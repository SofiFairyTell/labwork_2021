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3D9050" w14:textId="77777777" w:rsidR="00D2511D" w:rsidRDefault="00D2511D" w:rsidP="00411B3F">
      <w:r w:rsidRPr="00D300CF">
        <w:rPr>
          <w:noProof/>
          <w:sz w:val="40"/>
          <w:szCs w:val="40"/>
          <w:lang w:eastAsia="ru-RU"/>
        </w:rPr>
        <w:drawing>
          <wp:anchor distT="0" distB="0" distL="114300" distR="114300" simplePos="0" relativeHeight="251660288" behindDoc="1" locked="0" layoutInCell="1" allowOverlap="1" wp14:anchorId="4D4E663E" wp14:editId="53B538BB">
            <wp:simplePos x="0" y="0"/>
            <wp:positionH relativeFrom="margin">
              <wp:posOffset>-95250</wp:posOffset>
            </wp:positionH>
            <wp:positionV relativeFrom="margin">
              <wp:posOffset>37465</wp:posOffset>
            </wp:positionV>
            <wp:extent cx="1717040" cy="568960"/>
            <wp:effectExtent l="0" t="0" r="0" b="254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Тга°Ѓ_агб.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17040" cy="568960"/>
                    </a:xfrm>
                    <a:prstGeom prst="rect">
                      <a:avLst/>
                    </a:prstGeom>
                  </pic:spPr>
                </pic:pic>
              </a:graphicData>
            </a:graphic>
            <wp14:sizeRelH relativeFrom="page">
              <wp14:pctWidth>0</wp14:pctWidth>
            </wp14:sizeRelH>
            <wp14:sizeRelV relativeFrom="page">
              <wp14:pctHeight>0</wp14:pctHeight>
            </wp14:sizeRelV>
          </wp:anchor>
        </w:drawing>
      </w:r>
    </w:p>
    <w:p w14:paraId="0ED607BC" w14:textId="77777777" w:rsidR="00411B3F" w:rsidRDefault="00411B3F" w:rsidP="00411B3F"/>
    <w:p w14:paraId="43F37364" w14:textId="77777777" w:rsidR="00411B3F" w:rsidRDefault="00411B3F" w:rsidP="00411B3F"/>
    <w:p w14:paraId="6D9EA7BB" w14:textId="77777777" w:rsidR="00411B3F" w:rsidRDefault="00411B3F" w:rsidP="00411B3F"/>
    <w:p w14:paraId="7A959A0E" w14:textId="77777777" w:rsidR="00411B3F" w:rsidRDefault="00411B3F" w:rsidP="00411B3F"/>
    <w:p w14:paraId="5844054B" w14:textId="77777777" w:rsidR="00D2511D" w:rsidRDefault="00D2511D" w:rsidP="00D2511D">
      <w:pPr>
        <w:jc w:val="center"/>
      </w:pPr>
    </w:p>
    <w:p w14:paraId="448BF1FA" w14:textId="77777777" w:rsidR="00D2511D" w:rsidRDefault="00D2511D" w:rsidP="00D2511D">
      <w:pPr>
        <w:jc w:val="center"/>
      </w:pPr>
    </w:p>
    <w:p w14:paraId="47CED498" w14:textId="77777777" w:rsidR="00D2511D" w:rsidRDefault="00D2511D" w:rsidP="00D2511D">
      <w:pPr>
        <w:jc w:val="center"/>
      </w:pPr>
    </w:p>
    <w:p w14:paraId="64BE9DB6" w14:textId="77777777" w:rsidR="00D2511D" w:rsidRDefault="00D2511D" w:rsidP="00D2511D">
      <w:pPr>
        <w:jc w:val="center"/>
      </w:pPr>
    </w:p>
    <w:p w14:paraId="7FB54ECB" w14:textId="77777777" w:rsidR="00775E31" w:rsidRDefault="00F14945" w:rsidP="00F9413A">
      <w:pPr>
        <w:pStyle w:val="-"/>
        <w:jc w:val="left"/>
      </w:pPr>
      <w:r>
        <w:t>_</w:t>
      </w:r>
    </w:p>
    <w:p w14:paraId="699CAF5D" w14:textId="77777777" w:rsidR="00F9413A" w:rsidRDefault="00F9413A" w:rsidP="00F9413A">
      <w:pPr>
        <w:pStyle w:val="-"/>
      </w:pPr>
    </w:p>
    <w:p w14:paraId="3B007919" w14:textId="77777777" w:rsidR="00F9413A" w:rsidRDefault="00F9413A" w:rsidP="00F9413A">
      <w:pPr>
        <w:pStyle w:val="af6"/>
      </w:pPr>
      <w:r>
        <w:t>Требования к системе</w:t>
      </w:r>
    </w:p>
    <w:p w14:paraId="1C3286A8" w14:textId="77777777" w:rsidR="00F9413A" w:rsidRPr="00ED7940" w:rsidRDefault="00CA78AF" w:rsidP="00F9413A">
      <w:pPr>
        <w:pStyle w:val="af6"/>
      </w:pPr>
      <w:r>
        <w:t>Управление персоналом</w:t>
      </w:r>
      <w:r w:rsidR="00B05A9A">
        <w:t xml:space="preserve"> (структура</w:t>
      </w:r>
      <w:r w:rsidR="00ED7940">
        <w:t>, оргменеджмент, кадровый учет)</w:t>
      </w:r>
    </w:p>
    <w:p w14:paraId="596494F3" w14:textId="77777777" w:rsidR="00D2511D" w:rsidRDefault="00C61E67" w:rsidP="00D2511D">
      <w:pPr>
        <w:jc w:val="center"/>
        <w:rPr>
          <w:sz w:val="40"/>
          <w:szCs w:val="40"/>
        </w:rPr>
      </w:pPr>
      <w:r w:rsidRPr="00D2511D">
        <w:rPr>
          <w:noProof/>
          <w:lang w:eastAsia="ru-RU"/>
        </w:rPr>
        <w:drawing>
          <wp:anchor distT="0" distB="0" distL="114300" distR="114300" simplePos="0" relativeHeight="251658240" behindDoc="1" locked="0" layoutInCell="1" allowOverlap="1" wp14:anchorId="6A4E4076" wp14:editId="570BE999">
            <wp:simplePos x="0" y="0"/>
            <wp:positionH relativeFrom="margin">
              <wp:posOffset>3223260</wp:posOffset>
            </wp:positionH>
            <wp:positionV relativeFrom="margin">
              <wp:posOffset>6847840</wp:posOffset>
            </wp:positionV>
            <wp:extent cx="3419475" cy="3182271"/>
            <wp:effectExtent l="0" t="0" r="0" b="0"/>
            <wp:wrapNone/>
            <wp:docPr id="7" name="13.png">
              <a:extLst xmlns:a="http://schemas.openxmlformats.org/drawingml/2006/main">
                <a:ext uri="{FF2B5EF4-FFF2-40B4-BE49-F238E27FC236}">
                  <a16:creationId xmlns:a16="http://schemas.microsoft.com/office/drawing/2014/main" id="{0C90434A-8F2A-4EA7-9D2F-58380E568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png">
                      <a:extLst>
                        <a:ext uri="{FF2B5EF4-FFF2-40B4-BE49-F238E27FC236}">
                          <a16:creationId xmlns:a16="http://schemas.microsoft.com/office/drawing/2014/main" id="{0C90434A-8F2A-4EA7-9D2F-58380E56844B}"/>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1" r="36177" b="39453"/>
                    <a:stretch/>
                  </pic:blipFill>
                  <pic:spPr>
                    <a:xfrm>
                      <a:off x="0" y="0"/>
                      <a:ext cx="3419475" cy="3182271"/>
                    </a:xfrm>
                    <a:prstGeom prst="rect">
                      <a:avLst/>
                    </a:prstGeom>
                    <a:ln w="12700">
                      <a:miter lim="400000"/>
                    </a:ln>
                  </pic:spPr>
                </pic:pic>
              </a:graphicData>
            </a:graphic>
            <wp14:sizeRelH relativeFrom="page">
              <wp14:pctWidth>0</wp14:pctWidth>
            </wp14:sizeRelH>
            <wp14:sizeRelV relativeFrom="page">
              <wp14:pctHeight>0</wp14:pctHeight>
            </wp14:sizeRelV>
          </wp:anchor>
        </w:drawing>
      </w:r>
    </w:p>
    <w:p w14:paraId="02B317C8" w14:textId="77777777" w:rsidR="00D2511D" w:rsidRDefault="00D2511D" w:rsidP="00D2511D">
      <w:pPr>
        <w:jc w:val="center"/>
        <w:rPr>
          <w:sz w:val="40"/>
          <w:szCs w:val="40"/>
        </w:rPr>
      </w:pPr>
    </w:p>
    <w:p w14:paraId="2BA3FD8B" w14:textId="77777777" w:rsidR="00D2511D" w:rsidRDefault="00D2511D" w:rsidP="00D2511D">
      <w:pPr>
        <w:jc w:val="center"/>
        <w:rPr>
          <w:sz w:val="40"/>
          <w:szCs w:val="40"/>
        </w:rPr>
      </w:pPr>
    </w:p>
    <w:p w14:paraId="4D428594" w14:textId="77777777" w:rsidR="00D2511D" w:rsidRDefault="00D2511D" w:rsidP="00D2511D">
      <w:pPr>
        <w:jc w:val="center"/>
        <w:rPr>
          <w:sz w:val="40"/>
          <w:szCs w:val="40"/>
        </w:rPr>
      </w:pPr>
    </w:p>
    <w:p w14:paraId="0C0B6592" w14:textId="77777777" w:rsidR="00D2511D" w:rsidRDefault="00D2511D">
      <w:r>
        <w:br w:type="page"/>
      </w:r>
    </w:p>
    <w:sdt>
      <w:sdtPr>
        <w:rPr>
          <w:color w:val="auto"/>
          <w:sz w:val="20"/>
          <w:lang w:eastAsia="en-US"/>
        </w:rPr>
        <w:id w:val="-1431814119"/>
        <w:docPartObj>
          <w:docPartGallery w:val="Table of Contents"/>
          <w:docPartUnique/>
        </w:docPartObj>
      </w:sdtPr>
      <w:sdtEndPr>
        <w:rPr>
          <w:b/>
          <w:bCs/>
        </w:rPr>
      </w:sdtEndPr>
      <w:sdtContent>
        <w:p w14:paraId="2C444D9C" w14:textId="77777777" w:rsidR="007D11A7" w:rsidRDefault="007D11A7">
          <w:pPr>
            <w:pStyle w:val="af8"/>
          </w:pPr>
          <w:r>
            <w:t>Оглавление</w:t>
          </w:r>
        </w:p>
        <w:p w14:paraId="4563D224" w14:textId="77777777" w:rsidR="001040F8" w:rsidRDefault="007D11A7">
          <w:pPr>
            <w:pStyle w:val="13"/>
            <w:tabs>
              <w:tab w:val="left" w:pos="1276"/>
              <w:tab w:val="right" w:leader="dot" w:pos="10478"/>
            </w:tabs>
            <w:rPr>
              <w:rFonts w:eastAsiaTheme="minorEastAsia" w:cstheme="minorBidi"/>
              <w:b w:val="0"/>
              <w:bCs w:val="0"/>
              <w:caps w:val="0"/>
              <w:noProof/>
              <w:sz w:val="22"/>
              <w:szCs w:val="22"/>
              <w:lang w:eastAsia="ru-RU"/>
            </w:rPr>
          </w:pPr>
          <w:r>
            <w:fldChar w:fldCharType="begin"/>
          </w:r>
          <w:r>
            <w:instrText xml:space="preserve"> TOC \o "1-3" \h \z \u </w:instrText>
          </w:r>
          <w:r>
            <w:fldChar w:fldCharType="separate"/>
          </w:r>
          <w:hyperlink w:anchor="_Toc55310131" w:history="1">
            <w:r w:rsidR="001040F8" w:rsidRPr="001C7EF8">
              <w:rPr>
                <w:rStyle w:val="af1"/>
                <w:noProof/>
                <w14:scene3d>
                  <w14:camera w14:prst="orthographicFront"/>
                  <w14:lightRig w14:rig="threePt" w14:dir="t">
                    <w14:rot w14:lat="0" w14:lon="0" w14:rev="0"/>
                  </w14:lightRig>
                </w14:scene3d>
              </w:rPr>
              <w:t>1.</w:t>
            </w:r>
            <w:r w:rsidR="001040F8">
              <w:rPr>
                <w:rFonts w:eastAsiaTheme="minorEastAsia" w:cstheme="minorBidi"/>
                <w:b w:val="0"/>
                <w:bCs w:val="0"/>
                <w:caps w:val="0"/>
                <w:noProof/>
                <w:sz w:val="22"/>
                <w:szCs w:val="22"/>
                <w:lang w:eastAsia="ru-RU"/>
              </w:rPr>
              <w:tab/>
            </w:r>
            <w:r w:rsidR="001040F8" w:rsidRPr="001C7EF8">
              <w:rPr>
                <w:rStyle w:val="af1"/>
                <w:noProof/>
              </w:rPr>
              <w:t>Введение</w:t>
            </w:r>
            <w:r w:rsidR="001040F8">
              <w:rPr>
                <w:noProof/>
                <w:webHidden/>
              </w:rPr>
              <w:tab/>
            </w:r>
            <w:r w:rsidR="001040F8">
              <w:rPr>
                <w:noProof/>
                <w:webHidden/>
              </w:rPr>
              <w:fldChar w:fldCharType="begin"/>
            </w:r>
            <w:r w:rsidR="001040F8">
              <w:rPr>
                <w:noProof/>
                <w:webHidden/>
              </w:rPr>
              <w:instrText xml:space="preserve"> PAGEREF _Toc55310131 \h </w:instrText>
            </w:r>
            <w:r w:rsidR="001040F8">
              <w:rPr>
                <w:noProof/>
                <w:webHidden/>
              </w:rPr>
            </w:r>
            <w:r w:rsidR="001040F8">
              <w:rPr>
                <w:noProof/>
                <w:webHidden/>
              </w:rPr>
              <w:fldChar w:fldCharType="separate"/>
            </w:r>
            <w:r w:rsidR="001040F8">
              <w:rPr>
                <w:noProof/>
                <w:webHidden/>
              </w:rPr>
              <w:t>5</w:t>
            </w:r>
            <w:r w:rsidR="001040F8">
              <w:rPr>
                <w:noProof/>
                <w:webHidden/>
              </w:rPr>
              <w:fldChar w:fldCharType="end"/>
            </w:r>
          </w:hyperlink>
        </w:p>
        <w:p w14:paraId="21817BE2" w14:textId="77777777" w:rsidR="001040F8" w:rsidRDefault="00F27937">
          <w:pPr>
            <w:pStyle w:val="13"/>
            <w:tabs>
              <w:tab w:val="left" w:pos="1276"/>
              <w:tab w:val="right" w:leader="dot" w:pos="10478"/>
            </w:tabs>
            <w:rPr>
              <w:rFonts w:eastAsiaTheme="minorEastAsia" w:cstheme="minorBidi"/>
              <w:b w:val="0"/>
              <w:bCs w:val="0"/>
              <w:caps w:val="0"/>
              <w:noProof/>
              <w:sz w:val="22"/>
              <w:szCs w:val="22"/>
              <w:lang w:eastAsia="ru-RU"/>
            </w:rPr>
          </w:pPr>
          <w:hyperlink w:anchor="_Toc55310132" w:history="1">
            <w:r w:rsidR="001040F8" w:rsidRPr="001C7EF8">
              <w:rPr>
                <w:rStyle w:val="af1"/>
                <w:noProof/>
                <w14:scene3d>
                  <w14:camera w14:prst="orthographicFront"/>
                  <w14:lightRig w14:rig="threePt" w14:dir="t">
                    <w14:rot w14:lat="0" w14:lon="0" w14:rev="0"/>
                  </w14:lightRig>
                </w14:scene3d>
              </w:rPr>
              <w:t>2.</w:t>
            </w:r>
            <w:r w:rsidR="001040F8">
              <w:rPr>
                <w:rFonts w:eastAsiaTheme="minorEastAsia" w:cstheme="minorBidi"/>
                <w:b w:val="0"/>
                <w:bCs w:val="0"/>
                <w:caps w:val="0"/>
                <w:noProof/>
                <w:sz w:val="22"/>
                <w:szCs w:val="22"/>
                <w:lang w:eastAsia="ru-RU"/>
              </w:rPr>
              <w:tab/>
            </w:r>
            <w:r w:rsidR="001040F8" w:rsidRPr="001C7EF8">
              <w:rPr>
                <w:rStyle w:val="af1"/>
                <w:noProof/>
              </w:rPr>
              <w:t>Основные настройки системы Управление персоналом.</w:t>
            </w:r>
            <w:r w:rsidR="001040F8">
              <w:rPr>
                <w:noProof/>
                <w:webHidden/>
              </w:rPr>
              <w:tab/>
            </w:r>
            <w:r w:rsidR="001040F8">
              <w:rPr>
                <w:noProof/>
                <w:webHidden/>
              </w:rPr>
              <w:fldChar w:fldCharType="begin"/>
            </w:r>
            <w:r w:rsidR="001040F8">
              <w:rPr>
                <w:noProof/>
                <w:webHidden/>
              </w:rPr>
              <w:instrText xml:space="preserve"> PAGEREF _Toc55310132 \h </w:instrText>
            </w:r>
            <w:r w:rsidR="001040F8">
              <w:rPr>
                <w:noProof/>
                <w:webHidden/>
              </w:rPr>
            </w:r>
            <w:r w:rsidR="001040F8">
              <w:rPr>
                <w:noProof/>
                <w:webHidden/>
              </w:rPr>
              <w:fldChar w:fldCharType="separate"/>
            </w:r>
            <w:r w:rsidR="001040F8">
              <w:rPr>
                <w:noProof/>
                <w:webHidden/>
              </w:rPr>
              <w:t>6</w:t>
            </w:r>
            <w:r w:rsidR="001040F8">
              <w:rPr>
                <w:noProof/>
                <w:webHidden/>
              </w:rPr>
              <w:fldChar w:fldCharType="end"/>
            </w:r>
          </w:hyperlink>
        </w:p>
        <w:p w14:paraId="7F7A478B" w14:textId="77777777" w:rsidR="001040F8" w:rsidRDefault="00F27937">
          <w:pPr>
            <w:pStyle w:val="23"/>
            <w:rPr>
              <w:rFonts w:eastAsiaTheme="minorEastAsia" w:cstheme="minorBidi"/>
              <w:smallCaps w:val="0"/>
              <w:noProof/>
              <w:sz w:val="22"/>
              <w:szCs w:val="22"/>
              <w:lang w:eastAsia="ru-RU"/>
            </w:rPr>
          </w:pPr>
          <w:hyperlink w:anchor="_Toc55310133" w:history="1">
            <w:r w:rsidR="001040F8" w:rsidRPr="001C7EF8">
              <w:rPr>
                <w:rStyle w:val="af1"/>
                <w:noProof/>
              </w:rPr>
              <w:t>2.1. Учетная политика предприятия.</w:t>
            </w:r>
            <w:r w:rsidR="001040F8">
              <w:rPr>
                <w:noProof/>
                <w:webHidden/>
              </w:rPr>
              <w:tab/>
            </w:r>
            <w:r w:rsidR="001040F8">
              <w:rPr>
                <w:noProof/>
                <w:webHidden/>
              </w:rPr>
              <w:fldChar w:fldCharType="begin"/>
            </w:r>
            <w:r w:rsidR="001040F8">
              <w:rPr>
                <w:noProof/>
                <w:webHidden/>
              </w:rPr>
              <w:instrText xml:space="preserve"> PAGEREF _Toc55310133 \h </w:instrText>
            </w:r>
            <w:r w:rsidR="001040F8">
              <w:rPr>
                <w:noProof/>
                <w:webHidden/>
              </w:rPr>
            </w:r>
            <w:r w:rsidR="001040F8">
              <w:rPr>
                <w:noProof/>
                <w:webHidden/>
              </w:rPr>
              <w:fldChar w:fldCharType="separate"/>
            </w:r>
            <w:r w:rsidR="001040F8">
              <w:rPr>
                <w:noProof/>
                <w:webHidden/>
              </w:rPr>
              <w:t>6</w:t>
            </w:r>
            <w:r w:rsidR="001040F8">
              <w:rPr>
                <w:noProof/>
                <w:webHidden/>
              </w:rPr>
              <w:fldChar w:fldCharType="end"/>
            </w:r>
          </w:hyperlink>
        </w:p>
        <w:p w14:paraId="1117936A" w14:textId="77777777" w:rsidR="001040F8" w:rsidRDefault="00F27937">
          <w:pPr>
            <w:pStyle w:val="23"/>
            <w:rPr>
              <w:rFonts w:eastAsiaTheme="minorEastAsia" w:cstheme="minorBidi"/>
              <w:smallCaps w:val="0"/>
              <w:noProof/>
              <w:sz w:val="22"/>
              <w:szCs w:val="22"/>
              <w:lang w:eastAsia="ru-RU"/>
            </w:rPr>
          </w:pPr>
          <w:hyperlink w:anchor="_Toc55310134" w:history="1">
            <w:r w:rsidR="001040F8" w:rsidRPr="001C7EF8">
              <w:rPr>
                <w:rStyle w:val="af1"/>
                <w:noProof/>
                <w14:scene3d>
                  <w14:camera w14:prst="orthographicFront"/>
                  <w14:lightRig w14:rig="threePt" w14:dir="t">
                    <w14:rot w14:lat="0" w14:lon="0" w14:rev="0"/>
                  </w14:lightRig>
                </w14:scene3d>
              </w:rPr>
              <w:t>2.2.</w:t>
            </w:r>
            <w:r w:rsidR="001040F8" w:rsidRPr="001C7EF8">
              <w:rPr>
                <w:rStyle w:val="af1"/>
                <w:noProof/>
              </w:rPr>
              <w:t xml:space="preserve"> Нормативы Российских стандартов бухгалтерского учета (РСБУ).</w:t>
            </w:r>
            <w:r w:rsidR="001040F8">
              <w:rPr>
                <w:noProof/>
                <w:webHidden/>
              </w:rPr>
              <w:tab/>
            </w:r>
            <w:r w:rsidR="001040F8">
              <w:rPr>
                <w:noProof/>
                <w:webHidden/>
              </w:rPr>
              <w:fldChar w:fldCharType="begin"/>
            </w:r>
            <w:r w:rsidR="001040F8">
              <w:rPr>
                <w:noProof/>
                <w:webHidden/>
              </w:rPr>
              <w:instrText xml:space="preserve"> PAGEREF _Toc55310134 \h </w:instrText>
            </w:r>
            <w:r w:rsidR="001040F8">
              <w:rPr>
                <w:noProof/>
                <w:webHidden/>
              </w:rPr>
            </w:r>
            <w:r w:rsidR="001040F8">
              <w:rPr>
                <w:noProof/>
                <w:webHidden/>
              </w:rPr>
              <w:fldChar w:fldCharType="separate"/>
            </w:r>
            <w:r w:rsidR="001040F8">
              <w:rPr>
                <w:noProof/>
                <w:webHidden/>
              </w:rPr>
              <w:t>10</w:t>
            </w:r>
            <w:r w:rsidR="001040F8">
              <w:rPr>
                <w:noProof/>
                <w:webHidden/>
              </w:rPr>
              <w:fldChar w:fldCharType="end"/>
            </w:r>
          </w:hyperlink>
        </w:p>
        <w:p w14:paraId="507EFCFC" w14:textId="77777777" w:rsidR="001040F8" w:rsidRDefault="00F27937">
          <w:pPr>
            <w:pStyle w:val="23"/>
            <w:rPr>
              <w:rFonts w:eastAsiaTheme="minorEastAsia" w:cstheme="minorBidi"/>
              <w:smallCaps w:val="0"/>
              <w:noProof/>
              <w:sz w:val="22"/>
              <w:szCs w:val="22"/>
              <w:lang w:eastAsia="ru-RU"/>
            </w:rPr>
          </w:pPr>
          <w:hyperlink w:anchor="_Toc55310135" w:history="1">
            <w:r w:rsidR="001040F8" w:rsidRPr="001C7EF8">
              <w:rPr>
                <w:rStyle w:val="af1"/>
                <w:noProof/>
                <w14:scene3d>
                  <w14:camera w14:prst="orthographicFront"/>
                  <w14:lightRig w14:rig="threePt" w14:dir="t">
                    <w14:rot w14:lat="0" w14:lon="0" w14:rev="0"/>
                  </w14:lightRig>
                </w14:scene3d>
              </w:rPr>
              <w:t>2.3.</w:t>
            </w:r>
            <w:r w:rsidR="001040F8" w:rsidRPr="001C7EF8">
              <w:rPr>
                <w:rStyle w:val="af1"/>
                <w:noProof/>
              </w:rPr>
              <w:t xml:space="preserve"> Структурирование базы.</w:t>
            </w:r>
            <w:r w:rsidR="001040F8">
              <w:rPr>
                <w:noProof/>
                <w:webHidden/>
              </w:rPr>
              <w:tab/>
            </w:r>
            <w:r w:rsidR="001040F8">
              <w:rPr>
                <w:noProof/>
                <w:webHidden/>
              </w:rPr>
              <w:fldChar w:fldCharType="begin"/>
            </w:r>
            <w:r w:rsidR="001040F8">
              <w:rPr>
                <w:noProof/>
                <w:webHidden/>
              </w:rPr>
              <w:instrText xml:space="preserve"> PAGEREF _Toc55310135 \h </w:instrText>
            </w:r>
            <w:r w:rsidR="001040F8">
              <w:rPr>
                <w:noProof/>
                <w:webHidden/>
              </w:rPr>
            </w:r>
            <w:r w:rsidR="001040F8">
              <w:rPr>
                <w:noProof/>
                <w:webHidden/>
              </w:rPr>
              <w:fldChar w:fldCharType="separate"/>
            </w:r>
            <w:r w:rsidR="001040F8">
              <w:rPr>
                <w:noProof/>
                <w:webHidden/>
              </w:rPr>
              <w:t>11</w:t>
            </w:r>
            <w:r w:rsidR="001040F8">
              <w:rPr>
                <w:noProof/>
                <w:webHidden/>
              </w:rPr>
              <w:fldChar w:fldCharType="end"/>
            </w:r>
          </w:hyperlink>
        </w:p>
        <w:p w14:paraId="32BC2138" w14:textId="64913AD8" w:rsidR="001040F8" w:rsidRDefault="00F27937">
          <w:pPr>
            <w:pStyle w:val="23"/>
            <w:rPr>
              <w:rFonts w:eastAsiaTheme="minorEastAsia" w:cstheme="minorBidi"/>
              <w:smallCaps w:val="0"/>
              <w:noProof/>
              <w:sz w:val="22"/>
              <w:szCs w:val="22"/>
              <w:lang w:eastAsia="ru-RU"/>
            </w:rPr>
          </w:pPr>
          <w:hyperlink w:anchor="_Toc55310136" w:history="1">
            <w:r w:rsidR="001040F8" w:rsidRPr="001C7EF8">
              <w:rPr>
                <w:rStyle w:val="af1"/>
                <w:noProof/>
                <w14:scene3d>
                  <w14:camera w14:prst="orthographicFront"/>
                  <w14:lightRig w14:rig="threePt" w14:dir="t">
                    <w14:rot w14:lat="0" w14:lon="0" w14:rev="0"/>
                  </w14:lightRig>
                </w14:scene3d>
              </w:rPr>
              <w:t>2.4.</w:t>
            </w:r>
            <w:r w:rsidR="001040F8" w:rsidRPr="001C7EF8">
              <w:rPr>
                <w:rStyle w:val="af1"/>
                <w:noProof/>
              </w:rPr>
              <w:t xml:space="preserve"> Сервисы.</w:t>
            </w:r>
            <w:r w:rsidR="001040F8">
              <w:rPr>
                <w:rStyle w:val="af1"/>
                <w:noProof/>
              </w:rPr>
              <w:t>.</w:t>
            </w:r>
            <w:r w:rsidR="001040F8">
              <w:rPr>
                <w:noProof/>
                <w:webHidden/>
              </w:rPr>
              <w:tab/>
            </w:r>
            <w:r w:rsidR="001040F8">
              <w:rPr>
                <w:noProof/>
                <w:webHidden/>
              </w:rPr>
              <w:fldChar w:fldCharType="begin"/>
            </w:r>
            <w:r w:rsidR="001040F8">
              <w:rPr>
                <w:noProof/>
                <w:webHidden/>
              </w:rPr>
              <w:instrText xml:space="preserve"> PAGEREF _Toc55310136 \h </w:instrText>
            </w:r>
            <w:r w:rsidR="001040F8">
              <w:rPr>
                <w:noProof/>
                <w:webHidden/>
              </w:rPr>
            </w:r>
            <w:r w:rsidR="001040F8">
              <w:rPr>
                <w:noProof/>
                <w:webHidden/>
              </w:rPr>
              <w:fldChar w:fldCharType="separate"/>
            </w:r>
            <w:r w:rsidR="001040F8">
              <w:rPr>
                <w:noProof/>
                <w:webHidden/>
              </w:rPr>
              <w:t>11</w:t>
            </w:r>
            <w:r w:rsidR="001040F8">
              <w:rPr>
                <w:noProof/>
                <w:webHidden/>
              </w:rPr>
              <w:fldChar w:fldCharType="end"/>
            </w:r>
          </w:hyperlink>
        </w:p>
        <w:p w14:paraId="76533ABB" w14:textId="77777777" w:rsidR="001040F8" w:rsidRDefault="00F27937">
          <w:pPr>
            <w:pStyle w:val="13"/>
            <w:tabs>
              <w:tab w:val="left" w:pos="1276"/>
              <w:tab w:val="right" w:leader="dot" w:pos="10478"/>
            </w:tabs>
            <w:rPr>
              <w:rFonts w:eastAsiaTheme="minorEastAsia" w:cstheme="minorBidi"/>
              <w:b w:val="0"/>
              <w:bCs w:val="0"/>
              <w:caps w:val="0"/>
              <w:noProof/>
              <w:sz w:val="22"/>
              <w:szCs w:val="22"/>
              <w:lang w:eastAsia="ru-RU"/>
            </w:rPr>
          </w:pPr>
          <w:hyperlink w:anchor="_Toc55310137" w:history="1">
            <w:r w:rsidR="001040F8" w:rsidRPr="001C7EF8">
              <w:rPr>
                <w:rStyle w:val="af1"/>
                <w:noProof/>
                <w14:scene3d>
                  <w14:camera w14:prst="orthographicFront"/>
                  <w14:lightRig w14:rig="threePt" w14:dir="t">
                    <w14:rot w14:lat="0" w14:lon="0" w14:rev="0"/>
                  </w14:lightRig>
                </w14:scene3d>
              </w:rPr>
              <w:t>3.</w:t>
            </w:r>
            <w:r w:rsidR="001040F8">
              <w:rPr>
                <w:rFonts w:eastAsiaTheme="minorEastAsia" w:cstheme="minorBidi"/>
                <w:b w:val="0"/>
                <w:bCs w:val="0"/>
                <w:caps w:val="0"/>
                <w:noProof/>
                <w:sz w:val="22"/>
                <w:szCs w:val="22"/>
                <w:lang w:eastAsia="ru-RU"/>
              </w:rPr>
              <w:tab/>
            </w:r>
            <w:r w:rsidR="001040F8" w:rsidRPr="001C7EF8">
              <w:rPr>
                <w:rStyle w:val="af1"/>
                <w:noProof/>
              </w:rPr>
              <w:t>Справочники системы Управление персоналом.</w:t>
            </w:r>
            <w:r w:rsidR="001040F8">
              <w:rPr>
                <w:noProof/>
                <w:webHidden/>
              </w:rPr>
              <w:tab/>
            </w:r>
            <w:r w:rsidR="001040F8">
              <w:rPr>
                <w:noProof/>
                <w:webHidden/>
              </w:rPr>
              <w:fldChar w:fldCharType="begin"/>
            </w:r>
            <w:r w:rsidR="001040F8">
              <w:rPr>
                <w:noProof/>
                <w:webHidden/>
              </w:rPr>
              <w:instrText xml:space="preserve"> PAGEREF _Toc55310137 \h </w:instrText>
            </w:r>
            <w:r w:rsidR="001040F8">
              <w:rPr>
                <w:noProof/>
                <w:webHidden/>
              </w:rPr>
            </w:r>
            <w:r w:rsidR="001040F8">
              <w:rPr>
                <w:noProof/>
                <w:webHidden/>
              </w:rPr>
              <w:fldChar w:fldCharType="separate"/>
            </w:r>
            <w:r w:rsidR="001040F8">
              <w:rPr>
                <w:noProof/>
                <w:webHidden/>
              </w:rPr>
              <w:t>12</w:t>
            </w:r>
            <w:r w:rsidR="001040F8">
              <w:rPr>
                <w:noProof/>
                <w:webHidden/>
              </w:rPr>
              <w:fldChar w:fldCharType="end"/>
            </w:r>
          </w:hyperlink>
        </w:p>
        <w:p w14:paraId="72010C85" w14:textId="77777777" w:rsidR="001040F8" w:rsidRDefault="00F27937">
          <w:pPr>
            <w:pStyle w:val="23"/>
            <w:rPr>
              <w:rFonts w:eastAsiaTheme="minorEastAsia" w:cstheme="minorBidi"/>
              <w:smallCaps w:val="0"/>
              <w:noProof/>
              <w:sz w:val="22"/>
              <w:szCs w:val="22"/>
              <w:lang w:eastAsia="ru-RU"/>
            </w:rPr>
          </w:pPr>
          <w:hyperlink w:anchor="_Toc55310138" w:history="1">
            <w:r w:rsidR="001040F8" w:rsidRPr="001C7EF8">
              <w:rPr>
                <w:rStyle w:val="af1"/>
                <w:noProof/>
                <w14:scene3d>
                  <w14:camera w14:prst="orthographicFront"/>
                  <w14:lightRig w14:rig="threePt" w14:dir="t">
                    <w14:rot w14:lat="0" w14:lon="0" w14:rev="0"/>
                  </w14:lightRig>
                </w14:scene3d>
              </w:rPr>
              <w:t>3.1.</w:t>
            </w:r>
            <w:r w:rsidR="001040F8" w:rsidRPr="001C7EF8">
              <w:rPr>
                <w:rStyle w:val="af1"/>
                <w:noProof/>
              </w:rPr>
              <w:t xml:space="preserve"> Основные справочники.</w:t>
            </w:r>
            <w:r w:rsidR="001040F8">
              <w:rPr>
                <w:noProof/>
                <w:webHidden/>
              </w:rPr>
              <w:tab/>
            </w:r>
            <w:r w:rsidR="001040F8">
              <w:rPr>
                <w:noProof/>
                <w:webHidden/>
              </w:rPr>
              <w:fldChar w:fldCharType="begin"/>
            </w:r>
            <w:r w:rsidR="001040F8">
              <w:rPr>
                <w:noProof/>
                <w:webHidden/>
              </w:rPr>
              <w:instrText xml:space="preserve"> PAGEREF _Toc55310138 \h </w:instrText>
            </w:r>
            <w:r w:rsidR="001040F8">
              <w:rPr>
                <w:noProof/>
                <w:webHidden/>
              </w:rPr>
            </w:r>
            <w:r w:rsidR="001040F8">
              <w:rPr>
                <w:noProof/>
                <w:webHidden/>
              </w:rPr>
              <w:fldChar w:fldCharType="separate"/>
            </w:r>
            <w:r w:rsidR="001040F8">
              <w:rPr>
                <w:noProof/>
                <w:webHidden/>
              </w:rPr>
              <w:t>14</w:t>
            </w:r>
            <w:r w:rsidR="001040F8">
              <w:rPr>
                <w:noProof/>
                <w:webHidden/>
              </w:rPr>
              <w:fldChar w:fldCharType="end"/>
            </w:r>
          </w:hyperlink>
        </w:p>
        <w:p w14:paraId="2D4A3C6F" w14:textId="77777777" w:rsidR="001040F8" w:rsidRDefault="00F27937">
          <w:pPr>
            <w:pStyle w:val="23"/>
            <w:rPr>
              <w:rFonts w:eastAsiaTheme="minorEastAsia" w:cstheme="minorBidi"/>
              <w:smallCaps w:val="0"/>
              <w:noProof/>
              <w:sz w:val="22"/>
              <w:szCs w:val="22"/>
              <w:lang w:eastAsia="ru-RU"/>
            </w:rPr>
          </w:pPr>
          <w:hyperlink w:anchor="_Toc55310139" w:history="1">
            <w:r w:rsidR="001040F8" w:rsidRPr="001C7EF8">
              <w:rPr>
                <w:rStyle w:val="af1"/>
                <w:noProof/>
                <w14:scene3d>
                  <w14:camera w14:prst="orthographicFront"/>
                  <w14:lightRig w14:rig="threePt" w14:dir="t">
                    <w14:rot w14:lat="0" w14:lon="0" w14:rev="0"/>
                  </w14:lightRig>
                </w14:scene3d>
              </w:rPr>
              <w:t>3.1.1.</w:t>
            </w:r>
            <w:r w:rsidR="001040F8" w:rsidRPr="001C7EF8">
              <w:rPr>
                <w:rStyle w:val="af1"/>
                <w:noProof/>
              </w:rPr>
              <w:t xml:space="preserve"> Наши предприятия.</w:t>
            </w:r>
            <w:r w:rsidR="001040F8">
              <w:rPr>
                <w:noProof/>
                <w:webHidden/>
              </w:rPr>
              <w:tab/>
            </w:r>
            <w:r w:rsidR="001040F8">
              <w:rPr>
                <w:noProof/>
                <w:webHidden/>
              </w:rPr>
              <w:fldChar w:fldCharType="begin"/>
            </w:r>
            <w:r w:rsidR="001040F8">
              <w:rPr>
                <w:noProof/>
                <w:webHidden/>
              </w:rPr>
              <w:instrText xml:space="preserve"> PAGEREF _Toc55310139 \h </w:instrText>
            </w:r>
            <w:r w:rsidR="001040F8">
              <w:rPr>
                <w:noProof/>
                <w:webHidden/>
              </w:rPr>
            </w:r>
            <w:r w:rsidR="001040F8">
              <w:rPr>
                <w:noProof/>
                <w:webHidden/>
              </w:rPr>
              <w:fldChar w:fldCharType="separate"/>
            </w:r>
            <w:r w:rsidR="001040F8">
              <w:rPr>
                <w:noProof/>
                <w:webHidden/>
              </w:rPr>
              <w:t>14</w:t>
            </w:r>
            <w:r w:rsidR="001040F8">
              <w:rPr>
                <w:noProof/>
                <w:webHidden/>
              </w:rPr>
              <w:fldChar w:fldCharType="end"/>
            </w:r>
          </w:hyperlink>
        </w:p>
        <w:p w14:paraId="13FD3A61" w14:textId="77777777" w:rsidR="001040F8" w:rsidRDefault="00F27937">
          <w:pPr>
            <w:pStyle w:val="23"/>
            <w:rPr>
              <w:rFonts w:eastAsiaTheme="minorEastAsia" w:cstheme="minorBidi"/>
              <w:smallCaps w:val="0"/>
              <w:noProof/>
              <w:sz w:val="22"/>
              <w:szCs w:val="22"/>
              <w:lang w:eastAsia="ru-RU"/>
            </w:rPr>
          </w:pPr>
          <w:hyperlink w:anchor="_Toc55310140" w:history="1">
            <w:r w:rsidR="001040F8" w:rsidRPr="001C7EF8">
              <w:rPr>
                <w:rStyle w:val="af1"/>
                <w:noProof/>
                <w14:scene3d>
                  <w14:camera w14:prst="orthographicFront"/>
                  <w14:lightRig w14:rig="threePt" w14:dir="t">
                    <w14:rot w14:lat="0" w14:lon="0" w14:rev="0"/>
                  </w14:lightRig>
                </w14:scene3d>
              </w:rPr>
              <w:t>3.1.2.</w:t>
            </w:r>
            <w:r w:rsidR="001040F8" w:rsidRPr="001C7EF8">
              <w:rPr>
                <w:rStyle w:val="af1"/>
                <w:noProof/>
              </w:rPr>
              <w:t xml:space="preserve"> Условия труда сотрудника</w:t>
            </w:r>
            <w:r w:rsidR="001040F8">
              <w:rPr>
                <w:noProof/>
                <w:webHidden/>
              </w:rPr>
              <w:tab/>
            </w:r>
            <w:r w:rsidR="001040F8">
              <w:rPr>
                <w:noProof/>
                <w:webHidden/>
              </w:rPr>
              <w:fldChar w:fldCharType="begin"/>
            </w:r>
            <w:r w:rsidR="001040F8">
              <w:rPr>
                <w:noProof/>
                <w:webHidden/>
              </w:rPr>
              <w:instrText xml:space="preserve"> PAGEREF _Toc55310140 \h </w:instrText>
            </w:r>
            <w:r w:rsidR="001040F8">
              <w:rPr>
                <w:noProof/>
                <w:webHidden/>
              </w:rPr>
            </w:r>
            <w:r w:rsidR="001040F8">
              <w:rPr>
                <w:noProof/>
                <w:webHidden/>
              </w:rPr>
              <w:fldChar w:fldCharType="separate"/>
            </w:r>
            <w:r w:rsidR="001040F8">
              <w:rPr>
                <w:noProof/>
                <w:webHidden/>
              </w:rPr>
              <w:t>15</w:t>
            </w:r>
            <w:r w:rsidR="001040F8">
              <w:rPr>
                <w:noProof/>
                <w:webHidden/>
              </w:rPr>
              <w:fldChar w:fldCharType="end"/>
            </w:r>
          </w:hyperlink>
        </w:p>
        <w:p w14:paraId="74B55CB9" w14:textId="77777777" w:rsidR="001040F8" w:rsidRDefault="00F27937">
          <w:pPr>
            <w:pStyle w:val="23"/>
            <w:rPr>
              <w:rFonts w:eastAsiaTheme="minorEastAsia" w:cstheme="minorBidi"/>
              <w:smallCaps w:val="0"/>
              <w:noProof/>
              <w:sz w:val="22"/>
              <w:szCs w:val="22"/>
              <w:lang w:eastAsia="ru-RU"/>
            </w:rPr>
          </w:pPr>
          <w:hyperlink w:anchor="_Toc55310141" w:history="1">
            <w:r w:rsidR="001040F8" w:rsidRPr="001C7EF8">
              <w:rPr>
                <w:rStyle w:val="af1"/>
                <w:noProof/>
                <w14:scene3d>
                  <w14:camera w14:prst="orthographicFront"/>
                  <w14:lightRig w14:rig="threePt" w14:dir="t">
                    <w14:rot w14:lat="0" w14:lon="0" w14:rev="0"/>
                  </w14:lightRig>
                </w14:scene3d>
              </w:rPr>
              <w:t>3.1.3.</w:t>
            </w:r>
            <w:r w:rsidR="001040F8" w:rsidRPr="001C7EF8">
              <w:rPr>
                <w:rStyle w:val="af1"/>
                <w:noProof/>
              </w:rPr>
              <w:t xml:space="preserve"> Контрагенты.</w:t>
            </w:r>
            <w:r w:rsidR="001040F8">
              <w:rPr>
                <w:noProof/>
                <w:webHidden/>
              </w:rPr>
              <w:tab/>
            </w:r>
            <w:r w:rsidR="001040F8">
              <w:rPr>
                <w:noProof/>
                <w:webHidden/>
              </w:rPr>
              <w:fldChar w:fldCharType="begin"/>
            </w:r>
            <w:r w:rsidR="001040F8">
              <w:rPr>
                <w:noProof/>
                <w:webHidden/>
              </w:rPr>
              <w:instrText xml:space="preserve"> PAGEREF _Toc55310141 \h </w:instrText>
            </w:r>
            <w:r w:rsidR="001040F8">
              <w:rPr>
                <w:noProof/>
                <w:webHidden/>
              </w:rPr>
            </w:r>
            <w:r w:rsidR="001040F8">
              <w:rPr>
                <w:noProof/>
                <w:webHidden/>
              </w:rPr>
              <w:fldChar w:fldCharType="separate"/>
            </w:r>
            <w:r w:rsidR="001040F8">
              <w:rPr>
                <w:noProof/>
                <w:webHidden/>
              </w:rPr>
              <w:t>25</w:t>
            </w:r>
            <w:r w:rsidR="001040F8">
              <w:rPr>
                <w:noProof/>
                <w:webHidden/>
              </w:rPr>
              <w:fldChar w:fldCharType="end"/>
            </w:r>
          </w:hyperlink>
        </w:p>
        <w:p w14:paraId="6CB31BF7" w14:textId="77777777" w:rsidR="001040F8" w:rsidRDefault="00F27937">
          <w:pPr>
            <w:pStyle w:val="23"/>
            <w:rPr>
              <w:rFonts w:eastAsiaTheme="minorEastAsia" w:cstheme="minorBidi"/>
              <w:smallCaps w:val="0"/>
              <w:noProof/>
              <w:sz w:val="22"/>
              <w:szCs w:val="22"/>
              <w:lang w:eastAsia="ru-RU"/>
            </w:rPr>
          </w:pPr>
          <w:hyperlink w:anchor="_Toc55310142" w:history="1">
            <w:r w:rsidR="001040F8" w:rsidRPr="001C7EF8">
              <w:rPr>
                <w:rStyle w:val="af1"/>
                <w:noProof/>
                <w14:scene3d>
                  <w14:camera w14:prst="orthographicFront"/>
                  <w14:lightRig w14:rig="threePt" w14:dir="t">
                    <w14:rot w14:lat="0" w14:lon="0" w14:rev="0"/>
                  </w14:lightRig>
                </w14:scene3d>
              </w:rPr>
              <w:t>3.1.4.</w:t>
            </w:r>
            <w:r w:rsidR="001040F8" w:rsidRPr="001C7EF8">
              <w:rPr>
                <w:rStyle w:val="af1"/>
                <w:noProof/>
              </w:rPr>
              <w:t xml:space="preserve"> Физические лица.</w:t>
            </w:r>
            <w:r w:rsidR="001040F8">
              <w:rPr>
                <w:noProof/>
                <w:webHidden/>
              </w:rPr>
              <w:tab/>
            </w:r>
            <w:r w:rsidR="001040F8">
              <w:rPr>
                <w:noProof/>
                <w:webHidden/>
              </w:rPr>
              <w:fldChar w:fldCharType="begin"/>
            </w:r>
            <w:r w:rsidR="001040F8">
              <w:rPr>
                <w:noProof/>
                <w:webHidden/>
              </w:rPr>
              <w:instrText xml:space="preserve"> PAGEREF _Toc55310142 \h </w:instrText>
            </w:r>
            <w:r w:rsidR="001040F8">
              <w:rPr>
                <w:noProof/>
                <w:webHidden/>
              </w:rPr>
            </w:r>
            <w:r w:rsidR="001040F8">
              <w:rPr>
                <w:noProof/>
                <w:webHidden/>
              </w:rPr>
              <w:fldChar w:fldCharType="separate"/>
            </w:r>
            <w:r w:rsidR="001040F8">
              <w:rPr>
                <w:noProof/>
                <w:webHidden/>
              </w:rPr>
              <w:t>25</w:t>
            </w:r>
            <w:r w:rsidR="001040F8">
              <w:rPr>
                <w:noProof/>
                <w:webHidden/>
              </w:rPr>
              <w:fldChar w:fldCharType="end"/>
            </w:r>
          </w:hyperlink>
        </w:p>
        <w:p w14:paraId="2E44CF30" w14:textId="328B5C97" w:rsidR="001040F8" w:rsidRDefault="00F27937">
          <w:pPr>
            <w:pStyle w:val="23"/>
            <w:rPr>
              <w:rFonts w:eastAsiaTheme="minorEastAsia" w:cstheme="minorBidi"/>
              <w:smallCaps w:val="0"/>
              <w:noProof/>
              <w:sz w:val="22"/>
              <w:szCs w:val="22"/>
              <w:lang w:eastAsia="ru-RU"/>
            </w:rPr>
          </w:pPr>
          <w:hyperlink w:anchor="_Toc55310143" w:history="1">
            <w:r w:rsidR="001040F8" w:rsidRPr="001C7EF8">
              <w:rPr>
                <w:rStyle w:val="af1"/>
                <w:noProof/>
                <w14:scene3d>
                  <w14:camera w14:prst="orthographicFront"/>
                  <w14:lightRig w14:rig="threePt" w14:dir="t">
                    <w14:rot w14:lat="0" w14:lon="0" w14:rev="0"/>
                  </w14:lightRig>
                </w14:scene3d>
              </w:rPr>
              <w:t>3.1.5.</w:t>
            </w:r>
            <w:r w:rsidR="001040F8" w:rsidRPr="001C7EF8">
              <w:rPr>
                <w:rStyle w:val="af1"/>
                <w:noProof/>
              </w:rPr>
              <w:t xml:space="preserve"> Банки.</w:t>
            </w:r>
            <w:r w:rsidR="001040F8">
              <w:rPr>
                <w:rStyle w:val="af1"/>
                <w:noProof/>
              </w:rPr>
              <w:t>.</w:t>
            </w:r>
            <w:r w:rsidR="001040F8">
              <w:rPr>
                <w:noProof/>
                <w:webHidden/>
              </w:rPr>
              <w:tab/>
            </w:r>
            <w:r w:rsidR="001040F8">
              <w:rPr>
                <w:noProof/>
                <w:webHidden/>
              </w:rPr>
              <w:fldChar w:fldCharType="begin"/>
            </w:r>
            <w:r w:rsidR="001040F8">
              <w:rPr>
                <w:noProof/>
                <w:webHidden/>
              </w:rPr>
              <w:instrText xml:space="preserve"> PAGEREF _Toc55310143 \h </w:instrText>
            </w:r>
            <w:r w:rsidR="001040F8">
              <w:rPr>
                <w:noProof/>
                <w:webHidden/>
              </w:rPr>
            </w:r>
            <w:r w:rsidR="001040F8">
              <w:rPr>
                <w:noProof/>
                <w:webHidden/>
              </w:rPr>
              <w:fldChar w:fldCharType="separate"/>
            </w:r>
            <w:r w:rsidR="001040F8">
              <w:rPr>
                <w:noProof/>
                <w:webHidden/>
              </w:rPr>
              <w:t>29</w:t>
            </w:r>
            <w:r w:rsidR="001040F8">
              <w:rPr>
                <w:noProof/>
                <w:webHidden/>
              </w:rPr>
              <w:fldChar w:fldCharType="end"/>
            </w:r>
          </w:hyperlink>
        </w:p>
        <w:p w14:paraId="20CD330A" w14:textId="77777777" w:rsidR="001040F8" w:rsidRDefault="00F27937">
          <w:pPr>
            <w:pStyle w:val="23"/>
            <w:rPr>
              <w:rFonts w:eastAsiaTheme="minorEastAsia" w:cstheme="minorBidi"/>
              <w:smallCaps w:val="0"/>
              <w:noProof/>
              <w:sz w:val="22"/>
              <w:szCs w:val="22"/>
              <w:lang w:eastAsia="ru-RU"/>
            </w:rPr>
          </w:pPr>
          <w:hyperlink w:anchor="_Toc55310144" w:history="1">
            <w:r w:rsidR="001040F8" w:rsidRPr="001C7EF8">
              <w:rPr>
                <w:rStyle w:val="af1"/>
                <w:noProof/>
                <w14:scene3d>
                  <w14:camera w14:prst="orthographicFront"/>
                  <w14:lightRig w14:rig="threePt" w14:dir="t">
                    <w14:rot w14:lat="0" w14:lon="0" w14:rev="0"/>
                  </w14:lightRig>
                </w14:scene3d>
              </w:rPr>
              <w:t>3.1.6.</w:t>
            </w:r>
            <w:r w:rsidR="001040F8" w:rsidRPr="001C7EF8">
              <w:rPr>
                <w:rStyle w:val="af1"/>
                <w:noProof/>
              </w:rPr>
              <w:t xml:space="preserve"> Подразделения.</w:t>
            </w:r>
            <w:r w:rsidR="001040F8">
              <w:rPr>
                <w:noProof/>
                <w:webHidden/>
              </w:rPr>
              <w:tab/>
            </w:r>
            <w:r w:rsidR="001040F8">
              <w:rPr>
                <w:noProof/>
                <w:webHidden/>
              </w:rPr>
              <w:fldChar w:fldCharType="begin"/>
            </w:r>
            <w:r w:rsidR="001040F8">
              <w:rPr>
                <w:noProof/>
                <w:webHidden/>
              </w:rPr>
              <w:instrText xml:space="preserve"> PAGEREF _Toc55310144 \h </w:instrText>
            </w:r>
            <w:r w:rsidR="001040F8">
              <w:rPr>
                <w:noProof/>
                <w:webHidden/>
              </w:rPr>
            </w:r>
            <w:r w:rsidR="001040F8">
              <w:rPr>
                <w:noProof/>
                <w:webHidden/>
              </w:rPr>
              <w:fldChar w:fldCharType="separate"/>
            </w:r>
            <w:r w:rsidR="001040F8">
              <w:rPr>
                <w:noProof/>
                <w:webHidden/>
              </w:rPr>
              <w:t>29</w:t>
            </w:r>
            <w:r w:rsidR="001040F8">
              <w:rPr>
                <w:noProof/>
                <w:webHidden/>
              </w:rPr>
              <w:fldChar w:fldCharType="end"/>
            </w:r>
          </w:hyperlink>
        </w:p>
        <w:p w14:paraId="7B2BCEDC" w14:textId="77777777" w:rsidR="001040F8" w:rsidRDefault="00F27937">
          <w:pPr>
            <w:pStyle w:val="23"/>
            <w:rPr>
              <w:rFonts w:eastAsiaTheme="minorEastAsia" w:cstheme="minorBidi"/>
              <w:smallCaps w:val="0"/>
              <w:noProof/>
              <w:sz w:val="22"/>
              <w:szCs w:val="22"/>
              <w:lang w:eastAsia="ru-RU"/>
            </w:rPr>
          </w:pPr>
          <w:hyperlink w:anchor="_Toc55310145" w:history="1">
            <w:r w:rsidR="001040F8" w:rsidRPr="001C7EF8">
              <w:rPr>
                <w:rStyle w:val="af1"/>
                <w:noProof/>
                <w14:scene3d>
                  <w14:camera w14:prst="orthographicFront"/>
                  <w14:lightRig w14:rig="threePt" w14:dir="t">
                    <w14:rot w14:lat="0" w14:lon="0" w14:rev="0"/>
                  </w14:lightRig>
                </w14:scene3d>
              </w:rPr>
              <w:t>3.1.7.</w:t>
            </w:r>
            <w:r w:rsidR="001040F8" w:rsidRPr="001C7EF8">
              <w:rPr>
                <w:rStyle w:val="af1"/>
                <w:noProof/>
              </w:rPr>
              <w:t xml:space="preserve"> Валюты, Курсы обмена валют.</w:t>
            </w:r>
            <w:r w:rsidR="001040F8">
              <w:rPr>
                <w:noProof/>
                <w:webHidden/>
              </w:rPr>
              <w:tab/>
            </w:r>
            <w:r w:rsidR="001040F8">
              <w:rPr>
                <w:noProof/>
                <w:webHidden/>
              </w:rPr>
              <w:fldChar w:fldCharType="begin"/>
            </w:r>
            <w:r w:rsidR="001040F8">
              <w:rPr>
                <w:noProof/>
                <w:webHidden/>
              </w:rPr>
              <w:instrText xml:space="preserve"> PAGEREF _Toc55310145 \h </w:instrText>
            </w:r>
            <w:r w:rsidR="001040F8">
              <w:rPr>
                <w:noProof/>
                <w:webHidden/>
              </w:rPr>
            </w:r>
            <w:r w:rsidR="001040F8">
              <w:rPr>
                <w:noProof/>
                <w:webHidden/>
              </w:rPr>
              <w:fldChar w:fldCharType="separate"/>
            </w:r>
            <w:r w:rsidR="001040F8">
              <w:rPr>
                <w:noProof/>
                <w:webHidden/>
              </w:rPr>
              <w:t>31</w:t>
            </w:r>
            <w:r w:rsidR="001040F8">
              <w:rPr>
                <w:noProof/>
                <w:webHidden/>
              </w:rPr>
              <w:fldChar w:fldCharType="end"/>
            </w:r>
          </w:hyperlink>
        </w:p>
        <w:p w14:paraId="5AABD205" w14:textId="77777777" w:rsidR="001040F8" w:rsidRDefault="00F27937">
          <w:pPr>
            <w:pStyle w:val="23"/>
            <w:rPr>
              <w:rFonts w:eastAsiaTheme="minorEastAsia" w:cstheme="minorBidi"/>
              <w:smallCaps w:val="0"/>
              <w:noProof/>
              <w:sz w:val="22"/>
              <w:szCs w:val="22"/>
              <w:lang w:eastAsia="ru-RU"/>
            </w:rPr>
          </w:pPr>
          <w:hyperlink w:anchor="_Toc55310146" w:history="1">
            <w:r w:rsidR="001040F8" w:rsidRPr="001C7EF8">
              <w:rPr>
                <w:rStyle w:val="af1"/>
                <w:noProof/>
                <w14:scene3d>
                  <w14:camera w14:prst="orthographicFront"/>
                  <w14:lightRig w14:rig="threePt" w14:dir="t">
                    <w14:rot w14:lat="0" w14:lon="0" w14:rev="0"/>
                  </w14:lightRig>
                </w14:scene3d>
              </w:rPr>
              <w:t>3.1.8.</w:t>
            </w:r>
            <w:r w:rsidR="001040F8" w:rsidRPr="001C7EF8">
              <w:rPr>
                <w:rStyle w:val="af1"/>
                <w:noProof/>
              </w:rPr>
              <w:t xml:space="preserve"> Страны.</w:t>
            </w:r>
            <w:r w:rsidR="001040F8">
              <w:rPr>
                <w:noProof/>
                <w:webHidden/>
              </w:rPr>
              <w:tab/>
            </w:r>
            <w:r w:rsidR="001040F8">
              <w:rPr>
                <w:noProof/>
                <w:webHidden/>
              </w:rPr>
              <w:fldChar w:fldCharType="begin"/>
            </w:r>
            <w:r w:rsidR="001040F8">
              <w:rPr>
                <w:noProof/>
                <w:webHidden/>
              </w:rPr>
              <w:instrText xml:space="preserve"> PAGEREF _Toc55310146 \h </w:instrText>
            </w:r>
            <w:r w:rsidR="001040F8">
              <w:rPr>
                <w:noProof/>
                <w:webHidden/>
              </w:rPr>
            </w:r>
            <w:r w:rsidR="001040F8">
              <w:rPr>
                <w:noProof/>
                <w:webHidden/>
              </w:rPr>
              <w:fldChar w:fldCharType="separate"/>
            </w:r>
            <w:r w:rsidR="001040F8">
              <w:rPr>
                <w:noProof/>
                <w:webHidden/>
              </w:rPr>
              <w:t>32</w:t>
            </w:r>
            <w:r w:rsidR="001040F8">
              <w:rPr>
                <w:noProof/>
                <w:webHidden/>
              </w:rPr>
              <w:fldChar w:fldCharType="end"/>
            </w:r>
          </w:hyperlink>
        </w:p>
        <w:p w14:paraId="0CA4ECA6" w14:textId="77777777" w:rsidR="001040F8" w:rsidRDefault="00F27937">
          <w:pPr>
            <w:pStyle w:val="23"/>
            <w:rPr>
              <w:rFonts w:eastAsiaTheme="minorEastAsia" w:cstheme="minorBidi"/>
              <w:smallCaps w:val="0"/>
              <w:noProof/>
              <w:sz w:val="22"/>
              <w:szCs w:val="22"/>
              <w:lang w:eastAsia="ru-RU"/>
            </w:rPr>
          </w:pPr>
          <w:hyperlink w:anchor="_Toc55310147" w:history="1">
            <w:r w:rsidR="001040F8" w:rsidRPr="001C7EF8">
              <w:rPr>
                <w:rStyle w:val="af1"/>
                <w:noProof/>
                <w14:scene3d>
                  <w14:camera w14:prst="orthographicFront"/>
                  <w14:lightRig w14:rig="threePt" w14:dir="t">
                    <w14:rot w14:lat="0" w14:lon="0" w14:rev="0"/>
                  </w14:lightRig>
                </w14:scene3d>
              </w:rPr>
              <w:t>3.1.9.</w:t>
            </w:r>
            <w:r w:rsidR="001040F8" w:rsidRPr="001C7EF8">
              <w:rPr>
                <w:rStyle w:val="af1"/>
                <w:noProof/>
              </w:rPr>
              <w:t xml:space="preserve"> Страны и регионы.</w:t>
            </w:r>
            <w:r w:rsidR="001040F8">
              <w:rPr>
                <w:noProof/>
                <w:webHidden/>
              </w:rPr>
              <w:tab/>
            </w:r>
            <w:r w:rsidR="001040F8">
              <w:rPr>
                <w:noProof/>
                <w:webHidden/>
              </w:rPr>
              <w:fldChar w:fldCharType="begin"/>
            </w:r>
            <w:r w:rsidR="001040F8">
              <w:rPr>
                <w:noProof/>
                <w:webHidden/>
              </w:rPr>
              <w:instrText xml:space="preserve"> PAGEREF _Toc55310147 \h </w:instrText>
            </w:r>
            <w:r w:rsidR="001040F8">
              <w:rPr>
                <w:noProof/>
                <w:webHidden/>
              </w:rPr>
            </w:r>
            <w:r w:rsidR="001040F8">
              <w:rPr>
                <w:noProof/>
                <w:webHidden/>
              </w:rPr>
              <w:fldChar w:fldCharType="separate"/>
            </w:r>
            <w:r w:rsidR="001040F8">
              <w:rPr>
                <w:noProof/>
                <w:webHidden/>
              </w:rPr>
              <w:t>32</w:t>
            </w:r>
            <w:r w:rsidR="001040F8">
              <w:rPr>
                <w:noProof/>
                <w:webHidden/>
              </w:rPr>
              <w:fldChar w:fldCharType="end"/>
            </w:r>
          </w:hyperlink>
        </w:p>
        <w:p w14:paraId="2E17662F" w14:textId="77777777" w:rsidR="001040F8" w:rsidRDefault="00F27937">
          <w:pPr>
            <w:pStyle w:val="23"/>
            <w:rPr>
              <w:rFonts w:eastAsiaTheme="minorEastAsia" w:cstheme="minorBidi"/>
              <w:smallCaps w:val="0"/>
              <w:noProof/>
              <w:sz w:val="22"/>
              <w:szCs w:val="22"/>
              <w:lang w:eastAsia="ru-RU"/>
            </w:rPr>
          </w:pPr>
          <w:hyperlink w:anchor="_Toc55310148" w:history="1">
            <w:r w:rsidR="001040F8" w:rsidRPr="001C7EF8">
              <w:rPr>
                <w:rStyle w:val="af1"/>
                <w:noProof/>
                <w14:scene3d>
                  <w14:camera w14:prst="orthographicFront"/>
                  <w14:lightRig w14:rig="threePt" w14:dir="t">
                    <w14:rot w14:lat="0" w14:lon="0" w14:rev="0"/>
                  </w14:lightRig>
                </w14:scene3d>
              </w:rPr>
              <w:t>3.1.10.</w:t>
            </w:r>
            <w:r w:rsidR="001040F8" w:rsidRPr="001C7EF8">
              <w:rPr>
                <w:rStyle w:val="af1"/>
                <w:noProof/>
              </w:rPr>
              <w:t xml:space="preserve"> Реквизиты бюджета и фондов.</w:t>
            </w:r>
            <w:r w:rsidR="001040F8">
              <w:rPr>
                <w:noProof/>
                <w:webHidden/>
              </w:rPr>
              <w:tab/>
            </w:r>
            <w:r w:rsidR="001040F8">
              <w:rPr>
                <w:noProof/>
                <w:webHidden/>
              </w:rPr>
              <w:fldChar w:fldCharType="begin"/>
            </w:r>
            <w:r w:rsidR="001040F8">
              <w:rPr>
                <w:noProof/>
                <w:webHidden/>
              </w:rPr>
              <w:instrText xml:space="preserve"> PAGEREF _Toc55310148 \h </w:instrText>
            </w:r>
            <w:r w:rsidR="001040F8">
              <w:rPr>
                <w:noProof/>
                <w:webHidden/>
              </w:rPr>
            </w:r>
            <w:r w:rsidR="001040F8">
              <w:rPr>
                <w:noProof/>
                <w:webHidden/>
              </w:rPr>
              <w:fldChar w:fldCharType="separate"/>
            </w:r>
            <w:r w:rsidR="001040F8">
              <w:rPr>
                <w:noProof/>
                <w:webHidden/>
              </w:rPr>
              <w:t>32</w:t>
            </w:r>
            <w:r w:rsidR="001040F8">
              <w:rPr>
                <w:noProof/>
                <w:webHidden/>
              </w:rPr>
              <w:fldChar w:fldCharType="end"/>
            </w:r>
          </w:hyperlink>
        </w:p>
        <w:p w14:paraId="52B7F6A9" w14:textId="77777777" w:rsidR="001040F8" w:rsidRDefault="00F27937">
          <w:pPr>
            <w:pStyle w:val="23"/>
            <w:rPr>
              <w:rFonts w:eastAsiaTheme="minorEastAsia" w:cstheme="minorBidi"/>
              <w:smallCaps w:val="0"/>
              <w:noProof/>
              <w:sz w:val="22"/>
              <w:szCs w:val="22"/>
              <w:lang w:eastAsia="ru-RU"/>
            </w:rPr>
          </w:pPr>
          <w:hyperlink w:anchor="_Toc55310149" w:history="1">
            <w:r w:rsidR="001040F8" w:rsidRPr="001C7EF8">
              <w:rPr>
                <w:rStyle w:val="af1"/>
                <w:noProof/>
                <w14:scene3d>
                  <w14:camera w14:prst="orthographicFront"/>
                  <w14:lightRig w14:rig="threePt" w14:dir="t">
                    <w14:rot w14:lat="0" w14:lon="0" w14:rev="0"/>
                  </w14:lightRig>
                </w14:scene3d>
              </w:rPr>
              <w:t>3.1.11.</w:t>
            </w:r>
            <w:r w:rsidR="001040F8" w:rsidRPr="001C7EF8">
              <w:rPr>
                <w:rStyle w:val="af1"/>
                <w:noProof/>
              </w:rPr>
              <w:t xml:space="preserve"> Виды начислений.</w:t>
            </w:r>
            <w:r w:rsidR="001040F8">
              <w:rPr>
                <w:noProof/>
                <w:webHidden/>
              </w:rPr>
              <w:tab/>
            </w:r>
            <w:r w:rsidR="001040F8">
              <w:rPr>
                <w:noProof/>
                <w:webHidden/>
              </w:rPr>
              <w:fldChar w:fldCharType="begin"/>
            </w:r>
            <w:r w:rsidR="001040F8">
              <w:rPr>
                <w:noProof/>
                <w:webHidden/>
              </w:rPr>
              <w:instrText xml:space="preserve"> PAGEREF _Toc55310149 \h </w:instrText>
            </w:r>
            <w:r w:rsidR="001040F8">
              <w:rPr>
                <w:noProof/>
                <w:webHidden/>
              </w:rPr>
            </w:r>
            <w:r w:rsidR="001040F8">
              <w:rPr>
                <w:noProof/>
                <w:webHidden/>
              </w:rPr>
              <w:fldChar w:fldCharType="separate"/>
            </w:r>
            <w:r w:rsidR="001040F8">
              <w:rPr>
                <w:noProof/>
                <w:webHidden/>
              </w:rPr>
              <w:t>33</w:t>
            </w:r>
            <w:r w:rsidR="001040F8">
              <w:rPr>
                <w:noProof/>
                <w:webHidden/>
              </w:rPr>
              <w:fldChar w:fldCharType="end"/>
            </w:r>
          </w:hyperlink>
        </w:p>
        <w:p w14:paraId="767E8636" w14:textId="77777777" w:rsidR="001040F8" w:rsidRDefault="00F27937">
          <w:pPr>
            <w:pStyle w:val="23"/>
            <w:rPr>
              <w:rFonts w:eastAsiaTheme="minorEastAsia" w:cstheme="minorBidi"/>
              <w:smallCaps w:val="0"/>
              <w:noProof/>
              <w:sz w:val="22"/>
              <w:szCs w:val="22"/>
              <w:lang w:eastAsia="ru-RU"/>
            </w:rPr>
          </w:pPr>
          <w:hyperlink w:anchor="_Toc55310150" w:history="1">
            <w:r w:rsidR="001040F8" w:rsidRPr="001C7EF8">
              <w:rPr>
                <w:rStyle w:val="af1"/>
                <w:noProof/>
                <w14:scene3d>
                  <w14:camera w14:prst="orthographicFront"/>
                  <w14:lightRig w14:rig="threePt" w14:dir="t">
                    <w14:rot w14:lat="0" w14:lon="0" w14:rev="0"/>
                  </w14:lightRig>
                </w14:scene3d>
              </w:rPr>
              <w:t>3.1.12.</w:t>
            </w:r>
            <w:r w:rsidR="001040F8" w:rsidRPr="001C7EF8">
              <w:rPr>
                <w:rStyle w:val="af1"/>
                <w:noProof/>
              </w:rPr>
              <w:t xml:space="preserve"> Виды удержаний.</w:t>
            </w:r>
            <w:r w:rsidR="001040F8">
              <w:rPr>
                <w:noProof/>
                <w:webHidden/>
              </w:rPr>
              <w:tab/>
            </w:r>
            <w:r w:rsidR="001040F8">
              <w:rPr>
                <w:noProof/>
                <w:webHidden/>
              </w:rPr>
              <w:fldChar w:fldCharType="begin"/>
            </w:r>
            <w:r w:rsidR="001040F8">
              <w:rPr>
                <w:noProof/>
                <w:webHidden/>
              </w:rPr>
              <w:instrText xml:space="preserve"> PAGEREF _Toc55310150 \h </w:instrText>
            </w:r>
            <w:r w:rsidR="001040F8">
              <w:rPr>
                <w:noProof/>
                <w:webHidden/>
              </w:rPr>
            </w:r>
            <w:r w:rsidR="001040F8">
              <w:rPr>
                <w:noProof/>
                <w:webHidden/>
              </w:rPr>
              <w:fldChar w:fldCharType="separate"/>
            </w:r>
            <w:r w:rsidR="001040F8">
              <w:rPr>
                <w:noProof/>
                <w:webHidden/>
              </w:rPr>
              <w:t>36</w:t>
            </w:r>
            <w:r w:rsidR="001040F8">
              <w:rPr>
                <w:noProof/>
                <w:webHidden/>
              </w:rPr>
              <w:fldChar w:fldCharType="end"/>
            </w:r>
          </w:hyperlink>
        </w:p>
        <w:p w14:paraId="6EEFB722" w14:textId="77777777" w:rsidR="001040F8" w:rsidRDefault="00F27937">
          <w:pPr>
            <w:pStyle w:val="23"/>
            <w:rPr>
              <w:rFonts w:eastAsiaTheme="minorEastAsia" w:cstheme="minorBidi"/>
              <w:smallCaps w:val="0"/>
              <w:noProof/>
              <w:sz w:val="22"/>
              <w:szCs w:val="22"/>
              <w:lang w:eastAsia="ru-RU"/>
            </w:rPr>
          </w:pPr>
          <w:hyperlink w:anchor="_Toc55310151" w:history="1">
            <w:r w:rsidR="001040F8" w:rsidRPr="001C7EF8">
              <w:rPr>
                <w:rStyle w:val="af1"/>
                <w:noProof/>
                <w14:scene3d>
                  <w14:camera w14:prst="orthographicFront"/>
                  <w14:lightRig w14:rig="threePt" w14:dir="t">
                    <w14:rot w14:lat="0" w14:lon="0" w14:rev="0"/>
                  </w14:lightRig>
                </w14:scene3d>
              </w:rPr>
              <w:t>3.1.13.</w:t>
            </w:r>
            <w:r w:rsidR="001040F8" w:rsidRPr="001C7EF8">
              <w:rPr>
                <w:rStyle w:val="af1"/>
                <w:noProof/>
              </w:rPr>
              <w:t xml:space="preserve"> Алгоритмы расчета.</w:t>
            </w:r>
            <w:r w:rsidR="001040F8">
              <w:rPr>
                <w:noProof/>
                <w:webHidden/>
              </w:rPr>
              <w:tab/>
            </w:r>
            <w:r w:rsidR="001040F8">
              <w:rPr>
                <w:noProof/>
                <w:webHidden/>
              </w:rPr>
              <w:fldChar w:fldCharType="begin"/>
            </w:r>
            <w:r w:rsidR="001040F8">
              <w:rPr>
                <w:noProof/>
                <w:webHidden/>
              </w:rPr>
              <w:instrText xml:space="preserve"> PAGEREF _Toc55310151 \h </w:instrText>
            </w:r>
            <w:r w:rsidR="001040F8">
              <w:rPr>
                <w:noProof/>
                <w:webHidden/>
              </w:rPr>
            </w:r>
            <w:r w:rsidR="001040F8">
              <w:rPr>
                <w:noProof/>
                <w:webHidden/>
              </w:rPr>
              <w:fldChar w:fldCharType="separate"/>
            </w:r>
            <w:r w:rsidR="001040F8">
              <w:rPr>
                <w:noProof/>
                <w:webHidden/>
              </w:rPr>
              <w:t>37</w:t>
            </w:r>
            <w:r w:rsidR="001040F8">
              <w:rPr>
                <w:noProof/>
                <w:webHidden/>
              </w:rPr>
              <w:fldChar w:fldCharType="end"/>
            </w:r>
          </w:hyperlink>
        </w:p>
        <w:p w14:paraId="7D517461" w14:textId="77777777" w:rsidR="001040F8" w:rsidRDefault="00F27937">
          <w:pPr>
            <w:pStyle w:val="23"/>
            <w:rPr>
              <w:rFonts w:eastAsiaTheme="minorEastAsia" w:cstheme="minorBidi"/>
              <w:smallCaps w:val="0"/>
              <w:noProof/>
              <w:sz w:val="22"/>
              <w:szCs w:val="22"/>
              <w:lang w:eastAsia="ru-RU"/>
            </w:rPr>
          </w:pPr>
          <w:hyperlink w:anchor="_Toc55310152" w:history="1">
            <w:r w:rsidR="001040F8" w:rsidRPr="001C7EF8">
              <w:rPr>
                <w:rStyle w:val="af1"/>
                <w:noProof/>
                <w14:scene3d>
                  <w14:camera w14:prst="orthographicFront"/>
                  <w14:lightRig w14:rig="threePt" w14:dir="t">
                    <w14:rot w14:lat="0" w14:lon="0" w14:rev="0"/>
                  </w14:lightRig>
                </w14:scene3d>
              </w:rPr>
              <w:t>3.1.14.</w:t>
            </w:r>
            <w:r w:rsidR="001040F8" w:rsidRPr="001C7EF8">
              <w:rPr>
                <w:rStyle w:val="af1"/>
                <w:noProof/>
              </w:rPr>
              <w:t xml:space="preserve"> Периоды расчета (Отчетные и расчетные периоды).</w:t>
            </w:r>
            <w:r w:rsidR="001040F8">
              <w:rPr>
                <w:noProof/>
                <w:webHidden/>
              </w:rPr>
              <w:tab/>
            </w:r>
            <w:r w:rsidR="001040F8">
              <w:rPr>
                <w:noProof/>
                <w:webHidden/>
              </w:rPr>
              <w:fldChar w:fldCharType="begin"/>
            </w:r>
            <w:r w:rsidR="001040F8">
              <w:rPr>
                <w:noProof/>
                <w:webHidden/>
              </w:rPr>
              <w:instrText xml:space="preserve"> PAGEREF _Toc55310152 \h </w:instrText>
            </w:r>
            <w:r w:rsidR="001040F8">
              <w:rPr>
                <w:noProof/>
                <w:webHidden/>
              </w:rPr>
            </w:r>
            <w:r w:rsidR="001040F8">
              <w:rPr>
                <w:noProof/>
                <w:webHidden/>
              </w:rPr>
              <w:fldChar w:fldCharType="separate"/>
            </w:r>
            <w:r w:rsidR="001040F8">
              <w:rPr>
                <w:noProof/>
                <w:webHidden/>
              </w:rPr>
              <w:t>38</w:t>
            </w:r>
            <w:r w:rsidR="001040F8">
              <w:rPr>
                <w:noProof/>
                <w:webHidden/>
              </w:rPr>
              <w:fldChar w:fldCharType="end"/>
            </w:r>
          </w:hyperlink>
        </w:p>
        <w:p w14:paraId="38EAB622" w14:textId="77777777" w:rsidR="001040F8" w:rsidRDefault="00F27937">
          <w:pPr>
            <w:pStyle w:val="23"/>
            <w:rPr>
              <w:rFonts w:eastAsiaTheme="minorEastAsia" w:cstheme="minorBidi"/>
              <w:smallCaps w:val="0"/>
              <w:noProof/>
              <w:sz w:val="22"/>
              <w:szCs w:val="22"/>
              <w:lang w:eastAsia="ru-RU"/>
            </w:rPr>
          </w:pPr>
          <w:hyperlink w:anchor="_Toc55310153" w:history="1">
            <w:r w:rsidR="001040F8" w:rsidRPr="001C7EF8">
              <w:rPr>
                <w:rStyle w:val="af1"/>
                <w:noProof/>
                <w14:scene3d>
                  <w14:camera w14:prst="orthographicFront"/>
                  <w14:lightRig w14:rig="threePt" w14:dir="t">
                    <w14:rot w14:lat="0" w14:lon="0" w14:rev="0"/>
                  </w14:lightRig>
                </w14:scene3d>
              </w:rPr>
              <w:t>3.1.15.</w:t>
            </w:r>
            <w:r w:rsidR="001040F8" w:rsidRPr="001C7EF8">
              <w:rPr>
                <w:rStyle w:val="af1"/>
                <w:noProof/>
              </w:rPr>
              <w:t xml:space="preserve"> Расходы для целей налогового учета.</w:t>
            </w:r>
            <w:r w:rsidR="001040F8">
              <w:rPr>
                <w:noProof/>
                <w:webHidden/>
              </w:rPr>
              <w:tab/>
            </w:r>
            <w:r w:rsidR="001040F8">
              <w:rPr>
                <w:noProof/>
                <w:webHidden/>
              </w:rPr>
              <w:fldChar w:fldCharType="begin"/>
            </w:r>
            <w:r w:rsidR="001040F8">
              <w:rPr>
                <w:noProof/>
                <w:webHidden/>
              </w:rPr>
              <w:instrText xml:space="preserve"> PAGEREF _Toc55310153 \h </w:instrText>
            </w:r>
            <w:r w:rsidR="001040F8">
              <w:rPr>
                <w:noProof/>
                <w:webHidden/>
              </w:rPr>
            </w:r>
            <w:r w:rsidR="001040F8">
              <w:rPr>
                <w:noProof/>
                <w:webHidden/>
              </w:rPr>
              <w:fldChar w:fldCharType="separate"/>
            </w:r>
            <w:r w:rsidR="001040F8">
              <w:rPr>
                <w:noProof/>
                <w:webHidden/>
              </w:rPr>
              <w:t>39</w:t>
            </w:r>
            <w:r w:rsidR="001040F8">
              <w:rPr>
                <w:noProof/>
                <w:webHidden/>
              </w:rPr>
              <w:fldChar w:fldCharType="end"/>
            </w:r>
          </w:hyperlink>
        </w:p>
        <w:p w14:paraId="1F5A0ACC" w14:textId="050B8951" w:rsidR="001040F8" w:rsidRDefault="00F27937">
          <w:pPr>
            <w:pStyle w:val="23"/>
            <w:rPr>
              <w:rFonts w:eastAsiaTheme="minorEastAsia" w:cstheme="minorBidi"/>
              <w:smallCaps w:val="0"/>
              <w:noProof/>
              <w:sz w:val="22"/>
              <w:szCs w:val="22"/>
              <w:lang w:eastAsia="ru-RU"/>
            </w:rPr>
          </w:pPr>
          <w:hyperlink w:anchor="_Toc55310154" w:history="1">
            <w:r w:rsidR="001040F8" w:rsidRPr="001C7EF8">
              <w:rPr>
                <w:rStyle w:val="af1"/>
                <w:noProof/>
                <w14:scene3d>
                  <w14:camera w14:prst="orthographicFront"/>
                  <w14:lightRig w14:rig="threePt" w14:dir="t">
                    <w14:rot w14:lat="0" w14:lon="0" w14:rev="0"/>
                  </w14:lightRig>
                </w14:scene3d>
              </w:rPr>
              <w:t>3.2.</w:t>
            </w:r>
            <w:r w:rsidR="001040F8" w:rsidRPr="001C7EF8">
              <w:rPr>
                <w:rStyle w:val="af1"/>
                <w:noProof/>
              </w:rPr>
              <w:t xml:space="preserve"> Ставки</w:t>
            </w:r>
            <w:r w:rsidR="001040F8">
              <w:rPr>
                <w:rStyle w:val="af1"/>
                <w:noProof/>
              </w:rPr>
              <w:t>….</w:t>
            </w:r>
            <w:r w:rsidR="001040F8">
              <w:rPr>
                <w:noProof/>
                <w:webHidden/>
              </w:rPr>
              <w:tab/>
            </w:r>
            <w:r w:rsidR="001040F8">
              <w:rPr>
                <w:noProof/>
                <w:webHidden/>
              </w:rPr>
              <w:fldChar w:fldCharType="begin"/>
            </w:r>
            <w:r w:rsidR="001040F8">
              <w:rPr>
                <w:noProof/>
                <w:webHidden/>
              </w:rPr>
              <w:instrText xml:space="preserve"> PAGEREF _Toc55310154 \h </w:instrText>
            </w:r>
            <w:r w:rsidR="001040F8">
              <w:rPr>
                <w:noProof/>
                <w:webHidden/>
              </w:rPr>
            </w:r>
            <w:r w:rsidR="001040F8">
              <w:rPr>
                <w:noProof/>
                <w:webHidden/>
              </w:rPr>
              <w:fldChar w:fldCharType="separate"/>
            </w:r>
            <w:r w:rsidR="001040F8">
              <w:rPr>
                <w:noProof/>
                <w:webHidden/>
              </w:rPr>
              <w:t>39</w:t>
            </w:r>
            <w:r w:rsidR="001040F8">
              <w:rPr>
                <w:noProof/>
                <w:webHidden/>
              </w:rPr>
              <w:fldChar w:fldCharType="end"/>
            </w:r>
          </w:hyperlink>
        </w:p>
        <w:p w14:paraId="5C5D02C8" w14:textId="77777777" w:rsidR="001040F8" w:rsidRDefault="00F27937">
          <w:pPr>
            <w:pStyle w:val="23"/>
            <w:rPr>
              <w:rFonts w:eastAsiaTheme="minorEastAsia" w:cstheme="minorBidi"/>
              <w:smallCaps w:val="0"/>
              <w:noProof/>
              <w:sz w:val="22"/>
              <w:szCs w:val="22"/>
              <w:lang w:eastAsia="ru-RU"/>
            </w:rPr>
          </w:pPr>
          <w:hyperlink w:anchor="_Toc55310155" w:history="1">
            <w:r w:rsidR="001040F8" w:rsidRPr="001C7EF8">
              <w:rPr>
                <w:rStyle w:val="af1"/>
                <w:noProof/>
                <w14:scene3d>
                  <w14:camera w14:prst="orthographicFront"/>
                  <w14:lightRig w14:rig="threePt" w14:dir="t">
                    <w14:rot w14:lat="0" w14:lon="0" w14:rev="0"/>
                  </w14:lightRig>
                </w14:scene3d>
              </w:rPr>
              <w:t>3.2.1.</w:t>
            </w:r>
            <w:r w:rsidR="001040F8" w:rsidRPr="001C7EF8">
              <w:rPr>
                <w:rStyle w:val="af1"/>
                <w:noProof/>
              </w:rPr>
              <w:t xml:space="preserve"> Ставки страховых взносов.</w:t>
            </w:r>
            <w:r w:rsidR="001040F8">
              <w:rPr>
                <w:noProof/>
                <w:webHidden/>
              </w:rPr>
              <w:tab/>
            </w:r>
            <w:r w:rsidR="001040F8">
              <w:rPr>
                <w:noProof/>
                <w:webHidden/>
              </w:rPr>
              <w:fldChar w:fldCharType="begin"/>
            </w:r>
            <w:r w:rsidR="001040F8">
              <w:rPr>
                <w:noProof/>
                <w:webHidden/>
              </w:rPr>
              <w:instrText xml:space="preserve"> PAGEREF _Toc55310155 \h </w:instrText>
            </w:r>
            <w:r w:rsidR="001040F8">
              <w:rPr>
                <w:noProof/>
                <w:webHidden/>
              </w:rPr>
            </w:r>
            <w:r w:rsidR="001040F8">
              <w:rPr>
                <w:noProof/>
                <w:webHidden/>
              </w:rPr>
              <w:fldChar w:fldCharType="separate"/>
            </w:r>
            <w:r w:rsidR="001040F8">
              <w:rPr>
                <w:noProof/>
                <w:webHidden/>
              </w:rPr>
              <w:t>39</w:t>
            </w:r>
            <w:r w:rsidR="001040F8">
              <w:rPr>
                <w:noProof/>
                <w:webHidden/>
              </w:rPr>
              <w:fldChar w:fldCharType="end"/>
            </w:r>
          </w:hyperlink>
        </w:p>
        <w:p w14:paraId="7740A837" w14:textId="77777777" w:rsidR="001040F8" w:rsidRDefault="00F27937">
          <w:pPr>
            <w:pStyle w:val="23"/>
            <w:rPr>
              <w:rFonts w:eastAsiaTheme="minorEastAsia" w:cstheme="minorBidi"/>
              <w:smallCaps w:val="0"/>
              <w:noProof/>
              <w:sz w:val="22"/>
              <w:szCs w:val="22"/>
              <w:lang w:eastAsia="ru-RU"/>
            </w:rPr>
          </w:pPr>
          <w:hyperlink w:anchor="_Toc55310156" w:history="1">
            <w:r w:rsidR="001040F8" w:rsidRPr="001C7EF8">
              <w:rPr>
                <w:rStyle w:val="af1"/>
                <w:noProof/>
                <w14:scene3d>
                  <w14:camera w14:prst="orthographicFront"/>
                  <w14:lightRig w14:rig="threePt" w14:dir="t">
                    <w14:rot w14:lat="0" w14:lon="0" w14:rev="0"/>
                  </w14:lightRig>
                </w14:scene3d>
              </w:rPr>
              <w:t>3.2.2.</w:t>
            </w:r>
            <w:r w:rsidR="001040F8" w:rsidRPr="001C7EF8">
              <w:rPr>
                <w:rStyle w:val="af1"/>
                <w:noProof/>
              </w:rPr>
              <w:t xml:space="preserve"> Ставки страховых взносов по доп.тарифам.</w:t>
            </w:r>
            <w:r w:rsidR="001040F8">
              <w:rPr>
                <w:noProof/>
                <w:webHidden/>
              </w:rPr>
              <w:tab/>
            </w:r>
            <w:r w:rsidR="001040F8">
              <w:rPr>
                <w:noProof/>
                <w:webHidden/>
              </w:rPr>
              <w:fldChar w:fldCharType="begin"/>
            </w:r>
            <w:r w:rsidR="001040F8">
              <w:rPr>
                <w:noProof/>
                <w:webHidden/>
              </w:rPr>
              <w:instrText xml:space="preserve"> PAGEREF _Toc55310156 \h </w:instrText>
            </w:r>
            <w:r w:rsidR="001040F8">
              <w:rPr>
                <w:noProof/>
                <w:webHidden/>
              </w:rPr>
            </w:r>
            <w:r w:rsidR="001040F8">
              <w:rPr>
                <w:noProof/>
                <w:webHidden/>
              </w:rPr>
              <w:fldChar w:fldCharType="separate"/>
            </w:r>
            <w:r w:rsidR="001040F8">
              <w:rPr>
                <w:noProof/>
                <w:webHidden/>
              </w:rPr>
              <w:t>39</w:t>
            </w:r>
            <w:r w:rsidR="001040F8">
              <w:rPr>
                <w:noProof/>
                <w:webHidden/>
              </w:rPr>
              <w:fldChar w:fldCharType="end"/>
            </w:r>
          </w:hyperlink>
        </w:p>
        <w:p w14:paraId="068245F6" w14:textId="77777777" w:rsidR="001040F8" w:rsidRDefault="00F27937">
          <w:pPr>
            <w:pStyle w:val="23"/>
            <w:rPr>
              <w:rFonts w:eastAsiaTheme="minorEastAsia" w:cstheme="minorBidi"/>
              <w:smallCaps w:val="0"/>
              <w:noProof/>
              <w:sz w:val="22"/>
              <w:szCs w:val="22"/>
              <w:lang w:eastAsia="ru-RU"/>
            </w:rPr>
          </w:pPr>
          <w:hyperlink w:anchor="_Toc55310157" w:history="1">
            <w:r w:rsidR="001040F8" w:rsidRPr="001C7EF8">
              <w:rPr>
                <w:rStyle w:val="af1"/>
                <w:noProof/>
                <w14:scene3d>
                  <w14:camera w14:prst="orthographicFront"/>
                  <w14:lightRig w14:rig="threePt" w14:dir="t">
                    <w14:rot w14:lat="0" w14:lon="0" w14:rev="0"/>
                  </w14:lightRig>
                </w14:scene3d>
              </w:rPr>
              <w:t>3.2.3.</w:t>
            </w:r>
            <w:r w:rsidR="001040F8" w:rsidRPr="001C7EF8">
              <w:rPr>
                <w:rStyle w:val="af1"/>
                <w:noProof/>
              </w:rPr>
              <w:t xml:space="preserve"> Ставки НДФЛ.</w:t>
            </w:r>
            <w:r w:rsidR="001040F8">
              <w:rPr>
                <w:noProof/>
                <w:webHidden/>
              </w:rPr>
              <w:tab/>
            </w:r>
            <w:r w:rsidR="001040F8">
              <w:rPr>
                <w:noProof/>
                <w:webHidden/>
              </w:rPr>
              <w:fldChar w:fldCharType="begin"/>
            </w:r>
            <w:r w:rsidR="001040F8">
              <w:rPr>
                <w:noProof/>
                <w:webHidden/>
              </w:rPr>
              <w:instrText xml:space="preserve"> PAGEREF _Toc55310157 \h </w:instrText>
            </w:r>
            <w:r w:rsidR="001040F8">
              <w:rPr>
                <w:noProof/>
                <w:webHidden/>
              </w:rPr>
            </w:r>
            <w:r w:rsidR="001040F8">
              <w:rPr>
                <w:noProof/>
                <w:webHidden/>
              </w:rPr>
              <w:fldChar w:fldCharType="separate"/>
            </w:r>
            <w:r w:rsidR="001040F8">
              <w:rPr>
                <w:noProof/>
                <w:webHidden/>
              </w:rPr>
              <w:t>40</w:t>
            </w:r>
            <w:r w:rsidR="001040F8">
              <w:rPr>
                <w:noProof/>
                <w:webHidden/>
              </w:rPr>
              <w:fldChar w:fldCharType="end"/>
            </w:r>
          </w:hyperlink>
        </w:p>
        <w:p w14:paraId="4EC2AB22" w14:textId="77777777" w:rsidR="001040F8" w:rsidRDefault="00F27937">
          <w:pPr>
            <w:pStyle w:val="23"/>
            <w:rPr>
              <w:rFonts w:eastAsiaTheme="minorEastAsia" w:cstheme="minorBidi"/>
              <w:smallCaps w:val="0"/>
              <w:noProof/>
              <w:sz w:val="22"/>
              <w:szCs w:val="22"/>
              <w:lang w:eastAsia="ru-RU"/>
            </w:rPr>
          </w:pPr>
          <w:hyperlink w:anchor="_Toc55310158" w:history="1">
            <w:r w:rsidR="001040F8" w:rsidRPr="001C7EF8">
              <w:rPr>
                <w:rStyle w:val="af1"/>
                <w:noProof/>
                <w14:scene3d>
                  <w14:camera w14:prst="orthographicFront"/>
                  <w14:lightRig w14:rig="threePt" w14:dir="t">
                    <w14:rot w14:lat="0" w14:lon="0" w14:rev="0"/>
                  </w14:lightRig>
                </w14:scene3d>
              </w:rPr>
              <w:t>3.3.</w:t>
            </w:r>
            <w:r w:rsidR="001040F8" w:rsidRPr="001C7EF8">
              <w:rPr>
                <w:rStyle w:val="af1"/>
                <w:noProof/>
              </w:rPr>
              <w:t xml:space="preserve"> Типы приказов.</w:t>
            </w:r>
            <w:r w:rsidR="001040F8">
              <w:rPr>
                <w:noProof/>
                <w:webHidden/>
              </w:rPr>
              <w:tab/>
            </w:r>
            <w:r w:rsidR="001040F8">
              <w:rPr>
                <w:noProof/>
                <w:webHidden/>
              </w:rPr>
              <w:fldChar w:fldCharType="begin"/>
            </w:r>
            <w:r w:rsidR="001040F8">
              <w:rPr>
                <w:noProof/>
                <w:webHidden/>
              </w:rPr>
              <w:instrText xml:space="preserve"> PAGEREF _Toc55310158 \h </w:instrText>
            </w:r>
            <w:r w:rsidR="001040F8">
              <w:rPr>
                <w:noProof/>
                <w:webHidden/>
              </w:rPr>
            </w:r>
            <w:r w:rsidR="001040F8">
              <w:rPr>
                <w:noProof/>
                <w:webHidden/>
              </w:rPr>
              <w:fldChar w:fldCharType="separate"/>
            </w:r>
            <w:r w:rsidR="001040F8">
              <w:rPr>
                <w:noProof/>
                <w:webHidden/>
              </w:rPr>
              <w:t>40</w:t>
            </w:r>
            <w:r w:rsidR="001040F8">
              <w:rPr>
                <w:noProof/>
                <w:webHidden/>
              </w:rPr>
              <w:fldChar w:fldCharType="end"/>
            </w:r>
          </w:hyperlink>
        </w:p>
        <w:p w14:paraId="1D2C1D1B" w14:textId="77777777" w:rsidR="001040F8" w:rsidRDefault="00F27937">
          <w:pPr>
            <w:pStyle w:val="23"/>
            <w:rPr>
              <w:rFonts w:eastAsiaTheme="minorEastAsia" w:cstheme="minorBidi"/>
              <w:smallCaps w:val="0"/>
              <w:noProof/>
              <w:sz w:val="22"/>
              <w:szCs w:val="22"/>
              <w:lang w:eastAsia="ru-RU"/>
            </w:rPr>
          </w:pPr>
          <w:hyperlink w:anchor="_Toc55310159" w:history="1">
            <w:r w:rsidR="001040F8" w:rsidRPr="001C7EF8">
              <w:rPr>
                <w:rStyle w:val="af1"/>
                <w:noProof/>
                <w14:scene3d>
                  <w14:camera w14:prst="orthographicFront"/>
                  <w14:lightRig w14:rig="threePt" w14:dir="t">
                    <w14:rot w14:lat="0" w14:lon="0" w14:rev="0"/>
                  </w14:lightRig>
                </w14:scene3d>
              </w:rPr>
              <w:t>3.4.</w:t>
            </w:r>
            <w:r w:rsidR="001040F8" w:rsidRPr="001C7EF8">
              <w:rPr>
                <w:rStyle w:val="af1"/>
                <w:noProof/>
              </w:rPr>
              <w:t xml:space="preserve"> Справочники.</w:t>
            </w:r>
            <w:r w:rsidR="001040F8">
              <w:rPr>
                <w:noProof/>
                <w:webHidden/>
              </w:rPr>
              <w:tab/>
            </w:r>
            <w:r w:rsidR="001040F8">
              <w:rPr>
                <w:noProof/>
                <w:webHidden/>
              </w:rPr>
              <w:fldChar w:fldCharType="begin"/>
            </w:r>
            <w:r w:rsidR="001040F8">
              <w:rPr>
                <w:noProof/>
                <w:webHidden/>
              </w:rPr>
              <w:instrText xml:space="preserve"> PAGEREF _Toc55310159 \h </w:instrText>
            </w:r>
            <w:r w:rsidR="001040F8">
              <w:rPr>
                <w:noProof/>
                <w:webHidden/>
              </w:rPr>
            </w:r>
            <w:r w:rsidR="001040F8">
              <w:rPr>
                <w:noProof/>
                <w:webHidden/>
              </w:rPr>
              <w:fldChar w:fldCharType="separate"/>
            </w:r>
            <w:r w:rsidR="001040F8">
              <w:rPr>
                <w:noProof/>
                <w:webHidden/>
              </w:rPr>
              <w:t>42</w:t>
            </w:r>
            <w:r w:rsidR="001040F8">
              <w:rPr>
                <w:noProof/>
                <w:webHidden/>
              </w:rPr>
              <w:fldChar w:fldCharType="end"/>
            </w:r>
          </w:hyperlink>
        </w:p>
        <w:p w14:paraId="406561E9" w14:textId="77777777" w:rsidR="001040F8" w:rsidRDefault="00F27937">
          <w:pPr>
            <w:pStyle w:val="23"/>
            <w:rPr>
              <w:rFonts w:eastAsiaTheme="minorEastAsia" w:cstheme="minorBidi"/>
              <w:smallCaps w:val="0"/>
              <w:noProof/>
              <w:sz w:val="22"/>
              <w:szCs w:val="22"/>
              <w:lang w:eastAsia="ru-RU"/>
            </w:rPr>
          </w:pPr>
          <w:hyperlink w:anchor="_Toc55310160" w:history="1">
            <w:r w:rsidR="001040F8" w:rsidRPr="001C7EF8">
              <w:rPr>
                <w:rStyle w:val="af1"/>
                <w:noProof/>
                <w:lang w:val="en-US"/>
                <w14:scene3d>
                  <w14:camera w14:prst="orthographicFront"/>
                  <w14:lightRig w14:rig="threePt" w14:dir="t">
                    <w14:rot w14:lat="0" w14:lon="0" w14:rev="0"/>
                  </w14:lightRig>
                </w14:scene3d>
              </w:rPr>
              <w:t>3.4.1.</w:t>
            </w:r>
            <w:r w:rsidR="001040F8" w:rsidRPr="001C7EF8">
              <w:rPr>
                <w:rStyle w:val="af1"/>
                <w:noProof/>
              </w:rPr>
              <w:t xml:space="preserve"> Должности.</w:t>
            </w:r>
            <w:r w:rsidR="001040F8">
              <w:rPr>
                <w:noProof/>
                <w:webHidden/>
              </w:rPr>
              <w:tab/>
            </w:r>
            <w:r w:rsidR="001040F8">
              <w:rPr>
                <w:noProof/>
                <w:webHidden/>
              </w:rPr>
              <w:fldChar w:fldCharType="begin"/>
            </w:r>
            <w:r w:rsidR="001040F8">
              <w:rPr>
                <w:noProof/>
                <w:webHidden/>
              </w:rPr>
              <w:instrText xml:space="preserve"> PAGEREF _Toc55310160 \h </w:instrText>
            </w:r>
            <w:r w:rsidR="001040F8">
              <w:rPr>
                <w:noProof/>
                <w:webHidden/>
              </w:rPr>
            </w:r>
            <w:r w:rsidR="001040F8">
              <w:rPr>
                <w:noProof/>
                <w:webHidden/>
              </w:rPr>
              <w:fldChar w:fldCharType="separate"/>
            </w:r>
            <w:r w:rsidR="001040F8">
              <w:rPr>
                <w:noProof/>
                <w:webHidden/>
              </w:rPr>
              <w:t>42</w:t>
            </w:r>
            <w:r w:rsidR="001040F8">
              <w:rPr>
                <w:noProof/>
                <w:webHidden/>
              </w:rPr>
              <w:fldChar w:fldCharType="end"/>
            </w:r>
          </w:hyperlink>
        </w:p>
        <w:p w14:paraId="0C69FDF7" w14:textId="77777777" w:rsidR="001040F8" w:rsidRDefault="00F27937">
          <w:pPr>
            <w:pStyle w:val="23"/>
            <w:rPr>
              <w:rFonts w:eastAsiaTheme="minorEastAsia" w:cstheme="minorBidi"/>
              <w:smallCaps w:val="0"/>
              <w:noProof/>
              <w:sz w:val="22"/>
              <w:szCs w:val="22"/>
              <w:lang w:eastAsia="ru-RU"/>
            </w:rPr>
          </w:pPr>
          <w:hyperlink w:anchor="_Toc55310161" w:history="1">
            <w:r w:rsidR="001040F8" w:rsidRPr="001C7EF8">
              <w:rPr>
                <w:rStyle w:val="af1"/>
                <w:noProof/>
                <w14:scene3d>
                  <w14:camera w14:prst="orthographicFront"/>
                  <w14:lightRig w14:rig="threePt" w14:dir="t">
                    <w14:rot w14:lat="0" w14:lon="0" w14:rev="0"/>
                  </w14:lightRig>
                </w14:scene3d>
              </w:rPr>
              <w:t>3.4.2.</w:t>
            </w:r>
            <w:r w:rsidR="001040F8" w:rsidRPr="001C7EF8">
              <w:rPr>
                <w:rStyle w:val="af1"/>
                <w:noProof/>
              </w:rPr>
              <w:t xml:space="preserve"> Категории должности или профессии.</w:t>
            </w:r>
            <w:r w:rsidR="001040F8">
              <w:rPr>
                <w:noProof/>
                <w:webHidden/>
              </w:rPr>
              <w:tab/>
            </w:r>
            <w:r w:rsidR="001040F8">
              <w:rPr>
                <w:noProof/>
                <w:webHidden/>
              </w:rPr>
              <w:fldChar w:fldCharType="begin"/>
            </w:r>
            <w:r w:rsidR="001040F8">
              <w:rPr>
                <w:noProof/>
                <w:webHidden/>
              </w:rPr>
              <w:instrText xml:space="preserve"> PAGEREF _Toc55310161 \h </w:instrText>
            </w:r>
            <w:r w:rsidR="001040F8">
              <w:rPr>
                <w:noProof/>
                <w:webHidden/>
              </w:rPr>
            </w:r>
            <w:r w:rsidR="001040F8">
              <w:rPr>
                <w:noProof/>
                <w:webHidden/>
              </w:rPr>
              <w:fldChar w:fldCharType="separate"/>
            </w:r>
            <w:r w:rsidR="001040F8">
              <w:rPr>
                <w:noProof/>
                <w:webHidden/>
              </w:rPr>
              <w:t>43</w:t>
            </w:r>
            <w:r w:rsidR="001040F8">
              <w:rPr>
                <w:noProof/>
                <w:webHidden/>
              </w:rPr>
              <w:fldChar w:fldCharType="end"/>
            </w:r>
          </w:hyperlink>
        </w:p>
        <w:p w14:paraId="5940A9CC" w14:textId="77777777" w:rsidR="001040F8" w:rsidRDefault="00F27937">
          <w:pPr>
            <w:pStyle w:val="23"/>
            <w:rPr>
              <w:rFonts w:eastAsiaTheme="minorEastAsia" w:cstheme="minorBidi"/>
              <w:smallCaps w:val="0"/>
              <w:noProof/>
              <w:sz w:val="22"/>
              <w:szCs w:val="22"/>
              <w:lang w:eastAsia="ru-RU"/>
            </w:rPr>
          </w:pPr>
          <w:hyperlink w:anchor="_Toc55310162" w:history="1">
            <w:r w:rsidR="001040F8" w:rsidRPr="001C7EF8">
              <w:rPr>
                <w:rStyle w:val="af1"/>
                <w:noProof/>
                <w14:scene3d>
                  <w14:camera w14:prst="orthographicFront"/>
                  <w14:lightRig w14:rig="threePt" w14:dir="t">
                    <w14:rot w14:lat="0" w14:lon="0" w14:rev="0"/>
                  </w14:lightRig>
                </w14:scene3d>
              </w:rPr>
              <w:t>3.4.3.</w:t>
            </w:r>
            <w:r w:rsidR="001040F8" w:rsidRPr="001C7EF8">
              <w:rPr>
                <w:rStyle w:val="af1"/>
                <w:noProof/>
              </w:rPr>
              <w:t xml:space="preserve"> Вид платежа.</w:t>
            </w:r>
            <w:r w:rsidR="001040F8">
              <w:rPr>
                <w:noProof/>
                <w:webHidden/>
              </w:rPr>
              <w:tab/>
            </w:r>
            <w:r w:rsidR="001040F8">
              <w:rPr>
                <w:noProof/>
                <w:webHidden/>
              </w:rPr>
              <w:fldChar w:fldCharType="begin"/>
            </w:r>
            <w:r w:rsidR="001040F8">
              <w:rPr>
                <w:noProof/>
                <w:webHidden/>
              </w:rPr>
              <w:instrText xml:space="preserve"> PAGEREF _Toc55310162 \h </w:instrText>
            </w:r>
            <w:r w:rsidR="001040F8">
              <w:rPr>
                <w:noProof/>
                <w:webHidden/>
              </w:rPr>
            </w:r>
            <w:r w:rsidR="001040F8">
              <w:rPr>
                <w:noProof/>
                <w:webHidden/>
              </w:rPr>
              <w:fldChar w:fldCharType="separate"/>
            </w:r>
            <w:r w:rsidR="001040F8">
              <w:rPr>
                <w:noProof/>
                <w:webHidden/>
              </w:rPr>
              <w:t>44</w:t>
            </w:r>
            <w:r w:rsidR="001040F8">
              <w:rPr>
                <w:noProof/>
                <w:webHidden/>
              </w:rPr>
              <w:fldChar w:fldCharType="end"/>
            </w:r>
          </w:hyperlink>
        </w:p>
        <w:p w14:paraId="20BED260" w14:textId="77777777" w:rsidR="001040F8" w:rsidRDefault="00F27937">
          <w:pPr>
            <w:pStyle w:val="23"/>
            <w:rPr>
              <w:rFonts w:eastAsiaTheme="minorEastAsia" w:cstheme="minorBidi"/>
              <w:smallCaps w:val="0"/>
              <w:noProof/>
              <w:sz w:val="22"/>
              <w:szCs w:val="22"/>
              <w:lang w:eastAsia="ru-RU"/>
            </w:rPr>
          </w:pPr>
          <w:hyperlink w:anchor="_Toc55310163" w:history="1">
            <w:r w:rsidR="001040F8" w:rsidRPr="001C7EF8">
              <w:rPr>
                <w:rStyle w:val="af1"/>
                <w:noProof/>
                <w14:scene3d>
                  <w14:camera w14:prst="orthographicFront"/>
                  <w14:lightRig w14:rig="threePt" w14:dir="t">
                    <w14:rot w14:lat="0" w14:lon="0" w14:rev="0"/>
                  </w14:lightRig>
                </w14:scene3d>
              </w:rPr>
              <w:t>3.4.4.</w:t>
            </w:r>
            <w:r w:rsidR="001040F8" w:rsidRPr="001C7EF8">
              <w:rPr>
                <w:rStyle w:val="af1"/>
                <w:noProof/>
              </w:rPr>
              <w:t xml:space="preserve"> Графы видов расчета.</w:t>
            </w:r>
            <w:r w:rsidR="001040F8">
              <w:rPr>
                <w:noProof/>
                <w:webHidden/>
              </w:rPr>
              <w:tab/>
            </w:r>
            <w:r w:rsidR="001040F8">
              <w:rPr>
                <w:noProof/>
                <w:webHidden/>
              </w:rPr>
              <w:fldChar w:fldCharType="begin"/>
            </w:r>
            <w:r w:rsidR="001040F8">
              <w:rPr>
                <w:noProof/>
                <w:webHidden/>
              </w:rPr>
              <w:instrText xml:space="preserve"> PAGEREF _Toc55310163 \h </w:instrText>
            </w:r>
            <w:r w:rsidR="001040F8">
              <w:rPr>
                <w:noProof/>
                <w:webHidden/>
              </w:rPr>
            </w:r>
            <w:r w:rsidR="001040F8">
              <w:rPr>
                <w:noProof/>
                <w:webHidden/>
              </w:rPr>
              <w:fldChar w:fldCharType="separate"/>
            </w:r>
            <w:r w:rsidR="001040F8">
              <w:rPr>
                <w:noProof/>
                <w:webHidden/>
              </w:rPr>
              <w:t>44</w:t>
            </w:r>
            <w:r w:rsidR="001040F8">
              <w:rPr>
                <w:noProof/>
                <w:webHidden/>
              </w:rPr>
              <w:fldChar w:fldCharType="end"/>
            </w:r>
          </w:hyperlink>
        </w:p>
        <w:p w14:paraId="5399697E" w14:textId="77777777" w:rsidR="001040F8" w:rsidRDefault="00F27937">
          <w:pPr>
            <w:pStyle w:val="23"/>
            <w:rPr>
              <w:rFonts w:eastAsiaTheme="minorEastAsia" w:cstheme="minorBidi"/>
              <w:smallCaps w:val="0"/>
              <w:noProof/>
              <w:sz w:val="22"/>
              <w:szCs w:val="22"/>
              <w:lang w:eastAsia="ru-RU"/>
            </w:rPr>
          </w:pPr>
          <w:hyperlink w:anchor="_Toc55310164" w:history="1">
            <w:r w:rsidR="001040F8" w:rsidRPr="001C7EF8">
              <w:rPr>
                <w:rStyle w:val="af1"/>
                <w:noProof/>
                <w14:scene3d>
                  <w14:camera w14:prst="orthographicFront"/>
                  <w14:lightRig w14:rig="threePt" w14:dir="t">
                    <w14:rot w14:lat="0" w14:lon="0" w14:rev="0"/>
                  </w14:lightRig>
                </w14:scene3d>
              </w:rPr>
              <w:t>3.4.5.</w:t>
            </w:r>
            <w:r w:rsidR="001040F8" w:rsidRPr="001C7EF8">
              <w:rPr>
                <w:rStyle w:val="af1"/>
                <w:noProof/>
              </w:rPr>
              <w:t xml:space="preserve"> Условные обозначения.</w:t>
            </w:r>
            <w:r w:rsidR="001040F8">
              <w:rPr>
                <w:noProof/>
                <w:webHidden/>
              </w:rPr>
              <w:tab/>
            </w:r>
            <w:r w:rsidR="001040F8">
              <w:rPr>
                <w:noProof/>
                <w:webHidden/>
              </w:rPr>
              <w:fldChar w:fldCharType="begin"/>
            </w:r>
            <w:r w:rsidR="001040F8">
              <w:rPr>
                <w:noProof/>
                <w:webHidden/>
              </w:rPr>
              <w:instrText xml:space="preserve"> PAGEREF _Toc55310164 \h </w:instrText>
            </w:r>
            <w:r w:rsidR="001040F8">
              <w:rPr>
                <w:noProof/>
                <w:webHidden/>
              </w:rPr>
            </w:r>
            <w:r w:rsidR="001040F8">
              <w:rPr>
                <w:noProof/>
                <w:webHidden/>
              </w:rPr>
              <w:fldChar w:fldCharType="separate"/>
            </w:r>
            <w:r w:rsidR="001040F8">
              <w:rPr>
                <w:noProof/>
                <w:webHidden/>
              </w:rPr>
              <w:t>44</w:t>
            </w:r>
            <w:r w:rsidR="001040F8">
              <w:rPr>
                <w:noProof/>
                <w:webHidden/>
              </w:rPr>
              <w:fldChar w:fldCharType="end"/>
            </w:r>
          </w:hyperlink>
        </w:p>
        <w:p w14:paraId="3F70DE97" w14:textId="77777777" w:rsidR="001040F8" w:rsidRDefault="00F27937">
          <w:pPr>
            <w:pStyle w:val="23"/>
            <w:rPr>
              <w:rFonts w:eastAsiaTheme="minorEastAsia" w:cstheme="minorBidi"/>
              <w:smallCaps w:val="0"/>
              <w:noProof/>
              <w:sz w:val="22"/>
              <w:szCs w:val="22"/>
              <w:lang w:eastAsia="ru-RU"/>
            </w:rPr>
          </w:pPr>
          <w:hyperlink w:anchor="_Toc55310165" w:history="1">
            <w:r w:rsidR="001040F8" w:rsidRPr="001C7EF8">
              <w:rPr>
                <w:rStyle w:val="af1"/>
                <w:noProof/>
                <w14:scene3d>
                  <w14:camera w14:prst="orthographicFront"/>
                  <w14:lightRig w14:rig="threePt" w14:dir="t">
                    <w14:rot w14:lat="0" w14:lon="0" w14:rev="0"/>
                  </w14:lightRig>
                </w14:scene3d>
              </w:rPr>
              <w:t>3.4.6.</w:t>
            </w:r>
            <w:r w:rsidR="001040F8" w:rsidRPr="001C7EF8">
              <w:rPr>
                <w:rStyle w:val="af1"/>
                <w:noProof/>
              </w:rPr>
              <w:t xml:space="preserve"> Условные обозначения (смены/рабочие дни).</w:t>
            </w:r>
            <w:r w:rsidR="001040F8">
              <w:rPr>
                <w:noProof/>
                <w:webHidden/>
              </w:rPr>
              <w:tab/>
            </w:r>
            <w:r w:rsidR="001040F8">
              <w:rPr>
                <w:noProof/>
                <w:webHidden/>
              </w:rPr>
              <w:fldChar w:fldCharType="begin"/>
            </w:r>
            <w:r w:rsidR="001040F8">
              <w:rPr>
                <w:noProof/>
                <w:webHidden/>
              </w:rPr>
              <w:instrText xml:space="preserve"> PAGEREF _Toc55310165 \h </w:instrText>
            </w:r>
            <w:r w:rsidR="001040F8">
              <w:rPr>
                <w:noProof/>
                <w:webHidden/>
              </w:rPr>
            </w:r>
            <w:r w:rsidR="001040F8">
              <w:rPr>
                <w:noProof/>
                <w:webHidden/>
              </w:rPr>
              <w:fldChar w:fldCharType="separate"/>
            </w:r>
            <w:r w:rsidR="001040F8">
              <w:rPr>
                <w:noProof/>
                <w:webHidden/>
              </w:rPr>
              <w:t>45</w:t>
            </w:r>
            <w:r w:rsidR="001040F8">
              <w:rPr>
                <w:noProof/>
                <w:webHidden/>
              </w:rPr>
              <w:fldChar w:fldCharType="end"/>
            </w:r>
          </w:hyperlink>
        </w:p>
        <w:p w14:paraId="68181C32" w14:textId="77777777" w:rsidR="001040F8" w:rsidRDefault="00F27937">
          <w:pPr>
            <w:pStyle w:val="23"/>
            <w:rPr>
              <w:rFonts w:eastAsiaTheme="minorEastAsia" w:cstheme="minorBidi"/>
              <w:smallCaps w:val="0"/>
              <w:noProof/>
              <w:sz w:val="22"/>
              <w:szCs w:val="22"/>
              <w:lang w:eastAsia="ru-RU"/>
            </w:rPr>
          </w:pPr>
          <w:hyperlink w:anchor="_Toc55310166" w:history="1">
            <w:r w:rsidR="001040F8" w:rsidRPr="001C7EF8">
              <w:rPr>
                <w:rStyle w:val="af1"/>
                <w:noProof/>
                <w14:scene3d>
                  <w14:camera w14:prst="orthographicFront"/>
                  <w14:lightRig w14:rig="threePt" w14:dir="t">
                    <w14:rot w14:lat="0" w14:lon="0" w14:rev="0"/>
                  </w14:lightRig>
                </w14:scene3d>
              </w:rPr>
              <w:t>3.4.7.</w:t>
            </w:r>
            <w:r w:rsidR="001040F8" w:rsidRPr="001C7EF8">
              <w:rPr>
                <w:rStyle w:val="af1"/>
                <w:noProof/>
              </w:rPr>
              <w:t xml:space="preserve"> Календари (Типы календарей).</w:t>
            </w:r>
            <w:r w:rsidR="001040F8">
              <w:rPr>
                <w:noProof/>
                <w:webHidden/>
              </w:rPr>
              <w:tab/>
            </w:r>
            <w:r w:rsidR="001040F8">
              <w:rPr>
                <w:noProof/>
                <w:webHidden/>
              </w:rPr>
              <w:fldChar w:fldCharType="begin"/>
            </w:r>
            <w:r w:rsidR="001040F8">
              <w:rPr>
                <w:noProof/>
                <w:webHidden/>
              </w:rPr>
              <w:instrText xml:space="preserve"> PAGEREF _Toc55310166 \h </w:instrText>
            </w:r>
            <w:r w:rsidR="001040F8">
              <w:rPr>
                <w:noProof/>
                <w:webHidden/>
              </w:rPr>
            </w:r>
            <w:r w:rsidR="001040F8">
              <w:rPr>
                <w:noProof/>
                <w:webHidden/>
              </w:rPr>
              <w:fldChar w:fldCharType="separate"/>
            </w:r>
            <w:r w:rsidR="001040F8">
              <w:rPr>
                <w:noProof/>
                <w:webHidden/>
              </w:rPr>
              <w:t>45</w:t>
            </w:r>
            <w:r w:rsidR="001040F8">
              <w:rPr>
                <w:noProof/>
                <w:webHidden/>
              </w:rPr>
              <w:fldChar w:fldCharType="end"/>
            </w:r>
          </w:hyperlink>
        </w:p>
        <w:p w14:paraId="7FFEA618" w14:textId="77777777" w:rsidR="001040F8" w:rsidRDefault="00F27937">
          <w:pPr>
            <w:pStyle w:val="23"/>
            <w:rPr>
              <w:rFonts w:eastAsiaTheme="minorEastAsia" w:cstheme="minorBidi"/>
              <w:smallCaps w:val="0"/>
              <w:noProof/>
              <w:sz w:val="22"/>
              <w:szCs w:val="22"/>
              <w:lang w:eastAsia="ru-RU"/>
            </w:rPr>
          </w:pPr>
          <w:hyperlink w:anchor="_Toc55310167" w:history="1">
            <w:r w:rsidR="001040F8" w:rsidRPr="001C7EF8">
              <w:rPr>
                <w:rStyle w:val="af1"/>
                <w:noProof/>
                <w14:scene3d>
                  <w14:camera w14:prst="orthographicFront"/>
                  <w14:lightRig w14:rig="threePt" w14:dir="t">
                    <w14:rot w14:lat="0" w14:lon="0" w14:rev="0"/>
                  </w14:lightRig>
                </w14:scene3d>
              </w:rPr>
              <w:t>3.4.8.</w:t>
            </w:r>
            <w:r w:rsidR="001040F8" w:rsidRPr="001C7EF8">
              <w:rPr>
                <w:rStyle w:val="af1"/>
                <w:noProof/>
              </w:rPr>
              <w:t xml:space="preserve"> Производственные календари (Типы производственных календарей).</w:t>
            </w:r>
            <w:r w:rsidR="001040F8">
              <w:rPr>
                <w:noProof/>
                <w:webHidden/>
              </w:rPr>
              <w:tab/>
            </w:r>
            <w:r w:rsidR="001040F8">
              <w:rPr>
                <w:noProof/>
                <w:webHidden/>
              </w:rPr>
              <w:fldChar w:fldCharType="begin"/>
            </w:r>
            <w:r w:rsidR="001040F8">
              <w:rPr>
                <w:noProof/>
                <w:webHidden/>
              </w:rPr>
              <w:instrText xml:space="preserve"> PAGEREF _Toc55310167 \h </w:instrText>
            </w:r>
            <w:r w:rsidR="001040F8">
              <w:rPr>
                <w:noProof/>
                <w:webHidden/>
              </w:rPr>
            </w:r>
            <w:r w:rsidR="001040F8">
              <w:rPr>
                <w:noProof/>
                <w:webHidden/>
              </w:rPr>
              <w:fldChar w:fldCharType="separate"/>
            </w:r>
            <w:r w:rsidR="001040F8">
              <w:rPr>
                <w:noProof/>
                <w:webHidden/>
              </w:rPr>
              <w:t>46</w:t>
            </w:r>
            <w:r w:rsidR="001040F8">
              <w:rPr>
                <w:noProof/>
                <w:webHidden/>
              </w:rPr>
              <w:fldChar w:fldCharType="end"/>
            </w:r>
          </w:hyperlink>
        </w:p>
        <w:p w14:paraId="6736D131" w14:textId="77777777" w:rsidR="001040F8" w:rsidRDefault="00F27937">
          <w:pPr>
            <w:pStyle w:val="23"/>
            <w:rPr>
              <w:rFonts w:eastAsiaTheme="minorEastAsia" w:cstheme="minorBidi"/>
              <w:smallCaps w:val="0"/>
              <w:noProof/>
              <w:sz w:val="22"/>
              <w:szCs w:val="22"/>
              <w:lang w:eastAsia="ru-RU"/>
            </w:rPr>
          </w:pPr>
          <w:hyperlink w:anchor="_Toc55310168" w:history="1">
            <w:r w:rsidR="001040F8" w:rsidRPr="001C7EF8">
              <w:rPr>
                <w:rStyle w:val="af1"/>
                <w:noProof/>
                <w14:scene3d>
                  <w14:camera w14:prst="orthographicFront"/>
                  <w14:lightRig w14:rig="threePt" w14:dir="t">
                    <w14:rot w14:lat="0" w14:lon="0" w14:rev="0"/>
                  </w14:lightRig>
                </w14:scene3d>
              </w:rPr>
              <w:t>3.4.9.</w:t>
            </w:r>
            <w:r w:rsidR="001040F8" w:rsidRPr="001C7EF8">
              <w:rPr>
                <w:rStyle w:val="af1"/>
                <w:noProof/>
              </w:rPr>
              <w:t xml:space="preserve"> Календарные дни.</w:t>
            </w:r>
            <w:r w:rsidR="001040F8">
              <w:rPr>
                <w:noProof/>
                <w:webHidden/>
              </w:rPr>
              <w:tab/>
            </w:r>
            <w:r w:rsidR="001040F8">
              <w:rPr>
                <w:noProof/>
                <w:webHidden/>
              </w:rPr>
              <w:fldChar w:fldCharType="begin"/>
            </w:r>
            <w:r w:rsidR="001040F8">
              <w:rPr>
                <w:noProof/>
                <w:webHidden/>
              </w:rPr>
              <w:instrText xml:space="preserve"> PAGEREF _Toc55310168 \h </w:instrText>
            </w:r>
            <w:r w:rsidR="001040F8">
              <w:rPr>
                <w:noProof/>
                <w:webHidden/>
              </w:rPr>
            </w:r>
            <w:r w:rsidR="001040F8">
              <w:rPr>
                <w:noProof/>
                <w:webHidden/>
              </w:rPr>
              <w:fldChar w:fldCharType="separate"/>
            </w:r>
            <w:r w:rsidR="001040F8">
              <w:rPr>
                <w:noProof/>
                <w:webHidden/>
              </w:rPr>
              <w:t>47</w:t>
            </w:r>
            <w:r w:rsidR="001040F8">
              <w:rPr>
                <w:noProof/>
                <w:webHidden/>
              </w:rPr>
              <w:fldChar w:fldCharType="end"/>
            </w:r>
          </w:hyperlink>
        </w:p>
        <w:p w14:paraId="3D0422FC" w14:textId="77777777" w:rsidR="001040F8" w:rsidRDefault="00F27937">
          <w:pPr>
            <w:pStyle w:val="23"/>
            <w:rPr>
              <w:rFonts w:eastAsiaTheme="minorEastAsia" w:cstheme="minorBidi"/>
              <w:smallCaps w:val="0"/>
              <w:noProof/>
              <w:sz w:val="22"/>
              <w:szCs w:val="22"/>
              <w:lang w:eastAsia="ru-RU"/>
            </w:rPr>
          </w:pPr>
          <w:hyperlink w:anchor="_Toc55310169" w:history="1">
            <w:r w:rsidR="001040F8" w:rsidRPr="001C7EF8">
              <w:rPr>
                <w:rStyle w:val="af1"/>
                <w:noProof/>
                <w14:scene3d>
                  <w14:camera w14:prst="orthographicFront"/>
                  <w14:lightRig w14:rig="threePt" w14:dir="t">
                    <w14:rot w14:lat="0" w14:lon="0" w14:rev="0"/>
                  </w14:lightRig>
                </w14:scene3d>
              </w:rPr>
              <w:t>3.4.10.</w:t>
            </w:r>
            <w:r w:rsidR="001040F8" w:rsidRPr="001C7EF8">
              <w:rPr>
                <w:rStyle w:val="af1"/>
                <w:noProof/>
              </w:rPr>
              <w:t xml:space="preserve"> Виды доходов.</w:t>
            </w:r>
            <w:r w:rsidR="001040F8">
              <w:rPr>
                <w:noProof/>
                <w:webHidden/>
              </w:rPr>
              <w:tab/>
            </w:r>
            <w:r w:rsidR="001040F8">
              <w:rPr>
                <w:noProof/>
                <w:webHidden/>
              </w:rPr>
              <w:fldChar w:fldCharType="begin"/>
            </w:r>
            <w:r w:rsidR="001040F8">
              <w:rPr>
                <w:noProof/>
                <w:webHidden/>
              </w:rPr>
              <w:instrText xml:space="preserve"> PAGEREF _Toc55310169 \h </w:instrText>
            </w:r>
            <w:r w:rsidR="001040F8">
              <w:rPr>
                <w:noProof/>
                <w:webHidden/>
              </w:rPr>
            </w:r>
            <w:r w:rsidR="001040F8">
              <w:rPr>
                <w:noProof/>
                <w:webHidden/>
              </w:rPr>
              <w:fldChar w:fldCharType="separate"/>
            </w:r>
            <w:r w:rsidR="001040F8">
              <w:rPr>
                <w:noProof/>
                <w:webHidden/>
              </w:rPr>
              <w:t>47</w:t>
            </w:r>
            <w:r w:rsidR="001040F8">
              <w:rPr>
                <w:noProof/>
                <w:webHidden/>
              </w:rPr>
              <w:fldChar w:fldCharType="end"/>
            </w:r>
          </w:hyperlink>
        </w:p>
        <w:p w14:paraId="62BF03BF" w14:textId="77777777" w:rsidR="001040F8" w:rsidRDefault="00F27937">
          <w:pPr>
            <w:pStyle w:val="23"/>
            <w:rPr>
              <w:rFonts w:eastAsiaTheme="minorEastAsia" w:cstheme="minorBidi"/>
              <w:smallCaps w:val="0"/>
              <w:noProof/>
              <w:sz w:val="22"/>
              <w:szCs w:val="22"/>
              <w:lang w:eastAsia="ru-RU"/>
            </w:rPr>
          </w:pPr>
          <w:hyperlink w:anchor="_Toc55310170" w:history="1">
            <w:r w:rsidR="001040F8" w:rsidRPr="001C7EF8">
              <w:rPr>
                <w:rStyle w:val="af1"/>
                <w:noProof/>
                <w14:scene3d>
                  <w14:camera w14:prst="orthographicFront"/>
                  <w14:lightRig w14:rig="threePt" w14:dir="t">
                    <w14:rot w14:lat="0" w14:lon="0" w14:rev="0"/>
                  </w14:lightRig>
                </w14:scene3d>
              </w:rPr>
              <w:t>3.4.11.</w:t>
            </w:r>
            <w:r w:rsidR="001040F8" w:rsidRPr="001C7EF8">
              <w:rPr>
                <w:rStyle w:val="af1"/>
                <w:noProof/>
              </w:rPr>
              <w:t xml:space="preserve"> Виды вычетов.</w:t>
            </w:r>
            <w:r w:rsidR="001040F8">
              <w:rPr>
                <w:noProof/>
                <w:webHidden/>
              </w:rPr>
              <w:tab/>
            </w:r>
            <w:r w:rsidR="001040F8">
              <w:rPr>
                <w:noProof/>
                <w:webHidden/>
              </w:rPr>
              <w:fldChar w:fldCharType="begin"/>
            </w:r>
            <w:r w:rsidR="001040F8">
              <w:rPr>
                <w:noProof/>
                <w:webHidden/>
              </w:rPr>
              <w:instrText xml:space="preserve"> PAGEREF _Toc55310170 \h </w:instrText>
            </w:r>
            <w:r w:rsidR="001040F8">
              <w:rPr>
                <w:noProof/>
                <w:webHidden/>
              </w:rPr>
            </w:r>
            <w:r w:rsidR="001040F8">
              <w:rPr>
                <w:noProof/>
                <w:webHidden/>
              </w:rPr>
              <w:fldChar w:fldCharType="separate"/>
            </w:r>
            <w:r w:rsidR="001040F8">
              <w:rPr>
                <w:noProof/>
                <w:webHidden/>
              </w:rPr>
              <w:t>47</w:t>
            </w:r>
            <w:r w:rsidR="001040F8">
              <w:rPr>
                <w:noProof/>
                <w:webHidden/>
              </w:rPr>
              <w:fldChar w:fldCharType="end"/>
            </w:r>
          </w:hyperlink>
        </w:p>
        <w:p w14:paraId="54FFAD4C" w14:textId="77777777" w:rsidR="001040F8" w:rsidRDefault="00F27937">
          <w:pPr>
            <w:pStyle w:val="23"/>
            <w:rPr>
              <w:rFonts w:eastAsiaTheme="minorEastAsia" w:cstheme="minorBidi"/>
              <w:smallCaps w:val="0"/>
              <w:noProof/>
              <w:sz w:val="22"/>
              <w:szCs w:val="22"/>
              <w:lang w:eastAsia="ru-RU"/>
            </w:rPr>
          </w:pPr>
          <w:hyperlink w:anchor="_Toc55310171" w:history="1">
            <w:r w:rsidR="001040F8" w:rsidRPr="001C7EF8">
              <w:rPr>
                <w:rStyle w:val="af1"/>
                <w:noProof/>
                <w14:scene3d>
                  <w14:camera w14:prst="orthographicFront"/>
                  <w14:lightRig w14:rig="threePt" w14:dir="t">
                    <w14:rot w14:lat="0" w14:lon="0" w14:rev="0"/>
                  </w14:lightRig>
                </w14:scene3d>
              </w:rPr>
              <w:t>3.4.12.</w:t>
            </w:r>
            <w:r w:rsidR="001040F8" w:rsidRPr="001C7EF8">
              <w:rPr>
                <w:rStyle w:val="af1"/>
                <w:noProof/>
              </w:rPr>
              <w:t xml:space="preserve"> Виды отпусков.</w:t>
            </w:r>
            <w:r w:rsidR="001040F8">
              <w:rPr>
                <w:noProof/>
                <w:webHidden/>
              </w:rPr>
              <w:tab/>
            </w:r>
            <w:r w:rsidR="001040F8">
              <w:rPr>
                <w:noProof/>
                <w:webHidden/>
              </w:rPr>
              <w:fldChar w:fldCharType="begin"/>
            </w:r>
            <w:r w:rsidR="001040F8">
              <w:rPr>
                <w:noProof/>
                <w:webHidden/>
              </w:rPr>
              <w:instrText xml:space="preserve"> PAGEREF _Toc55310171 \h </w:instrText>
            </w:r>
            <w:r w:rsidR="001040F8">
              <w:rPr>
                <w:noProof/>
                <w:webHidden/>
              </w:rPr>
            </w:r>
            <w:r w:rsidR="001040F8">
              <w:rPr>
                <w:noProof/>
                <w:webHidden/>
              </w:rPr>
              <w:fldChar w:fldCharType="separate"/>
            </w:r>
            <w:r w:rsidR="001040F8">
              <w:rPr>
                <w:noProof/>
                <w:webHidden/>
              </w:rPr>
              <w:t>48</w:t>
            </w:r>
            <w:r w:rsidR="001040F8">
              <w:rPr>
                <w:noProof/>
                <w:webHidden/>
              </w:rPr>
              <w:fldChar w:fldCharType="end"/>
            </w:r>
          </w:hyperlink>
        </w:p>
        <w:p w14:paraId="6FA82090" w14:textId="77777777" w:rsidR="001040F8" w:rsidRDefault="00F27937">
          <w:pPr>
            <w:pStyle w:val="23"/>
            <w:rPr>
              <w:rFonts w:eastAsiaTheme="minorEastAsia" w:cstheme="minorBidi"/>
              <w:smallCaps w:val="0"/>
              <w:noProof/>
              <w:sz w:val="22"/>
              <w:szCs w:val="22"/>
              <w:lang w:eastAsia="ru-RU"/>
            </w:rPr>
          </w:pPr>
          <w:hyperlink w:anchor="_Toc55310172" w:history="1">
            <w:r w:rsidR="001040F8" w:rsidRPr="001C7EF8">
              <w:rPr>
                <w:rStyle w:val="af1"/>
                <w:noProof/>
                <w14:scene3d>
                  <w14:camera w14:prst="orthographicFront"/>
                  <w14:lightRig w14:rig="threePt" w14:dir="t">
                    <w14:rot w14:lat="0" w14:lon="0" w14:rev="0"/>
                  </w14:lightRig>
                </w14:scene3d>
              </w:rPr>
              <w:t>3.4.13.</w:t>
            </w:r>
            <w:r w:rsidR="001040F8" w:rsidRPr="001C7EF8">
              <w:rPr>
                <w:rStyle w:val="af1"/>
                <w:noProof/>
              </w:rPr>
              <w:t xml:space="preserve"> Графики работ.</w:t>
            </w:r>
            <w:r w:rsidR="001040F8">
              <w:rPr>
                <w:noProof/>
                <w:webHidden/>
              </w:rPr>
              <w:tab/>
            </w:r>
            <w:r w:rsidR="001040F8">
              <w:rPr>
                <w:noProof/>
                <w:webHidden/>
              </w:rPr>
              <w:fldChar w:fldCharType="begin"/>
            </w:r>
            <w:r w:rsidR="001040F8">
              <w:rPr>
                <w:noProof/>
                <w:webHidden/>
              </w:rPr>
              <w:instrText xml:space="preserve"> PAGEREF _Toc55310172 \h </w:instrText>
            </w:r>
            <w:r w:rsidR="001040F8">
              <w:rPr>
                <w:noProof/>
                <w:webHidden/>
              </w:rPr>
            </w:r>
            <w:r w:rsidR="001040F8">
              <w:rPr>
                <w:noProof/>
                <w:webHidden/>
              </w:rPr>
              <w:fldChar w:fldCharType="separate"/>
            </w:r>
            <w:r w:rsidR="001040F8">
              <w:rPr>
                <w:noProof/>
                <w:webHidden/>
              </w:rPr>
              <w:t>49</w:t>
            </w:r>
            <w:r w:rsidR="001040F8">
              <w:rPr>
                <w:noProof/>
                <w:webHidden/>
              </w:rPr>
              <w:fldChar w:fldCharType="end"/>
            </w:r>
          </w:hyperlink>
        </w:p>
        <w:p w14:paraId="1FF619FE" w14:textId="77777777" w:rsidR="001040F8" w:rsidRDefault="00F27937">
          <w:pPr>
            <w:pStyle w:val="23"/>
            <w:rPr>
              <w:rFonts w:eastAsiaTheme="minorEastAsia" w:cstheme="minorBidi"/>
              <w:smallCaps w:val="0"/>
              <w:noProof/>
              <w:sz w:val="22"/>
              <w:szCs w:val="22"/>
              <w:lang w:eastAsia="ru-RU"/>
            </w:rPr>
          </w:pPr>
          <w:hyperlink w:anchor="_Toc55310173" w:history="1">
            <w:r w:rsidR="001040F8" w:rsidRPr="001C7EF8">
              <w:rPr>
                <w:rStyle w:val="af1"/>
                <w:noProof/>
                <w14:scene3d>
                  <w14:camera w14:prst="orthographicFront"/>
                  <w14:lightRig w14:rig="threePt" w14:dir="t">
                    <w14:rot w14:lat="0" w14:lon="0" w14:rev="0"/>
                  </w14:lightRig>
                </w14:scene3d>
              </w:rPr>
              <w:t>3.4.14.</w:t>
            </w:r>
            <w:r w:rsidR="001040F8" w:rsidRPr="001C7EF8">
              <w:rPr>
                <w:rStyle w:val="af1"/>
                <w:noProof/>
              </w:rPr>
              <w:t xml:space="preserve"> Типы расчетов (начислений/удержаний).</w:t>
            </w:r>
            <w:r w:rsidR="001040F8">
              <w:rPr>
                <w:noProof/>
                <w:webHidden/>
              </w:rPr>
              <w:tab/>
            </w:r>
            <w:r w:rsidR="001040F8">
              <w:rPr>
                <w:noProof/>
                <w:webHidden/>
              </w:rPr>
              <w:fldChar w:fldCharType="begin"/>
            </w:r>
            <w:r w:rsidR="001040F8">
              <w:rPr>
                <w:noProof/>
                <w:webHidden/>
              </w:rPr>
              <w:instrText xml:space="preserve"> PAGEREF _Toc55310173 \h </w:instrText>
            </w:r>
            <w:r w:rsidR="001040F8">
              <w:rPr>
                <w:noProof/>
                <w:webHidden/>
              </w:rPr>
            </w:r>
            <w:r w:rsidR="001040F8">
              <w:rPr>
                <w:noProof/>
                <w:webHidden/>
              </w:rPr>
              <w:fldChar w:fldCharType="separate"/>
            </w:r>
            <w:r w:rsidR="001040F8">
              <w:rPr>
                <w:noProof/>
                <w:webHidden/>
              </w:rPr>
              <w:t>52</w:t>
            </w:r>
            <w:r w:rsidR="001040F8">
              <w:rPr>
                <w:noProof/>
                <w:webHidden/>
              </w:rPr>
              <w:fldChar w:fldCharType="end"/>
            </w:r>
          </w:hyperlink>
        </w:p>
        <w:p w14:paraId="3F4FEB7B" w14:textId="77777777" w:rsidR="001040F8" w:rsidRDefault="00F27937">
          <w:pPr>
            <w:pStyle w:val="23"/>
            <w:rPr>
              <w:rFonts w:eastAsiaTheme="minorEastAsia" w:cstheme="minorBidi"/>
              <w:smallCaps w:val="0"/>
              <w:noProof/>
              <w:sz w:val="22"/>
              <w:szCs w:val="22"/>
              <w:lang w:eastAsia="ru-RU"/>
            </w:rPr>
          </w:pPr>
          <w:hyperlink w:anchor="_Toc55310174" w:history="1">
            <w:r w:rsidR="001040F8" w:rsidRPr="001C7EF8">
              <w:rPr>
                <w:rStyle w:val="af1"/>
                <w:noProof/>
                <w14:scene3d>
                  <w14:camera w14:prst="orthographicFront"/>
                  <w14:lightRig w14:rig="threePt" w14:dir="t">
                    <w14:rot w14:lat="0" w14:lon="0" w14:rev="0"/>
                  </w14:lightRig>
                </w14:scene3d>
              </w:rPr>
              <w:t>3.4.15.</w:t>
            </w:r>
            <w:r w:rsidR="001040F8" w:rsidRPr="001C7EF8">
              <w:rPr>
                <w:rStyle w:val="af1"/>
                <w:noProof/>
              </w:rPr>
              <w:t xml:space="preserve"> Виды оплаты труда.</w:t>
            </w:r>
            <w:r w:rsidR="001040F8">
              <w:rPr>
                <w:noProof/>
                <w:webHidden/>
              </w:rPr>
              <w:tab/>
            </w:r>
            <w:r w:rsidR="001040F8">
              <w:rPr>
                <w:noProof/>
                <w:webHidden/>
              </w:rPr>
              <w:fldChar w:fldCharType="begin"/>
            </w:r>
            <w:r w:rsidR="001040F8">
              <w:rPr>
                <w:noProof/>
                <w:webHidden/>
              </w:rPr>
              <w:instrText xml:space="preserve"> PAGEREF _Toc55310174 \h </w:instrText>
            </w:r>
            <w:r w:rsidR="001040F8">
              <w:rPr>
                <w:noProof/>
                <w:webHidden/>
              </w:rPr>
            </w:r>
            <w:r w:rsidR="001040F8">
              <w:rPr>
                <w:noProof/>
                <w:webHidden/>
              </w:rPr>
              <w:fldChar w:fldCharType="separate"/>
            </w:r>
            <w:r w:rsidR="001040F8">
              <w:rPr>
                <w:noProof/>
                <w:webHidden/>
              </w:rPr>
              <w:t>53</w:t>
            </w:r>
            <w:r w:rsidR="001040F8">
              <w:rPr>
                <w:noProof/>
                <w:webHidden/>
              </w:rPr>
              <w:fldChar w:fldCharType="end"/>
            </w:r>
          </w:hyperlink>
        </w:p>
        <w:p w14:paraId="7809AF16" w14:textId="77777777" w:rsidR="001040F8" w:rsidRDefault="00F27937">
          <w:pPr>
            <w:pStyle w:val="23"/>
            <w:rPr>
              <w:rFonts w:eastAsiaTheme="minorEastAsia" w:cstheme="minorBidi"/>
              <w:smallCaps w:val="0"/>
              <w:noProof/>
              <w:sz w:val="22"/>
              <w:szCs w:val="22"/>
              <w:lang w:eastAsia="ru-RU"/>
            </w:rPr>
          </w:pPr>
          <w:hyperlink w:anchor="_Toc55310175" w:history="1">
            <w:r w:rsidR="001040F8" w:rsidRPr="001C7EF8">
              <w:rPr>
                <w:rStyle w:val="af1"/>
                <w:noProof/>
                <w14:scene3d>
                  <w14:camera w14:prst="orthographicFront"/>
                  <w14:lightRig w14:rig="threePt" w14:dir="t">
                    <w14:rot w14:lat="0" w14:lon="0" w14:rev="0"/>
                  </w14:lightRig>
                </w14:scene3d>
              </w:rPr>
              <w:t>3.4.16.</w:t>
            </w:r>
            <w:r w:rsidR="001040F8" w:rsidRPr="001C7EF8">
              <w:rPr>
                <w:rStyle w:val="af1"/>
                <w:noProof/>
              </w:rPr>
              <w:t xml:space="preserve"> Условия труда.</w:t>
            </w:r>
            <w:r w:rsidR="001040F8">
              <w:rPr>
                <w:noProof/>
                <w:webHidden/>
              </w:rPr>
              <w:tab/>
            </w:r>
            <w:r w:rsidR="001040F8">
              <w:rPr>
                <w:noProof/>
                <w:webHidden/>
              </w:rPr>
              <w:fldChar w:fldCharType="begin"/>
            </w:r>
            <w:r w:rsidR="001040F8">
              <w:rPr>
                <w:noProof/>
                <w:webHidden/>
              </w:rPr>
              <w:instrText xml:space="preserve"> PAGEREF _Toc55310175 \h </w:instrText>
            </w:r>
            <w:r w:rsidR="001040F8">
              <w:rPr>
                <w:noProof/>
                <w:webHidden/>
              </w:rPr>
            </w:r>
            <w:r w:rsidR="001040F8">
              <w:rPr>
                <w:noProof/>
                <w:webHidden/>
              </w:rPr>
              <w:fldChar w:fldCharType="separate"/>
            </w:r>
            <w:r w:rsidR="001040F8">
              <w:rPr>
                <w:noProof/>
                <w:webHidden/>
              </w:rPr>
              <w:t>54</w:t>
            </w:r>
            <w:r w:rsidR="001040F8">
              <w:rPr>
                <w:noProof/>
                <w:webHidden/>
              </w:rPr>
              <w:fldChar w:fldCharType="end"/>
            </w:r>
          </w:hyperlink>
        </w:p>
        <w:p w14:paraId="268EE44B" w14:textId="77777777" w:rsidR="001040F8" w:rsidRDefault="00F27937">
          <w:pPr>
            <w:pStyle w:val="23"/>
            <w:rPr>
              <w:rFonts w:eastAsiaTheme="minorEastAsia" w:cstheme="minorBidi"/>
              <w:smallCaps w:val="0"/>
              <w:noProof/>
              <w:sz w:val="22"/>
              <w:szCs w:val="22"/>
              <w:lang w:eastAsia="ru-RU"/>
            </w:rPr>
          </w:pPr>
          <w:hyperlink w:anchor="_Toc55310176" w:history="1">
            <w:r w:rsidR="001040F8" w:rsidRPr="001C7EF8">
              <w:rPr>
                <w:rStyle w:val="af1"/>
                <w:noProof/>
                <w14:scene3d>
                  <w14:camera w14:prst="orthographicFront"/>
                  <w14:lightRig w14:rig="threePt" w14:dir="t">
                    <w14:rot w14:lat="0" w14:lon="0" w14:rev="0"/>
                  </w14:lightRig>
                </w14:scene3d>
              </w:rPr>
              <w:t>3.4.17.</w:t>
            </w:r>
            <w:r w:rsidR="001040F8" w:rsidRPr="001C7EF8">
              <w:rPr>
                <w:rStyle w:val="af1"/>
                <w:noProof/>
              </w:rPr>
              <w:t xml:space="preserve"> Особые условия труда.</w:t>
            </w:r>
            <w:r w:rsidR="001040F8">
              <w:rPr>
                <w:noProof/>
                <w:webHidden/>
              </w:rPr>
              <w:tab/>
            </w:r>
            <w:r w:rsidR="001040F8">
              <w:rPr>
                <w:noProof/>
                <w:webHidden/>
              </w:rPr>
              <w:fldChar w:fldCharType="begin"/>
            </w:r>
            <w:r w:rsidR="001040F8">
              <w:rPr>
                <w:noProof/>
                <w:webHidden/>
              </w:rPr>
              <w:instrText xml:space="preserve"> PAGEREF _Toc55310176 \h </w:instrText>
            </w:r>
            <w:r w:rsidR="001040F8">
              <w:rPr>
                <w:noProof/>
                <w:webHidden/>
              </w:rPr>
            </w:r>
            <w:r w:rsidR="001040F8">
              <w:rPr>
                <w:noProof/>
                <w:webHidden/>
              </w:rPr>
              <w:fldChar w:fldCharType="separate"/>
            </w:r>
            <w:r w:rsidR="001040F8">
              <w:rPr>
                <w:noProof/>
                <w:webHidden/>
              </w:rPr>
              <w:t>54</w:t>
            </w:r>
            <w:r w:rsidR="001040F8">
              <w:rPr>
                <w:noProof/>
                <w:webHidden/>
              </w:rPr>
              <w:fldChar w:fldCharType="end"/>
            </w:r>
          </w:hyperlink>
        </w:p>
        <w:p w14:paraId="52D8CA1E" w14:textId="77777777" w:rsidR="001040F8" w:rsidRDefault="00F27937">
          <w:pPr>
            <w:pStyle w:val="23"/>
            <w:rPr>
              <w:rFonts w:eastAsiaTheme="minorEastAsia" w:cstheme="minorBidi"/>
              <w:smallCaps w:val="0"/>
              <w:noProof/>
              <w:sz w:val="22"/>
              <w:szCs w:val="22"/>
              <w:lang w:eastAsia="ru-RU"/>
            </w:rPr>
          </w:pPr>
          <w:hyperlink w:anchor="_Toc55310177" w:history="1">
            <w:r w:rsidR="001040F8" w:rsidRPr="001C7EF8">
              <w:rPr>
                <w:rStyle w:val="af1"/>
                <w:noProof/>
                <w14:scene3d>
                  <w14:camera w14:prst="orthographicFront"/>
                  <w14:lightRig w14:rig="threePt" w14:dir="t">
                    <w14:rot w14:lat="0" w14:lon="0" w14:rev="0"/>
                  </w14:lightRig>
                </w14:scene3d>
              </w:rPr>
              <w:t>3.4.18.</w:t>
            </w:r>
            <w:r w:rsidR="001040F8" w:rsidRPr="001C7EF8">
              <w:rPr>
                <w:rStyle w:val="af1"/>
                <w:noProof/>
              </w:rPr>
              <w:t xml:space="preserve"> Основание выслуги лет.</w:t>
            </w:r>
            <w:r w:rsidR="001040F8">
              <w:rPr>
                <w:noProof/>
                <w:webHidden/>
              </w:rPr>
              <w:tab/>
            </w:r>
            <w:r w:rsidR="001040F8">
              <w:rPr>
                <w:noProof/>
                <w:webHidden/>
              </w:rPr>
              <w:fldChar w:fldCharType="begin"/>
            </w:r>
            <w:r w:rsidR="001040F8">
              <w:rPr>
                <w:noProof/>
                <w:webHidden/>
              </w:rPr>
              <w:instrText xml:space="preserve"> PAGEREF _Toc55310177 \h </w:instrText>
            </w:r>
            <w:r w:rsidR="001040F8">
              <w:rPr>
                <w:noProof/>
                <w:webHidden/>
              </w:rPr>
            </w:r>
            <w:r w:rsidR="001040F8">
              <w:rPr>
                <w:noProof/>
                <w:webHidden/>
              </w:rPr>
              <w:fldChar w:fldCharType="separate"/>
            </w:r>
            <w:r w:rsidR="001040F8">
              <w:rPr>
                <w:noProof/>
                <w:webHidden/>
              </w:rPr>
              <w:t>55</w:t>
            </w:r>
            <w:r w:rsidR="001040F8">
              <w:rPr>
                <w:noProof/>
                <w:webHidden/>
              </w:rPr>
              <w:fldChar w:fldCharType="end"/>
            </w:r>
          </w:hyperlink>
        </w:p>
        <w:p w14:paraId="61CEB591" w14:textId="77777777" w:rsidR="001040F8" w:rsidRDefault="00F27937">
          <w:pPr>
            <w:pStyle w:val="23"/>
            <w:rPr>
              <w:rFonts w:eastAsiaTheme="minorEastAsia" w:cstheme="minorBidi"/>
              <w:smallCaps w:val="0"/>
              <w:noProof/>
              <w:sz w:val="22"/>
              <w:szCs w:val="22"/>
              <w:lang w:eastAsia="ru-RU"/>
            </w:rPr>
          </w:pPr>
          <w:hyperlink w:anchor="_Toc55310178" w:history="1">
            <w:r w:rsidR="001040F8" w:rsidRPr="001C7EF8">
              <w:rPr>
                <w:rStyle w:val="af1"/>
                <w:noProof/>
                <w14:scene3d>
                  <w14:camera w14:prst="orthographicFront"/>
                  <w14:lightRig w14:rig="threePt" w14:dir="t">
                    <w14:rot w14:lat="0" w14:lon="0" w14:rev="0"/>
                  </w14:lightRig>
                </w14:scene3d>
              </w:rPr>
              <w:t>3.4.19.</w:t>
            </w:r>
            <w:r w:rsidR="001040F8" w:rsidRPr="001C7EF8">
              <w:rPr>
                <w:rStyle w:val="af1"/>
                <w:noProof/>
              </w:rPr>
              <w:t xml:space="preserve"> Продолжительность рабочего времени.</w:t>
            </w:r>
            <w:r w:rsidR="001040F8">
              <w:rPr>
                <w:noProof/>
                <w:webHidden/>
              </w:rPr>
              <w:tab/>
            </w:r>
            <w:r w:rsidR="001040F8">
              <w:rPr>
                <w:noProof/>
                <w:webHidden/>
              </w:rPr>
              <w:fldChar w:fldCharType="begin"/>
            </w:r>
            <w:r w:rsidR="001040F8">
              <w:rPr>
                <w:noProof/>
                <w:webHidden/>
              </w:rPr>
              <w:instrText xml:space="preserve"> PAGEREF _Toc55310178 \h </w:instrText>
            </w:r>
            <w:r w:rsidR="001040F8">
              <w:rPr>
                <w:noProof/>
                <w:webHidden/>
              </w:rPr>
            </w:r>
            <w:r w:rsidR="001040F8">
              <w:rPr>
                <w:noProof/>
                <w:webHidden/>
              </w:rPr>
              <w:fldChar w:fldCharType="separate"/>
            </w:r>
            <w:r w:rsidR="001040F8">
              <w:rPr>
                <w:noProof/>
                <w:webHidden/>
              </w:rPr>
              <w:t>56</w:t>
            </w:r>
            <w:r w:rsidR="001040F8">
              <w:rPr>
                <w:noProof/>
                <w:webHidden/>
              </w:rPr>
              <w:fldChar w:fldCharType="end"/>
            </w:r>
          </w:hyperlink>
        </w:p>
        <w:p w14:paraId="52185F41" w14:textId="77777777" w:rsidR="001040F8" w:rsidRDefault="00F27937">
          <w:pPr>
            <w:pStyle w:val="23"/>
            <w:rPr>
              <w:rFonts w:eastAsiaTheme="minorEastAsia" w:cstheme="minorBidi"/>
              <w:smallCaps w:val="0"/>
              <w:noProof/>
              <w:sz w:val="22"/>
              <w:szCs w:val="22"/>
              <w:lang w:eastAsia="ru-RU"/>
            </w:rPr>
          </w:pPr>
          <w:hyperlink w:anchor="_Toc55310179" w:history="1">
            <w:r w:rsidR="001040F8" w:rsidRPr="001C7EF8">
              <w:rPr>
                <w:rStyle w:val="af1"/>
                <w:noProof/>
                <w14:scene3d>
                  <w14:camera w14:prst="orthographicFront"/>
                  <w14:lightRig w14:rig="threePt" w14:dir="t">
                    <w14:rot w14:lat="0" w14:lon="0" w14:rev="0"/>
                  </w14:lightRig>
                </w14:scene3d>
              </w:rPr>
              <w:t>3.4.20.</w:t>
            </w:r>
            <w:r w:rsidR="001040F8" w:rsidRPr="001C7EF8">
              <w:rPr>
                <w:rStyle w:val="af1"/>
                <w:noProof/>
              </w:rPr>
              <w:t xml:space="preserve"> Состав/профиль воинского учета.</w:t>
            </w:r>
            <w:r w:rsidR="001040F8">
              <w:rPr>
                <w:noProof/>
                <w:webHidden/>
              </w:rPr>
              <w:tab/>
            </w:r>
            <w:r w:rsidR="001040F8">
              <w:rPr>
                <w:noProof/>
                <w:webHidden/>
              </w:rPr>
              <w:fldChar w:fldCharType="begin"/>
            </w:r>
            <w:r w:rsidR="001040F8">
              <w:rPr>
                <w:noProof/>
                <w:webHidden/>
              </w:rPr>
              <w:instrText xml:space="preserve"> PAGEREF _Toc55310179 \h </w:instrText>
            </w:r>
            <w:r w:rsidR="001040F8">
              <w:rPr>
                <w:noProof/>
                <w:webHidden/>
              </w:rPr>
            </w:r>
            <w:r w:rsidR="001040F8">
              <w:rPr>
                <w:noProof/>
                <w:webHidden/>
              </w:rPr>
              <w:fldChar w:fldCharType="separate"/>
            </w:r>
            <w:r w:rsidR="001040F8">
              <w:rPr>
                <w:noProof/>
                <w:webHidden/>
              </w:rPr>
              <w:t>57</w:t>
            </w:r>
            <w:r w:rsidR="001040F8">
              <w:rPr>
                <w:noProof/>
                <w:webHidden/>
              </w:rPr>
              <w:fldChar w:fldCharType="end"/>
            </w:r>
          </w:hyperlink>
        </w:p>
        <w:p w14:paraId="0C0B29D1" w14:textId="77777777" w:rsidR="001040F8" w:rsidRDefault="00F27937">
          <w:pPr>
            <w:pStyle w:val="23"/>
            <w:rPr>
              <w:rFonts w:eastAsiaTheme="minorEastAsia" w:cstheme="minorBidi"/>
              <w:smallCaps w:val="0"/>
              <w:noProof/>
              <w:sz w:val="22"/>
              <w:szCs w:val="22"/>
              <w:lang w:eastAsia="ru-RU"/>
            </w:rPr>
          </w:pPr>
          <w:hyperlink w:anchor="_Toc55310180" w:history="1">
            <w:r w:rsidR="001040F8" w:rsidRPr="001C7EF8">
              <w:rPr>
                <w:rStyle w:val="af1"/>
                <w:noProof/>
                <w14:scene3d>
                  <w14:camera w14:prst="orthographicFront"/>
                  <w14:lightRig w14:rig="threePt" w14:dir="t">
                    <w14:rot w14:lat="0" w14:lon="0" w14:rev="0"/>
                  </w14:lightRig>
                </w14:scene3d>
              </w:rPr>
              <w:t>3.4.21.</w:t>
            </w:r>
            <w:r w:rsidR="001040F8" w:rsidRPr="001C7EF8">
              <w:rPr>
                <w:rStyle w:val="af1"/>
                <w:noProof/>
              </w:rPr>
              <w:t xml:space="preserve"> Комиссариаты.</w:t>
            </w:r>
            <w:r w:rsidR="001040F8">
              <w:rPr>
                <w:noProof/>
                <w:webHidden/>
              </w:rPr>
              <w:tab/>
            </w:r>
            <w:r w:rsidR="001040F8">
              <w:rPr>
                <w:noProof/>
                <w:webHidden/>
              </w:rPr>
              <w:fldChar w:fldCharType="begin"/>
            </w:r>
            <w:r w:rsidR="001040F8">
              <w:rPr>
                <w:noProof/>
                <w:webHidden/>
              </w:rPr>
              <w:instrText xml:space="preserve"> PAGEREF _Toc55310180 \h </w:instrText>
            </w:r>
            <w:r w:rsidR="001040F8">
              <w:rPr>
                <w:noProof/>
                <w:webHidden/>
              </w:rPr>
            </w:r>
            <w:r w:rsidR="001040F8">
              <w:rPr>
                <w:noProof/>
                <w:webHidden/>
              </w:rPr>
              <w:fldChar w:fldCharType="separate"/>
            </w:r>
            <w:r w:rsidR="001040F8">
              <w:rPr>
                <w:noProof/>
                <w:webHidden/>
              </w:rPr>
              <w:t>58</w:t>
            </w:r>
            <w:r w:rsidR="001040F8">
              <w:rPr>
                <w:noProof/>
                <w:webHidden/>
              </w:rPr>
              <w:fldChar w:fldCharType="end"/>
            </w:r>
          </w:hyperlink>
        </w:p>
        <w:p w14:paraId="234FEB4E" w14:textId="77777777" w:rsidR="001040F8" w:rsidRDefault="00F27937">
          <w:pPr>
            <w:pStyle w:val="23"/>
            <w:rPr>
              <w:rFonts w:eastAsiaTheme="minorEastAsia" w:cstheme="minorBidi"/>
              <w:smallCaps w:val="0"/>
              <w:noProof/>
              <w:sz w:val="22"/>
              <w:szCs w:val="22"/>
              <w:lang w:eastAsia="ru-RU"/>
            </w:rPr>
          </w:pPr>
          <w:hyperlink w:anchor="_Toc55310181" w:history="1">
            <w:r w:rsidR="001040F8" w:rsidRPr="001C7EF8">
              <w:rPr>
                <w:rStyle w:val="af1"/>
                <w:noProof/>
                <w14:scene3d>
                  <w14:camera w14:prst="orthographicFront"/>
                  <w14:lightRig w14:rig="threePt" w14:dir="t">
                    <w14:rot w14:lat="0" w14:lon="0" w14:rev="0"/>
                  </w14:lightRig>
                </w14:scene3d>
              </w:rPr>
              <w:t>3.4.22.</w:t>
            </w:r>
            <w:r w:rsidR="001040F8" w:rsidRPr="001C7EF8">
              <w:rPr>
                <w:rStyle w:val="af1"/>
                <w:noProof/>
              </w:rPr>
              <w:t xml:space="preserve"> Виды образования.</w:t>
            </w:r>
            <w:r w:rsidR="001040F8">
              <w:rPr>
                <w:noProof/>
                <w:webHidden/>
              </w:rPr>
              <w:tab/>
            </w:r>
            <w:r w:rsidR="001040F8">
              <w:rPr>
                <w:noProof/>
                <w:webHidden/>
              </w:rPr>
              <w:fldChar w:fldCharType="begin"/>
            </w:r>
            <w:r w:rsidR="001040F8">
              <w:rPr>
                <w:noProof/>
                <w:webHidden/>
              </w:rPr>
              <w:instrText xml:space="preserve"> PAGEREF _Toc55310181 \h </w:instrText>
            </w:r>
            <w:r w:rsidR="001040F8">
              <w:rPr>
                <w:noProof/>
                <w:webHidden/>
              </w:rPr>
            </w:r>
            <w:r w:rsidR="001040F8">
              <w:rPr>
                <w:noProof/>
                <w:webHidden/>
              </w:rPr>
              <w:fldChar w:fldCharType="separate"/>
            </w:r>
            <w:r w:rsidR="001040F8">
              <w:rPr>
                <w:noProof/>
                <w:webHidden/>
              </w:rPr>
              <w:t>58</w:t>
            </w:r>
            <w:r w:rsidR="001040F8">
              <w:rPr>
                <w:noProof/>
                <w:webHidden/>
              </w:rPr>
              <w:fldChar w:fldCharType="end"/>
            </w:r>
          </w:hyperlink>
        </w:p>
        <w:p w14:paraId="4C02C18A" w14:textId="77777777" w:rsidR="001040F8" w:rsidRDefault="00F27937">
          <w:pPr>
            <w:pStyle w:val="23"/>
            <w:rPr>
              <w:rFonts w:eastAsiaTheme="minorEastAsia" w:cstheme="minorBidi"/>
              <w:smallCaps w:val="0"/>
              <w:noProof/>
              <w:sz w:val="22"/>
              <w:szCs w:val="22"/>
              <w:lang w:eastAsia="ru-RU"/>
            </w:rPr>
          </w:pPr>
          <w:hyperlink w:anchor="_Toc55310182" w:history="1">
            <w:r w:rsidR="001040F8" w:rsidRPr="001C7EF8">
              <w:rPr>
                <w:rStyle w:val="af1"/>
                <w:noProof/>
                <w14:scene3d>
                  <w14:camera w14:prst="orthographicFront"/>
                  <w14:lightRig w14:rig="threePt" w14:dir="t">
                    <w14:rot w14:lat="0" w14:lon="0" w14:rev="0"/>
                  </w14:lightRig>
                </w14:scene3d>
              </w:rPr>
              <w:t>3.4.23.</w:t>
            </w:r>
            <w:r w:rsidR="001040F8" w:rsidRPr="001C7EF8">
              <w:rPr>
                <w:rStyle w:val="af1"/>
                <w:noProof/>
              </w:rPr>
              <w:t xml:space="preserve"> Специальность.</w:t>
            </w:r>
            <w:r w:rsidR="001040F8">
              <w:rPr>
                <w:noProof/>
                <w:webHidden/>
              </w:rPr>
              <w:tab/>
            </w:r>
            <w:r w:rsidR="001040F8">
              <w:rPr>
                <w:noProof/>
                <w:webHidden/>
              </w:rPr>
              <w:fldChar w:fldCharType="begin"/>
            </w:r>
            <w:r w:rsidR="001040F8">
              <w:rPr>
                <w:noProof/>
                <w:webHidden/>
              </w:rPr>
              <w:instrText xml:space="preserve"> PAGEREF _Toc55310182 \h </w:instrText>
            </w:r>
            <w:r w:rsidR="001040F8">
              <w:rPr>
                <w:noProof/>
                <w:webHidden/>
              </w:rPr>
            </w:r>
            <w:r w:rsidR="001040F8">
              <w:rPr>
                <w:noProof/>
                <w:webHidden/>
              </w:rPr>
              <w:fldChar w:fldCharType="separate"/>
            </w:r>
            <w:r w:rsidR="001040F8">
              <w:rPr>
                <w:noProof/>
                <w:webHidden/>
              </w:rPr>
              <w:t>59</w:t>
            </w:r>
            <w:r w:rsidR="001040F8">
              <w:rPr>
                <w:noProof/>
                <w:webHidden/>
              </w:rPr>
              <w:fldChar w:fldCharType="end"/>
            </w:r>
          </w:hyperlink>
        </w:p>
        <w:p w14:paraId="20C7996F" w14:textId="77777777" w:rsidR="001040F8" w:rsidRDefault="00F27937">
          <w:pPr>
            <w:pStyle w:val="23"/>
            <w:rPr>
              <w:rFonts w:eastAsiaTheme="minorEastAsia" w:cstheme="minorBidi"/>
              <w:smallCaps w:val="0"/>
              <w:noProof/>
              <w:sz w:val="22"/>
              <w:szCs w:val="22"/>
              <w:lang w:eastAsia="ru-RU"/>
            </w:rPr>
          </w:pPr>
          <w:hyperlink w:anchor="_Toc55310183" w:history="1">
            <w:r w:rsidR="001040F8" w:rsidRPr="001C7EF8">
              <w:rPr>
                <w:rStyle w:val="af1"/>
                <w:noProof/>
                <w14:scene3d>
                  <w14:camera w14:prst="orthographicFront"/>
                  <w14:lightRig w14:rig="threePt" w14:dir="t">
                    <w14:rot w14:lat="0" w14:lon="0" w14:rev="0"/>
                  </w14:lightRig>
                </w14:scene3d>
              </w:rPr>
              <w:t>3.4.24.</w:t>
            </w:r>
            <w:r w:rsidR="001040F8" w:rsidRPr="001C7EF8">
              <w:rPr>
                <w:rStyle w:val="af1"/>
                <w:noProof/>
              </w:rPr>
              <w:t xml:space="preserve"> Степень (квалификация).</w:t>
            </w:r>
            <w:r w:rsidR="001040F8">
              <w:rPr>
                <w:noProof/>
                <w:webHidden/>
              </w:rPr>
              <w:tab/>
            </w:r>
            <w:r w:rsidR="001040F8">
              <w:rPr>
                <w:noProof/>
                <w:webHidden/>
              </w:rPr>
              <w:fldChar w:fldCharType="begin"/>
            </w:r>
            <w:r w:rsidR="001040F8">
              <w:rPr>
                <w:noProof/>
                <w:webHidden/>
              </w:rPr>
              <w:instrText xml:space="preserve"> PAGEREF _Toc55310183 \h </w:instrText>
            </w:r>
            <w:r w:rsidR="001040F8">
              <w:rPr>
                <w:noProof/>
                <w:webHidden/>
              </w:rPr>
            </w:r>
            <w:r w:rsidR="001040F8">
              <w:rPr>
                <w:noProof/>
                <w:webHidden/>
              </w:rPr>
              <w:fldChar w:fldCharType="separate"/>
            </w:r>
            <w:r w:rsidR="001040F8">
              <w:rPr>
                <w:noProof/>
                <w:webHidden/>
              </w:rPr>
              <w:t>59</w:t>
            </w:r>
            <w:r w:rsidR="001040F8">
              <w:rPr>
                <w:noProof/>
                <w:webHidden/>
              </w:rPr>
              <w:fldChar w:fldCharType="end"/>
            </w:r>
          </w:hyperlink>
        </w:p>
        <w:p w14:paraId="24560A0C" w14:textId="77777777" w:rsidR="001040F8" w:rsidRDefault="00F27937">
          <w:pPr>
            <w:pStyle w:val="23"/>
            <w:rPr>
              <w:rFonts w:eastAsiaTheme="minorEastAsia" w:cstheme="minorBidi"/>
              <w:smallCaps w:val="0"/>
              <w:noProof/>
              <w:sz w:val="22"/>
              <w:szCs w:val="22"/>
              <w:lang w:eastAsia="ru-RU"/>
            </w:rPr>
          </w:pPr>
          <w:hyperlink w:anchor="_Toc55310184" w:history="1">
            <w:r w:rsidR="001040F8" w:rsidRPr="001C7EF8">
              <w:rPr>
                <w:rStyle w:val="af1"/>
                <w:noProof/>
                <w14:scene3d>
                  <w14:camera w14:prst="orthographicFront"/>
                  <w14:lightRig w14:rig="threePt" w14:dir="t">
                    <w14:rot w14:lat="0" w14:lon="0" w14:rev="0"/>
                  </w14:lightRig>
                </w14:scene3d>
              </w:rPr>
              <w:t>3.4.25.</w:t>
            </w:r>
            <w:r w:rsidR="001040F8" w:rsidRPr="001C7EF8">
              <w:rPr>
                <w:rStyle w:val="af1"/>
                <w:noProof/>
              </w:rPr>
              <w:t xml:space="preserve"> Воинские звания.</w:t>
            </w:r>
            <w:r w:rsidR="001040F8">
              <w:rPr>
                <w:noProof/>
                <w:webHidden/>
              </w:rPr>
              <w:tab/>
            </w:r>
            <w:r w:rsidR="001040F8">
              <w:rPr>
                <w:noProof/>
                <w:webHidden/>
              </w:rPr>
              <w:fldChar w:fldCharType="begin"/>
            </w:r>
            <w:r w:rsidR="001040F8">
              <w:rPr>
                <w:noProof/>
                <w:webHidden/>
              </w:rPr>
              <w:instrText xml:space="preserve"> PAGEREF _Toc55310184 \h </w:instrText>
            </w:r>
            <w:r w:rsidR="001040F8">
              <w:rPr>
                <w:noProof/>
                <w:webHidden/>
              </w:rPr>
            </w:r>
            <w:r w:rsidR="001040F8">
              <w:rPr>
                <w:noProof/>
                <w:webHidden/>
              </w:rPr>
              <w:fldChar w:fldCharType="separate"/>
            </w:r>
            <w:r w:rsidR="001040F8">
              <w:rPr>
                <w:noProof/>
                <w:webHidden/>
              </w:rPr>
              <w:t>60</w:t>
            </w:r>
            <w:r w:rsidR="001040F8">
              <w:rPr>
                <w:noProof/>
                <w:webHidden/>
              </w:rPr>
              <w:fldChar w:fldCharType="end"/>
            </w:r>
          </w:hyperlink>
        </w:p>
        <w:p w14:paraId="13CC3638" w14:textId="77777777" w:rsidR="001040F8" w:rsidRDefault="00F27937">
          <w:pPr>
            <w:pStyle w:val="23"/>
            <w:rPr>
              <w:rFonts w:eastAsiaTheme="minorEastAsia" w:cstheme="minorBidi"/>
              <w:smallCaps w:val="0"/>
              <w:noProof/>
              <w:sz w:val="22"/>
              <w:szCs w:val="22"/>
              <w:lang w:eastAsia="ru-RU"/>
            </w:rPr>
          </w:pPr>
          <w:hyperlink w:anchor="_Toc55310185" w:history="1">
            <w:r w:rsidR="001040F8" w:rsidRPr="001C7EF8">
              <w:rPr>
                <w:rStyle w:val="af1"/>
                <w:noProof/>
                <w14:scene3d>
                  <w14:camera w14:prst="orthographicFront"/>
                  <w14:lightRig w14:rig="threePt" w14:dir="t">
                    <w14:rot w14:lat="0" w14:lon="0" w14:rev="0"/>
                  </w14:lightRig>
                </w14:scene3d>
              </w:rPr>
              <w:t>3.4.26.</w:t>
            </w:r>
            <w:r w:rsidR="001040F8" w:rsidRPr="001C7EF8">
              <w:rPr>
                <w:rStyle w:val="af1"/>
                <w:noProof/>
              </w:rPr>
              <w:t xml:space="preserve"> Отношение к военной службе.</w:t>
            </w:r>
            <w:r w:rsidR="001040F8">
              <w:rPr>
                <w:noProof/>
                <w:webHidden/>
              </w:rPr>
              <w:tab/>
            </w:r>
            <w:r w:rsidR="001040F8">
              <w:rPr>
                <w:noProof/>
                <w:webHidden/>
              </w:rPr>
              <w:fldChar w:fldCharType="begin"/>
            </w:r>
            <w:r w:rsidR="001040F8">
              <w:rPr>
                <w:noProof/>
                <w:webHidden/>
              </w:rPr>
              <w:instrText xml:space="preserve"> PAGEREF _Toc55310185 \h </w:instrText>
            </w:r>
            <w:r w:rsidR="001040F8">
              <w:rPr>
                <w:noProof/>
                <w:webHidden/>
              </w:rPr>
            </w:r>
            <w:r w:rsidR="001040F8">
              <w:rPr>
                <w:noProof/>
                <w:webHidden/>
              </w:rPr>
              <w:fldChar w:fldCharType="separate"/>
            </w:r>
            <w:r w:rsidR="001040F8">
              <w:rPr>
                <w:noProof/>
                <w:webHidden/>
              </w:rPr>
              <w:t>61</w:t>
            </w:r>
            <w:r w:rsidR="001040F8">
              <w:rPr>
                <w:noProof/>
                <w:webHidden/>
              </w:rPr>
              <w:fldChar w:fldCharType="end"/>
            </w:r>
          </w:hyperlink>
        </w:p>
        <w:p w14:paraId="1C48BD3D" w14:textId="77777777" w:rsidR="001040F8" w:rsidRDefault="00F27937">
          <w:pPr>
            <w:pStyle w:val="23"/>
            <w:rPr>
              <w:rFonts w:eastAsiaTheme="minorEastAsia" w:cstheme="minorBidi"/>
              <w:smallCaps w:val="0"/>
              <w:noProof/>
              <w:sz w:val="22"/>
              <w:szCs w:val="22"/>
              <w:lang w:eastAsia="ru-RU"/>
            </w:rPr>
          </w:pPr>
          <w:hyperlink w:anchor="_Toc55310186" w:history="1">
            <w:r w:rsidR="001040F8" w:rsidRPr="001C7EF8">
              <w:rPr>
                <w:rStyle w:val="af1"/>
                <w:noProof/>
                <w14:scene3d>
                  <w14:camera w14:prst="orthographicFront"/>
                  <w14:lightRig w14:rig="threePt" w14:dir="t">
                    <w14:rot w14:lat="0" w14:lon="0" w14:rev="0"/>
                  </w14:lightRig>
                </w14:scene3d>
              </w:rPr>
              <w:t>3.4.27.</w:t>
            </w:r>
            <w:r w:rsidR="001040F8" w:rsidRPr="001C7EF8">
              <w:rPr>
                <w:rStyle w:val="af1"/>
                <w:noProof/>
              </w:rPr>
              <w:t xml:space="preserve"> Состояние в браке.</w:t>
            </w:r>
            <w:r w:rsidR="001040F8">
              <w:rPr>
                <w:noProof/>
                <w:webHidden/>
              </w:rPr>
              <w:tab/>
            </w:r>
            <w:r w:rsidR="001040F8">
              <w:rPr>
                <w:noProof/>
                <w:webHidden/>
              </w:rPr>
              <w:fldChar w:fldCharType="begin"/>
            </w:r>
            <w:r w:rsidR="001040F8">
              <w:rPr>
                <w:noProof/>
                <w:webHidden/>
              </w:rPr>
              <w:instrText xml:space="preserve"> PAGEREF _Toc55310186 \h </w:instrText>
            </w:r>
            <w:r w:rsidR="001040F8">
              <w:rPr>
                <w:noProof/>
                <w:webHidden/>
              </w:rPr>
            </w:r>
            <w:r w:rsidR="001040F8">
              <w:rPr>
                <w:noProof/>
                <w:webHidden/>
              </w:rPr>
              <w:fldChar w:fldCharType="separate"/>
            </w:r>
            <w:r w:rsidR="001040F8">
              <w:rPr>
                <w:noProof/>
                <w:webHidden/>
              </w:rPr>
              <w:t>61</w:t>
            </w:r>
            <w:r w:rsidR="001040F8">
              <w:rPr>
                <w:noProof/>
                <w:webHidden/>
              </w:rPr>
              <w:fldChar w:fldCharType="end"/>
            </w:r>
          </w:hyperlink>
        </w:p>
        <w:p w14:paraId="2D909E29" w14:textId="77777777" w:rsidR="001040F8" w:rsidRDefault="00F27937">
          <w:pPr>
            <w:pStyle w:val="23"/>
            <w:rPr>
              <w:rFonts w:eastAsiaTheme="minorEastAsia" w:cstheme="minorBidi"/>
              <w:smallCaps w:val="0"/>
              <w:noProof/>
              <w:sz w:val="22"/>
              <w:szCs w:val="22"/>
              <w:lang w:eastAsia="ru-RU"/>
            </w:rPr>
          </w:pPr>
          <w:hyperlink w:anchor="_Toc55310187" w:history="1">
            <w:r w:rsidR="001040F8" w:rsidRPr="001C7EF8">
              <w:rPr>
                <w:rStyle w:val="af1"/>
                <w:noProof/>
                <w14:scene3d>
                  <w14:camera w14:prst="orthographicFront"/>
                  <w14:lightRig w14:rig="threePt" w14:dir="t">
                    <w14:rot w14:lat="0" w14:lon="0" w14:rev="0"/>
                  </w14:lightRig>
                </w14:scene3d>
              </w:rPr>
              <w:t>3.4.28.</w:t>
            </w:r>
            <w:r w:rsidR="001040F8" w:rsidRPr="001C7EF8">
              <w:rPr>
                <w:rStyle w:val="af1"/>
                <w:noProof/>
              </w:rPr>
              <w:t xml:space="preserve"> Степень родства.</w:t>
            </w:r>
            <w:r w:rsidR="001040F8">
              <w:rPr>
                <w:noProof/>
                <w:webHidden/>
              </w:rPr>
              <w:tab/>
            </w:r>
            <w:r w:rsidR="001040F8">
              <w:rPr>
                <w:noProof/>
                <w:webHidden/>
              </w:rPr>
              <w:fldChar w:fldCharType="begin"/>
            </w:r>
            <w:r w:rsidR="001040F8">
              <w:rPr>
                <w:noProof/>
                <w:webHidden/>
              </w:rPr>
              <w:instrText xml:space="preserve"> PAGEREF _Toc55310187 \h </w:instrText>
            </w:r>
            <w:r w:rsidR="001040F8">
              <w:rPr>
                <w:noProof/>
                <w:webHidden/>
              </w:rPr>
            </w:r>
            <w:r w:rsidR="001040F8">
              <w:rPr>
                <w:noProof/>
                <w:webHidden/>
              </w:rPr>
              <w:fldChar w:fldCharType="separate"/>
            </w:r>
            <w:r w:rsidR="001040F8">
              <w:rPr>
                <w:noProof/>
                <w:webHidden/>
              </w:rPr>
              <w:t>62</w:t>
            </w:r>
            <w:r w:rsidR="001040F8">
              <w:rPr>
                <w:noProof/>
                <w:webHidden/>
              </w:rPr>
              <w:fldChar w:fldCharType="end"/>
            </w:r>
          </w:hyperlink>
        </w:p>
        <w:p w14:paraId="20104BEF" w14:textId="77777777" w:rsidR="001040F8" w:rsidRDefault="00F27937">
          <w:pPr>
            <w:pStyle w:val="23"/>
            <w:rPr>
              <w:rFonts w:eastAsiaTheme="minorEastAsia" w:cstheme="minorBidi"/>
              <w:smallCaps w:val="0"/>
              <w:noProof/>
              <w:sz w:val="22"/>
              <w:szCs w:val="22"/>
              <w:lang w:eastAsia="ru-RU"/>
            </w:rPr>
          </w:pPr>
          <w:hyperlink w:anchor="_Toc55310188" w:history="1">
            <w:r w:rsidR="001040F8" w:rsidRPr="001C7EF8">
              <w:rPr>
                <w:rStyle w:val="af1"/>
                <w:noProof/>
                <w14:scene3d>
                  <w14:camera w14:prst="orthographicFront"/>
                  <w14:lightRig w14:rig="threePt" w14:dir="t">
                    <w14:rot w14:lat="0" w14:lon="0" w14:rev="0"/>
                  </w14:lightRig>
                </w14:scene3d>
              </w:rPr>
              <w:t>3.4.29.</w:t>
            </w:r>
            <w:r w:rsidR="001040F8" w:rsidRPr="001C7EF8">
              <w:rPr>
                <w:rStyle w:val="af1"/>
                <w:noProof/>
              </w:rPr>
              <w:t xml:space="preserve"> Языки народов мира.</w:t>
            </w:r>
            <w:r w:rsidR="001040F8">
              <w:rPr>
                <w:noProof/>
                <w:webHidden/>
              </w:rPr>
              <w:tab/>
            </w:r>
            <w:r w:rsidR="001040F8">
              <w:rPr>
                <w:noProof/>
                <w:webHidden/>
              </w:rPr>
              <w:fldChar w:fldCharType="begin"/>
            </w:r>
            <w:r w:rsidR="001040F8">
              <w:rPr>
                <w:noProof/>
                <w:webHidden/>
              </w:rPr>
              <w:instrText xml:space="preserve"> PAGEREF _Toc55310188 \h </w:instrText>
            </w:r>
            <w:r w:rsidR="001040F8">
              <w:rPr>
                <w:noProof/>
                <w:webHidden/>
              </w:rPr>
            </w:r>
            <w:r w:rsidR="001040F8">
              <w:rPr>
                <w:noProof/>
                <w:webHidden/>
              </w:rPr>
              <w:fldChar w:fldCharType="separate"/>
            </w:r>
            <w:r w:rsidR="001040F8">
              <w:rPr>
                <w:noProof/>
                <w:webHidden/>
              </w:rPr>
              <w:t>63</w:t>
            </w:r>
            <w:r w:rsidR="001040F8">
              <w:rPr>
                <w:noProof/>
                <w:webHidden/>
              </w:rPr>
              <w:fldChar w:fldCharType="end"/>
            </w:r>
          </w:hyperlink>
        </w:p>
        <w:p w14:paraId="2C3DDCC7" w14:textId="77777777" w:rsidR="001040F8" w:rsidRDefault="00F27937">
          <w:pPr>
            <w:pStyle w:val="23"/>
            <w:rPr>
              <w:rFonts w:eastAsiaTheme="minorEastAsia" w:cstheme="minorBidi"/>
              <w:smallCaps w:val="0"/>
              <w:noProof/>
              <w:sz w:val="22"/>
              <w:szCs w:val="22"/>
              <w:lang w:eastAsia="ru-RU"/>
            </w:rPr>
          </w:pPr>
          <w:hyperlink w:anchor="_Toc55310189" w:history="1">
            <w:r w:rsidR="001040F8" w:rsidRPr="001C7EF8">
              <w:rPr>
                <w:rStyle w:val="af1"/>
                <w:noProof/>
                <w14:scene3d>
                  <w14:camera w14:prst="orthographicFront"/>
                  <w14:lightRig w14:rig="threePt" w14:dir="t">
                    <w14:rot w14:lat="0" w14:lon="0" w14:rev="0"/>
                  </w14:lightRig>
                </w14:scene3d>
              </w:rPr>
              <w:t>3.4.30.</w:t>
            </w:r>
            <w:r w:rsidR="001040F8" w:rsidRPr="001C7EF8">
              <w:rPr>
                <w:rStyle w:val="af1"/>
                <w:noProof/>
              </w:rPr>
              <w:t xml:space="preserve"> Причины увольнения работников.</w:t>
            </w:r>
            <w:r w:rsidR="001040F8">
              <w:rPr>
                <w:noProof/>
                <w:webHidden/>
              </w:rPr>
              <w:tab/>
            </w:r>
            <w:r w:rsidR="001040F8">
              <w:rPr>
                <w:noProof/>
                <w:webHidden/>
              </w:rPr>
              <w:fldChar w:fldCharType="begin"/>
            </w:r>
            <w:r w:rsidR="001040F8">
              <w:rPr>
                <w:noProof/>
                <w:webHidden/>
              </w:rPr>
              <w:instrText xml:space="preserve"> PAGEREF _Toc55310189 \h </w:instrText>
            </w:r>
            <w:r w:rsidR="001040F8">
              <w:rPr>
                <w:noProof/>
                <w:webHidden/>
              </w:rPr>
            </w:r>
            <w:r w:rsidR="001040F8">
              <w:rPr>
                <w:noProof/>
                <w:webHidden/>
              </w:rPr>
              <w:fldChar w:fldCharType="separate"/>
            </w:r>
            <w:r w:rsidR="001040F8">
              <w:rPr>
                <w:noProof/>
                <w:webHidden/>
              </w:rPr>
              <w:t>63</w:t>
            </w:r>
            <w:r w:rsidR="001040F8">
              <w:rPr>
                <w:noProof/>
                <w:webHidden/>
              </w:rPr>
              <w:fldChar w:fldCharType="end"/>
            </w:r>
          </w:hyperlink>
        </w:p>
        <w:p w14:paraId="5C4B86AC" w14:textId="77777777" w:rsidR="001040F8" w:rsidRDefault="00F27937">
          <w:pPr>
            <w:pStyle w:val="23"/>
            <w:rPr>
              <w:rFonts w:eastAsiaTheme="minorEastAsia" w:cstheme="minorBidi"/>
              <w:smallCaps w:val="0"/>
              <w:noProof/>
              <w:sz w:val="22"/>
              <w:szCs w:val="22"/>
              <w:lang w:eastAsia="ru-RU"/>
            </w:rPr>
          </w:pPr>
          <w:hyperlink w:anchor="_Toc55310190" w:history="1">
            <w:r w:rsidR="001040F8" w:rsidRPr="001C7EF8">
              <w:rPr>
                <w:rStyle w:val="af1"/>
                <w:noProof/>
                <w14:scene3d>
                  <w14:camera w14:prst="orthographicFront"/>
                  <w14:lightRig w14:rig="threePt" w14:dir="t">
                    <w14:rot w14:lat="0" w14:lon="0" w14:rev="0"/>
                  </w14:lightRig>
                </w14:scene3d>
              </w:rPr>
              <w:t>3.4.31.</w:t>
            </w:r>
            <w:r w:rsidR="001040F8" w:rsidRPr="001C7EF8">
              <w:rPr>
                <w:rStyle w:val="af1"/>
                <w:noProof/>
              </w:rPr>
              <w:t xml:space="preserve"> Уровень знания языков.</w:t>
            </w:r>
            <w:r w:rsidR="001040F8">
              <w:rPr>
                <w:noProof/>
                <w:webHidden/>
              </w:rPr>
              <w:tab/>
            </w:r>
            <w:r w:rsidR="001040F8">
              <w:rPr>
                <w:noProof/>
                <w:webHidden/>
              </w:rPr>
              <w:fldChar w:fldCharType="begin"/>
            </w:r>
            <w:r w:rsidR="001040F8">
              <w:rPr>
                <w:noProof/>
                <w:webHidden/>
              </w:rPr>
              <w:instrText xml:space="preserve"> PAGEREF _Toc55310190 \h </w:instrText>
            </w:r>
            <w:r w:rsidR="001040F8">
              <w:rPr>
                <w:noProof/>
                <w:webHidden/>
              </w:rPr>
            </w:r>
            <w:r w:rsidR="001040F8">
              <w:rPr>
                <w:noProof/>
                <w:webHidden/>
              </w:rPr>
              <w:fldChar w:fldCharType="separate"/>
            </w:r>
            <w:r w:rsidR="001040F8">
              <w:rPr>
                <w:noProof/>
                <w:webHidden/>
              </w:rPr>
              <w:t>65</w:t>
            </w:r>
            <w:r w:rsidR="001040F8">
              <w:rPr>
                <w:noProof/>
                <w:webHidden/>
              </w:rPr>
              <w:fldChar w:fldCharType="end"/>
            </w:r>
          </w:hyperlink>
        </w:p>
        <w:p w14:paraId="587A6028" w14:textId="77777777" w:rsidR="001040F8" w:rsidRDefault="00F27937">
          <w:pPr>
            <w:pStyle w:val="23"/>
            <w:rPr>
              <w:rFonts w:eastAsiaTheme="minorEastAsia" w:cstheme="minorBidi"/>
              <w:smallCaps w:val="0"/>
              <w:noProof/>
              <w:sz w:val="22"/>
              <w:szCs w:val="22"/>
              <w:lang w:eastAsia="ru-RU"/>
            </w:rPr>
          </w:pPr>
          <w:hyperlink w:anchor="_Toc55310191" w:history="1">
            <w:r w:rsidR="001040F8" w:rsidRPr="001C7EF8">
              <w:rPr>
                <w:rStyle w:val="af1"/>
                <w:noProof/>
                <w14:scene3d>
                  <w14:camera w14:prst="orthographicFront"/>
                  <w14:lightRig w14:rig="threePt" w14:dir="t">
                    <w14:rot w14:lat="0" w14:lon="0" w14:rev="0"/>
                  </w14:lightRig>
                </w14:scene3d>
              </w:rPr>
              <w:t>3.4.32.</w:t>
            </w:r>
            <w:r w:rsidR="001040F8" w:rsidRPr="001C7EF8">
              <w:rPr>
                <w:rStyle w:val="af1"/>
                <w:noProof/>
              </w:rPr>
              <w:t xml:space="preserve"> Вид (тип) адреса.</w:t>
            </w:r>
            <w:r w:rsidR="001040F8">
              <w:rPr>
                <w:noProof/>
                <w:webHidden/>
              </w:rPr>
              <w:tab/>
            </w:r>
            <w:r w:rsidR="001040F8">
              <w:rPr>
                <w:noProof/>
                <w:webHidden/>
              </w:rPr>
              <w:fldChar w:fldCharType="begin"/>
            </w:r>
            <w:r w:rsidR="001040F8">
              <w:rPr>
                <w:noProof/>
                <w:webHidden/>
              </w:rPr>
              <w:instrText xml:space="preserve"> PAGEREF _Toc55310191 \h </w:instrText>
            </w:r>
            <w:r w:rsidR="001040F8">
              <w:rPr>
                <w:noProof/>
                <w:webHidden/>
              </w:rPr>
            </w:r>
            <w:r w:rsidR="001040F8">
              <w:rPr>
                <w:noProof/>
                <w:webHidden/>
              </w:rPr>
              <w:fldChar w:fldCharType="separate"/>
            </w:r>
            <w:r w:rsidR="001040F8">
              <w:rPr>
                <w:noProof/>
                <w:webHidden/>
              </w:rPr>
              <w:t>66</w:t>
            </w:r>
            <w:r w:rsidR="001040F8">
              <w:rPr>
                <w:noProof/>
                <w:webHidden/>
              </w:rPr>
              <w:fldChar w:fldCharType="end"/>
            </w:r>
          </w:hyperlink>
        </w:p>
        <w:p w14:paraId="69C7B90B" w14:textId="77777777" w:rsidR="001040F8" w:rsidRDefault="00F27937">
          <w:pPr>
            <w:pStyle w:val="23"/>
            <w:rPr>
              <w:rFonts w:eastAsiaTheme="minorEastAsia" w:cstheme="minorBidi"/>
              <w:smallCaps w:val="0"/>
              <w:noProof/>
              <w:sz w:val="22"/>
              <w:szCs w:val="22"/>
              <w:lang w:eastAsia="ru-RU"/>
            </w:rPr>
          </w:pPr>
          <w:hyperlink w:anchor="_Toc55310192" w:history="1">
            <w:r w:rsidR="001040F8" w:rsidRPr="001C7EF8">
              <w:rPr>
                <w:rStyle w:val="af1"/>
                <w:noProof/>
                <w14:scene3d>
                  <w14:camera w14:prst="orthographicFront"/>
                  <w14:lightRig w14:rig="threePt" w14:dir="t">
                    <w14:rot w14:lat="0" w14:lon="0" w14:rev="0"/>
                  </w14:lightRig>
                </w14:scene3d>
              </w:rPr>
              <w:t>3.4.33.</w:t>
            </w:r>
            <w:r w:rsidR="001040F8" w:rsidRPr="001C7EF8">
              <w:rPr>
                <w:rStyle w:val="af1"/>
                <w:noProof/>
              </w:rPr>
              <w:t xml:space="preserve"> Центр затрат.</w:t>
            </w:r>
            <w:r w:rsidR="001040F8">
              <w:rPr>
                <w:noProof/>
                <w:webHidden/>
              </w:rPr>
              <w:tab/>
            </w:r>
            <w:r w:rsidR="001040F8">
              <w:rPr>
                <w:noProof/>
                <w:webHidden/>
              </w:rPr>
              <w:fldChar w:fldCharType="begin"/>
            </w:r>
            <w:r w:rsidR="001040F8">
              <w:rPr>
                <w:noProof/>
                <w:webHidden/>
              </w:rPr>
              <w:instrText xml:space="preserve"> PAGEREF _Toc55310192 \h </w:instrText>
            </w:r>
            <w:r w:rsidR="001040F8">
              <w:rPr>
                <w:noProof/>
                <w:webHidden/>
              </w:rPr>
            </w:r>
            <w:r w:rsidR="001040F8">
              <w:rPr>
                <w:noProof/>
                <w:webHidden/>
              </w:rPr>
              <w:fldChar w:fldCharType="separate"/>
            </w:r>
            <w:r w:rsidR="001040F8">
              <w:rPr>
                <w:noProof/>
                <w:webHidden/>
              </w:rPr>
              <w:t>66</w:t>
            </w:r>
            <w:r w:rsidR="001040F8">
              <w:rPr>
                <w:noProof/>
                <w:webHidden/>
              </w:rPr>
              <w:fldChar w:fldCharType="end"/>
            </w:r>
          </w:hyperlink>
        </w:p>
        <w:p w14:paraId="2E12C505" w14:textId="77777777" w:rsidR="001040F8" w:rsidRDefault="00F27937">
          <w:pPr>
            <w:pStyle w:val="13"/>
            <w:tabs>
              <w:tab w:val="left" w:pos="1276"/>
              <w:tab w:val="right" w:leader="dot" w:pos="10478"/>
            </w:tabs>
            <w:rPr>
              <w:rFonts w:eastAsiaTheme="minorEastAsia" w:cstheme="minorBidi"/>
              <w:b w:val="0"/>
              <w:bCs w:val="0"/>
              <w:caps w:val="0"/>
              <w:noProof/>
              <w:sz w:val="22"/>
              <w:szCs w:val="22"/>
              <w:lang w:eastAsia="ru-RU"/>
            </w:rPr>
          </w:pPr>
          <w:hyperlink w:anchor="_Toc55310193" w:history="1">
            <w:r w:rsidR="001040F8" w:rsidRPr="001C7EF8">
              <w:rPr>
                <w:rStyle w:val="af1"/>
                <w:noProof/>
                <w14:scene3d>
                  <w14:camera w14:prst="orthographicFront"/>
                  <w14:lightRig w14:rig="threePt" w14:dir="t">
                    <w14:rot w14:lat="0" w14:lon="0" w14:rev="0"/>
                  </w14:lightRig>
                </w14:scene3d>
              </w:rPr>
              <w:t>4.</w:t>
            </w:r>
            <w:r w:rsidR="001040F8">
              <w:rPr>
                <w:rFonts w:eastAsiaTheme="minorEastAsia" w:cstheme="minorBidi"/>
                <w:b w:val="0"/>
                <w:bCs w:val="0"/>
                <w:caps w:val="0"/>
                <w:noProof/>
                <w:sz w:val="22"/>
                <w:szCs w:val="22"/>
                <w:lang w:eastAsia="ru-RU"/>
              </w:rPr>
              <w:tab/>
            </w:r>
            <w:r w:rsidR="001040F8" w:rsidRPr="001C7EF8">
              <w:rPr>
                <w:rStyle w:val="af1"/>
                <w:noProof/>
              </w:rPr>
              <w:t>Основные данные системы Управление персоналом.</w:t>
            </w:r>
            <w:r w:rsidR="001040F8">
              <w:rPr>
                <w:noProof/>
                <w:webHidden/>
              </w:rPr>
              <w:tab/>
            </w:r>
            <w:r w:rsidR="001040F8">
              <w:rPr>
                <w:noProof/>
                <w:webHidden/>
              </w:rPr>
              <w:fldChar w:fldCharType="begin"/>
            </w:r>
            <w:r w:rsidR="001040F8">
              <w:rPr>
                <w:noProof/>
                <w:webHidden/>
              </w:rPr>
              <w:instrText xml:space="preserve"> PAGEREF _Toc55310193 \h </w:instrText>
            </w:r>
            <w:r w:rsidR="001040F8">
              <w:rPr>
                <w:noProof/>
                <w:webHidden/>
              </w:rPr>
            </w:r>
            <w:r w:rsidR="001040F8">
              <w:rPr>
                <w:noProof/>
                <w:webHidden/>
              </w:rPr>
              <w:fldChar w:fldCharType="separate"/>
            </w:r>
            <w:r w:rsidR="001040F8">
              <w:rPr>
                <w:noProof/>
                <w:webHidden/>
              </w:rPr>
              <w:t>68</w:t>
            </w:r>
            <w:r w:rsidR="001040F8">
              <w:rPr>
                <w:noProof/>
                <w:webHidden/>
              </w:rPr>
              <w:fldChar w:fldCharType="end"/>
            </w:r>
          </w:hyperlink>
        </w:p>
        <w:p w14:paraId="211D2B7B" w14:textId="77777777" w:rsidR="001040F8" w:rsidRDefault="00F27937">
          <w:pPr>
            <w:pStyle w:val="13"/>
            <w:tabs>
              <w:tab w:val="left" w:pos="1276"/>
              <w:tab w:val="right" w:leader="dot" w:pos="10478"/>
            </w:tabs>
            <w:rPr>
              <w:rFonts w:eastAsiaTheme="minorEastAsia" w:cstheme="minorBidi"/>
              <w:b w:val="0"/>
              <w:bCs w:val="0"/>
              <w:caps w:val="0"/>
              <w:noProof/>
              <w:sz w:val="22"/>
              <w:szCs w:val="22"/>
              <w:lang w:eastAsia="ru-RU"/>
            </w:rPr>
          </w:pPr>
          <w:hyperlink w:anchor="_Toc55310194" w:history="1">
            <w:r w:rsidR="001040F8" w:rsidRPr="001C7EF8">
              <w:rPr>
                <w:rStyle w:val="af1"/>
                <w:noProof/>
                <w14:scene3d>
                  <w14:camera w14:prst="orthographicFront"/>
                  <w14:lightRig w14:rig="threePt" w14:dir="t">
                    <w14:rot w14:lat="0" w14:lon="0" w14:rev="0"/>
                  </w14:lightRig>
                </w14:scene3d>
              </w:rPr>
              <w:t>5.</w:t>
            </w:r>
            <w:r w:rsidR="001040F8">
              <w:rPr>
                <w:rFonts w:eastAsiaTheme="minorEastAsia" w:cstheme="minorBidi"/>
                <w:b w:val="0"/>
                <w:bCs w:val="0"/>
                <w:caps w:val="0"/>
                <w:noProof/>
                <w:sz w:val="22"/>
                <w:szCs w:val="22"/>
                <w:lang w:eastAsia="ru-RU"/>
              </w:rPr>
              <w:tab/>
            </w:r>
            <w:r w:rsidR="001040F8" w:rsidRPr="001C7EF8">
              <w:rPr>
                <w:rStyle w:val="af1"/>
                <w:noProof/>
              </w:rPr>
              <w:t>Кадровые документы системы Управление персоналом.</w:t>
            </w:r>
            <w:r w:rsidR="001040F8">
              <w:rPr>
                <w:noProof/>
                <w:webHidden/>
              </w:rPr>
              <w:tab/>
            </w:r>
            <w:r w:rsidR="001040F8">
              <w:rPr>
                <w:noProof/>
                <w:webHidden/>
              </w:rPr>
              <w:fldChar w:fldCharType="begin"/>
            </w:r>
            <w:r w:rsidR="001040F8">
              <w:rPr>
                <w:noProof/>
                <w:webHidden/>
              </w:rPr>
              <w:instrText xml:space="preserve"> PAGEREF _Toc55310194 \h </w:instrText>
            </w:r>
            <w:r w:rsidR="001040F8">
              <w:rPr>
                <w:noProof/>
                <w:webHidden/>
              </w:rPr>
            </w:r>
            <w:r w:rsidR="001040F8">
              <w:rPr>
                <w:noProof/>
                <w:webHidden/>
              </w:rPr>
              <w:fldChar w:fldCharType="separate"/>
            </w:r>
            <w:r w:rsidR="001040F8">
              <w:rPr>
                <w:noProof/>
                <w:webHidden/>
              </w:rPr>
              <w:t>69</w:t>
            </w:r>
            <w:r w:rsidR="001040F8">
              <w:rPr>
                <w:noProof/>
                <w:webHidden/>
              </w:rPr>
              <w:fldChar w:fldCharType="end"/>
            </w:r>
          </w:hyperlink>
        </w:p>
        <w:p w14:paraId="7719DF47" w14:textId="77777777" w:rsidR="001040F8" w:rsidRDefault="00F27937">
          <w:pPr>
            <w:pStyle w:val="23"/>
            <w:rPr>
              <w:rFonts w:eastAsiaTheme="minorEastAsia" w:cstheme="minorBidi"/>
              <w:smallCaps w:val="0"/>
              <w:noProof/>
              <w:sz w:val="22"/>
              <w:szCs w:val="22"/>
              <w:lang w:eastAsia="ru-RU"/>
            </w:rPr>
          </w:pPr>
          <w:hyperlink w:anchor="_Toc55310195" w:history="1">
            <w:r w:rsidR="001040F8" w:rsidRPr="001C7EF8">
              <w:rPr>
                <w:rStyle w:val="af1"/>
                <w:noProof/>
                <w14:scene3d>
                  <w14:camera w14:prst="orthographicFront"/>
                  <w14:lightRig w14:rig="threePt" w14:dir="t">
                    <w14:rot w14:lat="0" w14:lon="0" w14:rev="0"/>
                  </w14:lightRig>
                </w14:scene3d>
              </w:rPr>
              <w:t>5.1.</w:t>
            </w:r>
            <w:r w:rsidR="001040F8" w:rsidRPr="001C7EF8">
              <w:rPr>
                <w:rStyle w:val="af1"/>
                <w:noProof/>
              </w:rPr>
              <w:t xml:space="preserve"> Документы.</w:t>
            </w:r>
            <w:r w:rsidR="001040F8">
              <w:rPr>
                <w:noProof/>
                <w:webHidden/>
              </w:rPr>
              <w:tab/>
            </w:r>
            <w:r w:rsidR="001040F8">
              <w:rPr>
                <w:noProof/>
                <w:webHidden/>
              </w:rPr>
              <w:fldChar w:fldCharType="begin"/>
            </w:r>
            <w:r w:rsidR="001040F8">
              <w:rPr>
                <w:noProof/>
                <w:webHidden/>
              </w:rPr>
              <w:instrText xml:space="preserve"> PAGEREF _Toc55310195 \h </w:instrText>
            </w:r>
            <w:r w:rsidR="001040F8">
              <w:rPr>
                <w:noProof/>
                <w:webHidden/>
              </w:rPr>
            </w:r>
            <w:r w:rsidR="001040F8">
              <w:rPr>
                <w:noProof/>
                <w:webHidden/>
              </w:rPr>
              <w:fldChar w:fldCharType="separate"/>
            </w:r>
            <w:r w:rsidR="001040F8">
              <w:rPr>
                <w:noProof/>
                <w:webHidden/>
              </w:rPr>
              <w:t>69</w:t>
            </w:r>
            <w:r w:rsidR="001040F8">
              <w:rPr>
                <w:noProof/>
                <w:webHidden/>
              </w:rPr>
              <w:fldChar w:fldCharType="end"/>
            </w:r>
          </w:hyperlink>
        </w:p>
        <w:p w14:paraId="36979F94" w14:textId="77777777" w:rsidR="001040F8" w:rsidRDefault="00F27937">
          <w:pPr>
            <w:pStyle w:val="23"/>
            <w:rPr>
              <w:rFonts w:eastAsiaTheme="minorEastAsia" w:cstheme="minorBidi"/>
              <w:smallCaps w:val="0"/>
              <w:noProof/>
              <w:sz w:val="22"/>
              <w:szCs w:val="22"/>
              <w:lang w:eastAsia="ru-RU"/>
            </w:rPr>
          </w:pPr>
          <w:hyperlink w:anchor="_Toc55310196" w:history="1">
            <w:r w:rsidR="001040F8" w:rsidRPr="001C7EF8">
              <w:rPr>
                <w:rStyle w:val="af1"/>
                <w:noProof/>
                <w14:scene3d>
                  <w14:camera w14:prst="orthographicFront"/>
                  <w14:lightRig w14:rig="threePt" w14:dir="t">
                    <w14:rot w14:lat="0" w14:lon="0" w14:rev="0"/>
                  </w14:lightRig>
                </w14:scene3d>
              </w:rPr>
              <w:t>5.1.1.</w:t>
            </w:r>
            <w:r w:rsidR="001040F8" w:rsidRPr="001C7EF8">
              <w:rPr>
                <w:rStyle w:val="af1"/>
                <w:noProof/>
              </w:rPr>
              <w:t xml:space="preserve"> Мастер приказов.</w:t>
            </w:r>
            <w:r w:rsidR="001040F8">
              <w:rPr>
                <w:noProof/>
                <w:webHidden/>
              </w:rPr>
              <w:tab/>
            </w:r>
            <w:r w:rsidR="001040F8">
              <w:rPr>
                <w:noProof/>
                <w:webHidden/>
              </w:rPr>
              <w:fldChar w:fldCharType="begin"/>
            </w:r>
            <w:r w:rsidR="001040F8">
              <w:rPr>
                <w:noProof/>
                <w:webHidden/>
              </w:rPr>
              <w:instrText xml:space="preserve"> PAGEREF _Toc55310196 \h </w:instrText>
            </w:r>
            <w:r w:rsidR="001040F8">
              <w:rPr>
                <w:noProof/>
                <w:webHidden/>
              </w:rPr>
            </w:r>
            <w:r w:rsidR="001040F8">
              <w:rPr>
                <w:noProof/>
                <w:webHidden/>
              </w:rPr>
              <w:fldChar w:fldCharType="separate"/>
            </w:r>
            <w:r w:rsidR="001040F8">
              <w:rPr>
                <w:noProof/>
                <w:webHidden/>
              </w:rPr>
              <w:t>69</w:t>
            </w:r>
            <w:r w:rsidR="001040F8">
              <w:rPr>
                <w:noProof/>
                <w:webHidden/>
              </w:rPr>
              <w:fldChar w:fldCharType="end"/>
            </w:r>
          </w:hyperlink>
        </w:p>
        <w:p w14:paraId="71D1C31C" w14:textId="77777777" w:rsidR="001040F8" w:rsidRDefault="00F27937">
          <w:pPr>
            <w:pStyle w:val="23"/>
            <w:rPr>
              <w:rFonts w:eastAsiaTheme="minorEastAsia" w:cstheme="minorBidi"/>
              <w:smallCaps w:val="0"/>
              <w:noProof/>
              <w:sz w:val="22"/>
              <w:szCs w:val="22"/>
              <w:lang w:eastAsia="ru-RU"/>
            </w:rPr>
          </w:pPr>
          <w:hyperlink w:anchor="_Toc55310197" w:history="1">
            <w:r w:rsidR="001040F8" w:rsidRPr="001C7EF8">
              <w:rPr>
                <w:rStyle w:val="af1"/>
                <w:noProof/>
                <w14:scene3d>
                  <w14:camera w14:prst="orthographicFront"/>
                  <w14:lightRig w14:rig="threePt" w14:dir="t">
                    <w14:rot w14:lat="0" w14:lon="0" w14:rev="0"/>
                  </w14:lightRig>
                </w14:scene3d>
              </w:rPr>
              <w:t>5.1.1.1.</w:t>
            </w:r>
            <w:r w:rsidR="001040F8" w:rsidRPr="001C7EF8">
              <w:rPr>
                <w:rStyle w:val="af1"/>
                <w:noProof/>
              </w:rPr>
              <w:t xml:space="preserve"> Мастер приказов Первичный прием на работу.</w:t>
            </w:r>
            <w:r w:rsidR="001040F8">
              <w:rPr>
                <w:noProof/>
                <w:webHidden/>
              </w:rPr>
              <w:tab/>
            </w:r>
            <w:r w:rsidR="001040F8">
              <w:rPr>
                <w:noProof/>
                <w:webHidden/>
              </w:rPr>
              <w:fldChar w:fldCharType="begin"/>
            </w:r>
            <w:r w:rsidR="001040F8">
              <w:rPr>
                <w:noProof/>
                <w:webHidden/>
              </w:rPr>
              <w:instrText xml:space="preserve"> PAGEREF _Toc55310197 \h </w:instrText>
            </w:r>
            <w:r w:rsidR="001040F8">
              <w:rPr>
                <w:noProof/>
                <w:webHidden/>
              </w:rPr>
            </w:r>
            <w:r w:rsidR="001040F8">
              <w:rPr>
                <w:noProof/>
                <w:webHidden/>
              </w:rPr>
              <w:fldChar w:fldCharType="separate"/>
            </w:r>
            <w:r w:rsidR="001040F8">
              <w:rPr>
                <w:noProof/>
                <w:webHidden/>
              </w:rPr>
              <w:t>70</w:t>
            </w:r>
            <w:r w:rsidR="001040F8">
              <w:rPr>
                <w:noProof/>
                <w:webHidden/>
              </w:rPr>
              <w:fldChar w:fldCharType="end"/>
            </w:r>
          </w:hyperlink>
        </w:p>
        <w:p w14:paraId="1736FAEA" w14:textId="77777777" w:rsidR="001040F8" w:rsidRDefault="00F27937">
          <w:pPr>
            <w:pStyle w:val="23"/>
            <w:rPr>
              <w:rFonts w:eastAsiaTheme="minorEastAsia" w:cstheme="minorBidi"/>
              <w:smallCaps w:val="0"/>
              <w:noProof/>
              <w:sz w:val="22"/>
              <w:szCs w:val="22"/>
              <w:lang w:eastAsia="ru-RU"/>
            </w:rPr>
          </w:pPr>
          <w:hyperlink w:anchor="_Toc55310198" w:history="1">
            <w:r w:rsidR="001040F8" w:rsidRPr="001C7EF8">
              <w:rPr>
                <w:rStyle w:val="af1"/>
                <w:noProof/>
                <w:lang w:eastAsia="ru-RU"/>
                <w14:scene3d>
                  <w14:camera w14:prst="orthographicFront"/>
                  <w14:lightRig w14:rig="threePt" w14:dir="t">
                    <w14:rot w14:lat="0" w14:lon="0" w14:rev="0"/>
                  </w14:lightRig>
                </w14:scene3d>
              </w:rPr>
              <w:t>5.1.1.2.</w:t>
            </w:r>
            <w:r w:rsidR="001040F8" w:rsidRPr="001C7EF8">
              <w:rPr>
                <w:rStyle w:val="af1"/>
                <w:noProof/>
                <w:lang w:eastAsia="ru-RU"/>
              </w:rPr>
              <w:t xml:space="preserve"> Мастер приказов Перевод сотрудника.</w:t>
            </w:r>
            <w:r w:rsidR="001040F8">
              <w:rPr>
                <w:noProof/>
                <w:webHidden/>
              </w:rPr>
              <w:tab/>
            </w:r>
            <w:r w:rsidR="001040F8">
              <w:rPr>
                <w:noProof/>
                <w:webHidden/>
              </w:rPr>
              <w:fldChar w:fldCharType="begin"/>
            </w:r>
            <w:r w:rsidR="001040F8">
              <w:rPr>
                <w:noProof/>
                <w:webHidden/>
              </w:rPr>
              <w:instrText xml:space="preserve"> PAGEREF _Toc55310198 \h </w:instrText>
            </w:r>
            <w:r w:rsidR="001040F8">
              <w:rPr>
                <w:noProof/>
                <w:webHidden/>
              </w:rPr>
            </w:r>
            <w:r w:rsidR="001040F8">
              <w:rPr>
                <w:noProof/>
                <w:webHidden/>
              </w:rPr>
              <w:fldChar w:fldCharType="separate"/>
            </w:r>
            <w:r w:rsidR="001040F8">
              <w:rPr>
                <w:noProof/>
                <w:webHidden/>
              </w:rPr>
              <w:t>78</w:t>
            </w:r>
            <w:r w:rsidR="001040F8">
              <w:rPr>
                <w:noProof/>
                <w:webHidden/>
              </w:rPr>
              <w:fldChar w:fldCharType="end"/>
            </w:r>
          </w:hyperlink>
        </w:p>
        <w:p w14:paraId="3344B2A8" w14:textId="77777777" w:rsidR="001040F8" w:rsidRDefault="00F27937">
          <w:pPr>
            <w:pStyle w:val="23"/>
            <w:rPr>
              <w:rFonts w:eastAsiaTheme="minorEastAsia" w:cstheme="minorBidi"/>
              <w:smallCaps w:val="0"/>
              <w:noProof/>
              <w:sz w:val="22"/>
              <w:szCs w:val="22"/>
              <w:lang w:eastAsia="ru-RU"/>
            </w:rPr>
          </w:pPr>
          <w:hyperlink w:anchor="_Toc55310199" w:history="1">
            <w:r w:rsidR="001040F8" w:rsidRPr="001C7EF8">
              <w:rPr>
                <w:rStyle w:val="af1"/>
                <w:noProof/>
                <w:lang w:eastAsia="ru-RU"/>
                <w14:scene3d>
                  <w14:camera w14:prst="orthographicFront"/>
                  <w14:lightRig w14:rig="threePt" w14:dir="t">
                    <w14:rot w14:lat="0" w14:lon="0" w14:rev="0"/>
                  </w14:lightRig>
                </w14:scene3d>
              </w:rPr>
              <w:t>5.1.1.3.</w:t>
            </w:r>
            <w:r w:rsidR="001040F8" w:rsidRPr="001C7EF8">
              <w:rPr>
                <w:rStyle w:val="af1"/>
                <w:noProof/>
                <w:lang w:eastAsia="ru-RU"/>
              </w:rPr>
              <w:t xml:space="preserve"> Мастер приказов Увольнение сотрудника.</w:t>
            </w:r>
            <w:r w:rsidR="001040F8">
              <w:rPr>
                <w:noProof/>
                <w:webHidden/>
              </w:rPr>
              <w:tab/>
            </w:r>
            <w:r w:rsidR="001040F8">
              <w:rPr>
                <w:noProof/>
                <w:webHidden/>
              </w:rPr>
              <w:fldChar w:fldCharType="begin"/>
            </w:r>
            <w:r w:rsidR="001040F8">
              <w:rPr>
                <w:noProof/>
                <w:webHidden/>
              </w:rPr>
              <w:instrText xml:space="preserve"> PAGEREF _Toc55310199 \h </w:instrText>
            </w:r>
            <w:r w:rsidR="001040F8">
              <w:rPr>
                <w:noProof/>
                <w:webHidden/>
              </w:rPr>
            </w:r>
            <w:r w:rsidR="001040F8">
              <w:rPr>
                <w:noProof/>
                <w:webHidden/>
              </w:rPr>
              <w:fldChar w:fldCharType="separate"/>
            </w:r>
            <w:r w:rsidR="001040F8">
              <w:rPr>
                <w:noProof/>
                <w:webHidden/>
              </w:rPr>
              <w:t>81</w:t>
            </w:r>
            <w:r w:rsidR="001040F8">
              <w:rPr>
                <w:noProof/>
                <w:webHidden/>
              </w:rPr>
              <w:fldChar w:fldCharType="end"/>
            </w:r>
          </w:hyperlink>
        </w:p>
        <w:p w14:paraId="6D86B417" w14:textId="77777777" w:rsidR="001040F8" w:rsidRDefault="00F27937">
          <w:pPr>
            <w:pStyle w:val="23"/>
            <w:rPr>
              <w:rFonts w:eastAsiaTheme="minorEastAsia" w:cstheme="minorBidi"/>
              <w:smallCaps w:val="0"/>
              <w:noProof/>
              <w:sz w:val="22"/>
              <w:szCs w:val="22"/>
              <w:lang w:eastAsia="ru-RU"/>
            </w:rPr>
          </w:pPr>
          <w:hyperlink w:anchor="_Toc55310200" w:history="1">
            <w:r w:rsidR="001040F8" w:rsidRPr="001C7EF8">
              <w:rPr>
                <w:rStyle w:val="af1"/>
                <w:noProof/>
                <w14:scene3d>
                  <w14:camera w14:prst="orthographicFront"/>
                  <w14:lightRig w14:rig="threePt" w14:dir="t">
                    <w14:rot w14:lat="0" w14:lon="0" w14:rev="0"/>
                  </w14:lightRig>
                </w14:scene3d>
              </w:rPr>
              <w:t>5.1.2.</w:t>
            </w:r>
            <w:r w:rsidR="001040F8" w:rsidRPr="001C7EF8">
              <w:rPr>
                <w:rStyle w:val="af1"/>
                <w:noProof/>
              </w:rPr>
              <w:t xml:space="preserve"> Вакансия.</w:t>
            </w:r>
            <w:r w:rsidR="001040F8">
              <w:rPr>
                <w:noProof/>
                <w:webHidden/>
              </w:rPr>
              <w:tab/>
            </w:r>
            <w:r w:rsidR="001040F8">
              <w:rPr>
                <w:noProof/>
                <w:webHidden/>
              </w:rPr>
              <w:fldChar w:fldCharType="begin"/>
            </w:r>
            <w:r w:rsidR="001040F8">
              <w:rPr>
                <w:noProof/>
                <w:webHidden/>
              </w:rPr>
              <w:instrText xml:space="preserve"> PAGEREF _Toc55310200 \h </w:instrText>
            </w:r>
            <w:r w:rsidR="001040F8">
              <w:rPr>
                <w:noProof/>
                <w:webHidden/>
              </w:rPr>
            </w:r>
            <w:r w:rsidR="001040F8">
              <w:rPr>
                <w:noProof/>
                <w:webHidden/>
              </w:rPr>
              <w:fldChar w:fldCharType="separate"/>
            </w:r>
            <w:r w:rsidR="001040F8">
              <w:rPr>
                <w:noProof/>
                <w:webHidden/>
              </w:rPr>
              <w:t>82</w:t>
            </w:r>
            <w:r w:rsidR="001040F8">
              <w:rPr>
                <w:noProof/>
                <w:webHidden/>
              </w:rPr>
              <w:fldChar w:fldCharType="end"/>
            </w:r>
          </w:hyperlink>
        </w:p>
        <w:p w14:paraId="63B7C71F" w14:textId="77777777" w:rsidR="001040F8" w:rsidRDefault="00F27937">
          <w:pPr>
            <w:pStyle w:val="23"/>
            <w:rPr>
              <w:rFonts w:eastAsiaTheme="minorEastAsia" w:cstheme="minorBidi"/>
              <w:smallCaps w:val="0"/>
              <w:noProof/>
              <w:sz w:val="22"/>
              <w:szCs w:val="22"/>
              <w:lang w:eastAsia="ru-RU"/>
            </w:rPr>
          </w:pPr>
          <w:hyperlink w:anchor="_Toc55310201" w:history="1">
            <w:r w:rsidR="001040F8" w:rsidRPr="001C7EF8">
              <w:rPr>
                <w:rStyle w:val="af1"/>
                <w:noProof/>
                <w14:scene3d>
                  <w14:camera w14:prst="orthographicFront"/>
                  <w14:lightRig w14:rig="threePt" w14:dir="t">
                    <w14:rot w14:lat="0" w14:lon="0" w14:rev="0"/>
                  </w14:lightRig>
                </w14:scene3d>
              </w:rPr>
              <w:t>5.1.3.</w:t>
            </w:r>
            <w:r w:rsidR="001040F8" w:rsidRPr="001C7EF8">
              <w:rPr>
                <w:rStyle w:val="af1"/>
                <w:noProof/>
              </w:rPr>
              <w:t xml:space="preserve"> Все приказы.</w:t>
            </w:r>
            <w:r w:rsidR="001040F8">
              <w:rPr>
                <w:noProof/>
                <w:webHidden/>
              </w:rPr>
              <w:tab/>
            </w:r>
            <w:r w:rsidR="001040F8">
              <w:rPr>
                <w:noProof/>
                <w:webHidden/>
              </w:rPr>
              <w:fldChar w:fldCharType="begin"/>
            </w:r>
            <w:r w:rsidR="001040F8">
              <w:rPr>
                <w:noProof/>
                <w:webHidden/>
              </w:rPr>
              <w:instrText xml:space="preserve"> PAGEREF _Toc55310201 \h </w:instrText>
            </w:r>
            <w:r w:rsidR="001040F8">
              <w:rPr>
                <w:noProof/>
                <w:webHidden/>
              </w:rPr>
            </w:r>
            <w:r w:rsidR="001040F8">
              <w:rPr>
                <w:noProof/>
                <w:webHidden/>
              </w:rPr>
              <w:fldChar w:fldCharType="separate"/>
            </w:r>
            <w:r w:rsidR="001040F8">
              <w:rPr>
                <w:noProof/>
                <w:webHidden/>
              </w:rPr>
              <w:t>86</w:t>
            </w:r>
            <w:r w:rsidR="001040F8">
              <w:rPr>
                <w:noProof/>
                <w:webHidden/>
              </w:rPr>
              <w:fldChar w:fldCharType="end"/>
            </w:r>
          </w:hyperlink>
        </w:p>
        <w:p w14:paraId="1C5ED857" w14:textId="77777777" w:rsidR="001040F8" w:rsidRDefault="00F27937">
          <w:pPr>
            <w:pStyle w:val="23"/>
            <w:rPr>
              <w:rFonts w:eastAsiaTheme="minorEastAsia" w:cstheme="minorBidi"/>
              <w:smallCaps w:val="0"/>
              <w:noProof/>
              <w:sz w:val="22"/>
              <w:szCs w:val="22"/>
              <w:lang w:eastAsia="ru-RU"/>
            </w:rPr>
          </w:pPr>
          <w:hyperlink w:anchor="_Toc55310202" w:history="1">
            <w:r w:rsidR="001040F8" w:rsidRPr="001C7EF8">
              <w:rPr>
                <w:rStyle w:val="af1"/>
                <w:noProof/>
                <w14:scene3d>
                  <w14:camera w14:prst="orthographicFront"/>
                  <w14:lightRig w14:rig="threePt" w14:dir="t">
                    <w14:rot w14:lat="0" w14:lon="0" w14:rev="0"/>
                  </w14:lightRig>
                </w14:scene3d>
              </w:rPr>
              <w:t>5.2.</w:t>
            </w:r>
            <w:r w:rsidR="001040F8" w:rsidRPr="001C7EF8">
              <w:rPr>
                <w:rStyle w:val="af1"/>
                <w:noProof/>
              </w:rPr>
              <w:t xml:space="preserve"> Кадровые приказы.</w:t>
            </w:r>
            <w:r w:rsidR="001040F8">
              <w:rPr>
                <w:noProof/>
                <w:webHidden/>
              </w:rPr>
              <w:tab/>
            </w:r>
            <w:r w:rsidR="001040F8">
              <w:rPr>
                <w:noProof/>
                <w:webHidden/>
              </w:rPr>
              <w:fldChar w:fldCharType="begin"/>
            </w:r>
            <w:r w:rsidR="001040F8">
              <w:rPr>
                <w:noProof/>
                <w:webHidden/>
              </w:rPr>
              <w:instrText xml:space="preserve"> PAGEREF _Toc55310202 \h </w:instrText>
            </w:r>
            <w:r w:rsidR="001040F8">
              <w:rPr>
                <w:noProof/>
                <w:webHidden/>
              </w:rPr>
            </w:r>
            <w:r w:rsidR="001040F8">
              <w:rPr>
                <w:noProof/>
                <w:webHidden/>
              </w:rPr>
              <w:fldChar w:fldCharType="separate"/>
            </w:r>
            <w:r w:rsidR="001040F8">
              <w:rPr>
                <w:noProof/>
                <w:webHidden/>
              </w:rPr>
              <w:t>87</w:t>
            </w:r>
            <w:r w:rsidR="001040F8">
              <w:rPr>
                <w:noProof/>
                <w:webHidden/>
              </w:rPr>
              <w:fldChar w:fldCharType="end"/>
            </w:r>
          </w:hyperlink>
        </w:p>
        <w:p w14:paraId="7D9E408B" w14:textId="77777777" w:rsidR="001040F8" w:rsidRDefault="00F27937">
          <w:pPr>
            <w:pStyle w:val="23"/>
            <w:rPr>
              <w:rFonts w:eastAsiaTheme="minorEastAsia" w:cstheme="minorBidi"/>
              <w:smallCaps w:val="0"/>
              <w:noProof/>
              <w:sz w:val="22"/>
              <w:szCs w:val="22"/>
              <w:lang w:eastAsia="ru-RU"/>
            </w:rPr>
          </w:pPr>
          <w:hyperlink w:anchor="_Toc55310203" w:history="1">
            <w:r w:rsidR="001040F8" w:rsidRPr="001C7EF8">
              <w:rPr>
                <w:rStyle w:val="af1"/>
                <w:noProof/>
                <w14:scene3d>
                  <w14:camera w14:prst="orthographicFront"/>
                  <w14:lightRig w14:rig="threePt" w14:dir="t">
                    <w14:rot w14:lat="0" w14:lon="0" w14:rev="0"/>
                  </w14:lightRig>
                </w14:scene3d>
              </w:rPr>
              <w:t>5.2.1.</w:t>
            </w:r>
            <w:r w:rsidR="001040F8" w:rsidRPr="001C7EF8">
              <w:rPr>
                <w:rStyle w:val="af1"/>
                <w:noProof/>
              </w:rPr>
              <w:t xml:space="preserve"> Приказы «О приеме работника на работу».</w:t>
            </w:r>
            <w:r w:rsidR="001040F8">
              <w:rPr>
                <w:noProof/>
                <w:webHidden/>
              </w:rPr>
              <w:tab/>
            </w:r>
            <w:r w:rsidR="001040F8">
              <w:rPr>
                <w:noProof/>
                <w:webHidden/>
              </w:rPr>
              <w:fldChar w:fldCharType="begin"/>
            </w:r>
            <w:r w:rsidR="001040F8">
              <w:rPr>
                <w:noProof/>
                <w:webHidden/>
              </w:rPr>
              <w:instrText xml:space="preserve"> PAGEREF _Toc55310203 \h </w:instrText>
            </w:r>
            <w:r w:rsidR="001040F8">
              <w:rPr>
                <w:noProof/>
                <w:webHidden/>
              </w:rPr>
            </w:r>
            <w:r w:rsidR="001040F8">
              <w:rPr>
                <w:noProof/>
                <w:webHidden/>
              </w:rPr>
              <w:fldChar w:fldCharType="separate"/>
            </w:r>
            <w:r w:rsidR="001040F8">
              <w:rPr>
                <w:noProof/>
                <w:webHidden/>
              </w:rPr>
              <w:t>88</w:t>
            </w:r>
            <w:r w:rsidR="001040F8">
              <w:rPr>
                <w:noProof/>
                <w:webHidden/>
              </w:rPr>
              <w:fldChar w:fldCharType="end"/>
            </w:r>
          </w:hyperlink>
        </w:p>
        <w:p w14:paraId="3B1F0484" w14:textId="77777777" w:rsidR="001040F8" w:rsidRDefault="00F27937">
          <w:pPr>
            <w:pStyle w:val="23"/>
            <w:rPr>
              <w:rFonts w:eastAsiaTheme="minorEastAsia" w:cstheme="minorBidi"/>
              <w:smallCaps w:val="0"/>
              <w:noProof/>
              <w:sz w:val="22"/>
              <w:szCs w:val="22"/>
              <w:lang w:eastAsia="ru-RU"/>
            </w:rPr>
          </w:pPr>
          <w:hyperlink w:anchor="_Toc55310204" w:history="1">
            <w:r w:rsidR="001040F8" w:rsidRPr="001C7EF8">
              <w:rPr>
                <w:rStyle w:val="af1"/>
                <w:noProof/>
                <w14:scene3d>
                  <w14:camera w14:prst="orthographicFront"/>
                  <w14:lightRig w14:rig="threePt" w14:dir="t">
                    <w14:rot w14:lat="0" w14:lon="0" w14:rev="0"/>
                  </w14:lightRig>
                </w14:scene3d>
              </w:rPr>
              <w:t>5.2.2.</w:t>
            </w:r>
            <w:r w:rsidR="001040F8" w:rsidRPr="001C7EF8">
              <w:rPr>
                <w:rStyle w:val="af1"/>
                <w:noProof/>
              </w:rPr>
              <w:t xml:space="preserve"> Приказы «Об установлении надбавок/доплат работнику» и «Об отмене надбавок/доплат работнику».</w:t>
            </w:r>
            <w:r w:rsidR="001040F8">
              <w:rPr>
                <w:noProof/>
                <w:webHidden/>
              </w:rPr>
              <w:tab/>
            </w:r>
            <w:r w:rsidR="001040F8">
              <w:rPr>
                <w:noProof/>
                <w:webHidden/>
              </w:rPr>
              <w:fldChar w:fldCharType="begin"/>
            </w:r>
            <w:r w:rsidR="001040F8">
              <w:rPr>
                <w:noProof/>
                <w:webHidden/>
              </w:rPr>
              <w:instrText xml:space="preserve"> PAGEREF _Toc55310204 \h </w:instrText>
            </w:r>
            <w:r w:rsidR="001040F8">
              <w:rPr>
                <w:noProof/>
                <w:webHidden/>
              </w:rPr>
            </w:r>
            <w:r w:rsidR="001040F8">
              <w:rPr>
                <w:noProof/>
                <w:webHidden/>
              </w:rPr>
              <w:fldChar w:fldCharType="separate"/>
            </w:r>
            <w:r w:rsidR="001040F8">
              <w:rPr>
                <w:noProof/>
                <w:webHidden/>
              </w:rPr>
              <w:t>91</w:t>
            </w:r>
            <w:r w:rsidR="001040F8">
              <w:rPr>
                <w:noProof/>
                <w:webHidden/>
              </w:rPr>
              <w:fldChar w:fldCharType="end"/>
            </w:r>
          </w:hyperlink>
        </w:p>
        <w:p w14:paraId="2FFD04B6" w14:textId="77777777" w:rsidR="001040F8" w:rsidRDefault="00F27937">
          <w:pPr>
            <w:pStyle w:val="23"/>
            <w:rPr>
              <w:rFonts w:eastAsiaTheme="minorEastAsia" w:cstheme="minorBidi"/>
              <w:smallCaps w:val="0"/>
              <w:noProof/>
              <w:sz w:val="22"/>
              <w:szCs w:val="22"/>
              <w:lang w:eastAsia="ru-RU"/>
            </w:rPr>
          </w:pPr>
          <w:hyperlink w:anchor="_Toc55310205" w:history="1">
            <w:r w:rsidR="001040F8" w:rsidRPr="001C7EF8">
              <w:rPr>
                <w:rStyle w:val="af1"/>
                <w:noProof/>
                <w14:scene3d>
                  <w14:camera w14:prst="orthographicFront"/>
                  <w14:lightRig w14:rig="threePt" w14:dir="t">
                    <w14:rot w14:lat="0" w14:lon="0" w14:rev="0"/>
                  </w14:lightRig>
                </w14:scene3d>
              </w:rPr>
              <w:t>5.2.2.1.</w:t>
            </w:r>
            <w:r w:rsidR="001040F8" w:rsidRPr="001C7EF8">
              <w:rPr>
                <w:rStyle w:val="af1"/>
                <w:noProof/>
              </w:rPr>
              <w:t xml:space="preserve"> Приказы «Об установлении надбавок/доплат работнику».</w:t>
            </w:r>
            <w:r w:rsidR="001040F8">
              <w:rPr>
                <w:noProof/>
                <w:webHidden/>
              </w:rPr>
              <w:tab/>
            </w:r>
            <w:r w:rsidR="001040F8">
              <w:rPr>
                <w:noProof/>
                <w:webHidden/>
              </w:rPr>
              <w:fldChar w:fldCharType="begin"/>
            </w:r>
            <w:r w:rsidR="001040F8">
              <w:rPr>
                <w:noProof/>
                <w:webHidden/>
              </w:rPr>
              <w:instrText xml:space="preserve"> PAGEREF _Toc55310205 \h </w:instrText>
            </w:r>
            <w:r w:rsidR="001040F8">
              <w:rPr>
                <w:noProof/>
                <w:webHidden/>
              </w:rPr>
            </w:r>
            <w:r w:rsidR="001040F8">
              <w:rPr>
                <w:noProof/>
                <w:webHidden/>
              </w:rPr>
              <w:fldChar w:fldCharType="separate"/>
            </w:r>
            <w:r w:rsidR="001040F8">
              <w:rPr>
                <w:noProof/>
                <w:webHidden/>
              </w:rPr>
              <w:t>92</w:t>
            </w:r>
            <w:r w:rsidR="001040F8">
              <w:rPr>
                <w:noProof/>
                <w:webHidden/>
              </w:rPr>
              <w:fldChar w:fldCharType="end"/>
            </w:r>
          </w:hyperlink>
        </w:p>
        <w:p w14:paraId="18AA7BE8" w14:textId="77777777" w:rsidR="001040F8" w:rsidRDefault="00F27937">
          <w:pPr>
            <w:pStyle w:val="23"/>
            <w:rPr>
              <w:rFonts w:eastAsiaTheme="minorEastAsia" w:cstheme="minorBidi"/>
              <w:smallCaps w:val="0"/>
              <w:noProof/>
              <w:sz w:val="22"/>
              <w:szCs w:val="22"/>
              <w:lang w:eastAsia="ru-RU"/>
            </w:rPr>
          </w:pPr>
          <w:hyperlink w:anchor="_Toc55310206" w:history="1">
            <w:r w:rsidR="001040F8" w:rsidRPr="001C7EF8">
              <w:rPr>
                <w:rStyle w:val="af1"/>
                <w:noProof/>
                <w14:scene3d>
                  <w14:camera w14:prst="orthographicFront"/>
                  <w14:lightRig w14:rig="threePt" w14:dir="t">
                    <w14:rot w14:lat="0" w14:lon="0" w14:rev="0"/>
                  </w14:lightRig>
                </w14:scene3d>
              </w:rPr>
              <w:t>5.2.2.2.</w:t>
            </w:r>
            <w:r w:rsidR="001040F8" w:rsidRPr="001C7EF8">
              <w:rPr>
                <w:rStyle w:val="af1"/>
                <w:noProof/>
              </w:rPr>
              <w:t xml:space="preserve"> Приказы «Об отмене надбавок работнику».</w:t>
            </w:r>
            <w:r w:rsidR="001040F8">
              <w:rPr>
                <w:noProof/>
                <w:webHidden/>
              </w:rPr>
              <w:tab/>
            </w:r>
            <w:r w:rsidR="001040F8">
              <w:rPr>
                <w:noProof/>
                <w:webHidden/>
              </w:rPr>
              <w:fldChar w:fldCharType="begin"/>
            </w:r>
            <w:r w:rsidR="001040F8">
              <w:rPr>
                <w:noProof/>
                <w:webHidden/>
              </w:rPr>
              <w:instrText xml:space="preserve"> PAGEREF _Toc55310206 \h </w:instrText>
            </w:r>
            <w:r w:rsidR="001040F8">
              <w:rPr>
                <w:noProof/>
                <w:webHidden/>
              </w:rPr>
            </w:r>
            <w:r w:rsidR="001040F8">
              <w:rPr>
                <w:noProof/>
                <w:webHidden/>
              </w:rPr>
              <w:fldChar w:fldCharType="separate"/>
            </w:r>
            <w:r w:rsidR="001040F8">
              <w:rPr>
                <w:noProof/>
                <w:webHidden/>
              </w:rPr>
              <w:t>94</w:t>
            </w:r>
            <w:r w:rsidR="001040F8">
              <w:rPr>
                <w:noProof/>
                <w:webHidden/>
              </w:rPr>
              <w:fldChar w:fldCharType="end"/>
            </w:r>
          </w:hyperlink>
        </w:p>
        <w:p w14:paraId="5F603930" w14:textId="77777777" w:rsidR="001040F8" w:rsidRDefault="00F27937">
          <w:pPr>
            <w:pStyle w:val="23"/>
            <w:rPr>
              <w:rFonts w:eastAsiaTheme="minorEastAsia" w:cstheme="minorBidi"/>
              <w:smallCaps w:val="0"/>
              <w:noProof/>
              <w:sz w:val="22"/>
              <w:szCs w:val="22"/>
              <w:lang w:eastAsia="ru-RU"/>
            </w:rPr>
          </w:pPr>
          <w:hyperlink w:anchor="_Toc55310207" w:history="1">
            <w:r w:rsidR="001040F8" w:rsidRPr="001C7EF8">
              <w:rPr>
                <w:rStyle w:val="af1"/>
                <w:noProof/>
                <w14:scene3d>
                  <w14:camera w14:prst="orthographicFront"/>
                  <w14:lightRig w14:rig="threePt" w14:dir="t">
                    <w14:rot w14:lat="0" w14:lon="0" w14:rev="0"/>
                  </w14:lightRig>
                </w14:scene3d>
              </w:rPr>
              <w:t>5.2.3.</w:t>
            </w:r>
            <w:r w:rsidR="001040F8" w:rsidRPr="001C7EF8">
              <w:rPr>
                <w:rStyle w:val="af1"/>
                <w:noProof/>
              </w:rPr>
              <w:t xml:space="preserve"> Приказы «О переводе работника».</w:t>
            </w:r>
            <w:r w:rsidR="001040F8">
              <w:rPr>
                <w:noProof/>
                <w:webHidden/>
              </w:rPr>
              <w:tab/>
            </w:r>
            <w:r w:rsidR="001040F8">
              <w:rPr>
                <w:noProof/>
                <w:webHidden/>
              </w:rPr>
              <w:fldChar w:fldCharType="begin"/>
            </w:r>
            <w:r w:rsidR="001040F8">
              <w:rPr>
                <w:noProof/>
                <w:webHidden/>
              </w:rPr>
              <w:instrText xml:space="preserve"> PAGEREF _Toc55310207 \h </w:instrText>
            </w:r>
            <w:r w:rsidR="001040F8">
              <w:rPr>
                <w:noProof/>
                <w:webHidden/>
              </w:rPr>
            </w:r>
            <w:r w:rsidR="001040F8">
              <w:rPr>
                <w:noProof/>
                <w:webHidden/>
              </w:rPr>
              <w:fldChar w:fldCharType="separate"/>
            </w:r>
            <w:r w:rsidR="001040F8">
              <w:rPr>
                <w:noProof/>
                <w:webHidden/>
              </w:rPr>
              <w:t>96</w:t>
            </w:r>
            <w:r w:rsidR="001040F8">
              <w:rPr>
                <w:noProof/>
                <w:webHidden/>
              </w:rPr>
              <w:fldChar w:fldCharType="end"/>
            </w:r>
          </w:hyperlink>
        </w:p>
        <w:p w14:paraId="097ED257" w14:textId="77777777" w:rsidR="001040F8" w:rsidRDefault="00F27937">
          <w:pPr>
            <w:pStyle w:val="23"/>
            <w:rPr>
              <w:rFonts w:eastAsiaTheme="minorEastAsia" w:cstheme="minorBidi"/>
              <w:smallCaps w:val="0"/>
              <w:noProof/>
              <w:sz w:val="22"/>
              <w:szCs w:val="22"/>
              <w:lang w:eastAsia="ru-RU"/>
            </w:rPr>
          </w:pPr>
          <w:hyperlink w:anchor="_Toc55310208" w:history="1">
            <w:r w:rsidR="001040F8" w:rsidRPr="001C7EF8">
              <w:rPr>
                <w:rStyle w:val="af1"/>
                <w:noProof/>
                <w14:scene3d>
                  <w14:camera w14:prst="orthographicFront"/>
                  <w14:lightRig w14:rig="threePt" w14:dir="t">
                    <w14:rot w14:lat="0" w14:lon="0" w14:rev="0"/>
                  </w14:lightRig>
                </w14:scene3d>
              </w:rPr>
              <w:t>5.2.4.</w:t>
            </w:r>
            <w:r w:rsidR="001040F8" w:rsidRPr="001C7EF8">
              <w:rPr>
                <w:rStyle w:val="af1"/>
                <w:noProof/>
              </w:rPr>
              <w:t xml:space="preserve"> Приказы «Об увольнении работника».</w:t>
            </w:r>
            <w:r w:rsidR="001040F8">
              <w:rPr>
                <w:noProof/>
                <w:webHidden/>
              </w:rPr>
              <w:tab/>
            </w:r>
            <w:r w:rsidR="001040F8">
              <w:rPr>
                <w:noProof/>
                <w:webHidden/>
              </w:rPr>
              <w:fldChar w:fldCharType="begin"/>
            </w:r>
            <w:r w:rsidR="001040F8">
              <w:rPr>
                <w:noProof/>
                <w:webHidden/>
              </w:rPr>
              <w:instrText xml:space="preserve"> PAGEREF _Toc55310208 \h </w:instrText>
            </w:r>
            <w:r w:rsidR="001040F8">
              <w:rPr>
                <w:noProof/>
                <w:webHidden/>
              </w:rPr>
            </w:r>
            <w:r w:rsidR="001040F8">
              <w:rPr>
                <w:noProof/>
                <w:webHidden/>
              </w:rPr>
              <w:fldChar w:fldCharType="separate"/>
            </w:r>
            <w:r w:rsidR="001040F8">
              <w:rPr>
                <w:noProof/>
                <w:webHidden/>
              </w:rPr>
              <w:t>99</w:t>
            </w:r>
            <w:r w:rsidR="001040F8">
              <w:rPr>
                <w:noProof/>
                <w:webHidden/>
              </w:rPr>
              <w:fldChar w:fldCharType="end"/>
            </w:r>
          </w:hyperlink>
        </w:p>
        <w:p w14:paraId="6157F64C" w14:textId="77777777" w:rsidR="001040F8" w:rsidRDefault="00F27937">
          <w:pPr>
            <w:pStyle w:val="23"/>
            <w:rPr>
              <w:rFonts w:eastAsiaTheme="minorEastAsia" w:cstheme="minorBidi"/>
              <w:smallCaps w:val="0"/>
              <w:noProof/>
              <w:sz w:val="22"/>
              <w:szCs w:val="22"/>
              <w:lang w:eastAsia="ru-RU"/>
            </w:rPr>
          </w:pPr>
          <w:hyperlink w:anchor="_Toc55310209" w:history="1">
            <w:r w:rsidR="001040F8" w:rsidRPr="001C7EF8">
              <w:rPr>
                <w:rStyle w:val="af1"/>
                <w:noProof/>
                <w14:scene3d>
                  <w14:camera w14:prst="orthographicFront"/>
                  <w14:lightRig w14:rig="threePt" w14:dir="t">
                    <w14:rot w14:lat="0" w14:lon="0" w14:rev="0"/>
                  </w14:lightRig>
                </w14:scene3d>
              </w:rPr>
              <w:t>5.2.5.</w:t>
            </w:r>
            <w:r w:rsidR="001040F8" w:rsidRPr="001C7EF8">
              <w:rPr>
                <w:rStyle w:val="af1"/>
                <w:noProof/>
              </w:rPr>
              <w:t xml:space="preserve"> Приказы «О предоставлении отпуска работнику» и приказы «Об отзыве работника из отпуска».</w:t>
            </w:r>
            <w:r w:rsidR="001040F8">
              <w:rPr>
                <w:noProof/>
                <w:webHidden/>
              </w:rPr>
              <w:tab/>
            </w:r>
            <w:r w:rsidR="001040F8">
              <w:rPr>
                <w:noProof/>
                <w:webHidden/>
              </w:rPr>
              <w:fldChar w:fldCharType="begin"/>
            </w:r>
            <w:r w:rsidR="001040F8">
              <w:rPr>
                <w:noProof/>
                <w:webHidden/>
              </w:rPr>
              <w:instrText xml:space="preserve"> PAGEREF _Toc55310209 \h </w:instrText>
            </w:r>
            <w:r w:rsidR="001040F8">
              <w:rPr>
                <w:noProof/>
                <w:webHidden/>
              </w:rPr>
            </w:r>
            <w:r w:rsidR="001040F8">
              <w:rPr>
                <w:noProof/>
                <w:webHidden/>
              </w:rPr>
              <w:fldChar w:fldCharType="separate"/>
            </w:r>
            <w:r w:rsidR="001040F8">
              <w:rPr>
                <w:noProof/>
                <w:webHidden/>
              </w:rPr>
              <w:t>102</w:t>
            </w:r>
            <w:r w:rsidR="001040F8">
              <w:rPr>
                <w:noProof/>
                <w:webHidden/>
              </w:rPr>
              <w:fldChar w:fldCharType="end"/>
            </w:r>
          </w:hyperlink>
        </w:p>
        <w:p w14:paraId="06909F46" w14:textId="77777777" w:rsidR="001040F8" w:rsidRDefault="00F27937">
          <w:pPr>
            <w:pStyle w:val="23"/>
            <w:rPr>
              <w:rFonts w:eastAsiaTheme="minorEastAsia" w:cstheme="minorBidi"/>
              <w:smallCaps w:val="0"/>
              <w:noProof/>
              <w:sz w:val="22"/>
              <w:szCs w:val="22"/>
              <w:lang w:eastAsia="ru-RU"/>
            </w:rPr>
          </w:pPr>
          <w:hyperlink w:anchor="_Toc55310210" w:history="1">
            <w:r w:rsidR="001040F8" w:rsidRPr="001C7EF8">
              <w:rPr>
                <w:rStyle w:val="af1"/>
                <w:noProof/>
                <w14:scene3d>
                  <w14:camera w14:prst="orthographicFront"/>
                  <w14:lightRig w14:rig="threePt" w14:dir="t">
                    <w14:rot w14:lat="0" w14:lon="0" w14:rev="0"/>
                  </w14:lightRig>
                </w14:scene3d>
              </w:rPr>
              <w:t>5.2.5.1.</w:t>
            </w:r>
            <w:r w:rsidR="001040F8" w:rsidRPr="001C7EF8">
              <w:rPr>
                <w:rStyle w:val="af1"/>
                <w:noProof/>
              </w:rPr>
              <w:t xml:space="preserve"> Приказы «О предоставлении отпуска работнику».</w:t>
            </w:r>
            <w:r w:rsidR="001040F8">
              <w:rPr>
                <w:noProof/>
                <w:webHidden/>
              </w:rPr>
              <w:tab/>
            </w:r>
            <w:r w:rsidR="001040F8">
              <w:rPr>
                <w:noProof/>
                <w:webHidden/>
              </w:rPr>
              <w:fldChar w:fldCharType="begin"/>
            </w:r>
            <w:r w:rsidR="001040F8">
              <w:rPr>
                <w:noProof/>
                <w:webHidden/>
              </w:rPr>
              <w:instrText xml:space="preserve"> PAGEREF _Toc55310210 \h </w:instrText>
            </w:r>
            <w:r w:rsidR="001040F8">
              <w:rPr>
                <w:noProof/>
                <w:webHidden/>
              </w:rPr>
            </w:r>
            <w:r w:rsidR="001040F8">
              <w:rPr>
                <w:noProof/>
                <w:webHidden/>
              </w:rPr>
              <w:fldChar w:fldCharType="separate"/>
            </w:r>
            <w:r w:rsidR="001040F8">
              <w:rPr>
                <w:noProof/>
                <w:webHidden/>
              </w:rPr>
              <w:t>103</w:t>
            </w:r>
            <w:r w:rsidR="001040F8">
              <w:rPr>
                <w:noProof/>
                <w:webHidden/>
              </w:rPr>
              <w:fldChar w:fldCharType="end"/>
            </w:r>
          </w:hyperlink>
        </w:p>
        <w:p w14:paraId="753AF5DA" w14:textId="77777777" w:rsidR="001040F8" w:rsidRDefault="00F27937">
          <w:pPr>
            <w:pStyle w:val="23"/>
            <w:rPr>
              <w:rFonts w:eastAsiaTheme="minorEastAsia" w:cstheme="minorBidi"/>
              <w:smallCaps w:val="0"/>
              <w:noProof/>
              <w:sz w:val="22"/>
              <w:szCs w:val="22"/>
              <w:lang w:eastAsia="ru-RU"/>
            </w:rPr>
          </w:pPr>
          <w:hyperlink w:anchor="_Toc55310211" w:history="1">
            <w:r w:rsidR="001040F8" w:rsidRPr="001C7EF8">
              <w:rPr>
                <w:rStyle w:val="af1"/>
                <w:noProof/>
                <w14:scene3d>
                  <w14:camera w14:prst="orthographicFront"/>
                  <w14:lightRig w14:rig="threePt" w14:dir="t">
                    <w14:rot w14:lat="0" w14:lon="0" w14:rev="0"/>
                  </w14:lightRig>
                </w14:scene3d>
              </w:rPr>
              <w:t>5.2.5.2.</w:t>
            </w:r>
            <w:r w:rsidR="001040F8" w:rsidRPr="001C7EF8">
              <w:rPr>
                <w:rStyle w:val="af1"/>
                <w:noProof/>
              </w:rPr>
              <w:t xml:space="preserve"> Приказы «Об отзыве работника из отпуска».</w:t>
            </w:r>
            <w:r w:rsidR="001040F8">
              <w:rPr>
                <w:noProof/>
                <w:webHidden/>
              </w:rPr>
              <w:tab/>
            </w:r>
            <w:r w:rsidR="001040F8">
              <w:rPr>
                <w:noProof/>
                <w:webHidden/>
              </w:rPr>
              <w:fldChar w:fldCharType="begin"/>
            </w:r>
            <w:r w:rsidR="001040F8">
              <w:rPr>
                <w:noProof/>
                <w:webHidden/>
              </w:rPr>
              <w:instrText xml:space="preserve"> PAGEREF _Toc55310211 \h </w:instrText>
            </w:r>
            <w:r w:rsidR="001040F8">
              <w:rPr>
                <w:noProof/>
                <w:webHidden/>
              </w:rPr>
            </w:r>
            <w:r w:rsidR="001040F8">
              <w:rPr>
                <w:noProof/>
                <w:webHidden/>
              </w:rPr>
              <w:fldChar w:fldCharType="separate"/>
            </w:r>
            <w:r w:rsidR="001040F8">
              <w:rPr>
                <w:noProof/>
                <w:webHidden/>
              </w:rPr>
              <w:t>111</w:t>
            </w:r>
            <w:r w:rsidR="001040F8">
              <w:rPr>
                <w:noProof/>
                <w:webHidden/>
              </w:rPr>
              <w:fldChar w:fldCharType="end"/>
            </w:r>
          </w:hyperlink>
        </w:p>
        <w:p w14:paraId="71F69997" w14:textId="77777777" w:rsidR="001040F8" w:rsidRDefault="00F27937">
          <w:pPr>
            <w:pStyle w:val="23"/>
            <w:rPr>
              <w:rFonts w:eastAsiaTheme="minorEastAsia" w:cstheme="minorBidi"/>
              <w:smallCaps w:val="0"/>
              <w:noProof/>
              <w:sz w:val="22"/>
              <w:szCs w:val="22"/>
              <w:lang w:eastAsia="ru-RU"/>
            </w:rPr>
          </w:pPr>
          <w:hyperlink w:anchor="_Toc55310212" w:history="1">
            <w:r w:rsidR="001040F8" w:rsidRPr="001C7EF8">
              <w:rPr>
                <w:rStyle w:val="af1"/>
                <w:noProof/>
                <w:lang w:eastAsia="ru-RU"/>
                <w14:scene3d>
                  <w14:camera w14:prst="orthographicFront"/>
                  <w14:lightRig w14:rig="threePt" w14:dir="t">
                    <w14:rot w14:lat="0" w14:lon="0" w14:rev="0"/>
                  </w14:lightRig>
                </w14:scene3d>
              </w:rPr>
              <w:t>5.2.6.</w:t>
            </w:r>
            <w:r w:rsidR="001040F8" w:rsidRPr="001C7EF8">
              <w:rPr>
                <w:rStyle w:val="af1"/>
                <w:noProof/>
                <w:lang w:eastAsia="ru-RU"/>
              </w:rPr>
              <w:t xml:space="preserve"> Приказы «О направлении работника в командировку».</w:t>
            </w:r>
            <w:r w:rsidR="001040F8">
              <w:rPr>
                <w:noProof/>
                <w:webHidden/>
              </w:rPr>
              <w:tab/>
            </w:r>
            <w:r w:rsidR="001040F8">
              <w:rPr>
                <w:noProof/>
                <w:webHidden/>
              </w:rPr>
              <w:fldChar w:fldCharType="begin"/>
            </w:r>
            <w:r w:rsidR="001040F8">
              <w:rPr>
                <w:noProof/>
                <w:webHidden/>
              </w:rPr>
              <w:instrText xml:space="preserve"> PAGEREF _Toc55310212 \h </w:instrText>
            </w:r>
            <w:r w:rsidR="001040F8">
              <w:rPr>
                <w:noProof/>
                <w:webHidden/>
              </w:rPr>
            </w:r>
            <w:r w:rsidR="001040F8">
              <w:rPr>
                <w:noProof/>
                <w:webHidden/>
              </w:rPr>
              <w:fldChar w:fldCharType="separate"/>
            </w:r>
            <w:r w:rsidR="001040F8">
              <w:rPr>
                <w:noProof/>
                <w:webHidden/>
              </w:rPr>
              <w:t>113</w:t>
            </w:r>
            <w:r w:rsidR="001040F8">
              <w:rPr>
                <w:noProof/>
                <w:webHidden/>
              </w:rPr>
              <w:fldChar w:fldCharType="end"/>
            </w:r>
          </w:hyperlink>
        </w:p>
        <w:p w14:paraId="1C6F1731" w14:textId="77777777" w:rsidR="001040F8" w:rsidRDefault="00F27937">
          <w:pPr>
            <w:pStyle w:val="23"/>
            <w:rPr>
              <w:rFonts w:eastAsiaTheme="minorEastAsia" w:cstheme="minorBidi"/>
              <w:smallCaps w:val="0"/>
              <w:noProof/>
              <w:sz w:val="22"/>
              <w:szCs w:val="22"/>
              <w:lang w:eastAsia="ru-RU"/>
            </w:rPr>
          </w:pPr>
          <w:hyperlink w:anchor="_Toc55310213" w:history="1">
            <w:r w:rsidR="001040F8" w:rsidRPr="001C7EF8">
              <w:rPr>
                <w:rStyle w:val="af1"/>
                <w:noProof/>
                <w14:scene3d>
                  <w14:camera w14:prst="orthographicFront"/>
                  <w14:lightRig w14:rig="threePt" w14:dir="t">
                    <w14:rot w14:lat="0" w14:lon="0" w14:rev="0"/>
                  </w14:lightRig>
                </w14:scene3d>
              </w:rPr>
              <w:t>5.2.7.</w:t>
            </w:r>
            <w:r w:rsidR="001040F8" w:rsidRPr="001C7EF8">
              <w:rPr>
                <w:rStyle w:val="af1"/>
                <w:noProof/>
              </w:rPr>
              <w:t xml:space="preserve"> Приказы «Об увеличении окладов/тарифов (индексация)».</w:t>
            </w:r>
            <w:r w:rsidR="001040F8">
              <w:rPr>
                <w:noProof/>
                <w:webHidden/>
              </w:rPr>
              <w:tab/>
            </w:r>
            <w:r w:rsidR="001040F8">
              <w:rPr>
                <w:noProof/>
                <w:webHidden/>
              </w:rPr>
              <w:fldChar w:fldCharType="begin"/>
            </w:r>
            <w:r w:rsidR="001040F8">
              <w:rPr>
                <w:noProof/>
                <w:webHidden/>
              </w:rPr>
              <w:instrText xml:space="preserve"> PAGEREF _Toc55310213 \h </w:instrText>
            </w:r>
            <w:r w:rsidR="001040F8">
              <w:rPr>
                <w:noProof/>
                <w:webHidden/>
              </w:rPr>
            </w:r>
            <w:r w:rsidR="001040F8">
              <w:rPr>
                <w:noProof/>
                <w:webHidden/>
              </w:rPr>
              <w:fldChar w:fldCharType="separate"/>
            </w:r>
            <w:r w:rsidR="001040F8">
              <w:rPr>
                <w:noProof/>
                <w:webHidden/>
              </w:rPr>
              <w:t>116</w:t>
            </w:r>
            <w:r w:rsidR="001040F8">
              <w:rPr>
                <w:noProof/>
                <w:webHidden/>
              </w:rPr>
              <w:fldChar w:fldCharType="end"/>
            </w:r>
          </w:hyperlink>
        </w:p>
        <w:p w14:paraId="6CD9647A" w14:textId="77777777" w:rsidR="001040F8" w:rsidRDefault="00F27937">
          <w:pPr>
            <w:pStyle w:val="23"/>
            <w:rPr>
              <w:rFonts w:eastAsiaTheme="minorEastAsia" w:cstheme="minorBidi"/>
              <w:smallCaps w:val="0"/>
              <w:noProof/>
              <w:sz w:val="22"/>
              <w:szCs w:val="22"/>
              <w:lang w:eastAsia="ru-RU"/>
            </w:rPr>
          </w:pPr>
          <w:hyperlink w:anchor="_Toc55310214" w:history="1">
            <w:r w:rsidR="001040F8" w:rsidRPr="001C7EF8">
              <w:rPr>
                <w:rStyle w:val="af1"/>
                <w:noProof/>
                <w14:scene3d>
                  <w14:camera w14:prst="orthographicFront"/>
                  <w14:lightRig w14:rig="threePt" w14:dir="t">
                    <w14:rot w14:lat="0" w14:lon="0" w14:rev="0"/>
                  </w14:lightRig>
                </w14:scene3d>
              </w:rPr>
              <w:t>5.2.8.</w:t>
            </w:r>
            <w:r w:rsidR="001040F8" w:rsidRPr="001C7EF8">
              <w:rPr>
                <w:rStyle w:val="af1"/>
                <w:noProof/>
              </w:rPr>
              <w:t xml:space="preserve"> Приказы «О поощрении работника».</w:t>
            </w:r>
            <w:r w:rsidR="001040F8">
              <w:rPr>
                <w:noProof/>
                <w:webHidden/>
              </w:rPr>
              <w:tab/>
            </w:r>
            <w:r w:rsidR="001040F8">
              <w:rPr>
                <w:noProof/>
                <w:webHidden/>
              </w:rPr>
              <w:fldChar w:fldCharType="begin"/>
            </w:r>
            <w:r w:rsidR="001040F8">
              <w:rPr>
                <w:noProof/>
                <w:webHidden/>
              </w:rPr>
              <w:instrText xml:space="preserve"> PAGEREF _Toc55310214 \h </w:instrText>
            </w:r>
            <w:r w:rsidR="001040F8">
              <w:rPr>
                <w:noProof/>
                <w:webHidden/>
              </w:rPr>
            </w:r>
            <w:r w:rsidR="001040F8">
              <w:rPr>
                <w:noProof/>
                <w:webHidden/>
              </w:rPr>
              <w:fldChar w:fldCharType="separate"/>
            </w:r>
            <w:r w:rsidR="001040F8">
              <w:rPr>
                <w:noProof/>
                <w:webHidden/>
              </w:rPr>
              <w:t>120</w:t>
            </w:r>
            <w:r w:rsidR="001040F8">
              <w:rPr>
                <w:noProof/>
                <w:webHidden/>
              </w:rPr>
              <w:fldChar w:fldCharType="end"/>
            </w:r>
          </w:hyperlink>
        </w:p>
        <w:p w14:paraId="6AF08691" w14:textId="77777777" w:rsidR="001040F8" w:rsidRDefault="00F27937">
          <w:pPr>
            <w:pStyle w:val="23"/>
            <w:rPr>
              <w:rFonts w:eastAsiaTheme="minorEastAsia" w:cstheme="minorBidi"/>
              <w:smallCaps w:val="0"/>
              <w:noProof/>
              <w:sz w:val="22"/>
              <w:szCs w:val="22"/>
              <w:lang w:eastAsia="ru-RU"/>
            </w:rPr>
          </w:pPr>
          <w:hyperlink w:anchor="_Toc55310215" w:history="1">
            <w:r w:rsidR="001040F8" w:rsidRPr="001C7EF8">
              <w:rPr>
                <w:rStyle w:val="af1"/>
                <w:noProof/>
                <w14:scene3d>
                  <w14:camera w14:prst="orthographicFront"/>
                  <w14:lightRig w14:rig="threePt" w14:dir="t">
                    <w14:rot w14:lat="0" w14:lon="0" w14:rev="0"/>
                  </w14:lightRig>
                </w14:scene3d>
              </w:rPr>
              <w:t>5.2.9.</w:t>
            </w:r>
            <w:r w:rsidR="001040F8" w:rsidRPr="001C7EF8">
              <w:rPr>
                <w:rStyle w:val="af1"/>
                <w:noProof/>
              </w:rPr>
              <w:t xml:space="preserve"> Приказ «Отсутствие без уважительных причин/Отстранение работника от работы».</w:t>
            </w:r>
            <w:r w:rsidR="001040F8">
              <w:rPr>
                <w:noProof/>
                <w:webHidden/>
              </w:rPr>
              <w:tab/>
            </w:r>
            <w:r w:rsidR="001040F8">
              <w:rPr>
                <w:noProof/>
                <w:webHidden/>
              </w:rPr>
              <w:fldChar w:fldCharType="begin"/>
            </w:r>
            <w:r w:rsidR="001040F8">
              <w:rPr>
                <w:noProof/>
                <w:webHidden/>
              </w:rPr>
              <w:instrText xml:space="preserve"> PAGEREF _Toc55310215 \h </w:instrText>
            </w:r>
            <w:r w:rsidR="001040F8">
              <w:rPr>
                <w:noProof/>
                <w:webHidden/>
              </w:rPr>
            </w:r>
            <w:r w:rsidR="001040F8">
              <w:rPr>
                <w:noProof/>
                <w:webHidden/>
              </w:rPr>
              <w:fldChar w:fldCharType="separate"/>
            </w:r>
            <w:r w:rsidR="001040F8">
              <w:rPr>
                <w:noProof/>
                <w:webHidden/>
              </w:rPr>
              <w:t>123</w:t>
            </w:r>
            <w:r w:rsidR="001040F8">
              <w:rPr>
                <w:noProof/>
                <w:webHidden/>
              </w:rPr>
              <w:fldChar w:fldCharType="end"/>
            </w:r>
          </w:hyperlink>
        </w:p>
        <w:p w14:paraId="28675865" w14:textId="77777777" w:rsidR="001040F8" w:rsidRDefault="00F27937">
          <w:pPr>
            <w:pStyle w:val="23"/>
            <w:rPr>
              <w:rFonts w:eastAsiaTheme="minorEastAsia" w:cstheme="minorBidi"/>
              <w:smallCaps w:val="0"/>
              <w:noProof/>
              <w:sz w:val="22"/>
              <w:szCs w:val="22"/>
              <w:lang w:eastAsia="ru-RU"/>
            </w:rPr>
          </w:pPr>
          <w:hyperlink w:anchor="_Toc55310216" w:history="1">
            <w:r w:rsidR="001040F8" w:rsidRPr="001C7EF8">
              <w:rPr>
                <w:rStyle w:val="af1"/>
                <w:noProof/>
                <w14:scene3d>
                  <w14:camera w14:prst="orthographicFront"/>
                  <w14:lightRig w14:rig="threePt" w14:dir="t">
                    <w14:rot w14:lat="0" w14:lon="0" w14:rev="0"/>
                  </w14:lightRig>
                </w14:scene3d>
              </w:rPr>
              <w:t>5.3.</w:t>
            </w:r>
            <w:r w:rsidR="001040F8" w:rsidRPr="001C7EF8">
              <w:rPr>
                <w:rStyle w:val="af1"/>
                <w:noProof/>
              </w:rPr>
              <w:t xml:space="preserve"> Служебные документы.</w:t>
            </w:r>
            <w:r w:rsidR="001040F8">
              <w:rPr>
                <w:noProof/>
                <w:webHidden/>
              </w:rPr>
              <w:tab/>
            </w:r>
            <w:r w:rsidR="001040F8">
              <w:rPr>
                <w:noProof/>
                <w:webHidden/>
              </w:rPr>
              <w:fldChar w:fldCharType="begin"/>
            </w:r>
            <w:r w:rsidR="001040F8">
              <w:rPr>
                <w:noProof/>
                <w:webHidden/>
              </w:rPr>
              <w:instrText xml:space="preserve"> PAGEREF _Toc55310216 \h </w:instrText>
            </w:r>
            <w:r w:rsidR="001040F8">
              <w:rPr>
                <w:noProof/>
                <w:webHidden/>
              </w:rPr>
            </w:r>
            <w:r w:rsidR="001040F8">
              <w:rPr>
                <w:noProof/>
                <w:webHidden/>
              </w:rPr>
              <w:fldChar w:fldCharType="separate"/>
            </w:r>
            <w:r w:rsidR="001040F8">
              <w:rPr>
                <w:noProof/>
                <w:webHidden/>
              </w:rPr>
              <w:t>125</w:t>
            </w:r>
            <w:r w:rsidR="001040F8">
              <w:rPr>
                <w:noProof/>
                <w:webHidden/>
              </w:rPr>
              <w:fldChar w:fldCharType="end"/>
            </w:r>
          </w:hyperlink>
        </w:p>
        <w:p w14:paraId="1FB6EDF0" w14:textId="77777777" w:rsidR="001040F8" w:rsidRDefault="00F27937">
          <w:pPr>
            <w:pStyle w:val="23"/>
            <w:rPr>
              <w:rFonts w:eastAsiaTheme="minorEastAsia" w:cstheme="minorBidi"/>
              <w:smallCaps w:val="0"/>
              <w:noProof/>
              <w:sz w:val="22"/>
              <w:szCs w:val="22"/>
              <w:lang w:eastAsia="ru-RU"/>
            </w:rPr>
          </w:pPr>
          <w:hyperlink w:anchor="_Toc55310217" w:history="1">
            <w:r w:rsidR="001040F8" w:rsidRPr="001C7EF8">
              <w:rPr>
                <w:rStyle w:val="af1"/>
                <w:noProof/>
                <w14:scene3d>
                  <w14:camera w14:prst="orthographicFront"/>
                  <w14:lightRig w14:rig="threePt" w14:dir="t">
                    <w14:rot w14:lat="0" w14:lon="0" w14:rev="0"/>
                  </w14:lightRig>
                </w14:scene3d>
              </w:rPr>
              <w:t>5.3.1.</w:t>
            </w:r>
            <w:r w:rsidR="001040F8" w:rsidRPr="001C7EF8">
              <w:rPr>
                <w:rStyle w:val="af1"/>
                <w:noProof/>
              </w:rPr>
              <w:t xml:space="preserve"> Командировочное удостоверение.</w:t>
            </w:r>
            <w:r w:rsidR="001040F8">
              <w:rPr>
                <w:noProof/>
                <w:webHidden/>
              </w:rPr>
              <w:tab/>
            </w:r>
            <w:r w:rsidR="001040F8">
              <w:rPr>
                <w:noProof/>
                <w:webHidden/>
              </w:rPr>
              <w:fldChar w:fldCharType="begin"/>
            </w:r>
            <w:r w:rsidR="001040F8">
              <w:rPr>
                <w:noProof/>
                <w:webHidden/>
              </w:rPr>
              <w:instrText xml:space="preserve"> PAGEREF _Toc55310217 \h </w:instrText>
            </w:r>
            <w:r w:rsidR="001040F8">
              <w:rPr>
                <w:noProof/>
                <w:webHidden/>
              </w:rPr>
            </w:r>
            <w:r w:rsidR="001040F8">
              <w:rPr>
                <w:noProof/>
                <w:webHidden/>
              </w:rPr>
              <w:fldChar w:fldCharType="separate"/>
            </w:r>
            <w:r w:rsidR="001040F8">
              <w:rPr>
                <w:noProof/>
                <w:webHidden/>
              </w:rPr>
              <w:t>125</w:t>
            </w:r>
            <w:r w:rsidR="001040F8">
              <w:rPr>
                <w:noProof/>
                <w:webHidden/>
              </w:rPr>
              <w:fldChar w:fldCharType="end"/>
            </w:r>
          </w:hyperlink>
        </w:p>
        <w:p w14:paraId="47D2E275" w14:textId="77777777" w:rsidR="001040F8" w:rsidRDefault="00F27937">
          <w:pPr>
            <w:pStyle w:val="23"/>
            <w:rPr>
              <w:rFonts w:eastAsiaTheme="minorEastAsia" w:cstheme="minorBidi"/>
              <w:smallCaps w:val="0"/>
              <w:noProof/>
              <w:sz w:val="22"/>
              <w:szCs w:val="22"/>
              <w:lang w:eastAsia="ru-RU"/>
            </w:rPr>
          </w:pPr>
          <w:hyperlink w:anchor="_Toc55310218" w:history="1">
            <w:r w:rsidR="001040F8" w:rsidRPr="001C7EF8">
              <w:rPr>
                <w:rStyle w:val="af1"/>
                <w:noProof/>
                <w14:scene3d>
                  <w14:camera w14:prst="orthographicFront"/>
                  <w14:lightRig w14:rig="threePt" w14:dir="t">
                    <w14:rot w14:lat="0" w14:lon="0" w14:rev="0"/>
                  </w14:lightRig>
                </w14:scene3d>
              </w:rPr>
              <w:t>5.3.2.</w:t>
            </w:r>
            <w:r w:rsidR="001040F8" w:rsidRPr="001C7EF8">
              <w:rPr>
                <w:rStyle w:val="af1"/>
                <w:noProof/>
              </w:rPr>
              <w:t xml:space="preserve"> Записка-расчет о предоставлении отпуска.</w:t>
            </w:r>
            <w:r w:rsidR="001040F8">
              <w:rPr>
                <w:noProof/>
                <w:webHidden/>
              </w:rPr>
              <w:tab/>
            </w:r>
            <w:r w:rsidR="001040F8">
              <w:rPr>
                <w:noProof/>
                <w:webHidden/>
              </w:rPr>
              <w:fldChar w:fldCharType="begin"/>
            </w:r>
            <w:r w:rsidR="001040F8">
              <w:rPr>
                <w:noProof/>
                <w:webHidden/>
              </w:rPr>
              <w:instrText xml:space="preserve"> PAGEREF _Toc55310218 \h </w:instrText>
            </w:r>
            <w:r w:rsidR="001040F8">
              <w:rPr>
                <w:noProof/>
                <w:webHidden/>
              </w:rPr>
            </w:r>
            <w:r w:rsidR="001040F8">
              <w:rPr>
                <w:noProof/>
                <w:webHidden/>
              </w:rPr>
              <w:fldChar w:fldCharType="separate"/>
            </w:r>
            <w:r w:rsidR="001040F8">
              <w:rPr>
                <w:noProof/>
                <w:webHidden/>
              </w:rPr>
              <w:t>127</w:t>
            </w:r>
            <w:r w:rsidR="001040F8">
              <w:rPr>
                <w:noProof/>
                <w:webHidden/>
              </w:rPr>
              <w:fldChar w:fldCharType="end"/>
            </w:r>
          </w:hyperlink>
        </w:p>
        <w:p w14:paraId="00468D48" w14:textId="77777777" w:rsidR="001040F8" w:rsidRDefault="00F27937">
          <w:pPr>
            <w:pStyle w:val="23"/>
            <w:rPr>
              <w:rFonts w:eastAsiaTheme="minorEastAsia" w:cstheme="minorBidi"/>
              <w:smallCaps w:val="0"/>
              <w:noProof/>
              <w:sz w:val="22"/>
              <w:szCs w:val="22"/>
              <w:lang w:eastAsia="ru-RU"/>
            </w:rPr>
          </w:pPr>
          <w:hyperlink w:anchor="_Toc55310219" w:history="1">
            <w:r w:rsidR="001040F8" w:rsidRPr="001C7EF8">
              <w:rPr>
                <w:rStyle w:val="af1"/>
                <w:noProof/>
                <w14:scene3d>
                  <w14:camera w14:prst="orthographicFront"/>
                  <w14:lightRig w14:rig="threePt" w14:dir="t">
                    <w14:rot w14:lat="0" w14:lon="0" w14:rev="0"/>
                  </w14:lightRig>
                </w14:scene3d>
              </w:rPr>
              <w:t>5.3.3.</w:t>
            </w:r>
            <w:r w:rsidR="001040F8" w:rsidRPr="001C7EF8">
              <w:rPr>
                <w:rStyle w:val="af1"/>
                <w:noProof/>
              </w:rPr>
              <w:t xml:space="preserve"> Записка-расчет при увольнении работника.</w:t>
            </w:r>
            <w:r w:rsidR="001040F8">
              <w:rPr>
                <w:noProof/>
                <w:webHidden/>
              </w:rPr>
              <w:tab/>
            </w:r>
            <w:r w:rsidR="001040F8">
              <w:rPr>
                <w:noProof/>
                <w:webHidden/>
              </w:rPr>
              <w:fldChar w:fldCharType="begin"/>
            </w:r>
            <w:r w:rsidR="001040F8">
              <w:rPr>
                <w:noProof/>
                <w:webHidden/>
              </w:rPr>
              <w:instrText xml:space="preserve"> PAGEREF _Toc55310219 \h </w:instrText>
            </w:r>
            <w:r w:rsidR="001040F8">
              <w:rPr>
                <w:noProof/>
                <w:webHidden/>
              </w:rPr>
            </w:r>
            <w:r w:rsidR="001040F8">
              <w:rPr>
                <w:noProof/>
                <w:webHidden/>
              </w:rPr>
              <w:fldChar w:fldCharType="separate"/>
            </w:r>
            <w:r w:rsidR="001040F8">
              <w:rPr>
                <w:noProof/>
                <w:webHidden/>
              </w:rPr>
              <w:t>129</w:t>
            </w:r>
            <w:r w:rsidR="001040F8">
              <w:rPr>
                <w:noProof/>
                <w:webHidden/>
              </w:rPr>
              <w:fldChar w:fldCharType="end"/>
            </w:r>
          </w:hyperlink>
        </w:p>
        <w:p w14:paraId="2DA6B06A" w14:textId="77777777" w:rsidR="001040F8" w:rsidRDefault="00F27937">
          <w:pPr>
            <w:pStyle w:val="23"/>
            <w:rPr>
              <w:rFonts w:eastAsiaTheme="minorEastAsia" w:cstheme="minorBidi"/>
              <w:smallCaps w:val="0"/>
              <w:noProof/>
              <w:sz w:val="22"/>
              <w:szCs w:val="22"/>
              <w:lang w:eastAsia="ru-RU"/>
            </w:rPr>
          </w:pPr>
          <w:hyperlink w:anchor="_Toc55310220" w:history="1">
            <w:r w:rsidR="001040F8" w:rsidRPr="001C7EF8">
              <w:rPr>
                <w:rStyle w:val="af1"/>
                <w:noProof/>
                <w14:scene3d>
                  <w14:camera w14:prst="orthographicFront"/>
                  <w14:lightRig w14:rig="threePt" w14:dir="t">
                    <w14:rot w14:lat="0" w14:lon="0" w14:rev="0"/>
                  </w14:lightRig>
                </w14:scene3d>
              </w:rPr>
              <w:t>5.4.</w:t>
            </w:r>
            <w:r w:rsidR="001040F8" w:rsidRPr="001C7EF8">
              <w:rPr>
                <w:rStyle w:val="af1"/>
                <w:noProof/>
              </w:rPr>
              <w:t xml:space="preserve"> Кадровые документы сотрудников.</w:t>
            </w:r>
            <w:r w:rsidR="001040F8">
              <w:rPr>
                <w:noProof/>
                <w:webHidden/>
              </w:rPr>
              <w:tab/>
            </w:r>
            <w:r w:rsidR="001040F8">
              <w:rPr>
                <w:noProof/>
                <w:webHidden/>
              </w:rPr>
              <w:fldChar w:fldCharType="begin"/>
            </w:r>
            <w:r w:rsidR="001040F8">
              <w:rPr>
                <w:noProof/>
                <w:webHidden/>
              </w:rPr>
              <w:instrText xml:space="preserve"> PAGEREF _Toc55310220 \h </w:instrText>
            </w:r>
            <w:r w:rsidR="001040F8">
              <w:rPr>
                <w:noProof/>
                <w:webHidden/>
              </w:rPr>
            </w:r>
            <w:r w:rsidR="001040F8">
              <w:rPr>
                <w:noProof/>
                <w:webHidden/>
              </w:rPr>
              <w:fldChar w:fldCharType="separate"/>
            </w:r>
            <w:r w:rsidR="001040F8">
              <w:rPr>
                <w:noProof/>
                <w:webHidden/>
              </w:rPr>
              <w:t>130</w:t>
            </w:r>
            <w:r w:rsidR="001040F8">
              <w:rPr>
                <w:noProof/>
                <w:webHidden/>
              </w:rPr>
              <w:fldChar w:fldCharType="end"/>
            </w:r>
          </w:hyperlink>
        </w:p>
        <w:p w14:paraId="6ECAA142" w14:textId="77777777" w:rsidR="001040F8" w:rsidRDefault="00F27937">
          <w:pPr>
            <w:pStyle w:val="23"/>
            <w:rPr>
              <w:rFonts w:eastAsiaTheme="minorEastAsia" w:cstheme="minorBidi"/>
              <w:smallCaps w:val="0"/>
              <w:noProof/>
              <w:sz w:val="22"/>
              <w:szCs w:val="22"/>
              <w:lang w:eastAsia="ru-RU"/>
            </w:rPr>
          </w:pPr>
          <w:hyperlink w:anchor="_Toc55310221" w:history="1">
            <w:r w:rsidR="001040F8" w:rsidRPr="001C7EF8">
              <w:rPr>
                <w:rStyle w:val="af1"/>
                <w:noProof/>
                <w14:scene3d>
                  <w14:camera w14:prst="orthographicFront"/>
                  <w14:lightRig w14:rig="threePt" w14:dir="t">
                    <w14:rot w14:lat="0" w14:lon="0" w14:rev="0"/>
                  </w14:lightRig>
                </w14:scene3d>
              </w:rPr>
              <w:t>5.4.1.</w:t>
            </w:r>
            <w:r w:rsidR="001040F8" w:rsidRPr="001C7EF8">
              <w:rPr>
                <w:rStyle w:val="af1"/>
                <w:noProof/>
              </w:rPr>
              <w:t xml:space="preserve"> Личная карточка сотрудника.</w:t>
            </w:r>
            <w:r w:rsidR="001040F8">
              <w:rPr>
                <w:noProof/>
                <w:webHidden/>
              </w:rPr>
              <w:tab/>
            </w:r>
            <w:r w:rsidR="001040F8">
              <w:rPr>
                <w:noProof/>
                <w:webHidden/>
              </w:rPr>
              <w:fldChar w:fldCharType="begin"/>
            </w:r>
            <w:r w:rsidR="001040F8">
              <w:rPr>
                <w:noProof/>
                <w:webHidden/>
              </w:rPr>
              <w:instrText xml:space="preserve"> PAGEREF _Toc55310221 \h </w:instrText>
            </w:r>
            <w:r w:rsidR="001040F8">
              <w:rPr>
                <w:noProof/>
                <w:webHidden/>
              </w:rPr>
            </w:r>
            <w:r w:rsidR="001040F8">
              <w:rPr>
                <w:noProof/>
                <w:webHidden/>
              </w:rPr>
              <w:fldChar w:fldCharType="separate"/>
            </w:r>
            <w:r w:rsidR="001040F8">
              <w:rPr>
                <w:noProof/>
                <w:webHidden/>
              </w:rPr>
              <w:t>131</w:t>
            </w:r>
            <w:r w:rsidR="001040F8">
              <w:rPr>
                <w:noProof/>
                <w:webHidden/>
              </w:rPr>
              <w:fldChar w:fldCharType="end"/>
            </w:r>
          </w:hyperlink>
        </w:p>
        <w:p w14:paraId="6E994587" w14:textId="77777777" w:rsidR="001040F8" w:rsidRDefault="00F27937">
          <w:pPr>
            <w:pStyle w:val="23"/>
            <w:rPr>
              <w:rFonts w:eastAsiaTheme="minorEastAsia" w:cstheme="minorBidi"/>
              <w:smallCaps w:val="0"/>
              <w:noProof/>
              <w:sz w:val="22"/>
              <w:szCs w:val="22"/>
              <w:lang w:eastAsia="ru-RU"/>
            </w:rPr>
          </w:pPr>
          <w:hyperlink w:anchor="_Toc55310222" w:history="1">
            <w:r w:rsidR="001040F8" w:rsidRPr="001C7EF8">
              <w:rPr>
                <w:rStyle w:val="af1"/>
                <w:noProof/>
                <w14:scene3d>
                  <w14:camera w14:prst="orthographicFront"/>
                  <w14:lightRig w14:rig="threePt" w14:dir="t">
                    <w14:rot w14:lat="0" w14:lon="0" w14:rev="0"/>
                  </w14:lightRig>
                </w14:scene3d>
              </w:rPr>
              <w:t>5.4.2.</w:t>
            </w:r>
            <w:r w:rsidR="001040F8" w:rsidRPr="001C7EF8">
              <w:rPr>
                <w:rStyle w:val="af1"/>
                <w:noProof/>
              </w:rPr>
              <w:t xml:space="preserve"> Трудовой договор.</w:t>
            </w:r>
            <w:r w:rsidR="001040F8">
              <w:rPr>
                <w:noProof/>
                <w:webHidden/>
              </w:rPr>
              <w:tab/>
            </w:r>
            <w:r w:rsidR="001040F8">
              <w:rPr>
                <w:noProof/>
                <w:webHidden/>
              </w:rPr>
              <w:fldChar w:fldCharType="begin"/>
            </w:r>
            <w:r w:rsidR="001040F8">
              <w:rPr>
                <w:noProof/>
                <w:webHidden/>
              </w:rPr>
              <w:instrText xml:space="preserve"> PAGEREF _Toc55310222 \h </w:instrText>
            </w:r>
            <w:r w:rsidR="001040F8">
              <w:rPr>
                <w:noProof/>
                <w:webHidden/>
              </w:rPr>
            </w:r>
            <w:r w:rsidR="001040F8">
              <w:rPr>
                <w:noProof/>
                <w:webHidden/>
              </w:rPr>
              <w:fldChar w:fldCharType="separate"/>
            </w:r>
            <w:r w:rsidR="001040F8">
              <w:rPr>
                <w:noProof/>
                <w:webHidden/>
              </w:rPr>
              <w:t>133</w:t>
            </w:r>
            <w:r w:rsidR="001040F8">
              <w:rPr>
                <w:noProof/>
                <w:webHidden/>
              </w:rPr>
              <w:fldChar w:fldCharType="end"/>
            </w:r>
          </w:hyperlink>
        </w:p>
        <w:p w14:paraId="090D4342" w14:textId="77777777" w:rsidR="001040F8" w:rsidRDefault="00F27937">
          <w:pPr>
            <w:pStyle w:val="23"/>
            <w:rPr>
              <w:rFonts w:eastAsiaTheme="minorEastAsia" w:cstheme="minorBidi"/>
              <w:smallCaps w:val="0"/>
              <w:noProof/>
              <w:sz w:val="22"/>
              <w:szCs w:val="22"/>
              <w:lang w:eastAsia="ru-RU"/>
            </w:rPr>
          </w:pPr>
          <w:hyperlink w:anchor="_Toc55310223" w:history="1">
            <w:r w:rsidR="001040F8" w:rsidRPr="001C7EF8">
              <w:rPr>
                <w:rStyle w:val="af1"/>
                <w:noProof/>
                <w14:scene3d>
                  <w14:camera w14:prst="orthographicFront"/>
                  <w14:lightRig w14:rig="threePt" w14:dir="t">
                    <w14:rot w14:lat="0" w14:lon="0" w14:rev="0"/>
                  </w14:lightRig>
                </w14:scene3d>
              </w:rPr>
              <w:t>5.4.3.</w:t>
            </w:r>
            <w:r w:rsidR="001040F8" w:rsidRPr="001C7EF8">
              <w:rPr>
                <w:rStyle w:val="af1"/>
                <w:noProof/>
              </w:rPr>
              <w:t xml:space="preserve"> Лицевой счет сотрудника (Т-54)</w:t>
            </w:r>
            <w:r w:rsidR="001040F8">
              <w:rPr>
                <w:noProof/>
                <w:webHidden/>
              </w:rPr>
              <w:tab/>
            </w:r>
            <w:r w:rsidR="001040F8">
              <w:rPr>
                <w:noProof/>
                <w:webHidden/>
              </w:rPr>
              <w:fldChar w:fldCharType="begin"/>
            </w:r>
            <w:r w:rsidR="001040F8">
              <w:rPr>
                <w:noProof/>
                <w:webHidden/>
              </w:rPr>
              <w:instrText xml:space="preserve"> PAGEREF _Toc55310223 \h </w:instrText>
            </w:r>
            <w:r w:rsidR="001040F8">
              <w:rPr>
                <w:noProof/>
                <w:webHidden/>
              </w:rPr>
            </w:r>
            <w:r w:rsidR="001040F8">
              <w:rPr>
                <w:noProof/>
                <w:webHidden/>
              </w:rPr>
              <w:fldChar w:fldCharType="separate"/>
            </w:r>
            <w:r w:rsidR="001040F8">
              <w:rPr>
                <w:noProof/>
                <w:webHidden/>
              </w:rPr>
              <w:t>135</w:t>
            </w:r>
            <w:r w:rsidR="001040F8">
              <w:rPr>
                <w:noProof/>
                <w:webHidden/>
              </w:rPr>
              <w:fldChar w:fldCharType="end"/>
            </w:r>
          </w:hyperlink>
        </w:p>
        <w:p w14:paraId="5CD9EE27" w14:textId="77777777" w:rsidR="001040F8" w:rsidRDefault="00F27937">
          <w:pPr>
            <w:pStyle w:val="23"/>
            <w:rPr>
              <w:rFonts w:eastAsiaTheme="minorEastAsia" w:cstheme="minorBidi"/>
              <w:smallCaps w:val="0"/>
              <w:noProof/>
              <w:sz w:val="22"/>
              <w:szCs w:val="22"/>
              <w:lang w:eastAsia="ru-RU"/>
            </w:rPr>
          </w:pPr>
          <w:hyperlink w:anchor="_Toc55310224" w:history="1">
            <w:r w:rsidR="001040F8" w:rsidRPr="001C7EF8">
              <w:rPr>
                <w:rStyle w:val="af1"/>
                <w:noProof/>
                <w14:scene3d>
                  <w14:camera w14:prst="orthographicFront"/>
                  <w14:lightRig w14:rig="threePt" w14:dir="t">
                    <w14:rot w14:lat="0" w14:lon="0" w14:rev="0"/>
                  </w14:lightRig>
                </w14:scene3d>
              </w:rPr>
              <w:t>5.5.</w:t>
            </w:r>
            <w:r w:rsidR="001040F8" w:rsidRPr="001C7EF8">
              <w:rPr>
                <w:rStyle w:val="af1"/>
                <w:noProof/>
              </w:rPr>
              <w:t xml:space="preserve"> Общие кадровые документы.</w:t>
            </w:r>
            <w:r w:rsidR="001040F8">
              <w:rPr>
                <w:noProof/>
                <w:webHidden/>
              </w:rPr>
              <w:tab/>
            </w:r>
            <w:r w:rsidR="001040F8">
              <w:rPr>
                <w:noProof/>
                <w:webHidden/>
              </w:rPr>
              <w:fldChar w:fldCharType="begin"/>
            </w:r>
            <w:r w:rsidR="001040F8">
              <w:rPr>
                <w:noProof/>
                <w:webHidden/>
              </w:rPr>
              <w:instrText xml:space="preserve"> PAGEREF _Toc55310224 \h </w:instrText>
            </w:r>
            <w:r w:rsidR="001040F8">
              <w:rPr>
                <w:noProof/>
                <w:webHidden/>
              </w:rPr>
            </w:r>
            <w:r w:rsidR="001040F8">
              <w:rPr>
                <w:noProof/>
                <w:webHidden/>
              </w:rPr>
              <w:fldChar w:fldCharType="separate"/>
            </w:r>
            <w:r w:rsidR="001040F8">
              <w:rPr>
                <w:noProof/>
                <w:webHidden/>
              </w:rPr>
              <w:t>136</w:t>
            </w:r>
            <w:r w:rsidR="001040F8">
              <w:rPr>
                <w:noProof/>
                <w:webHidden/>
              </w:rPr>
              <w:fldChar w:fldCharType="end"/>
            </w:r>
          </w:hyperlink>
        </w:p>
        <w:p w14:paraId="2F922A55" w14:textId="77777777" w:rsidR="001040F8" w:rsidRDefault="00F27937">
          <w:pPr>
            <w:pStyle w:val="23"/>
            <w:rPr>
              <w:rFonts w:eastAsiaTheme="minorEastAsia" w:cstheme="minorBidi"/>
              <w:smallCaps w:val="0"/>
              <w:noProof/>
              <w:sz w:val="22"/>
              <w:szCs w:val="22"/>
              <w:lang w:eastAsia="ru-RU"/>
            </w:rPr>
          </w:pPr>
          <w:hyperlink w:anchor="_Toc55310225" w:history="1">
            <w:r w:rsidR="001040F8" w:rsidRPr="001C7EF8">
              <w:rPr>
                <w:rStyle w:val="af1"/>
                <w:noProof/>
                <w14:scene3d>
                  <w14:camera w14:prst="orthographicFront"/>
                  <w14:lightRig w14:rig="threePt" w14:dir="t">
                    <w14:rot w14:lat="0" w14:lon="0" w14:rev="0"/>
                  </w14:lightRig>
                </w14:scene3d>
              </w:rPr>
              <w:t>5.5.1.</w:t>
            </w:r>
            <w:r w:rsidR="001040F8" w:rsidRPr="001C7EF8">
              <w:rPr>
                <w:rStyle w:val="af1"/>
                <w:noProof/>
              </w:rPr>
              <w:t xml:space="preserve"> График отпусков.</w:t>
            </w:r>
            <w:r w:rsidR="001040F8">
              <w:rPr>
                <w:noProof/>
                <w:webHidden/>
              </w:rPr>
              <w:tab/>
            </w:r>
            <w:r w:rsidR="001040F8">
              <w:rPr>
                <w:noProof/>
                <w:webHidden/>
              </w:rPr>
              <w:fldChar w:fldCharType="begin"/>
            </w:r>
            <w:r w:rsidR="001040F8">
              <w:rPr>
                <w:noProof/>
                <w:webHidden/>
              </w:rPr>
              <w:instrText xml:space="preserve"> PAGEREF _Toc55310225 \h </w:instrText>
            </w:r>
            <w:r w:rsidR="001040F8">
              <w:rPr>
                <w:noProof/>
                <w:webHidden/>
              </w:rPr>
            </w:r>
            <w:r w:rsidR="001040F8">
              <w:rPr>
                <w:noProof/>
                <w:webHidden/>
              </w:rPr>
              <w:fldChar w:fldCharType="separate"/>
            </w:r>
            <w:r w:rsidR="001040F8">
              <w:rPr>
                <w:noProof/>
                <w:webHidden/>
              </w:rPr>
              <w:t>136</w:t>
            </w:r>
            <w:r w:rsidR="001040F8">
              <w:rPr>
                <w:noProof/>
                <w:webHidden/>
              </w:rPr>
              <w:fldChar w:fldCharType="end"/>
            </w:r>
          </w:hyperlink>
        </w:p>
        <w:p w14:paraId="156EC264" w14:textId="77777777" w:rsidR="001040F8" w:rsidRDefault="00F27937">
          <w:pPr>
            <w:pStyle w:val="23"/>
            <w:rPr>
              <w:rFonts w:eastAsiaTheme="minorEastAsia" w:cstheme="minorBidi"/>
              <w:smallCaps w:val="0"/>
              <w:noProof/>
              <w:sz w:val="22"/>
              <w:szCs w:val="22"/>
              <w:lang w:eastAsia="ru-RU"/>
            </w:rPr>
          </w:pPr>
          <w:hyperlink w:anchor="_Toc55310226" w:history="1">
            <w:r w:rsidR="001040F8" w:rsidRPr="001C7EF8">
              <w:rPr>
                <w:rStyle w:val="af1"/>
                <w:noProof/>
                <w14:scene3d>
                  <w14:camera w14:prst="orthographicFront"/>
                  <w14:lightRig w14:rig="threePt" w14:dir="t">
                    <w14:rot w14:lat="0" w14:lon="0" w14:rev="0"/>
                  </w14:lightRig>
                </w14:scene3d>
              </w:rPr>
              <w:t>5.5.2.</w:t>
            </w:r>
            <w:r w:rsidR="001040F8" w:rsidRPr="001C7EF8">
              <w:rPr>
                <w:rStyle w:val="af1"/>
                <w:noProof/>
              </w:rPr>
              <w:t xml:space="preserve"> Штатное расписание.</w:t>
            </w:r>
            <w:r w:rsidR="001040F8">
              <w:rPr>
                <w:noProof/>
                <w:webHidden/>
              </w:rPr>
              <w:tab/>
            </w:r>
            <w:r w:rsidR="001040F8">
              <w:rPr>
                <w:noProof/>
                <w:webHidden/>
              </w:rPr>
              <w:fldChar w:fldCharType="begin"/>
            </w:r>
            <w:r w:rsidR="001040F8">
              <w:rPr>
                <w:noProof/>
                <w:webHidden/>
              </w:rPr>
              <w:instrText xml:space="preserve"> PAGEREF _Toc55310226 \h </w:instrText>
            </w:r>
            <w:r w:rsidR="001040F8">
              <w:rPr>
                <w:noProof/>
                <w:webHidden/>
              </w:rPr>
            </w:r>
            <w:r w:rsidR="001040F8">
              <w:rPr>
                <w:noProof/>
                <w:webHidden/>
              </w:rPr>
              <w:fldChar w:fldCharType="separate"/>
            </w:r>
            <w:r w:rsidR="001040F8">
              <w:rPr>
                <w:noProof/>
                <w:webHidden/>
              </w:rPr>
              <w:t>138</w:t>
            </w:r>
            <w:r w:rsidR="001040F8">
              <w:rPr>
                <w:noProof/>
                <w:webHidden/>
              </w:rPr>
              <w:fldChar w:fldCharType="end"/>
            </w:r>
          </w:hyperlink>
        </w:p>
        <w:p w14:paraId="5524430E" w14:textId="77777777" w:rsidR="001040F8" w:rsidRDefault="00F27937">
          <w:pPr>
            <w:pStyle w:val="13"/>
            <w:tabs>
              <w:tab w:val="left" w:pos="1276"/>
              <w:tab w:val="right" w:leader="dot" w:pos="10478"/>
            </w:tabs>
            <w:rPr>
              <w:rFonts w:eastAsiaTheme="minorEastAsia" w:cstheme="minorBidi"/>
              <w:b w:val="0"/>
              <w:bCs w:val="0"/>
              <w:caps w:val="0"/>
              <w:noProof/>
              <w:sz w:val="22"/>
              <w:szCs w:val="22"/>
              <w:lang w:eastAsia="ru-RU"/>
            </w:rPr>
          </w:pPr>
          <w:hyperlink w:anchor="_Toc55310227" w:history="1">
            <w:r w:rsidR="001040F8" w:rsidRPr="001C7EF8">
              <w:rPr>
                <w:rStyle w:val="af1"/>
                <w:noProof/>
                <w14:scene3d>
                  <w14:camera w14:prst="orthographicFront"/>
                  <w14:lightRig w14:rig="threePt" w14:dir="t">
                    <w14:rot w14:lat="0" w14:lon="0" w14:rev="0"/>
                  </w14:lightRig>
                </w14:scene3d>
              </w:rPr>
              <w:t>6.</w:t>
            </w:r>
            <w:r w:rsidR="001040F8">
              <w:rPr>
                <w:rFonts w:eastAsiaTheme="minorEastAsia" w:cstheme="minorBidi"/>
                <w:b w:val="0"/>
                <w:bCs w:val="0"/>
                <w:caps w:val="0"/>
                <w:noProof/>
                <w:sz w:val="22"/>
                <w:szCs w:val="22"/>
                <w:lang w:eastAsia="ru-RU"/>
              </w:rPr>
              <w:tab/>
            </w:r>
            <w:r w:rsidR="001040F8" w:rsidRPr="001C7EF8">
              <w:rPr>
                <w:rStyle w:val="af1"/>
                <w:noProof/>
              </w:rPr>
              <w:t>Формуляры.</w:t>
            </w:r>
            <w:r w:rsidR="001040F8">
              <w:rPr>
                <w:noProof/>
                <w:webHidden/>
              </w:rPr>
              <w:tab/>
            </w:r>
            <w:r w:rsidR="001040F8">
              <w:rPr>
                <w:noProof/>
                <w:webHidden/>
              </w:rPr>
              <w:fldChar w:fldCharType="begin"/>
            </w:r>
            <w:r w:rsidR="001040F8">
              <w:rPr>
                <w:noProof/>
                <w:webHidden/>
              </w:rPr>
              <w:instrText xml:space="preserve"> PAGEREF _Toc55310227 \h </w:instrText>
            </w:r>
            <w:r w:rsidR="001040F8">
              <w:rPr>
                <w:noProof/>
                <w:webHidden/>
              </w:rPr>
            </w:r>
            <w:r w:rsidR="001040F8">
              <w:rPr>
                <w:noProof/>
                <w:webHidden/>
              </w:rPr>
              <w:fldChar w:fldCharType="separate"/>
            </w:r>
            <w:r w:rsidR="001040F8">
              <w:rPr>
                <w:noProof/>
                <w:webHidden/>
              </w:rPr>
              <w:t>140</w:t>
            </w:r>
            <w:r w:rsidR="001040F8">
              <w:rPr>
                <w:noProof/>
                <w:webHidden/>
              </w:rPr>
              <w:fldChar w:fldCharType="end"/>
            </w:r>
          </w:hyperlink>
        </w:p>
        <w:p w14:paraId="6B2D49EC" w14:textId="77777777" w:rsidR="001040F8" w:rsidRDefault="00F27937">
          <w:pPr>
            <w:pStyle w:val="23"/>
            <w:rPr>
              <w:rFonts w:eastAsiaTheme="minorEastAsia" w:cstheme="minorBidi"/>
              <w:smallCaps w:val="0"/>
              <w:noProof/>
              <w:sz w:val="22"/>
              <w:szCs w:val="22"/>
              <w:lang w:eastAsia="ru-RU"/>
            </w:rPr>
          </w:pPr>
          <w:hyperlink w:anchor="_Toc55310228" w:history="1">
            <w:r w:rsidR="001040F8" w:rsidRPr="001C7EF8">
              <w:rPr>
                <w:rStyle w:val="af1"/>
                <w:noProof/>
                <w14:scene3d>
                  <w14:camera w14:prst="orthographicFront"/>
                  <w14:lightRig w14:rig="threePt" w14:dir="t">
                    <w14:rot w14:lat="0" w14:lon="0" w14:rev="0"/>
                  </w14:lightRig>
                </w14:scene3d>
              </w:rPr>
              <w:t>6.1.</w:t>
            </w:r>
            <w:r w:rsidR="001040F8" w:rsidRPr="001C7EF8">
              <w:rPr>
                <w:rStyle w:val="af1"/>
                <w:noProof/>
              </w:rPr>
              <w:t xml:space="preserve"> Приказ «О приеме на работу».</w:t>
            </w:r>
            <w:r w:rsidR="001040F8">
              <w:rPr>
                <w:noProof/>
                <w:webHidden/>
              </w:rPr>
              <w:tab/>
            </w:r>
            <w:r w:rsidR="001040F8">
              <w:rPr>
                <w:noProof/>
                <w:webHidden/>
              </w:rPr>
              <w:fldChar w:fldCharType="begin"/>
            </w:r>
            <w:r w:rsidR="001040F8">
              <w:rPr>
                <w:noProof/>
                <w:webHidden/>
              </w:rPr>
              <w:instrText xml:space="preserve"> PAGEREF _Toc55310228 \h </w:instrText>
            </w:r>
            <w:r w:rsidR="001040F8">
              <w:rPr>
                <w:noProof/>
                <w:webHidden/>
              </w:rPr>
            </w:r>
            <w:r w:rsidR="001040F8">
              <w:rPr>
                <w:noProof/>
                <w:webHidden/>
              </w:rPr>
              <w:fldChar w:fldCharType="separate"/>
            </w:r>
            <w:r w:rsidR="001040F8">
              <w:rPr>
                <w:noProof/>
                <w:webHidden/>
              </w:rPr>
              <w:t>140</w:t>
            </w:r>
            <w:r w:rsidR="001040F8">
              <w:rPr>
                <w:noProof/>
                <w:webHidden/>
              </w:rPr>
              <w:fldChar w:fldCharType="end"/>
            </w:r>
          </w:hyperlink>
        </w:p>
        <w:p w14:paraId="4379DAC5" w14:textId="77777777" w:rsidR="001040F8" w:rsidRDefault="00F27937">
          <w:pPr>
            <w:pStyle w:val="23"/>
            <w:rPr>
              <w:rFonts w:eastAsiaTheme="minorEastAsia" w:cstheme="minorBidi"/>
              <w:smallCaps w:val="0"/>
              <w:noProof/>
              <w:sz w:val="22"/>
              <w:szCs w:val="22"/>
              <w:lang w:eastAsia="ru-RU"/>
            </w:rPr>
          </w:pPr>
          <w:hyperlink w:anchor="_Toc55310229" w:history="1">
            <w:r w:rsidR="001040F8" w:rsidRPr="001C7EF8">
              <w:rPr>
                <w:rStyle w:val="af1"/>
                <w:noProof/>
                <w14:scene3d>
                  <w14:camera w14:prst="orthographicFront"/>
                  <w14:lightRig w14:rig="threePt" w14:dir="t">
                    <w14:rot w14:lat="0" w14:lon="0" w14:rev="0"/>
                  </w14:lightRig>
                </w14:scene3d>
              </w:rPr>
              <w:t>6.2.</w:t>
            </w:r>
            <w:r w:rsidR="001040F8" w:rsidRPr="001C7EF8">
              <w:rPr>
                <w:rStyle w:val="af1"/>
                <w:noProof/>
              </w:rPr>
              <w:t xml:space="preserve"> Приказ «Об установлении доплат»</w:t>
            </w:r>
            <w:r w:rsidR="001040F8">
              <w:rPr>
                <w:noProof/>
                <w:webHidden/>
              </w:rPr>
              <w:tab/>
            </w:r>
            <w:r w:rsidR="001040F8">
              <w:rPr>
                <w:noProof/>
                <w:webHidden/>
              </w:rPr>
              <w:fldChar w:fldCharType="begin"/>
            </w:r>
            <w:r w:rsidR="001040F8">
              <w:rPr>
                <w:noProof/>
                <w:webHidden/>
              </w:rPr>
              <w:instrText xml:space="preserve"> PAGEREF _Toc55310229 \h </w:instrText>
            </w:r>
            <w:r w:rsidR="001040F8">
              <w:rPr>
                <w:noProof/>
                <w:webHidden/>
              </w:rPr>
            </w:r>
            <w:r w:rsidR="001040F8">
              <w:rPr>
                <w:noProof/>
                <w:webHidden/>
              </w:rPr>
              <w:fldChar w:fldCharType="separate"/>
            </w:r>
            <w:r w:rsidR="001040F8">
              <w:rPr>
                <w:noProof/>
                <w:webHidden/>
              </w:rPr>
              <w:t>143</w:t>
            </w:r>
            <w:r w:rsidR="001040F8">
              <w:rPr>
                <w:noProof/>
                <w:webHidden/>
              </w:rPr>
              <w:fldChar w:fldCharType="end"/>
            </w:r>
          </w:hyperlink>
        </w:p>
        <w:p w14:paraId="34CA911B" w14:textId="77777777" w:rsidR="001040F8" w:rsidRDefault="00F27937">
          <w:pPr>
            <w:pStyle w:val="23"/>
            <w:rPr>
              <w:rFonts w:eastAsiaTheme="minorEastAsia" w:cstheme="minorBidi"/>
              <w:smallCaps w:val="0"/>
              <w:noProof/>
              <w:sz w:val="22"/>
              <w:szCs w:val="22"/>
              <w:lang w:eastAsia="ru-RU"/>
            </w:rPr>
          </w:pPr>
          <w:hyperlink w:anchor="_Toc55310230" w:history="1">
            <w:r w:rsidR="001040F8" w:rsidRPr="001C7EF8">
              <w:rPr>
                <w:rStyle w:val="af1"/>
                <w:noProof/>
                <w14:scene3d>
                  <w14:camera w14:prst="orthographicFront"/>
                  <w14:lightRig w14:rig="threePt" w14:dir="t">
                    <w14:rot w14:lat="0" w14:lon="0" w14:rev="0"/>
                  </w14:lightRig>
                </w14:scene3d>
              </w:rPr>
              <w:t>6.3.</w:t>
            </w:r>
            <w:r w:rsidR="001040F8" w:rsidRPr="001C7EF8">
              <w:rPr>
                <w:rStyle w:val="af1"/>
                <w:noProof/>
              </w:rPr>
              <w:t xml:space="preserve"> Приказ «О переводе работника».</w:t>
            </w:r>
            <w:r w:rsidR="001040F8">
              <w:rPr>
                <w:noProof/>
                <w:webHidden/>
              </w:rPr>
              <w:tab/>
            </w:r>
            <w:r w:rsidR="001040F8">
              <w:rPr>
                <w:noProof/>
                <w:webHidden/>
              </w:rPr>
              <w:fldChar w:fldCharType="begin"/>
            </w:r>
            <w:r w:rsidR="001040F8">
              <w:rPr>
                <w:noProof/>
                <w:webHidden/>
              </w:rPr>
              <w:instrText xml:space="preserve"> PAGEREF _Toc55310230 \h </w:instrText>
            </w:r>
            <w:r w:rsidR="001040F8">
              <w:rPr>
                <w:noProof/>
                <w:webHidden/>
              </w:rPr>
            </w:r>
            <w:r w:rsidR="001040F8">
              <w:rPr>
                <w:noProof/>
                <w:webHidden/>
              </w:rPr>
              <w:fldChar w:fldCharType="separate"/>
            </w:r>
            <w:r w:rsidR="001040F8">
              <w:rPr>
                <w:noProof/>
                <w:webHidden/>
              </w:rPr>
              <w:t>145</w:t>
            </w:r>
            <w:r w:rsidR="001040F8">
              <w:rPr>
                <w:noProof/>
                <w:webHidden/>
              </w:rPr>
              <w:fldChar w:fldCharType="end"/>
            </w:r>
          </w:hyperlink>
        </w:p>
        <w:p w14:paraId="5A2D94F8" w14:textId="77777777" w:rsidR="001040F8" w:rsidRDefault="00F27937">
          <w:pPr>
            <w:pStyle w:val="23"/>
            <w:rPr>
              <w:rFonts w:eastAsiaTheme="minorEastAsia" w:cstheme="minorBidi"/>
              <w:smallCaps w:val="0"/>
              <w:noProof/>
              <w:sz w:val="22"/>
              <w:szCs w:val="22"/>
              <w:lang w:eastAsia="ru-RU"/>
            </w:rPr>
          </w:pPr>
          <w:hyperlink w:anchor="_Toc55310231" w:history="1">
            <w:r w:rsidR="001040F8" w:rsidRPr="001C7EF8">
              <w:rPr>
                <w:rStyle w:val="af1"/>
                <w:noProof/>
                <w14:scene3d>
                  <w14:camera w14:prst="orthographicFront"/>
                  <w14:lightRig w14:rig="threePt" w14:dir="t">
                    <w14:rot w14:lat="0" w14:lon="0" w14:rev="0"/>
                  </w14:lightRig>
                </w14:scene3d>
              </w:rPr>
              <w:t>6.4.</w:t>
            </w:r>
            <w:r w:rsidR="001040F8" w:rsidRPr="001C7EF8">
              <w:rPr>
                <w:rStyle w:val="af1"/>
                <w:noProof/>
              </w:rPr>
              <w:t xml:space="preserve"> Приказ «Об отмене доплат работнику».</w:t>
            </w:r>
            <w:r w:rsidR="001040F8">
              <w:rPr>
                <w:noProof/>
                <w:webHidden/>
              </w:rPr>
              <w:tab/>
            </w:r>
            <w:r w:rsidR="001040F8">
              <w:rPr>
                <w:noProof/>
                <w:webHidden/>
              </w:rPr>
              <w:fldChar w:fldCharType="begin"/>
            </w:r>
            <w:r w:rsidR="001040F8">
              <w:rPr>
                <w:noProof/>
                <w:webHidden/>
              </w:rPr>
              <w:instrText xml:space="preserve"> PAGEREF _Toc55310231 \h </w:instrText>
            </w:r>
            <w:r w:rsidR="001040F8">
              <w:rPr>
                <w:noProof/>
                <w:webHidden/>
              </w:rPr>
            </w:r>
            <w:r w:rsidR="001040F8">
              <w:rPr>
                <w:noProof/>
                <w:webHidden/>
              </w:rPr>
              <w:fldChar w:fldCharType="separate"/>
            </w:r>
            <w:r w:rsidR="001040F8">
              <w:rPr>
                <w:noProof/>
                <w:webHidden/>
              </w:rPr>
              <w:t>147</w:t>
            </w:r>
            <w:r w:rsidR="001040F8">
              <w:rPr>
                <w:noProof/>
                <w:webHidden/>
              </w:rPr>
              <w:fldChar w:fldCharType="end"/>
            </w:r>
          </w:hyperlink>
        </w:p>
        <w:p w14:paraId="21B8D7F8" w14:textId="77777777" w:rsidR="001040F8" w:rsidRDefault="00F27937">
          <w:pPr>
            <w:pStyle w:val="23"/>
            <w:rPr>
              <w:rFonts w:eastAsiaTheme="minorEastAsia" w:cstheme="minorBidi"/>
              <w:smallCaps w:val="0"/>
              <w:noProof/>
              <w:sz w:val="22"/>
              <w:szCs w:val="22"/>
              <w:lang w:eastAsia="ru-RU"/>
            </w:rPr>
          </w:pPr>
          <w:hyperlink w:anchor="_Toc55310232" w:history="1">
            <w:r w:rsidR="001040F8" w:rsidRPr="001C7EF8">
              <w:rPr>
                <w:rStyle w:val="af1"/>
                <w:noProof/>
                <w14:scene3d>
                  <w14:camera w14:prst="orthographicFront"/>
                  <w14:lightRig w14:rig="threePt" w14:dir="t">
                    <w14:rot w14:lat="0" w14:lon="0" w14:rev="0"/>
                  </w14:lightRig>
                </w14:scene3d>
              </w:rPr>
              <w:t>6.5.</w:t>
            </w:r>
            <w:r w:rsidR="001040F8" w:rsidRPr="001C7EF8">
              <w:rPr>
                <w:rStyle w:val="af1"/>
                <w:noProof/>
              </w:rPr>
              <w:t xml:space="preserve"> Приказ «Об увольнении работника».</w:t>
            </w:r>
            <w:r w:rsidR="001040F8">
              <w:rPr>
                <w:noProof/>
                <w:webHidden/>
              </w:rPr>
              <w:tab/>
            </w:r>
            <w:r w:rsidR="001040F8">
              <w:rPr>
                <w:noProof/>
                <w:webHidden/>
              </w:rPr>
              <w:fldChar w:fldCharType="begin"/>
            </w:r>
            <w:r w:rsidR="001040F8">
              <w:rPr>
                <w:noProof/>
                <w:webHidden/>
              </w:rPr>
              <w:instrText xml:space="preserve"> PAGEREF _Toc55310232 \h </w:instrText>
            </w:r>
            <w:r w:rsidR="001040F8">
              <w:rPr>
                <w:noProof/>
                <w:webHidden/>
              </w:rPr>
            </w:r>
            <w:r w:rsidR="001040F8">
              <w:rPr>
                <w:noProof/>
                <w:webHidden/>
              </w:rPr>
              <w:fldChar w:fldCharType="separate"/>
            </w:r>
            <w:r w:rsidR="001040F8">
              <w:rPr>
                <w:noProof/>
                <w:webHidden/>
              </w:rPr>
              <w:t>149</w:t>
            </w:r>
            <w:r w:rsidR="001040F8">
              <w:rPr>
                <w:noProof/>
                <w:webHidden/>
              </w:rPr>
              <w:fldChar w:fldCharType="end"/>
            </w:r>
          </w:hyperlink>
        </w:p>
        <w:p w14:paraId="4B4211D2" w14:textId="77777777" w:rsidR="001040F8" w:rsidRDefault="00F27937">
          <w:pPr>
            <w:pStyle w:val="23"/>
            <w:rPr>
              <w:rFonts w:eastAsiaTheme="minorEastAsia" w:cstheme="minorBidi"/>
              <w:smallCaps w:val="0"/>
              <w:noProof/>
              <w:sz w:val="22"/>
              <w:szCs w:val="22"/>
              <w:lang w:eastAsia="ru-RU"/>
            </w:rPr>
          </w:pPr>
          <w:hyperlink w:anchor="_Toc55310233" w:history="1">
            <w:r w:rsidR="001040F8" w:rsidRPr="001C7EF8">
              <w:rPr>
                <w:rStyle w:val="af1"/>
                <w:noProof/>
                <w14:scene3d>
                  <w14:camera w14:prst="orthographicFront"/>
                  <w14:lightRig w14:rig="threePt" w14:dir="t">
                    <w14:rot w14:lat="0" w14:lon="0" w14:rev="0"/>
                  </w14:lightRig>
                </w14:scene3d>
              </w:rPr>
              <w:t>6.6.</w:t>
            </w:r>
            <w:r w:rsidR="001040F8" w:rsidRPr="001C7EF8">
              <w:rPr>
                <w:rStyle w:val="af1"/>
                <w:noProof/>
              </w:rPr>
              <w:t xml:space="preserve"> Приказ «О предоставлении отпуска работнику».</w:t>
            </w:r>
            <w:r w:rsidR="001040F8">
              <w:rPr>
                <w:noProof/>
                <w:webHidden/>
              </w:rPr>
              <w:tab/>
            </w:r>
            <w:r w:rsidR="001040F8">
              <w:rPr>
                <w:noProof/>
                <w:webHidden/>
              </w:rPr>
              <w:fldChar w:fldCharType="begin"/>
            </w:r>
            <w:r w:rsidR="001040F8">
              <w:rPr>
                <w:noProof/>
                <w:webHidden/>
              </w:rPr>
              <w:instrText xml:space="preserve"> PAGEREF _Toc55310233 \h </w:instrText>
            </w:r>
            <w:r w:rsidR="001040F8">
              <w:rPr>
                <w:noProof/>
                <w:webHidden/>
              </w:rPr>
            </w:r>
            <w:r w:rsidR="001040F8">
              <w:rPr>
                <w:noProof/>
                <w:webHidden/>
              </w:rPr>
              <w:fldChar w:fldCharType="separate"/>
            </w:r>
            <w:r w:rsidR="001040F8">
              <w:rPr>
                <w:noProof/>
                <w:webHidden/>
              </w:rPr>
              <w:t>151</w:t>
            </w:r>
            <w:r w:rsidR="001040F8">
              <w:rPr>
                <w:noProof/>
                <w:webHidden/>
              </w:rPr>
              <w:fldChar w:fldCharType="end"/>
            </w:r>
          </w:hyperlink>
        </w:p>
        <w:p w14:paraId="40B27F21" w14:textId="77777777" w:rsidR="001040F8" w:rsidRDefault="00F27937">
          <w:pPr>
            <w:pStyle w:val="23"/>
            <w:rPr>
              <w:rFonts w:eastAsiaTheme="minorEastAsia" w:cstheme="minorBidi"/>
              <w:smallCaps w:val="0"/>
              <w:noProof/>
              <w:sz w:val="22"/>
              <w:szCs w:val="22"/>
              <w:lang w:eastAsia="ru-RU"/>
            </w:rPr>
          </w:pPr>
          <w:hyperlink w:anchor="_Toc55310234" w:history="1">
            <w:r w:rsidR="001040F8" w:rsidRPr="001C7EF8">
              <w:rPr>
                <w:rStyle w:val="af1"/>
                <w:noProof/>
                <w14:scene3d>
                  <w14:camera w14:prst="orthographicFront"/>
                  <w14:lightRig w14:rig="threePt" w14:dir="t">
                    <w14:rot w14:lat="0" w14:lon="0" w14:rev="0"/>
                  </w14:lightRig>
                </w14:scene3d>
              </w:rPr>
              <w:t>6.7.</w:t>
            </w:r>
            <w:r w:rsidR="001040F8" w:rsidRPr="001C7EF8">
              <w:rPr>
                <w:rStyle w:val="af1"/>
                <w:noProof/>
              </w:rPr>
              <w:t xml:space="preserve"> Приказ «Об отзыве работника из отпуска»</w:t>
            </w:r>
            <w:r w:rsidR="001040F8">
              <w:rPr>
                <w:noProof/>
                <w:webHidden/>
              </w:rPr>
              <w:tab/>
            </w:r>
            <w:r w:rsidR="001040F8">
              <w:rPr>
                <w:noProof/>
                <w:webHidden/>
              </w:rPr>
              <w:fldChar w:fldCharType="begin"/>
            </w:r>
            <w:r w:rsidR="001040F8">
              <w:rPr>
                <w:noProof/>
                <w:webHidden/>
              </w:rPr>
              <w:instrText xml:space="preserve"> PAGEREF _Toc55310234 \h </w:instrText>
            </w:r>
            <w:r w:rsidR="001040F8">
              <w:rPr>
                <w:noProof/>
                <w:webHidden/>
              </w:rPr>
            </w:r>
            <w:r w:rsidR="001040F8">
              <w:rPr>
                <w:noProof/>
                <w:webHidden/>
              </w:rPr>
              <w:fldChar w:fldCharType="separate"/>
            </w:r>
            <w:r w:rsidR="001040F8">
              <w:rPr>
                <w:noProof/>
                <w:webHidden/>
              </w:rPr>
              <w:t>154</w:t>
            </w:r>
            <w:r w:rsidR="001040F8">
              <w:rPr>
                <w:noProof/>
                <w:webHidden/>
              </w:rPr>
              <w:fldChar w:fldCharType="end"/>
            </w:r>
          </w:hyperlink>
        </w:p>
        <w:p w14:paraId="1AC3E6AA" w14:textId="77777777" w:rsidR="001040F8" w:rsidRDefault="00F27937">
          <w:pPr>
            <w:pStyle w:val="23"/>
            <w:rPr>
              <w:rFonts w:eastAsiaTheme="minorEastAsia" w:cstheme="minorBidi"/>
              <w:smallCaps w:val="0"/>
              <w:noProof/>
              <w:sz w:val="22"/>
              <w:szCs w:val="22"/>
              <w:lang w:eastAsia="ru-RU"/>
            </w:rPr>
          </w:pPr>
          <w:hyperlink w:anchor="_Toc55310235" w:history="1">
            <w:r w:rsidR="001040F8" w:rsidRPr="001C7EF8">
              <w:rPr>
                <w:rStyle w:val="af1"/>
                <w:noProof/>
                <w14:scene3d>
                  <w14:camera w14:prst="orthographicFront"/>
                  <w14:lightRig w14:rig="threePt" w14:dir="t">
                    <w14:rot w14:lat="0" w14:lon="0" w14:rev="0"/>
                  </w14:lightRig>
                </w14:scene3d>
              </w:rPr>
              <w:t>6.8.</w:t>
            </w:r>
            <w:r w:rsidR="001040F8" w:rsidRPr="001C7EF8">
              <w:rPr>
                <w:rStyle w:val="af1"/>
                <w:noProof/>
              </w:rPr>
              <w:t xml:space="preserve"> Приказ «О направлении в командировку».</w:t>
            </w:r>
            <w:r w:rsidR="001040F8">
              <w:rPr>
                <w:noProof/>
                <w:webHidden/>
              </w:rPr>
              <w:tab/>
            </w:r>
            <w:r w:rsidR="001040F8">
              <w:rPr>
                <w:noProof/>
                <w:webHidden/>
              </w:rPr>
              <w:fldChar w:fldCharType="begin"/>
            </w:r>
            <w:r w:rsidR="001040F8">
              <w:rPr>
                <w:noProof/>
                <w:webHidden/>
              </w:rPr>
              <w:instrText xml:space="preserve"> PAGEREF _Toc55310235 \h </w:instrText>
            </w:r>
            <w:r w:rsidR="001040F8">
              <w:rPr>
                <w:noProof/>
                <w:webHidden/>
              </w:rPr>
            </w:r>
            <w:r w:rsidR="001040F8">
              <w:rPr>
                <w:noProof/>
                <w:webHidden/>
              </w:rPr>
              <w:fldChar w:fldCharType="separate"/>
            </w:r>
            <w:r w:rsidR="001040F8">
              <w:rPr>
                <w:noProof/>
                <w:webHidden/>
              </w:rPr>
              <w:t>155</w:t>
            </w:r>
            <w:r w:rsidR="001040F8">
              <w:rPr>
                <w:noProof/>
                <w:webHidden/>
              </w:rPr>
              <w:fldChar w:fldCharType="end"/>
            </w:r>
          </w:hyperlink>
        </w:p>
        <w:p w14:paraId="6874BAC8" w14:textId="77777777" w:rsidR="001040F8" w:rsidRDefault="00F27937">
          <w:pPr>
            <w:pStyle w:val="23"/>
            <w:rPr>
              <w:rFonts w:eastAsiaTheme="minorEastAsia" w:cstheme="minorBidi"/>
              <w:smallCaps w:val="0"/>
              <w:noProof/>
              <w:sz w:val="22"/>
              <w:szCs w:val="22"/>
              <w:lang w:eastAsia="ru-RU"/>
            </w:rPr>
          </w:pPr>
          <w:hyperlink w:anchor="_Toc55310236" w:history="1">
            <w:r w:rsidR="001040F8" w:rsidRPr="001C7EF8">
              <w:rPr>
                <w:rStyle w:val="af1"/>
                <w:noProof/>
                <w14:scene3d>
                  <w14:camera w14:prst="orthographicFront"/>
                  <w14:lightRig w14:rig="threePt" w14:dir="t">
                    <w14:rot w14:lat="0" w14:lon="0" w14:rev="0"/>
                  </w14:lightRig>
                </w14:scene3d>
              </w:rPr>
              <w:t>6.9.</w:t>
            </w:r>
            <w:r w:rsidR="001040F8" w:rsidRPr="001C7EF8">
              <w:rPr>
                <w:rStyle w:val="af1"/>
                <w:noProof/>
              </w:rPr>
              <w:t xml:space="preserve"> Приказ «Об увеличении окладов/тарифов (индексация).</w:t>
            </w:r>
            <w:r w:rsidR="001040F8">
              <w:rPr>
                <w:noProof/>
                <w:webHidden/>
              </w:rPr>
              <w:tab/>
            </w:r>
            <w:r w:rsidR="001040F8">
              <w:rPr>
                <w:noProof/>
                <w:webHidden/>
              </w:rPr>
              <w:fldChar w:fldCharType="begin"/>
            </w:r>
            <w:r w:rsidR="001040F8">
              <w:rPr>
                <w:noProof/>
                <w:webHidden/>
              </w:rPr>
              <w:instrText xml:space="preserve"> PAGEREF _Toc55310236 \h </w:instrText>
            </w:r>
            <w:r w:rsidR="001040F8">
              <w:rPr>
                <w:noProof/>
                <w:webHidden/>
              </w:rPr>
            </w:r>
            <w:r w:rsidR="001040F8">
              <w:rPr>
                <w:noProof/>
                <w:webHidden/>
              </w:rPr>
              <w:fldChar w:fldCharType="separate"/>
            </w:r>
            <w:r w:rsidR="001040F8">
              <w:rPr>
                <w:noProof/>
                <w:webHidden/>
              </w:rPr>
              <w:t>157</w:t>
            </w:r>
            <w:r w:rsidR="001040F8">
              <w:rPr>
                <w:noProof/>
                <w:webHidden/>
              </w:rPr>
              <w:fldChar w:fldCharType="end"/>
            </w:r>
          </w:hyperlink>
        </w:p>
        <w:p w14:paraId="612E7F3E" w14:textId="77777777" w:rsidR="001040F8" w:rsidRDefault="00F27937">
          <w:pPr>
            <w:pStyle w:val="23"/>
            <w:rPr>
              <w:rFonts w:eastAsiaTheme="minorEastAsia" w:cstheme="minorBidi"/>
              <w:smallCaps w:val="0"/>
              <w:noProof/>
              <w:sz w:val="22"/>
              <w:szCs w:val="22"/>
              <w:lang w:eastAsia="ru-RU"/>
            </w:rPr>
          </w:pPr>
          <w:hyperlink w:anchor="_Toc55310237" w:history="1">
            <w:r w:rsidR="001040F8" w:rsidRPr="001C7EF8">
              <w:rPr>
                <w:rStyle w:val="af1"/>
                <w:noProof/>
                <w14:scene3d>
                  <w14:camera w14:prst="orthographicFront"/>
                  <w14:lightRig w14:rig="threePt" w14:dir="t">
                    <w14:rot w14:lat="0" w14:lon="0" w14:rev="0"/>
                  </w14:lightRig>
                </w14:scene3d>
              </w:rPr>
              <w:t>6.10.</w:t>
            </w:r>
            <w:r w:rsidR="001040F8" w:rsidRPr="001C7EF8">
              <w:rPr>
                <w:rStyle w:val="af1"/>
                <w:noProof/>
              </w:rPr>
              <w:t xml:space="preserve"> Приказ «О поощрении работника».</w:t>
            </w:r>
            <w:r w:rsidR="001040F8">
              <w:rPr>
                <w:noProof/>
                <w:webHidden/>
              </w:rPr>
              <w:tab/>
            </w:r>
            <w:r w:rsidR="001040F8">
              <w:rPr>
                <w:noProof/>
                <w:webHidden/>
              </w:rPr>
              <w:fldChar w:fldCharType="begin"/>
            </w:r>
            <w:r w:rsidR="001040F8">
              <w:rPr>
                <w:noProof/>
                <w:webHidden/>
              </w:rPr>
              <w:instrText xml:space="preserve"> PAGEREF _Toc55310237 \h </w:instrText>
            </w:r>
            <w:r w:rsidR="001040F8">
              <w:rPr>
                <w:noProof/>
                <w:webHidden/>
              </w:rPr>
            </w:r>
            <w:r w:rsidR="001040F8">
              <w:rPr>
                <w:noProof/>
                <w:webHidden/>
              </w:rPr>
              <w:fldChar w:fldCharType="separate"/>
            </w:r>
            <w:r w:rsidR="001040F8">
              <w:rPr>
                <w:noProof/>
                <w:webHidden/>
              </w:rPr>
              <w:t>159</w:t>
            </w:r>
            <w:r w:rsidR="001040F8">
              <w:rPr>
                <w:noProof/>
                <w:webHidden/>
              </w:rPr>
              <w:fldChar w:fldCharType="end"/>
            </w:r>
          </w:hyperlink>
        </w:p>
        <w:p w14:paraId="4FD45FA3" w14:textId="77777777" w:rsidR="001040F8" w:rsidRDefault="00F27937">
          <w:pPr>
            <w:pStyle w:val="23"/>
            <w:rPr>
              <w:rFonts w:eastAsiaTheme="minorEastAsia" w:cstheme="minorBidi"/>
              <w:smallCaps w:val="0"/>
              <w:noProof/>
              <w:sz w:val="22"/>
              <w:szCs w:val="22"/>
              <w:lang w:eastAsia="ru-RU"/>
            </w:rPr>
          </w:pPr>
          <w:hyperlink w:anchor="_Toc55310238" w:history="1">
            <w:r w:rsidR="001040F8" w:rsidRPr="001C7EF8">
              <w:rPr>
                <w:rStyle w:val="af1"/>
                <w:noProof/>
                <w14:scene3d>
                  <w14:camera w14:prst="orthographicFront"/>
                  <w14:lightRig w14:rig="threePt" w14:dir="t">
                    <w14:rot w14:lat="0" w14:lon="0" w14:rev="0"/>
                  </w14:lightRig>
                </w14:scene3d>
              </w:rPr>
              <w:t>6.11.</w:t>
            </w:r>
            <w:r w:rsidR="001040F8" w:rsidRPr="001C7EF8">
              <w:rPr>
                <w:rStyle w:val="af1"/>
                <w:noProof/>
              </w:rPr>
              <w:t xml:space="preserve"> Приказ об оплате сверхурочной работы.</w:t>
            </w:r>
            <w:r w:rsidR="001040F8">
              <w:rPr>
                <w:noProof/>
                <w:webHidden/>
              </w:rPr>
              <w:tab/>
            </w:r>
            <w:r w:rsidR="001040F8">
              <w:rPr>
                <w:noProof/>
                <w:webHidden/>
              </w:rPr>
              <w:fldChar w:fldCharType="begin"/>
            </w:r>
            <w:r w:rsidR="001040F8">
              <w:rPr>
                <w:noProof/>
                <w:webHidden/>
              </w:rPr>
              <w:instrText xml:space="preserve"> PAGEREF _Toc55310238 \h </w:instrText>
            </w:r>
            <w:r w:rsidR="001040F8">
              <w:rPr>
                <w:noProof/>
                <w:webHidden/>
              </w:rPr>
            </w:r>
            <w:r w:rsidR="001040F8">
              <w:rPr>
                <w:noProof/>
                <w:webHidden/>
              </w:rPr>
              <w:fldChar w:fldCharType="separate"/>
            </w:r>
            <w:r w:rsidR="001040F8">
              <w:rPr>
                <w:noProof/>
                <w:webHidden/>
              </w:rPr>
              <w:t>161</w:t>
            </w:r>
            <w:r w:rsidR="001040F8">
              <w:rPr>
                <w:noProof/>
                <w:webHidden/>
              </w:rPr>
              <w:fldChar w:fldCharType="end"/>
            </w:r>
          </w:hyperlink>
        </w:p>
        <w:p w14:paraId="2165E28F" w14:textId="77777777" w:rsidR="001040F8" w:rsidRDefault="00F27937">
          <w:pPr>
            <w:pStyle w:val="23"/>
            <w:rPr>
              <w:rFonts w:eastAsiaTheme="minorEastAsia" w:cstheme="minorBidi"/>
              <w:smallCaps w:val="0"/>
              <w:noProof/>
              <w:sz w:val="22"/>
              <w:szCs w:val="22"/>
              <w:lang w:eastAsia="ru-RU"/>
            </w:rPr>
          </w:pPr>
          <w:hyperlink w:anchor="_Toc55310239" w:history="1">
            <w:r w:rsidR="001040F8" w:rsidRPr="001C7EF8">
              <w:rPr>
                <w:rStyle w:val="af1"/>
                <w:noProof/>
                <w14:scene3d>
                  <w14:camera w14:prst="orthographicFront"/>
                  <w14:lightRig w14:rig="threePt" w14:dir="t">
                    <w14:rot w14:lat="0" w14:lon="0" w14:rev="0"/>
                  </w14:lightRig>
                </w14:scene3d>
              </w:rPr>
              <w:t>6.12.</w:t>
            </w:r>
            <w:r w:rsidR="001040F8" w:rsidRPr="001C7EF8">
              <w:rPr>
                <w:rStyle w:val="af1"/>
                <w:noProof/>
              </w:rPr>
              <w:t xml:space="preserve"> Приказ об оплате нерабочих праздничных дней.</w:t>
            </w:r>
            <w:r w:rsidR="001040F8">
              <w:rPr>
                <w:noProof/>
                <w:webHidden/>
              </w:rPr>
              <w:tab/>
            </w:r>
            <w:r w:rsidR="001040F8">
              <w:rPr>
                <w:noProof/>
                <w:webHidden/>
              </w:rPr>
              <w:fldChar w:fldCharType="begin"/>
            </w:r>
            <w:r w:rsidR="001040F8">
              <w:rPr>
                <w:noProof/>
                <w:webHidden/>
              </w:rPr>
              <w:instrText xml:space="preserve"> PAGEREF _Toc55310239 \h </w:instrText>
            </w:r>
            <w:r w:rsidR="001040F8">
              <w:rPr>
                <w:noProof/>
                <w:webHidden/>
              </w:rPr>
            </w:r>
            <w:r w:rsidR="001040F8">
              <w:rPr>
                <w:noProof/>
                <w:webHidden/>
              </w:rPr>
              <w:fldChar w:fldCharType="separate"/>
            </w:r>
            <w:r w:rsidR="001040F8">
              <w:rPr>
                <w:noProof/>
                <w:webHidden/>
              </w:rPr>
              <w:t>162</w:t>
            </w:r>
            <w:r w:rsidR="001040F8">
              <w:rPr>
                <w:noProof/>
                <w:webHidden/>
              </w:rPr>
              <w:fldChar w:fldCharType="end"/>
            </w:r>
          </w:hyperlink>
        </w:p>
        <w:p w14:paraId="5CB14277" w14:textId="77777777" w:rsidR="001040F8" w:rsidRDefault="00F27937">
          <w:pPr>
            <w:pStyle w:val="23"/>
            <w:rPr>
              <w:rFonts w:eastAsiaTheme="minorEastAsia" w:cstheme="minorBidi"/>
              <w:smallCaps w:val="0"/>
              <w:noProof/>
              <w:sz w:val="22"/>
              <w:szCs w:val="22"/>
              <w:lang w:eastAsia="ru-RU"/>
            </w:rPr>
          </w:pPr>
          <w:hyperlink w:anchor="_Toc55310240" w:history="1">
            <w:r w:rsidR="001040F8" w:rsidRPr="001C7EF8">
              <w:rPr>
                <w:rStyle w:val="af1"/>
                <w:noProof/>
                <w14:scene3d>
                  <w14:camera w14:prst="orthographicFront"/>
                  <w14:lightRig w14:rig="threePt" w14:dir="t">
                    <w14:rot w14:lat="0" w14:lon="0" w14:rev="0"/>
                  </w14:lightRig>
                </w14:scene3d>
              </w:rPr>
              <w:t>6.13.</w:t>
            </w:r>
            <w:r w:rsidR="001040F8" w:rsidRPr="001C7EF8">
              <w:rPr>
                <w:rStyle w:val="af1"/>
                <w:noProof/>
              </w:rPr>
              <w:t xml:space="preserve"> Командировочное удостоверение.</w:t>
            </w:r>
            <w:r w:rsidR="001040F8">
              <w:rPr>
                <w:noProof/>
                <w:webHidden/>
              </w:rPr>
              <w:tab/>
            </w:r>
            <w:r w:rsidR="001040F8">
              <w:rPr>
                <w:noProof/>
                <w:webHidden/>
              </w:rPr>
              <w:fldChar w:fldCharType="begin"/>
            </w:r>
            <w:r w:rsidR="001040F8">
              <w:rPr>
                <w:noProof/>
                <w:webHidden/>
              </w:rPr>
              <w:instrText xml:space="preserve"> PAGEREF _Toc55310240 \h </w:instrText>
            </w:r>
            <w:r w:rsidR="001040F8">
              <w:rPr>
                <w:noProof/>
                <w:webHidden/>
              </w:rPr>
            </w:r>
            <w:r w:rsidR="001040F8">
              <w:rPr>
                <w:noProof/>
                <w:webHidden/>
              </w:rPr>
              <w:fldChar w:fldCharType="separate"/>
            </w:r>
            <w:r w:rsidR="001040F8">
              <w:rPr>
                <w:noProof/>
                <w:webHidden/>
              </w:rPr>
              <w:t>163</w:t>
            </w:r>
            <w:r w:rsidR="001040F8">
              <w:rPr>
                <w:noProof/>
                <w:webHidden/>
              </w:rPr>
              <w:fldChar w:fldCharType="end"/>
            </w:r>
          </w:hyperlink>
        </w:p>
        <w:p w14:paraId="174FCA1E" w14:textId="77777777" w:rsidR="001040F8" w:rsidRDefault="00F27937">
          <w:pPr>
            <w:pStyle w:val="23"/>
            <w:rPr>
              <w:rFonts w:eastAsiaTheme="minorEastAsia" w:cstheme="minorBidi"/>
              <w:smallCaps w:val="0"/>
              <w:noProof/>
              <w:sz w:val="22"/>
              <w:szCs w:val="22"/>
              <w:lang w:eastAsia="ru-RU"/>
            </w:rPr>
          </w:pPr>
          <w:hyperlink w:anchor="_Toc55310241" w:history="1">
            <w:r w:rsidR="001040F8" w:rsidRPr="001C7EF8">
              <w:rPr>
                <w:rStyle w:val="af1"/>
                <w:noProof/>
                <w14:scene3d>
                  <w14:camera w14:prst="orthographicFront"/>
                  <w14:lightRig w14:rig="threePt" w14:dir="t">
                    <w14:rot w14:lat="0" w14:lon="0" w14:rev="0"/>
                  </w14:lightRig>
                </w14:scene3d>
              </w:rPr>
              <w:t>6.14.</w:t>
            </w:r>
            <w:r w:rsidR="001040F8" w:rsidRPr="001C7EF8">
              <w:rPr>
                <w:rStyle w:val="af1"/>
                <w:noProof/>
              </w:rPr>
              <w:t xml:space="preserve"> Записка-расчет о предоставлении отпуска работнику.</w:t>
            </w:r>
            <w:r w:rsidR="001040F8">
              <w:rPr>
                <w:noProof/>
                <w:webHidden/>
              </w:rPr>
              <w:tab/>
            </w:r>
            <w:r w:rsidR="001040F8">
              <w:rPr>
                <w:noProof/>
                <w:webHidden/>
              </w:rPr>
              <w:fldChar w:fldCharType="begin"/>
            </w:r>
            <w:r w:rsidR="001040F8">
              <w:rPr>
                <w:noProof/>
                <w:webHidden/>
              </w:rPr>
              <w:instrText xml:space="preserve"> PAGEREF _Toc55310241 \h </w:instrText>
            </w:r>
            <w:r w:rsidR="001040F8">
              <w:rPr>
                <w:noProof/>
                <w:webHidden/>
              </w:rPr>
            </w:r>
            <w:r w:rsidR="001040F8">
              <w:rPr>
                <w:noProof/>
                <w:webHidden/>
              </w:rPr>
              <w:fldChar w:fldCharType="separate"/>
            </w:r>
            <w:r w:rsidR="001040F8">
              <w:rPr>
                <w:noProof/>
                <w:webHidden/>
              </w:rPr>
              <w:t>165</w:t>
            </w:r>
            <w:r w:rsidR="001040F8">
              <w:rPr>
                <w:noProof/>
                <w:webHidden/>
              </w:rPr>
              <w:fldChar w:fldCharType="end"/>
            </w:r>
          </w:hyperlink>
        </w:p>
        <w:p w14:paraId="6B09902D" w14:textId="77777777" w:rsidR="001040F8" w:rsidRDefault="00F27937">
          <w:pPr>
            <w:pStyle w:val="23"/>
            <w:rPr>
              <w:rFonts w:eastAsiaTheme="minorEastAsia" w:cstheme="minorBidi"/>
              <w:smallCaps w:val="0"/>
              <w:noProof/>
              <w:sz w:val="22"/>
              <w:szCs w:val="22"/>
              <w:lang w:eastAsia="ru-RU"/>
            </w:rPr>
          </w:pPr>
          <w:hyperlink w:anchor="_Toc55310242" w:history="1">
            <w:r w:rsidR="001040F8" w:rsidRPr="001C7EF8">
              <w:rPr>
                <w:rStyle w:val="af1"/>
                <w:noProof/>
                <w14:scene3d>
                  <w14:camera w14:prst="orthographicFront"/>
                  <w14:lightRig w14:rig="threePt" w14:dir="t">
                    <w14:rot w14:lat="0" w14:lon="0" w14:rev="0"/>
                  </w14:lightRig>
                </w14:scene3d>
              </w:rPr>
              <w:t>6.15.</w:t>
            </w:r>
            <w:r w:rsidR="001040F8" w:rsidRPr="001C7EF8">
              <w:rPr>
                <w:rStyle w:val="af1"/>
                <w:noProof/>
              </w:rPr>
              <w:t xml:space="preserve"> Записка-расчет при увольнении работника.</w:t>
            </w:r>
            <w:r w:rsidR="001040F8">
              <w:rPr>
                <w:noProof/>
                <w:webHidden/>
              </w:rPr>
              <w:tab/>
            </w:r>
            <w:r w:rsidR="001040F8">
              <w:rPr>
                <w:noProof/>
                <w:webHidden/>
              </w:rPr>
              <w:fldChar w:fldCharType="begin"/>
            </w:r>
            <w:r w:rsidR="001040F8">
              <w:rPr>
                <w:noProof/>
                <w:webHidden/>
              </w:rPr>
              <w:instrText xml:space="preserve"> PAGEREF _Toc55310242 \h </w:instrText>
            </w:r>
            <w:r w:rsidR="001040F8">
              <w:rPr>
                <w:noProof/>
                <w:webHidden/>
              </w:rPr>
            </w:r>
            <w:r w:rsidR="001040F8">
              <w:rPr>
                <w:noProof/>
                <w:webHidden/>
              </w:rPr>
              <w:fldChar w:fldCharType="separate"/>
            </w:r>
            <w:r w:rsidR="001040F8">
              <w:rPr>
                <w:noProof/>
                <w:webHidden/>
              </w:rPr>
              <w:t>167</w:t>
            </w:r>
            <w:r w:rsidR="001040F8">
              <w:rPr>
                <w:noProof/>
                <w:webHidden/>
              </w:rPr>
              <w:fldChar w:fldCharType="end"/>
            </w:r>
          </w:hyperlink>
        </w:p>
        <w:p w14:paraId="68ECFFC9" w14:textId="77777777" w:rsidR="001040F8" w:rsidRDefault="00F27937">
          <w:pPr>
            <w:pStyle w:val="23"/>
            <w:rPr>
              <w:rFonts w:eastAsiaTheme="minorEastAsia" w:cstheme="minorBidi"/>
              <w:smallCaps w:val="0"/>
              <w:noProof/>
              <w:sz w:val="22"/>
              <w:szCs w:val="22"/>
              <w:lang w:eastAsia="ru-RU"/>
            </w:rPr>
          </w:pPr>
          <w:hyperlink w:anchor="_Toc55310243" w:history="1">
            <w:r w:rsidR="001040F8" w:rsidRPr="001C7EF8">
              <w:rPr>
                <w:rStyle w:val="af1"/>
                <w:noProof/>
                <w14:scene3d>
                  <w14:camera w14:prst="orthographicFront"/>
                  <w14:lightRig w14:rig="threePt" w14:dir="t">
                    <w14:rot w14:lat="0" w14:lon="0" w14:rev="0"/>
                  </w14:lightRig>
                </w14:scene3d>
              </w:rPr>
              <w:t>6.16.</w:t>
            </w:r>
            <w:r w:rsidR="001040F8" w:rsidRPr="001C7EF8">
              <w:rPr>
                <w:rStyle w:val="af1"/>
                <w:noProof/>
              </w:rPr>
              <w:t xml:space="preserve"> Личная карточка сотрудника.</w:t>
            </w:r>
            <w:r w:rsidR="001040F8">
              <w:rPr>
                <w:noProof/>
                <w:webHidden/>
              </w:rPr>
              <w:tab/>
            </w:r>
            <w:r w:rsidR="001040F8">
              <w:rPr>
                <w:noProof/>
                <w:webHidden/>
              </w:rPr>
              <w:fldChar w:fldCharType="begin"/>
            </w:r>
            <w:r w:rsidR="001040F8">
              <w:rPr>
                <w:noProof/>
                <w:webHidden/>
              </w:rPr>
              <w:instrText xml:space="preserve"> PAGEREF _Toc55310243 \h </w:instrText>
            </w:r>
            <w:r w:rsidR="001040F8">
              <w:rPr>
                <w:noProof/>
                <w:webHidden/>
              </w:rPr>
            </w:r>
            <w:r w:rsidR="001040F8">
              <w:rPr>
                <w:noProof/>
                <w:webHidden/>
              </w:rPr>
              <w:fldChar w:fldCharType="separate"/>
            </w:r>
            <w:r w:rsidR="001040F8">
              <w:rPr>
                <w:noProof/>
                <w:webHidden/>
              </w:rPr>
              <w:t>169</w:t>
            </w:r>
            <w:r w:rsidR="001040F8">
              <w:rPr>
                <w:noProof/>
                <w:webHidden/>
              </w:rPr>
              <w:fldChar w:fldCharType="end"/>
            </w:r>
          </w:hyperlink>
        </w:p>
        <w:p w14:paraId="671DC285" w14:textId="77777777" w:rsidR="001040F8" w:rsidRDefault="00F27937">
          <w:pPr>
            <w:pStyle w:val="23"/>
            <w:rPr>
              <w:rFonts w:eastAsiaTheme="minorEastAsia" w:cstheme="minorBidi"/>
              <w:smallCaps w:val="0"/>
              <w:noProof/>
              <w:sz w:val="22"/>
              <w:szCs w:val="22"/>
              <w:lang w:eastAsia="ru-RU"/>
            </w:rPr>
          </w:pPr>
          <w:hyperlink w:anchor="_Toc55310244" w:history="1">
            <w:r w:rsidR="001040F8" w:rsidRPr="001C7EF8">
              <w:rPr>
                <w:rStyle w:val="af1"/>
                <w:noProof/>
                <w14:scene3d>
                  <w14:camera w14:prst="orthographicFront"/>
                  <w14:lightRig w14:rig="threePt" w14:dir="t">
                    <w14:rot w14:lat="0" w14:lon="0" w14:rev="0"/>
                  </w14:lightRig>
                </w14:scene3d>
              </w:rPr>
              <w:t>6.17.</w:t>
            </w:r>
            <w:r w:rsidR="001040F8" w:rsidRPr="001C7EF8">
              <w:rPr>
                <w:rStyle w:val="af1"/>
                <w:noProof/>
              </w:rPr>
              <w:t xml:space="preserve"> Трудовой договор.</w:t>
            </w:r>
            <w:r w:rsidR="001040F8">
              <w:rPr>
                <w:noProof/>
                <w:webHidden/>
              </w:rPr>
              <w:tab/>
            </w:r>
            <w:r w:rsidR="001040F8">
              <w:rPr>
                <w:noProof/>
                <w:webHidden/>
              </w:rPr>
              <w:fldChar w:fldCharType="begin"/>
            </w:r>
            <w:r w:rsidR="001040F8">
              <w:rPr>
                <w:noProof/>
                <w:webHidden/>
              </w:rPr>
              <w:instrText xml:space="preserve"> PAGEREF _Toc55310244 \h </w:instrText>
            </w:r>
            <w:r w:rsidR="001040F8">
              <w:rPr>
                <w:noProof/>
                <w:webHidden/>
              </w:rPr>
            </w:r>
            <w:r w:rsidR="001040F8">
              <w:rPr>
                <w:noProof/>
                <w:webHidden/>
              </w:rPr>
              <w:fldChar w:fldCharType="separate"/>
            </w:r>
            <w:r w:rsidR="001040F8">
              <w:rPr>
                <w:noProof/>
                <w:webHidden/>
              </w:rPr>
              <w:t>177</w:t>
            </w:r>
            <w:r w:rsidR="001040F8">
              <w:rPr>
                <w:noProof/>
                <w:webHidden/>
              </w:rPr>
              <w:fldChar w:fldCharType="end"/>
            </w:r>
          </w:hyperlink>
        </w:p>
        <w:p w14:paraId="7BBC55DC" w14:textId="77777777" w:rsidR="001040F8" w:rsidRDefault="00F27937">
          <w:pPr>
            <w:pStyle w:val="23"/>
            <w:rPr>
              <w:rFonts w:eastAsiaTheme="minorEastAsia" w:cstheme="minorBidi"/>
              <w:smallCaps w:val="0"/>
              <w:noProof/>
              <w:sz w:val="22"/>
              <w:szCs w:val="22"/>
              <w:lang w:eastAsia="ru-RU"/>
            </w:rPr>
          </w:pPr>
          <w:hyperlink w:anchor="_Toc55310245" w:history="1">
            <w:r w:rsidR="001040F8" w:rsidRPr="001C7EF8">
              <w:rPr>
                <w:rStyle w:val="af1"/>
                <w:noProof/>
                <w14:scene3d>
                  <w14:camera w14:prst="orthographicFront"/>
                  <w14:lightRig w14:rig="threePt" w14:dir="t">
                    <w14:rot w14:lat="0" w14:lon="0" w14:rev="0"/>
                  </w14:lightRig>
                </w14:scene3d>
              </w:rPr>
              <w:t>6.18.</w:t>
            </w:r>
            <w:r w:rsidR="001040F8" w:rsidRPr="001C7EF8">
              <w:rPr>
                <w:rStyle w:val="af1"/>
                <w:noProof/>
              </w:rPr>
              <w:t xml:space="preserve"> Лицевой счет сотрудника.</w:t>
            </w:r>
            <w:r w:rsidR="001040F8">
              <w:rPr>
                <w:noProof/>
                <w:webHidden/>
              </w:rPr>
              <w:tab/>
            </w:r>
            <w:r w:rsidR="001040F8">
              <w:rPr>
                <w:noProof/>
                <w:webHidden/>
              </w:rPr>
              <w:fldChar w:fldCharType="begin"/>
            </w:r>
            <w:r w:rsidR="001040F8">
              <w:rPr>
                <w:noProof/>
                <w:webHidden/>
              </w:rPr>
              <w:instrText xml:space="preserve"> PAGEREF _Toc55310245 \h </w:instrText>
            </w:r>
            <w:r w:rsidR="001040F8">
              <w:rPr>
                <w:noProof/>
                <w:webHidden/>
              </w:rPr>
            </w:r>
            <w:r w:rsidR="001040F8">
              <w:rPr>
                <w:noProof/>
                <w:webHidden/>
              </w:rPr>
              <w:fldChar w:fldCharType="separate"/>
            </w:r>
            <w:r w:rsidR="001040F8">
              <w:rPr>
                <w:noProof/>
                <w:webHidden/>
              </w:rPr>
              <w:t>182</w:t>
            </w:r>
            <w:r w:rsidR="001040F8">
              <w:rPr>
                <w:noProof/>
                <w:webHidden/>
              </w:rPr>
              <w:fldChar w:fldCharType="end"/>
            </w:r>
          </w:hyperlink>
        </w:p>
        <w:p w14:paraId="0336C832" w14:textId="77777777" w:rsidR="001040F8" w:rsidRDefault="00F27937">
          <w:pPr>
            <w:pStyle w:val="23"/>
            <w:rPr>
              <w:rFonts w:eastAsiaTheme="minorEastAsia" w:cstheme="minorBidi"/>
              <w:smallCaps w:val="0"/>
              <w:noProof/>
              <w:sz w:val="22"/>
              <w:szCs w:val="22"/>
              <w:lang w:eastAsia="ru-RU"/>
            </w:rPr>
          </w:pPr>
          <w:hyperlink w:anchor="_Toc55310246" w:history="1">
            <w:r w:rsidR="001040F8" w:rsidRPr="001C7EF8">
              <w:rPr>
                <w:rStyle w:val="af1"/>
                <w:noProof/>
                <w14:scene3d>
                  <w14:camera w14:prst="orthographicFront"/>
                  <w14:lightRig w14:rig="threePt" w14:dir="t">
                    <w14:rot w14:lat="0" w14:lon="0" w14:rev="0"/>
                  </w14:lightRig>
                </w14:scene3d>
              </w:rPr>
              <w:t>6.19.</w:t>
            </w:r>
            <w:r w:rsidR="001040F8" w:rsidRPr="001C7EF8">
              <w:rPr>
                <w:rStyle w:val="af1"/>
                <w:noProof/>
              </w:rPr>
              <w:t xml:space="preserve"> График отпусков.</w:t>
            </w:r>
            <w:r w:rsidR="001040F8">
              <w:rPr>
                <w:noProof/>
                <w:webHidden/>
              </w:rPr>
              <w:tab/>
            </w:r>
            <w:r w:rsidR="001040F8">
              <w:rPr>
                <w:noProof/>
                <w:webHidden/>
              </w:rPr>
              <w:fldChar w:fldCharType="begin"/>
            </w:r>
            <w:r w:rsidR="001040F8">
              <w:rPr>
                <w:noProof/>
                <w:webHidden/>
              </w:rPr>
              <w:instrText xml:space="preserve"> PAGEREF _Toc55310246 \h </w:instrText>
            </w:r>
            <w:r w:rsidR="001040F8">
              <w:rPr>
                <w:noProof/>
                <w:webHidden/>
              </w:rPr>
            </w:r>
            <w:r w:rsidR="001040F8">
              <w:rPr>
                <w:noProof/>
                <w:webHidden/>
              </w:rPr>
              <w:fldChar w:fldCharType="separate"/>
            </w:r>
            <w:r w:rsidR="001040F8">
              <w:rPr>
                <w:noProof/>
                <w:webHidden/>
              </w:rPr>
              <w:t>183</w:t>
            </w:r>
            <w:r w:rsidR="001040F8">
              <w:rPr>
                <w:noProof/>
                <w:webHidden/>
              </w:rPr>
              <w:fldChar w:fldCharType="end"/>
            </w:r>
          </w:hyperlink>
        </w:p>
        <w:p w14:paraId="67AACF99" w14:textId="77777777" w:rsidR="001040F8" w:rsidRDefault="00F27937">
          <w:pPr>
            <w:pStyle w:val="23"/>
            <w:rPr>
              <w:rFonts w:eastAsiaTheme="minorEastAsia" w:cstheme="minorBidi"/>
              <w:smallCaps w:val="0"/>
              <w:noProof/>
              <w:sz w:val="22"/>
              <w:szCs w:val="22"/>
              <w:lang w:eastAsia="ru-RU"/>
            </w:rPr>
          </w:pPr>
          <w:hyperlink w:anchor="_Toc55310247" w:history="1">
            <w:r w:rsidR="001040F8" w:rsidRPr="001C7EF8">
              <w:rPr>
                <w:rStyle w:val="af1"/>
                <w:noProof/>
                <w14:scene3d>
                  <w14:camera w14:prst="orthographicFront"/>
                  <w14:lightRig w14:rig="threePt" w14:dir="t">
                    <w14:rot w14:lat="0" w14:lon="0" w14:rev="0"/>
                  </w14:lightRig>
                </w14:scene3d>
              </w:rPr>
              <w:t>6.20.</w:t>
            </w:r>
            <w:r w:rsidR="001040F8" w:rsidRPr="001C7EF8">
              <w:rPr>
                <w:rStyle w:val="af1"/>
                <w:noProof/>
              </w:rPr>
              <w:t xml:space="preserve"> Штатное расписание.</w:t>
            </w:r>
            <w:r w:rsidR="001040F8">
              <w:rPr>
                <w:noProof/>
                <w:webHidden/>
              </w:rPr>
              <w:tab/>
            </w:r>
            <w:r w:rsidR="001040F8">
              <w:rPr>
                <w:noProof/>
                <w:webHidden/>
              </w:rPr>
              <w:fldChar w:fldCharType="begin"/>
            </w:r>
            <w:r w:rsidR="001040F8">
              <w:rPr>
                <w:noProof/>
                <w:webHidden/>
              </w:rPr>
              <w:instrText xml:space="preserve"> PAGEREF _Toc55310247 \h </w:instrText>
            </w:r>
            <w:r w:rsidR="001040F8">
              <w:rPr>
                <w:noProof/>
                <w:webHidden/>
              </w:rPr>
            </w:r>
            <w:r w:rsidR="001040F8">
              <w:rPr>
                <w:noProof/>
                <w:webHidden/>
              </w:rPr>
              <w:fldChar w:fldCharType="separate"/>
            </w:r>
            <w:r w:rsidR="001040F8">
              <w:rPr>
                <w:noProof/>
                <w:webHidden/>
              </w:rPr>
              <w:t>184</w:t>
            </w:r>
            <w:r w:rsidR="001040F8">
              <w:rPr>
                <w:noProof/>
                <w:webHidden/>
              </w:rPr>
              <w:fldChar w:fldCharType="end"/>
            </w:r>
          </w:hyperlink>
        </w:p>
        <w:p w14:paraId="1EEB0B96" w14:textId="77777777" w:rsidR="001040F8" w:rsidRDefault="00F27937">
          <w:pPr>
            <w:pStyle w:val="23"/>
            <w:rPr>
              <w:rFonts w:eastAsiaTheme="minorEastAsia" w:cstheme="minorBidi"/>
              <w:smallCaps w:val="0"/>
              <w:noProof/>
              <w:sz w:val="22"/>
              <w:szCs w:val="22"/>
              <w:lang w:eastAsia="ru-RU"/>
            </w:rPr>
          </w:pPr>
          <w:hyperlink w:anchor="_Toc55310248" w:history="1">
            <w:r w:rsidR="001040F8" w:rsidRPr="001C7EF8">
              <w:rPr>
                <w:rStyle w:val="af1"/>
                <w:noProof/>
                <w14:scene3d>
                  <w14:camera w14:prst="orthographicFront"/>
                  <w14:lightRig w14:rig="threePt" w14:dir="t">
                    <w14:rot w14:lat="0" w14:lon="0" w14:rev="0"/>
                  </w14:lightRig>
                </w14:scene3d>
              </w:rPr>
              <w:t>6.21.</w:t>
            </w:r>
            <w:r w:rsidR="001040F8" w:rsidRPr="001C7EF8">
              <w:rPr>
                <w:rStyle w:val="af1"/>
                <w:noProof/>
              </w:rPr>
              <w:t xml:space="preserve"> График учета рабочего времени.</w:t>
            </w:r>
            <w:r w:rsidR="001040F8">
              <w:rPr>
                <w:noProof/>
                <w:webHidden/>
              </w:rPr>
              <w:tab/>
            </w:r>
            <w:r w:rsidR="001040F8">
              <w:rPr>
                <w:noProof/>
                <w:webHidden/>
              </w:rPr>
              <w:fldChar w:fldCharType="begin"/>
            </w:r>
            <w:r w:rsidR="001040F8">
              <w:rPr>
                <w:noProof/>
                <w:webHidden/>
              </w:rPr>
              <w:instrText xml:space="preserve"> PAGEREF _Toc55310248 \h </w:instrText>
            </w:r>
            <w:r w:rsidR="001040F8">
              <w:rPr>
                <w:noProof/>
                <w:webHidden/>
              </w:rPr>
            </w:r>
            <w:r w:rsidR="001040F8">
              <w:rPr>
                <w:noProof/>
                <w:webHidden/>
              </w:rPr>
              <w:fldChar w:fldCharType="separate"/>
            </w:r>
            <w:r w:rsidR="001040F8">
              <w:rPr>
                <w:noProof/>
                <w:webHidden/>
              </w:rPr>
              <w:t>185</w:t>
            </w:r>
            <w:r w:rsidR="001040F8">
              <w:rPr>
                <w:noProof/>
                <w:webHidden/>
              </w:rPr>
              <w:fldChar w:fldCharType="end"/>
            </w:r>
          </w:hyperlink>
        </w:p>
        <w:p w14:paraId="3A282C4B" w14:textId="77777777" w:rsidR="001040F8" w:rsidRDefault="00F27937">
          <w:pPr>
            <w:pStyle w:val="23"/>
            <w:rPr>
              <w:rFonts w:eastAsiaTheme="minorEastAsia" w:cstheme="minorBidi"/>
              <w:smallCaps w:val="0"/>
              <w:noProof/>
              <w:sz w:val="22"/>
              <w:szCs w:val="22"/>
              <w:lang w:eastAsia="ru-RU"/>
            </w:rPr>
          </w:pPr>
          <w:hyperlink w:anchor="_Toc55310249" w:history="1">
            <w:r w:rsidR="001040F8" w:rsidRPr="001C7EF8">
              <w:rPr>
                <w:rStyle w:val="af1"/>
                <w:noProof/>
                <w14:scene3d>
                  <w14:camera w14:prst="orthographicFront"/>
                  <w14:lightRig w14:rig="threePt" w14:dir="t">
                    <w14:rot w14:lat="0" w14:lon="0" w14:rev="0"/>
                  </w14:lightRig>
                </w14:scene3d>
              </w:rPr>
              <w:t>6.22.</w:t>
            </w:r>
            <w:r w:rsidR="001040F8" w:rsidRPr="001C7EF8">
              <w:rPr>
                <w:rStyle w:val="af1"/>
                <w:noProof/>
              </w:rPr>
              <w:t xml:space="preserve"> Табель учета рабочего времени.</w:t>
            </w:r>
            <w:r w:rsidR="001040F8">
              <w:rPr>
                <w:noProof/>
                <w:webHidden/>
              </w:rPr>
              <w:tab/>
            </w:r>
            <w:r w:rsidR="001040F8">
              <w:rPr>
                <w:noProof/>
                <w:webHidden/>
              </w:rPr>
              <w:fldChar w:fldCharType="begin"/>
            </w:r>
            <w:r w:rsidR="001040F8">
              <w:rPr>
                <w:noProof/>
                <w:webHidden/>
              </w:rPr>
              <w:instrText xml:space="preserve"> PAGEREF _Toc55310249 \h </w:instrText>
            </w:r>
            <w:r w:rsidR="001040F8">
              <w:rPr>
                <w:noProof/>
                <w:webHidden/>
              </w:rPr>
            </w:r>
            <w:r w:rsidR="001040F8">
              <w:rPr>
                <w:noProof/>
                <w:webHidden/>
              </w:rPr>
              <w:fldChar w:fldCharType="separate"/>
            </w:r>
            <w:r w:rsidR="001040F8">
              <w:rPr>
                <w:noProof/>
                <w:webHidden/>
              </w:rPr>
              <w:t>186</w:t>
            </w:r>
            <w:r w:rsidR="001040F8">
              <w:rPr>
                <w:noProof/>
                <w:webHidden/>
              </w:rPr>
              <w:fldChar w:fldCharType="end"/>
            </w:r>
          </w:hyperlink>
        </w:p>
        <w:p w14:paraId="323818EE" w14:textId="77777777" w:rsidR="001040F8" w:rsidRDefault="00F27937">
          <w:pPr>
            <w:pStyle w:val="23"/>
            <w:rPr>
              <w:rFonts w:eastAsiaTheme="minorEastAsia" w:cstheme="minorBidi"/>
              <w:smallCaps w:val="0"/>
              <w:noProof/>
              <w:sz w:val="22"/>
              <w:szCs w:val="22"/>
              <w:lang w:eastAsia="ru-RU"/>
            </w:rPr>
          </w:pPr>
          <w:hyperlink w:anchor="_Toc55310250" w:history="1">
            <w:r w:rsidR="001040F8" w:rsidRPr="001C7EF8">
              <w:rPr>
                <w:rStyle w:val="af1"/>
                <w:noProof/>
                <w14:scene3d>
                  <w14:camera w14:prst="orthographicFront"/>
                  <w14:lightRig w14:rig="threePt" w14:dir="t">
                    <w14:rot w14:lat="0" w14:lon="0" w14:rev="0"/>
                  </w14:lightRig>
                </w14:scene3d>
              </w:rPr>
              <w:t>6.23.</w:t>
            </w:r>
            <w:r w:rsidR="001040F8" w:rsidRPr="001C7EF8">
              <w:rPr>
                <w:rStyle w:val="af1"/>
                <w:noProof/>
              </w:rPr>
              <w:t xml:space="preserve"> Расчетная ведомость (форма Т-51).</w:t>
            </w:r>
            <w:r w:rsidR="001040F8">
              <w:rPr>
                <w:noProof/>
                <w:webHidden/>
              </w:rPr>
              <w:tab/>
            </w:r>
            <w:r w:rsidR="001040F8">
              <w:rPr>
                <w:noProof/>
                <w:webHidden/>
              </w:rPr>
              <w:fldChar w:fldCharType="begin"/>
            </w:r>
            <w:r w:rsidR="001040F8">
              <w:rPr>
                <w:noProof/>
                <w:webHidden/>
              </w:rPr>
              <w:instrText xml:space="preserve"> PAGEREF _Toc55310250 \h </w:instrText>
            </w:r>
            <w:r w:rsidR="001040F8">
              <w:rPr>
                <w:noProof/>
                <w:webHidden/>
              </w:rPr>
            </w:r>
            <w:r w:rsidR="001040F8">
              <w:rPr>
                <w:noProof/>
                <w:webHidden/>
              </w:rPr>
              <w:fldChar w:fldCharType="separate"/>
            </w:r>
            <w:r w:rsidR="001040F8">
              <w:rPr>
                <w:noProof/>
                <w:webHidden/>
              </w:rPr>
              <w:t>187</w:t>
            </w:r>
            <w:r w:rsidR="001040F8">
              <w:rPr>
                <w:noProof/>
                <w:webHidden/>
              </w:rPr>
              <w:fldChar w:fldCharType="end"/>
            </w:r>
          </w:hyperlink>
        </w:p>
        <w:p w14:paraId="2F926955" w14:textId="77777777" w:rsidR="007D11A7" w:rsidRDefault="007D11A7">
          <w:r>
            <w:rPr>
              <w:b/>
              <w:bCs/>
            </w:rPr>
            <w:fldChar w:fldCharType="end"/>
          </w:r>
        </w:p>
      </w:sdtContent>
    </w:sdt>
    <w:p w14:paraId="1EDFAE02" w14:textId="77777777" w:rsidR="00516FEE" w:rsidRPr="00F14945" w:rsidRDefault="00F9413A" w:rsidP="00F35357">
      <w:pPr>
        <w:pStyle w:val="1--"/>
        <w:rPr>
          <w:color w:val="1F3864" w:themeColor="accent1" w:themeShade="80"/>
          <w:sz w:val="34"/>
          <w:szCs w:val="34"/>
        </w:rPr>
      </w:pPr>
      <w:bookmarkStart w:id="0" w:name="_Toc55310131"/>
      <w:r w:rsidRPr="00F14945">
        <w:rPr>
          <w:color w:val="1F3864" w:themeColor="accent1" w:themeShade="80"/>
          <w:sz w:val="34"/>
          <w:szCs w:val="34"/>
        </w:rPr>
        <w:lastRenderedPageBreak/>
        <w:t>Введение</w:t>
      </w:r>
      <w:bookmarkEnd w:id="0"/>
    </w:p>
    <w:p w14:paraId="06234B30" w14:textId="77777777" w:rsidR="0046439C" w:rsidRPr="00CA78AF" w:rsidRDefault="0046439C" w:rsidP="0046439C">
      <w:pPr>
        <w:pStyle w:val="a5"/>
        <w:tabs>
          <w:tab w:val="clear" w:pos="2282"/>
          <w:tab w:val="left" w:pos="709"/>
        </w:tabs>
        <w:rPr>
          <w:szCs w:val="20"/>
        </w:rPr>
      </w:pPr>
    </w:p>
    <w:p w14:paraId="1308165B" w14:textId="77777777" w:rsidR="0059433A" w:rsidRDefault="00412015" w:rsidP="0046439C">
      <w:pPr>
        <w:pStyle w:val="a5"/>
        <w:tabs>
          <w:tab w:val="clear" w:pos="2282"/>
          <w:tab w:val="left" w:pos="709"/>
        </w:tabs>
        <w:rPr>
          <w:szCs w:val="20"/>
        </w:rPr>
      </w:pPr>
      <w:r>
        <w:rPr>
          <w:szCs w:val="20"/>
        </w:rPr>
        <w:t xml:space="preserve">Система Управление персоналом </w:t>
      </w:r>
      <w:r w:rsidR="0059433A">
        <w:rPr>
          <w:szCs w:val="20"/>
        </w:rPr>
        <w:t>обеспечивает учет и управление персоналом, расчет заработной платы, формирование отчетности в надзорные и социальные органы.</w:t>
      </w:r>
    </w:p>
    <w:p w14:paraId="384E5117" w14:textId="77777777" w:rsidR="0059433A" w:rsidRDefault="0059433A" w:rsidP="0046439C">
      <w:pPr>
        <w:pStyle w:val="a5"/>
        <w:tabs>
          <w:tab w:val="clear" w:pos="2282"/>
          <w:tab w:val="left" w:pos="709"/>
        </w:tabs>
        <w:rPr>
          <w:szCs w:val="20"/>
        </w:rPr>
      </w:pPr>
      <w:r>
        <w:rPr>
          <w:szCs w:val="20"/>
        </w:rPr>
        <w:t>В системе Управление персоналом предусмотрено:</w:t>
      </w:r>
    </w:p>
    <w:p w14:paraId="2F89A364" w14:textId="77777777" w:rsidR="0059433A" w:rsidRDefault="0059433A" w:rsidP="0059433A">
      <w:pPr>
        <w:pStyle w:val="1-"/>
      </w:pPr>
      <w:r>
        <w:t>Ведение временных данных сотрудников;</w:t>
      </w:r>
    </w:p>
    <w:p w14:paraId="4E4E0A78" w14:textId="77777777" w:rsidR="0059433A" w:rsidRDefault="0059433A" w:rsidP="0059433A">
      <w:pPr>
        <w:pStyle w:val="1-"/>
      </w:pPr>
      <w:r>
        <w:t>Ведение мероприятий по персоналу;</w:t>
      </w:r>
    </w:p>
    <w:p w14:paraId="22F480F3" w14:textId="77777777" w:rsidR="0059433A" w:rsidRDefault="0059433A" w:rsidP="0059433A">
      <w:pPr>
        <w:pStyle w:val="1-"/>
      </w:pPr>
      <w:r>
        <w:t>Учет рабочего времени сотрудников;</w:t>
      </w:r>
    </w:p>
    <w:p w14:paraId="1903BE93" w14:textId="77777777" w:rsidR="0059433A" w:rsidRDefault="0059433A" w:rsidP="0059433A">
      <w:pPr>
        <w:pStyle w:val="1-"/>
      </w:pPr>
      <w:r>
        <w:t>Формирование Графиков рабочего времени, Табеля учета рабочего времени;</w:t>
      </w:r>
    </w:p>
    <w:p w14:paraId="3FB2CE24" w14:textId="77777777" w:rsidR="0059433A" w:rsidRDefault="0059433A" w:rsidP="0059433A">
      <w:pPr>
        <w:pStyle w:val="1-"/>
      </w:pPr>
      <w:r>
        <w:t>Формирование Графика отпусков;</w:t>
      </w:r>
    </w:p>
    <w:p w14:paraId="499B1285" w14:textId="77777777" w:rsidR="00CA78AF" w:rsidRDefault="0059433A" w:rsidP="0059433A">
      <w:pPr>
        <w:pStyle w:val="1-"/>
      </w:pPr>
      <w:r>
        <w:t xml:space="preserve"> Накопление данных о рабочем времени для последующего анализа;</w:t>
      </w:r>
    </w:p>
    <w:p w14:paraId="5D22512E" w14:textId="77777777" w:rsidR="0059433A" w:rsidRDefault="0059433A" w:rsidP="0059433A">
      <w:pPr>
        <w:pStyle w:val="1-"/>
      </w:pPr>
      <w:r>
        <w:t>Формирование Штатного расписания;</w:t>
      </w:r>
    </w:p>
    <w:p w14:paraId="08913BE3" w14:textId="77777777" w:rsidR="0059433A" w:rsidRDefault="0059433A" w:rsidP="0059433A">
      <w:pPr>
        <w:pStyle w:val="1-"/>
      </w:pPr>
      <w:r>
        <w:t>Оперативный расчет заработной платы и формирование проводок;</w:t>
      </w:r>
    </w:p>
    <w:p w14:paraId="46B335B4" w14:textId="77777777" w:rsidR="0059433A" w:rsidRDefault="0059433A" w:rsidP="0059433A">
      <w:pPr>
        <w:pStyle w:val="1-"/>
      </w:pPr>
      <w:r>
        <w:t>Формирование стандартной</w:t>
      </w:r>
      <w:r w:rsidR="00E45F45">
        <w:t xml:space="preserve"> (регламентированной) отчетности</w:t>
      </w:r>
      <w:r>
        <w:t>;</w:t>
      </w:r>
    </w:p>
    <w:p w14:paraId="642003BE" w14:textId="77777777" w:rsidR="00E45F45" w:rsidRDefault="00E45F45" w:rsidP="0059433A">
      <w:pPr>
        <w:pStyle w:val="1-"/>
      </w:pPr>
      <w:r>
        <w:t>Учет затрат на персонал в разрезе позиций дополнительной аналитики;</w:t>
      </w:r>
    </w:p>
    <w:p w14:paraId="3B3C898F" w14:textId="77777777" w:rsidR="00E45F45" w:rsidRDefault="00E45F45" w:rsidP="00E45F45">
      <w:pPr>
        <w:pStyle w:val="1-"/>
      </w:pPr>
      <w:r>
        <w:t>Выполнение всех функций по планированию и учету труда.</w:t>
      </w:r>
    </w:p>
    <w:p w14:paraId="1C75FE41" w14:textId="77777777" w:rsidR="00CA78AF" w:rsidRDefault="00E45F45" w:rsidP="0046439C">
      <w:pPr>
        <w:pStyle w:val="a5"/>
        <w:tabs>
          <w:tab w:val="clear" w:pos="2282"/>
          <w:tab w:val="left" w:pos="709"/>
        </w:tabs>
        <w:rPr>
          <w:szCs w:val="20"/>
        </w:rPr>
      </w:pPr>
      <w:r>
        <w:rPr>
          <w:szCs w:val="20"/>
        </w:rPr>
        <w:t>Система позволяет автоматизировать выполнение трудоемких процессов, связанных с кадровой работой на предприятии и расчетом заработной платы.</w:t>
      </w:r>
    </w:p>
    <w:p w14:paraId="75A7CC24" w14:textId="77777777" w:rsidR="00E45F45" w:rsidRDefault="00E45F45" w:rsidP="0046439C">
      <w:pPr>
        <w:pStyle w:val="a5"/>
        <w:tabs>
          <w:tab w:val="clear" w:pos="2282"/>
          <w:tab w:val="left" w:pos="709"/>
        </w:tabs>
        <w:rPr>
          <w:szCs w:val="20"/>
        </w:rPr>
      </w:pPr>
      <w:r>
        <w:rPr>
          <w:szCs w:val="20"/>
        </w:rPr>
        <w:t>Внедрение данной системы позволит сократить операционные издержки и повысить эффективность процессов управления персоналом и расчета заработной платы.</w:t>
      </w:r>
    </w:p>
    <w:p w14:paraId="414F7AB0" w14:textId="77777777" w:rsidR="00CA78AF" w:rsidRDefault="00CA78AF" w:rsidP="0046439C">
      <w:pPr>
        <w:pStyle w:val="a5"/>
        <w:tabs>
          <w:tab w:val="clear" w:pos="2282"/>
          <w:tab w:val="left" w:pos="709"/>
        </w:tabs>
        <w:rPr>
          <w:szCs w:val="20"/>
        </w:rPr>
      </w:pPr>
    </w:p>
    <w:p w14:paraId="21228449" w14:textId="77777777" w:rsidR="00CA78AF" w:rsidRDefault="00CA78AF" w:rsidP="0046439C">
      <w:pPr>
        <w:pStyle w:val="a5"/>
        <w:tabs>
          <w:tab w:val="clear" w:pos="2282"/>
          <w:tab w:val="left" w:pos="709"/>
        </w:tabs>
        <w:rPr>
          <w:szCs w:val="20"/>
        </w:rPr>
      </w:pPr>
    </w:p>
    <w:p w14:paraId="4439AFE6" w14:textId="77777777" w:rsidR="00CA78AF" w:rsidRDefault="00CA78AF" w:rsidP="0046439C">
      <w:pPr>
        <w:pStyle w:val="a5"/>
        <w:tabs>
          <w:tab w:val="clear" w:pos="2282"/>
          <w:tab w:val="left" w:pos="709"/>
        </w:tabs>
        <w:rPr>
          <w:szCs w:val="20"/>
        </w:rPr>
      </w:pPr>
    </w:p>
    <w:p w14:paraId="741DDA0D" w14:textId="77777777" w:rsidR="00CA78AF" w:rsidRDefault="00CA78AF" w:rsidP="0046439C">
      <w:pPr>
        <w:pStyle w:val="a5"/>
        <w:tabs>
          <w:tab w:val="clear" w:pos="2282"/>
          <w:tab w:val="left" w:pos="709"/>
        </w:tabs>
        <w:rPr>
          <w:szCs w:val="20"/>
        </w:rPr>
      </w:pPr>
    </w:p>
    <w:p w14:paraId="38431A36" w14:textId="77777777" w:rsidR="00CA78AF" w:rsidRDefault="00CA78AF" w:rsidP="0046439C">
      <w:pPr>
        <w:pStyle w:val="a5"/>
        <w:tabs>
          <w:tab w:val="clear" w:pos="2282"/>
          <w:tab w:val="left" w:pos="709"/>
        </w:tabs>
        <w:rPr>
          <w:szCs w:val="20"/>
        </w:rPr>
      </w:pPr>
    </w:p>
    <w:p w14:paraId="01515C44" w14:textId="77777777" w:rsidR="00CA78AF" w:rsidRDefault="00CA78AF" w:rsidP="0046439C">
      <w:pPr>
        <w:pStyle w:val="a5"/>
        <w:tabs>
          <w:tab w:val="clear" w:pos="2282"/>
          <w:tab w:val="left" w:pos="709"/>
        </w:tabs>
        <w:rPr>
          <w:szCs w:val="20"/>
        </w:rPr>
      </w:pPr>
    </w:p>
    <w:p w14:paraId="294D5D98" w14:textId="77777777" w:rsidR="00231418" w:rsidRDefault="00231418" w:rsidP="00231418">
      <w:pPr>
        <w:pStyle w:val="1--"/>
        <w:rPr>
          <w:color w:val="1F3864" w:themeColor="accent1" w:themeShade="80"/>
          <w:sz w:val="34"/>
          <w:szCs w:val="34"/>
        </w:rPr>
      </w:pPr>
      <w:bookmarkStart w:id="1" w:name="_Toc55310132"/>
      <w:r>
        <w:rPr>
          <w:color w:val="1F3864" w:themeColor="accent1" w:themeShade="80"/>
          <w:sz w:val="34"/>
          <w:szCs w:val="34"/>
        </w:rPr>
        <w:lastRenderedPageBreak/>
        <w:t>Основные настройки системы Управление персоналом.</w:t>
      </w:r>
      <w:bookmarkEnd w:id="1"/>
    </w:p>
    <w:p w14:paraId="180C4F3D" w14:textId="77777777" w:rsidR="00CA78AF" w:rsidRDefault="00CA78AF" w:rsidP="0046439C">
      <w:pPr>
        <w:pStyle w:val="a5"/>
        <w:tabs>
          <w:tab w:val="clear" w:pos="2282"/>
          <w:tab w:val="left" w:pos="709"/>
        </w:tabs>
        <w:rPr>
          <w:szCs w:val="20"/>
        </w:rPr>
      </w:pPr>
    </w:p>
    <w:p w14:paraId="2B488CEC" w14:textId="77777777" w:rsidR="00CA78AF" w:rsidRDefault="00231418" w:rsidP="0046439C">
      <w:pPr>
        <w:pStyle w:val="a5"/>
        <w:tabs>
          <w:tab w:val="clear" w:pos="2282"/>
          <w:tab w:val="left" w:pos="709"/>
        </w:tabs>
        <w:rPr>
          <w:szCs w:val="20"/>
        </w:rPr>
      </w:pPr>
      <w:r>
        <w:rPr>
          <w:szCs w:val="20"/>
        </w:rPr>
        <w:t>В системе Управление персоналом необходимо предусмотреть следующие настройки:</w:t>
      </w:r>
    </w:p>
    <w:p w14:paraId="19530CF2" w14:textId="77777777" w:rsidR="00CA78AF" w:rsidRDefault="00CA78AF" w:rsidP="0046439C">
      <w:pPr>
        <w:pStyle w:val="a5"/>
        <w:tabs>
          <w:tab w:val="clear" w:pos="2282"/>
          <w:tab w:val="left" w:pos="709"/>
        </w:tabs>
        <w:rPr>
          <w:szCs w:val="20"/>
        </w:rPr>
      </w:pPr>
    </w:p>
    <w:p w14:paraId="22245B86" w14:textId="77777777" w:rsidR="0046439C" w:rsidRPr="001A586F" w:rsidRDefault="00231418" w:rsidP="00040913">
      <w:pPr>
        <w:pStyle w:val="2-0"/>
        <w:numPr>
          <w:ilvl w:val="1"/>
          <w:numId w:val="14"/>
        </w:numPr>
      </w:pPr>
      <w:bookmarkStart w:id="2" w:name="_Toc55310133"/>
      <w:r w:rsidRPr="001A586F">
        <w:t xml:space="preserve">Учетная политика </w:t>
      </w:r>
      <w:r w:rsidR="007919A5" w:rsidRPr="001A586F">
        <w:t>предприятия</w:t>
      </w:r>
      <w:r w:rsidRPr="001A586F">
        <w:t>.</w:t>
      </w:r>
      <w:bookmarkEnd w:id="2"/>
    </w:p>
    <w:p w14:paraId="67D7D6F7" w14:textId="77777777" w:rsidR="007919A5" w:rsidRPr="001A586F" w:rsidRDefault="007919A5"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bCs/>
          <w:szCs w:val="20"/>
          <w:lang w:eastAsia="ru-RU"/>
        </w:rPr>
        <w:t>Учетная политики предприятия</w:t>
      </w:r>
      <w:r w:rsidR="00413943" w:rsidRPr="001A586F">
        <w:rPr>
          <w:rFonts w:eastAsia="Times New Roman" w:cs="Times New Roman"/>
          <w:szCs w:val="20"/>
          <w:lang w:eastAsia="ru-RU"/>
        </w:rPr>
        <w:t xml:space="preserve"> предназначен</w:t>
      </w:r>
      <w:r w:rsidRPr="001A586F">
        <w:rPr>
          <w:rFonts w:eastAsia="Times New Roman" w:cs="Times New Roman"/>
          <w:szCs w:val="20"/>
          <w:lang w:eastAsia="ru-RU"/>
        </w:rPr>
        <w:t>а</w:t>
      </w:r>
      <w:r w:rsidR="00413943" w:rsidRPr="001A586F">
        <w:rPr>
          <w:rFonts w:eastAsia="Times New Roman" w:cs="Times New Roman"/>
          <w:szCs w:val="20"/>
          <w:lang w:eastAsia="ru-RU"/>
        </w:rPr>
        <w:t xml:space="preserve"> для настройки общих параметров предприятия, определяющих его учетную политику. </w:t>
      </w:r>
    </w:p>
    <w:p w14:paraId="5E5EBB86" w14:textId="77777777" w:rsidR="00413943" w:rsidRPr="001A586F" w:rsidRDefault="00413943"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Настройки учетной политики предприятия для модуля "Управление персоналом" заполняются на закладке "Персонал" в бланке редакторе "Настройка учетной политики предприятия".</w:t>
      </w:r>
      <w:r w:rsidR="007919A5" w:rsidRPr="001A586F">
        <w:rPr>
          <w:rFonts w:eastAsia="Times New Roman" w:cs="Times New Roman"/>
          <w:szCs w:val="20"/>
          <w:lang w:eastAsia="ru-RU"/>
        </w:rPr>
        <w:t xml:space="preserve"> Страница "Персонал" бланка “Учетная политика предприятия” предназначена для настройки общих параметров расчета заработной платы персонала, персонифицированного учета и формирования отчетных документов для ГНИ.</w:t>
      </w:r>
    </w:p>
    <w:p w14:paraId="734CFA83" w14:textId="77777777" w:rsidR="00413943" w:rsidRPr="001A586F" w:rsidRDefault="00413943"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bCs/>
          <w:szCs w:val="20"/>
          <w:lang w:eastAsia="ru-RU"/>
        </w:rPr>
        <w:t>Закладка Персонал</w:t>
      </w:r>
      <w:r w:rsidRPr="001A586F">
        <w:rPr>
          <w:rFonts w:eastAsia="Times New Roman" w:cs="Times New Roman"/>
          <w:szCs w:val="20"/>
          <w:lang w:eastAsia="ru-RU"/>
        </w:rPr>
        <w:t xml:space="preserve"> содержит четыре закладки: Общее, ставки, Счета учета, Кадры, Зарплата Стандарт. </w:t>
      </w:r>
    </w:p>
    <w:p w14:paraId="6B3376F0" w14:textId="77777777" w:rsidR="00413943" w:rsidRPr="001A586F" w:rsidRDefault="00413943" w:rsidP="001A586F">
      <w:pPr>
        <w:spacing w:before="100" w:beforeAutospacing="1" w:after="100" w:afterAutospacing="1" w:line="240" w:lineRule="auto"/>
        <w:jc w:val="both"/>
        <w:rPr>
          <w:rFonts w:eastAsia="Times New Roman" w:cs="Times New Roman"/>
          <w:b/>
          <w:i/>
          <w:szCs w:val="20"/>
          <w:lang w:eastAsia="ru-RU"/>
        </w:rPr>
      </w:pPr>
      <w:r w:rsidRPr="001A586F">
        <w:rPr>
          <w:rFonts w:eastAsia="Times New Roman" w:cs="Times New Roman"/>
          <w:b/>
          <w:bCs/>
          <w:i/>
          <w:szCs w:val="20"/>
          <w:lang w:eastAsia="ru-RU"/>
        </w:rPr>
        <w:t>Закладка Общее, ставки</w:t>
      </w:r>
      <w:r w:rsidRPr="001A586F">
        <w:rPr>
          <w:rFonts w:eastAsia="Times New Roman" w:cs="Times New Roman"/>
          <w:b/>
          <w:i/>
          <w:szCs w:val="20"/>
          <w:lang w:eastAsia="ru-RU"/>
        </w:rPr>
        <w:t xml:space="preserve"> :</w:t>
      </w:r>
    </w:p>
    <w:p w14:paraId="3066BF10" w14:textId="77777777" w:rsidR="00413943" w:rsidRPr="001A586F" w:rsidRDefault="00413943" w:rsidP="00040913">
      <w:pPr>
        <w:numPr>
          <w:ilvl w:val="0"/>
          <w:numId w:val="9"/>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Вывод ФИО сотрудника - отображение ФИО сотрудника в расчетных документах по зарплате: ведомостях начислений, карточках расчета, платежных ведомостях и т.д. По умолчанию задано значение Фамилия, Инициалы, из выпадающего списка можно выбрать позицию Фамилия Имя Отчество; </w:t>
      </w:r>
    </w:p>
    <w:p w14:paraId="70BC959D" w14:textId="77777777" w:rsidR="00413943" w:rsidRPr="001A586F" w:rsidRDefault="00413943" w:rsidP="00040913">
      <w:pPr>
        <w:numPr>
          <w:ilvl w:val="0"/>
          <w:numId w:val="9"/>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Степень округления сумм к выдаче - вариант округления сумм к выдаче на руки. По умолчанию задано значение До рублей, из выпадающего списка можно выбрать позицию: До копеек, До десяток, До сотен; </w:t>
      </w:r>
    </w:p>
    <w:p w14:paraId="0DC488D9" w14:textId="77777777" w:rsidR="00413943" w:rsidRPr="001A586F" w:rsidRDefault="00413943" w:rsidP="00040913">
      <w:pPr>
        <w:numPr>
          <w:ilvl w:val="0"/>
          <w:numId w:val="9"/>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Плановые календарные дни выдачи заработной платы - устанавливаются дни выдачи заработной платы за первую половину и за месяц в целом, например, 20-е и 5-е числа. Результирующие даты выдачи корректируются с учетом выходных и праздничных дней в сторону уменьшения; </w:t>
      </w:r>
    </w:p>
    <w:p w14:paraId="47C29405" w14:textId="77777777" w:rsidR="00413943" w:rsidRPr="001A586F" w:rsidRDefault="00413943" w:rsidP="00040913">
      <w:pPr>
        <w:numPr>
          <w:ilvl w:val="0"/>
          <w:numId w:val="9"/>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Срок выплаты ЗП по кассе - указывается количество дней для выплаты заработной платы по кассе; </w:t>
      </w:r>
    </w:p>
    <w:p w14:paraId="0EB55D95" w14:textId="77777777" w:rsidR="00413943" w:rsidRPr="001A586F" w:rsidRDefault="00413943" w:rsidP="00040913">
      <w:pPr>
        <w:numPr>
          <w:ilvl w:val="0"/>
          <w:numId w:val="9"/>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Ставка травматизма - вручную указывается размер страхового тарифа в соответствии с классом профессионального риска в целом по предприятию. </w:t>
      </w:r>
    </w:p>
    <w:p w14:paraId="5ED3E7D5" w14:textId="77777777" w:rsidR="00413943" w:rsidRPr="001A586F" w:rsidRDefault="00413943"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iCs/>
          <w:szCs w:val="20"/>
          <w:lang w:eastAsia="ru-RU"/>
        </w:rPr>
        <w:t>При наличии на предприятии подразделения, имеющего коэффициент риска, отличный от основного, его значение проставляется в карточке Подразделения. В этом случае в расчете отчислений по травматизму участвует коэффициент риска по подразделению.</w:t>
      </w:r>
      <w:r w:rsidRPr="001A586F">
        <w:rPr>
          <w:rFonts w:eastAsia="Times New Roman" w:cs="Times New Roman"/>
          <w:szCs w:val="20"/>
          <w:lang w:eastAsia="ru-RU"/>
        </w:rPr>
        <w:t xml:space="preserve"> </w:t>
      </w:r>
    </w:p>
    <w:p w14:paraId="0271B3E5" w14:textId="77777777" w:rsidR="00413943" w:rsidRPr="001A586F" w:rsidRDefault="00413943" w:rsidP="00040913">
      <w:pPr>
        <w:numPr>
          <w:ilvl w:val="0"/>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Для инвалидов - применение пониженного страхового тарифа (60%) для расчета отчислений по травматизму на сотрудников-инвалидов. По умолчанию задано значение Использовать скидку, из выпадающего списка можно выбрать позицию Не использовать скидку; </w:t>
      </w:r>
    </w:p>
    <w:p w14:paraId="5F0EFFAD" w14:textId="77777777" w:rsidR="00413943" w:rsidRPr="001A586F" w:rsidRDefault="00413943" w:rsidP="00040913">
      <w:pPr>
        <w:numPr>
          <w:ilvl w:val="0"/>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Профсоюзные взносы - вручную указывается размер (в %) удержания взносов с зарплаты; </w:t>
      </w:r>
    </w:p>
    <w:p w14:paraId="5D73857C" w14:textId="77777777" w:rsidR="00413943" w:rsidRPr="001A586F" w:rsidRDefault="00413943" w:rsidP="00040913">
      <w:pPr>
        <w:numPr>
          <w:ilvl w:val="0"/>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Уменьшение предпраздничного дня - указывается время, на которое будет сокращаться предпраздничный день (в часах); </w:t>
      </w:r>
    </w:p>
    <w:p w14:paraId="33D4DDA2" w14:textId="77777777" w:rsidR="00413943" w:rsidRPr="001A586F" w:rsidRDefault="00413943" w:rsidP="00040913">
      <w:pPr>
        <w:numPr>
          <w:ilvl w:val="0"/>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Выплата пособий переведена в ФСС - указывается дата с которой выплата пособий переведена в ФСС. По умолчанию не задано; </w:t>
      </w:r>
    </w:p>
    <w:p w14:paraId="084765CC" w14:textId="77777777" w:rsidR="00413943" w:rsidRPr="001A586F" w:rsidRDefault="00413943" w:rsidP="00040913">
      <w:pPr>
        <w:numPr>
          <w:ilvl w:val="0"/>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Ежегодный отпуск - по умолчанию задан код по ОКИН и минимальная продолжительность основного отпуска в 28 календарных дней. </w:t>
      </w:r>
    </w:p>
    <w:p w14:paraId="361903B3" w14:textId="77777777" w:rsidR="00413943" w:rsidRPr="001A586F" w:rsidRDefault="00413943" w:rsidP="00040913">
      <w:pPr>
        <w:numPr>
          <w:ilvl w:val="0"/>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Зависимости кодов условных обозначений: </w:t>
      </w:r>
    </w:p>
    <w:p w14:paraId="78AFB387" w14:textId="77777777" w:rsidR="00413943" w:rsidRPr="001A586F" w:rsidRDefault="00413943" w:rsidP="00040913">
      <w:pPr>
        <w:numPr>
          <w:ilvl w:val="1"/>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Общее отработанное время - перечислены буквенные коды, используемые в табеле учета, которые учитываются в подсчете отработанного рабочего времени; </w:t>
      </w:r>
    </w:p>
    <w:p w14:paraId="07874984" w14:textId="77777777" w:rsidR="00413943" w:rsidRPr="001A586F" w:rsidRDefault="00413943" w:rsidP="00040913">
      <w:pPr>
        <w:numPr>
          <w:ilvl w:val="1"/>
          <w:numId w:val="10"/>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lastRenderedPageBreak/>
        <w:t xml:space="preserve">Использование в одном дне - перечислены буквенные коды, которые могут быть одновременно проставлены в табеле учета за один день. Поля можно редактировать и дополнять из справочника условных обозначений. </w:t>
      </w:r>
    </w:p>
    <w:p w14:paraId="6C1C1003" w14:textId="77777777" w:rsidR="00413943" w:rsidRPr="001A586F" w:rsidRDefault="00413943" w:rsidP="001A586F">
      <w:pPr>
        <w:spacing w:before="100" w:beforeAutospacing="1" w:after="100" w:afterAutospacing="1" w:line="240" w:lineRule="auto"/>
        <w:jc w:val="both"/>
        <w:rPr>
          <w:rFonts w:eastAsia="Times New Roman" w:cs="Times New Roman"/>
          <w:b/>
          <w:i/>
          <w:szCs w:val="20"/>
          <w:lang w:eastAsia="ru-RU"/>
        </w:rPr>
      </w:pPr>
      <w:r w:rsidRPr="001A586F">
        <w:rPr>
          <w:rFonts w:eastAsia="Times New Roman" w:cs="Times New Roman"/>
          <w:b/>
          <w:bCs/>
          <w:i/>
          <w:szCs w:val="20"/>
          <w:lang w:eastAsia="ru-RU"/>
        </w:rPr>
        <w:t>Закладка Счета учета</w:t>
      </w:r>
      <w:r w:rsidRPr="001A586F">
        <w:rPr>
          <w:rFonts w:eastAsia="Times New Roman" w:cs="Times New Roman"/>
          <w:b/>
          <w:i/>
          <w:szCs w:val="20"/>
          <w:lang w:eastAsia="ru-RU"/>
        </w:rPr>
        <w:t>:</w:t>
      </w:r>
    </w:p>
    <w:p w14:paraId="0B9F32BD" w14:textId="77777777" w:rsidR="00413943" w:rsidRPr="001A586F" w:rsidRDefault="00413943"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По умолчанию заполнены счета, используемые в целом по предприятию. При необходимости их можно отредактировать вручную или выбрать по кнопке из списка счетов. </w:t>
      </w:r>
    </w:p>
    <w:p w14:paraId="756A22A5" w14:textId="77777777" w:rsidR="00413943" w:rsidRPr="001A586F" w:rsidRDefault="00413943"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Cчета для отнесения затрат могут быть различными для отдельных подразделений и сотрудников. В этом случае приоритеты расставляются в таком порядке: </w:t>
      </w:r>
    </w:p>
    <w:p w14:paraId="03C017AB" w14:textId="77777777" w:rsidR="00413943" w:rsidRPr="001A586F" w:rsidRDefault="00413943" w:rsidP="00040913">
      <w:pPr>
        <w:numPr>
          <w:ilvl w:val="0"/>
          <w:numId w:val="11"/>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Сотрудник; </w:t>
      </w:r>
    </w:p>
    <w:p w14:paraId="7B58BB2E" w14:textId="77777777" w:rsidR="00413943" w:rsidRPr="001A586F" w:rsidRDefault="00413943" w:rsidP="00040913">
      <w:pPr>
        <w:numPr>
          <w:ilvl w:val="0"/>
          <w:numId w:val="11"/>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Вид начисления; </w:t>
      </w:r>
    </w:p>
    <w:p w14:paraId="1611DF88" w14:textId="77777777" w:rsidR="00413943" w:rsidRPr="001A586F" w:rsidRDefault="00413943" w:rsidP="00040913">
      <w:pPr>
        <w:numPr>
          <w:ilvl w:val="0"/>
          <w:numId w:val="11"/>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Подразделение; </w:t>
      </w:r>
    </w:p>
    <w:p w14:paraId="46B915C9" w14:textId="77777777" w:rsidR="00413943" w:rsidRPr="001A586F" w:rsidRDefault="00413943" w:rsidP="00040913">
      <w:pPr>
        <w:numPr>
          <w:ilvl w:val="0"/>
          <w:numId w:val="11"/>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Учетная политика. </w:t>
      </w:r>
    </w:p>
    <w:p w14:paraId="45858E65" w14:textId="77777777" w:rsidR="00413943" w:rsidRPr="001A586F" w:rsidRDefault="00413943" w:rsidP="001A586F">
      <w:p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Это означает, что счет затрат, указанный в карточке Сотрудника, будет использоваться по умолчанию. Если счет затрат не указан в карточке Сотрудника, то он будет учитываться из вида начисления и т.д.</w:t>
      </w:r>
    </w:p>
    <w:p w14:paraId="2FB49262" w14:textId="77777777" w:rsidR="00413943" w:rsidRPr="001A586F" w:rsidRDefault="00413943" w:rsidP="001A586F">
      <w:pPr>
        <w:spacing w:before="100" w:beforeAutospacing="1" w:after="100" w:afterAutospacing="1" w:line="240" w:lineRule="auto"/>
        <w:jc w:val="both"/>
        <w:rPr>
          <w:rFonts w:eastAsia="Times New Roman" w:cs="Times New Roman"/>
          <w:b/>
          <w:i/>
          <w:szCs w:val="20"/>
          <w:lang w:eastAsia="ru-RU"/>
        </w:rPr>
      </w:pPr>
      <w:r w:rsidRPr="001A586F">
        <w:rPr>
          <w:rFonts w:eastAsia="Times New Roman" w:cs="Times New Roman"/>
          <w:b/>
          <w:bCs/>
          <w:i/>
          <w:szCs w:val="20"/>
          <w:lang w:eastAsia="ru-RU"/>
        </w:rPr>
        <w:t>Закладка Кадры</w:t>
      </w:r>
      <w:r w:rsidRPr="001A586F">
        <w:rPr>
          <w:rFonts w:eastAsia="Times New Roman" w:cs="Times New Roman"/>
          <w:b/>
          <w:i/>
          <w:szCs w:val="20"/>
          <w:lang w:eastAsia="ru-RU"/>
        </w:rPr>
        <w:t>:</w:t>
      </w:r>
    </w:p>
    <w:p w14:paraId="3D607D56" w14:textId="77777777" w:rsidR="001A586F" w:rsidRPr="005350A8" w:rsidRDefault="001A586F" w:rsidP="009611FF">
      <w:pPr>
        <w:spacing w:before="100" w:beforeAutospacing="1" w:after="100" w:afterAutospacing="1" w:line="240" w:lineRule="auto"/>
        <w:jc w:val="both"/>
        <w:rPr>
          <w:rFonts w:eastAsia="Times New Roman" w:cs="Times New Roman"/>
          <w:szCs w:val="20"/>
          <w:lang w:eastAsia="ru-RU"/>
        </w:rPr>
      </w:pPr>
      <w:r w:rsidRPr="0079243A">
        <w:rPr>
          <w:rFonts w:eastAsia="Times New Roman" w:cs="Times New Roman"/>
          <w:i/>
          <w:szCs w:val="20"/>
          <w:lang w:eastAsia="ru-RU"/>
        </w:rPr>
        <w:t>Использование Штатного расписания.</w:t>
      </w:r>
      <w:r>
        <w:rPr>
          <w:rFonts w:eastAsia="Times New Roman" w:cs="Times New Roman"/>
          <w:szCs w:val="20"/>
          <w:lang w:eastAsia="ru-RU"/>
        </w:rPr>
        <w:t xml:space="preserve"> При наличии значения Да в данной строке подразумевается, что предприятие использует Штатное расписание. Документы по приему, переводу сотрудников формируются с учетом данных, указанных в документе Штатное распи</w:t>
      </w:r>
      <w:r w:rsidRPr="005350A8">
        <w:rPr>
          <w:rFonts w:eastAsia="Times New Roman" w:cs="Times New Roman"/>
          <w:szCs w:val="20"/>
          <w:lang w:eastAsia="ru-RU"/>
        </w:rPr>
        <w:t>сание.</w:t>
      </w:r>
    </w:p>
    <w:p w14:paraId="39B52DE0" w14:textId="77777777" w:rsidR="0079243A" w:rsidRPr="00635C04" w:rsidRDefault="0079243A" w:rsidP="005350A8">
      <w:pPr>
        <w:spacing w:before="100" w:beforeAutospacing="1" w:after="100" w:afterAutospacing="1" w:line="240" w:lineRule="auto"/>
        <w:jc w:val="both"/>
        <w:rPr>
          <w:rFonts w:eastAsia="Times New Roman" w:cs="Times New Roman"/>
          <w:szCs w:val="20"/>
          <w:lang w:eastAsia="ru-RU"/>
        </w:rPr>
      </w:pPr>
      <w:r w:rsidRPr="00635C04">
        <w:rPr>
          <w:rFonts w:eastAsia="Times New Roman" w:cs="Times New Roman"/>
          <w:i/>
          <w:szCs w:val="20"/>
          <w:lang w:eastAsia="ru-RU"/>
        </w:rPr>
        <w:t>Использование Графика отпусков.</w:t>
      </w:r>
      <w:r w:rsidRPr="00635C04">
        <w:rPr>
          <w:rFonts w:eastAsia="Times New Roman" w:cs="Times New Roman"/>
          <w:szCs w:val="20"/>
          <w:lang w:eastAsia="ru-RU"/>
        </w:rPr>
        <w:t xml:space="preserve"> При наличии значения Да в данной строке подразумевается, что предприятие использует График отпусков. При формировании Графика учета рабочего времени и Табеля учета рабочего времени учитываются данные, указанные в документе График отпусков.</w:t>
      </w:r>
    </w:p>
    <w:p w14:paraId="76ADB7D9" w14:textId="77777777" w:rsidR="00B70F02" w:rsidRDefault="0079243A" w:rsidP="005350A8">
      <w:pPr>
        <w:spacing w:after="0" w:line="240" w:lineRule="auto"/>
        <w:jc w:val="both"/>
        <w:rPr>
          <w:rFonts w:eastAsia="Times New Roman" w:cs="Times New Roman"/>
          <w:szCs w:val="20"/>
          <w:lang w:eastAsia="ru-RU"/>
        </w:rPr>
      </w:pPr>
      <w:r w:rsidRPr="00635C04">
        <w:rPr>
          <w:rFonts w:eastAsia="Times New Roman" w:cs="Times New Roman"/>
          <w:i/>
          <w:szCs w:val="20"/>
          <w:lang w:eastAsia="ru-RU"/>
        </w:rPr>
        <w:t xml:space="preserve">Расчет нормы рабочего времени </w:t>
      </w:r>
      <w:r w:rsidR="005A34C9" w:rsidRPr="00635C04">
        <w:rPr>
          <w:rFonts w:eastAsia="Times New Roman" w:cs="Times New Roman"/>
          <w:i/>
          <w:szCs w:val="20"/>
          <w:lang w:eastAsia="ru-RU"/>
        </w:rPr>
        <w:t>в период отсутствия сотрудника</w:t>
      </w:r>
      <w:r w:rsidRPr="00635C04">
        <w:rPr>
          <w:rFonts w:eastAsia="Times New Roman" w:cs="Times New Roman"/>
          <w:i/>
          <w:szCs w:val="20"/>
          <w:lang w:eastAsia="ru-RU"/>
        </w:rPr>
        <w:t>.</w:t>
      </w:r>
      <w:r w:rsidRPr="005350A8">
        <w:rPr>
          <w:rFonts w:eastAsia="Times New Roman" w:cs="Times New Roman"/>
          <w:szCs w:val="20"/>
          <w:lang w:eastAsia="ru-RU"/>
        </w:rPr>
        <w:t xml:space="preserve"> </w:t>
      </w:r>
    </w:p>
    <w:p w14:paraId="0172F8FF" w14:textId="77777777" w:rsidR="001A586F" w:rsidRPr="005350A8" w:rsidRDefault="0079243A" w:rsidP="005350A8">
      <w:pPr>
        <w:spacing w:after="0" w:line="240" w:lineRule="auto"/>
        <w:jc w:val="both"/>
        <w:rPr>
          <w:rFonts w:eastAsia="Times New Roman" w:cs="Times New Roman"/>
          <w:szCs w:val="20"/>
          <w:lang w:eastAsia="ru-RU"/>
        </w:rPr>
      </w:pPr>
      <w:r w:rsidRPr="005350A8">
        <w:rPr>
          <w:rFonts w:eastAsia="Times New Roman" w:cs="Times New Roman"/>
          <w:szCs w:val="20"/>
          <w:lang w:eastAsia="ru-RU"/>
        </w:rPr>
        <w:t>Вариант расчета выбирается из выпадающего списка:</w:t>
      </w:r>
    </w:p>
    <w:p w14:paraId="32C6F72D" w14:textId="77777777" w:rsidR="00E52060" w:rsidRPr="005350A8" w:rsidRDefault="00E52060" w:rsidP="005350A8">
      <w:pPr>
        <w:pStyle w:val="2-"/>
      </w:pPr>
      <w:r w:rsidRPr="005350A8">
        <w:t xml:space="preserve">Норма зависит от Графика (плановые данные). Количество </w:t>
      </w:r>
      <w:r w:rsidR="005A34C9">
        <w:t>часов отсутствия</w:t>
      </w:r>
      <w:r w:rsidRPr="005350A8">
        <w:t xml:space="preserve">, уменьшающих норму рабочего времени, определяется в зависимости от того, сколько рабочих часов по Графику учета рабочего времени сотрудник пропустил </w:t>
      </w:r>
      <w:r w:rsidR="005A34C9">
        <w:t>в период отсутствия</w:t>
      </w:r>
      <w:r w:rsidRPr="005350A8">
        <w:t>;</w:t>
      </w:r>
    </w:p>
    <w:p w14:paraId="16053718" w14:textId="77777777" w:rsidR="00E52060" w:rsidRDefault="00E52060" w:rsidP="005350A8">
      <w:pPr>
        <w:pStyle w:val="2-"/>
      </w:pPr>
      <w:r w:rsidRPr="005350A8">
        <w:t>Норма н</w:t>
      </w:r>
      <w:r w:rsidR="005A34C9">
        <w:t>е</w:t>
      </w:r>
      <w:r w:rsidRPr="005350A8">
        <w:t xml:space="preserve"> зависит от Графика</w:t>
      </w:r>
      <w:r w:rsidR="005A34C9">
        <w:t xml:space="preserve"> (в соответствии с производственным календарем)</w:t>
      </w:r>
      <w:r w:rsidRPr="005350A8">
        <w:t xml:space="preserve">. Количество часов </w:t>
      </w:r>
      <w:r w:rsidR="005A34C9">
        <w:t>отсутствия</w:t>
      </w:r>
      <w:r w:rsidRPr="005350A8">
        <w:t xml:space="preserve">, уменьшающих норму рабочего времени, определяется в зависимости от того, сколько рабочих часов (норма часов) указано в производственном календаре в период </w:t>
      </w:r>
      <w:r w:rsidR="005A34C9">
        <w:t>отсутствия</w:t>
      </w:r>
      <w:r w:rsidRPr="005350A8">
        <w:t xml:space="preserve"> сотрудника.</w:t>
      </w:r>
    </w:p>
    <w:p w14:paraId="611F461B" w14:textId="77777777" w:rsidR="005350A8" w:rsidRDefault="00B70F02" w:rsidP="005350A8">
      <w:pPr>
        <w:pStyle w:val="2-"/>
        <w:numPr>
          <w:ilvl w:val="0"/>
          <w:numId w:val="0"/>
        </w:numPr>
      </w:pPr>
      <w:r>
        <w:t>Также необходимо предусмотреть возможность выбора варианта расчета для отдельного вида отсутствия:</w:t>
      </w:r>
    </w:p>
    <w:p w14:paraId="07D16CB7" w14:textId="77777777" w:rsidR="00B70F02" w:rsidRDefault="00B70F02" w:rsidP="00B70F02">
      <w:pPr>
        <w:pStyle w:val="2-"/>
      </w:pPr>
      <w:r>
        <w:t>Отсутствие в период ежегодного отпуска;</w:t>
      </w:r>
    </w:p>
    <w:p w14:paraId="08445DAF" w14:textId="77777777" w:rsidR="00B70F02" w:rsidRDefault="00B70F02" w:rsidP="00B70F02">
      <w:pPr>
        <w:pStyle w:val="2-"/>
      </w:pPr>
      <w:r>
        <w:t>Отсутствие в иной период (</w:t>
      </w:r>
      <w:r w:rsidRPr="0068086E">
        <w:rPr>
          <w:rFonts w:cs="Arial"/>
          <w:color w:val="000000"/>
          <w:szCs w:val="20"/>
        </w:rPr>
        <w:t>учебный отпуск, отпуск без сохранения заработной платы, временная нетрудоспособность, период выполнения государственных, общественных обязанностей</w:t>
      </w:r>
      <w:r>
        <w:rPr>
          <w:rFonts w:cs="Arial"/>
          <w:color w:val="000000"/>
          <w:szCs w:val="20"/>
        </w:rPr>
        <w:t>).</w:t>
      </w:r>
      <w:r>
        <w:t xml:space="preserve">  </w:t>
      </w:r>
    </w:p>
    <w:p w14:paraId="41CAB4B4" w14:textId="77777777" w:rsidR="00B70F02" w:rsidRPr="00B70F02" w:rsidRDefault="00B70F02" w:rsidP="00B70F02">
      <w:pPr>
        <w:rPr>
          <w:rFonts w:cs="Arial"/>
          <w:color w:val="000000"/>
          <w:szCs w:val="20"/>
        </w:rPr>
      </w:pPr>
      <w:r w:rsidRPr="00B70F02">
        <w:rPr>
          <w:rFonts w:cs="Arial"/>
          <w:color w:val="000000"/>
          <w:szCs w:val="20"/>
        </w:rPr>
        <w:t>В соответствии с законодательством при подсчете нормы рабочих часов, которые необходимо отработать в учетном периоде, из этого периода исключается время, в течение которого сотрудник освобождается от исполнения трудовых обязанностей с сохранением места работы (в частности: ежегодный отпуск, учебный отпуск, отпуск без сохранения заработной платы, временная нетрудоспособность, период выполнения государственных, общественных обязанностей). Норма рабочего времени в этих случаях должна уменьшаться на количество рабочих часов такого отсутствия (ст. 91 ТК РФ, Письмо Минздравсоцразвития России от 13.10.2011 № 22-2/377333-782, письмо Федеральной службы по труду и занятости (Роструд) от 01.03.2010 № 550-6-1, письмо Минтруд России от 25.12.2013 № 14-2-337).</w:t>
      </w:r>
    </w:p>
    <w:p w14:paraId="188324BA" w14:textId="77777777" w:rsidR="00B70F02" w:rsidRPr="00B70F02" w:rsidRDefault="00B70F02" w:rsidP="00B70F02">
      <w:pPr>
        <w:rPr>
          <w:rFonts w:cs="Arial"/>
          <w:color w:val="000000"/>
          <w:szCs w:val="20"/>
        </w:rPr>
      </w:pPr>
      <w:r w:rsidRPr="00B70F02">
        <w:rPr>
          <w:rFonts w:cs="Arial"/>
          <w:color w:val="000000"/>
          <w:szCs w:val="20"/>
        </w:rPr>
        <w:lastRenderedPageBreak/>
        <w:t xml:space="preserve">Нормативно закрепленного универсального правила расчета нормы рабочих часов отсутствия не существует. На практике применяется три варианта расчета: </w:t>
      </w:r>
    </w:p>
    <w:p w14:paraId="7A24A40C" w14:textId="77777777" w:rsidR="00B70F02" w:rsidRPr="00B70F02" w:rsidRDefault="00B70F02" w:rsidP="00040913">
      <w:pPr>
        <w:pStyle w:val="ab"/>
        <w:numPr>
          <w:ilvl w:val="0"/>
          <w:numId w:val="16"/>
        </w:numPr>
        <w:spacing w:after="160" w:line="259" w:lineRule="auto"/>
        <w:rPr>
          <w:sz w:val="20"/>
          <w:szCs w:val="20"/>
        </w:rPr>
      </w:pPr>
      <w:r w:rsidRPr="00B70F02">
        <w:rPr>
          <w:rFonts w:cs="Arial"/>
          <w:color w:val="000000"/>
          <w:sz w:val="20"/>
          <w:szCs w:val="20"/>
        </w:rPr>
        <w:t>Норма рабочих часов отсутствия равна норме часов, приходящихся на рабочие дни по производственному календарю;</w:t>
      </w:r>
    </w:p>
    <w:p w14:paraId="6AB64E34" w14:textId="77777777" w:rsidR="00B70F02" w:rsidRPr="00B70F02" w:rsidRDefault="00B70F02" w:rsidP="00040913">
      <w:pPr>
        <w:pStyle w:val="ab"/>
        <w:numPr>
          <w:ilvl w:val="0"/>
          <w:numId w:val="16"/>
        </w:numPr>
        <w:spacing w:after="160" w:line="259" w:lineRule="auto"/>
        <w:rPr>
          <w:sz w:val="20"/>
          <w:szCs w:val="20"/>
        </w:rPr>
      </w:pPr>
      <w:r w:rsidRPr="00B70F02">
        <w:rPr>
          <w:rFonts w:cs="Arial"/>
          <w:color w:val="000000"/>
          <w:sz w:val="20"/>
          <w:szCs w:val="20"/>
        </w:rPr>
        <w:t>Норма рабочих часов отсутствия равна количеству часов, которые сотрудник должен был отработать в период отсутствия, т.е. количеству часов, указанному в Графике учета рабочего времени;</w:t>
      </w:r>
    </w:p>
    <w:p w14:paraId="6EE305D1" w14:textId="77777777" w:rsidR="00B70F02" w:rsidRPr="00B70F02" w:rsidRDefault="00B70F02" w:rsidP="00040913">
      <w:pPr>
        <w:pStyle w:val="ab"/>
        <w:numPr>
          <w:ilvl w:val="0"/>
          <w:numId w:val="16"/>
        </w:numPr>
        <w:spacing w:after="160" w:line="259" w:lineRule="auto"/>
        <w:rPr>
          <w:sz w:val="20"/>
          <w:szCs w:val="20"/>
        </w:rPr>
      </w:pPr>
      <w:r w:rsidRPr="00B70F02">
        <w:rPr>
          <w:rFonts w:cs="Arial"/>
          <w:color w:val="000000"/>
          <w:sz w:val="20"/>
          <w:szCs w:val="20"/>
        </w:rPr>
        <w:t>Расчет нормы рабочих часов отсутствия зависит от вида отсутствия: норма рабочих часов отсутствия, при нахождении сотрудника в ежегодном отпуске равна норме часов, приходящихся на рабочие дни по производственному календарю, а норма рабочих часов отсутствия, при отсутствии сотрудника в иных случаях (учебный отпуск, отпуск без сохранения заработной платы, временная нетрудоспособность, период выполнения государственных, общественных обязанностей) равна количеству часов, которые сотрудник должен был отработать в период отсутствия, т.е. количеству часов, указанному в Графике учета рабочего времени. Данный вариант возникает в связи с тем, что ежегодный отпуск является планируемым периодом отсутствия и может не указываться в графике учета рабочего времени.</w:t>
      </w:r>
    </w:p>
    <w:p w14:paraId="16631678" w14:textId="77777777" w:rsidR="00B70F02" w:rsidRPr="00B70F02" w:rsidRDefault="00B70F02" w:rsidP="00B70F02">
      <w:pPr>
        <w:rPr>
          <w:szCs w:val="20"/>
        </w:rPr>
      </w:pPr>
      <w:r w:rsidRPr="00B70F02">
        <w:rPr>
          <w:szCs w:val="20"/>
        </w:rPr>
        <w:t>Необходимо предоставить пользователю возможность выбора варианта расчета нормы часов, с возможностью выбора разных вариантов расчета часов отсутствия в период ежегодного отпуска и иные периоды отсутствия.</w:t>
      </w:r>
    </w:p>
    <w:p w14:paraId="7261B0AA" w14:textId="7268B7E3" w:rsidR="00B70F02" w:rsidRDefault="005B4997" w:rsidP="00B70F02">
      <w:pPr>
        <w:pStyle w:val="2-"/>
        <w:numPr>
          <w:ilvl w:val="0"/>
          <w:numId w:val="0"/>
        </w:numPr>
      </w:pPr>
      <w:commentRangeStart w:id="3"/>
      <w:r w:rsidRPr="005B4997">
        <w:rPr>
          <w:i/>
        </w:rPr>
        <w:t>Периоды, не включаемый в отпускной стаж.</w:t>
      </w:r>
      <w:r>
        <w:t xml:space="preserve"> Пользователю предоставляется возможность указания периодов работы сотрудника, не включаемых в стаж работы, дающий право на ежегодный основной оплачиваемый отпуск (в соответствии со ст. 121 ТК РФ). Пользователь указывает коды и наименования периодов, которые не включаются в отпускной стаж:</w:t>
      </w:r>
    </w:p>
    <w:p w14:paraId="36637FE5" w14:textId="1314A5A3" w:rsidR="005B4997" w:rsidRDefault="00966104" w:rsidP="005B4997">
      <w:pPr>
        <w:pStyle w:val="2-"/>
        <w:numPr>
          <w:ilvl w:val="0"/>
          <w:numId w:val="35"/>
        </w:numPr>
      </w:pPr>
      <w:r>
        <w:t>Отпуск по уходу за ребенком до достижения им установленного законом возраста.</w:t>
      </w:r>
    </w:p>
    <w:tbl>
      <w:tblPr>
        <w:tblStyle w:val="af9"/>
        <w:tblW w:w="0" w:type="auto"/>
        <w:tblInd w:w="360" w:type="dxa"/>
        <w:tblLook w:val="04A0" w:firstRow="1" w:lastRow="0" w:firstColumn="1" w:lastColumn="0" w:noHBand="0" w:noVBand="1"/>
      </w:tblPr>
      <w:tblGrid>
        <w:gridCol w:w="2329"/>
        <w:gridCol w:w="6662"/>
      </w:tblGrid>
      <w:tr w:rsidR="00966104" w:rsidRPr="00966104" w14:paraId="6452F9B8" w14:textId="77777777" w:rsidTr="00966104">
        <w:tc>
          <w:tcPr>
            <w:tcW w:w="2329" w:type="dxa"/>
          </w:tcPr>
          <w:p w14:paraId="6CA49CAA" w14:textId="304F7DA7" w:rsidR="00966104" w:rsidRPr="00966104" w:rsidRDefault="00966104" w:rsidP="00966104">
            <w:pPr>
              <w:pStyle w:val="2-"/>
              <w:numPr>
                <w:ilvl w:val="0"/>
                <w:numId w:val="0"/>
              </w:numPr>
              <w:rPr>
                <w:sz w:val="16"/>
                <w:szCs w:val="16"/>
              </w:rPr>
            </w:pPr>
            <w:r w:rsidRPr="00966104">
              <w:rPr>
                <w:sz w:val="16"/>
                <w:szCs w:val="16"/>
              </w:rPr>
              <w:t>Код отпуска</w:t>
            </w:r>
          </w:p>
        </w:tc>
        <w:tc>
          <w:tcPr>
            <w:tcW w:w="6662" w:type="dxa"/>
          </w:tcPr>
          <w:p w14:paraId="021B1721" w14:textId="55DD86F4" w:rsidR="00966104" w:rsidRPr="00966104" w:rsidRDefault="00966104" w:rsidP="00966104">
            <w:pPr>
              <w:pStyle w:val="2-"/>
              <w:numPr>
                <w:ilvl w:val="0"/>
                <w:numId w:val="0"/>
              </w:numPr>
              <w:rPr>
                <w:sz w:val="16"/>
                <w:szCs w:val="16"/>
              </w:rPr>
            </w:pPr>
            <w:r w:rsidRPr="00966104">
              <w:rPr>
                <w:sz w:val="16"/>
                <w:szCs w:val="16"/>
              </w:rPr>
              <w:t>Наименование отпуска</w:t>
            </w:r>
          </w:p>
        </w:tc>
      </w:tr>
      <w:tr w:rsidR="00966104" w14:paraId="74DC7BF8" w14:textId="77777777" w:rsidTr="00966104">
        <w:tc>
          <w:tcPr>
            <w:tcW w:w="2329" w:type="dxa"/>
          </w:tcPr>
          <w:p w14:paraId="5E42F28B" w14:textId="16014283" w:rsidR="00966104" w:rsidRDefault="00966104" w:rsidP="00966104">
            <w:pPr>
              <w:pStyle w:val="2-"/>
              <w:numPr>
                <w:ilvl w:val="0"/>
                <w:numId w:val="0"/>
              </w:numPr>
            </w:pPr>
            <w:r>
              <w:t>22</w:t>
            </w:r>
          </w:p>
        </w:tc>
        <w:tc>
          <w:tcPr>
            <w:tcW w:w="6662" w:type="dxa"/>
          </w:tcPr>
          <w:p w14:paraId="495FA227" w14:textId="76F59A7F" w:rsidR="00966104" w:rsidRDefault="00966104" w:rsidP="00966104">
            <w:pPr>
              <w:pStyle w:val="2-"/>
              <w:numPr>
                <w:ilvl w:val="0"/>
                <w:numId w:val="0"/>
              </w:numPr>
            </w:pPr>
            <w:r>
              <w:t>Частично оплачиваемый отпуск женщинам, имеющим детей в возрасте до 1,5 лет.</w:t>
            </w:r>
          </w:p>
        </w:tc>
      </w:tr>
      <w:tr w:rsidR="00966104" w14:paraId="48CEA802" w14:textId="77777777" w:rsidTr="00966104">
        <w:tc>
          <w:tcPr>
            <w:tcW w:w="2329" w:type="dxa"/>
          </w:tcPr>
          <w:p w14:paraId="499FE0B1" w14:textId="3B1024AD" w:rsidR="00966104" w:rsidRDefault="00966104" w:rsidP="00966104">
            <w:pPr>
              <w:pStyle w:val="2-"/>
              <w:numPr>
                <w:ilvl w:val="0"/>
                <w:numId w:val="0"/>
              </w:numPr>
            </w:pPr>
            <w:r>
              <w:t>23</w:t>
            </w:r>
          </w:p>
        </w:tc>
        <w:tc>
          <w:tcPr>
            <w:tcW w:w="6662" w:type="dxa"/>
          </w:tcPr>
          <w:p w14:paraId="157BC8AF" w14:textId="22FA7D3E" w:rsidR="00966104" w:rsidRDefault="00966104" w:rsidP="00966104">
            <w:pPr>
              <w:pStyle w:val="2-"/>
              <w:numPr>
                <w:ilvl w:val="0"/>
                <w:numId w:val="0"/>
              </w:numPr>
            </w:pPr>
            <w:r>
              <w:t>Дополнительный отпуск без сохранения заработной платы женщинам, имеющим детей в возрасте до 3 лет.</w:t>
            </w:r>
          </w:p>
        </w:tc>
      </w:tr>
    </w:tbl>
    <w:p w14:paraId="74D46431" w14:textId="77777777" w:rsidR="00966104" w:rsidRDefault="00966104" w:rsidP="00966104">
      <w:pPr>
        <w:pStyle w:val="2-"/>
        <w:numPr>
          <w:ilvl w:val="0"/>
          <w:numId w:val="0"/>
        </w:numPr>
        <w:ind w:left="360"/>
      </w:pPr>
    </w:p>
    <w:p w14:paraId="63FB0A3E" w14:textId="0D43BA63" w:rsidR="005B4997" w:rsidRDefault="00966104" w:rsidP="00B70F02">
      <w:pPr>
        <w:pStyle w:val="2-"/>
        <w:numPr>
          <w:ilvl w:val="0"/>
          <w:numId w:val="0"/>
        </w:numPr>
      </w:pPr>
      <w:r>
        <w:t>Автоматически проставляются значения кодов отпуска 22, 23. Необходимо предоставить возможность корректировки значений пользователем. Возможно выбрать значения из справочника Виды отпусков.</w:t>
      </w:r>
    </w:p>
    <w:p w14:paraId="70ABE381" w14:textId="4137D5C9" w:rsidR="00966104" w:rsidRDefault="00966104" w:rsidP="00966104">
      <w:pPr>
        <w:pStyle w:val="2-"/>
        <w:numPr>
          <w:ilvl w:val="0"/>
          <w:numId w:val="35"/>
        </w:numPr>
      </w:pPr>
      <w:r>
        <w:t>Максимальное количество дней отпуска без сохранения заработной платы, которые включаются в стаж работы, дающий право на ежегодный основной оплачиваемый отпуск.</w:t>
      </w:r>
    </w:p>
    <w:tbl>
      <w:tblPr>
        <w:tblStyle w:val="af9"/>
        <w:tblW w:w="0" w:type="auto"/>
        <w:tblInd w:w="360" w:type="dxa"/>
        <w:tblLook w:val="04A0" w:firstRow="1" w:lastRow="0" w:firstColumn="1" w:lastColumn="0" w:noHBand="0" w:noVBand="1"/>
      </w:tblPr>
      <w:tblGrid>
        <w:gridCol w:w="1762"/>
        <w:gridCol w:w="4819"/>
        <w:gridCol w:w="1701"/>
      </w:tblGrid>
      <w:tr w:rsidR="00966104" w14:paraId="30ECF4A2" w14:textId="77777777" w:rsidTr="00131F35">
        <w:tc>
          <w:tcPr>
            <w:tcW w:w="1762" w:type="dxa"/>
          </w:tcPr>
          <w:p w14:paraId="2583B86C" w14:textId="4A5A7F88" w:rsidR="00966104" w:rsidRDefault="00966104" w:rsidP="00966104">
            <w:pPr>
              <w:pStyle w:val="2-"/>
              <w:numPr>
                <w:ilvl w:val="0"/>
                <w:numId w:val="0"/>
              </w:numPr>
            </w:pPr>
            <w:r w:rsidRPr="00966104">
              <w:rPr>
                <w:sz w:val="16"/>
                <w:szCs w:val="16"/>
              </w:rPr>
              <w:t>Код отпуска</w:t>
            </w:r>
          </w:p>
        </w:tc>
        <w:tc>
          <w:tcPr>
            <w:tcW w:w="4819" w:type="dxa"/>
          </w:tcPr>
          <w:p w14:paraId="4946BE3B" w14:textId="0CDB57F4" w:rsidR="00966104" w:rsidRDefault="00966104" w:rsidP="00966104">
            <w:pPr>
              <w:pStyle w:val="2-"/>
              <w:numPr>
                <w:ilvl w:val="0"/>
                <w:numId w:val="0"/>
              </w:numPr>
            </w:pPr>
            <w:r w:rsidRPr="00966104">
              <w:rPr>
                <w:sz w:val="16"/>
                <w:szCs w:val="16"/>
              </w:rPr>
              <w:t>Наименование отпуска</w:t>
            </w:r>
          </w:p>
        </w:tc>
        <w:tc>
          <w:tcPr>
            <w:tcW w:w="1701" w:type="dxa"/>
          </w:tcPr>
          <w:p w14:paraId="39FCC3B6" w14:textId="3F8C5086" w:rsidR="00966104" w:rsidRPr="00966104" w:rsidRDefault="00966104" w:rsidP="00966104">
            <w:pPr>
              <w:pStyle w:val="2-"/>
              <w:numPr>
                <w:ilvl w:val="0"/>
                <w:numId w:val="0"/>
              </w:numPr>
              <w:rPr>
                <w:sz w:val="16"/>
                <w:szCs w:val="16"/>
              </w:rPr>
            </w:pPr>
            <w:r w:rsidRPr="00966104">
              <w:rPr>
                <w:sz w:val="16"/>
                <w:szCs w:val="16"/>
              </w:rPr>
              <w:t>Количество дней</w:t>
            </w:r>
          </w:p>
        </w:tc>
      </w:tr>
      <w:tr w:rsidR="00131F35" w14:paraId="6CCC6B47" w14:textId="77777777" w:rsidTr="00131F35">
        <w:tc>
          <w:tcPr>
            <w:tcW w:w="1762" w:type="dxa"/>
          </w:tcPr>
          <w:p w14:paraId="0D71CAB0" w14:textId="5FA17651" w:rsidR="00131F35" w:rsidRDefault="00131F35" w:rsidP="00966104">
            <w:pPr>
              <w:pStyle w:val="2-"/>
              <w:numPr>
                <w:ilvl w:val="0"/>
                <w:numId w:val="0"/>
              </w:numPr>
            </w:pPr>
            <w:r>
              <w:t>02</w:t>
            </w:r>
          </w:p>
        </w:tc>
        <w:tc>
          <w:tcPr>
            <w:tcW w:w="4819" w:type="dxa"/>
          </w:tcPr>
          <w:p w14:paraId="617981A0" w14:textId="2A8F3379" w:rsidR="00131F35" w:rsidRDefault="00131F35" w:rsidP="00966104">
            <w:pPr>
              <w:pStyle w:val="2-"/>
              <w:numPr>
                <w:ilvl w:val="0"/>
                <w:numId w:val="0"/>
              </w:numPr>
            </w:pPr>
            <w:r>
              <w:t>Отпуск без сохранения заработной платы</w:t>
            </w:r>
          </w:p>
        </w:tc>
        <w:tc>
          <w:tcPr>
            <w:tcW w:w="1701" w:type="dxa"/>
            <w:vMerge w:val="restart"/>
            <w:vAlign w:val="center"/>
          </w:tcPr>
          <w:p w14:paraId="0D6EC01A" w14:textId="4DD990DE" w:rsidR="00131F35" w:rsidRDefault="00131F35" w:rsidP="00131F35">
            <w:pPr>
              <w:pStyle w:val="2-"/>
              <w:numPr>
                <w:ilvl w:val="0"/>
                <w:numId w:val="0"/>
              </w:numPr>
              <w:jc w:val="center"/>
            </w:pPr>
            <w:r>
              <w:t>14</w:t>
            </w:r>
          </w:p>
        </w:tc>
      </w:tr>
      <w:tr w:rsidR="00131F35" w14:paraId="32E28F31" w14:textId="77777777" w:rsidTr="00131F35">
        <w:tc>
          <w:tcPr>
            <w:tcW w:w="1762" w:type="dxa"/>
          </w:tcPr>
          <w:p w14:paraId="3D7D853D" w14:textId="77777777" w:rsidR="00131F35" w:rsidRDefault="00131F35" w:rsidP="00966104">
            <w:pPr>
              <w:pStyle w:val="2-"/>
              <w:numPr>
                <w:ilvl w:val="0"/>
                <w:numId w:val="0"/>
              </w:numPr>
            </w:pPr>
          </w:p>
        </w:tc>
        <w:tc>
          <w:tcPr>
            <w:tcW w:w="4819" w:type="dxa"/>
          </w:tcPr>
          <w:p w14:paraId="136D57B2" w14:textId="77777777" w:rsidR="00131F35" w:rsidRDefault="00131F35" w:rsidP="00966104">
            <w:pPr>
              <w:pStyle w:val="2-"/>
              <w:numPr>
                <w:ilvl w:val="0"/>
                <w:numId w:val="0"/>
              </w:numPr>
            </w:pPr>
          </w:p>
        </w:tc>
        <w:tc>
          <w:tcPr>
            <w:tcW w:w="1701" w:type="dxa"/>
            <w:vMerge/>
          </w:tcPr>
          <w:p w14:paraId="64C9F5AB" w14:textId="77777777" w:rsidR="00131F35" w:rsidRDefault="00131F35" w:rsidP="00966104">
            <w:pPr>
              <w:pStyle w:val="2-"/>
              <w:numPr>
                <w:ilvl w:val="0"/>
                <w:numId w:val="0"/>
              </w:numPr>
            </w:pPr>
          </w:p>
        </w:tc>
      </w:tr>
      <w:tr w:rsidR="00131F35" w14:paraId="75FE8ED2" w14:textId="77777777" w:rsidTr="00131F35">
        <w:tc>
          <w:tcPr>
            <w:tcW w:w="1762" w:type="dxa"/>
          </w:tcPr>
          <w:p w14:paraId="3216D12A" w14:textId="77777777" w:rsidR="00131F35" w:rsidRDefault="00131F35" w:rsidP="00966104">
            <w:pPr>
              <w:pStyle w:val="2-"/>
              <w:numPr>
                <w:ilvl w:val="0"/>
                <w:numId w:val="0"/>
              </w:numPr>
            </w:pPr>
          </w:p>
        </w:tc>
        <w:tc>
          <w:tcPr>
            <w:tcW w:w="4819" w:type="dxa"/>
          </w:tcPr>
          <w:p w14:paraId="3063037D" w14:textId="77777777" w:rsidR="00131F35" w:rsidRDefault="00131F35" w:rsidP="00966104">
            <w:pPr>
              <w:pStyle w:val="2-"/>
              <w:numPr>
                <w:ilvl w:val="0"/>
                <w:numId w:val="0"/>
              </w:numPr>
            </w:pPr>
          </w:p>
        </w:tc>
        <w:tc>
          <w:tcPr>
            <w:tcW w:w="1701" w:type="dxa"/>
            <w:vMerge/>
          </w:tcPr>
          <w:p w14:paraId="618993F8" w14:textId="77777777" w:rsidR="00131F35" w:rsidRDefault="00131F35" w:rsidP="00966104">
            <w:pPr>
              <w:pStyle w:val="2-"/>
              <w:numPr>
                <w:ilvl w:val="0"/>
                <w:numId w:val="0"/>
              </w:numPr>
            </w:pPr>
          </w:p>
        </w:tc>
      </w:tr>
    </w:tbl>
    <w:p w14:paraId="05A09CE6" w14:textId="29E0BB8E" w:rsidR="00F15F1E" w:rsidRPr="00F15F1E" w:rsidRDefault="00F15F1E" w:rsidP="00F15F1E">
      <w:pPr>
        <w:pStyle w:val="2-"/>
        <w:numPr>
          <w:ilvl w:val="0"/>
          <w:numId w:val="0"/>
        </w:numPr>
        <w:rPr>
          <w:szCs w:val="20"/>
        </w:rPr>
      </w:pPr>
      <w:r>
        <w:t xml:space="preserve">Автоматически проставляется значение кода отпуска 02 и количество дней 14. (В соответствии с абз.5 части 1 ст. 121 ТК РФ </w:t>
      </w:r>
      <w:r w:rsidRPr="00F15F1E">
        <w:rPr>
          <w:szCs w:val="20"/>
        </w:rPr>
        <w:t xml:space="preserve">«В стаж </w:t>
      </w:r>
      <w:r w:rsidRPr="00F15F1E">
        <w:rPr>
          <w:rFonts w:cs="Arial"/>
          <w:color w:val="000000"/>
          <w:szCs w:val="20"/>
          <w:shd w:val="clear" w:color="auto" w:fill="FFFFFF"/>
        </w:rPr>
        <w:t>работы, дающий право на ежегодный основной оплачиваемый отпуск, включаются время предоставляемых по просьбе работника отпусков без сохранения заработной платы, не превышающее 14 календарных дней в течение рабочего года.</w:t>
      </w:r>
      <w:r>
        <w:rPr>
          <w:rFonts w:cs="Arial"/>
          <w:color w:val="000000"/>
          <w:szCs w:val="20"/>
          <w:shd w:val="clear" w:color="auto" w:fill="FFFFFF"/>
        </w:rPr>
        <w:t>»</w:t>
      </w:r>
    </w:p>
    <w:p w14:paraId="6C995FE2" w14:textId="5FDB8DA5" w:rsidR="00F15F1E" w:rsidRDefault="00F15F1E" w:rsidP="00F15F1E">
      <w:pPr>
        <w:pStyle w:val="2-"/>
        <w:numPr>
          <w:ilvl w:val="0"/>
          <w:numId w:val="0"/>
        </w:numPr>
      </w:pPr>
      <w:r>
        <w:t>Необходимо предоставить возможность корректировки значений пользователем.</w:t>
      </w:r>
      <w:r w:rsidR="00131F35">
        <w:t xml:space="preserve"> Пользователь может выбрать перечень видов отпуска и установить максимальное количество дней. </w:t>
      </w:r>
      <w:r>
        <w:t>Код отпуска - возможно выбрать значения из справочника Виды отпусков, количество дней – возможно установить вручную.</w:t>
      </w:r>
    </w:p>
    <w:p w14:paraId="613915CA" w14:textId="49BA29C4" w:rsidR="00F15F1E" w:rsidRDefault="00F15F1E" w:rsidP="00F15F1E">
      <w:pPr>
        <w:pStyle w:val="2-"/>
        <w:numPr>
          <w:ilvl w:val="0"/>
          <w:numId w:val="35"/>
        </w:numPr>
      </w:pPr>
      <w:r>
        <w:t>Время отсутствия работника на работе без уважительных причин, в т.ч. вследствие его отстранения от работы в случаях, предусмотренных статьей 76 ТК РФ.</w:t>
      </w:r>
    </w:p>
    <w:tbl>
      <w:tblPr>
        <w:tblStyle w:val="af9"/>
        <w:tblW w:w="0" w:type="auto"/>
        <w:tblInd w:w="360" w:type="dxa"/>
        <w:tblLook w:val="04A0" w:firstRow="1" w:lastRow="0" w:firstColumn="1" w:lastColumn="0" w:noHBand="0" w:noVBand="1"/>
      </w:tblPr>
      <w:tblGrid>
        <w:gridCol w:w="3179"/>
        <w:gridCol w:w="6095"/>
      </w:tblGrid>
      <w:tr w:rsidR="00E76D5E" w14:paraId="57DAF699" w14:textId="77777777" w:rsidTr="00E76D5E">
        <w:tc>
          <w:tcPr>
            <w:tcW w:w="3179" w:type="dxa"/>
          </w:tcPr>
          <w:p w14:paraId="6539E7F1" w14:textId="11F7DD48" w:rsidR="00E76D5E" w:rsidRDefault="00E76D5E" w:rsidP="00E76D5E">
            <w:pPr>
              <w:pStyle w:val="2-"/>
              <w:numPr>
                <w:ilvl w:val="0"/>
                <w:numId w:val="0"/>
              </w:numPr>
            </w:pPr>
            <w:r w:rsidRPr="00966104">
              <w:rPr>
                <w:sz w:val="16"/>
                <w:szCs w:val="16"/>
              </w:rPr>
              <w:t xml:space="preserve">Код </w:t>
            </w:r>
            <w:r>
              <w:rPr>
                <w:sz w:val="16"/>
                <w:szCs w:val="16"/>
              </w:rPr>
              <w:t>условного обозначения</w:t>
            </w:r>
          </w:p>
        </w:tc>
        <w:tc>
          <w:tcPr>
            <w:tcW w:w="6095" w:type="dxa"/>
          </w:tcPr>
          <w:p w14:paraId="7983FF02" w14:textId="0E5342EC" w:rsidR="00E76D5E" w:rsidRDefault="00E76D5E" w:rsidP="00E76D5E">
            <w:pPr>
              <w:pStyle w:val="2-"/>
              <w:numPr>
                <w:ilvl w:val="0"/>
                <w:numId w:val="0"/>
              </w:numPr>
            </w:pPr>
            <w:r w:rsidRPr="00966104">
              <w:rPr>
                <w:sz w:val="16"/>
                <w:szCs w:val="16"/>
              </w:rPr>
              <w:t xml:space="preserve">Наименование </w:t>
            </w:r>
            <w:r>
              <w:rPr>
                <w:sz w:val="16"/>
                <w:szCs w:val="16"/>
              </w:rPr>
              <w:t>условного обозначения</w:t>
            </w:r>
          </w:p>
        </w:tc>
      </w:tr>
      <w:tr w:rsidR="00E76D5E" w14:paraId="2749ACC7" w14:textId="77777777" w:rsidTr="00E76D5E">
        <w:tc>
          <w:tcPr>
            <w:tcW w:w="3179" w:type="dxa"/>
          </w:tcPr>
          <w:p w14:paraId="2A490E21" w14:textId="77777777" w:rsidR="00E76D5E" w:rsidRDefault="00E76D5E" w:rsidP="00E76D5E">
            <w:pPr>
              <w:pStyle w:val="2-"/>
              <w:numPr>
                <w:ilvl w:val="0"/>
                <w:numId w:val="0"/>
              </w:numPr>
            </w:pPr>
          </w:p>
        </w:tc>
        <w:tc>
          <w:tcPr>
            <w:tcW w:w="6095" w:type="dxa"/>
          </w:tcPr>
          <w:p w14:paraId="4FAFD34A" w14:textId="77777777" w:rsidR="00E76D5E" w:rsidRDefault="00E76D5E" w:rsidP="00E76D5E">
            <w:pPr>
              <w:pStyle w:val="2-"/>
              <w:numPr>
                <w:ilvl w:val="0"/>
                <w:numId w:val="0"/>
              </w:numPr>
            </w:pPr>
          </w:p>
        </w:tc>
      </w:tr>
      <w:tr w:rsidR="00E76D5E" w14:paraId="58E6B7FC" w14:textId="77777777" w:rsidTr="00E76D5E">
        <w:tc>
          <w:tcPr>
            <w:tcW w:w="3179" w:type="dxa"/>
          </w:tcPr>
          <w:p w14:paraId="7164C330" w14:textId="77777777" w:rsidR="00E76D5E" w:rsidRDefault="00E76D5E" w:rsidP="00E76D5E">
            <w:pPr>
              <w:pStyle w:val="2-"/>
              <w:numPr>
                <w:ilvl w:val="0"/>
                <w:numId w:val="0"/>
              </w:numPr>
            </w:pPr>
          </w:p>
        </w:tc>
        <w:tc>
          <w:tcPr>
            <w:tcW w:w="6095" w:type="dxa"/>
          </w:tcPr>
          <w:p w14:paraId="41A1026C" w14:textId="77777777" w:rsidR="00E76D5E" w:rsidRDefault="00E76D5E" w:rsidP="00E76D5E">
            <w:pPr>
              <w:pStyle w:val="2-"/>
              <w:numPr>
                <w:ilvl w:val="0"/>
                <w:numId w:val="0"/>
              </w:numPr>
            </w:pPr>
          </w:p>
        </w:tc>
      </w:tr>
    </w:tbl>
    <w:p w14:paraId="2E97674C" w14:textId="7EEE1AB6" w:rsidR="00F15F1E" w:rsidRDefault="00E76D5E" w:rsidP="00E76D5E">
      <w:pPr>
        <w:pStyle w:val="2-"/>
        <w:numPr>
          <w:ilvl w:val="0"/>
          <w:numId w:val="0"/>
        </w:numPr>
      </w:pPr>
      <w:r>
        <w:t>Необходимо предоставить возможность пользователю выбора из значений справочника Условные обозначения.</w:t>
      </w:r>
      <w:commentRangeEnd w:id="3"/>
      <w:r>
        <w:rPr>
          <w:rStyle w:val="aff6"/>
          <w:rFonts w:asciiTheme="minorHAnsi" w:hAnsiTheme="minorHAnsi"/>
        </w:rPr>
        <w:commentReference w:id="3"/>
      </w:r>
    </w:p>
    <w:p w14:paraId="01628F80" w14:textId="77777777" w:rsidR="00F15F1E" w:rsidRDefault="00F15F1E" w:rsidP="00966104">
      <w:pPr>
        <w:pStyle w:val="2-"/>
        <w:numPr>
          <w:ilvl w:val="0"/>
          <w:numId w:val="0"/>
        </w:numPr>
        <w:ind w:left="360"/>
      </w:pPr>
    </w:p>
    <w:p w14:paraId="3D27E084" w14:textId="77777777" w:rsidR="00F15F1E" w:rsidRPr="005350A8" w:rsidRDefault="00F15F1E" w:rsidP="00966104">
      <w:pPr>
        <w:pStyle w:val="2-"/>
        <w:numPr>
          <w:ilvl w:val="0"/>
          <w:numId w:val="0"/>
        </w:numPr>
        <w:ind w:left="360"/>
      </w:pPr>
    </w:p>
    <w:p w14:paraId="28C35701" w14:textId="77777777" w:rsidR="00413943" w:rsidRPr="001A586F" w:rsidRDefault="00413943" w:rsidP="001A586F">
      <w:pPr>
        <w:spacing w:before="100" w:beforeAutospacing="1" w:after="100" w:afterAutospacing="1" w:line="240" w:lineRule="auto"/>
        <w:jc w:val="both"/>
        <w:rPr>
          <w:rFonts w:eastAsia="Times New Roman" w:cs="Times New Roman"/>
          <w:b/>
          <w:i/>
          <w:szCs w:val="20"/>
          <w:lang w:eastAsia="ru-RU"/>
        </w:rPr>
      </w:pPr>
      <w:r w:rsidRPr="005350A8">
        <w:rPr>
          <w:rFonts w:eastAsia="Times New Roman" w:cs="Times New Roman"/>
          <w:b/>
          <w:bCs/>
          <w:i/>
          <w:szCs w:val="20"/>
          <w:lang w:eastAsia="ru-RU"/>
        </w:rPr>
        <w:t>Закладка Зарплата Стандарт</w:t>
      </w:r>
      <w:r w:rsidRPr="005350A8">
        <w:rPr>
          <w:rFonts w:eastAsia="Times New Roman" w:cs="Times New Roman"/>
          <w:b/>
          <w:i/>
          <w:szCs w:val="20"/>
          <w:lang w:eastAsia="ru-RU"/>
        </w:rPr>
        <w:t>:</w:t>
      </w:r>
    </w:p>
    <w:p w14:paraId="68ED94E8" w14:textId="77777777" w:rsidR="00413943" w:rsidRPr="001A586F" w:rsidRDefault="00413943" w:rsidP="00040913">
      <w:pPr>
        <w:numPr>
          <w:ilvl w:val="0"/>
          <w:numId w:val="12"/>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Вариант получения остатков начислений (перечислений) сотрудника - вариант получения задолженностей по заработной плате сотрудника, выбирается из выпадающего списка: </w:t>
      </w:r>
    </w:p>
    <w:p w14:paraId="7D76766C" w14:textId="77777777" w:rsidR="00413943" w:rsidRPr="001A586F" w:rsidRDefault="00413943" w:rsidP="00040913">
      <w:pPr>
        <w:numPr>
          <w:ilvl w:val="1"/>
          <w:numId w:val="12"/>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По подразделению - с учетом аналитики подразделений без учета аналитики перемещений сотрудника; </w:t>
      </w:r>
    </w:p>
    <w:p w14:paraId="44AA0DE3" w14:textId="77777777" w:rsidR="00413943" w:rsidRPr="001A586F" w:rsidRDefault="00413943" w:rsidP="00040913">
      <w:pPr>
        <w:numPr>
          <w:ilvl w:val="1"/>
          <w:numId w:val="12"/>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По сотруднику - с учетом только аналитики сотрудника без учета аналитики подразделений и перемещений сотрудника; </w:t>
      </w:r>
    </w:p>
    <w:p w14:paraId="4AE392A8" w14:textId="77777777" w:rsidR="001A586F" w:rsidRPr="001A586F"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Класс формы расчетного листка - выбирается один из вариантов п</w:t>
      </w:r>
      <w:r w:rsidR="00DA2D58">
        <w:rPr>
          <w:rFonts w:eastAsia="Times New Roman" w:cs="Times New Roman"/>
          <w:szCs w:val="20"/>
          <w:lang w:eastAsia="ru-RU"/>
        </w:rPr>
        <w:t>редставления расчетного листка;</w:t>
      </w:r>
    </w:p>
    <w:p w14:paraId="177E2507" w14:textId="77777777" w:rsidR="00413943" w:rsidRPr="001A586F"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Формировать резервный фонд - установленный флаг добавляет закладку Резервный фонд в документе Виды начислений одноименной картотеки. Это позволяет при каждом расчете зарплаты отчислять в резервный фонд заданный процент с каждого вида начисления, участвующего в его формировании; </w:t>
      </w:r>
    </w:p>
    <w:p w14:paraId="5D5F49E5" w14:textId="77777777" w:rsidR="00413943" w:rsidRPr="001A586F"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Записывать пустышки в карточки расчета - при снятом флаге виды начислений и удержаний, не имеющие расчетных данных, не записываются из ведомости начислений в карточку расчета. Установленный флаг позволит сохранить пустые значения видов расчета; </w:t>
      </w:r>
    </w:p>
    <w:p w14:paraId="2BA2B38E" w14:textId="77777777" w:rsidR="00413943" w:rsidRPr="001A586F"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Предоставить стандартные вычеты при нулевом доходе за месяц - предоставление стандартных вычетов при отсутствии дохода, облагаемого по ставке НДФЛ 13%, в расчетном месяце; </w:t>
      </w:r>
    </w:p>
    <w:p w14:paraId="1BCF0E81" w14:textId="77777777" w:rsidR="00413943" w:rsidRPr="001A586F"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Предоставить стандартные вычеты при нулевом доходе за год - предоставление стандартных вычетов при отсутствии дохода, облагаемого по ставке НДФЛ 13%, с начала года; </w:t>
      </w:r>
    </w:p>
    <w:p w14:paraId="716C1C03" w14:textId="77777777" w:rsidR="00413943" w:rsidRPr="001A586F"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Районный коэффициент: </w:t>
      </w:r>
    </w:p>
    <w:p w14:paraId="5B7BA549" w14:textId="77777777" w:rsidR="00413943" w:rsidRPr="001A586F" w:rsidRDefault="00413943" w:rsidP="00040913">
      <w:pPr>
        <w:numPr>
          <w:ilvl w:val="1"/>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Дата начала - дата, с которой вступает в силу районный коэффициент для данного предприятия; </w:t>
      </w:r>
    </w:p>
    <w:p w14:paraId="3180C7A6" w14:textId="77777777" w:rsidR="00413943" w:rsidRPr="001A586F" w:rsidRDefault="00413943" w:rsidP="00040913">
      <w:pPr>
        <w:numPr>
          <w:ilvl w:val="1"/>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Значение - указывается коэффициент (в %) для расчета надбавок к зарплате и для расчета больничных. </w:t>
      </w:r>
    </w:p>
    <w:p w14:paraId="3477F4E3" w14:textId="77777777" w:rsidR="00413943" w:rsidRDefault="00413943" w:rsidP="00040913">
      <w:pPr>
        <w:numPr>
          <w:ilvl w:val="0"/>
          <w:numId w:val="13"/>
        </w:numPr>
        <w:spacing w:before="100" w:beforeAutospacing="1" w:after="100" w:afterAutospacing="1" w:line="240" w:lineRule="auto"/>
        <w:jc w:val="both"/>
        <w:rPr>
          <w:rFonts w:eastAsia="Times New Roman" w:cs="Times New Roman"/>
          <w:szCs w:val="20"/>
          <w:lang w:eastAsia="ru-RU"/>
        </w:rPr>
      </w:pPr>
      <w:r w:rsidRPr="001A586F">
        <w:rPr>
          <w:rFonts w:eastAsia="Times New Roman" w:cs="Times New Roman"/>
          <w:szCs w:val="20"/>
          <w:lang w:eastAsia="ru-RU"/>
        </w:rPr>
        <w:t xml:space="preserve">Периоды повышения окладов / тарифных ставок - указывается дата, с которой будет пересчитываться (индексироваться) средний заработок при расчете отпуска по всему предприятию. </w:t>
      </w:r>
    </w:p>
    <w:p w14:paraId="78FA6A2C" w14:textId="77777777" w:rsidR="003D08A1" w:rsidRDefault="003D08A1" w:rsidP="00040913">
      <w:pPr>
        <w:numPr>
          <w:ilvl w:val="0"/>
          <w:numId w:val="13"/>
        </w:numPr>
        <w:spacing w:before="100" w:beforeAutospacing="1" w:after="100" w:afterAutospacing="1" w:line="240" w:lineRule="auto"/>
        <w:jc w:val="both"/>
        <w:rPr>
          <w:rFonts w:eastAsia="Times New Roman" w:cs="Times New Roman"/>
          <w:szCs w:val="20"/>
          <w:lang w:eastAsia="ru-RU"/>
        </w:rPr>
      </w:pPr>
      <w:r>
        <w:rPr>
          <w:rFonts w:eastAsia="Times New Roman" w:cs="Times New Roman"/>
          <w:szCs w:val="20"/>
          <w:lang w:eastAsia="ru-RU"/>
        </w:rPr>
        <w:t>Размер повышения за каждый час работы в ночное время, % - указывается процентное значение повышения тарифной ставки за каждый час работы в ночное время, установленное ЛНД организации.</w:t>
      </w:r>
    </w:p>
    <w:p w14:paraId="39C825A7" w14:textId="77777777" w:rsidR="00635C04" w:rsidRDefault="00635C04" w:rsidP="00040913">
      <w:pPr>
        <w:numPr>
          <w:ilvl w:val="0"/>
          <w:numId w:val="13"/>
        </w:numPr>
        <w:spacing w:before="100" w:beforeAutospacing="1" w:after="100" w:afterAutospacing="1" w:line="240" w:lineRule="auto"/>
        <w:jc w:val="both"/>
        <w:rPr>
          <w:rFonts w:eastAsia="Times New Roman" w:cs="Times New Roman"/>
          <w:szCs w:val="20"/>
          <w:lang w:eastAsia="ru-RU"/>
        </w:rPr>
      </w:pPr>
      <w:r>
        <w:rPr>
          <w:rFonts w:eastAsia="Times New Roman" w:cs="Times New Roman"/>
          <w:szCs w:val="20"/>
          <w:lang w:eastAsia="ru-RU"/>
        </w:rPr>
        <w:t>Учетный период для расчета сверхурочных – указывается период, который является учетным периодом при расчете сверхурочных часов. Период должен составлять не менее 1 месяца и не более 1 года. Данные проставляются вручную пользователем.</w:t>
      </w:r>
    </w:p>
    <w:p w14:paraId="4E594152" w14:textId="77777777" w:rsidR="00635C04" w:rsidRPr="00635C04" w:rsidRDefault="00635C04" w:rsidP="00040913">
      <w:pPr>
        <w:numPr>
          <w:ilvl w:val="0"/>
          <w:numId w:val="13"/>
        </w:numPr>
        <w:spacing w:before="100" w:beforeAutospacing="1" w:after="100" w:afterAutospacing="1" w:line="240" w:lineRule="auto"/>
        <w:jc w:val="both"/>
        <w:rPr>
          <w:rFonts w:eastAsia="Times New Roman" w:cs="Times New Roman"/>
          <w:szCs w:val="20"/>
          <w:lang w:eastAsia="ru-RU"/>
        </w:rPr>
      </w:pPr>
      <w:r w:rsidRPr="00635C04">
        <w:rPr>
          <w:rFonts w:eastAsia="Times New Roman" w:cs="Times New Roman"/>
          <w:szCs w:val="20"/>
          <w:lang w:eastAsia="ru-RU"/>
        </w:rPr>
        <w:t>Коэффициент оплаты сверхурочных часов. Указывается размер оплаты з</w:t>
      </w:r>
      <w:r w:rsidRPr="00635C04">
        <w:rPr>
          <w:rFonts w:cs="Arial"/>
          <w:color w:val="000000"/>
          <w:szCs w:val="20"/>
          <w:shd w:val="clear" w:color="auto" w:fill="FFFFFF"/>
        </w:rPr>
        <w:t>а первые два часа работы, за последующие часы</w:t>
      </w:r>
      <w:r w:rsidRPr="00635C04">
        <w:rPr>
          <w:rFonts w:eastAsia="Times New Roman" w:cs="Times New Roman"/>
          <w:szCs w:val="20"/>
          <w:lang w:eastAsia="ru-RU"/>
        </w:rPr>
        <w:t xml:space="preserve">. </w:t>
      </w:r>
      <w:r>
        <w:rPr>
          <w:rFonts w:eastAsia="Times New Roman" w:cs="Times New Roman"/>
          <w:szCs w:val="20"/>
          <w:lang w:eastAsia="ru-RU"/>
        </w:rPr>
        <w:t>Автоматически проставляется размер оплаты в соответствии со ст. 152 ТК РФ: первые 2 часа работы – в полуторном размере, за последующие часы – в двойном размере. Допустима корректировка значений пользователем.</w:t>
      </w:r>
    </w:p>
    <w:p w14:paraId="512BD5D5" w14:textId="77777777" w:rsidR="007D11A7" w:rsidRPr="007D11A7" w:rsidRDefault="007D11A7" w:rsidP="001A586F">
      <w:pPr>
        <w:pStyle w:val="a5"/>
        <w:tabs>
          <w:tab w:val="clear" w:pos="2282"/>
          <w:tab w:val="left" w:pos="709"/>
        </w:tabs>
        <w:rPr>
          <w:b/>
          <w:i/>
          <w:szCs w:val="20"/>
        </w:rPr>
      </w:pPr>
      <w:r w:rsidRPr="007D11A7">
        <w:rPr>
          <w:b/>
          <w:i/>
          <w:szCs w:val="20"/>
        </w:rPr>
        <w:t xml:space="preserve">Закладка </w:t>
      </w:r>
      <w:r w:rsidRPr="007D11A7">
        <w:rPr>
          <w:b/>
          <w:i/>
          <w:szCs w:val="20"/>
          <w:lang w:val="en-US"/>
        </w:rPr>
        <w:t>HR</w:t>
      </w:r>
      <w:r w:rsidRPr="007D11A7">
        <w:rPr>
          <w:b/>
          <w:i/>
          <w:szCs w:val="20"/>
        </w:rPr>
        <w:t>-менеджмент.</w:t>
      </w:r>
    </w:p>
    <w:p w14:paraId="19B72D90" w14:textId="77777777" w:rsidR="007D11A7" w:rsidRDefault="007D11A7" w:rsidP="007D11A7">
      <w:r>
        <w:rPr>
          <w:szCs w:val="20"/>
        </w:rPr>
        <w:t xml:space="preserve">Необходимо также предусмотреть возможность добавления отдельной закладки </w:t>
      </w:r>
      <w:r w:rsidRPr="007D11A7">
        <w:rPr>
          <w:szCs w:val="20"/>
          <w:lang w:val="en-US"/>
        </w:rPr>
        <w:t>HR</w:t>
      </w:r>
      <w:r w:rsidRPr="007D11A7">
        <w:rPr>
          <w:szCs w:val="20"/>
        </w:rPr>
        <w:t>-менеджмент</w:t>
      </w:r>
      <w:r>
        <w:rPr>
          <w:szCs w:val="20"/>
        </w:rPr>
        <w:t xml:space="preserve">, на которой будут устанавливаться настройки синхронизации данных модулей </w:t>
      </w:r>
      <w:r>
        <w:t xml:space="preserve">«Управление персоналом» и «Организационный менеджмент </w:t>
      </w:r>
      <w:r>
        <w:rPr>
          <w:lang w:val="en-US"/>
        </w:rPr>
        <w:t>HR</w:t>
      </w:r>
      <w:r w:rsidR="006671EA">
        <w:t xml:space="preserve"> системы». </w:t>
      </w:r>
    </w:p>
    <w:p w14:paraId="235BB758" w14:textId="77777777" w:rsidR="006671EA" w:rsidRDefault="006671EA" w:rsidP="006671EA">
      <w:r>
        <w:t xml:space="preserve">Необходимость синхронизации справочников должна определяться настройкой. Если установлен соответствующий параметр, то при создании/изменении структурного подразделения в УП Система должна автоматически создавать/изменять запись подразделения Бизнес-Структуры в </w:t>
      </w:r>
      <w:r>
        <w:rPr>
          <w:lang w:val="en-US"/>
        </w:rPr>
        <w:t>HR</w:t>
      </w:r>
      <w:r>
        <w:t>. А при создании/изменении юридического лица в УП Система должна автоматически создавать/изме</w:t>
      </w:r>
      <w:r>
        <w:lastRenderedPageBreak/>
        <w:t xml:space="preserve">нять запись подразделения Юридической структуры в </w:t>
      </w:r>
      <w:r>
        <w:rPr>
          <w:lang w:val="en-US"/>
        </w:rPr>
        <w:t>HR</w:t>
      </w:r>
      <w:r>
        <w:t>. Также будут предусмотрены автоматическое создание/изменение данных при создании/изменении вакансий (позиций ШР) и синхронизация данных о движении сотрудников (приемы, переводы, увольнения).</w:t>
      </w:r>
    </w:p>
    <w:p w14:paraId="10957021" w14:textId="77777777" w:rsidR="006671EA" w:rsidRPr="00396722" w:rsidRDefault="006671EA" w:rsidP="006671EA">
      <w:r>
        <w:t xml:space="preserve">Детальные требования к синхронизации справочников будут определены в ТЗ на разработку решения по </w:t>
      </w:r>
      <w:r>
        <w:rPr>
          <w:lang w:val="en-US"/>
        </w:rPr>
        <w:t>HR</w:t>
      </w:r>
      <w:r>
        <w:t>.</w:t>
      </w:r>
    </w:p>
    <w:p w14:paraId="4FFB6E90" w14:textId="77777777" w:rsidR="006030E1" w:rsidRDefault="006030E1" w:rsidP="001A586F">
      <w:pPr>
        <w:pStyle w:val="a5"/>
        <w:tabs>
          <w:tab w:val="clear" w:pos="2282"/>
          <w:tab w:val="left" w:pos="709"/>
        </w:tabs>
        <w:rPr>
          <w:szCs w:val="20"/>
        </w:rPr>
      </w:pPr>
    </w:p>
    <w:p w14:paraId="7BCD7C93" w14:textId="77777777" w:rsidR="006030E1" w:rsidRDefault="006030E1" w:rsidP="001A586F">
      <w:pPr>
        <w:pStyle w:val="a5"/>
        <w:tabs>
          <w:tab w:val="clear" w:pos="2282"/>
          <w:tab w:val="left" w:pos="709"/>
        </w:tabs>
        <w:rPr>
          <w:szCs w:val="20"/>
        </w:rPr>
      </w:pPr>
    </w:p>
    <w:p w14:paraId="153113AF" w14:textId="77777777" w:rsidR="00E52060" w:rsidRPr="007960D4" w:rsidRDefault="007960D4" w:rsidP="001F3E7C">
      <w:pPr>
        <w:pStyle w:val="2-0"/>
      </w:pPr>
      <w:bookmarkStart w:id="4" w:name="_Toc55310134"/>
      <w:r w:rsidRPr="007960D4">
        <w:t>Нормативы Российских стандартов бухгалтерского учета (РСБУ).</w:t>
      </w:r>
      <w:bookmarkEnd w:id="4"/>
    </w:p>
    <w:p w14:paraId="16CCD2DB" w14:textId="77777777" w:rsidR="00DA2D58" w:rsidRDefault="00DA2D58" w:rsidP="001A586F">
      <w:pPr>
        <w:pStyle w:val="a5"/>
        <w:tabs>
          <w:tab w:val="clear" w:pos="2282"/>
          <w:tab w:val="left" w:pos="709"/>
        </w:tabs>
        <w:rPr>
          <w:szCs w:val="20"/>
        </w:rPr>
      </w:pPr>
    </w:p>
    <w:p w14:paraId="4AC1CA77" w14:textId="77777777" w:rsidR="00DA2D58" w:rsidRDefault="007960D4" w:rsidP="001A586F">
      <w:pPr>
        <w:pStyle w:val="a5"/>
        <w:tabs>
          <w:tab w:val="clear" w:pos="2282"/>
          <w:tab w:val="left" w:pos="709"/>
        </w:tabs>
        <w:rPr>
          <w:szCs w:val="20"/>
        </w:rPr>
      </w:pPr>
      <w:r>
        <w:rPr>
          <w:szCs w:val="20"/>
        </w:rPr>
        <w:t>Необходимо предусмотреть возможность установки следующих нормативных показателей:</w:t>
      </w:r>
    </w:p>
    <w:p w14:paraId="078105D6" w14:textId="77777777" w:rsidR="007960D4" w:rsidRPr="007960D4" w:rsidRDefault="007960D4" w:rsidP="007960D4">
      <w:pPr>
        <w:pStyle w:val="1-"/>
        <w:rPr>
          <w:lang w:eastAsia="ru-RU"/>
        </w:rPr>
      </w:pPr>
      <w:r w:rsidRPr="007960D4">
        <w:rPr>
          <w:lang w:eastAsia="ru-RU"/>
        </w:rPr>
        <w:t xml:space="preserve">МРОТ – минимальный размер оплаты труда; </w:t>
      </w:r>
    </w:p>
    <w:p w14:paraId="7BC9849B" w14:textId="77777777" w:rsidR="007960D4" w:rsidRPr="007960D4" w:rsidRDefault="007960D4" w:rsidP="007960D4">
      <w:pPr>
        <w:pStyle w:val="1-"/>
        <w:rPr>
          <w:lang w:eastAsia="ru-RU"/>
        </w:rPr>
      </w:pPr>
      <w:r w:rsidRPr="007960D4">
        <w:rPr>
          <w:lang w:eastAsia="ru-RU"/>
        </w:rPr>
        <w:t xml:space="preserve">Предельная величина базы ОПС - предельная величина базы для начисления взносов в Пенсионный Фонд; </w:t>
      </w:r>
    </w:p>
    <w:p w14:paraId="7CF13267" w14:textId="77777777" w:rsidR="007960D4" w:rsidRPr="007960D4" w:rsidRDefault="007960D4" w:rsidP="007960D4">
      <w:pPr>
        <w:pStyle w:val="1-"/>
        <w:rPr>
          <w:lang w:eastAsia="ru-RU"/>
        </w:rPr>
      </w:pPr>
      <w:r w:rsidRPr="007960D4">
        <w:rPr>
          <w:lang w:eastAsia="ru-RU"/>
        </w:rPr>
        <w:t xml:space="preserve">Предельная величина базы ОМС - предельная величина базы для начисления взносов в Фонд Обязательного Медицинского Страхования; </w:t>
      </w:r>
    </w:p>
    <w:p w14:paraId="4C27A29C" w14:textId="77777777" w:rsidR="007960D4" w:rsidRPr="007960D4" w:rsidRDefault="007960D4" w:rsidP="007960D4">
      <w:pPr>
        <w:pStyle w:val="1-"/>
        <w:rPr>
          <w:lang w:eastAsia="ru-RU"/>
        </w:rPr>
      </w:pPr>
      <w:r w:rsidRPr="007960D4">
        <w:rPr>
          <w:lang w:eastAsia="ru-RU"/>
        </w:rPr>
        <w:t xml:space="preserve">Предельная величина базы ФСС - предельная величина базы для начисления взносов в Фонд Социального Страхования; </w:t>
      </w:r>
    </w:p>
    <w:p w14:paraId="27962AFE" w14:textId="77777777" w:rsidR="007960D4" w:rsidRDefault="007960D4" w:rsidP="007960D4">
      <w:pPr>
        <w:pStyle w:val="1-"/>
        <w:rPr>
          <w:lang w:eastAsia="ru-RU"/>
        </w:rPr>
      </w:pPr>
      <w:r w:rsidRPr="007960D4">
        <w:rPr>
          <w:lang w:eastAsia="ru-RU"/>
        </w:rPr>
        <w:t xml:space="preserve">ЕНВД.К1 - ЕНВД. Корректирующий коэффициент К1; </w:t>
      </w:r>
    </w:p>
    <w:p w14:paraId="46FC1077" w14:textId="77777777" w:rsidR="007960D4" w:rsidRPr="007960D4" w:rsidRDefault="007960D4" w:rsidP="007960D4">
      <w:pPr>
        <w:pStyle w:val="1-"/>
        <w:rPr>
          <w:lang w:eastAsia="ru-RU"/>
        </w:rPr>
      </w:pPr>
      <w:r w:rsidRPr="007960D4">
        <w:rPr>
          <w:lang w:eastAsia="ru-RU"/>
        </w:rPr>
        <w:t xml:space="preserve">Коэффициент расчета отпусков - коэффициент расчета отпусков; </w:t>
      </w:r>
    </w:p>
    <w:p w14:paraId="4F1075ED" w14:textId="77777777" w:rsidR="007960D4" w:rsidRPr="007960D4" w:rsidRDefault="007960D4" w:rsidP="007960D4">
      <w:pPr>
        <w:pStyle w:val="1-"/>
        <w:rPr>
          <w:lang w:eastAsia="ru-RU"/>
        </w:rPr>
      </w:pPr>
      <w:r w:rsidRPr="007960D4">
        <w:rPr>
          <w:lang w:eastAsia="ru-RU"/>
        </w:rPr>
        <w:t xml:space="preserve">Макс. размер больничного - максимальный размер пособия по нетрудоспособности; </w:t>
      </w:r>
    </w:p>
    <w:p w14:paraId="4588F6FD" w14:textId="77777777" w:rsidR="007960D4" w:rsidRPr="007960D4" w:rsidRDefault="007960D4" w:rsidP="007960D4">
      <w:pPr>
        <w:pStyle w:val="1-"/>
        <w:rPr>
          <w:lang w:eastAsia="ru-RU"/>
        </w:rPr>
      </w:pPr>
      <w:r w:rsidRPr="007960D4">
        <w:rPr>
          <w:lang w:eastAsia="ru-RU"/>
        </w:rPr>
        <w:t xml:space="preserve">Макс. выплаты по травматизму - максимальный размер ежемесячной страховой выплаты по травматизму; </w:t>
      </w:r>
    </w:p>
    <w:p w14:paraId="32782559" w14:textId="77777777" w:rsidR="007960D4" w:rsidRPr="007960D4" w:rsidRDefault="007960D4" w:rsidP="007960D4">
      <w:pPr>
        <w:pStyle w:val="1-"/>
        <w:rPr>
          <w:lang w:eastAsia="ru-RU"/>
        </w:rPr>
      </w:pPr>
      <w:r w:rsidRPr="007960D4">
        <w:rPr>
          <w:lang w:eastAsia="ru-RU"/>
        </w:rPr>
        <w:t xml:space="preserve">Макс. пособие по беременности - максимальное пособие по беременности и родам; </w:t>
      </w:r>
    </w:p>
    <w:p w14:paraId="463D8E37" w14:textId="77777777" w:rsidR="007960D4" w:rsidRPr="007960D4" w:rsidRDefault="007960D4" w:rsidP="007960D4">
      <w:pPr>
        <w:pStyle w:val="1-"/>
        <w:rPr>
          <w:lang w:eastAsia="ru-RU"/>
        </w:rPr>
      </w:pPr>
      <w:r w:rsidRPr="007960D4">
        <w:rPr>
          <w:lang w:eastAsia="ru-RU"/>
        </w:rPr>
        <w:t xml:space="preserve">Пособие в ранние сроки беременности - Единовременное пособие женщинам, вставшим на учет в ранние сроки беременности; </w:t>
      </w:r>
    </w:p>
    <w:p w14:paraId="4285A760" w14:textId="77777777" w:rsidR="007960D4" w:rsidRPr="007960D4" w:rsidRDefault="007960D4" w:rsidP="007960D4">
      <w:pPr>
        <w:pStyle w:val="1-"/>
        <w:rPr>
          <w:lang w:eastAsia="ru-RU"/>
        </w:rPr>
      </w:pPr>
      <w:r w:rsidRPr="007960D4">
        <w:rPr>
          <w:lang w:eastAsia="ru-RU"/>
        </w:rPr>
        <w:t xml:space="preserve">Пособие при рождении ребенка - Единовременное пособие при рождении ребенка; </w:t>
      </w:r>
    </w:p>
    <w:p w14:paraId="1C72EE16" w14:textId="77777777" w:rsidR="007960D4" w:rsidRPr="007960D4" w:rsidRDefault="007960D4" w:rsidP="007960D4">
      <w:pPr>
        <w:pStyle w:val="1-"/>
        <w:rPr>
          <w:lang w:eastAsia="ru-RU"/>
        </w:rPr>
      </w:pPr>
      <w:r w:rsidRPr="007960D4">
        <w:rPr>
          <w:lang w:eastAsia="ru-RU"/>
        </w:rPr>
        <w:t xml:space="preserve">Мин. по уходу до 1,5 на первого - минимальное пособие по уходу за первым ребенком до 1, 5 лет; </w:t>
      </w:r>
    </w:p>
    <w:p w14:paraId="00247E2A" w14:textId="77777777" w:rsidR="007960D4" w:rsidRPr="007960D4" w:rsidRDefault="007960D4" w:rsidP="007960D4">
      <w:pPr>
        <w:pStyle w:val="1-"/>
        <w:rPr>
          <w:lang w:eastAsia="ru-RU"/>
        </w:rPr>
      </w:pPr>
      <w:r w:rsidRPr="007960D4">
        <w:rPr>
          <w:lang w:eastAsia="ru-RU"/>
        </w:rPr>
        <w:t xml:space="preserve">Мин. по уходу до 1,5 на второго - минимальное пособие по уходу за 2-м и последующим ребенком до 1, 5 лет; </w:t>
      </w:r>
    </w:p>
    <w:p w14:paraId="1308BF44" w14:textId="77777777" w:rsidR="007960D4" w:rsidRPr="007960D4" w:rsidRDefault="007960D4" w:rsidP="007960D4">
      <w:pPr>
        <w:pStyle w:val="1-"/>
        <w:rPr>
          <w:lang w:eastAsia="ru-RU"/>
        </w:rPr>
      </w:pPr>
      <w:r w:rsidRPr="007960D4">
        <w:rPr>
          <w:lang w:eastAsia="ru-RU"/>
        </w:rPr>
        <w:t xml:space="preserve">Пособие на погребение - социальное пособие на погребение; </w:t>
      </w:r>
    </w:p>
    <w:p w14:paraId="519E5B69" w14:textId="77777777" w:rsidR="007960D4" w:rsidRPr="007960D4" w:rsidRDefault="007960D4" w:rsidP="007960D4">
      <w:pPr>
        <w:pStyle w:val="1-"/>
        <w:rPr>
          <w:lang w:eastAsia="ru-RU"/>
        </w:rPr>
      </w:pPr>
      <w:r w:rsidRPr="007960D4">
        <w:rPr>
          <w:lang w:eastAsia="ru-RU"/>
        </w:rPr>
        <w:t xml:space="preserve">Ключевая ставка / Ставка рефинансирования - коэффициент увеличения ставки рефинансирования ЦБ для сумм в рублях; </w:t>
      </w:r>
    </w:p>
    <w:p w14:paraId="4325ACD5" w14:textId="77777777" w:rsidR="007960D4" w:rsidRPr="007960D4" w:rsidRDefault="007960D4" w:rsidP="007960D4">
      <w:pPr>
        <w:pStyle w:val="1-"/>
        <w:rPr>
          <w:lang w:eastAsia="ru-RU"/>
        </w:rPr>
      </w:pPr>
      <w:r w:rsidRPr="007960D4">
        <w:rPr>
          <w:lang w:eastAsia="ru-RU"/>
        </w:rPr>
        <w:t xml:space="preserve">Коэфф. увеличения ставки ЦБ - коэффициент увеличения ставки рефинансирования ЦБ для сумм в рублях; </w:t>
      </w:r>
    </w:p>
    <w:p w14:paraId="176443B2" w14:textId="77777777" w:rsidR="007960D4" w:rsidRPr="007960D4" w:rsidRDefault="007960D4" w:rsidP="007960D4">
      <w:pPr>
        <w:pStyle w:val="1-"/>
        <w:rPr>
          <w:lang w:eastAsia="ru-RU"/>
        </w:rPr>
      </w:pPr>
      <w:r w:rsidRPr="007960D4">
        <w:rPr>
          <w:lang w:eastAsia="ru-RU"/>
        </w:rPr>
        <w:t xml:space="preserve">Предельная величина процентов - предельная величина процентов для сумм в валюте; </w:t>
      </w:r>
    </w:p>
    <w:p w14:paraId="7C85AEBF" w14:textId="77777777" w:rsidR="007960D4" w:rsidRPr="007960D4" w:rsidRDefault="007960D4" w:rsidP="007960D4">
      <w:pPr>
        <w:pStyle w:val="1-"/>
        <w:rPr>
          <w:lang w:eastAsia="ru-RU"/>
        </w:rPr>
      </w:pPr>
      <w:r w:rsidRPr="007960D4">
        <w:rPr>
          <w:lang w:eastAsia="ru-RU"/>
        </w:rPr>
        <w:t xml:space="preserve">Норма по командировочным - норма по командировочным расходам; </w:t>
      </w:r>
    </w:p>
    <w:p w14:paraId="2F8DC03C" w14:textId="77777777" w:rsidR="007960D4" w:rsidRPr="007960D4" w:rsidRDefault="007960D4" w:rsidP="007960D4">
      <w:pPr>
        <w:pStyle w:val="1-"/>
        <w:rPr>
          <w:lang w:eastAsia="ru-RU"/>
        </w:rPr>
      </w:pPr>
      <w:r w:rsidRPr="007960D4">
        <w:rPr>
          <w:lang w:eastAsia="ru-RU"/>
        </w:rPr>
        <w:t xml:space="preserve">Норма на рекламу - норма расходов на проведение рекламных мероприятий; </w:t>
      </w:r>
    </w:p>
    <w:p w14:paraId="6C149888" w14:textId="77777777" w:rsidR="007960D4" w:rsidRPr="007960D4" w:rsidRDefault="007960D4" w:rsidP="007960D4">
      <w:pPr>
        <w:pStyle w:val="1-"/>
        <w:rPr>
          <w:lang w:eastAsia="ru-RU"/>
        </w:rPr>
      </w:pPr>
      <w:r w:rsidRPr="007960D4">
        <w:rPr>
          <w:lang w:eastAsia="ru-RU"/>
        </w:rPr>
        <w:t xml:space="preserve">Представительские расходы - норма по представительским расходам; </w:t>
      </w:r>
    </w:p>
    <w:p w14:paraId="6D2C9855" w14:textId="77777777" w:rsidR="007960D4" w:rsidRPr="007960D4" w:rsidRDefault="007960D4" w:rsidP="007960D4">
      <w:pPr>
        <w:pStyle w:val="1-"/>
        <w:rPr>
          <w:lang w:eastAsia="ru-RU"/>
        </w:rPr>
      </w:pPr>
      <w:r w:rsidRPr="007960D4">
        <w:rPr>
          <w:lang w:eastAsia="ru-RU"/>
        </w:rPr>
        <w:t xml:space="preserve">Период списания убытка - период списания убытка; </w:t>
      </w:r>
    </w:p>
    <w:p w14:paraId="62DCE9B1" w14:textId="77777777" w:rsidR="007960D4" w:rsidRPr="007960D4" w:rsidRDefault="007960D4" w:rsidP="007960D4">
      <w:pPr>
        <w:pStyle w:val="1-"/>
        <w:rPr>
          <w:lang w:eastAsia="ru-RU"/>
        </w:rPr>
      </w:pPr>
      <w:r w:rsidRPr="007960D4">
        <w:rPr>
          <w:lang w:eastAsia="ru-RU"/>
        </w:rPr>
        <w:t xml:space="preserve">Списание убытков – списание убытков (от прибыли); </w:t>
      </w:r>
    </w:p>
    <w:p w14:paraId="4FFE0C08" w14:textId="77777777" w:rsidR="007960D4" w:rsidRPr="007960D4" w:rsidRDefault="007960D4" w:rsidP="007960D4">
      <w:pPr>
        <w:pStyle w:val="1-"/>
        <w:rPr>
          <w:lang w:eastAsia="ru-RU"/>
        </w:rPr>
      </w:pPr>
      <w:r w:rsidRPr="007960D4">
        <w:rPr>
          <w:lang w:eastAsia="ru-RU"/>
        </w:rPr>
        <w:t xml:space="preserve">Страны, участники ЕАЭС - коды стран, участников ЕАЭС. </w:t>
      </w:r>
    </w:p>
    <w:p w14:paraId="60207BDA" w14:textId="77777777" w:rsidR="007960D4" w:rsidRDefault="007960D4" w:rsidP="001A586F">
      <w:pPr>
        <w:pStyle w:val="a5"/>
        <w:tabs>
          <w:tab w:val="clear" w:pos="2282"/>
          <w:tab w:val="left" w:pos="709"/>
        </w:tabs>
        <w:rPr>
          <w:szCs w:val="20"/>
        </w:rPr>
      </w:pPr>
      <w:r>
        <w:rPr>
          <w:szCs w:val="20"/>
        </w:rPr>
        <w:lastRenderedPageBreak/>
        <w:t>При введении показателей необходимо предусмотреть возможность заполнения поля Дата – указывается дата начала действия нормативного показателя.</w:t>
      </w:r>
    </w:p>
    <w:p w14:paraId="593C3814" w14:textId="77777777" w:rsidR="00DA2D58" w:rsidRDefault="007960D4" w:rsidP="001A586F">
      <w:pPr>
        <w:pStyle w:val="a5"/>
        <w:tabs>
          <w:tab w:val="clear" w:pos="2282"/>
          <w:tab w:val="left" w:pos="709"/>
        </w:tabs>
        <w:rPr>
          <w:szCs w:val="20"/>
        </w:rPr>
      </w:pPr>
      <w:r>
        <w:rPr>
          <w:szCs w:val="20"/>
        </w:rPr>
        <w:t xml:space="preserve">Необходимо предусмотреть сохранении истории изменения показателей. </w:t>
      </w:r>
    </w:p>
    <w:p w14:paraId="764047F4" w14:textId="77777777" w:rsidR="007960D4" w:rsidRDefault="007960D4" w:rsidP="001A586F">
      <w:pPr>
        <w:pStyle w:val="a5"/>
        <w:tabs>
          <w:tab w:val="clear" w:pos="2282"/>
          <w:tab w:val="left" w:pos="709"/>
        </w:tabs>
        <w:rPr>
          <w:szCs w:val="20"/>
        </w:rPr>
      </w:pPr>
    </w:p>
    <w:p w14:paraId="1B15630A" w14:textId="77777777" w:rsidR="00633A9A" w:rsidRPr="00633A9A" w:rsidRDefault="00633A9A" w:rsidP="001F3E7C">
      <w:pPr>
        <w:pStyle w:val="2-0"/>
      </w:pPr>
      <w:bookmarkStart w:id="5" w:name="_Toc55310135"/>
      <w:r w:rsidRPr="00633A9A">
        <w:t>Структурирование базы.</w:t>
      </w:r>
      <w:bookmarkEnd w:id="5"/>
    </w:p>
    <w:p w14:paraId="1E8532CD" w14:textId="77777777" w:rsidR="00633A9A" w:rsidRDefault="001F3E7C" w:rsidP="001A586F">
      <w:pPr>
        <w:pStyle w:val="a5"/>
        <w:tabs>
          <w:tab w:val="clear" w:pos="2282"/>
          <w:tab w:val="left" w:pos="709"/>
        </w:tabs>
      </w:pPr>
      <w:r>
        <w:rPr>
          <w:szCs w:val="20"/>
        </w:rPr>
        <w:t>Предоставляет возможность создания иерархической структуры картотек. Возможность у</w:t>
      </w:r>
      <w:r>
        <w:t>становки флаги в таблице в колонке Не формировать на тех позициях, где не требуется создать иерархическую структуру картотек. Таблица содержит закладку "Субъекты". На закладке "Субъекты" расположены позиции с картотеками контрагентов, подразделений, сотрудников и физлиц как наших, так и не наших предприятий.</w:t>
      </w:r>
    </w:p>
    <w:p w14:paraId="76FAB6D7" w14:textId="77777777" w:rsidR="001F3E7C" w:rsidRDefault="001F3E7C" w:rsidP="001A586F">
      <w:pPr>
        <w:pStyle w:val="a5"/>
        <w:tabs>
          <w:tab w:val="clear" w:pos="2282"/>
          <w:tab w:val="left" w:pos="709"/>
        </w:tabs>
        <w:rPr>
          <w:szCs w:val="20"/>
        </w:rPr>
      </w:pPr>
    </w:p>
    <w:p w14:paraId="0B45442E" w14:textId="77777777" w:rsidR="00CA6C2E" w:rsidRDefault="00CA6C2E" w:rsidP="00CA6C2E">
      <w:pPr>
        <w:pStyle w:val="2-0"/>
      </w:pPr>
      <w:r>
        <w:t xml:space="preserve"> </w:t>
      </w:r>
      <w:bookmarkStart w:id="6" w:name="_Toc55310136"/>
      <w:r>
        <w:t>Сервисы.</w:t>
      </w:r>
      <w:bookmarkEnd w:id="6"/>
    </w:p>
    <w:p w14:paraId="7B5545BD" w14:textId="77777777" w:rsidR="00313159" w:rsidRDefault="00313159" w:rsidP="00ED503B">
      <w:pPr>
        <w:pStyle w:val="a5"/>
        <w:tabs>
          <w:tab w:val="clear" w:pos="2282"/>
          <w:tab w:val="left" w:pos="709"/>
        </w:tabs>
        <w:spacing w:after="160"/>
        <w:rPr>
          <w:rFonts w:cs="Arial"/>
          <w:color w:val="000000" w:themeColor="text1"/>
          <w:szCs w:val="20"/>
        </w:rPr>
      </w:pPr>
      <w:r>
        <w:rPr>
          <w:rFonts w:cs="Arial"/>
          <w:color w:val="000000" w:themeColor="text1"/>
          <w:szCs w:val="20"/>
        </w:rPr>
        <w:t>В системе Управление персоналом необходимо предусмотреть следующие сервисы:</w:t>
      </w:r>
    </w:p>
    <w:p w14:paraId="11616A3C" w14:textId="77777777" w:rsidR="00ED503B" w:rsidRPr="001F3E7C" w:rsidRDefault="00ED503B" w:rsidP="00313159">
      <w:pPr>
        <w:pStyle w:val="1-"/>
        <w:rPr>
          <w:szCs w:val="20"/>
        </w:rPr>
      </w:pPr>
      <w:r w:rsidRPr="001F3E7C">
        <w:t xml:space="preserve">Сменить наше </w:t>
      </w:r>
      <w:r w:rsidRPr="001F3E7C">
        <w:rPr>
          <w:szCs w:val="20"/>
        </w:rPr>
        <w:t>предприятие</w:t>
      </w:r>
      <w:r w:rsidR="00313159" w:rsidRPr="001F3E7C">
        <w:rPr>
          <w:szCs w:val="20"/>
        </w:rPr>
        <w:t>. Дает возможность выбрать предприятие для которого ведется учет. По умолчанию в системе отображаются все предприятия холдинга. При установленном флаге "Использовать в дальнейшем" в дальнейшем учет будет вестись для выбранного предприятия;</w:t>
      </w:r>
    </w:p>
    <w:p w14:paraId="61353BF6" w14:textId="77777777" w:rsidR="00313159" w:rsidRPr="001F3E7C" w:rsidRDefault="00313159" w:rsidP="00313159">
      <w:pPr>
        <w:pStyle w:val="1-"/>
      </w:pPr>
      <w:r w:rsidRPr="001F3E7C">
        <w:rPr>
          <w:rFonts w:cs="Arial"/>
          <w:szCs w:val="20"/>
        </w:rPr>
        <w:t xml:space="preserve">Загрузка справочников. </w:t>
      </w:r>
      <w:r w:rsidRPr="001F3E7C">
        <w:t>Сервис используется для восстановления целостности информационной базы позволяет обновить/восстановить данные текущей базы при помощи специально разработанных процедур. Утилиты (процедуры) восстановления целостности информационной базы позволяют, как обновить имеющиеся данные базы, так и загрузить необходимую информацию из импортируемых файлов. В данном разделе должны быть отображены основные утилиты, зарегистрированные в текущей информационной базе. Выбор процедур осуществляется установкой флагов напротив названия каждой процедуры. Более детальная настройка компонентов доступна по кнопке Настройка расположенной правее. Кнопка активна после выбора процедуры</w:t>
      </w:r>
      <w:r w:rsidRPr="001F3E7C">
        <w:rPr>
          <w:rFonts w:cs="Arial"/>
          <w:szCs w:val="20"/>
        </w:rPr>
        <w:t>;</w:t>
      </w:r>
    </w:p>
    <w:p w14:paraId="524A4719" w14:textId="77777777" w:rsidR="00313159" w:rsidRPr="001F3E7C" w:rsidRDefault="00313159" w:rsidP="00313159">
      <w:pPr>
        <w:pStyle w:val="1-"/>
        <w:rPr>
          <w:szCs w:val="20"/>
        </w:rPr>
      </w:pPr>
      <w:r w:rsidRPr="001F3E7C">
        <w:rPr>
          <w:szCs w:val="20"/>
        </w:rPr>
        <w:t>Загрузка КЛАДР. В данном сервисе предоставлена возможность автоматизации загрузки адресных сведений из государственного адресного реестра ФИАС;</w:t>
      </w:r>
    </w:p>
    <w:p w14:paraId="06967828" w14:textId="77777777" w:rsidR="00313159" w:rsidRPr="001F3E7C" w:rsidRDefault="00313159" w:rsidP="00313159">
      <w:pPr>
        <w:pStyle w:val="1-"/>
        <w:rPr>
          <w:szCs w:val="20"/>
        </w:rPr>
      </w:pPr>
      <w:r w:rsidRPr="001F3E7C">
        <w:rPr>
          <w:szCs w:val="20"/>
        </w:rPr>
        <w:t>Загрузка БИК. В данном сервисе предоставлена возможность загрузки банковских идентификационных кодов (БИК) в справочник банков;</w:t>
      </w:r>
    </w:p>
    <w:p w14:paraId="558C437D" w14:textId="77777777" w:rsidR="00313159" w:rsidRPr="001F3E7C" w:rsidRDefault="00313159" w:rsidP="00313159">
      <w:pPr>
        <w:pStyle w:val="1-"/>
        <w:rPr>
          <w:szCs w:val="20"/>
        </w:rPr>
      </w:pPr>
      <w:r w:rsidRPr="001F3E7C">
        <w:rPr>
          <w:szCs w:val="20"/>
        </w:rPr>
        <w:t>Автоматические расчеты</w:t>
      </w:r>
      <w:r w:rsidR="00633A9A" w:rsidRPr="001F3E7C">
        <w:rPr>
          <w:szCs w:val="20"/>
        </w:rPr>
        <w:t xml:space="preserve">. </w:t>
      </w:r>
      <w:r w:rsidR="00633A9A" w:rsidRPr="00633A9A">
        <w:rPr>
          <w:rFonts w:eastAsia="Times New Roman" w:cs="Times New Roman"/>
          <w:szCs w:val="20"/>
          <w:lang w:eastAsia="ru-RU"/>
        </w:rPr>
        <w:t>Картотека автоматических расчетов - это перечень зарегистрированных в системе авторасчетов. В ней отображаются, в виде списка, все расчеты, которые запускаются при помощи заранее настроенного планировщика</w:t>
      </w:r>
      <w:r w:rsidRPr="001F3E7C">
        <w:rPr>
          <w:szCs w:val="20"/>
        </w:rPr>
        <w:t>.</w:t>
      </w:r>
    </w:p>
    <w:p w14:paraId="0105EBA7" w14:textId="77777777" w:rsidR="00ED503B" w:rsidRPr="001F3E7C" w:rsidRDefault="00ED503B" w:rsidP="00ED503B">
      <w:pPr>
        <w:pStyle w:val="a5"/>
        <w:tabs>
          <w:tab w:val="clear" w:pos="2282"/>
          <w:tab w:val="left" w:pos="709"/>
        </w:tabs>
        <w:spacing w:after="160"/>
        <w:jc w:val="left"/>
        <w:rPr>
          <w:rFonts w:cs="Arial"/>
          <w:szCs w:val="20"/>
        </w:rPr>
      </w:pPr>
    </w:p>
    <w:p w14:paraId="5B2E25F5" w14:textId="77777777" w:rsidR="007952CD" w:rsidRPr="001F3E7C" w:rsidRDefault="007952CD" w:rsidP="00ED503B">
      <w:pPr>
        <w:pStyle w:val="a5"/>
        <w:tabs>
          <w:tab w:val="clear" w:pos="2282"/>
          <w:tab w:val="left" w:pos="709"/>
        </w:tabs>
        <w:spacing w:after="160"/>
        <w:jc w:val="left"/>
        <w:rPr>
          <w:szCs w:val="20"/>
        </w:rPr>
      </w:pPr>
    </w:p>
    <w:p w14:paraId="1472FC01" w14:textId="77777777" w:rsidR="00F9413A" w:rsidRDefault="00E57E28" w:rsidP="001F3E7C">
      <w:pPr>
        <w:pStyle w:val="1--"/>
        <w:rPr>
          <w:color w:val="1F3864" w:themeColor="accent1" w:themeShade="80"/>
          <w:sz w:val="34"/>
          <w:szCs w:val="34"/>
        </w:rPr>
      </w:pPr>
      <w:r w:rsidRPr="00F14945">
        <w:rPr>
          <w:color w:val="1F3864" w:themeColor="accent1" w:themeShade="80"/>
          <w:sz w:val="34"/>
          <w:szCs w:val="34"/>
        </w:rPr>
        <w:lastRenderedPageBreak/>
        <w:t xml:space="preserve"> </w:t>
      </w:r>
      <w:bookmarkStart w:id="7" w:name="_Toc55310137"/>
      <w:r w:rsidR="00CA78AF">
        <w:rPr>
          <w:color w:val="1F3864" w:themeColor="accent1" w:themeShade="80"/>
          <w:sz w:val="34"/>
          <w:szCs w:val="34"/>
        </w:rPr>
        <w:t>Справочники системы Управление персоналом.</w:t>
      </w:r>
      <w:bookmarkEnd w:id="7"/>
    </w:p>
    <w:p w14:paraId="1A3A62B2" w14:textId="77777777" w:rsidR="006671EA" w:rsidRDefault="00AB1577" w:rsidP="006671EA">
      <w:pPr>
        <w:pStyle w:val="a5"/>
      </w:pPr>
      <w:r>
        <w:t xml:space="preserve">Отдельные справочники системы Управление персоналом являются общими для двух модулей: модуля Управление персоналом и модуля «Организационный менеджмент </w:t>
      </w:r>
      <w:r>
        <w:rPr>
          <w:lang w:val="en-US"/>
        </w:rPr>
        <w:t>HR</w:t>
      </w:r>
      <w:r>
        <w:t xml:space="preserve"> системы».</w:t>
      </w:r>
    </w:p>
    <w:p w14:paraId="4CE90035" w14:textId="77777777" w:rsidR="00AB1577" w:rsidRDefault="00AB1577" w:rsidP="006671EA">
      <w:pPr>
        <w:pStyle w:val="a5"/>
      </w:pPr>
      <w:r>
        <w:t>Перечень общих справочников:</w:t>
      </w:r>
    </w:p>
    <w:p w14:paraId="21B9DE47" w14:textId="77777777" w:rsidR="00AB1577" w:rsidRDefault="00AB1577" w:rsidP="00AB1577">
      <w:pPr>
        <w:pStyle w:val="a5"/>
        <w:numPr>
          <w:ilvl w:val="1"/>
          <w:numId w:val="2"/>
        </w:numPr>
      </w:pPr>
      <w:r>
        <w:t>Справочник «Физические лица»</w:t>
      </w:r>
      <w:r w:rsidR="000F5412">
        <w:t xml:space="preserve">. При разработке </w:t>
      </w:r>
      <w:r w:rsidR="000F5412">
        <w:rPr>
          <w:lang w:val="en-US"/>
        </w:rPr>
        <w:t>HR</w:t>
      </w:r>
      <w:r w:rsidR="000F5412" w:rsidRPr="002528AE">
        <w:t xml:space="preserve"> </w:t>
      </w:r>
      <w:r w:rsidR="000F5412">
        <w:t xml:space="preserve">модулей в справочник «Физические лица» надо будет добавить дополнительные реквизиты, характерные для </w:t>
      </w:r>
      <w:r w:rsidR="000F5412">
        <w:rPr>
          <w:lang w:val="en-US"/>
        </w:rPr>
        <w:t>HR</w:t>
      </w:r>
      <w:r w:rsidR="000F5412" w:rsidRPr="002528AE">
        <w:t xml:space="preserve"> </w:t>
      </w:r>
      <w:r w:rsidR="000F5412">
        <w:t xml:space="preserve">системы. Перечень дополнительных реквизитов будет прописан в ТЗ на разработку решения по </w:t>
      </w:r>
      <w:r w:rsidR="000F5412">
        <w:rPr>
          <w:lang w:val="en-US"/>
        </w:rPr>
        <w:t>HR</w:t>
      </w:r>
      <w:r>
        <w:t>;</w:t>
      </w:r>
    </w:p>
    <w:p w14:paraId="72910848" w14:textId="77777777" w:rsidR="00AB1577" w:rsidRDefault="00AB1577" w:rsidP="00AB1577">
      <w:pPr>
        <w:pStyle w:val="a5"/>
        <w:numPr>
          <w:ilvl w:val="1"/>
          <w:numId w:val="2"/>
        </w:numPr>
      </w:pPr>
      <w:r>
        <w:t>Справочник «Сотрудники»</w:t>
      </w:r>
      <w:r w:rsidR="000F5412">
        <w:t xml:space="preserve">. При разработке </w:t>
      </w:r>
      <w:r w:rsidR="000F5412">
        <w:rPr>
          <w:lang w:val="en-US"/>
        </w:rPr>
        <w:t>HR</w:t>
      </w:r>
      <w:r w:rsidR="000F5412" w:rsidRPr="002528AE">
        <w:t xml:space="preserve"> </w:t>
      </w:r>
      <w:r w:rsidR="000F5412">
        <w:t xml:space="preserve">модулей в справочник «Сотрудники» надо будет добавить дополнительные реквизиты, характерные для </w:t>
      </w:r>
      <w:r w:rsidR="000F5412">
        <w:rPr>
          <w:lang w:val="en-US"/>
        </w:rPr>
        <w:t>HR</w:t>
      </w:r>
      <w:r w:rsidR="000F5412" w:rsidRPr="002528AE">
        <w:t xml:space="preserve"> </w:t>
      </w:r>
      <w:r w:rsidR="000F5412">
        <w:t xml:space="preserve">системы. Перечень дополнительных реквизитов будет прописан в ТЗ на разработку решения по </w:t>
      </w:r>
      <w:r w:rsidR="000F5412">
        <w:rPr>
          <w:lang w:val="en-US"/>
        </w:rPr>
        <w:t>HR</w:t>
      </w:r>
      <w:r>
        <w:t>;</w:t>
      </w:r>
    </w:p>
    <w:p w14:paraId="40F79EBA" w14:textId="77777777" w:rsidR="00AB1577" w:rsidRDefault="00AB1577" w:rsidP="00AB1577">
      <w:pPr>
        <w:pStyle w:val="a5"/>
        <w:numPr>
          <w:ilvl w:val="1"/>
          <w:numId w:val="2"/>
        </w:numPr>
      </w:pPr>
      <w:r>
        <w:t>Справочник «Валюты»</w:t>
      </w:r>
      <w:r w:rsidR="000F5412">
        <w:t>, «Курсы обмена валют»</w:t>
      </w:r>
      <w:r>
        <w:t>;</w:t>
      </w:r>
    </w:p>
    <w:p w14:paraId="7691270D" w14:textId="77777777" w:rsidR="000F5412" w:rsidRDefault="000F5412" w:rsidP="00AB1577">
      <w:pPr>
        <w:pStyle w:val="a5"/>
        <w:numPr>
          <w:ilvl w:val="1"/>
          <w:numId w:val="2"/>
        </w:numPr>
      </w:pPr>
      <w:r>
        <w:t>Справочник «Страны»;</w:t>
      </w:r>
    </w:p>
    <w:p w14:paraId="399403A0" w14:textId="77777777" w:rsidR="000F5412" w:rsidRDefault="000F5412" w:rsidP="00AB1577">
      <w:pPr>
        <w:pStyle w:val="a5"/>
        <w:numPr>
          <w:ilvl w:val="1"/>
          <w:numId w:val="2"/>
        </w:numPr>
      </w:pPr>
      <w:r>
        <w:t>Справочник «Страны и регионы»;</w:t>
      </w:r>
    </w:p>
    <w:p w14:paraId="7E5BEC29" w14:textId="77777777" w:rsidR="000F5412" w:rsidRDefault="000F5412" w:rsidP="00AB1577">
      <w:pPr>
        <w:pStyle w:val="a5"/>
        <w:numPr>
          <w:ilvl w:val="1"/>
          <w:numId w:val="2"/>
        </w:numPr>
      </w:pPr>
      <w:r>
        <w:t>Справочник «Центр затрат»;</w:t>
      </w:r>
    </w:p>
    <w:p w14:paraId="277FD556" w14:textId="77777777" w:rsidR="000F5412" w:rsidRDefault="000F5412" w:rsidP="00AB1577">
      <w:pPr>
        <w:pStyle w:val="a5"/>
        <w:numPr>
          <w:ilvl w:val="1"/>
          <w:numId w:val="2"/>
        </w:numPr>
      </w:pPr>
      <w:r>
        <w:t>Справочник «Вид адреса»;</w:t>
      </w:r>
    </w:p>
    <w:p w14:paraId="6E280235" w14:textId="77777777" w:rsidR="000F5412" w:rsidRDefault="000F5412" w:rsidP="00AB1577">
      <w:pPr>
        <w:pStyle w:val="a5"/>
        <w:numPr>
          <w:ilvl w:val="1"/>
          <w:numId w:val="2"/>
        </w:numPr>
      </w:pPr>
      <w:r>
        <w:t>Справочник «Состояние в браке»;</w:t>
      </w:r>
    </w:p>
    <w:p w14:paraId="0FE98D6A" w14:textId="77777777" w:rsidR="000F5412" w:rsidRDefault="000F5412" w:rsidP="00AB1577">
      <w:pPr>
        <w:pStyle w:val="a5"/>
        <w:numPr>
          <w:ilvl w:val="1"/>
          <w:numId w:val="2"/>
        </w:numPr>
      </w:pPr>
      <w:r>
        <w:t>Справочник «Степень родства»;</w:t>
      </w:r>
    </w:p>
    <w:p w14:paraId="0DE2CD30" w14:textId="77777777" w:rsidR="000F5412" w:rsidRDefault="000F5412" w:rsidP="00AB1577">
      <w:pPr>
        <w:pStyle w:val="a5"/>
        <w:numPr>
          <w:ilvl w:val="1"/>
          <w:numId w:val="2"/>
        </w:numPr>
      </w:pPr>
      <w:r>
        <w:t>Справочник «Уровень знания языков»;</w:t>
      </w:r>
    </w:p>
    <w:p w14:paraId="50E66E52" w14:textId="77777777" w:rsidR="000F5412" w:rsidRDefault="000F5412" w:rsidP="00AB1577">
      <w:pPr>
        <w:pStyle w:val="a5"/>
        <w:numPr>
          <w:ilvl w:val="1"/>
          <w:numId w:val="2"/>
        </w:numPr>
      </w:pPr>
      <w:r>
        <w:t>Справочник «Языки народов мира»;</w:t>
      </w:r>
    </w:p>
    <w:p w14:paraId="33232F5C" w14:textId="77777777" w:rsidR="000F5412" w:rsidRDefault="000F5412" w:rsidP="00AB1577">
      <w:pPr>
        <w:pStyle w:val="a5"/>
        <w:numPr>
          <w:ilvl w:val="1"/>
          <w:numId w:val="2"/>
        </w:numPr>
      </w:pPr>
      <w:r>
        <w:t>Справочник «Виды образования»;</w:t>
      </w:r>
    </w:p>
    <w:p w14:paraId="67DCA1A7" w14:textId="77777777" w:rsidR="000F5412" w:rsidRDefault="000F5412" w:rsidP="00AB1577">
      <w:pPr>
        <w:pStyle w:val="a5"/>
        <w:numPr>
          <w:ilvl w:val="1"/>
          <w:numId w:val="2"/>
        </w:numPr>
      </w:pPr>
      <w:r>
        <w:t>Справочник «Учебные заведения»;</w:t>
      </w:r>
    </w:p>
    <w:p w14:paraId="16327D94" w14:textId="77777777" w:rsidR="000F5412" w:rsidRDefault="000F5412" w:rsidP="00AB1577">
      <w:pPr>
        <w:pStyle w:val="a5"/>
        <w:numPr>
          <w:ilvl w:val="1"/>
          <w:numId w:val="2"/>
        </w:numPr>
      </w:pPr>
      <w:r>
        <w:t>Справочник «Специальность»;</w:t>
      </w:r>
    </w:p>
    <w:p w14:paraId="2A085E8C" w14:textId="77777777" w:rsidR="000F5412" w:rsidRDefault="00806092" w:rsidP="00AB1577">
      <w:pPr>
        <w:pStyle w:val="a5"/>
        <w:numPr>
          <w:ilvl w:val="1"/>
          <w:numId w:val="2"/>
        </w:numPr>
      </w:pPr>
      <w:r>
        <w:t>Справочник «Степень квалификации»;</w:t>
      </w:r>
    </w:p>
    <w:p w14:paraId="1E1FFB26" w14:textId="77777777" w:rsidR="00806092" w:rsidRDefault="00806092" w:rsidP="00AB1577">
      <w:pPr>
        <w:pStyle w:val="a5"/>
        <w:numPr>
          <w:ilvl w:val="1"/>
          <w:numId w:val="2"/>
        </w:numPr>
      </w:pPr>
      <w:r>
        <w:t xml:space="preserve">Справочник «Графики работ». Данный справочник не будет использоваться в первом релизе Организационный менеджмент </w:t>
      </w:r>
      <w:r>
        <w:rPr>
          <w:lang w:val="en-US"/>
        </w:rPr>
        <w:t>HR</w:t>
      </w:r>
      <w:r>
        <w:t xml:space="preserve"> системы, использование справочника планируется в последующих релизах.</w:t>
      </w:r>
    </w:p>
    <w:p w14:paraId="4BF2B5EC" w14:textId="77777777" w:rsidR="00806092" w:rsidRPr="00396722" w:rsidRDefault="00806092" w:rsidP="00806092">
      <w:pPr>
        <w:ind w:firstLine="1080"/>
      </w:pPr>
      <w:r>
        <w:t xml:space="preserve">Справочник «Подразделения». Справочник подразделений для </w:t>
      </w:r>
      <w:r>
        <w:rPr>
          <w:lang w:val="en-US"/>
        </w:rPr>
        <w:t>HR</w:t>
      </w:r>
      <w:r w:rsidRPr="002B768C">
        <w:t xml:space="preserve"> – </w:t>
      </w:r>
      <w:r>
        <w:t xml:space="preserve">должен быть реализован как отдельный справочник, но необходимо предусмотреть возможность его синхронизации со справочником УП. Необходимость синхронизации справочников должна определяться настройкой. Если установлен соответствующий параметр, то при создании/изменении структурного подразделения в УП Система должна автоматически создавать/изменять запись подразделения Бизнес-Структуры в </w:t>
      </w:r>
      <w:r>
        <w:rPr>
          <w:lang w:val="en-US"/>
        </w:rPr>
        <w:t>HR</w:t>
      </w:r>
      <w:r>
        <w:t xml:space="preserve">. А при создании/изменении юридического лица в УП Система должна автоматически создавать/изменять запись подразделения Юридической структуры в </w:t>
      </w:r>
      <w:r>
        <w:rPr>
          <w:lang w:val="en-US"/>
        </w:rPr>
        <w:t>HR</w:t>
      </w:r>
      <w:r>
        <w:t>.</w:t>
      </w:r>
      <w:r w:rsidRPr="00806092">
        <w:t xml:space="preserve"> </w:t>
      </w:r>
      <w:r>
        <w:t xml:space="preserve">Детальные требования к синхронизации справочников будут определены в ТЗ на разработку решения по </w:t>
      </w:r>
      <w:r>
        <w:rPr>
          <w:lang w:val="en-US"/>
        </w:rPr>
        <w:t>HR</w:t>
      </w:r>
      <w:r>
        <w:t xml:space="preserve">. После автоматического создания подразделений пользователи должны иметь возможность вручную заполнить специфичные для </w:t>
      </w:r>
      <w:r>
        <w:rPr>
          <w:lang w:val="en-US"/>
        </w:rPr>
        <w:t>HR</w:t>
      </w:r>
      <w:r>
        <w:t xml:space="preserve"> поля, которые не могут быть заполнены из УП.</w:t>
      </w:r>
    </w:p>
    <w:p w14:paraId="393A05C3" w14:textId="77777777" w:rsidR="00806092" w:rsidRPr="00396722" w:rsidRDefault="00806092" w:rsidP="00806092">
      <w:pPr>
        <w:ind w:firstLine="1080"/>
      </w:pPr>
      <w:r>
        <w:t xml:space="preserve">Справочник «Должности». Справочник должностей для </w:t>
      </w:r>
      <w:r>
        <w:rPr>
          <w:lang w:val="en-US"/>
        </w:rPr>
        <w:t>HR</w:t>
      </w:r>
      <w:r w:rsidRPr="002B768C">
        <w:t xml:space="preserve"> – </w:t>
      </w:r>
      <w:r>
        <w:t xml:space="preserve">должен быть реализован как отдельный справочник, но необходимо предусмотреть возможность его синхронизации со справочником вакансий (позиций ШР) УП. Необходимость синхронизации справочников должна определяться настройкой. Если установлен соответствующий параметр, то при создании/изменении вакансий (позиций ШР) в УП Система должна автоматически создавать/изменять запись должности в </w:t>
      </w:r>
      <w:r>
        <w:rPr>
          <w:lang w:val="en-US"/>
        </w:rPr>
        <w:t>HR</w:t>
      </w:r>
      <w:r>
        <w:t>.</w:t>
      </w:r>
      <w:r w:rsidRPr="00806092">
        <w:t xml:space="preserve"> </w:t>
      </w:r>
      <w:r>
        <w:t xml:space="preserve">Детальные требования к синхронизации справочников будут определены в ТЗ на разработку решения по </w:t>
      </w:r>
      <w:r>
        <w:rPr>
          <w:lang w:val="en-US"/>
        </w:rPr>
        <w:t>HR</w:t>
      </w:r>
      <w:r>
        <w:t xml:space="preserve">. После автоматического создания должности пользователи должны иметь возможность вручную заполнить специфичные для </w:t>
      </w:r>
      <w:r>
        <w:rPr>
          <w:lang w:val="en-US"/>
        </w:rPr>
        <w:t>HR</w:t>
      </w:r>
      <w:r>
        <w:t xml:space="preserve"> поля, которые не могут быть заполнены из УП, например, данные о связанных с должностью подразделениях Функциональной и Географической структуры, руководителях и т.д.</w:t>
      </w:r>
    </w:p>
    <w:p w14:paraId="01FBDA51" w14:textId="77777777" w:rsidR="00806092" w:rsidRDefault="00806092" w:rsidP="006671EA">
      <w:pPr>
        <w:pStyle w:val="a5"/>
      </w:pPr>
    </w:p>
    <w:p w14:paraId="35F30C0D" w14:textId="77777777" w:rsidR="006671EA" w:rsidRDefault="00806092" w:rsidP="006671EA">
      <w:pPr>
        <w:pStyle w:val="a5"/>
      </w:pPr>
      <w:r>
        <w:lastRenderedPageBreak/>
        <w:t>Перечень справочников, использование которых необходимо только в модуле «Управление персоналом»:</w:t>
      </w:r>
    </w:p>
    <w:p w14:paraId="48221229" w14:textId="77777777" w:rsidR="006671EA" w:rsidRDefault="00806092" w:rsidP="00CD0732">
      <w:pPr>
        <w:pStyle w:val="a5"/>
        <w:numPr>
          <w:ilvl w:val="0"/>
          <w:numId w:val="31"/>
        </w:numPr>
      </w:pPr>
      <w:r>
        <w:t xml:space="preserve">Справочник «Наши предприятия». </w:t>
      </w:r>
      <w:r w:rsidRPr="00324451">
        <w:t xml:space="preserve">Наши предприятия </w:t>
      </w:r>
      <w:r>
        <w:t xml:space="preserve">используются в </w:t>
      </w:r>
      <w:r w:rsidRPr="00324451">
        <w:t>HR только как источник заполнения HR-ного справочника при наличии синхронизации оргструктур</w:t>
      </w:r>
      <w:r>
        <w:t>;</w:t>
      </w:r>
    </w:p>
    <w:p w14:paraId="5E1F8BA7" w14:textId="77777777" w:rsidR="00806092" w:rsidRDefault="00806092" w:rsidP="00CD0732">
      <w:pPr>
        <w:pStyle w:val="a5"/>
        <w:numPr>
          <w:ilvl w:val="0"/>
          <w:numId w:val="31"/>
        </w:numPr>
      </w:pPr>
      <w:r>
        <w:t>Справочник «Контрагенты»;</w:t>
      </w:r>
    </w:p>
    <w:p w14:paraId="7B3D80EC" w14:textId="77777777" w:rsidR="00806092" w:rsidRDefault="00806092" w:rsidP="00CD0732">
      <w:pPr>
        <w:pStyle w:val="a5"/>
        <w:numPr>
          <w:ilvl w:val="0"/>
          <w:numId w:val="31"/>
        </w:numPr>
      </w:pPr>
      <w:r>
        <w:t>Справочник «Банки»;</w:t>
      </w:r>
    </w:p>
    <w:p w14:paraId="0187D639" w14:textId="77777777" w:rsidR="00806092" w:rsidRDefault="00806092" w:rsidP="00CD0732">
      <w:pPr>
        <w:pStyle w:val="a5"/>
        <w:numPr>
          <w:ilvl w:val="0"/>
          <w:numId w:val="31"/>
        </w:numPr>
      </w:pPr>
      <w:r>
        <w:t>Справочник «Реквизиты бюджета и фондов»;</w:t>
      </w:r>
    </w:p>
    <w:p w14:paraId="5331FF2E" w14:textId="77777777" w:rsidR="00806092" w:rsidRDefault="00806092" w:rsidP="00CD0732">
      <w:pPr>
        <w:pStyle w:val="a5"/>
        <w:numPr>
          <w:ilvl w:val="0"/>
          <w:numId w:val="31"/>
        </w:numPr>
      </w:pPr>
      <w:r>
        <w:t>Справочник «Виды начислений»;</w:t>
      </w:r>
    </w:p>
    <w:p w14:paraId="40176393" w14:textId="77777777" w:rsidR="00806092" w:rsidRDefault="00806092" w:rsidP="00CD0732">
      <w:pPr>
        <w:pStyle w:val="a5"/>
        <w:numPr>
          <w:ilvl w:val="0"/>
          <w:numId w:val="31"/>
        </w:numPr>
      </w:pPr>
      <w:r>
        <w:t>Справочник «Виды удержаний»;</w:t>
      </w:r>
    </w:p>
    <w:p w14:paraId="5C53D7DE" w14:textId="77777777" w:rsidR="00806092" w:rsidRDefault="00806092" w:rsidP="00CD0732">
      <w:pPr>
        <w:pStyle w:val="a5"/>
        <w:numPr>
          <w:ilvl w:val="0"/>
          <w:numId w:val="31"/>
        </w:numPr>
      </w:pPr>
      <w:r>
        <w:t>Справочник «Алгоритмы расчета»;</w:t>
      </w:r>
    </w:p>
    <w:p w14:paraId="178D34D8" w14:textId="77777777" w:rsidR="00806092" w:rsidRDefault="00806092" w:rsidP="00CD0732">
      <w:pPr>
        <w:pStyle w:val="a5"/>
        <w:numPr>
          <w:ilvl w:val="0"/>
          <w:numId w:val="31"/>
        </w:numPr>
      </w:pPr>
      <w:r>
        <w:t>Справочник «Периоды расчета (Отчетные и расчетные периоды)»;</w:t>
      </w:r>
    </w:p>
    <w:p w14:paraId="1F310A1A" w14:textId="77777777" w:rsidR="00806092" w:rsidRDefault="00806092" w:rsidP="00CD0732">
      <w:pPr>
        <w:pStyle w:val="a5"/>
        <w:numPr>
          <w:ilvl w:val="0"/>
          <w:numId w:val="31"/>
        </w:numPr>
      </w:pPr>
      <w:r>
        <w:t>Справочник «Ставки страховых взносов»;</w:t>
      </w:r>
    </w:p>
    <w:p w14:paraId="375D53CC" w14:textId="77777777" w:rsidR="00806092" w:rsidRDefault="00806092" w:rsidP="00CD0732">
      <w:pPr>
        <w:pStyle w:val="a5"/>
        <w:numPr>
          <w:ilvl w:val="0"/>
          <w:numId w:val="31"/>
        </w:numPr>
      </w:pPr>
      <w:r>
        <w:t>Справочник «Ставки НДФЛ»;</w:t>
      </w:r>
    </w:p>
    <w:p w14:paraId="12649679" w14:textId="77777777" w:rsidR="00806092" w:rsidRDefault="00806092" w:rsidP="00CD0732">
      <w:pPr>
        <w:pStyle w:val="a5"/>
        <w:numPr>
          <w:ilvl w:val="0"/>
          <w:numId w:val="31"/>
        </w:numPr>
      </w:pPr>
      <w:r>
        <w:t>Справочник «Типы приказов»;</w:t>
      </w:r>
    </w:p>
    <w:p w14:paraId="37ED5FDF" w14:textId="77777777" w:rsidR="00806092" w:rsidRDefault="00806092" w:rsidP="00CD0732">
      <w:pPr>
        <w:pStyle w:val="a5"/>
        <w:numPr>
          <w:ilvl w:val="0"/>
          <w:numId w:val="31"/>
        </w:numPr>
      </w:pPr>
      <w:r>
        <w:t>Справочник «Категории должности или профессии»;</w:t>
      </w:r>
    </w:p>
    <w:p w14:paraId="2883C588" w14:textId="77777777" w:rsidR="00806092" w:rsidRDefault="00806092" w:rsidP="00CD0732">
      <w:pPr>
        <w:pStyle w:val="a5"/>
        <w:numPr>
          <w:ilvl w:val="0"/>
          <w:numId w:val="31"/>
        </w:numPr>
      </w:pPr>
      <w:r>
        <w:t>Справочник «Вид платежа»;</w:t>
      </w:r>
    </w:p>
    <w:p w14:paraId="623DABE0" w14:textId="77777777" w:rsidR="00806092" w:rsidRDefault="00806092" w:rsidP="00CD0732">
      <w:pPr>
        <w:pStyle w:val="a5"/>
        <w:numPr>
          <w:ilvl w:val="0"/>
          <w:numId w:val="31"/>
        </w:numPr>
      </w:pPr>
      <w:r>
        <w:t>Справочник «Графы видов расчета»;</w:t>
      </w:r>
    </w:p>
    <w:p w14:paraId="72F7966D" w14:textId="77777777" w:rsidR="00806092" w:rsidRDefault="00806092" w:rsidP="00CD0732">
      <w:pPr>
        <w:pStyle w:val="a5"/>
        <w:numPr>
          <w:ilvl w:val="0"/>
          <w:numId w:val="31"/>
        </w:numPr>
      </w:pPr>
      <w:r>
        <w:t>Справочник «</w:t>
      </w:r>
      <w:r w:rsidR="007E1986">
        <w:t>Условные обозначения (табель)</w:t>
      </w:r>
      <w:r>
        <w:t>»;</w:t>
      </w:r>
    </w:p>
    <w:p w14:paraId="1F52BC93" w14:textId="77777777" w:rsidR="00806092" w:rsidRDefault="00806092" w:rsidP="00CD0732">
      <w:pPr>
        <w:pStyle w:val="a5"/>
        <w:numPr>
          <w:ilvl w:val="0"/>
          <w:numId w:val="31"/>
        </w:numPr>
      </w:pPr>
      <w:r>
        <w:t>Справочник «</w:t>
      </w:r>
      <w:r w:rsidR="007E1986">
        <w:t>Условные обозначения (смены, рабочие дни)</w:t>
      </w:r>
      <w:r>
        <w:t>»;</w:t>
      </w:r>
    </w:p>
    <w:p w14:paraId="4419194F" w14:textId="77777777" w:rsidR="00806092" w:rsidRDefault="00806092" w:rsidP="00CD0732">
      <w:pPr>
        <w:pStyle w:val="a5"/>
        <w:numPr>
          <w:ilvl w:val="0"/>
          <w:numId w:val="31"/>
        </w:numPr>
      </w:pPr>
      <w:r>
        <w:t>Справочник «</w:t>
      </w:r>
      <w:r w:rsidR="007E1986">
        <w:t>Календари (Типы календарей)</w:t>
      </w:r>
      <w:r>
        <w:t>»;</w:t>
      </w:r>
    </w:p>
    <w:p w14:paraId="11ECD799" w14:textId="77777777" w:rsidR="00806092" w:rsidRDefault="00806092" w:rsidP="00CD0732">
      <w:pPr>
        <w:pStyle w:val="a5"/>
        <w:numPr>
          <w:ilvl w:val="0"/>
          <w:numId w:val="31"/>
        </w:numPr>
      </w:pPr>
      <w:r>
        <w:t>Справочник «</w:t>
      </w:r>
      <w:r w:rsidR="007E1986">
        <w:t>Производственные календари</w:t>
      </w:r>
      <w:r>
        <w:t>»;</w:t>
      </w:r>
    </w:p>
    <w:p w14:paraId="4617D1A3" w14:textId="77777777" w:rsidR="007E1986" w:rsidRDefault="007E1986" w:rsidP="00CD0732">
      <w:pPr>
        <w:pStyle w:val="a5"/>
        <w:numPr>
          <w:ilvl w:val="0"/>
          <w:numId w:val="31"/>
        </w:numPr>
      </w:pPr>
      <w:r>
        <w:t>Справочник «Календарные дни»;</w:t>
      </w:r>
    </w:p>
    <w:p w14:paraId="1AD237E1" w14:textId="77777777" w:rsidR="00806092" w:rsidRDefault="00806092" w:rsidP="00CD0732">
      <w:pPr>
        <w:pStyle w:val="a5"/>
        <w:numPr>
          <w:ilvl w:val="0"/>
          <w:numId w:val="31"/>
        </w:numPr>
      </w:pPr>
      <w:r>
        <w:t>Справочник «</w:t>
      </w:r>
      <w:r w:rsidR="007E1986">
        <w:t>Виды доходов</w:t>
      </w:r>
      <w:r>
        <w:t>»;</w:t>
      </w:r>
    </w:p>
    <w:p w14:paraId="0DB6682A" w14:textId="77777777" w:rsidR="00806092" w:rsidRDefault="00806092" w:rsidP="00CD0732">
      <w:pPr>
        <w:pStyle w:val="a5"/>
        <w:numPr>
          <w:ilvl w:val="0"/>
          <w:numId w:val="31"/>
        </w:numPr>
      </w:pPr>
      <w:r>
        <w:t>Справочник «</w:t>
      </w:r>
      <w:r w:rsidR="007E1986">
        <w:t>Виды вычетов</w:t>
      </w:r>
      <w:r>
        <w:t>»;</w:t>
      </w:r>
    </w:p>
    <w:p w14:paraId="29C6DA4B" w14:textId="77777777" w:rsidR="00806092" w:rsidRDefault="00806092" w:rsidP="00CD0732">
      <w:pPr>
        <w:pStyle w:val="a5"/>
        <w:numPr>
          <w:ilvl w:val="0"/>
          <w:numId w:val="31"/>
        </w:numPr>
      </w:pPr>
      <w:r>
        <w:t>Справочник «</w:t>
      </w:r>
      <w:r w:rsidR="007E1986">
        <w:t>Виды отпусков</w:t>
      </w:r>
      <w:r>
        <w:t>»;</w:t>
      </w:r>
    </w:p>
    <w:p w14:paraId="4CB12A37" w14:textId="77777777" w:rsidR="00806092" w:rsidRDefault="00806092" w:rsidP="00CD0732">
      <w:pPr>
        <w:pStyle w:val="a5"/>
        <w:numPr>
          <w:ilvl w:val="0"/>
          <w:numId w:val="31"/>
        </w:numPr>
      </w:pPr>
      <w:r>
        <w:t>Справочник «</w:t>
      </w:r>
      <w:r w:rsidR="007E1986">
        <w:t>Типы расчетов (начислений/удержаний)</w:t>
      </w:r>
      <w:r>
        <w:t>»;</w:t>
      </w:r>
    </w:p>
    <w:p w14:paraId="43AD57F2" w14:textId="77777777" w:rsidR="00806092" w:rsidRDefault="00806092" w:rsidP="00CD0732">
      <w:pPr>
        <w:pStyle w:val="a5"/>
        <w:numPr>
          <w:ilvl w:val="0"/>
          <w:numId w:val="31"/>
        </w:numPr>
      </w:pPr>
      <w:r>
        <w:t>Справочник «</w:t>
      </w:r>
      <w:r w:rsidR="007E1986">
        <w:t>Виды оплаты труда</w:t>
      </w:r>
      <w:r>
        <w:t>»;</w:t>
      </w:r>
    </w:p>
    <w:p w14:paraId="6C13C231" w14:textId="77777777" w:rsidR="00806092" w:rsidRDefault="00806092" w:rsidP="00CD0732">
      <w:pPr>
        <w:pStyle w:val="a5"/>
        <w:numPr>
          <w:ilvl w:val="0"/>
          <w:numId w:val="31"/>
        </w:numPr>
      </w:pPr>
      <w:r>
        <w:t>Справочник «</w:t>
      </w:r>
      <w:r w:rsidR="007E1986">
        <w:t>Условия труда</w:t>
      </w:r>
      <w:r>
        <w:t>»;</w:t>
      </w:r>
    </w:p>
    <w:p w14:paraId="4D0DC57D" w14:textId="77777777" w:rsidR="007E1986" w:rsidRDefault="007E1986" w:rsidP="00CD0732">
      <w:pPr>
        <w:pStyle w:val="a5"/>
        <w:numPr>
          <w:ilvl w:val="0"/>
          <w:numId w:val="31"/>
        </w:numPr>
      </w:pPr>
      <w:r>
        <w:t>Справочник «Особые условия труда»;</w:t>
      </w:r>
    </w:p>
    <w:p w14:paraId="245E37A2" w14:textId="77777777" w:rsidR="007E1986" w:rsidRDefault="007E1986" w:rsidP="00CD0732">
      <w:pPr>
        <w:pStyle w:val="a5"/>
        <w:numPr>
          <w:ilvl w:val="0"/>
          <w:numId w:val="31"/>
        </w:numPr>
      </w:pPr>
      <w:r>
        <w:t>Справочник «Основание выслуги лет»;</w:t>
      </w:r>
    </w:p>
    <w:p w14:paraId="4D8918EB" w14:textId="77777777" w:rsidR="007E1986" w:rsidRDefault="007E1986" w:rsidP="00CD0732">
      <w:pPr>
        <w:pStyle w:val="a5"/>
        <w:numPr>
          <w:ilvl w:val="0"/>
          <w:numId w:val="31"/>
        </w:numPr>
      </w:pPr>
      <w:r>
        <w:t>Справочник «Продолжительность рабочего времени»;</w:t>
      </w:r>
    </w:p>
    <w:p w14:paraId="1F8DCBC3" w14:textId="77777777" w:rsidR="007E1986" w:rsidRDefault="007E1986" w:rsidP="00CD0732">
      <w:pPr>
        <w:pStyle w:val="a5"/>
        <w:numPr>
          <w:ilvl w:val="0"/>
          <w:numId w:val="31"/>
        </w:numPr>
      </w:pPr>
      <w:r>
        <w:t>Справочник «Состав/профиль воинского учета»;</w:t>
      </w:r>
    </w:p>
    <w:p w14:paraId="1DCEA9E5" w14:textId="77777777" w:rsidR="007E1986" w:rsidRDefault="007E1986" w:rsidP="00CD0732">
      <w:pPr>
        <w:pStyle w:val="a5"/>
        <w:numPr>
          <w:ilvl w:val="0"/>
          <w:numId w:val="31"/>
        </w:numPr>
      </w:pPr>
      <w:r>
        <w:t>Справочник «Комиссариаты»;</w:t>
      </w:r>
    </w:p>
    <w:p w14:paraId="1C58768F" w14:textId="77777777" w:rsidR="007E1986" w:rsidRDefault="007E1986" w:rsidP="00CD0732">
      <w:pPr>
        <w:pStyle w:val="a5"/>
        <w:numPr>
          <w:ilvl w:val="0"/>
          <w:numId w:val="31"/>
        </w:numPr>
      </w:pPr>
      <w:r>
        <w:t>Справочник «Воинские звания»;</w:t>
      </w:r>
    </w:p>
    <w:p w14:paraId="08C9008D" w14:textId="77777777" w:rsidR="007E1986" w:rsidRDefault="007E1986" w:rsidP="00CD0732">
      <w:pPr>
        <w:pStyle w:val="a5"/>
        <w:numPr>
          <w:ilvl w:val="0"/>
          <w:numId w:val="31"/>
        </w:numPr>
      </w:pPr>
      <w:r>
        <w:t>Справочник «Отношение к военной службе»;</w:t>
      </w:r>
    </w:p>
    <w:p w14:paraId="2226E855" w14:textId="77777777" w:rsidR="007E1986" w:rsidRDefault="007E1986" w:rsidP="00CD0732">
      <w:pPr>
        <w:pStyle w:val="a5"/>
        <w:numPr>
          <w:ilvl w:val="0"/>
          <w:numId w:val="31"/>
        </w:numPr>
      </w:pPr>
      <w:r>
        <w:t>Справочник «Причины увольнения работников».</w:t>
      </w:r>
    </w:p>
    <w:p w14:paraId="49ABC6D1" w14:textId="77777777" w:rsidR="00806092" w:rsidRPr="007E1986" w:rsidRDefault="00806092" w:rsidP="007E1986">
      <w:pPr>
        <w:pStyle w:val="a5"/>
        <w:rPr>
          <w:szCs w:val="20"/>
        </w:rPr>
      </w:pPr>
    </w:p>
    <w:p w14:paraId="5DF713C5" w14:textId="77777777" w:rsidR="007E1986" w:rsidRPr="007E1986" w:rsidRDefault="007E1986" w:rsidP="007E1986">
      <w:pPr>
        <w:pStyle w:val="aff4"/>
        <w:rPr>
          <w:rFonts w:ascii="Verdana" w:hAnsi="Verdana"/>
          <w:szCs w:val="20"/>
        </w:rPr>
      </w:pPr>
      <w:r w:rsidRPr="007E1986">
        <w:rPr>
          <w:rFonts w:ascii="Verdana" w:hAnsi="Verdana"/>
          <w:szCs w:val="20"/>
        </w:rPr>
        <w:t xml:space="preserve">При реализации справочников, которые будут использоваться для модулей </w:t>
      </w:r>
      <w:r w:rsidRPr="007E1986">
        <w:rPr>
          <w:rFonts w:ascii="Verdana" w:hAnsi="Verdana"/>
          <w:szCs w:val="20"/>
          <w:lang w:val="en-US"/>
        </w:rPr>
        <w:t>HR</w:t>
      </w:r>
      <w:r w:rsidRPr="007E1986">
        <w:rPr>
          <w:rFonts w:ascii="Verdana" w:hAnsi="Verdana"/>
          <w:szCs w:val="20"/>
        </w:rPr>
        <w:t>, необходимо учесть, что в дальнейшем потребуется ведение кратких и длинных наименований в записях справочников на нескольких языках. Это необходимо для вывода информации справочника на языке пользователя.</w:t>
      </w:r>
    </w:p>
    <w:p w14:paraId="6ABE5038" w14:textId="77777777" w:rsidR="007E1986" w:rsidRPr="007E1986" w:rsidRDefault="007E1986" w:rsidP="007E1986">
      <w:pPr>
        <w:pStyle w:val="aff4"/>
        <w:rPr>
          <w:rFonts w:ascii="Verdana" w:hAnsi="Verdana"/>
          <w:szCs w:val="20"/>
        </w:rPr>
      </w:pPr>
      <w:r w:rsidRPr="007E1986">
        <w:rPr>
          <w:rFonts w:ascii="Verdana" w:hAnsi="Verdana"/>
          <w:szCs w:val="20"/>
        </w:rPr>
        <w:t xml:space="preserve">При реализации справочников, которые будут использоваться для модулей </w:t>
      </w:r>
      <w:r w:rsidRPr="007E1986">
        <w:rPr>
          <w:rFonts w:ascii="Verdana" w:hAnsi="Verdana"/>
          <w:szCs w:val="20"/>
          <w:lang w:val="en-US"/>
        </w:rPr>
        <w:t>HR</w:t>
      </w:r>
      <w:r w:rsidRPr="007E1986">
        <w:rPr>
          <w:rFonts w:ascii="Verdana" w:hAnsi="Verdana"/>
          <w:szCs w:val="20"/>
        </w:rPr>
        <w:t xml:space="preserve">, необходимо учесть, что в дальнейшем потребуется возможность настройки сортировки записей справочников </w:t>
      </w:r>
      <w:r w:rsidRPr="007E1986">
        <w:rPr>
          <w:rFonts w:ascii="Verdana" w:hAnsi="Verdana"/>
          <w:szCs w:val="20"/>
        </w:rPr>
        <w:lastRenderedPageBreak/>
        <w:t xml:space="preserve">индивидуально для каждой записи, путем указания порядка сортировки в каждой записи справочника. </w:t>
      </w:r>
    </w:p>
    <w:p w14:paraId="22186483" w14:textId="77777777" w:rsidR="000A0FB7" w:rsidRPr="000A0FB7" w:rsidRDefault="000A0FB7" w:rsidP="000A0FB7">
      <w:pPr>
        <w:pStyle w:val="aff4"/>
        <w:rPr>
          <w:rFonts w:ascii="Verdana" w:hAnsi="Verdana"/>
          <w:szCs w:val="20"/>
        </w:rPr>
      </w:pPr>
      <w:r w:rsidRPr="007E1986">
        <w:rPr>
          <w:rFonts w:ascii="Verdana" w:hAnsi="Verdana"/>
          <w:szCs w:val="20"/>
        </w:rPr>
        <w:t xml:space="preserve">При реализации справочников, которые будут использоваться для модулей </w:t>
      </w:r>
      <w:r w:rsidRPr="007E1986">
        <w:rPr>
          <w:rFonts w:ascii="Verdana" w:hAnsi="Verdana"/>
          <w:szCs w:val="20"/>
          <w:lang w:val="en-US"/>
        </w:rPr>
        <w:t>HR</w:t>
      </w:r>
      <w:r w:rsidRPr="007E1986">
        <w:rPr>
          <w:rFonts w:ascii="Verdana" w:hAnsi="Verdana"/>
          <w:szCs w:val="20"/>
        </w:rPr>
        <w:t xml:space="preserve">, необходимо учесть, что в дальнейшем потребуется </w:t>
      </w:r>
      <w:r>
        <w:rPr>
          <w:rFonts w:ascii="Verdana" w:hAnsi="Verdana"/>
          <w:szCs w:val="20"/>
        </w:rPr>
        <w:t xml:space="preserve">для всех справочников, кроме справочников потребуется добавление нового реквизита «Скрыть в </w:t>
      </w:r>
      <w:r>
        <w:rPr>
          <w:rFonts w:ascii="Verdana" w:hAnsi="Verdana"/>
          <w:szCs w:val="20"/>
          <w:lang w:val="en-US"/>
        </w:rPr>
        <w:t>HR</w:t>
      </w:r>
      <w:r>
        <w:rPr>
          <w:rFonts w:ascii="Verdana" w:hAnsi="Verdana"/>
          <w:szCs w:val="20"/>
        </w:rPr>
        <w:t xml:space="preserve">». Этот признак будет использоваться для скрытия отмеченных записей справочников при открытии справочников с форм модулей </w:t>
      </w:r>
      <w:r>
        <w:rPr>
          <w:rFonts w:ascii="Verdana" w:hAnsi="Verdana"/>
          <w:szCs w:val="20"/>
          <w:lang w:val="en-US"/>
        </w:rPr>
        <w:t>HR</w:t>
      </w:r>
      <w:r>
        <w:rPr>
          <w:rFonts w:ascii="Verdana" w:hAnsi="Verdana"/>
          <w:szCs w:val="20"/>
        </w:rPr>
        <w:t>.</w:t>
      </w:r>
    </w:p>
    <w:p w14:paraId="1CD4CC36" w14:textId="77777777" w:rsidR="00806092" w:rsidRPr="00156BDD" w:rsidRDefault="00806092" w:rsidP="006671EA">
      <w:pPr>
        <w:pStyle w:val="a5"/>
        <w:rPr>
          <w:szCs w:val="20"/>
        </w:rPr>
      </w:pPr>
    </w:p>
    <w:p w14:paraId="2AAAE632" w14:textId="77777777" w:rsidR="006671EA" w:rsidRPr="006671EA" w:rsidRDefault="006671EA" w:rsidP="006671EA">
      <w:pPr>
        <w:pStyle w:val="a5"/>
      </w:pPr>
    </w:p>
    <w:p w14:paraId="794DD6F0" w14:textId="77777777" w:rsidR="006301DB" w:rsidRPr="006301DB" w:rsidRDefault="006301DB" w:rsidP="006301DB">
      <w:pPr>
        <w:pStyle w:val="2-0"/>
      </w:pPr>
      <w:bookmarkStart w:id="8" w:name="_Toc55310138"/>
      <w:r>
        <w:t>Основные справочники.</w:t>
      </w:r>
      <w:bookmarkEnd w:id="8"/>
    </w:p>
    <w:p w14:paraId="3A3BC008" w14:textId="77777777" w:rsidR="001F3E7C" w:rsidRPr="001F3E7C" w:rsidRDefault="006301DB" w:rsidP="006301DB">
      <w:pPr>
        <w:pStyle w:val="3-0"/>
      </w:pPr>
      <w:bookmarkStart w:id="9" w:name="_Toc55310139"/>
      <w:r>
        <w:t>Наши предприятия.</w:t>
      </w:r>
      <w:bookmarkEnd w:id="9"/>
    </w:p>
    <w:p w14:paraId="2142BCB6" w14:textId="77777777" w:rsidR="001F3E7C" w:rsidRDefault="006301DB" w:rsidP="00CA78AF">
      <w:pPr>
        <w:pStyle w:val="a5"/>
      </w:pPr>
      <w:r>
        <w:t>Справочник содержит справочную информацию по всем предприятиям, по которым ведется учет.</w:t>
      </w:r>
    </w:p>
    <w:p w14:paraId="184E68BD" w14:textId="77777777" w:rsidR="00DE76F3" w:rsidRDefault="00DE76F3" w:rsidP="00CA78AF">
      <w:pPr>
        <w:pStyle w:val="a5"/>
      </w:pPr>
      <w:r>
        <w:t>Интерфейс и данные справочника соответствуют параметрам, установл</w:t>
      </w:r>
      <w:r w:rsidR="00432624">
        <w:t xml:space="preserve">енным в базовой системе ТУРБО. </w:t>
      </w:r>
    </w:p>
    <w:p w14:paraId="1314CD3D" w14:textId="77777777" w:rsidR="001F3E7C" w:rsidRDefault="006301DB" w:rsidP="00CA78AF">
      <w:pPr>
        <w:pStyle w:val="a5"/>
      </w:pPr>
      <w:r>
        <w:t>Справочник включает в себя следующие поля:</w:t>
      </w:r>
    </w:p>
    <w:p w14:paraId="201267F1" w14:textId="77777777" w:rsidR="006301DB" w:rsidRDefault="00424089" w:rsidP="008403CE">
      <w:pPr>
        <w:pStyle w:val="1-"/>
        <w:rPr>
          <w:lang w:eastAsia="ru-RU"/>
        </w:rPr>
      </w:pPr>
      <w:r>
        <w:rPr>
          <w:lang w:eastAsia="ru-RU"/>
        </w:rPr>
        <w:t xml:space="preserve">Общие данные: Имя/Название, </w:t>
      </w:r>
      <w:r w:rsidR="006301DB" w:rsidRPr="006301DB">
        <w:rPr>
          <w:lang w:eastAsia="ru-RU"/>
        </w:rPr>
        <w:t xml:space="preserve">код </w:t>
      </w:r>
      <w:r>
        <w:rPr>
          <w:lang w:eastAsia="ru-RU"/>
        </w:rPr>
        <w:t>учета, описание</w:t>
      </w:r>
      <w:r w:rsidR="006301DB">
        <w:rPr>
          <w:lang w:eastAsia="ru-RU"/>
        </w:rPr>
        <w:t>;</w:t>
      </w:r>
    </w:p>
    <w:p w14:paraId="7D2A46AA" w14:textId="77777777" w:rsidR="00424089" w:rsidRDefault="00681407" w:rsidP="006301DB">
      <w:pPr>
        <w:pStyle w:val="1-"/>
        <w:rPr>
          <w:lang w:eastAsia="ru-RU"/>
        </w:rPr>
      </w:pPr>
      <w:r>
        <w:rPr>
          <w:lang w:eastAsia="ru-RU"/>
        </w:rPr>
        <w:t>Вкладка Основное. Включает в себя:</w:t>
      </w:r>
      <w:r w:rsidR="00424089" w:rsidRPr="00424089">
        <w:t xml:space="preserve"> </w:t>
      </w:r>
    </w:p>
    <w:p w14:paraId="59E5D7D9" w14:textId="77777777" w:rsidR="00424089" w:rsidRPr="006301DB" w:rsidRDefault="00424089" w:rsidP="00424089">
      <w:pPr>
        <w:pStyle w:val="2-"/>
        <w:rPr>
          <w:lang w:eastAsia="ru-RU"/>
        </w:rPr>
      </w:pPr>
      <w:r>
        <w:t>Блок Роли, должности (</w:t>
      </w:r>
      <w:r w:rsidRPr="006301DB">
        <w:rPr>
          <w:lang w:eastAsia="ru-RU"/>
        </w:rPr>
        <w:t>Юридическое лицо/</w:t>
      </w:r>
      <w:r>
        <w:rPr>
          <w:lang w:eastAsia="ru-RU"/>
        </w:rPr>
        <w:t xml:space="preserve"> </w:t>
      </w:r>
      <w:r w:rsidRPr="006301DB">
        <w:rPr>
          <w:lang w:eastAsia="ru-RU"/>
        </w:rPr>
        <w:t>Физическое ли</w:t>
      </w:r>
      <w:r>
        <w:rPr>
          <w:lang w:eastAsia="ru-RU"/>
        </w:rPr>
        <w:t xml:space="preserve">цо, флаги: </w:t>
      </w:r>
      <w:r w:rsidRPr="006301DB">
        <w:rPr>
          <w:lang w:eastAsia="ru-RU"/>
        </w:rPr>
        <w:t>Наше предприятие</w:t>
      </w:r>
      <w:r>
        <w:rPr>
          <w:lang w:eastAsia="ru-RU"/>
        </w:rPr>
        <w:t xml:space="preserve">, </w:t>
      </w:r>
      <w:r w:rsidRPr="006301DB">
        <w:rPr>
          <w:lang w:eastAsia="ru-RU"/>
        </w:rPr>
        <w:t>Покупатель</w:t>
      </w:r>
      <w:r>
        <w:rPr>
          <w:lang w:eastAsia="ru-RU"/>
        </w:rPr>
        <w:t xml:space="preserve">, </w:t>
      </w:r>
      <w:r w:rsidRPr="006301DB">
        <w:rPr>
          <w:lang w:eastAsia="ru-RU"/>
        </w:rPr>
        <w:t>Дебитор/Кредитор</w:t>
      </w:r>
      <w:r>
        <w:rPr>
          <w:lang w:eastAsia="ru-RU"/>
        </w:rPr>
        <w:t xml:space="preserve">, </w:t>
      </w:r>
      <w:r w:rsidRPr="006301DB">
        <w:rPr>
          <w:lang w:eastAsia="ru-RU"/>
        </w:rPr>
        <w:t>Учредитель</w:t>
      </w:r>
      <w:r>
        <w:rPr>
          <w:lang w:eastAsia="ru-RU"/>
        </w:rPr>
        <w:t xml:space="preserve">, </w:t>
      </w:r>
      <w:r w:rsidRPr="006301DB">
        <w:rPr>
          <w:lang w:eastAsia="ru-RU"/>
        </w:rPr>
        <w:t>Посредник</w:t>
      </w:r>
      <w:r>
        <w:rPr>
          <w:lang w:eastAsia="ru-RU"/>
        </w:rPr>
        <w:t xml:space="preserve">, </w:t>
      </w:r>
      <w:r w:rsidRPr="006301DB">
        <w:rPr>
          <w:lang w:eastAsia="ru-RU"/>
        </w:rPr>
        <w:t>Таможня</w:t>
      </w:r>
      <w:r>
        <w:rPr>
          <w:lang w:eastAsia="ru-RU"/>
        </w:rPr>
        <w:t>);</w:t>
      </w:r>
    </w:p>
    <w:p w14:paraId="619695D8" w14:textId="77777777" w:rsidR="006301DB" w:rsidRDefault="006301DB" w:rsidP="00681407">
      <w:pPr>
        <w:pStyle w:val="2-"/>
      </w:pPr>
      <w:r>
        <w:t xml:space="preserve">Блок Контакты </w:t>
      </w:r>
      <w:r w:rsidR="00424089">
        <w:t>(</w:t>
      </w:r>
      <w:r w:rsidR="00A16730">
        <w:t xml:space="preserve">полное название, краткое название, страна/регион, основной адрес, почтовый адрес, фактический адрес, юридический адрес (адреса заполняются из справочника адресов), банковские реквизиты (из списка банковских реквизитов), телефон, </w:t>
      </w:r>
      <w:r w:rsidR="00A16730">
        <w:rPr>
          <w:lang w:val="en-US"/>
        </w:rPr>
        <w:t>E</w:t>
      </w:r>
      <w:r w:rsidR="00A16730" w:rsidRPr="00A16730">
        <w:t>_</w:t>
      </w:r>
      <w:r w:rsidR="00A16730">
        <w:rPr>
          <w:lang w:val="en-US"/>
        </w:rPr>
        <w:t>Mail</w:t>
      </w:r>
      <w:r w:rsidR="00A16730">
        <w:t>,</w:t>
      </w:r>
      <w:r w:rsidR="00A16730" w:rsidRPr="00A16730">
        <w:t xml:space="preserve"> </w:t>
      </w:r>
      <w:r w:rsidR="00A16730">
        <w:rPr>
          <w:lang w:val="en-US"/>
        </w:rPr>
        <w:t>WWW</w:t>
      </w:r>
      <w:r w:rsidR="00A16730" w:rsidRPr="00A16730">
        <w:t xml:space="preserve">, </w:t>
      </w:r>
      <w:r w:rsidR="00A16730">
        <w:rPr>
          <w:lang w:val="en-US"/>
        </w:rPr>
        <w:t>Skape</w:t>
      </w:r>
      <w:r w:rsidR="00A16730" w:rsidRPr="00A16730">
        <w:t xml:space="preserve">, </w:t>
      </w:r>
      <w:r w:rsidR="00A16730">
        <w:rPr>
          <w:lang w:val="en-US"/>
        </w:rPr>
        <w:t>WhatsApp</w:t>
      </w:r>
      <w:r w:rsidR="00A16730">
        <w:t>,</w:t>
      </w:r>
      <w:r w:rsidR="00A16730" w:rsidRPr="00A16730">
        <w:t xml:space="preserve"> </w:t>
      </w:r>
      <w:r w:rsidR="00A16730">
        <w:rPr>
          <w:lang w:val="en-US"/>
        </w:rPr>
        <w:t>Viber</w:t>
      </w:r>
      <w:r w:rsidR="00A16730" w:rsidRPr="00A16730">
        <w:t xml:space="preserve">, </w:t>
      </w:r>
      <w:r w:rsidR="00A16730">
        <w:t>доп.контакт</w:t>
      </w:r>
      <w:r w:rsidR="00424089">
        <w:t>)</w:t>
      </w:r>
      <w:r>
        <w:t>;</w:t>
      </w:r>
    </w:p>
    <w:p w14:paraId="68FF5C87" w14:textId="77777777" w:rsidR="006301DB" w:rsidRDefault="006301DB" w:rsidP="00681407">
      <w:pPr>
        <w:pStyle w:val="2-"/>
      </w:pPr>
      <w:r>
        <w:t>Блок Налоговые реквизиты</w:t>
      </w:r>
      <w:r w:rsidR="00A16730">
        <w:t xml:space="preserve"> </w:t>
      </w:r>
      <w:r w:rsidR="00424089">
        <w:t>(</w:t>
      </w:r>
      <w:r w:rsidR="00A16730">
        <w:t>ИНН, КПП, код ГНИ, Наименование ГНИ, Код подчиненности, Рег.номер в ПФР, ФСС, ФОМС, ТФОМС, Центр квотирован., Резидент</w:t>
      </w:r>
      <w:r w:rsidR="00424089">
        <w:t>)</w:t>
      </w:r>
      <w:r>
        <w:t>;</w:t>
      </w:r>
    </w:p>
    <w:p w14:paraId="278D97D0" w14:textId="77777777" w:rsidR="006301DB" w:rsidRDefault="006301DB" w:rsidP="00681407">
      <w:pPr>
        <w:pStyle w:val="2-"/>
      </w:pPr>
      <w:r>
        <w:t>Блок Регистрационные реквизиты</w:t>
      </w:r>
      <w:r w:rsidR="00A16730">
        <w:t xml:space="preserve"> </w:t>
      </w:r>
      <w:r w:rsidR="00424089">
        <w:t>(н</w:t>
      </w:r>
      <w:r w:rsidR="00A16730">
        <w:t>азвание в ПФР, ОГРН, ОКПО, ОКТМО, ОКВЭД, ОКАТО, ОКДП, Отрасль, вид деятельности, ОКОПФ</w:t>
      </w:r>
      <w:r w:rsidR="00BB74F0">
        <w:t xml:space="preserve"> (из общероссийского классификатора правовых форм)</w:t>
      </w:r>
      <w:r w:rsidR="00A16730">
        <w:t>, ОКФС</w:t>
      </w:r>
      <w:r w:rsidR="00BB74F0">
        <w:t xml:space="preserve"> (из общероссийского классификатора форм собственности)</w:t>
      </w:r>
      <w:r w:rsidR="00A16730">
        <w:t>, ОКОГУ, реквизиты свидетельства о постановке на учет (</w:t>
      </w:r>
      <w:r w:rsidR="00BB74F0">
        <w:t>серия, номер, дата, кем выдано, код)</w:t>
      </w:r>
      <w:r w:rsidR="00424089">
        <w:t>)</w:t>
      </w:r>
      <w:r>
        <w:t>;</w:t>
      </w:r>
    </w:p>
    <w:p w14:paraId="7E05C832" w14:textId="77777777" w:rsidR="006301DB" w:rsidRDefault="006301DB" w:rsidP="00681407">
      <w:pPr>
        <w:pStyle w:val="2-"/>
      </w:pPr>
      <w:commentRangeStart w:id="10"/>
      <w:r>
        <w:t>Блок Торговые условия</w:t>
      </w:r>
      <w:r w:rsidR="00BB74F0">
        <w:t xml:space="preserve">. В данном блоке указываются торговые условия в зависимости от </w:t>
      </w:r>
      <w:r w:rsidR="00681407">
        <w:t>роли предприятия</w:t>
      </w:r>
      <w:r>
        <w:t>;</w:t>
      </w:r>
    </w:p>
    <w:p w14:paraId="3EDE2ADD" w14:textId="77777777" w:rsidR="006301DB" w:rsidRDefault="006301DB" w:rsidP="00681407">
      <w:pPr>
        <w:pStyle w:val="2-"/>
      </w:pPr>
      <w:r>
        <w:t>Блок АВС классификация</w:t>
      </w:r>
      <w:r w:rsidR="00BB74F0">
        <w:t>. Блок предназначен для заполнения АВС-классификации клиентов и создания отчетов с целью проведения ABC анализа клиентов по степени их важности</w:t>
      </w:r>
      <w:r>
        <w:t>;</w:t>
      </w:r>
      <w:commentRangeEnd w:id="10"/>
      <w:r w:rsidR="00F851DC">
        <w:rPr>
          <w:rStyle w:val="aff6"/>
          <w:rFonts w:asciiTheme="minorHAnsi" w:hAnsiTheme="minorHAnsi"/>
        </w:rPr>
        <w:commentReference w:id="10"/>
      </w:r>
    </w:p>
    <w:p w14:paraId="6C1F2E22" w14:textId="77777777" w:rsidR="006301DB" w:rsidRDefault="006301DB" w:rsidP="00681407">
      <w:pPr>
        <w:pStyle w:val="2-"/>
      </w:pPr>
      <w:r>
        <w:t>Блок Прочее</w:t>
      </w:r>
      <w:r w:rsidR="00681407">
        <w:t>. В блоке отражается следующая информация: элемент группы (заполняется из справочника Группы субъектов), флаги Замок, Завершен, Это просто группа</w:t>
      </w:r>
      <w:r>
        <w:t>;</w:t>
      </w:r>
    </w:p>
    <w:p w14:paraId="0339C3FE" w14:textId="77777777" w:rsidR="006301DB" w:rsidRDefault="006301DB" w:rsidP="00681407">
      <w:pPr>
        <w:pStyle w:val="2-"/>
      </w:pPr>
      <w:r>
        <w:t>Блок Системные поля</w:t>
      </w:r>
      <w:r w:rsidR="00BB74F0">
        <w:t>. В блоке отражается информация о внесении изменений, времени создания и редактирования документа (доступна пользователю с правами администратора)</w:t>
      </w:r>
      <w:r>
        <w:t>;</w:t>
      </w:r>
    </w:p>
    <w:p w14:paraId="5A20A1A4" w14:textId="77777777" w:rsidR="006301DB" w:rsidRDefault="006301DB" w:rsidP="00681407">
      <w:pPr>
        <w:pStyle w:val="2-"/>
      </w:pPr>
      <w:r>
        <w:t>Блок Документооборот</w:t>
      </w:r>
      <w:r w:rsidR="00BB74F0">
        <w:t>. При условии использования проекта «Документооборот» в поле Кабинет пользователя из картотеки Процессы устанавливается кабинет;</w:t>
      </w:r>
    </w:p>
    <w:p w14:paraId="30E5FD87" w14:textId="77777777" w:rsidR="006301DB" w:rsidRPr="001F3E7C" w:rsidRDefault="006301DB" w:rsidP="00681407">
      <w:pPr>
        <w:pStyle w:val="2-"/>
      </w:pPr>
      <w:r>
        <w:t>Блок Казначейство</w:t>
      </w:r>
      <w:r w:rsidR="00BB74F0">
        <w:t>. Устанавливаются настройки для проекта Казначейство (ЦФО и флаг Централизованное казначейство)</w:t>
      </w:r>
      <w:r>
        <w:t>.</w:t>
      </w:r>
    </w:p>
    <w:p w14:paraId="023BF292" w14:textId="77777777" w:rsidR="001F3E7C" w:rsidRDefault="00681407" w:rsidP="00681407">
      <w:pPr>
        <w:pStyle w:val="1-"/>
      </w:pPr>
      <w:r>
        <w:t>Вкладка Дополнительно. Включает в себя:</w:t>
      </w:r>
    </w:p>
    <w:p w14:paraId="50D58C4D" w14:textId="77777777" w:rsidR="00681407" w:rsidRDefault="00681407" w:rsidP="00681407">
      <w:pPr>
        <w:pStyle w:val="2-"/>
      </w:pPr>
      <w:r>
        <w:t>Блок Зарплатный проект. Позволяет внести информацию о ЗП, заполнив поля соответствующей таблицы: период действия с по, реквизиты банка, номер договора, дата договора, код организации, отделение банка, филиал отделения;</w:t>
      </w:r>
    </w:p>
    <w:p w14:paraId="2B7447D5" w14:textId="77777777" w:rsidR="00681407" w:rsidRDefault="00681407" w:rsidP="00681407">
      <w:pPr>
        <w:pStyle w:val="2-"/>
      </w:pPr>
      <w:r>
        <w:lastRenderedPageBreak/>
        <w:t>Блок Руководство. Ввод сведений о руководящем составе предприятия (заполняются по усмотрению пользователя из справочника Сотрудники). На основании этих данных заполняются поля документов с подписями руководителей, например, Должность, Расшифровка подписи и др. ФИО, должность и телефон контактного лица заполняются вручную;</w:t>
      </w:r>
    </w:p>
    <w:p w14:paraId="79137CCA" w14:textId="77777777" w:rsidR="00681407" w:rsidRDefault="00681407" w:rsidP="00681407">
      <w:pPr>
        <w:pStyle w:val="2-"/>
      </w:pPr>
      <w:r>
        <w:t xml:space="preserve">Блок Нумератор. </w:t>
      </w:r>
      <w:r w:rsidR="00BC3E7F">
        <w:t xml:space="preserve">Блок </w:t>
      </w:r>
      <w:r>
        <w:t>открывает страницу “Н</w:t>
      </w:r>
      <w:r w:rsidR="00BC3E7F">
        <w:t>умератор” бланка «Тип документа»</w:t>
      </w:r>
      <w:r>
        <w:t>. Данная закладка доступна только для наших предприятий</w:t>
      </w:r>
      <w:r w:rsidR="00BC3E7F">
        <w:t>. В полях Префикс кода, Постфикс кода вручную указывается текст, который будет отображаться перед и после номера документа соответственно</w:t>
      </w:r>
      <w:r>
        <w:t>;</w:t>
      </w:r>
    </w:p>
    <w:p w14:paraId="7BA74A3D" w14:textId="4812B76E" w:rsidR="00681407" w:rsidRDefault="00681407" w:rsidP="00681407">
      <w:pPr>
        <w:pStyle w:val="2-"/>
      </w:pPr>
      <w:r>
        <w:t>Блок Учетная политика»</w:t>
      </w:r>
      <w:r w:rsidR="00BC3E7F">
        <w:t>. Дает возможность перехода к настройкам учетной политики предприят</w:t>
      </w:r>
      <w:r w:rsidR="00F851DC">
        <w:t>ия.</w:t>
      </w:r>
    </w:p>
    <w:p w14:paraId="0967B050" w14:textId="77777777" w:rsidR="00681407" w:rsidRDefault="00681407" w:rsidP="00681407">
      <w:pPr>
        <w:pStyle w:val="1-"/>
      </w:pPr>
      <w:r>
        <w:t xml:space="preserve">Вкладка Ролевые группы. </w:t>
      </w:r>
      <w:r w:rsidR="00BC3E7F">
        <w:t>Отображает список ролей контрагента в соответствии с установленными флагами в блоке Роли на закладке Основное. Таблицу ролей можно редактировать. Роли добавляются из справочника Роли субъектов</w:t>
      </w:r>
      <w:r>
        <w:t>:</w:t>
      </w:r>
    </w:p>
    <w:p w14:paraId="69E3996B" w14:textId="77777777" w:rsidR="00681407" w:rsidRDefault="00681407" w:rsidP="00681407">
      <w:pPr>
        <w:pStyle w:val="1-"/>
      </w:pPr>
      <w:r>
        <w:t xml:space="preserve">Вкладка Вложения. </w:t>
      </w:r>
      <w:r w:rsidR="002171D7">
        <w:t>На в</w:t>
      </w:r>
      <w:r w:rsidR="00BC3E7F">
        <w:t>кладке Вложения отображаются все прикрепленные документы, относящиеся к данному документу и хранящиеся в файловом архиве. Добавить документы можно с помощью кнопки Добавить файлы.</w:t>
      </w:r>
    </w:p>
    <w:p w14:paraId="5B818C17" w14:textId="77777777" w:rsidR="006671EA" w:rsidRDefault="006671EA" w:rsidP="00681407">
      <w:pPr>
        <w:pStyle w:val="1-"/>
        <w:numPr>
          <w:ilvl w:val="0"/>
          <w:numId w:val="0"/>
        </w:numPr>
        <w:ind w:left="357" w:hanging="357"/>
      </w:pPr>
    </w:p>
    <w:p w14:paraId="13E82F9E" w14:textId="592528DF" w:rsidR="00681407" w:rsidRDefault="00544293" w:rsidP="00BC3E7F">
      <w:pPr>
        <w:pStyle w:val="3-0"/>
      </w:pPr>
      <w:bookmarkStart w:id="11" w:name="_Toc55310140"/>
      <w:r>
        <w:t>Условия труда сотрудника</w:t>
      </w:r>
      <w:bookmarkEnd w:id="11"/>
    </w:p>
    <w:p w14:paraId="4D776B08" w14:textId="43816BCE" w:rsidR="00681407" w:rsidRDefault="002D0DB3" w:rsidP="004C5F44">
      <w:pPr>
        <w:pStyle w:val="1-"/>
        <w:numPr>
          <w:ilvl w:val="0"/>
          <w:numId w:val="0"/>
        </w:numPr>
      </w:pPr>
      <w:r>
        <w:t>Данный справочник содержит персональные данные и настройки для всех сотрудников текущего предприятия</w:t>
      </w:r>
      <w:r w:rsidR="004C5F44">
        <w:t xml:space="preserve">. </w:t>
      </w:r>
      <w:r w:rsidR="00465AB2">
        <w:t xml:space="preserve">Все сведения вносятся в данный справочник с помощью Карточки </w:t>
      </w:r>
      <w:r w:rsidR="00544293">
        <w:t>Условия труда сотрудника</w:t>
      </w:r>
      <w:r w:rsidR="00465AB2">
        <w:t>.</w:t>
      </w:r>
    </w:p>
    <w:p w14:paraId="5711A7EF" w14:textId="47B48B86" w:rsidR="00544293" w:rsidRDefault="00544293" w:rsidP="004C5F44">
      <w:pPr>
        <w:pStyle w:val="1-"/>
        <w:numPr>
          <w:ilvl w:val="0"/>
          <w:numId w:val="0"/>
        </w:numPr>
      </w:pPr>
      <w:r>
        <w:t xml:space="preserve">Карточка Условия труда сотрудника формируется при приеме сотрудника на работу. В данной карточке устанавливается связь с карточкой Физическое лицо. </w:t>
      </w:r>
    </w:p>
    <w:p w14:paraId="269BF28B" w14:textId="434E6BB3" w:rsidR="00544293" w:rsidRDefault="00544293" w:rsidP="004C5F44">
      <w:pPr>
        <w:pStyle w:val="1-"/>
        <w:numPr>
          <w:ilvl w:val="0"/>
          <w:numId w:val="0"/>
        </w:numPr>
      </w:pPr>
      <w:r>
        <w:t>Карточка Условия труда сотрудника формируется только для модулей Управление персона</w:t>
      </w:r>
      <w:r w:rsidRPr="00DB7B04">
        <w:rPr>
          <w:szCs w:val="20"/>
        </w:rPr>
        <w:t xml:space="preserve">лом и Организационный менеджмент </w:t>
      </w:r>
      <w:r w:rsidRPr="00DB7B04">
        <w:rPr>
          <w:szCs w:val="20"/>
          <w:lang w:val="en-US"/>
        </w:rPr>
        <w:t>HR</w:t>
      </w:r>
      <w:r w:rsidRPr="00DB7B04">
        <w:rPr>
          <w:szCs w:val="20"/>
        </w:rPr>
        <w:t xml:space="preserve"> системы</w:t>
      </w:r>
      <w:r>
        <w:rPr>
          <w:szCs w:val="20"/>
        </w:rPr>
        <w:t>. Для иных моделей системы производится расширение карточки Физ.лицо с указанием Таб.номера, наименования предприятия, подразделения, должности. Соответственно необходимо предусмотреть возможность отображения данных Табельный номер, наименования предприятия, подразделения, должности на базовом уровне.</w:t>
      </w:r>
    </w:p>
    <w:p w14:paraId="3F8322DA" w14:textId="77777777" w:rsidR="00544293" w:rsidRPr="00B6322D" w:rsidRDefault="00544293" w:rsidP="00544293">
      <w:pPr>
        <w:rPr>
          <w:szCs w:val="20"/>
        </w:rPr>
      </w:pPr>
      <w:r>
        <w:rPr>
          <w:szCs w:val="20"/>
        </w:rPr>
        <w:t xml:space="preserve">Карточка Условия труда сотрудника связана с внутренним документом Назначение, в котором собирается информация о движении (изменении) данных сотрудника и сохраняется история данных изменений. Назначение используется </w:t>
      </w:r>
      <w:r w:rsidRPr="00B6322D">
        <w:rPr>
          <w:szCs w:val="20"/>
        </w:rPr>
        <w:t>при формировании документов по расчету заработной платы (расчет оклада/тарифа работника, расчет надбавок/доплат и проч.), расчете НДФЛ и расчете СВ</w:t>
      </w:r>
      <w:r>
        <w:rPr>
          <w:szCs w:val="20"/>
        </w:rPr>
        <w:t>.</w:t>
      </w:r>
    </w:p>
    <w:p w14:paraId="5B646B17" w14:textId="77777777" w:rsidR="00544293" w:rsidRDefault="00544293" w:rsidP="004C5F44">
      <w:pPr>
        <w:pStyle w:val="1-"/>
        <w:numPr>
          <w:ilvl w:val="0"/>
          <w:numId w:val="0"/>
        </w:numPr>
      </w:pPr>
    </w:p>
    <w:p w14:paraId="7951F94E" w14:textId="04F925CC" w:rsidR="00D14477" w:rsidRDefault="00D14477" w:rsidP="00D14477">
      <w:r>
        <w:t>Справочник «</w:t>
      </w:r>
      <w:r w:rsidR="00544293">
        <w:t>Условия труда сотрудника»</w:t>
      </w:r>
      <w:r>
        <w:t xml:space="preserve"> является общим для двух модулей: модуля Управление персона</w:t>
      </w:r>
      <w:r w:rsidRPr="00DB7B04">
        <w:rPr>
          <w:szCs w:val="20"/>
        </w:rPr>
        <w:t xml:space="preserve">лом и модуля «Организационный менеджмент </w:t>
      </w:r>
      <w:r w:rsidRPr="00DB7B04">
        <w:rPr>
          <w:szCs w:val="20"/>
          <w:lang w:val="en-US"/>
        </w:rPr>
        <w:t>HR</w:t>
      </w:r>
      <w:r w:rsidRPr="00DB7B04">
        <w:rPr>
          <w:szCs w:val="20"/>
        </w:rPr>
        <w:t xml:space="preserve"> системы».</w:t>
      </w:r>
      <w:r>
        <w:t xml:space="preserve"> </w:t>
      </w:r>
    </w:p>
    <w:p w14:paraId="58D618A6" w14:textId="02B2413A" w:rsidR="00D14477" w:rsidRDefault="00D14477" w:rsidP="00D14477">
      <w:r>
        <w:t xml:space="preserve">При этом при разработке </w:t>
      </w:r>
      <w:r>
        <w:rPr>
          <w:lang w:val="en-US"/>
        </w:rPr>
        <w:t>HR</w:t>
      </w:r>
      <w:r w:rsidRPr="002528AE">
        <w:t xml:space="preserve"> </w:t>
      </w:r>
      <w:r>
        <w:t>модулей в справочник «</w:t>
      </w:r>
      <w:r w:rsidR="00544293">
        <w:t>Условия труда сотрудника</w:t>
      </w:r>
      <w:r>
        <w:t xml:space="preserve">» надо будет добавить дополнительные реквизиты, характерные для </w:t>
      </w:r>
      <w:r>
        <w:rPr>
          <w:lang w:val="en-US"/>
        </w:rPr>
        <w:t>HR</w:t>
      </w:r>
      <w:r w:rsidRPr="002528AE">
        <w:t xml:space="preserve"> </w:t>
      </w:r>
      <w:r>
        <w:t>системы:</w:t>
      </w:r>
    </w:p>
    <w:p w14:paraId="287C8720" w14:textId="77777777" w:rsidR="008326B7" w:rsidRDefault="008326B7" w:rsidP="00D14477">
      <w:pPr>
        <w:pStyle w:val="1-"/>
      </w:pPr>
      <w:r>
        <w:t>Глобальный код сотрудника (предназначен для интеграции с внешними Системами);</w:t>
      </w:r>
    </w:p>
    <w:p w14:paraId="4C58A2E7" w14:textId="77777777" w:rsidR="00BF6439" w:rsidRDefault="00BF6439" w:rsidP="00D14477">
      <w:pPr>
        <w:pStyle w:val="1-"/>
      </w:pPr>
      <w:r>
        <w:t xml:space="preserve">Статус назначения сотрудника на должность в </w:t>
      </w:r>
      <w:r>
        <w:rPr>
          <w:lang w:val="en-US"/>
        </w:rPr>
        <w:t>HR</w:t>
      </w:r>
      <w:r w:rsidRPr="00BF6439">
        <w:t xml:space="preserve"> </w:t>
      </w:r>
      <w:r>
        <w:t>(активный/неактивный);</w:t>
      </w:r>
    </w:p>
    <w:p w14:paraId="7F6E4E4F" w14:textId="77777777" w:rsidR="00D14477" w:rsidRPr="00D14477" w:rsidRDefault="00D14477" w:rsidP="00D14477">
      <w:pPr>
        <w:pStyle w:val="1-"/>
      </w:pPr>
      <w:r w:rsidRPr="00D14477">
        <w:t>Данные контракта (управленческие данные, возможно, часть из них можно будет копировать из УП при их наличии, но в любом случае, это должен быть отдельный набор данных);</w:t>
      </w:r>
    </w:p>
    <w:p w14:paraId="45BF1719" w14:textId="77777777" w:rsidR="00D14477" w:rsidRPr="00D14477" w:rsidRDefault="00D14477" w:rsidP="00D14477">
      <w:pPr>
        <w:pStyle w:val="1-"/>
      </w:pPr>
      <w:r w:rsidRPr="00D14477">
        <w:t>Детальная информация о назначении сотрудника на должность (управленческие данные, возможно, часть из них можно будет копировать из УП при их наличии, но в любом случае, это должен быть отдельный набор данных);</w:t>
      </w:r>
    </w:p>
    <w:p w14:paraId="4EE5F139" w14:textId="77777777" w:rsidR="00D14477" w:rsidRPr="00D14477" w:rsidRDefault="00D14477" w:rsidP="00D14477">
      <w:pPr>
        <w:pStyle w:val="1-"/>
      </w:pPr>
      <w:r w:rsidRPr="00D14477">
        <w:t>Данные о коэффициенте занятости сотрудника на должности (управленческие данные, возможно, часть из них можно будет копировать из УП при их наличии, но в любом случае, это должен быть отдельный набор данных);</w:t>
      </w:r>
    </w:p>
    <w:p w14:paraId="6663FB0F" w14:textId="77777777" w:rsidR="00D14477" w:rsidRPr="00D14477" w:rsidRDefault="00D14477" w:rsidP="00D14477">
      <w:pPr>
        <w:pStyle w:val="1-"/>
      </w:pPr>
      <w:r w:rsidRPr="00D14477">
        <w:t>Данные об области деятельности сотрудника;</w:t>
      </w:r>
    </w:p>
    <w:p w14:paraId="24A3691C" w14:textId="77777777" w:rsidR="00D14477" w:rsidRPr="00DB7B04" w:rsidRDefault="00D14477" w:rsidP="00D14477">
      <w:pPr>
        <w:pStyle w:val="1-"/>
        <w:rPr>
          <w:i/>
        </w:rPr>
      </w:pPr>
      <w:r w:rsidRPr="00DB7B04">
        <w:rPr>
          <w:i/>
        </w:rPr>
        <w:t xml:space="preserve">Возможно расширение состава дополнительных полей для следующих релизов </w:t>
      </w:r>
      <w:r w:rsidRPr="00DB7B04">
        <w:rPr>
          <w:i/>
          <w:lang w:val="en-US"/>
        </w:rPr>
        <w:t>HR</w:t>
      </w:r>
      <w:r w:rsidRPr="00DB7B04">
        <w:rPr>
          <w:i/>
        </w:rPr>
        <w:t>.</w:t>
      </w:r>
    </w:p>
    <w:p w14:paraId="2C0417E9" w14:textId="77777777" w:rsidR="00D14477" w:rsidRPr="00D14477" w:rsidRDefault="00D14477" w:rsidP="00424089">
      <w:pPr>
        <w:pStyle w:val="a5"/>
        <w:rPr>
          <w:szCs w:val="20"/>
        </w:rPr>
      </w:pPr>
    </w:p>
    <w:p w14:paraId="34161D16" w14:textId="77777777" w:rsidR="00424089" w:rsidRDefault="00424089" w:rsidP="00424089">
      <w:pPr>
        <w:pStyle w:val="a5"/>
      </w:pPr>
      <w:r>
        <w:t xml:space="preserve">Интерфейс и данные </w:t>
      </w:r>
      <w:r w:rsidR="00465AB2">
        <w:t>карточки</w:t>
      </w:r>
      <w:r>
        <w:t xml:space="preserve"> соответствуют параметрам, установл</w:t>
      </w:r>
      <w:r w:rsidR="007B761C">
        <w:t xml:space="preserve">енным в базовой системе ТУРБО. </w:t>
      </w:r>
    </w:p>
    <w:p w14:paraId="4F66ADDB" w14:textId="77777777" w:rsidR="004C5F44" w:rsidRDefault="004C5F44" w:rsidP="004C5F44">
      <w:pPr>
        <w:pStyle w:val="1-"/>
        <w:numPr>
          <w:ilvl w:val="0"/>
          <w:numId w:val="0"/>
        </w:numPr>
      </w:pPr>
      <w:r>
        <w:t xml:space="preserve">Карточка предназначена для </w:t>
      </w:r>
      <w:r w:rsidR="008572A1">
        <w:t xml:space="preserve">отображения и </w:t>
      </w:r>
      <w:r>
        <w:t xml:space="preserve">ввода персональных данных на сотрудников текущего предприятия при их первичном приеме на работу. </w:t>
      </w:r>
      <w:r w:rsidR="008572A1">
        <w:t>П</w:t>
      </w:r>
      <w:r>
        <w:t>ри изменении каких-либо данных, например, при переходе в другое подразделение, карточка должна быть обновлена.</w:t>
      </w:r>
    </w:p>
    <w:p w14:paraId="312894BC" w14:textId="77777777" w:rsidR="008572A1" w:rsidRDefault="008572A1" w:rsidP="004C5F44">
      <w:pPr>
        <w:pStyle w:val="1-"/>
        <w:numPr>
          <w:ilvl w:val="0"/>
          <w:numId w:val="0"/>
        </w:numPr>
      </w:pPr>
      <w:r>
        <w:t>В карточке отображаются данные об условиях труда и оплаты сотрудника на данный текущий момент.</w:t>
      </w:r>
    </w:p>
    <w:p w14:paraId="7CDEB288" w14:textId="34628902" w:rsidR="004C5F44" w:rsidRDefault="003270EF" w:rsidP="004C5F44">
      <w:pPr>
        <w:pStyle w:val="1-"/>
        <w:numPr>
          <w:ilvl w:val="0"/>
          <w:numId w:val="0"/>
        </w:numPr>
      </w:pPr>
      <w:r>
        <w:t>Карт</w:t>
      </w:r>
      <w:r w:rsidR="001A5141">
        <w:t>оч</w:t>
      </w:r>
      <w:r>
        <w:t>ка</w:t>
      </w:r>
      <w:r w:rsidR="004C5F44">
        <w:t xml:space="preserve"> </w:t>
      </w:r>
      <w:r w:rsidR="008C78F3">
        <w:t xml:space="preserve">Условия труда сотрудника </w:t>
      </w:r>
      <w:r w:rsidR="004C5F44">
        <w:t>включает в себя следующие поля:</w:t>
      </w:r>
    </w:p>
    <w:p w14:paraId="103F96B1" w14:textId="77777777" w:rsidR="00807B1E" w:rsidRDefault="00424089" w:rsidP="00424089">
      <w:pPr>
        <w:pStyle w:val="1-"/>
      </w:pPr>
      <w:r>
        <w:t xml:space="preserve">Общие данные: </w:t>
      </w:r>
      <w:bookmarkStart w:id="12" w:name="_GoBack"/>
      <w:bookmarkEnd w:id="12"/>
    </w:p>
    <w:p w14:paraId="4A751B5B" w14:textId="77777777" w:rsidR="00807B1E" w:rsidRDefault="00807B1E" w:rsidP="00807B1E">
      <w:pPr>
        <w:pStyle w:val="2-"/>
      </w:pPr>
      <w:r>
        <w:t>ФИО: Фамилия, Имя, Отчество – проставляется автоматически из карточки Физического лица</w:t>
      </w:r>
    </w:p>
    <w:p w14:paraId="09A74070" w14:textId="77777777" w:rsidR="00807B1E" w:rsidRDefault="00807B1E" w:rsidP="00807B1E">
      <w:pPr>
        <w:pStyle w:val="2-"/>
      </w:pPr>
      <w:r>
        <w:t>Код учета - проставляется автоматически при добавлении записи в справочник. Редактируется вручную.</w:t>
      </w:r>
    </w:p>
    <w:p w14:paraId="705FBC03" w14:textId="432ECF88" w:rsidR="00807B1E" w:rsidRPr="007E1D3D" w:rsidRDefault="00807B1E" w:rsidP="00807B1E">
      <w:pPr>
        <w:pStyle w:val="2-"/>
      </w:pPr>
      <w:r w:rsidRPr="007E1D3D">
        <w:t>признак Внешний совместитель. Необходимо предусмотреть признак Внешний совместитель, если Вид занятости сотрудника равен Внешнее совместительство</w:t>
      </w:r>
      <w:r w:rsidR="008C78F3" w:rsidRPr="007E1D3D">
        <w:t>.</w:t>
      </w:r>
    </w:p>
    <w:p w14:paraId="5986ACB5" w14:textId="6346E193" w:rsidR="00807B1E" w:rsidRDefault="00807B1E" w:rsidP="00807B1E">
      <w:pPr>
        <w:pStyle w:val="2-"/>
      </w:pPr>
      <w:r>
        <w:t>необходимо предусмотреть связь с карточкой Физическое лицо. Переход к справочнику Физические лица и выбор Физического лица.</w:t>
      </w:r>
    </w:p>
    <w:p w14:paraId="2A75CDDF" w14:textId="420ABF93" w:rsidR="00424089" w:rsidRPr="001F3E7C" w:rsidRDefault="00424089" w:rsidP="00424089">
      <w:pPr>
        <w:pStyle w:val="1-"/>
      </w:pPr>
      <w:r>
        <w:t xml:space="preserve">Вкладка </w:t>
      </w:r>
      <w:r w:rsidR="00807B1E">
        <w:t>Кадровый учет</w:t>
      </w:r>
      <w:r>
        <w:t>. Включает в себя:</w:t>
      </w:r>
    </w:p>
    <w:p w14:paraId="6F80C5D9" w14:textId="67ABFCCF" w:rsidR="00807B1E" w:rsidRDefault="00807B1E" w:rsidP="00424089">
      <w:pPr>
        <w:pStyle w:val="2-"/>
      </w:pPr>
      <w:r>
        <w:t>Трудоустройство:</w:t>
      </w:r>
    </w:p>
    <w:p w14:paraId="6908E621" w14:textId="77777777" w:rsidR="001D6A9C" w:rsidRPr="00CA21A6" w:rsidRDefault="001D6A9C" w:rsidP="001D6A9C">
      <w:pPr>
        <w:pStyle w:val="3-"/>
        <w:spacing w:after="0"/>
        <w:ind w:left="1003" w:hanging="357"/>
        <w:rPr>
          <w:highlight w:val="yellow"/>
        </w:rPr>
      </w:pPr>
      <w:r w:rsidRPr="00CA21A6">
        <w:rPr>
          <w:highlight w:val="yellow"/>
        </w:rPr>
        <w:t>Наименование предприятия</w:t>
      </w:r>
    </w:p>
    <w:p w14:paraId="15717B40" w14:textId="77777777" w:rsidR="001D6A9C" w:rsidRPr="00CA21A6" w:rsidRDefault="001D6A9C" w:rsidP="001D6A9C">
      <w:pPr>
        <w:pStyle w:val="3-"/>
        <w:spacing w:after="0"/>
        <w:ind w:left="1003" w:hanging="357"/>
        <w:rPr>
          <w:highlight w:val="yellow"/>
        </w:rPr>
      </w:pPr>
      <w:r w:rsidRPr="00CA21A6">
        <w:rPr>
          <w:highlight w:val="yellow"/>
        </w:rPr>
        <w:t>Подразделение</w:t>
      </w:r>
    </w:p>
    <w:p w14:paraId="3D91F202" w14:textId="77777777" w:rsidR="001D6A9C" w:rsidRPr="00CA21A6" w:rsidRDefault="001D6A9C" w:rsidP="001D6A9C">
      <w:pPr>
        <w:pStyle w:val="3-"/>
        <w:spacing w:after="0"/>
        <w:ind w:left="1003" w:hanging="357"/>
        <w:rPr>
          <w:highlight w:val="yellow"/>
        </w:rPr>
      </w:pPr>
      <w:r w:rsidRPr="00CA21A6">
        <w:rPr>
          <w:highlight w:val="yellow"/>
        </w:rPr>
        <w:t>Должность</w:t>
      </w:r>
    </w:p>
    <w:p w14:paraId="22FE1391" w14:textId="77777777" w:rsidR="001D6A9C" w:rsidRPr="00CA21A6" w:rsidRDefault="001D6A9C" w:rsidP="001D6A9C">
      <w:pPr>
        <w:pStyle w:val="3-"/>
        <w:spacing w:after="0"/>
        <w:ind w:left="1003" w:hanging="357"/>
        <w:rPr>
          <w:highlight w:val="yellow"/>
        </w:rPr>
      </w:pPr>
      <w:r w:rsidRPr="00CA21A6">
        <w:rPr>
          <w:highlight w:val="yellow"/>
        </w:rPr>
        <w:t>Табельный номер</w:t>
      </w:r>
    </w:p>
    <w:p w14:paraId="0841572E" w14:textId="77777777" w:rsidR="001D6A9C" w:rsidRPr="00CA21A6" w:rsidRDefault="001D6A9C" w:rsidP="001D6A9C">
      <w:pPr>
        <w:pStyle w:val="3-"/>
        <w:spacing w:after="0"/>
        <w:ind w:left="1003" w:hanging="357"/>
        <w:rPr>
          <w:highlight w:val="yellow"/>
        </w:rPr>
      </w:pPr>
      <w:r w:rsidRPr="00CA21A6">
        <w:rPr>
          <w:highlight w:val="yellow"/>
        </w:rPr>
        <w:t>Дата приема</w:t>
      </w:r>
    </w:p>
    <w:p w14:paraId="4DBA2759" w14:textId="77777777" w:rsidR="001D6A9C" w:rsidRPr="00CA21A6" w:rsidRDefault="001D6A9C" w:rsidP="001D6A9C">
      <w:pPr>
        <w:pStyle w:val="3-"/>
        <w:spacing w:after="0"/>
        <w:ind w:left="1003" w:hanging="357"/>
        <w:rPr>
          <w:highlight w:val="yellow"/>
        </w:rPr>
      </w:pPr>
      <w:r w:rsidRPr="00CA21A6">
        <w:rPr>
          <w:highlight w:val="yellow"/>
        </w:rPr>
        <w:t>Дата увольнения</w:t>
      </w:r>
    </w:p>
    <w:p w14:paraId="79845E8A" w14:textId="77777777" w:rsidR="001D6A9C" w:rsidRPr="00CA21A6" w:rsidRDefault="001D6A9C" w:rsidP="001D6A9C">
      <w:pPr>
        <w:pStyle w:val="3-"/>
        <w:spacing w:after="0"/>
        <w:ind w:left="1003" w:hanging="357"/>
        <w:rPr>
          <w:highlight w:val="yellow"/>
        </w:rPr>
      </w:pPr>
      <w:r w:rsidRPr="00CA21A6">
        <w:rPr>
          <w:highlight w:val="yellow"/>
        </w:rPr>
        <w:t>Трудовой договор (номер, дата)</w:t>
      </w:r>
    </w:p>
    <w:p w14:paraId="662BD2D6" w14:textId="77777777" w:rsidR="001D6A9C" w:rsidRPr="00CA21A6" w:rsidRDefault="001D6A9C" w:rsidP="001D6A9C">
      <w:pPr>
        <w:pStyle w:val="3-"/>
        <w:spacing w:after="0"/>
        <w:ind w:left="1003" w:hanging="357"/>
        <w:rPr>
          <w:highlight w:val="yellow"/>
        </w:rPr>
      </w:pPr>
      <w:r w:rsidRPr="00CA21A6">
        <w:rPr>
          <w:highlight w:val="yellow"/>
        </w:rPr>
        <w:t>Доля ставки</w:t>
      </w:r>
    </w:p>
    <w:p w14:paraId="3A443B93" w14:textId="77777777" w:rsidR="001D6A9C" w:rsidRPr="00CA21A6" w:rsidRDefault="001D6A9C" w:rsidP="001D6A9C">
      <w:pPr>
        <w:pStyle w:val="3-"/>
        <w:spacing w:after="0"/>
        <w:ind w:left="1003" w:hanging="357"/>
        <w:rPr>
          <w:highlight w:val="yellow"/>
        </w:rPr>
      </w:pPr>
      <w:r w:rsidRPr="00CA21A6">
        <w:rPr>
          <w:highlight w:val="yellow"/>
        </w:rPr>
        <w:t>Вид оплаты</w:t>
      </w:r>
    </w:p>
    <w:p w14:paraId="66AE5C74" w14:textId="77777777" w:rsidR="001D6A9C" w:rsidRPr="00CA21A6" w:rsidRDefault="001D6A9C" w:rsidP="001D6A9C">
      <w:pPr>
        <w:pStyle w:val="3-"/>
        <w:spacing w:after="0"/>
        <w:ind w:left="1003" w:hanging="357"/>
        <w:rPr>
          <w:highlight w:val="yellow"/>
        </w:rPr>
      </w:pPr>
      <w:r w:rsidRPr="00CA21A6">
        <w:rPr>
          <w:highlight w:val="yellow"/>
        </w:rPr>
        <w:t>Продолжительность рабочего времени</w:t>
      </w:r>
    </w:p>
    <w:p w14:paraId="4A1DB71D" w14:textId="77777777" w:rsidR="001D6A9C" w:rsidRPr="00CA21A6" w:rsidRDefault="001D6A9C" w:rsidP="001D6A9C">
      <w:pPr>
        <w:pStyle w:val="3-"/>
        <w:spacing w:after="0"/>
        <w:ind w:left="1003" w:hanging="357"/>
        <w:rPr>
          <w:highlight w:val="yellow"/>
        </w:rPr>
      </w:pPr>
      <w:r w:rsidRPr="00CA21A6">
        <w:rPr>
          <w:highlight w:val="yellow"/>
        </w:rPr>
        <w:t>Вид занятости</w:t>
      </w:r>
    </w:p>
    <w:p w14:paraId="7106BFBB" w14:textId="77777777" w:rsidR="001D6A9C" w:rsidRPr="00CA21A6" w:rsidRDefault="001D6A9C" w:rsidP="001D6A9C">
      <w:pPr>
        <w:pStyle w:val="3-"/>
        <w:spacing w:after="0"/>
        <w:ind w:left="1003" w:hanging="357"/>
        <w:rPr>
          <w:highlight w:val="yellow"/>
        </w:rPr>
      </w:pPr>
      <w:r w:rsidRPr="00CA21A6">
        <w:rPr>
          <w:highlight w:val="yellow"/>
        </w:rPr>
        <w:t>Вид договора</w:t>
      </w:r>
    </w:p>
    <w:p w14:paraId="2AF64DDD" w14:textId="77777777" w:rsidR="001D6A9C" w:rsidRPr="00CA21A6" w:rsidRDefault="001D6A9C" w:rsidP="001D6A9C">
      <w:pPr>
        <w:pStyle w:val="3-"/>
        <w:spacing w:after="0"/>
        <w:ind w:left="1003" w:hanging="357"/>
        <w:rPr>
          <w:highlight w:val="yellow"/>
        </w:rPr>
      </w:pPr>
      <w:r w:rsidRPr="00CA21A6">
        <w:rPr>
          <w:highlight w:val="yellow"/>
        </w:rPr>
        <w:t>Характер работы</w:t>
      </w:r>
    </w:p>
    <w:p w14:paraId="1A7138C3" w14:textId="59AFA3DD" w:rsidR="008868D2" w:rsidRPr="00CA21A6" w:rsidRDefault="008868D2" w:rsidP="001D6A9C">
      <w:pPr>
        <w:pStyle w:val="3-"/>
        <w:spacing w:after="0"/>
        <w:ind w:left="1003" w:hanging="357"/>
        <w:rPr>
          <w:highlight w:val="yellow"/>
        </w:rPr>
      </w:pPr>
      <w:r w:rsidRPr="00CA21A6">
        <w:rPr>
          <w:highlight w:val="yellow"/>
        </w:rPr>
        <w:t>График работы</w:t>
      </w:r>
    </w:p>
    <w:p w14:paraId="4615E489" w14:textId="77777777" w:rsidR="001D6A9C" w:rsidRPr="00CA21A6" w:rsidRDefault="001D6A9C" w:rsidP="001D6A9C">
      <w:pPr>
        <w:pStyle w:val="3-"/>
        <w:spacing w:after="0"/>
        <w:ind w:left="1003" w:hanging="357"/>
        <w:rPr>
          <w:highlight w:val="yellow"/>
        </w:rPr>
      </w:pPr>
      <w:r w:rsidRPr="00CA21A6">
        <w:rPr>
          <w:highlight w:val="yellow"/>
        </w:rPr>
        <w:t>Условия труда</w:t>
      </w:r>
    </w:p>
    <w:p w14:paraId="50ED4006" w14:textId="77777777" w:rsidR="001D6A9C" w:rsidRPr="00CA21A6" w:rsidRDefault="001D6A9C" w:rsidP="001D6A9C">
      <w:pPr>
        <w:pStyle w:val="3-"/>
        <w:spacing w:after="0"/>
        <w:ind w:left="1003" w:hanging="357"/>
        <w:rPr>
          <w:highlight w:val="yellow"/>
        </w:rPr>
      </w:pPr>
      <w:r w:rsidRPr="00CA21A6">
        <w:rPr>
          <w:highlight w:val="yellow"/>
        </w:rPr>
        <w:t>Особые условия труда</w:t>
      </w:r>
    </w:p>
    <w:p w14:paraId="38BE015E" w14:textId="77777777" w:rsidR="001D6A9C" w:rsidRPr="00CA21A6" w:rsidRDefault="001D6A9C" w:rsidP="001D6A9C">
      <w:pPr>
        <w:pStyle w:val="3-"/>
        <w:spacing w:after="0"/>
        <w:ind w:left="1003" w:hanging="357"/>
        <w:rPr>
          <w:highlight w:val="yellow"/>
        </w:rPr>
      </w:pPr>
      <w:r w:rsidRPr="00CA21A6">
        <w:rPr>
          <w:highlight w:val="yellow"/>
        </w:rPr>
        <w:t>Основания выслуги лет</w:t>
      </w:r>
    </w:p>
    <w:p w14:paraId="6C474F28" w14:textId="77777777" w:rsidR="001D6A9C" w:rsidRPr="00CA21A6" w:rsidRDefault="001D6A9C" w:rsidP="001D6A9C">
      <w:pPr>
        <w:pStyle w:val="3-"/>
        <w:spacing w:after="0"/>
        <w:ind w:left="1003" w:hanging="357"/>
        <w:rPr>
          <w:highlight w:val="yellow"/>
        </w:rPr>
      </w:pPr>
      <w:r w:rsidRPr="00CA21A6">
        <w:rPr>
          <w:highlight w:val="yellow"/>
        </w:rPr>
        <w:t>Данные по расчету СВ, наличие/отсутствие флага «Дополнительный тариф в зависимости от класса условий труда по результатам оценки»</w:t>
      </w:r>
    </w:p>
    <w:p w14:paraId="06B4B3D6" w14:textId="77777777" w:rsidR="001D6A9C" w:rsidRDefault="001D6A9C" w:rsidP="001D6A9C">
      <w:pPr>
        <w:pStyle w:val="3-"/>
        <w:spacing w:after="0"/>
        <w:ind w:left="1003" w:hanging="357"/>
      </w:pPr>
      <w:r>
        <w:t>МОЛ</w:t>
      </w:r>
    </w:p>
    <w:p w14:paraId="5D63C76C" w14:textId="77777777" w:rsidR="001D6A9C" w:rsidRDefault="001D6A9C" w:rsidP="001D6A9C">
      <w:pPr>
        <w:pStyle w:val="3-"/>
      </w:pPr>
      <w:r>
        <w:t>Кассир</w:t>
      </w:r>
    </w:p>
    <w:p w14:paraId="19C8D2EF" w14:textId="12D9D337" w:rsidR="00441FA1" w:rsidRPr="00FA3FDD" w:rsidRDefault="00441FA1" w:rsidP="001D6A9C">
      <w:pPr>
        <w:pStyle w:val="2-"/>
        <w:numPr>
          <w:ilvl w:val="0"/>
          <w:numId w:val="0"/>
        </w:numPr>
      </w:pPr>
      <w:r>
        <w:t xml:space="preserve">Необходимо предусмотреть </w:t>
      </w:r>
      <w:r w:rsidR="001D6A9C" w:rsidRPr="001D6A9C">
        <w:t>возможность</w:t>
      </w:r>
      <w:r>
        <w:t xml:space="preserve"> просмотр</w:t>
      </w:r>
      <w:r w:rsidR="001D6A9C">
        <w:t>а</w:t>
      </w:r>
      <w:r>
        <w:t xml:space="preserve"> Карточки расчета </w:t>
      </w:r>
      <w:r w:rsidRPr="00FA3FDD">
        <w:t>сотрудника</w:t>
      </w:r>
      <w:r w:rsidR="0016370C" w:rsidRPr="00FA3FDD">
        <w:t xml:space="preserve">.  Блок заполняется данными при </w:t>
      </w:r>
      <w:r w:rsidR="007B761C" w:rsidRPr="00FA3FDD">
        <w:t>сохранении</w:t>
      </w:r>
      <w:r w:rsidR="0016370C" w:rsidRPr="00FA3FDD">
        <w:t xml:space="preserve"> документа Прием на работу</w:t>
      </w:r>
      <w:r w:rsidR="00E23110" w:rsidRPr="00FA3FDD">
        <w:t>, перевод, увольнение с работы</w:t>
      </w:r>
      <w:r w:rsidR="0016370C" w:rsidRPr="00FA3FDD">
        <w:t xml:space="preserve">. </w:t>
      </w:r>
      <w:r w:rsidR="001D6A9C">
        <w:t xml:space="preserve">Также возможно внесение изменений посредством сервиса Изменение условий труда. </w:t>
      </w:r>
      <w:r w:rsidR="0016370C" w:rsidRPr="00FA3FDD">
        <w:t xml:space="preserve">Необходимо предусмотреть возможность обновления данных при изменении условий работы сотрудника (перевод на другую должность, в другое подразделение и т.д.) и </w:t>
      </w:r>
      <w:r w:rsidR="0002423E" w:rsidRPr="00FA3FDD">
        <w:t>сохранение</w:t>
      </w:r>
      <w:r w:rsidR="0016370C" w:rsidRPr="00FA3FDD">
        <w:t xml:space="preserve"> истории изменений</w:t>
      </w:r>
      <w:r w:rsidR="0002423E" w:rsidRPr="00FA3FDD">
        <w:t>. В блоке отображаются актуальные данные на текущую дату</w:t>
      </w:r>
      <w:r w:rsidRPr="00FA3FDD">
        <w:t>;</w:t>
      </w:r>
    </w:p>
    <w:p w14:paraId="4850C815" w14:textId="1BF65D0B" w:rsidR="00441FA1" w:rsidRDefault="00441FA1" w:rsidP="00424089">
      <w:pPr>
        <w:pStyle w:val="2-"/>
      </w:pPr>
      <w:r>
        <w:t>Блок Стаж работы (вручную вносятся данные о страховом стаже работы сотрудника на дату зачисления на данное предприятие: кол-во лет, месяцев, дней, дата начала ста</w:t>
      </w:r>
      <w:r w:rsidR="001D6A9C">
        <w:t>жа работы на данном предприятии</w:t>
      </w:r>
      <w:r w:rsidR="00E4019A">
        <w:t>). Необходимо предусмотреть возможность расчета стажа при помощи Калькулятора стажа;</w:t>
      </w:r>
    </w:p>
    <w:p w14:paraId="2F47E303" w14:textId="77777777" w:rsidR="00E4019A" w:rsidRPr="001F3E7C" w:rsidRDefault="00E4019A" w:rsidP="00E4019A">
      <w:pPr>
        <w:pStyle w:val="1-"/>
      </w:pPr>
      <w:r>
        <w:t>Вкладка Зарплата. Включает в себя:</w:t>
      </w:r>
    </w:p>
    <w:p w14:paraId="15F1B2F9" w14:textId="22C81D45" w:rsidR="001D6A9C" w:rsidRPr="00CA21A6" w:rsidRDefault="001D6A9C" w:rsidP="001D6A9C">
      <w:pPr>
        <w:pStyle w:val="2-"/>
        <w:rPr>
          <w:color w:val="FF0000"/>
        </w:rPr>
      </w:pPr>
      <w:r>
        <w:lastRenderedPageBreak/>
        <w:t xml:space="preserve">Блок Постоянные начисления. Данный блок содержит информацию о видах, размерах и периодах действия начислений сотрудника. Блок содержит табличную часть, в которой указаны: наименование начисления, ставка (указывается процентное значение), расчетная сумма (указывается сумма начисления), период действия, периодичность начисления, условие попадания в расчет. Если для определенного вида начисления установлено процентное значение, то заполняется поле Ставка, поле Расчетная сумма не заполняется, если для вида начисления установлена фиксированная сумма – то заполняется поле Расчетная сумма, поле Ставка не заполняется. В поле Условие попадания в расчет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Периодичность начисления – указывается периодичность начисления установленной доплаты (ежемесячно, единовременно). </w:t>
      </w:r>
      <w:r w:rsidRPr="00CA21A6">
        <w:rPr>
          <w:color w:val="FF0000"/>
        </w:rPr>
        <w:t xml:space="preserve">Блок заполняется данными при сохранении документов Прием на работу, </w:t>
      </w:r>
      <w:r w:rsidR="008C78F3" w:rsidRPr="00CA21A6">
        <w:rPr>
          <w:color w:val="FF0000"/>
        </w:rPr>
        <w:t xml:space="preserve">Перевод работника (при изменении оклада/тарифа), Об увеличении окладов/тарифов (изменение оклада/тарифа), </w:t>
      </w:r>
      <w:r w:rsidRPr="00CA21A6">
        <w:rPr>
          <w:color w:val="FF0000"/>
        </w:rPr>
        <w:t>Установление надбавок и доплат. Необходимо предусмотреть возможность обновления данных при изменении начислений сотрудника. В блоке отображаются все виды начислений, которые были установлены сотруднику за период его работы. При уменьшении/увеличении размера начисления данный вид начисления разбивается на строки: в первой указывается ранее действующая ставка (размер), окончание периода действия – календарный день перед датой изменения размера начисления, во второй строке указывается новая ставка (размер), начало периода действия – дата изменения размера начисления.</w:t>
      </w:r>
    </w:p>
    <w:p w14:paraId="746BBFC3" w14:textId="0BB18F30" w:rsidR="001D6A9C" w:rsidRDefault="001D6A9C" w:rsidP="001D6A9C">
      <w:pPr>
        <w:pStyle w:val="2-"/>
        <w:numPr>
          <w:ilvl w:val="0"/>
          <w:numId w:val="0"/>
        </w:numPr>
        <w:ind w:left="425"/>
      </w:pPr>
      <w:r w:rsidRPr="002025B8">
        <w:rPr>
          <w:highlight w:val="yellow"/>
        </w:rPr>
        <w:t>При заполнении блока Постоянные начисления данными об установленном окладе/тарифе (заполнение данными при сохранении документа Прием на работу</w:t>
      </w:r>
      <w:r w:rsidR="008C78F3" w:rsidRPr="002025B8">
        <w:rPr>
          <w:highlight w:val="yellow"/>
        </w:rPr>
        <w:t>, Перевод работника</w:t>
      </w:r>
      <w:r w:rsidRPr="002025B8">
        <w:rPr>
          <w:highlight w:val="yellow"/>
        </w:rPr>
        <w:t>) действует следующее правило: Наименование начисления – указывается значение Вида оплаты, указанное в документе Прием на работу; Ставка – не заполняется; Расчетная сумма – указывается значение Оклад (тариф), указанное в документе Прием на работу; Период действия – начало периода – дата приема на работу, окончание периода – не заполняется (исключение – если в документе Прием на работу указана дата окончания работы); Периодичность начисления = ежемесячно; Условие попадания в расчет = Всегда.</w:t>
      </w:r>
    </w:p>
    <w:p w14:paraId="64A89CB7" w14:textId="58C3215C" w:rsidR="001D6A9C" w:rsidRDefault="001D6A9C" w:rsidP="001D6A9C">
      <w:pPr>
        <w:pStyle w:val="2-"/>
        <w:numPr>
          <w:ilvl w:val="0"/>
          <w:numId w:val="0"/>
        </w:numPr>
        <w:ind w:left="425"/>
      </w:pPr>
      <w:r>
        <w:t xml:space="preserve">При заполнении блока Постоянные начисления данными об установленных надбавках и доплатах (заполнение данными при сохранении документа Установление надбавок и </w:t>
      </w:r>
      <w:r w:rsidRPr="007561E7">
        <w:rPr>
          <w:color w:val="000000" w:themeColor="text1"/>
        </w:rPr>
        <w:t>доплат</w:t>
      </w:r>
      <w:r>
        <w:t>) в табличную часть вносятся значения, указанные в документ</w:t>
      </w:r>
      <w:r w:rsidR="00990599">
        <w:t>ах</w:t>
      </w:r>
      <w:r>
        <w:t>.</w:t>
      </w:r>
    </w:p>
    <w:p w14:paraId="18D70159" w14:textId="77777777" w:rsidR="001D6A9C" w:rsidRDefault="001D6A9C" w:rsidP="001D6A9C">
      <w:pPr>
        <w:pStyle w:val="2-"/>
        <w:numPr>
          <w:ilvl w:val="0"/>
          <w:numId w:val="0"/>
        </w:numPr>
        <w:ind w:left="425"/>
      </w:pPr>
      <w:r>
        <w:t>Необходимо предусмотреть возможность внесения изменений в блок постоянные начисления при сохранении кадровых документов: Приказ о приеме на работу, Приказ о переводе, Приказ об установлении надбавок, Приказ об отмене надбавок, Приказ Об увеличении окладов/тарифов (индексация), Приказ об увольнении.</w:t>
      </w:r>
    </w:p>
    <w:p w14:paraId="33910281" w14:textId="7BF31C63" w:rsidR="001D6A9C" w:rsidRPr="00F9181B" w:rsidRDefault="001D6A9C" w:rsidP="001D6A9C">
      <w:pPr>
        <w:pStyle w:val="2-"/>
        <w:rPr>
          <w:strike/>
        </w:rPr>
      </w:pPr>
      <w:r>
        <w:t xml:space="preserve">Блок Постоянные удержания. Данный блок содержит информацию о видах, размерах и периодах действия удержаний сотрудника. Блок содержит табличную часть, в которой указаны: наименование удержания, ставка (указывается процентное значение), максимальная сумма (указывается максимальная сумма удержания (при наличии)), период действия, условие попадания в расчет. В поле Условие попадания в расчет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w:t>
      </w:r>
      <w:r w:rsidRPr="00B50C2E">
        <w:t xml:space="preserve">В блоке отображаются </w:t>
      </w:r>
      <w:r>
        <w:t>все виды удержаний, которые были установлены сотруднику за период его работы.  Блок заполняется данными при сохранении документа Прием на работу</w:t>
      </w:r>
      <w:r w:rsidRPr="007561E7">
        <w:rPr>
          <w:color w:val="000000" w:themeColor="text1"/>
        </w:rPr>
        <w:t>.</w:t>
      </w:r>
      <w:r w:rsidR="00F317E6">
        <w:rPr>
          <w:color w:val="000000" w:themeColor="text1"/>
        </w:rPr>
        <w:t xml:space="preserve"> Изменения в данный блок вносятся посредством сервиса Изменение постоянных удержаний.</w:t>
      </w:r>
      <w:r>
        <w:rPr>
          <w:color w:val="000000" w:themeColor="text1"/>
        </w:rPr>
        <w:t xml:space="preserve"> </w:t>
      </w:r>
    </w:p>
    <w:p w14:paraId="0E09D401" w14:textId="0C4447F4" w:rsidR="00F317E6" w:rsidRPr="00F317E6" w:rsidRDefault="001D6A9C" w:rsidP="00F317E6">
      <w:pPr>
        <w:pStyle w:val="2-"/>
        <w:rPr>
          <w:strike/>
        </w:rPr>
      </w:pPr>
      <w:r>
        <w:t xml:space="preserve">Блок Постоянные вычеты. Данный блок содержит информацию о видах, размерах и периодах действия вычетов сотрудника. Блок содержит табличную часть, в которой указаны: код и наименование вычета, период действия, сумма, количество. Поля наименование вычета, период действия, количество заполняются вручную пользователем. Поля код вычета, сумма заполняются автоматически, в зависимости от выбранного вида вычета. </w:t>
      </w:r>
      <w:r w:rsidRPr="00B50C2E">
        <w:t xml:space="preserve">В блоке отображаются </w:t>
      </w:r>
      <w:r>
        <w:t xml:space="preserve">все виды вычетов, которые предоставлялись сотруднику за период его работы. </w:t>
      </w:r>
      <w:r w:rsidR="00F317E6">
        <w:rPr>
          <w:color w:val="000000" w:themeColor="text1"/>
        </w:rPr>
        <w:t>Изменения в данный блок вносятся посредством сервиса Изменение постоянных вычетов.</w:t>
      </w:r>
    </w:p>
    <w:p w14:paraId="73E5BAB4" w14:textId="3BF87574" w:rsidR="00E36F44" w:rsidRPr="00E36F44" w:rsidRDefault="00E4019A" w:rsidP="00723902">
      <w:pPr>
        <w:pStyle w:val="2-"/>
        <w:rPr>
          <w:color w:val="FF0000"/>
        </w:rPr>
      </w:pPr>
      <w:r w:rsidRPr="00723902">
        <w:t>Блок Ежегодные отпуска</w:t>
      </w:r>
      <w:r w:rsidR="0016370C" w:rsidRPr="00723902">
        <w:t xml:space="preserve"> (</w:t>
      </w:r>
      <w:r w:rsidR="0002423E" w:rsidRPr="00723902">
        <w:t xml:space="preserve">указывается </w:t>
      </w:r>
      <w:r w:rsidR="00E36F44">
        <w:t xml:space="preserve">следующая </w:t>
      </w:r>
      <w:r w:rsidR="0002423E" w:rsidRPr="00723902">
        <w:t>информация</w:t>
      </w:r>
      <w:r w:rsidR="00E36F44">
        <w:t>:</w:t>
      </w:r>
      <w:r w:rsidR="0002423E" w:rsidRPr="00723902">
        <w:t xml:space="preserve"> код отпуска, н</w:t>
      </w:r>
      <w:r w:rsidR="004B691E" w:rsidRPr="00723902">
        <w:t>аименование (выбор из справочника Виды отпуска), кол-во дней в году</w:t>
      </w:r>
      <w:r w:rsidR="0002423E" w:rsidRPr="00723902">
        <w:t>).</w:t>
      </w:r>
      <w:r w:rsidR="007B761C" w:rsidRPr="00723902">
        <w:t xml:space="preserve">  </w:t>
      </w:r>
      <w:r w:rsidR="00754E6A" w:rsidRPr="00723902">
        <w:t xml:space="preserve">В данном блоке вводится </w:t>
      </w:r>
      <w:r w:rsidR="00754E6A" w:rsidRPr="00723902">
        <w:lastRenderedPageBreak/>
        <w:t xml:space="preserve">информация о количестве дней основных и дополнительных отпусков, предоставляемых сотруднику в течении </w:t>
      </w:r>
      <w:r w:rsidR="00E36F44">
        <w:t>рабочего</w:t>
      </w:r>
      <w:r w:rsidR="00754E6A" w:rsidRPr="00723902">
        <w:t xml:space="preserve"> года</w:t>
      </w:r>
      <w:r w:rsidR="00E36F44">
        <w:t xml:space="preserve"> (количество дней отпуска (основного и дополнительных), установленное сотруднику на ежегодной основе)</w:t>
      </w:r>
      <w:r w:rsidR="00754E6A" w:rsidRPr="00E36F44">
        <w:t xml:space="preserve">. </w:t>
      </w:r>
      <w:r w:rsidR="00E36F44">
        <w:t>Необходимо предусмотреть автоматическое заполнение таблицы данного блока данными о основном ежегодном отпуске (</w:t>
      </w:r>
      <w:r w:rsidR="00E36F44" w:rsidRPr="00E36F44">
        <w:t xml:space="preserve">код отпуска и наименование отпуска – ежегодный отпуск (значение из справочника Виды отпуска код учета ОТ), кол-во дней в году – автоматически проставляется значение, равное количеству дней, указанному в поле </w:t>
      </w:r>
      <w:r w:rsidR="00E36F44" w:rsidRPr="00E36F44">
        <w:rPr>
          <w:rFonts w:eastAsia="Times New Roman" w:cs="Times New Roman"/>
          <w:szCs w:val="20"/>
          <w:lang w:eastAsia="ru-RU"/>
        </w:rPr>
        <w:t>Ежегодный отпуск Учетной полит</w:t>
      </w:r>
      <w:r w:rsidR="00E36F44">
        <w:rPr>
          <w:rFonts w:eastAsia="Times New Roman" w:cs="Times New Roman"/>
          <w:szCs w:val="20"/>
          <w:lang w:eastAsia="ru-RU"/>
        </w:rPr>
        <w:t xml:space="preserve">ики предприятия). </w:t>
      </w:r>
      <w:r w:rsidR="00F317E6">
        <w:rPr>
          <w:color w:val="000000" w:themeColor="text1"/>
        </w:rPr>
        <w:t xml:space="preserve">Изменения количества дней отпуска, предоставленного сотруднику на ежегодной основе, вносятся посредством сервиса Изменение ежегодных отпусков. </w:t>
      </w:r>
      <w:r w:rsidR="00E36F44">
        <w:rPr>
          <w:rFonts w:eastAsia="Times New Roman" w:cs="Times New Roman"/>
          <w:szCs w:val="20"/>
          <w:lang w:eastAsia="ru-RU"/>
        </w:rPr>
        <w:t xml:space="preserve"> </w:t>
      </w:r>
    </w:p>
    <w:p w14:paraId="4F388633" w14:textId="77777777" w:rsidR="00F4630F" w:rsidRPr="00F4630F" w:rsidRDefault="00F4630F" w:rsidP="00E36F44">
      <w:pPr>
        <w:pStyle w:val="a5"/>
      </w:pPr>
      <w:r w:rsidRPr="00F4630F">
        <w:t>В данном блоке также необходимо предусмотреть наличие таблицы, в которой будут отражаться данные по остатку неиспользованных дней отпуска сотрудника в разрезе периодов, за которые предоставляется отпуск (рабочий год). В данной таблице будут отражаться данные по видам отпусков ОТ (основной отпуск) и ДО (дополнительный отпуск).</w:t>
      </w:r>
    </w:p>
    <w:p w14:paraId="46812147" w14:textId="5131BFA0" w:rsidR="00E36F44" w:rsidRDefault="00E36F44" w:rsidP="00E36F44">
      <w:pPr>
        <w:pStyle w:val="a5"/>
      </w:pPr>
    </w:p>
    <w:tbl>
      <w:tblPr>
        <w:tblStyle w:val="af9"/>
        <w:tblW w:w="10201" w:type="dxa"/>
        <w:tblLayout w:type="fixed"/>
        <w:tblLook w:val="04A0" w:firstRow="1" w:lastRow="0" w:firstColumn="1" w:lastColumn="0" w:noHBand="0" w:noVBand="1"/>
      </w:tblPr>
      <w:tblGrid>
        <w:gridCol w:w="846"/>
        <w:gridCol w:w="850"/>
        <w:gridCol w:w="851"/>
        <w:gridCol w:w="992"/>
        <w:gridCol w:w="567"/>
        <w:gridCol w:w="851"/>
        <w:gridCol w:w="850"/>
        <w:gridCol w:w="992"/>
        <w:gridCol w:w="567"/>
        <w:gridCol w:w="851"/>
        <w:gridCol w:w="850"/>
        <w:gridCol w:w="1134"/>
      </w:tblGrid>
      <w:tr w:rsidR="005C14FF" w:rsidRPr="00B36A16" w14:paraId="5D6634D4" w14:textId="77777777" w:rsidTr="005C14FF">
        <w:tc>
          <w:tcPr>
            <w:tcW w:w="10201" w:type="dxa"/>
            <w:gridSpan w:val="12"/>
          </w:tcPr>
          <w:p w14:paraId="50B57C16" w14:textId="77777777" w:rsidR="005C14FF" w:rsidRPr="00B36A16" w:rsidRDefault="005C14FF" w:rsidP="00471484">
            <w:pPr>
              <w:rPr>
                <w:sz w:val="16"/>
                <w:szCs w:val="16"/>
              </w:rPr>
            </w:pPr>
            <w:r w:rsidRPr="00B36A16">
              <w:rPr>
                <w:sz w:val="16"/>
                <w:szCs w:val="16"/>
              </w:rPr>
              <w:t>ФИО сотрудника</w:t>
            </w:r>
          </w:p>
        </w:tc>
      </w:tr>
      <w:tr w:rsidR="005C14FF" w:rsidRPr="00B36A16" w14:paraId="2550F775" w14:textId="77777777" w:rsidTr="005C14FF">
        <w:tc>
          <w:tcPr>
            <w:tcW w:w="846" w:type="dxa"/>
            <w:vMerge w:val="restart"/>
          </w:tcPr>
          <w:p w14:paraId="350584E1" w14:textId="7C913743" w:rsidR="005C14FF" w:rsidRPr="00B36A16" w:rsidRDefault="005C14FF" w:rsidP="005C14FF">
            <w:pPr>
              <w:jc w:val="center"/>
              <w:rPr>
                <w:sz w:val="16"/>
                <w:szCs w:val="16"/>
              </w:rPr>
            </w:pPr>
            <w:r w:rsidRPr="00B36A16">
              <w:rPr>
                <w:sz w:val="16"/>
                <w:szCs w:val="16"/>
              </w:rPr>
              <w:t>Период работы</w:t>
            </w:r>
            <w:r>
              <w:rPr>
                <w:sz w:val="16"/>
                <w:szCs w:val="16"/>
              </w:rPr>
              <w:t xml:space="preserve"> (рабочий год)</w:t>
            </w:r>
          </w:p>
        </w:tc>
        <w:tc>
          <w:tcPr>
            <w:tcW w:w="2693" w:type="dxa"/>
            <w:gridSpan w:val="3"/>
          </w:tcPr>
          <w:p w14:paraId="2FC779BD" w14:textId="77777777" w:rsidR="005C14FF" w:rsidRPr="00B36A16" w:rsidRDefault="005C14FF" w:rsidP="00471484">
            <w:pPr>
              <w:jc w:val="center"/>
              <w:rPr>
                <w:sz w:val="16"/>
                <w:szCs w:val="16"/>
              </w:rPr>
            </w:pPr>
            <w:r w:rsidRPr="00B36A16">
              <w:rPr>
                <w:sz w:val="16"/>
                <w:szCs w:val="16"/>
              </w:rPr>
              <w:t>Дни, исключаемые из отпускного стажа</w:t>
            </w:r>
          </w:p>
        </w:tc>
        <w:tc>
          <w:tcPr>
            <w:tcW w:w="3260" w:type="dxa"/>
            <w:gridSpan w:val="4"/>
          </w:tcPr>
          <w:p w14:paraId="129624E0" w14:textId="77777777" w:rsidR="005C14FF" w:rsidRPr="00B36A16" w:rsidRDefault="005C14FF" w:rsidP="00471484">
            <w:pPr>
              <w:jc w:val="center"/>
              <w:rPr>
                <w:sz w:val="16"/>
                <w:szCs w:val="16"/>
              </w:rPr>
            </w:pPr>
            <w:r w:rsidRPr="00B36A16">
              <w:rPr>
                <w:sz w:val="16"/>
                <w:szCs w:val="16"/>
              </w:rPr>
              <w:t>Основной отпуск</w:t>
            </w:r>
          </w:p>
        </w:tc>
        <w:tc>
          <w:tcPr>
            <w:tcW w:w="3402" w:type="dxa"/>
            <w:gridSpan w:val="4"/>
          </w:tcPr>
          <w:p w14:paraId="2511575B" w14:textId="77777777" w:rsidR="005C14FF" w:rsidRPr="00B36A16" w:rsidRDefault="005C14FF" w:rsidP="00471484">
            <w:pPr>
              <w:jc w:val="center"/>
              <w:rPr>
                <w:sz w:val="16"/>
                <w:szCs w:val="16"/>
              </w:rPr>
            </w:pPr>
            <w:r>
              <w:rPr>
                <w:sz w:val="16"/>
                <w:szCs w:val="16"/>
              </w:rPr>
              <w:t>Дополнительный отпуск (возможно несколько блоков)</w:t>
            </w:r>
          </w:p>
        </w:tc>
      </w:tr>
      <w:tr w:rsidR="005C14FF" w:rsidRPr="00B36A16" w14:paraId="2CF18D9E" w14:textId="77777777" w:rsidTr="005C14FF">
        <w:tc>
          <w:tcPr>
            <w:tcW w:w="846" w:type="dxa"/>
            <w:vMerge/>
          </w:tcPr>
          <w:p w14:paraId="2E31FC3A" w14:textId="77777777" w:rsidR="005C14FF" w:rsidRPr="00B36A16" w:rsidRDefault="005C14FF" w:rsidP="00471484">
            <w:pPr>
              <w:jc w:val="center"/>
              <w:rPr>
                <w:sz w:val="16"/>
                <w:szCs w:val="16"/>
              </w:rPr>
            </w:pPr>
          </w:p>
        </w:tc>
        <w:tc>
          <w:tcPr>
            <w:tcW w:w="850" w:type="dxa"/>
          </w:tcPr>
          <w:p w14:paraId="4EA603CD" w14:textId="77777777" w:rsidR="005C14FF" w:rsidRPr="00B36A16" w:rsidRDefault="005C14FF" w:rsidP="00471484">
            <w:pPr>
              <w:jc w:val="center"/>
              <w:rPr>
                <w:sz w:val="16"/>
                <w:szCs w:val="16"/>
              </w:rPr>
            </w:pPr>
            <w:r w:rsidRPr="00B36A16">
              <w:rPr>
                <w:sz w:val="16"/>
                <w:szCs w:val="16"/>
              </w:rPr>
              <w:t>Отпуск по уходу за ребенком</w:t>
            </w:r>
          </w:p>
        </w:tc>
        <w:tc>
          <w:tcPr>
            <w:tcW w:w="851" w:type="dxa"/>
          </w:tcPr>
          <w:p w14:paraId="51ECBB4B" w14:textId="77777777" w:rsidR="005C14FF" w:rsidRPr="00B36A16" w:rsidRDefault="005C14FF" w:rsidP="00471484">
            <w:pPr>
              <w:jc w:val="center"/>
              <w:rPr>
                <w:sz w:val="16"/>
                <w:szCs w:val="16"/>
              </w:rPr>
            </w:pPr>
            <w:r w:rsidRPr="00B36A16">
              <w:rPr>
                <w:sz w:val="16"/>
                <w:szCs w:val="16"/>
              </w:rPr>
              <w:t>Отпуск без сохранения ЗП</w:t>
            </w:r>
          </w:p>
        </w:tc>
        <w:tc>
          <w:tcPr>
            <w:tcW w:w="992" w:type="dxa"/>
          </w:tcPr>
          <w:p w14:paraId="01DA14B3" w14:textId="77777777" w:rsidR="005C14FF" w:rsidRPr="00B36A16" w:rsidRDefault="005C14FF" w:rsidP="00471484">
            <w:pPr>
              <w:jc w:val="center"/>
              <w:rPr>
                <w:sz w:val="16"/>
                <w:szCs w:val="16"/>
              </w:rPr>
            </w:pPr>
            <w:r w:rsidRPr="00B36A16">
              <w:rPr>
                <w:sz w:val="16"/>
                <w:szCs w:val="16"/>
              </w:rPr>
              <w:t>Отстранение ст.76 ТК РФ</w:t>
            </w:r>
          </w:p>
        </w:tc>
        <w:tc>
          <w:tcPr>
            <w:tcW w:w="567" w:type="dxa"/>
            <w:vAlign w:val="center"/>
          </w:tcPr>
          <w:p w14:paraId="2658D273" w14:textId="77777777" w:rsidR="005C14FF" w:rsidRPr="00B36A16" w:rsidRDefault="005C14FF" w:rsidP="00471484">
            <w:pPr>
              <w:jc w:val="center"/>
              <w:rPr>
                <w:sz w:val="16"/>
                <w:szCs w:val="16"/>
              </w:rPr>
            </w:pPr>
            <w:r w:rsidRPr="00B36A16">
              <w:rPr>
                <w:sz w:val="16"/>
                <w:szCs w:val="16"/>
              </w:rPr>
              <w:t>код</w:t>
            </w:r>
          </w:p>
        </w:tc>
        <w:tc>
          <w:tcPr>
            <w:tcW w:w="851" w:type="dxa"/>
            <w:vAlign w:val="center"/>
          </w:tcPr>
          <w:p w14:paraId="388E3AD4" w14:textId="77777777" w:rsidR="005C14FF" w:rsidRPr="00B36A16" w:rsidRDefault="005C14FF" w:rsidP="00471484">
            <w:pPr>
              <w:jc w:val="center"/>
              <w:rPr>
                <w:sz w:val="16"/>
                <w:szCs w:val="16"/>
              </w:rPr>
            </w:pPr>
            <w:r w:rsidRPr="00B36A16">
              <w:rPr>
                <w:sz w:val="16"/>
                <w:szCs w:val="16"/>
              </w:rPr>
              <w:t>Кол-во дней (норма)</w:t>
            </w:r>
          </w:p>
        </w:tc>
        <w:tc>
          <w:tcPr>
            <w:tcW w:w="850" w:type="dxa"/>
            <w:vAlign w:val="center"/>
          </w:tcPr>
          <w:p w14:paraId="4373B893" w14:textId="77777777" w:rsidR="005C14FF" w:rsidRPr="00B36A16" w:rsidRDefault="005C14FF" w:rsidP="00471484">
            <w:pPr>
              <w:jc w:val="center"/>
              <w:rPr>
                <w:sz w:val="16"/>
                <w:szCs w:val="16"/>
              </w:rPr>
            </w:pPr>
            <w:r w:rsidRPr="00B36A16">
              <w:rPr>
                <w:sz w:val="16"/>
                <w:szCs w:val="16"/>
              </w:rPr>
              <w:t>Кол-во дней использовано</w:t>
            </w:r>
          </w:p>
        </w:tc>
        <w:tc>
          <w:tcPr>
            <w:tcW w:w="992" w:type="dxa"/>
            <w:vAlign w:val="center"/>
          </w:tcPr>
          <w:p w14:paraId="497CA5E9" w14:textId="77777777" w:rsidR="005C14FF" w:rsidRPr="00B36A16" w:rsidRDefault="005C14FF" w:rsidP="00471484">
            <w:pPr>
              <w:jc w:val="center"/>
              <w:rPr>
                <w:sz w:val="16"/>
                <w:szCs w:val="16"/>
              </w:rPr>
            </w:pPr>
            <w:r w:rsidRPr="00B36A16">
              <w:rPr>
                <w:sz w:val="16"/>
                <w:szCs w:val="16"/>
              </w:rPr>
              <w:t>Остаток неис-пользованных дней</w:t>
            </w:r>
          </w:p>
        </w:tc>
        <w:tc>
          <w:tcPr>
            <w:tcW w:w="567" w:type="dxa"/>
            <w:vAlign w:val="center"/>
          </w:tcPr>
          <w:p w14:paraId="4DF5B290" w14:textId="77777777" w:rsidR="005C14FF" w:rsidRPr="00D4743A" w:rsidRDefault="005C14FF" w:rsidP="00471484">
            <w:pPr>
              <w:jc w:val="center"/>
              <w:rPr>
                <w:sz w:val="16"/>
                <w:szCs w:val="16"/>
              </w:rPr>
            </w:pPr>
            <w:r w:rsidRPr="00D4743A">
              <w:rPr>
                <w:sz w:val="16"/>
                <w:szCs w:val="16"/>
              </w:rPr>
              <w:t>код</w:t>
            </w:r>
          </w:p>
        </w:tc>
        <w:tc>
          <w:tcPr>
            <w:tcW w:w="851" w:type="dxa"/>
            <w:vAlign w:val="center"/>
          </w:tcPr>
          <w:p w14:paraId="65D00CC3" w14:textId="77777777" w:rsidR="005C14FF" w:rsidRPr="00D4743A" w:rsidRDefault="005C14FF" w:rsidP="00471484">
            <w:pPr>
              <w:jc w:val="center"/>
              <w:rPr>
                <w:sz w:val="16"/>
                <w:szCs w:val="16"/>
              </w:rPr>
            </w:pPr>
            <w:r w:rsidRPr="00D4743A">
              <w:rPr>
                <w:sz w:val="16"/>
                <w:szCs w:val="16"/>
              </w:rPr>
              <w:t>Кол-во дней (норма)</w:t>
            </w:r>
          </w:p>
        </w:tc>
        <w:tc>
          <w:tcPr>
            <w:tcW w:w="850" w:type="dxa"/>
            <w:vAlign w:val="center"/>
          </w:tcPr>
          <w:p w14:paraId="7986757F" w14:textId="77777777" w:rsidR="005C14FF" w:rsidRPr="00D4743A" w:rsidRDefault="005C14FF" w:rsidP="00471484">
            <w:pPr>
              <w:jc w:val="center"/>
              <w:rPr>
                <w:sz w:val="16"/>
                <w:szCs w:val="16"/>
              </w:rPr>
            </w:pPr>
            <w:r w:rsidRPr="00D4743A">
              <w:rPr>
                <w:sz w:val="16"/>
                <w:szCs w:val="16"/>
              </w:rPr>
              <w:t>Кол-во дней использовано</w:t>
            </w:r>
          </w:p>
        </w:tc>
        <w:tc>
          <w:tcPr>
            <w:tcW w:w="1134" w:type="dxa"/>
            <w:vAlign w:val="center"/>
          </w:tcPr>
          <w:p w14:paraId="36566F1D" w14:textId="77777777" w:rsidR="005C14FF" w:rsidRPr="00D4743A" w:rsidRDefault="005C14FF" w:rsidP="00471484">
            <w:pPr>
              <w:jc w:val="center"/>
              <w:rPr>
                <w:sz w:val="16"/>
                <w:szCs w:val="16"/>
              </w:rPr>
            </w:pPr>
            <w:r w:rsidRPr="00D4743A">
              <w:rPr>
                <w:sz w:val="16"/>
                <w:szCs w:val="16"/>
              </w:rPr>
              <w:t>Остаток неис</w:t>
            </w:r>
            <w:r>
              <w:rPr>
                <w:sz w:val="16"/>
                <w:szCs w:val="16"/>
              </w:rPr>
              <w:t>-</w:t>
            </w:r>
            <w:r w:rsidRPr="00D4743A">
              <w:rPr>
                <w:sz w:val="16"/>
                <w:szCs w:val="16"/>
              </w:rPr>
              <w:t>пользованных дней</w:t>
            </w:r>
          </w:p>
        </w:tc>
      </w:tr>
      <w:tr w:rsidR="005C14FF" w:rsidRPr="00B36A16" w14:paraId="15417732" w14:textId="77777777" w:rsidTr="005C14FF">
        <w:tc>
          <w:tcPr>
            <w:tcW w:w="846" w:type="dxa"/>
          </w:tcPr>
          <w:p w14:paraId="49D2B752" w14:textId="77777777" w:rsidR="005C14FF" w:rsidRPr="00B36A16" w:rsidRDefault="005C14FF" w:rsidP="00471484">
            <w:pPr>
              <w:jc w:val="center"/>
              <w:rPr>
                <w:sz w:val="18"/>
                <w:szCs w:val="18"/>
              </w:rPr>
            </w:pPr>
          </w:p>
        </w:tc>
        <w:tc>
          <w:tcPr>
            <w:tcW w:w="850" w:type="dxa"/>
          </w:tcPr>
          <w:p w14:paraId="33CFA539" w14:textId="77777777" w:rsidR="005C14FF" w:rsidRPr="00B36A16" w:rsidRDefault="005C14FF" w:rsidP="00471484">
            <w:pPr>
              <w:jc w:val="center"/>
              <w:rPr>
                <w:sz w:val="18"/>
                <w:szCs w:val="18"/>
              </w:rPr>
            </w:pPr>
          </w:p>
        </w:tc>
        <w:tc>
          <w:tcPr>
            <w:tcW w:w="851" w:type="dxa"/>
          </w:tcPr>
          <w:p w14:paraId="40024CC8" w14:textId="77777777" w:rsidR="005C14FF" w:rsidRPr="00B36A16" w:rsidRDefault="005C14FF" w:rsidP="00471484">
            <w:pPr>
              <w:jc w:val="center"/>
              <w:rPr>
                <w:sz w:val="18"/>
                <w:szCs w:val="18"/>
              </w:rPr>
            </w:pPr>
          </w:p>
        </w:tc>
        <w:tc>
          <w:tcPr>
            <w:tcW w:w="992" w:type="dxa"/>
          </w:tcPr>
          <w:p w14:paraId="33485CAA" w14:textId="77777777" w:rsidR="005C14FF" w:rsidRPr="00B36A16" w:rsidRDefault="005C14FF" w:rsidP="00471484">
            <w:pPr>
              <w:jc w:val="center"/>
              <w:rPr>
                <w:sz w:val="18"/>
                <w:szCs w:val="18"/>
              </w:rPr>
            </w:pPr>
          </w:p>
        </w:tc>
        <w:tc>
          <w:tcPr>
            <w:tcW w:w="567" w:type="dxa"/>
          </w:tcPr>
          <w:p w14:paraId="7A17AE96" w14:textId="77777777" w:rsidR="005C14FF" w:rsidRPr="00B36A16" w:rsidRDefault="005C14FF" w:rsidP="00471484">
            <w:pPr>
              <w:jc w:val="center"/>
              <w:rPr>
                <w:sz w:val="18"/>
                <w:szCs w:val="18"/>
              </w:rPr>
            </w:pPr>
          </w:p>
        </w:tc>
        <w:tc>
          <w:tcPr>
            <w:tcW w:w="851" w:type="dxa"/>
          </w:tcPr>
          <w:p w14:paraId="79919F9C" w14:textId="77777777" w:rsidR="005C14FF" w:rsidRPr="00B36A16" w:rsidRDefault="005C14FF" w:rsidP="00471484">
            <w:pPr>
              <w:jc w:val="center"/>
              <w:rPr>
                <w:sz w:val="18"/>
                <w:szCs w:val="18"/>
              </w:rPr>
            </w:pPr>
          </w:p>
        </w:tc>
        <w:tc>
          <w:tcPr>
            <w:tcW w:w="850" w:type="dxa"/>
          </w:tcPr>
          <w:p w14:paraId="62A50BE5" w14:textId="77777777" w:rsidR="005C14FF" w:rsidRPr="00B36A16" w:rsidRDefault="005C14FF" w:rsidP="00471484">
            <w:pPr>
              <w:jc w:val="center"/>
              <w:rPr>
                <w:sz w:val="18"/>
                <w:szCs w:val="18"/>
              </w:rPr>
            </w:pPr>
          </w:p>
        </w:tc>
        <w:tc>
          <w:tcPr>
            <w:tcW w:w="992" w:type="dxa"/>
          </w:tcPr>
          <w:p w14:paraId="70C64381" w14:textId="77777777" w:rsidR="005C14FF" w:rsidRPr="00B36A16" w:rsidRDefault="005C14FF" w:rsidP="00471484">
            <w:pPr>
              <w:jc w:val="center"/>
              <w:rPr>
                <w:sz w:val="18"/>
                <w:szCs w:val="18"/>
              </w:rPr>
            </w:pPr>
          </w:p>
        </w:tc>
        <w:tc>
          <w:tcPr>
            <w:tcW w:w="567" w:type="dxa"/>
          </w:tcPr>
          <w:p w14:paraId="01189A9D" w14:textId="77777777" w:rsidR="005C14FF" w:rsidRPr="00B36A16" w:rsidRDefault="005C14FF" w:rsidP="00471484">
            <w:pPr>
              <w:jc w:val="center"/>
              <w:rPr>
                <w:sz w:val="18"/>
                <w:szCs w:val="18"/>
              </w:rPr>
            </w:pPr>
          </w:p>
        </w:tc>
        <w:tc>
          <w:tcPr>
            <w:tcW w:w="851" w:type="dxa"/>
          </w:tcPr>
          <w:p w14:paraId="27F01822" w14:textId="77777777" w:rsidR="005C14FF" w:rsidRPr="00B36A16" w:rsidRDefault="005C14FF" w:rsidP="00471484">
            <w:pPr>
              <w:jc w:val="center"/>
              <w:rPr>
                <w:sz w:val="18"/>
                <w:szCs w:val="18"/>
              </w:rPr>
            </w:pPr>
          </w:p>
        </w:tc>
        <w:tc>
          <w:tcPr>
            <w:tcW w:w="850" w:type="dxa"/>
          </w:tcPr>
          <w:p w14:paraId="40DA9271" w14:textId="77777777" w:rsidR="005C14FF" w:rsidRPr="00B36A16" w:rsidRDefault="005C14FF" w:rsidP="00471484">
            <w:pPr>
              <w:jc w:val="center"/>
              <w:rPr>
                <w:sz w:val="18"/>
                <w:szCs w:val="18"/>
              </w:rPr>
            </w:pPr>
          </w:p>
        </w:tc>
        <w:tc>
          <w:tcPr>
            <w:tcW w:w="1134" w:type="dxa"/>
          </w:tcPr>
          <w:p w14:paraId="1C30BFF9" w14:textId="77777777" w:rsidR="005C14FF" w:rsidRPr="00B36A16" w:rsidRDefault="005C14FF" w:rsidP="00471484">
            <w:pPr>
              <w:jc w:val="center"/>
              <w:rPr>
                <w:sz w:val="18"/>
                <w:szCs w:val="18"/>
              </w:rPr>
            </w:pPr>
          </w:p>
        </w:tc>
      </w:tr>
      <w:tr w:rsidR="005C14FF" w:rsidRPr="00B36A16" w14:paraId="0D58CE13" w14:textId="77777777" w:rsidTr="005C14FF">
        <w:tc>
          <w:tcPr>
            <w:tcW w:w="846" w:type="dxa"/>
          </w:tcPr>
          <w:p w14:paraId="0B867470" w14:textId="77777777" w:rsidR="005C14FF" w:rsidRPr="00B36A16" w:rsidRDefault="005C14FF" w:rsidP="00471484">
            <w:pPr>
              <w:jc w:val="center"/>
              <w:rPr>
                <w:sz w:val="18"/>
                <w:szCs w:val="18"/>
              </w:rPr>
            </w:pPr>
          </w:p>
        </w:tc>
        <w:tc>
          <w:tcPr>
            <w:tcW w:w="850" w:type="dxa"/>
          </w:tcPr>
          <w:p w14:paraId="402D93CD" w14:textId="77777777" w:rsidR="005C14FF" w:rsidRPr="00B36A16" w:rsidRDefault="005C14FF" w:rsidP="00471484">
            <w:pPr>
              <w:jc w:val="center"/>
              <w:rPr>
                <w:sz w:val="18"/>
                <w:szCs w:val="18"/>
              </w:rPr>
            </w:pPr>
          </w:p>
        </w:tc>
        <w:tc>
          <w:tcPr>
            <w:tcW w:w="851" w:type="dxa"/>
          </w:tcPr>
          <w:p w14:paraId="2F8BF245" w14:textId="77777777" w:rsidR="005C14FF" w:rsidRPr="00B36A16" w:rsidRDefault="005C14FF" w:rsidP="00471484">
            <w:pPr>
              <w:jc w:val="center"/>
              <w:rPr>
                <w:sz w:val="18"/>
                <w:szCs w:val="18"/>
              </w:rPr>
            </w:pPr>
          </w:p>
        </w:tc>
        <w:tc>
          <w:tcPr>
            <w:tcW w:w="992" w:type="dxa"/>
          </w:tcPr>
          <w:p w14:paraId="26DA0FE5" w14:textId="77777777" w:rsidR="005C14FF" w:rsidRPr="00B36A16" w:rsidRDefault="005C14FF" w:rsidP="00471484">
            <w:pPr>
              <w:jc w:val="center"/>
              <w:rPr>
                <w:sz w:val="18"/>
                <w:szCs w:val="18"/>
              </w:rPr>
            </w:pPr>
          </w:p>
        </w:tc>
        <w:tc>
          <w:tcPr>
            <w:tcW w:w="567" w:type="dxa"/>
          </w:tcPr>
          <w:p w14:paraId="16A07AF8" w14:textId="77777777" w:rsidR="005C14FF" w:rsidRPr="00B36A16" w:rsidRDefault="005C14FF" w:rsidP="00471484">
            <w:pPr>
              <w:jc w:val="center"/>
              <w:rPr>
                <w:sz w:val="18"/>
                <w:szCs w:val="18"/>
              </w:rPr>
            </w:pPr>
          </w:p>
        </w:tc>
        <w:tc>
          <w:tcPr>
            <w:tcW w:w="851" w:type="dxa"/>
          </w:tcPr>
          <w:p w14:paraId="259A271B" w14:textId="77777777" w:rsidR="005C14FF" w:rsidRPr="00B36A16" w:rsidRDefault="005C14FF" w:rsidP="00471484">
            <w:pPr>
              <w:jc w:val="center"/>
              <w:rPr>
                <w:sz w:val="18"/>
                <w:szCs w:val="18"/>
              </w:rPr>
            </w:pPr>
          </w:p>
        </w:tc>
        <w:tc>
          <w:tcPr>
            <w:tcW w:w="850" w:type="dxa"/>
          </w:tcPr>
          <w:p w14:paraId="25DAF454" w14:textId="77777777" w:rsidR="005C14FF" w:rsidRPr="00B36A16" w:rsidRDefault="005C14FF" w:rsidP="00471484">
            <w:pPr>
              <w:jc w:val="center"/>
              <w:rPr>
                <w:sz w:val="18"/>
                <w:szCs w:val="18"/>
              </w:rPr>
            </w:pPr>
          </w:p>
        </w:tc>
        <w:tc>
          <w:tcPr>
            <w:tcW w:w="992" w:type="dxa"/>
          </w:tcPr>
          <w:p w14:paraId="5BDBF2DC" w14:textId="77777777" w:rsidR="005C14FF" w:rsidRPr="00B36A16" w:rsidRDefault="005C14FF" w:rsidP="00471484">
            <w:pPr>
              <w:jc w:val="center"/>
              <w:rPr>
                <w:sz w:val="18"/>
                <w:szCs w:val="18"/>
              </w:rPr>
            </w:pPr>
          </w:p>
        </w:tc>
        <w:tc>
          <w:tcPr>
            <w:tcW w:w="567" w:type="dxa"/>
          </w:tcPr>
          <w:p w14:paraId="2000D28B" w14:textId="77777777" w:rsidR="005C14FF" w:rsidRPr="00B36A16" w:rsidRDefault="005C14FF" w:rsidP="00471484">
            <w:pPr>
              <w:jc w:val="center"/>
              <w:rPr>
                <w:sz w:val="18"/>
                <w:szCs w:val="18"/>
              </w:rPr>
            </w:pPr>
          </w:p>
        </w:tc>
        <w:tc>
          <w:tcPr>
            <w:tcW w:w="851" w:type="dxa"/>
          </w:tcPr>
          <w:p w14:paraId="5A99D232" w14:textId="77777777" w:rsidR="005C14FF" w:rsidRPr="00B36A16" w:rsidRDefault="005C14FF" w:rsidP="00471484">
            <w:pPr>
              <w:jc w:val="center"/>
              <w:rPr>
                <w:sz w:val="18"/>
                <w:szCs w:val="18"/>
              </w:rPr>
            </w:pPr>
          </w:p>
        </w:tc>
        <w:tc>
          <w:tcPr>
            <w:tcW w:w="850" w:type="dxa"/>
          </w:tcPr>
          <w:p w14:paraId="5A21AEBD" w14:textId="77777777" w:rsidR="005C14FF" w:rsidRPr="00B36A16" w:rsidRDefault="005C14FF" w:rsidP="00471484">
            <w:pPr>
              <w:jc w:val="center"/>
              <w:rPr>
                <w:sz w:val="18"/>
                <w:szCs w:val="18"/>
              </w:rPr>
            </w:pPr>
          </w:p>
        </w:tc>
        <w:tc>
          <w:tcPr>
            <w:tcW w:w="1134" w:type="dxa"/>
          </w:tcPr>
          <w:p w14:paraId="59397C0C" w14:textId="77777777" w:rsidR="005C14FF" w:rsidRPr="00B36A16" w:rsidRDefault="005C14FF" w:rsidP="00471484">
            <w:pPr>
              <w:jc w:val="center"/>
              <w:rPr>
                <w:sz w:val="18"/>
                <w:szCs w:val="18"/>
              </w:rPr>
            </w:pPr>
          </w:p>
        </w:tc>
      </w:tr>
      <w:tr w:rsidR="005C14FF" w:rsidRPr="00B36A16" w14:paraId="12A061BE" w14:textId="77777777" w:rsidTr="005C14FF">
        <w:tc>
          <w:tcPr>
            <w:tcW w:w="846" w:type="dxa"/>
          </w:tcPr>
          <w:p w14:paraId="22E67018" w14:textId="77777777" w:rsidR="005C14FF" w:rsidRPr="00B36A16" w:rsidRDefault="005C14FF" w:rsidP="00471484">
            <w:pPr>
              <w:rPr>
                <w:sz w:val="18"/>
                <w:szCs w:val="18"/>
              </w:rPr>
            </w:pPr>
          </w:p>
        </w:tc>
        <w:tc>
          <w:tcPr>
            <w:tcW w:w="850" w:type="dxa"/>
          </w:tcPr>
          <w:p w14:paraId="7D66FD3D" w14:textId="77777777" w:rsidR="005C14FF" w:rsidRPr="00B36A16" w:rsidRDefault="005C14FF" w:rsidP="00471484">
            <w:pPr>
              <w:rPr>
                <w:sz w:val="18"/>
                <w:szCs w:val="18"/>
              </w:rPr>
            </w:pPr>
          </w:p>
        </w:tc>
        <w:tc>
          <w:tcPr>
            <w:tcW w:w="851" w:type="dxa"/>
          </w:tcPr>
          <w:p w14:paraId="730E1A06" w14:textId="77777777" w:rsidR="005C14FF" w:rsidRPr="00B36A16" w:rsidRDefault="005C14FF" w:rsidP="00471484">
            <w:pPr>
              <w:rPr>
                <w:sz w:val="18"/>
                <w:szCs w:val="18"/>
              </w:rPr>
            </w:pPr>
          </w:p>
        </w:tc>
        <w:tc>
          <w:tcPr>
            <w:tcW w:w="992" w:type="dxa"/>
          </w:tcPr>
          <w:p w14:paraId="7F094499" w14:textId="77777777" w:rsidR="005C14FF" w:rsidRPr="00B36A16" w:rsidRDefault="005C14FF" w:rsidP="00471484">
            <w:pPr>
              <w:rPr>
                <w:sz w:val="18"/>
                <w:szCs w:val="18"/>
              </w:rPr>
            </w:pPr>
          </w:p>
        </w:tc>
        <w:tc>
          <w:tcPr>
            <w:tcW w:w="567" w:type="dxa"/>
          </w:tcPr>
          <w:p w14:paraId="21999B7E" w14:textId="77777777" w:rsidR="005C14FF" w:rsidRPr="00B36A16" w:rsidRDefault="005C14FF" w:rsidP="00471484">
            <w:pPr>
              <w:rPr>
                <w:sz w:val="18"/>
                <w:szCs w:val="18"/>
              </w:rPr>
            </w:pPr>
          </w:p>
        </w:tc>
        <w:tc>
          <w:tcPr>
            <w:tcW w:w="851" w:type="dxa"/>
          </w:tcPr>
          <w:p w14:paraId="1CEEF8A2" w14:textId="77777777" w:rsidR="005C14FF" w:rsidRPr="00B36A16" w:rsidRDefault="005C14FF" w:rsidP="00471484">
            <w:pPr>
              <w:rPr>
                <w:sz w:val="18"/>
                <w:szCs w:val="18"/>
              </w:rPr>
            </w:pPr>
          </w:p>
        </w:tc>
        <w:tc>
          <w:tcPr>
            <w:tcW w:w="850" w:type="dxa"/>
          </w:tcPr>
          <w:p w14:paraId="16C519BF" w14:textId="77777777" w:rsidR="005C14FF" w:rsidRPr="00B36A16" w:rsidRDefault="005C14FF" w:rsidP="00471484">
            <w:pPr>
              <w:rPr>
                <w:sz w:val="18"/>
                <w:szCs w:val="18"/>
              </w:rPr>
            </w:pPr>
          </w:p>
        </w:tc>
        <w:tc>
          <w:tcPr>
            <w:tcW w:w="992" w:type="dxa"/>
          </w:tcPr>
          <w:p w14:paraId="22798563" w14:textId="77777777" w:rsidR="005C14FF" w:rsidRPr="00B36A16" w:rsidRDefault="005C14FF" w:rsidP="00471484">
            <w:pPr>
              <w:rPr>
                <w:sz w:val="18"/>
                <w:szCs w:val="18"/>
              </w:rPr>
            </w:pPr>
          </w:p>
        </w:tc>
        <w:tc>
          <w:tcPr>
            <w:tcW w:w="567" w:type="dxa"/>
          </w:tcPr>
          <w:p w14:paraId="2AFEE801" w14:textId="77777777" w:rsidR="005C14FF" w:rsidRPr="00B36A16" w:rsidRDefault="005C14FF" w:rsidP="00471484">
            <w:pPr>
              <w:rPr>
                <w:sz w:val="18"/>
                <w:szCs w:val="18"/>
              </w:rPr>
            </w:pPr>
          </w:p>
        </w:tc>
        <w:tc>
          <w:tcPr>
            <w:tcW w:w="851" w:type="dxa"/>
          </w:tcPr>
          <w:p w14:paraId="10173B51" w14:textId="77777777" w:rsidR="005C14FF" w:rsidRPr="00B36A16" w:rsidRDefault="005C14FF" w:rsidP="00471484">
            <w:pPr>
              <w:rPr>
                <w:sz w:val="18"/>
                <w:szCs w:val="18"/>
              </w:rPr>
            </w:pPr>
          </w:p>
        </w:tc>
        <w:tc>
          <w:tcPr>
            <w:tcW w:w="850" w:type="dxa"/>
          </w:tcPr>
          <w:p w14:paraId="664B5ACE" w14:textId="77777777" w:rsidR="005C14FF" w:rsidRPr="00B36A16" w:rsidRDefault="005C14FF" w:rsidP="00471484">
            <w:pPr>
              <w:rPr>
                <w:sz w:val="18"/>
                <w:szCs w:val="18"/>
              </w:rPr>
            </w:pPr>
          </w:p>
        </w:tc>
        <w:tc>
          <w:tcPr>
            <w:tcW w:w="1134" w:type="dxa"/>
          </w:tcPr>
          <w:p w14:paraId="73E77C81" w14:textId="77777777" w:rsidR="005C14FF" w:rsidRPr="00B36A16" w:rsidRDefault="005C14FF" w:rsidP="00471484">
            <w:pPr>
              <w:rPr>
                <w:sz w:val="18"/>
                <w:szCs w:val="18"/>
              </w:rPr>
            </w:pPr>
          </w:p>
        </w:tc>
      </w:tr>
    </w:tbl>
    <w:p w14:paraId="119B2F43" w14:textId="599C02BC" w:rsidR="008F60AE" w:rsidRDefault="008F60AE" w:rsidP="00E36F44">
      <w:pPr>
        <w:pStyle w:val="a5"/>
      </w:pPr>
    </w:p>
    <w:p w14:paraId="022E4A7E" w14:textId="77777777" w:rsidR="008F60AE" w:rsidRPr="00F4630F" w:rsidRDefault="008F60AE" w:rsidP="00E36F44">
      <w:pPr>
        <w:pStyle w:val="a5"/>
        <w:rPr>
          <w:sz w:val="10"/>
          <w:szCs w:val="10"/>
        </w:rPr>
      </w:pPr>
    </w:p>
    <w:tbl>
      <w:tblPr>
        <w:tblStyle w:val="af9"/>
        <w:tblW w:w="0" w:type="auto"/>
        <w:tblLook w:val="04A0" w:firstRow="1" w:lastRow="0" w:firstColumn="1" w:lastColumn="0" w:noHBand="0" w:noVBand="1"/>
      </w:tblPr>
      <w:tblGrid>
        <w:gridCol w:w="2802"/>
        <w:gridCol w:w="7051"/>
      </w:tblGrid>
      <w:tr w:rsidR="00E36F44" w:rsidRPr="00F4630F" w14:paraId="32B82B6E" w14:textId="77777777" w:rsidTr="00286A83">
        <w:tc>
          <w:tcPr>
            <w:tcW w:w="2802" w:type="dxa"/>
          </w:tcPr>
          <w:p w14:paraId="62E676F5" w14:textId="77777777" w:rsidR="00E36F44" w:rsidRPr="00F4630F" w:rsidRDefault="00E36F44" w:rsidP="00286A83">
            <w:pPr>
              <w:pStyle w:val="a5"/>
              <w:spacing w:after="0"/>
              <w:jc w:val="center"/>
              <w:rPr>
                <w:sz w:val="16"/>
                <w:szCs w:val="16"/>
              </w:rPr>
            </w:pPr>
            <w:r w:rsidRPr="00F4630F">
              <w:rPr>
                <w:sz w:val="16"/>
                <w:szCs w:val="16"/>
              </w:rPr>
              <w:t>Наименование столбца</w:t>
            </w:r>
          </w:p>
        </w:tc>
        <w:tc>
          <w:tcPr>
            <w:tcW w:w="7051" w:type="dxa"/>
          </w:tcPr>
          <w:p w14:paraId="3E6E90DC" w14:textId="77777777" w:rsidR="00E36F44" w:rsidRPr="00F4630F" w:rsidRDefault="00E36F44" w:rsidP="00286A83">
            <w:pPr>
              <w:pStyle w:val="a5"/>
              <w:spacing w:after="0"/>
              <w:jc w:val="center"/>
              <w:rPr>
                <w:sz w:val="16"/>
                <w:szCs w:val="16"/>
              </w:rPr>
            </w:pPr>
            <w:r w:rsidRPr="00F4630F">
              <w:rPr>
                <w:sz w:val="16"/>
                <w:szCs w:val="16"/>
              </w:rPr>
              <w:t>Описание</w:t>
            </w:r>
          </w:p>
        </w:tc>
      </w:tr>
      <w:tr w:rsidR="00E36F44" w:rsidRPr="00F4630F" w14:paraId="50F513B9" w14:textId="77777777" w:rsidTr="00286A83">
        <w:tc>
          <w:tcPr>
            <w:tcW w:w="2802" w:type="dxa"/>
          </w:tcPr>
          <w:p w14:paraId="5E66D6D4" w14:textId="77777777" w:rsidR="00E36F44" w:rsidRPr="00F4630F" w:rsidRDefault="00E36F44" w:rsidP="00286A83">
            <w:pPr>
              <w:pStyle w:val="a5"/>
              <w:spacing w:after="0"/>
              <w:rPr>
                <w:sz w:val="18"/>
                <w:szCs w:val="18"/>
              </w:rPr>
            </w:pPr>
            <w:r w:rsidRPr="00F4630F">
              <w:rPr>
                <w:sz w:val="18"/>
                <w:szCs w:val="18"/>
              </w:rPr>
              <w:t>Период работы</w:t>
            </w:r>
          </w:p>
        </w:tc>
        <w:tc>
          <w:tcPr>
            <w:tcW w:w="7051" w:type="dxa"/>
          </w:tcPr>
          <w:p w14:paraId="2A4C61E0" w14:textId="77777777" w:rsidR="00E36F44" w:rsidRPr="00F4630F" w:rsidRDefault="00E36F44" w:rsidP="00286A83">
            <w:pPr>
              <w:pStyle w:val="a5"/>
              <w:spacing w:after="0"/>
              <w:rPr>
                <w:i/>
                <w:sz w:val="16"/>
                <w:szCs w:val="16"/>
              </w:rPr>
            </w:pPr>
            <w:r w:rsidRPr="00F4630F">
              <w:rPr>
                <w:sz w:val="18"/>
                <w:szCs w:val="18"/>
              </w:rPr>
              <w:t>Указываются периоды работы, за которые сотруднику предоставляется отпуск (рабочий год). Периоды указываются от текущего к более ранним. (</w:t>
            </w:r>
            <w:r w:rsidRPr="00F4630F">
              <w:rPr>
                <w:i/>
                <w:sz w:val="16"/>
                <w:szCs w:val="16"/>
              </w:rPr>
              <w:t>Например, сотрудник работает с 01.04.2016г.</w:t>
            </w:r>
            <w:r w:rsidRPr="00F4630F">
              <w:rPr>
                <w:sz w:val="18"/>
                <w:szCs w:val="18"/>
              </w:rPr>
              <w:t xml:space="preserve"> </w:t>
            </w:r>
            <w:r w:rsidRPr="00F4630F">
              <w:rPr>
                <w:i/>
                <w:sz w:val="16"/>
                <w:szCs w:val="16"/>
              </w:rPr>
              <w:t xml:space="preserve">10.07.2020 года сотруднику предоставляется очередной ежегодный отпуск. </w:t>
            </w:r>
          </w:p>
          <w:p w14:paraId="4F53A691" w14:textId="77777777" w:rsidR="00E36F44" w:rsidRPr="00F4630F" w:rsidRDefault="00E36F44" w:rsidP="00286A83">
            <w:pPr>
              <w:pStyle w:val="a5"/>
              <w:spacing w:after="0"/>
              <w:rPr>
                <w:i/>
                <w:sz w:val="16"/>
                <w:szCs w:val="16"/>
              </w:rPr>
            </w:pPr>
            <w:r w:rsidRPr="00F4630F">
              <w:rPr>
                <w:i/>
                <w:sz w:val="16"/>
                <w:szCs w:val="16"/>
              </w:rPr>
              <w:t xml:space="preserve">В верхней строке указывается период: 01.04.2020г.-31.03.2021г.; </w:t>
            </w:r>
          </w:p>
          <w:p w14:paraId="5729DA7F" w14:textId="77777777" w:rsidR="00E36F44" w:rsidRPr="00F4630F" w:rsidRDefault="00E36F44" w:rsidP="00286A83">
            <w:pPr>
              <w:pStyle w:val="a5"/>
              <w:spacing w:after="0"/>
              <w:rPr>
                <w:i/>
                <w:sz w:val="16"/>
                <w:szCs w:val="16"/>
              </w:rPr>
            </w:pPr>
            <w:r w:rsidRPr="00F4630F">
              <w:rPr>
                <w:i/>
                <w:sz w:val="16"/>
                <w:szCs w:val="16"/>
              </w:rPr>
              <w:t xml:space="preserve">во 2-й строке -  01.04.2019г.-31.03.2020г.; </w:t>
            </w:r>
          </w:p>
          <w:p w14:paraId="7BB02176" w14:textId="77777777" w:rsidR="00E36F44" w:rsidRPr="00F4630F" w:rsidRDefault="00E36F44" w:rsidP="00286A83">
            <w:pPr>
              <w:pStyle w:val="a5"/>
              <w:spacing w:after="0"/>
              <w:rPr>
                <w:i/>
                <w:sz w:val="16"/>
                <w:szCs w:val="16"/>
              </w:rPr>
            </w:pPr>
            <w:r w:rsidRPr="00F4630F">
              <w:rPr>
                <w:i/>
                <w:sz w:val="16"/>
                <w:szCs w:val="16"/>
              </w:rPr>
              <w:t xml:space="preserve">в 3-й строке -  01.04.2018г.-31.03.2019г.; </w:t>
            </w:r>
          </w:p>
          <w:p w14:paraId="2F009837" w14:textId="77777777" w:rsidR="00E36F44" w:rsidRPr="00F4630F" w:rsidRDefault="00E36F44" w:rsidP="00286A83">
            <w:pPr>
              <w:pStyle w:val="a5"/>
              <w:spacing w:after="0"/>
              <w:rPr>
                <w:i/>
                <w:sz w:val="16"/>
                <w:szCs w:val="16"/>
              </w:rPr>
            </w:pPr>
            <w:r w:rsidRPr="00F4630F">
              <w:rPr>
                <w:i/>
                <w:sz w:val="16"/>
                <w:szCs w:val="16"/>
              </w:rPr>
              <w:t xml:space="preserve">в 4-й строке -  01.04.2017г.-31.03.2018г.; </w:t>
            </w:r>
          </w:p>
          <w:p w14:paraId="6B1448CB" w14:textId="77777777" w:rsidR="00E36F44" w:rsidRDefault="00E36F44" w:rsidP="00286A83">
            <w:pPr>
              <w:pStyle w:val="a5"/>
              <w:spacing w:after="0"/>
              <w:rPr>
                <w:sz w:val="18"/>
                <w:szCs w:val="18"/>
              </w:rPr>
            </w:pPr>
            <w:r w:rsidRPr="00F4630F">
              <w:rPr>
                <w:i/>
                <w:sz w:val="16"/>
                <w:szCs w:val="16"/>
              </w:rPr>
              <w:t>в 5-й строке -  01.04.2016г.-31.03.2017г.)</w:t>
            </w:r>
            <w:r w:rsidRPr="00F4630F">
              <w:rPr>
                <w:sz w:val="18"/>
                <w:szCs w:val="18"/>
              </w:rPr>
              <w:t>.</w:t>
            </w:r>
            <w:r w:rsidR="00765F55">
              <w:rPr>
                <w:sz w:val="18"/>
                <w:szCs w:val="18"/>
              </w:rPr>
              <w:t xml:space="preserve"> </w:t>
            </w:r>
          </w:p>
          <w:p w14:paraId="44DC42A2" w14:textId="3C262CA1" w:rsidR="00765F55" w:rsidRPr="00F4630F" w:rsidRDefault="00765F55" w:rsidP="00765F55">
            <w:pPr>
              <w:pStyle w:val="a5"/>
              <w:spacing w:after="0"/>
              <w:rPr>
                <w:sz w:val="18"/>
                <w:szCs w:val="18"/>
              </w:rPr>
            </w:pPr>
            <w:r>
              <w:rPr>
                <w:sz w:val="18"/>
                <w:szCs w:val="18"/>
              </w:rPr>
              <w:t>Дата начала первого рабочего года – всегда устанавливается дата начала работы сотрудника (дата приема на работу). Дата начала последующих рабочих периодов – дата окончания предыдущего рабочего года + 1 календарный день.</w:t>
            </w:r>
          </w:p>
        </w:tc>
      </w:tr>
      <w:tr w:rsidR="0019594E" w:rsidRPr="00F4630F" w14:paraId="657D878E" w14:textId="77777777" w:rsidTr="00286A83">
        <w:tc>
          <w:tcPr>
            <w:tcW w:w="2802" w:type="dxa"/>
          </w:tcPr>
          <w:p w14:paraId="5DAF8656" w14:textId="0A888D31" w:rsidR="0019594E" w:rsidRPr="00F4630F" w:rsidRDefault="0019594E" w:rsidP="0019594E">
            <w:pPr>
              <w:pStyle w:val="a5"/>
              <w:spacing w:after="0"/>
              <w:rPr>
                <w:sz w:val="18"/>
                <w:szCs w:val="18"/>
              </w:rPr>
            </w:pPr>
            <w:r>
              <w:rPr>
                <w:sz w:val="18"/>
                <w:szCs w:val="18"/>
              </w:rPr>
              <w:t>Дни, исключаемые из отпускного стажа:</w:t>
            </w:r>
          </w:p>
        </w:tc>
        <w:tc>
          <w:tcPr>
            <w:tcW w:w="7051" w:type="dxa"/>
          </w:tcPr>
          <w:p w14:paraId="31C173A0" w14:textId="04375120" w:rsidR="0019594E" w:rsidRPr="0019594E" w:rsidRDefault="0019594E" w:rsidP="0019594E">
            <w:pPr>
              <w:pStyle w:val="a5"/>
              <w:spacing w:after="0"/>
              <w:rPr>
                <w:sz w:val="18"/>
                <w:szCs w:val="18"/>
              </w:rPr>
            </w:pPr>
            <w:r w:rsidRPr="0019594E">
              <w:rPr>
                <w:sz w:val="18"/>
                <w:szCs w:val="18"/>
              </w:rPr>
              <w:t>В данном блоке собирается количество дней, которые не включаются в</w:t>
            </w:r>
            <w:r w:rsidRPr="0019594E">
              <w:rPr>
                <w:rFonts w:cs="Arial"/>
                <w:color w:val="000000"/>
                <w:sz w:val="18"/>
                <w:szCs w:val="18"/>
                <w:shd w:val="clear" w:color="auto" w:fill="FFFFFF"/>
              </w:rPr>
              <w:t xml:space="preserve"> стаж работы, дающий право на ежегодный основной оплачиваемый отпуск (ст. 121 ТК РФ).</w:t>
            </w:r>
          </w:p>
        </w:tc>
      </w:tr>
      <w:tr w:rsidR="0019594E" w:rsidRPr="00F4630F" w14:paraId="5BDE1EE7" w14:textId="77777777" w:rsidTr="00286A83">
        <w:tc>
          <w:tcPr>
            <w:tcW w:w="2802" w:type="dxa"/>
          </w:tcPr>
          <w:p w14:paraId="6A1215E8" w14:textId="3559720F" w:rsidR="0019594E" w:rsidRPr="00F4630F" w:rsidRDefault="0019594E" w:rsidP="00286A83">
            <w:pPr>
              <w:pStyle w:val="a5"/>
              <w:spacing w:after="0"/>
              <w:rPr>
                <w:sz w:val="18"/>
                <w:szCs w:val="18"/>
              </w:rPr>
            </w:pPr>
            <w:r>
              <w:rPr>
                <w:sz w:val="18"/>
                <w:szCs w:val="18"/>
              </w:rPr>
              <w:t>Отпуск по уходу за ребенком</w:t>
            </w:r>
          </w:p>
        </w:tc>
        <w:tc>
          <w:tcPr>
            <w:tcW w:w="7051" w:type="dxa"/>
          </w:tcPr>
          <w:p w14:paraId="5F1FA566" w14:textId="77777777" w:rsidR="0019594E" w:rsidRDefault="0019594E" w:rsidP="00E76D5E">
            <w:pPr>
              <w:pStyle w:val="a5"/>
              <w:spacing w:after="0"/>
              <w:rPr>
                <w:sz w:val="18"/>
                <w:szCs w:val="18"/>
              </w:rPr>
            </w:pPr>
            <w:r>
              <w:rPr>
                <w:sz w:val="18"/>
                <w:szCs w:val="18"/>
              </w:rPr>
              <w:t xml:space="preserve">Проставляется количество дней, предоставленных </w:t>
            </w:r>
            <w:r w:rsidR="005C14FF">
              <w:rPr>
                <w:sz w:val="18"/>
                <w:szCs w:val="18"/>
              </w:rPr>
              <w:t xml:space="preserve">сотруднику </w:t>
            </w:r>
            <w:r w:rsidR="005B4997">
              <w:rPr>
                <w:sz w:val="18"/>
                <w:szCs w:val="18"/>
              </w:rPr>
              <w:t>по отпуску по уходу за ребенком до достижения им установленного законом возраста. Данные проставляются из приказов О предоставлении отпуска</w:t>
            </w:r>
            <w:r w:rsidR="00E76D5E">
              <w:rPr>
                <w:sz w:val="18"/>
                <w:szCs w:val="18"/>
              </w:rPr>
              <w:t>, Об отзыве из отпуска</w:t>
            </w:r>
            <w:r w:rsidR="005B4997">
              <w:rPr>
                <w:sz w:val="18"/>
                <w:szCs w:val="18"/>
              </w:rPr>
              <w:t xml:space="preserve"> (наличие в приказе флага Отпуск по уходу за ребенком). Данные о количестве дней отпуска проставляются в данную ячейку при соответствии кода отпуска коду, указанному в Учетной политике в блоке </w:t>
            </w:r>
            <w:r w:rsidR="00E76D5E">
              <w:rPr>
                <w:sz w:val="18"/>
                <w:szCs w:val="18"/>
              </w:rPr>
              <w:t>Периоды, не включаемые в отпускной стаж.</w:t>
            </w:r>
          </w:p>
          <w:p w14:paraId="52DF4EC8" w14:textId="39C53D21" w:rsidR="00E27D1F" w:rsidRPr="00F4630F" w:rsidRDefault="00E27D1F" w:rsidP="00725566">
            <w:pPr>
              <w:pStyle w:val="a5"/>
              <w:spacing w:after="0"/>
              <w:rPr>
                <w:sz w:val="18"/>
                <w:szCs w:val="18"/>
              </w:rPr>
            </w:pPr>
            <w:r>
              <w:rPr>
                <w:sz w:val="18"/>
                <w:szCs w:val="18"/>
              </w:rPr>
              <w:t>Количество дней, указываемых в данной ячейке равно количеству календарных дней</w:t>
            </w:r>
            <w:r w:rsidR="005127D1">
              <w:rPr>
                <w:sz w:val="18"/>
                <w:szCs w:val="18"/>
              </w:rPr>
              <w:t>,</w:t>
            </w:r>
            <w:r>
              <w:rPr>
                <w:sz w:val="18"/>
                <w:szCs w:val="18"/>
              </w:rPr>
              <w:t xml:space="preserve"> </w:t>
            </w:r>
            <w:r w:rsidR="00725566">
              <w:rPr>
                <w:sz w:val="18"/>
                <w:szCs w:val="18"/>
              </w:rPr>
              <w:t>предоставляемых по отпуску по уходу за ребенком.</w:t>
            </w:r>
            <w:r w:rsidR="002C1716">
              <w:rPr>
                <w:sz w:val="18"/>
                <w:szCs w:val="18"/>
              </w:rPr>
              <w:t xml:space="preserve"> Расчет производится исходя из количества календарных дней за период с даты начала отпуска по дату окончания отпуска.</w:t>
            </w:r>
          </w:p>
        </w:tc>
      </w:tr>
      <w:tr w:rsidR="0019594E" w:rsidRPr="00F4630F" w14:paraId="103BAC73" w14:textId="77777777" w:rsidTr="00286A83">
        <w:tc>
          <w:tcPr>
            <w:tcW w:w="2802" w:type="dxa"/>
          </w:tcPr>
          <w:p w14:paraId="5FAC2433" w14:textId="0E49E374" w:rsidR="0019594E" w:rsidRPr="00F4630F" w:rsidRDefault="0019594E" w:rsidP="00286A83">
            <w:pPr>
              <w:pStyle w:val="a5"/>
              <w:spacing w:after="0"/>
              <w:rPr>
                <w:sz w:val="18"/>
                <w:szCs w:val="18"/>
              </w:rPr>
            </w:pPr>
            <w:r>
              <w:rPr>
                <w:sz w:val="18"/>
                <w:szCs w:val="18"/>
              </w:rPr>
              <w:t>Отпуск без сохранения ЗП</w:t>
            </w:r>
          </w:p>
        </w:tc>
        <w:tc>
          <w:tcPr>
            <w:tcW w:w="7051" w:type="dxa"/>
          </w:tcPr>
          <w:p w14:paraId="69F5A805" w14:textId="1427A3EF" w:rsidR="0019594E" w:rsidRPr="00F4630F" w:rsidRDefault="00E76D5E" w:rsidP="00E76D5E">
            <w:pPr>
              <w:pStyle w:val="a5"/>
              <w:spacing w:after="0"/>
              <w:rPr>
                <w:sz w:val="18"/>
                <w:szCs w:val="18"/>
              </w:rPr>
            </w:pPr>
            <w:r>
              <w:rPr>
                <w:sz w:val="18"/>
                <w:szCs w:val="18"/>
              </w:rPr>
              <w:t>Проставляется количество дней, предоставленных сотруднику по отпуску без сохранения заработной платы. Данные проставляются из приказов О предоставлении отпуска, Об отзыве из отпуска (наличие в приказе флага Отпуск без сохранения ЗП). Данные о количестве дней отпуска проставляются в данную ячейку при соответствии кода отпуска коду, указанному в Учетной политике в блоке Периоды, не включаемые в отпускной стаж.</w:t>
            </w:r>
          </w:p>
        </w:tc>
      </w:tr>
      <w:tr w:rsidR="00E76D5E" w:rsidRPr="00F4630F" w14:paraId="10276565" w14:textId="77777777" w:rsidTr="00286A83">
        <w:tc>
          <w:tcPr>
            <w:tcW w:w="2802" w:type="dxa"/>
          </w:tcPr>
          <w:p w14:paraId="327DF350" w14:textId="232A5484" w:rsidR="00E76D5E" w:rsidRDefault="00E76D5E" w:rsidP="00E76D5E">
            <w:pPr>
              <w:pStyle w:val="a5"/>
              <w:spacing w:after="0"/>
              <w:rPr>
                <w:sz w:val="18"/>
                <w:szCs w:val="18"/>
              </w:rPr>
            </w:pPr>
            <w:r>
              <w:rPr>
                <w:sz w:val="18"/>
                <w:szCs w:val="18"/>
              </w:rPr>
              <w:lastRenderedPageBreak/>
              <w:t>Отстранение ст.76 ТК РФ</w:t>
            </w:r>
          </w:p>
        </w:tc>
        <w:tc>
          <w:tcPr>
            <w:tcW w:w="7051" w:type="dxa"/>
          </w:tcPr>
          <w:p w14:paraId="24EC167C" w14:textId="60F4BBDA" w:rsidR="00E76D5E" w:rsidRPr="00F4630F" w:rsidRDefault="00E76D5E" w:rsidP="00E76D5E">
            <w:pPr>
              <w:pStyle w:val="a5"/>
              <w:spacing w:after="0"/>
              <w:rPr>
                <w:sz w:val="18"/>
                <w:szCs w:val="18"/>
              </w:rPr>
            </w:pPr>
            <w:r>
              <w:rPr>
                <w:sz w:val="18"/>
                <w:szCs w:val="18"/>
              </w:rPr>
              <w:t xml:space="preserve">Проставляется количество дней, в течении которых сотрудник был отстранен от работы. Данные проставляются из документа </w:t>
            </w:r>
            <w:r w:rsidR="00FA28D9" w:rsidRPr="00FA28D9">
              <w:rPr>
                <w:rFonts w:eastAsia="Times New Roman" w:cs="Times New Roman"/>
                <w:color w:val="000000"/>
                <w:sz w:val="18"/>
                <w:szCs w:val="18"/>
                <w:lang w:eastAsia="ru-RU"/>
              </w:rPr>
              <w:t xml:space="preserve">Приказ </w:t>
            </w:r>
            <w:r w:rsidR="00FA28D9" w:rsidRPr="00FA28D9">
              <w:rPr>
                <w:sz w:val="18"/>
                <w:szCs w:val="18"/>
              </w:rPr>
              <w:t>Отсутствие без уважительных причин/Отстранение работника от работы</w:t>
            </w:r>
            <w:r w:rsidRPr="00FA28D9">
              <w:rPr>
                <w:sz w:val="18"/>
                <w:szCs w:val="18"/>
              </w:rPr>
              <w:t>.</w:t>
            </w:r>
            <w:r>
              <w:rPr>
                <w:sz w:val="18"/>
                <w:szCs w:val="18"/>
              </w:rPr>
              <w:t xml:space="preserve"> Данные о количестве дней проставляются в данную ячейку при соответствии кода условного обозначения коду, указанному в Учетной политике в блоке Периоды, не включаемые в отпускной стаж.</w:t>
            </w:r>
          </w:p>
        </w:tc>
      </w:tr>
      <w:tr w:rsidR="00E76D5E" w:rsidRPr="00F4630F" w14:paraId="00FAE634" w14:textId="77777777" w:rsidTr="00286A83">
        <w:tc>
          <w:tcPr>
            <w:tcW w:w="2802" w:type="dxa"/>
          </w:tcPr>
          <w:p w14:paraId="650275FF" w14:textId="77777777" w:rsidR="00E76D5E" w:rsidRPr="00F4630F" w:rsidRDefault="00E76D5E" w:rsidP="00E76D5E">
            <w:pPr>
              <w:pStyle w:val="a5"/>
              <w:spacing w:after="0"/>
              <w:rPr>
                <w:sz w:val="18"/>
                <w:szCs w:val="18"/>
              </w:rPr>
            </w:pPr>
            <w:r w:rsidRPr="00F4630F">
              <w:rPr>
                <w:sz w:val="18"/>
                <w:szCs w:val="18"/>
              </w:rPr>
              <w:t xml:space="preserve">Код </w:t>
            </w:r>
          </w:p>
        </w:tc>
        <w:tc>
          <w:tcPr>
            <w:tcW w:w="7051" w:type="dxa"/>
          </w:tcPr>
          <w:p w14:paraId="2A75B704" w14:textId="77777777" w:rsidR="00E76D5E" w:rsidRPr="00F4630F" w:rsidRDefault="00E76D5E" w:rsidP="00E76D5E">
            <w:pPr>
              <w:pStyle w:val="a5"/>
              <w:spacing w:after="0"/>
              <w:rPr>
                <w:sz w:val="18"/>
                <w:szCs w:val="18"/>
              </w:rPr>
            </w:pPr>
            <w:r w:rsidRPr="00F4630F">
              <w:rPr>
                <w:sz w:val="18"/>
                <w:szCs w:val="18"/>
              </w:rPr>
              <w:t>Указывается код основного или дополнительного отпуска (отпусков) сотрудника.</w:t>
            </w:r>
          </w:p>
        </w:tc>
      </w:tr>
      <w:tr w:rsidR="00E76D5E" w:rsidRPr="00F4630F" w14:paraId="6CDDB0AA" w14:textId="77777777" w:rsidTr="00286A83">
        <w:tc>
          <w:tcPr>
            <w:tcW w:w="2802" w:type="dxa"/>
          </w:tcPr>
          <w:p w14:paraId="345E12E3" w14:textId="77777777" w:rsidR="00E76D5E" w:rsidRPr="00F4630F" w:rsidRDefault="00E76D5E" w:rsidP="00E76D5E">
            <w:pPr>
              <w:pStyle w:val="a5"/>
              <w:spacing w:after="0"/>
              <w:rPr>
                <w:sz w:val="18"/>
                <w:szCs w:val="18"/>
              </w:rPr>
            </w:pPr>
            <w:r w:rsidRPr="00F4630F">
              <w:rPr>
                <w:sz w:val="18"/>
                <w:szCs w:val="18"/>
              </w:rPr>
              <w:t>Кол-во дней (норма)</w:t>
            </w:r>
          </w:p>
        </w:tc>
        <w:tc>
          <w:tcPr>
            <w:tcW w:w="7051" w:type="dxa"/>
          </w:tcPr>
          <w:p w14:paraId="18075893" w14:textId="258DCA8A" w:rsidR="00E76D5E" w:rsidRPr="00F4630F" w:rsidRDefault="00E76D5E" w:rsidP="00990599">
            <w:pPr>
              <w:pStyle w:val="a5"/>
              <w:spacing w:after="0"/>
              <w:rPr>
                <w:sz w:val="18"/>
                <w:szCs w:val="18"/>
              </w:rPr>
            </w:pPr>
            <w:r w:rsidRPr="00F4630F">
              <w:rPr>
                <w:sz w:val="18"/>
                <w:szCs w:val="18"/>
              </w:rPr>
              <w:t xml:space="preserve">Указывается количество календарных дней основного или дополнительного отпуска (отпусков), установленное сотруднику на ежегодной основе. Данные берутся из предыдущей таблицы (карточка </w:t>
            </w:r>
            <w:r w:rsidR="00990599">
              <w:rPr>
                <w:sz w:val="18"/>
                <w:szCs w:val="18"/>
              </w:rPr>
              <w:t>Условия труда сотрудника</w:t>
            </w:r>
            <w:r w:rsidRPr="00F4630F">
              <w:rPr>
                <w:sz w:val="18"/>
                <w:szCs w:val="18"/>
              </w:rPr>
              <w:t>, блок Ежегодные отпуска</w:t>
            </w:r>
            <w:r>
              <w:rPr>
                <w:sz w:val="18"/>
                <w:szCs w:val="18"/>
              </w:rPr>
              <w:t>)</w:t>
            </w:r>
            <w:r w:rsidRPr="00F4630F">
              <w:rPr>
                <w:sz w:val="18"/>
                <w:szCs w:val="18"/>
              </w:rPr>
              <w:t xml:space="preserve">. </w:t>
            </w:r>
          </w:p>
        </w:tc>
      </w:tr>
      <w:tr w:rsidR="00E76D5E" w:rsidRPr="00F4630F" w14:paraId="046D93D3" w14:textId="77777777" w:rsidTr="00286A83">
        <w:tc>
          <w:tcPr>
            <w:tcW w:w="2802" w:type="dxa"/>
          </w:tcPr>
          <w:p w14:paraId="0FCF673A" w14:textId="77777777" w:rsidR="00E76D5E" w:rsidRPr="00F4630F" w:rsidRDefault="00E76D5E" w:rsidP="00E76D5E">
            <w:pPr>
              <w:pStyle w:val="a5"/>
              <w:spacing w:after="0"/>
              <w:rPr>
                <w:sz w:val="18"/>
                <w:szCs w:val="18"/>
              </w:rPr>
            </w:pPr>
            <w:r w:rsidRPr="00F4630F">
              <w:rPr>
                <w:sz w:val="18"/>
                <w:szCs w:val="18"/>
              </w:rPr>
              <w:t>Кол-во дней использовано</w:t>
            </w:r>
          </w:p>
        </w:tc>
        <w:tc>
          <w:tcPr>
            <w:tcW w:w="7051" w:type="dxa"/>
          </w:tcPr>
          <w:p w14:paraId="22B7E8E0" w14:textId="77777777" w:rsidR="00E76D5E" w:rsidRPr="00F4630F" w:rsidRDefault="00E76D5E" w:rsidP="00E76D5E">
            <w:pPr>
              <w:pStyle w:val="a5"/>
              <w:spacing w:after="0"/>
              <w:rPr>
                <w:sz w:val="18"/>
                <w:szCs w:val="18"/>
              </w:rPr>
            </w:pPr>
            <w:r w:rsidRPr="00F4630F">
              <w:rPr>
                <w:sz w:val="18"/>
                <w:szCs w:val="18"/>
              </w:rPr>
              <w:t>Указывается количество календарных дней основного или дополнительного отпуска (отпусков), использованного сотрудником за данный период работы. Данные возможно взять из приказов по предоставлению отпуска работнику (фильтр по Сотрудник, За период, код).</w:t>
            </w:r>
            <w:r>
              <w:rPr>
                <w:szCs w:val="20"/>
              </w:rPr>
              <w:t xml:space="preserve"> </w:t>
            </w:r>
            <w:r w:rsidRPr="00AB4EC5">
              <w:rPr>
                <w:sz w:val="18"/>
                <w:szCs w:val="18"/>
              </w:rPr>
              <w:t>Необходимо учитывать наличие приказов «Об отзыве работника из отпуска».</w:t>
            </w:r>
          </w:p>
        </w:tc>
      </w:tr>
      <w:tr w:rsidR="00E76D5E" w:rsidRPr="0000784F" w14:paraId="04C26EDE" w14:textId="77777777" w:rsidTr="00286A83">
        <w:tc>
          <w:tcPr>
            <w:tcW w:w="2802" w:type="dxa"/>
          </w:tcPr>
          <w:p w14:paraId="7ACCACD6" w14:textId="77777777" w:rsidR="00E76D5E" w:rsidRPr="00F4630F" w:rsidRDefault="00E76D5E" w:rsidP="00E76D5E">
            <w:pPr>
              <w:pStyle w:val="a5"/>
              <w:spacing w:after="0"/>
              <w:jc w:val="left"/>
              <w:rPr>
                <w:sz w:val="18"/>
                <w:szCs w:val="18"/>
              </w:rPr>
            </w:pPr>
            <w:r w:rsidRPr="00F4630F">
              <w:rPr>
                <w:sz w:val="18"/>
                <w:szCs w:val="18"/>
              </w:rPr>
              <w:t>Остаток неиспользованных дней</w:t>
            </w:r>
          </w:p>
        </w:tc>
        <w:tc>
          <w:tcPr>
            <w:tcW w:w="7051" w:type="dxa"/>
          </w:tcPr>
          <w:p w14:paraId="190F8DDF" w14:textId="77777777" w:rsidR="00E76D5E" w:rsidRPr="0000784F" w:rsidRDefault="00E76D5E" w:rsidP="00E76D5E">
            <w:pPr>
              <w:pStyle w:val="a5"/>
              <w:spacing w:after="0"/>
              <w:rPr>
                <w:sz w:val="18"/>
                <w:szCs w:val="18"/>
              </w:rPr>
            </w:pPr>
            <w:r w:rsidRPr="00F4630F">
              <w:rPr>
                <w:sz w:val="18"/>
                <w:szCs w:val="18"/>
              </w:rPr>
              <w:t>Указывается количество неиспользованных календарных дней основного или дополнительного отпуска (отпусков). Рассчитывается по формуле: Кол-во дней (норма) – Кол-во дней использовано.</w:t>
            </w:r>
          </w:p>
        </w:tc>
      </w:tr>
    </w:tbl>
    <w:p w14:paraId="70C86AC1" w14:textId="77777777" w:rsidR="00E27D1F" w:rsidRDefault="00E27D1F" w:rsidP="00E27D1F">
      <w:pPr>
        <w:pStyle w:val="2-"/>
        <w:numPr>
          <w:ilvl w:val="0"/>
          <w:numId w:val="0"/>
        </w:numPr>
        <w:ind w:left="425"/>
        <w:rPr>
          <w:color w:val="000000" w:themeColor="text1"/>
        </w:rPr>
      </w:pPr>
      <w:r w:rsidRPr="00F4630F">
        <w:rPr>
          <w:color w:val="000000" w:themeColor="text1"/>
        </w:rPr>
        <w:t>Данные в таблицу проставляются по состоянию на текущую дату.</w:t>
      </w:r>
    </w:p>
    <w:p w14:paraId="35CBB70C" w14:textId="469464A8" w:rsidR="00471484" w:rsidRPr="00E27D1F" w:rsidRDefault="00471484" w:rsidP="00E36F44">
      <w:pPr>
        <w:pStyle w:val="2-"/>
        <w:numPr>
          <w:ilvl w:val="0"/>
          <w:numId w:val="0"/>
        </w:numPr>
        <w:ind w:left="425"/>
        <w:rPr>
          <w:b/>
          <w:i/>
          <w:color w:val="000000" w:themeColor="text1"/>
        </w:rPr>
      </w:pPr>
      <w:r w:rsidRPr="00E27D1F">
        <w:rPr>
          <w:b/>
          <w:i/>
          <w:color w:val="000000" w:themeColor="text1"/>
        </w:rPr>
        <w:t>Алгоритм изменения даты окончания рабочего года.</w:t>
      </w:r>
    </w:p>
    <w:p w14:paraId="65F2FC73" w14:textId="6112E63A" w:rsidR="00471484" w:rsidRDefault="00E27D1F" w:rsidP="00E27D1F">
      <w:pPr>
        <w:pStyle w:val="2-"/>
        <w:numPr>
          <w:ilvl w:val="0"/>
          <w:numId w:val="0"/>
        </w:numPr>
      </w:pPr>
      <w:r>
        <w:rPr>
          <w:color w:val="000000" w:themeColor="text1"/>
        </w:rPr>
        <w:t>Рабочий год (п</w:t>
      </w:r>
      <w:r w:rsidRPr="00E27D1F">
        <w:rPr>
          <w:color w:val="000000" w:themeColor="text1"/>
        </w:rPr>
        <w:t>ериод</w:t>
      </w:r>
      <w:r>
        <w:rPr>
          <w:color w:val="000000" w:themeColor="text1"/>
        </w:rPr>
        <w:t>,</w:t>
      </w:r>
      <w:r w:rsidRPr="00E27D1F">
        <w:rPr>
          <w:color w:val="000000" w:themeColor="text1"/>
        </w:rPr>
        <w:t xml:space="preserve"> </w:t>
      </w:r>
      <w:r>
        <w:t>за который</w:t>
      </w:r>
      <w:r w:rsidRPr="00F4630F">
        <w:t xml:space="preserve"> </w:t>
      </w:r>
      <w:r>
        <w:t xml:space="preserve">сотруднику </w:t>
      </w:r>
      <w:r w:rsidRPr="00F4630F">
        <w:t>пред</w:t>
      </w:r>
      <w:r>
        <w:t xml:space="preserve">оставляется отпуск) может быть изменен при условии наличия в данном периоде времени работы, не включаемого в стаж работы, дающий право на ежегодный оплачиваемый отпуск. </w:t>
      </w:r>
    </w:p>
    <w:p w14:paraId="2D173250" w14:textId="51BF9F99" w:rsidR="00E27D1F" w:rsidRDefault="00E27D1F" w:rsidP="00E27D1F">
      <w:pPr>
        <w:pStyle w:val="2-"/>
        <w:numPr>
          <w:ilvl w:val="0"/>
          <w:numId w:val="0"/>
        </w:numPr>
      </w:pPr>
      <w:r>
        <w:t xml:space="preserve">Необходимо предусмотреть возможность автоматического изменения даты окончания рабочего года при </w:t>
      </w:r>
      <w:r w:rsidR="00725566">
        <w:t>наличии значений в ячейках Дни, исключаемые из трудового стажа (</w:t>
      </w:r>
      <w:r w:rsidR="00725566">
        <w:rPr>
          <w:sz w:val="18"/>
          <w:szCs w:val="18"/>
        </w:rPr>
        <w:t>Отпуск по уходу за ребенком, Отпуск без сохранения ЗП,</w:t>
      </w:r>
      <w:r w:rsidR="00725566" w:rsidRPr="00725566">
        <w:rPr>
          <w:sz w:val="18"/>
          <w:szCs w:val="18"/>
        </w:rPr>
        <w:t xml:space="preserve"> </w:t>
      </w:r>
      <w:r w:rsidR="00725566">
        <w:rPr>
          <w:sz w:val="18"/>
          <w:szCs w:val="18"/>
        </w:rPr>
        <w:t>Отстранение ст.76 ТК РФ)</w:t>
      </w:r>
      <w:r w:rsidR="00725566">
        <w:t>.</w:t>
      </w:r>
    </w:p>
    <w:p w14:paraId="6BD29615" w14:textId="126226CD" w:rsidR="00E27D1F" w:rsidRDefault="002C1716" w:rsidP="002C1716">
      <w:pPr>
        <w:pStyle w:val="2-"/>
        <w:numPr>
          <w:ilvl w:val="0"/>
          <w:numId w:val="0"/>
        </w:numPr>
      </w:pPr>
      <w:r>
        <w:t xml:space="preserve">1. </w:t>
      </w:r>
      <w:r w:rsidR="00725566">
        <w:t>Наличие значения в яче</w:t>
      </w:r>
      <w:r>
        <w:t>йке Отпуск по уходу за ребенком. При записи значения в данной ячейке необходимо предусмотреть изменение даты окончания рабочего периода. Дата окончания рабочего периода сдвигается на количество календарных дней, указанных в данной ячейке.</w:t>
      </w:r>
    </w:p>
    <w:p w14:paraId="4CF00A5B" w14:textId="26CBC551" w:rsidR="002C1716" w:rsidRDefault="002C1716" w:rsidP="002C1716">
      <w:pPr>
        <w:pStyle w:val="2-"/>
        <w:numPr>
          <w:ilvl w:val="0"/>
          <w:numId w:val="0"/>
        </w:numPr>
      </w:pPr>
      <w:r>
        <w:t xml:space="preserve">2. Наличие значения в ячейке Отпуск без сохранения ЗП. Изменение даты окончания рабочего года производится только при выполнении условия: значение ячейки больше количества дней, указанному в Учетной политике в блоке Периоды, не включаемые в отпускной стаж. </w:t>
      </w:r>
      <w:r w:rsidR="00562141">
        <w:t>Если значение больше количества календарных дней, указанного в Учетной политике в блоке Периоды, не включаемые в отпускной стаж, то дата окончания рабочего периода сдвигается на количество дней превышения (количество дней превышения = значение ячейки (количество предоставленных дней отпуска без сохранения ЗП) - количество календарных дней, указанного в Учетной политике в блоке Периоды, не включаемые в отпускной стаж)</w:t>
      </w:r>
      <w:r w:rsidR="003A4494">
        <w:t>.</w:t>
      </w:r>
    </w:p>
    <w:p w14:paraId="25AADC22" w14:textId="3C30F2D7" w:rsidR="003A4494" w:rsidRPr="00E27D1F" w:rsidRDefault="003A4494" w:rsidP="002C1716">
      <w:pPr>
        <w:pStyle w:val="2-"/>
        <w:numPr>
          <w:ilvl w:val="0"/>
          <w:numId w:val="0"/>
        </w:numPr>
        <w:rPr>
          <w:color w:val="000000" w:themeColor="text1"/>
        </w:rPr>
      </w:pPr>
      <w:r>
        <w:t xml:space="preserve">3. Наличие значения в ячейке </w:t>
      </w:r>
      <w:r>
        <w:rPr>
          <w:sz w:val="18"/>
          <w:szCs w:val="18"/>
        </w:rPr>
        <w:t xml:space="preserve">Отстранение ст.76 ТК РФ. </w:t>
      </w:r>
      <w:r>
        <w:t>При записи значения в данной ячейке необходимо предусмотреть изменение даты окончания рабочего периода. Дата окончания рабочего периода сдвигается на количество календарных дней, указанных в данной ячейке.</w:t>
      </w:r>
    </w:p>
    <w:p w14:paraId="49EAE2C4" w14:textId="358ED5B2" w:rsidR="00E27D1F" w:rsidRDefault="00131F35" w:rsidP="00E27D1F">
      <w:pPr>
        <w:pStyle w:val="2-"/>
        <w:numPr>
          <w:ilvl w:val="0"/>
          <w:numId w:val="0"/>
        </w:numPr>
        <w:rPr>
          <w:color w:val="000000" w:themeColor="text1"/>
        </w:rPr>
      </w:pPr>
      <w:r>
        <w:rPr>
          <w:color w:val="000000" w:themeColor="text1"/>
        </w:rPr>
        <w:t xml:space="preserve">Пересчет даты окончания рабочего года производится при внесении изменения в ячейки: </w:t>
      </w:r>
      <w:r>
        <w:t>(</w:t>
      </w:r>
      <w:r>
        <w:rPr>
          <w:sz w:val="18"/>
          <w:szCs w:val="18"/>
        </w:rPr>
        <w:t>Отпуск по уходу за ребенком, Отпуск без сохранения ЗП,</w:t>
      </w:r>
      <w:r w:rsidRPr="00725566">
        <w:rPr>
          <w:sz w:val="18"/>
          <w:szCs w:val="18"/>
        </w:rPr>
        <w:t xml:space="preserve"> </w:t>
      </w:r>
      <w:r>
        <w:rPr>
          <w:sz w:val="18"/>
          <w:szCs w:val="18"/>
        </w:rPr>
        <w:t xml:space="preserve">Отстранение ст.76 ТК РФ). </w:t>
      </w:r>
      <w:r>
        <w:rPr>
          <w:color w:val="000000" w:themeColor="text1"/>
        </w:rPr>
        <w:t xml:space="preserve"> </w:t>
      </w:r>
    </w:p>
    <w:p w14:paraId="432C4430" w14:textId="2319A43D" w:rsidR="00131F35" w:rsidRDefault="00131F35" w:rsidP="00E27D1F">
      <w:pPr>
        <w:pStyle w:val="2-"/>
        <w:numPr>
          <w:ilvl w:val="0"/>
          <w:numId w:val="0"/>
        </w:numPr>
        <w:rPr>
          <w:color w:val="000000" w:themeColor="text1"/>
        </w:rPr>
      </w:pPr>
      <w:r>
        <w:rPr>
          <w:color w:val="000000" w:themeColor="text1"/>
        </w:rPr>
        <w:t>Расчет даты окончания рабочего года производится по формуле: Дата начала рабочего года + Календарный год + Сумма всех исключаемых дней (за вычетом количества не исключаемых дней отпуска без сохранения ЗП, которое установлено в Учетной политике)</w:t>
      </w:r>
      <w:r w:rsidR="00067116">
        <w:rPr>
          <w:color w:val="000000" w:themeColor="text1"/>
        </w:rPr>
        <w:t>.</w:t>
      </w:r>
    </w:p>
    <w:p w14:paraId="6F4522DA" w14:textId="77777777" w:rsidR="00131F35" w:rsidRPr="00E27D1F" w:rsidRDefault="00131F35" w:rsidP="00E27D1F">
      <w:pPr>
        <w:pStyle w:val="2-"/>
        <w:numPr>
          <w:ilvl w:val="0"/>
          <w:numId w:val="0"/>
        </w:numPr>
        <w:rPr>
          <w:color w:val="000000" w:themeColor="text1"/>
        </w:rPr>
      </w:pPr>
    </w:p>
    <w:p w14:paraId="3F5B584E" w14:textId="77777777" w:rsidR="00270158" w:rsidRDefault="00270158" w:rsidP="00270158">
      <w:commentRangeStart w:id="13"/>
      <w:r>
        <w:t>Также необходимо предусмотреть автоматическое формирование новой строки (добавление периода предоставления отпуска (рабочего года) в Таблице расчета остатка неиспользованных дней.</w:t>
      </w:r>
    </w:p>
    <w:p w14:paraId="2E5781E0" w14:textId="77777777" w:rsidR="00270158" w:rsidRDefault="00270158" w:rsidP="00270158">
      <w:pPr>
        <w:spacing w:after="0"/>
      </w:pPr>
      <w:r>
        <w:t>Новая строка таблицы должна формироваться (в зависимости от того, какое событие наступит раньше):</w:t>
      </w:r>
    </w:p>
    <w:p w14:paraId="6E1E4A89" w14:textId="77777777" w:rsidR="00270158" w:rsidRDefault="00270158" w:rsidP="00270158">
      <w:pPr>
        <w:spacing w:after="0"/>
      </w:pPr>
      <w:r>
        <w:t>- если текущая дата больше окончания периода работы сотрудника (рабочего года);</w:t>
      </w:r>
    </w:p>
    <w:p w14:paraId="1B1E53A5" w14:textId="77777777" w:rsidR="00270158" w:rsidRDefault="00270158" w:rsidP="00270158">
      <w:r>
        <w:t>-  если Остаток неиспользованных дней =0.</w:t>
      </w:r>
      <w:commentRangeEnd w:id="13"/>
      <w:r>
        <w:rPr>
          <w:rStyle w:val="aff6"/>
          <w:rFonts w:asciiTheme="minorHAnsi" w:hAnsiTheme="minorHAnsi"/>
        </w:rPr>
        <w:commentReference w:id="13"/>
      </w:r>
    </w:p>
    <w:p w14:paraId="757BADBD" w14:textId="77777777" w:rsidR="00270158" w:rsidRDefault="00270158" w:rsidP="00270158">
      <w:pPr>
        <w:pStyle w:val="2-"/>
        <w:numPr>
          <w:ilvl w:val="0"/>
          <w:numId w:val="0"/>
        </w:numPr>
      </w:pPr>
      <w:commentRangeStart w:id="14"/>
      <w:r>
        <w:rPr>
          <w:color w:val="000000" w:themeColor="text1"/>
        </w:rPr>
        <w:t xml:space="preserve">Необходимо предусмотреть возможность </w:t>
      </w:r>
      <w:r w:rsidR="00293921">
        <w:rPr>
          <w:color w:val="000000" w:themeColor="text1"/>
        </w:rPr>
        <w:t xml:space="preserve">ввода данных о количестве дней остатка отпуска в случае, если </w:t>
      </w:r>
      <w:r w:rsidR="00293921" w:rsidRPr="007C03A1">
        <w:t>на нашу систему переходит уже работающее предприятие.</w:t>
      </w:r>
      <w:r w:rsidR="00293921">
        <w:t xml:space="preserve"> </w:t>
      </w:r>
      <w:r w:rsidR="00293921" w:rsidRPr="007C03A1">
        <w:t xml:space="preserve">В данном случае, </w:t>
      </w:r>
      <w:r w:rsidR="00293921">
        <w:t>необходимо</w:t>
      </w:r>
      <w:r w:rsidR="00293921" w:rsidRPr="007C03A1">
        <w:t xml:space="preserve"> </w:t>
      </w:r>
      <w:r w:rsidR="00293921" w:rsidRPr="007C03A1">
        <w:lastRenderedPageBreak/>
        <w:t>ввести данные об остатках неиспользованных дней у сотрудника на момент начала эксплуатации нашей системы.</w:t>
      </w:r>
    </w:p>
    <w:p w14:paraId="24C532D5" w14:textId="77777777" w:rsidR="00293921" w:rsidRDefault="00293921" w:rsidP="00293921">
      <w:r>
        <w:t>При переносе данных из других систем (либо вводе остатков вручную) необходимо предусмотреть таблицу, в которой будут указываться данные о использовании отпусков за период работы сотрудника (до даты начала эксплуатации системы). В этой таблице указываются данные: период (заполняется автоматически от даты начала работы сотрудника),</w:t>
      </w:r>
      <w:r w:rsidRPr="009A3A57">
        <w:t xml:space="preserve"> </w:t>
      </w:r>
      <w:r w:rsidRPr="00723902">
        <w:t>код отпуска, наименование</w:t>
      </w:r>
      <w:r>
        <w:t xml:space="preserve"> отпуска, норма дней отпуска (заполняется автоматически из учетной политики, допускается корректировка пользователем), использовано дней (вносится вручную пользователем), дата начала отпуска, дата окончания отпуска, номер и дата приказа, остаток (расчетная величина). Поля дата начала отпуска, дата окончания отпуска, номер и дата приказа являются не обязательными для заполнения, данные из этих полей необходимы для автоматического заполнения Личной карточки Т2. В этой таблице кол-во строк равно кол-ву периодов (рабочих годов) сотрудника с даты приема на работу по дату начала эксплуатации системы (</w:t>
      </w:r>
      <w:r w:rsidRPr="00293921">
        <w:rPr>
          <w:i/>
          <w:sz w:val="18"/>
          <w:szCs w:val="18"/>
        </w:rPr>
        <w:t>напр. если сотрудник устроился 01.04.15г., а начали рассчитывать (ввели систему) с 01.01.21г., то рабочие периоды - с 01.04.15-31.03.16, 01.04.16-31.03.17, 01.04.17-31.03.18, 01.04.18-31.03.19, 01.04.19-31.03.20, 01.04.20-31.03.21г.)</w:t>
      </w:r>
      <w:r>
        <w:t xml:space="preserve">. Пользователь вносит данные о кол-ве использованных дней. </w:t>
      </w:r>
      <w:commentRangeEnd w:id="14"/>
      <w:r>
        <w:rPr>
          <w:rStyle w:val="aff6"/>
          <w:rFonts w:asciiTheme="minorHAnsi" w:hAnsiTheme="minorHAnsi"/>
        </w:rPr>
        <w:commentReference w:id="14"/>
      </w:r>
    </w:p>
    <w:p w14:paraId="2A6E9AB6" w14:textId="00156382" w:rsidR="00F317E6" w:rsidRDefault="00F317E6" w:rsidP="00F317E6">
      <w:pPr>
        <w:pStyle w:val="2-"/>
      </w:pPr>
      <w:r>
        <w:t>Блок Лицевой счет (банковские реквизиты). Данный блок содержит данные о лицевом счете сотрудника. Блок содержит табличную часть, в которой указаны: период действия, наименование получателя, номер лицевого счета, номер карты, реквизиты банка: наименование, корр.счет, БИК, ИНН. Значения в данный блок вносятся пользователем вручную. Реквизиты банка – выбор из справочника Банки.</w:t>
      </w:r>
    </w:p>
    <w:p w14:paraId="32892658" w14:textId="52F821B3" w:rsidR="00F317E6" w:rsidRDefault="00F317E6" w:rsidP="00F317E6">
      <w:pPr>
        <w:pStyle w:val="2-"/>
      </w:pPr>
      <w:r>
        <w:t xml:space="preserve">Блок Дополнительные данные для расчета (Счет затрат - из картотеки счетов, Данные для расчета авансов - указывается постоянная сумма аванса, процент от ставки оклада и при необходимости устанавливается флаг Расчет больничного листа по ставке 100%, Признак налогового учета (ЗП, СВ, Травматизм – выбирается из картотеки Расходы для целей налогового учета). </w:t>
      </w:r>
      <w:r>
        <w:rPr>
          <w:color w:val="000000" w:themeColor="text1"/>
        </w:rPr>
        <w:t>Изменения в данный блок вносятся посредством сервиса Изменение доп.данных для расчета</w:t>
      </w:r>
      <w:r>
        <w:t>;</w:t>
      </w:r>
    </w:p>
    <w:p w14:paraId="15151395" w14:textId="77777777" w:rsidR="00FE5949" w:rsidRPr="002F417C" w:rsidRDefault="002F417C" w:rsidP="00660DFF">
      <w:pPr>
        <w:pStyle w:val="1-"/>
      </w:pPr>
      <w:r>
        <w:t xml:space="preserve">Вкладка Доп.аналитика. Содержит </w:t>
      </w:r>
      <w:r w:rsidRPr="00B071AA">
        <w:rPr>
          <w:szCs w:val="20"/>
        </w:rPr>
        <w:t>таблицу со списком параметров, которым можно задать дополнительный аналитический признак</w:t>
      </w:r>
      <w:r>
        <w:rPr>
          <w:szCs w:val="20"/>
        </w:rPr>
        <w:t>.</w:t>
      </w:r>
    </w:p>
    <w:p w14:paraId="649D0575" w14:textId="77777777" w:rsidR="002F417C" w:rsidRDefault="002F417C" w:rsidP="002F417C">
      <w:pPr>
        <w:pStyle w:val="1-"/>
        <w:numPr>
          <w:ilvl w:val="0"/>
          <w:numId w:val="0"/>
        </w:numPr>
        <w:rPr>
          <w:szCs w:val="20"/>
        </w:rPr>
      </w:pPr>
      <w:r>
        <w:rPr>
          <w:szCs w:val="20"/>
        </w:rPr>
        <w:t>Таблица должна содержать следующие параметры:</w:t>
      </w:r>
    </w:p>
    <w:tbl>
      <w:tblPr>
        <w:tblStyle w:val="af9"/>
        <w:tblW w:w="7083" w:type="dxa"/>
        <w:tblLook w:val="04A0" w:firstRow="1" w:lastRow="0" w:firstColumn="1" w:lastColumn="0" w:noHBand="0" w:noVBand="1"/>
      </w:tblPr>
      <w:tblGrid>
        <w:gridCol w:w="550"/>
        <w:gridCol w:w="2422"/>
        <w:gridCol w:w="4111"/>
      </w:tblGrid>
      <w:tr w:rsidR="00FD24BF" w:rsidRPr="00ED1980" w14:paraId="76F9CF86" w14:textId="77777777" w:rsidTr="00FD24BF">
        <w:tc>
          <w:tcPr>
            <w:tcW w:w="550" w:type="dxa"/>
          </w:tcPr>
          <w:p w14:paraId="76E73A88" w14:textId="77777777" w:rsidR="00FD24BF" w:rsidRPr="00ED1980" w:rsidRDefault="00FD24BF" w:rsidP="003D22C3">
            <w:pPr>
              <w:rPr>
                <w:sz w:val="18"/>
                <w:szCs w:val="18"/>
              </w:rPr>
            </w:pPr>
            <w:r w:rsidRPr="00ED1980">
              <w:rPr>
                <w:sz w:val="18"/>
                <w:szCs w:val="18"/>
              </w:rPr>
              <w:t>№ п/п</w:t>
            </w:r>
          </w:p>
        </w:tc>
        <w:tc>
          <w:tcPr>
            <w:tcW w:w="2422" w:type="dxa"/>
          </w:tcPr>
          <w:p w14:paraId="1FBD7C3A" w14:textId="77777777" w:rsidR="00FD24BF" w:rsidRPr="00ED1980" w:rsidRDefault="00FD24BF" w:rsidP="003D22C3">
            <w:pPr>
              <w:rPr>
                <w:sz w:val="18"/>
                <w:szCs w:val="18"/>
              </w:rPr>
            </w:pPr>
            <w:r w:rsidRPr="00ED1980">
              <w:rPr>
                <w:sz w:val="18"/>
                <w:szCs w:val="18"/>
              </w:rPr>
              <w:t>Наименование показателя</w:t>
            </w:r>
          </w:p>
        </w:tc>
        <w:tc>
          <w:tcPr>
            <w:tcW w:w="4111" w:type="dxa"/>
          </w:tcPr>
          <w:p w14:paraId="43538A9F" w14:textId="77777777" w:rsidR="00FD24BF" w:rsidRPr="00ED1980" w:rsidRDefault="00FD24BF" w:rsidP="003D22C3">
            <w:pPr>
              <w:rPr>
                <w:sz w:val="18"/>
                <w:szCs w:val="18"/>
              </w:rPr>
            </w:pPr>
            <w:r w:rsidRPr="00ED1980">
              <w:rPr>
                <w:sz w:val="18"/>
                <w:szCs w:val="18"/>
              </w:rPr>
              <w:t>Наименование сопутствующего справочника</w:t>
            </w:r>
          </w:p>
        </w:tc>
      </w:tr>
      <w:tr w:rsidR="00FD24BF" w14:paraId="5CB353F2" w14:textId="77777777" w:rsidTr="00FD24BF">
        <w:tc>
          <w:tcPr>
            <w:tcW w:w="550" w:type="dxa"/>
          </w:tcPr>
          <w:p w14:paraId="689B38BF" w14:textId="77777777" w:rsidR="00FD24BF" w:rsidRDefault="00FD24BF" w:rsidP="003D22C3">
            <w:r>
              <w:t>1</w:t>
            </w:r>
          </w:p>
        </w:tc>
        <w:tc>
          <w:tcPr>
            <w:tcW w:w="2422" w:type="dxa"/>
          </w:tcPr>
          <w:p w14:paraId="25DCD4F9" w14:textId="77777777" w:rsidR="00FD24BF" w:rsidRDefault="00FD24BF" w:rsidP="003D22C3">
            <w:r>
              <w:t>Центр затрат</w:t>
            </w:r>
          </w:p>
        </w:tc>
        <w:tc>
          <w:tcPr>
            <w:tcW w:w="4111" w:type="dxa"/>
          </w:tcPr>
          <w:p w14:paraId="23E32947" w14:textId="77777777" w:rsidR="00FD24BF" w:rsidRPr="00B071AA" w:rsidRDefault="00FD24BF" w:rsidP="003D22C3">
            <w:r>
              <w:t>Центр затрат</w:t>
            </w:r>
          </w:p>
        </w:tc>
      </w:tr>
      <w:tr w:rsidR="00FD24BF" w14:paraId="3D921EA2" w14:textId="77777777" w:rsidTr="00FD24BF">
        <w:tc>
          <w:tcPr>
            <w:tcW w:w="550" w:type="dxa"/>
          </w:tcPr>
          <w:p w14:paraId="66A84BDF" w14:textId="77777777" w:rsidR="00FD24BF" w:rsidRDefault="00FD24BF" w:rsidP="003D22C3">
            <w:r>
              <w:t>2</w:t>
            </w:r>
          </w:p>
        </w:tc>
        <w:tc>
          <w:tcPr>
            <w:tcW w:w="2422" w:type="dxa"/>
          </w:tcPr>
          <w:p w14:paraId="6173857F" w14:textId="77777777" w:rsidR="00FD24BF" w:rsidRDefault="00FD24BF" w:rsidP="003D22C3">
            <w:r>
              <w:t>Единица учета</w:t>
            </w:r>
          </w:p>
        </w:tc>
        <w:tc>
          <w:tcPr>
            <w:tcW w:w="4111" w:type="dxa"/>
          </w:tcPr>
          <w:p w14:paraId="27D55106" w14:textId="77777777" w:rsidR="00FD24BF" w:rsidRDefault="00FD24BF" w:rsidP="003D22C3">
            <w:r>
              <w:t xml:space="preserve">Единица учета </w:t>
            </w:r>
          </w:p>
        </w:tc>
      </w:tr>
      <w:tr w:rsidR="00FD24BF" w14:paraId="57468BEE" w14:textId="77777777" w:rsidTr="00FD24BF">
        <w:tc>
          <w:tcPr>
            <w:tcW w:w="550" w:type="dxa"/>
          </w:tcPr>
          <w:p w14:paraId="29AE0352" w14:textId="77777777" w:rsidR="00FD24BF" w:rsidRDefault="00FD24BF" w:rsidP="003D22C3">
            <w:r>
              <w:t>3</w:t>
            </w:r>
          </w:p>
        </w:tc>
        <w:tc>
          <w:tcPr>
            <w:tcW w:w="2422" w:type="dxa"/>
          </w:tcPr>
          <w:p w14:paraId="13C22BCC" w14:textId="77777777" w:rsidR="00FD24BF" w:rsidRDefault="00FD24BF" w:rsidP="003D22C3">
            <w:r>
              <w:t>Наши предприятия</w:t>
            </w:r>
          </w:p>
        </w:tc>
        <w:tc>
          <w:tcPr>
            <w:tcW w:w="4111" w:type="dxa"/>
          </w:tcPr>
          <w:p w14:paraId="1B16DDC5" w14:textId="77777777" w:rsidR="00FD24BF" w:rsidRDefault="00FD24BF" w:rsidP="003D22C3">
            <w:r>
              <w:t xml:space="preserve">Наши предприятия </w:t>
            </w:r>
          </w:p>
        </w:tc>
      </w:tr>
      <w:tr w:rsidR="00FD24BF" w14:paraId="7905F362" w14:textId="77777777" w:rsidTr="00FD24BF">
        <w:tc>
          <w:tcPr>
            <w:tcW w:w="550" w:type="dxa"/>
          </w:tcPr>
          <w:p w14:paraId="48732099" w14:textId="77777777" w:rsidR="00FD24BF" w:rsidRDefault="00FD24BF" w:rsidP="003D22C3">
            <w:r>
              <w:t>4</w:t>
            </w:r>
          </w:p>
        </w:tc>
        <w:tc>
          <w:tcPr>
            <w:tcW w:w="2422" w:type="dxa"/>
          </w:tcPr>
          <w:p w14:paraId="03B66015" w14:textId="77777777" w:rsidR="00FD24BF" w:rsidRDefault="00FD24BF" w:rsidP="003D22C3">
            <w:r>
              <w:t>ЦФО</w:t>
            </w:r>
          </w:p>
        </w:tc>
        <w:tc>
          <w:tcPr>
            <w:tcW w:w="4111" w:type="dxa"/>
          </w:tcPr>
          <w:p w14:paraId="0690B895" w14:textId="77777777" w:rsidR="00FD24BF" w:rsidRDefault="00FD24BF" w:rsidP="003D22C3">
            <w:r>
              <w:t xml:space="preserve">ЦФО </w:t>
            </w:r>
          </w:p>
        </w:tc>
      </w:tr>
      <w:tr w:rsidR="00FD24BF" w14:paraId="4665064F" w14:textId="77777777" w:rsidTr="00FD24BF">
        <w:tc>
          <w:tcPr>
            <w:tcW w:w="550" w:type="dxa"/>
          </w:tcPr>
          <w:p w14:paraId="7456ECD6" w14:textId="77777777" w:rsidR="00FD24BF" w:rsidRDefault="00FD24BF" w:rsidP="003D22C3">
            <w:r>
              <w:t>5</w:t>
            </w:r>
          </w:p>
        </w:tc>
        <w:tc>
          <w:tcPr>
            <w:tcW w:w="2422" w:type="dxa"/>
          </w:tcPr>
          <w:p w14:paraId="45C8BFDC" w14:textId="77777777" w:rsidR="00FD24BF" w:rsidRDefault="00FD24BF" w:rsidP="003D22C3">
            <w:r>
              <w:t>Подразделения</w:t>
            </w:r>
          </w:p>
        </w:tc>
        <w:tc>
          <w:tcPr>
            <w:tcW w:w="4111" w:type="dxa"/>
          </w:tcPr>
          <w:p w14:paraId="417526F9" w14:textId="77777777" w:rsidR="00FD24BF" w:rsidRDefault="00FD24BF" w:rsidP="003D22C3">
            <w:r>
              <w:t xml:space="preserve">Подразделения </w:t>
            </w:r>
          </w:p>
        </w:tc>
      </w:tr>
    </w:tbl>
    <w:p w14:paraId="2CAFD519" w14:textId="77777777" w:rsidR="002F417C" w:rsidRDefault="002F417C" w:rsidP="004277B8">
      <w:pPr>
        <w:pStyle w:val="2-"/>
        <w:numPr>
          <w:ilvl w:val="0"/>
          <w:numId w:val="0"/>
        </w:numPr>
      </w:pPr>
    </w:p>
    <w:p w14:paraId="708EF619" w14:textId="77777777" w:rsidR="00FD24BF" w:rsidRPr="00FD24BF" w:rsidRDefault="00FD24BF" w:rsidP="00FD24BF">
      <w:pPr>
        <w:rPr>
          <w:szCs w:val="20"/>
        </w:rPr>
      </w:pPr>
      <w:r w:rsidRPr="00FD24BF">
        <w:rPr>
          <w:szCs w:val="20"/>
        </w:rPr>
        <w:t>Перечень аналитических показателей системы Управление персоналом можно разделить на 4 группы:</w:t>
      </w:r>
    </w:p>
    <w:p w14:paraId="37840B01" w14:textId="77777777" w:rsidR="00FD24BF" w:rsidRPr="00FD24BF" w:rsidRDefault="00FD24BF" w:rsidP="00CD0732">
      <w:pPr>
        <w:pStyle w:val="ab"/>
        <w:numPr>
          <w:ilvl w:val="0"/>
          <w:numId w:val="33"/>
        </w:numPr>
        <w:spacing w:after="160" w:line="259" w:lineRule="auto"/>
        <w:rPr>
          <w:sz w:val="20"/>
          <w:szCs w:val="20"/>
        </w:rPr>
      </w:pPr>
      <w:r w:rsidRPr="00FD24BF">
        <w:rPr>
          <w:sz w:val="20"/>
          <w:szCs w:val="20"/>
        </w:rPr>
        <w:t>Аналитические показатели, которые возможно установить для определенного сотрудника (показатель устанавливается в карточке Сотрудник);</w:t>
      </w:r>
    </w:p>
    <w:p w14:paraId="5FA6EAD2" w14:textId="77777777" w:rsidR="00FD24BF" w:rsidRPr="00FD24BF" w:rsidRDefault="00FD24BF" w:rsidP="00CD0732">
      <w:pPr>
        <w:pStyle w:val="ab"/>
        <w:numPr>
          <w:ilvl w:val="0"/>
          <w:numId w:val="33"/>
        </w:numPr>
        <w:spacing w:after="160" w:line="259" w:lineRule="auto"/>
        <w:rPr>
          <w:sz w:val="20"/>
          <w:szCs w:val="20"/>
        </w:rPr>
      </w:pPr>
      <w:r w:rsidRPr="00FD24BF">
        <w:rPr>
          <w:sz w:val="20"/>
          <w:szCs w:val="20"/>
        </w:rPr>
        <w:t>Аналитические показатели, которые возможно установить для определенного вида начисления (показатель устанавливается в карточке Вид начисления);</w:t>
      </w:r>
    </w:p>
    <w:p w14:paraId="218B62BE" w14:textId="77777777" w:rsidR="00FD24BF" w:rsidRPr="00FD24BF" w:rsidRDefault="00FD24BF" w:rsidP="00CD0732">
      <w:pPr>
        <w:pStyle w:val="ab"/>
        <w:numPr>
          <w:ilvl w:val="0"/>
          <w:numId w:val="33"/>
        </w:numPr>
        <w:spacing w:after="160" w:line="259" w:lineRule="auto"/>
        <w:rPr>
          <w:sz w:val="20"/>
          <w:szCs w:val="20"/>
        </w:rPr>
      </w:pPr>
      <w:r w:rsidRPr="00FD24BF">
        <w:rPr>
          <w:sz w:val="20"/>
          <w:szCs w:val="20"/>
        </w:rPr>
        <w:t>Аналитические показатели, которые возможно установить для определенного начисления (показатель устанавливается в документе Начисление заработной платы);</w:t>
      </w:r>
    </w:p>
    <w:p w14:paraId="7B57CE70" w14:textId="77777777" w:rsidR="00FD24BF" w:rsidRPr="00FD24BF" w:rsidRDefault="00FD24BF" w:rsidP="00CD0732">
      <w:pPr>
        <w:pStyle w:val="ab"/>
        <w:numPr>
          <w:ilvl w:val="0"/>
          <w:numId w:val="33"/>
        </w:numPr>
        <w:spacing w:after="160" w:line="259" w:lineRule="auto"/>
        <w:rPr>
          <w:sz w:val="20"/>
          <w:szCs w:val="20"/>
        </w:rPr>
      </w:pPr>
      <w:r w:rsidRPr="00FD24BF">
        <w:rPr>
          <w:sz w:val="20"/>
          <w:szCs w:val="20"/>
        </w:rPr>
        <w:t>Аналитические показатели, установленные в карточке Сотрудника и в карточке Вид начисления, которые возможно откорректировать в документе Начисление заработной платы.</w:t>
      </w:r>
    </w:p>
    <w:p w14:paraId="7297A076" w14:textId="77777777" w:rsidR="00FD24BF" w:rsidRPr="00FD24BF" w:rsidRDefault="00FD24BF" w:rsidP="00FD24BF">
      <w:pPr>
        <w:rPr>
          <w:szCs w:val="20"/>
        </w:rPr>
      </w:pPr>
      <w:r w:rsidRPr="00FD24BF">
        <w:rPr>
          <w:szCs w:val="20"/>
        </w:rPr>
        <w:t xml:space="preserve">1-я, 2-я и 3-я группа не пересекаются, т.е. аналитические показатели, которые возможно установить в карточке Сотрудника, в карточке Вид начисления и в документе Начисление заработной платы не совпадают. 4-я группа включает в себя перечень показателей, которые устанавливаются в карточке Сотрудника и карточке Вид начисления, но данные показатели можно откорректировать в документе Начисление заработной платы. </w:t>
      </w:r>
      <w:r w:rsidRPr="00FD24BF">
        <w:rPr>
          <w:i/>
          <w:sz w:val="18"/>
          <w:szCs w:val="18"/>
        </w:rPr>
        <w:t>Например, для вида начисления Премия был установ</w:t>
      </w:r>
      <w:r w:rsidRPr="00FD24BF">
        <w:rPr>
          <w:i/>
          <w:sz w:val="18"/>
          <w:szCs w:val="18"/>
        </w:rPr>
        <w:lastRenderedPageBreak/>
        <w:t>лен показатель Статья расходов Оплата труда, но при формировании документа Расчет премий и вознаграждений возможно установить для данной конкретной начисленной премии иную Статью расходов (напр. Прочие расходы))</w:t>
      </w:r>
      <w:r w:rsidRPr="00FD24BF">
        <w:rPr>
          <w:szCs w:val="20"/>
        </w:rPr>
        <w:t>.</w:t>
      </w:r>
    </w:p>
    <w:p w14:paraId="3DF3BFC9" w14:textId="77777777" w:rsidR="00FD24BF" w:rsidRPr="00FD24BF" w:rsidRDefault="00FD24BF" w:rsidP="00FD24BF">
      <w:pPr>
        <w:rPr>
          <w:szCs w:val="20"/>
        </w:rPr>
      </w:pPr>
      <w:r w:rsidRPr="00FD24BF">
        <w:rPr>
          <w:szCs w:val="20"/>
        </w:rPr>
        <w:t>Иерархия:</w:t>
      </w:r>
    </w:p>
    <w:p w14:paraId="4B1151AB" w14:textId="77777777" w:rsidR="00FD24BF" w:rsidRPr="00FD24BF" w:rsidRDefault="00FD24BF" w:rsidP="00FD24BF">
      <w:pPr>
        <w:rPr>
          <w:szCs w:val="20"/>
        </w:rPr>
      </w:pPr>
      <w:r w:rsidRPr="00FD24BF">
        <w:rPr>
          <w:szCs w:val="20"/>
        </w:rPr>
        <w:t>1 уровень - Приоритет – аналитический показатель, указанный в документах «Начисление заработной платы».</w:t>
      </w:r>
    </w:p>
    <w:p w14:paraId="7276EA2E" w14:textId="77777777" w:rsidR="00FD24BF" w:rsidRPr="00FD24BF" w:rsidRDefault="00FD24BF" w:rsidP="00FD24BF">
      <w:pPr>
        <w:rPr>
          <w:szCs w:val="20"/>
        </w:rPr>
      </w:pPr>
      <w:r w:rsidRPr="00FD24BF">
        <w:rPr>
          <w:szCs w:val="20"/>
        </w:rPr>
        <w:t>2 уровень – аналитический показатель, указанный в карточке Сотрудника или в карточке Вид начисления.</w:t>
      </w:r>
    </w:p>
    <w:p w14:paraId="5702D77A" w14:textId="77777777" w:rsidR="00FD24BF" w:rsidRPr="00FD24BF" w:rsidRDefault="00FD24BF" w:rsidP="00FD24BF">
      <w:pPr>
        <w:rPr>
          <w:szCs w:val="20"/>
        </w:rPr>
      </w:pPr>
      <w:r w:rsidRPr="00FD24BF">
        <w:rPr>
          <w:szCs w:val="20"/>
        </w:rPr>
        <w:t xml:space="preserve">При формировании документа «Начисление заработной платы» автоматически проставляется аналитический показатель, указанный в карточке Сотрудника и в карточке Вид начисления. Пользователю предоставляется возможность откорректировать автоматически разнесенные показатели для данного начисления. При внесении пользователем корректировки, внесенный (откорректированный) аналитический показатель считается приоритетным. </w:t>
      </w:r>
    </w:p>
    <w:p w14:paraId="23114B66" w14:textId="77777777" w:rsidR="00FD24BF" w:rsidRPr="00FD24BF" w:rsidRDefault="00FD24BF" w:rsidP="00FD24BF">
      <w:pPr>
        <w:rPr>
          <w:szCs w:val="20"/>
        </w:rPr>
      </w:pPr>
      <w:r w:rsidRPr="00FD24BF">
        <w:rPr>
          <w:szCs w:val="20"/>
        </w:rPr>
        <w:t xml:space="preserve">Также пользователю предоставляется возможность установки аналитического показателя из перечня показателей, доступных для установки только в документе Начисление заработной платы. </w:t>
      </w:r>
    </w:p>
    <w:p w14:paraId="698646FE" w14:textId="77777777" w:rsidR="00FD24BF" w:rsidRDefault="00FD24BF" w:rsidP="00FD24BF">
      <w:pPr>
        <w:rPr>
          <w:szCs w:val="20"/>
        </w:rPr>
      </w:pPr>
      <w:r w:rsidRPr="00FD24BF">
        <w:rPr>
          <w:szCs w:val="20"/>
        </w:rPr>
        <w:t>Необходимо предусмотреть возможность расширения перечня аналитических показателей (возможно возникновение необходимости в дополнительных аналитических показателях при разработке последующих релизов) и возможность изменения группы показателя.</w:t>
      </w:r>
    </w:p>
    <w:p w14:paraId="77B3E2B3" w14:textId="2741839E" w:rsidR="00F317E6" w:rsidRPr="00FD24BF" w:rsidRDefault="00F317E6" w:rsidP="00FD24BF">
      <w:pPr>
        <w:rPr>
          <w:szCs w:val="20"/>
        </w:rPr>
      </w:pPr>
      <w:r>
        <w:rPr>
          <w:szCs w:val="20"/>
        </w:rPr>
        <w:t>Изменения вносятся посредством сервиса Изменение доп.аналитики.</w:t>
      </w:r>
    </w:p>
    <w:p w14:paraId="2E87A4E5" w14:textId="21BB16C7" w:rsidR="008C78F3" w:rsidRDefault="00F317E6" w:rsidP="008C78F3">
      <w:pPr>
        <w:pStyle w:val="1-"/>
      </w:pPr>
      <w:r>
        <w:t xml:space="preserve">Ролевые группы. Содержит </w:t>
      </w:r>
      <w:r w:rsidRPr="00660DFF">
        <w:t>таблицу ролей для данного сотрудника. Роли добавляются из справочника "</w:t>
      </w:r>
      <w:r>
        <w:t>Роли субъектов".</w:t>
      </w:r>
      <w:r w:rsidRPr="00660DFF">
        <w:t xml:space="preserve"> Одному сотруднику может соответствовать несколько ролей. </w:t>
      </w:r>
      <w:r>
        <w:t>Необходимо предусмотреть до</w:t>
      </w:r>
      <w:r w:rsidR="008C78F3">
        <w:t>бавление/удаление строк таблицы.</w:t>
      </w:r>
    </w:p>
    <w:p w14:paraId="2165880B" w14:textId="77777777" w:rsidR="008C78F3" w:rsidRDefault="008C78F3" w:rsidP="008C78F3">
      <w:pPr>
        <w:pStyle w:val="1-"/>
      </w:pPr>
      <w:r>
        <w:t>Блок Прочее (отражается следующая информация: элемент группы (заполняется из справочника Группы субъектов), флаги Замок, Завершен, Это просто группа;</w:t>
      </w:r>
    </w:p>
    <w:p w14:paraId="279BDEB2" w14:textId="0D95B1C6" w:rsidR="008C78F3" w:rsidRDefault="008C78F3" w:rsidP="008C78F3">
      <w:pPr>
        <w:pStyle w:val="1-"/>
      </w:pPr>
      <w:r>
        <w:t>Блок Системные поля. В блоке отражается информация о внесении изменений, времени создания и редактирования документа (доступна пользователю с правами администратора).</w:t>
      </w:r>
    </w:p>
    <w:p w14:paraId="5F5E6E4A" w14:textId="52DA466A" w:rsidR="004C5F44" w:rsidRDefault="002171D7" w:rsidP="00660DFF">
      <w:pPr>
        <w:pStyle w:val="1-"/>
      </w:pPr>
      <w:r>
        <w:t>Вкладка Вложения. На вкладке Вложения отображаются все прикрепленные документы, относящиеся к данному документу и хранящиеся в файловом архиве. Добавить документы можно с помощью кнопки Добавить файлы</w:t>
      </w:r>
      <w:r w:rsidR="00655918">
        <w:t>. Необходимо предусмотреть разделение доступа в зависимости от типа прикрепленного документа</w:t>
      </w:r>
      <w:r>
        <w:t>.</w:t>
      </w:r>
    </w:p>
    <w:p w14:paraId="44B9FBED" w14:textId="55927BA3" w:rsidR="00CF2D04" w:rsidRDefault="00CF2D04" w:rsidP="00660DFF">
      <w:pPr>
        <w:pStyle w:val="1-"/>
      </w:pPr>
      <w:commentRangeStart w:id="15"/>
      <w:r>
        <w:t>Вкладка Кадровые документы. На вкладке необходимо отображать перечень кадровых документов по данному сотрудника: Приказы О приеме работника на работу, О переводе работника, Об увольнении работника, Об установлении надбавок, Об отмене надбавок работнику, Об увеличении окладов/тарифов (индексация). Необходимо предоставить возможность просмотра данных документов.</w:t>
      </w:r>
      <w:commentRangeEnd w:id="15"/>
      <w:r w:rsidR="00270158">
        <w:rPr>
          <w:rStyle w:val="aff6"/>
          <w:rFonts w:asciiTheme="minorHAnsi" w:hAnsiTheme="minorHAnsi"/>
        </w:rPr>
        <w:commentReference w:id="15"/>
      </w:r>
    </w:p>
    <w:p w14:paraId="2E029448" w14:textId="77777777" w:rsidR="004C5F44" w:rsidRDefault="004C5F44" w:rsidP="00CA78AF">
      <w:pPr>
        <w:pStyle w:val="a5"/>
      </w:pPr>
    </w:p>
    <w:p w14:paraId="33FF5830" w14:textId="718EE1A6" w:rsidR="00354EEC" w:rsidRDefault="00354EEC" w:rsidP="00CA78AF">
      <w:pPr>
        <w:pStyle w:val="a5"/>
      </w:pPr>
      <w:commentRangeStart w:id="16"/>
      <w:r>
        <w:t xml:space="preserve">Карточка </w:t>
      </w:r>
      <w:r w:rsidR="00990599">
        <w:t>Условия труда сотрудника</w:t>
      </w:r>
      <w:r>
        <w:t xml:space="preserve"> только отображает основные данные, а также условия работы и оплаты труда сотрудника, установленные на данный текущий момент.</w:t>
      </w:r>
      <w:r w:rsidR="00876433">
        <w:t xml:space="preserve"> Внесение дополнительных данных либо редактирование данных в карточке сотрудника не предусмотрено.</w:t>
      </w:r>
    </w:p>
    <w:p w14:paraId="65E6EE98" w14:textId="76B2D9F1" w:rsidR="00354EEC" w:rsidRDefault="00354EEC" w:rsidP="00CA78AF">
      <w:pPr>
        <w:pStyle w:val="a5"/>
      </w:pPr>
      <w:r>
        <w:t xml:space="preserve">Информация о движении (изменении) основных данных, а также </w:t>
      </w:r>
      <w:r w:rsidRPr="00432624">
        <w:t>об имеющихся начислениях, удержаниях и вычетах данного сотрудника</w:t>
      </w:r>
      <w:r>
        <w:t xml:space="preserve"> в разрезе периодов собирается в</w:t>
      </w:r>
      <w:r w:rsidR="00A053A3">
        <w:t>о</w:t>
      </w:r>
      <w:r>
        <w:t xml:space="preserve"> внутреннем документе карточки </w:t>
      </w:r>
      <w:r w:rsidR="00990599">
        <w:t>Условия труда сотрудника</w:t>
      </w:r>
      <w:r>
        <w:t xml:space="preserve"> Назначение.</w:t>
      </w:r>
      <w:commentRangeEnd w:id="16"/>
      <w:r>
        <w:rPr>
          <w:rStyle w:val="aff6"/>
          <w:rFonts w:asciiTheme="minorHAnsi" w:hAnsiTheme="minorHAnsi"/>
        </w:rPr>
        <w:commentReference w:id="16"/>
      </w:r>
    </w:p>
    <w:p w14:paraId="675C3028" w14:textId="5C22E03A" w:rsidR="00BB55C7" w:rsidRDefault="00BB55C7" w:rsidP="00BB55C7">
      <w:pPr>
        <w:pStyle w:val="a5"/>
      </w:pPr>
      <w:r w:rsidRPr="00432624">
        <w:t xml:space="preserve">Необходимо предусмотреть формирование </w:t>
      </w:r>
      <w:r>
        <w:t>внутре</w:t>
      </w:r>
      <w:r w:rsidR="00990599">
        <w:t xml:space="preserve">ннего (технического) документа </w:t>
      </w:r>
      <w:r w:rsidRPr="00432624">
        <w:t xml:space="preserve">карточки </w:t>
      </w:r>
      <w:r w:rsidR="00990599">
        <w:t xml:space="preserve">Условия труда сотрудника - </w:t>
      </w:r>
      <w:r w:rsidR="00354EEC">
        <w:t>Назначение</w:t>
      </w:r>
      <w:r w:rsidRPr="00432624">
        <w:t>, в которой будет указываться вся информация об имеющихся начислениях, удержаниях и вычетах данного сотрудника</w:t>
      </w:r>
      <w:r>
        <w:t xml:space="preserve"> в разрезе периодов</w:t>
      </w:r>
      <w:r w:rsidRPr="00432624">
        <w:t xml:space="preserve">. </w:t>
      </w:r>
    </w:p>
    <w:p w14:paraId="56B060CC" w14:textId="77777777" w:rsidR="00BB55C7" w:rsidRDefault="00BB55C7" w:rsidP="00BB55C7">
      <w:pPr>
        <w:pStyle w:val="a5"/>
      </w:pPr>
      <w:r>
        <w:t xml:space="preserve">Данный документ </w:t>
      </w:r>
      <w:r w:rsidR="00354EEC">
        <w:t xml:space="preserve">Назначение </w:t>
      </w:r>
      <w:r>
        <w:t>должен содержать следующую информацию:</w:t>
      </w:r>
    </w:p>
    <w:p w14:paraId="477E4C06" w14:textId="77777777" w:rsidR="00BB55C7" w:rsidRDefault="00BB55C7" w:rsidP="00CD0732">
      <w:pPr>
        <w:pStyle w:val="a5"/>
        <w:numPr>
          <w:ilvl w:val="0"/>
          <w:numId w:val="32"/>
        </w:numPr>
      </w:pPr>
      <w:r>
        <w:t>ФИО сотрудника, табельный номер, признак Внешний совместитель (при наличии)</w:t>
      </w:r>
    </w:p>
    <w:p w14:paraId="53375AD2" w14:textId="77777777" w:rsidR="00BB55C7" w:rsidRDefault="00BB55C7" w:rsidP="00CD0732">
      <w:pPr>
        <w:pStyle w:val="a5"/>
        <w:numPr>
          <w:ilvl w:val="0"/>
          <w:numId w:val="32"/>
        </w:numPr>
      </w:pPr>
      <w:r>
        <w:lastRenderedPageBreak/>
        <w:t>Данные о трудоустройстве: наименование предприятия, подразделение, должность, категория должности, дата приема, дата увольнения (при наличии), трудовой договор (номер и дата).</w:t>
      </w:r>
    </w:p>
    <w:p w14:paraId="0DA3FF90" w14:textId="77777777" w:rsidR="00BB55C7" w:rsidRDefault="00BB55C7" w:rsidP="00CD0732">
      <w:pPr>
        <w:pStyle w:val="a5"/>
        <w:numPr>
          <w:ilvl w:val="0"/>
          <w:numId w:val="32"/>
        </w:numPr>
      </w:pPr>
      <w:r>
        <w:t>Условия труда: счет затрат, вид оплаты, доля ставки, продолжительность рабочего времени, вид занятости, вид договора, характер работы, условия труда, особые условия труда, основания выслуги лет, данные по расчету СВ, наличие/отсутствие флага «Дополнительный тариф в зависимости от класса условий труда по результатам оценки», график работы, данные для расчета аванса.</w:t>
      </w:r>
    </w:p>
    <w:p w14:paraId="678FDF8C" w14:textId="77777777" w:rsidR="00BB55C7" w:rsidRDefault="00BB55C7" w:rsidP="00CD0732">
      <w:pPr>
        <w:pStyle w:val="a5"/>
        <w:numPr>
          <w:ilvl w:val="0"/>
          <w:numId w:val="32"/>
        </w:numPr>
      </w:pPr>
      <w:r>
        <w:t>Постоянные начисления: наименование начисления, ставка (указывается процентное значение), расчетная сумма (указывается сумма начисления), период действия, периодичность начисления, условие попадания в расчет.</w:t>
      </w:r>
    </w:p>
    <w:p w14:paraId="157FEC75" w14:textId="77777777" w:rsidR="00BB55C7" w:rsidRDefault="00BB55C7" w:rsidP="00CD0732">
      <w:pPr>
        <w:pStyle w:val="a5"/>
        <w:numPr>
          <w:ilvl w:val="0"/>
          <w:numId w:val="32"/>
        </w:numPr>
      </w:pPr>
      <w:r>
        <w:t>Постоянные удержания: наименование удержания, ставка (указывается процентное значение), максимальная сумма (указывается максимальная сумма удержания (при наличии)), период действия, условие попадания в расчет.</w:t>
      </w:r>
    </w:p>
    <w:p w14:paraId="679EFBE0" w14:textId="77777777" w:rsidR="00BB55C7" w:rsidRDefault="00BB55C7" w:rsidP="00CD0732">
      <w:pPr>
        <w:pStyle w:val="a5"/>
        <w:numPr>
          <w:ilvl w:val="0"/>
          <w:numId w:val="32"/>
        </w:numPr>
      </w:pPr>
      <w:r>
        <w:t>Постоянные вычеты: код и наименование вычета, период действия, сумма, количество.</w:t>
      </w:r>
      <w:r w:rsidRPr="00DB3AAD">
        <w:t xml:space="preserve"> </w:t>
      </w:r>
    </w:p>
    <w:p w14:paraId="5931A321" w14:textId="77777777" w:rsidR="00BB55C7" w:rsidRDefault="00BB55C7" w:rsidP="00CD0732">
      <w:pPr>
        <w:pStyle w:val="a5"/>
        <w:numPr>
          <w:ilvl w:val="0"/>
          <w:numId w:val="32"/>
        </w:numPr>
      </w:pPr>
      <w:r>
        <w:t>Данные по остатку неиспользованных дней отпуска</w:t>
      </w:r>
      <w:r w:rsidRPr="00C66382">
        <w:t xml:space="preserve"> </w:t>
      </w:r>
      <w:r w:rsidRPr="00F4630F">
        <w:t>в разрезе периодов, за которые предоставляется отпуск (рабочий год)</w:t>
      </w:r>
    </w:p>
    <w:p w14:paraId="604C1243" w14:textId="77777777" w:rsidR="00BB55C7" w:rsidRDefault="00BB55C7" w:rsidP="00CD0732">
      <w:pPr>
        <w:pStyle w:val="a5"/>
        <w:numPr>
          <w:ilvl w:val="0"/>
          <w:numId w:val="32"/>
        </w:numPr>
      </w:pPr>
      <w:r>
        <w:t>Налоговый учет: признак налогового учета (в т.ч. СВ, ФСС-травматизм).</w:t>
      </w:r>
    </w:p>
    <w:p w14:paraId="6165760B" w14:textId="77777777" w:rsidR="00BB55C7" w:rsidRDefault="00BB55C7" w:rsidP="00CD0732">
      <w:pPr>
        <w:pStyle w:val="a5"/>
        <w:numPr>
          <w:ilvl w:val="0"/>
          <w:numId w:val="32"/>
        </w:numPr>
      </w:pPr>
      <w:r>
        <w:t xml:space="preserve">Доп.аналитика: </w:t>
      </w:r>
      <w:r w:rsidR="00006971">
        <w:t>перечень параметров доп.аналитики, установленных для Сотрудника.</w:t>
      </w:r>
    </w:p>
    <w:p w14:paraId="0C6E7ECF" w14:textId="77777777" w:rsidR="00BB55C7" w:rsidRDefault="00BB55C7" w:rsidP="00BB55C7">
      <w:pPr>
        <w:pStyle w:val="a5"/>
      </w:pPr>
    </w:p>
    <w:p w14:paraId="06037384" w14:textId="5E09B567" w:rsidR="00BB55C7" w:rsidRDefault="00BB55C7" w:rsidP="00BB55C7">
      <w:pPr>
        <w:pStyle w:val="a5"/>
      </w:pPr>
      <w:r>
        <w:t>Данные, указанные в</w:t>
      </w:r>
      <w:r w:rsidR="00655918">
        <w:t>о</w:t>
      </w:r>
      <w:r>
        <w:t xml:space="preserve"> </w:t>
      </w:r>
      <w:r w:rsidR="00655918">
        <w:t xml:space="preserve">внутреннем (техническом) документе </w:t>
      </w:r>
      <w:r w:rsidR="00655918" w:rsidRPr="00432624">
        <w:t>карточки</w:t>
      </w:r>
      <w:r w:rsidR="008868D2">
        <w:t xml:space="preserve"> Условия труда сотрудника</w:t>
      </w:r>
      <w:r w:rsidR="00655918">
        <w:t xml:space="preserve"> Назначение</w:t>
      </w:r>
      <w:r w:rsidR="00D942B7">
        <w:t>,</w:t>
      </w:r>
      <w:r w:rsidR="00655918">
        <w:t xml:space="preserve"> </w:t>
      </w:r>
      <w:r>
        <w:t>будут использоваться при формировании документов по расчету заработной платы (расчет оклада/тарифа работника, расчет надбавок/доплат и проч.), расчете НДФЛ и расчете СВ.</w:t>
      </w:r>
    </w:p>
    <w:p w14:paraId="4D7337CA" w14:textId="77777777" w:rsidR="00BB55C7" w:rsidRDefault="00BB55C7" w:rsidP="00BB55C7">
      <w:r>
        <w:t>Необходимо предусмотреть возможность формирования и вывода на экран карточки сотрудника с указанием истории всех значений за весь период работы сотрудника (периоды изменения подразделений, должностей, периоды и значения (проценты и суммы) изменения начислений, удержаний и вычетов).</w:t>
      </w:r>
    </w:p>
    <w:p w14:paraId="583019FF" w14:textId="6E9F436A" w:rsidR="00006971" w:rsidRPr="008572A1" w:rsidRDefault="00006971" w:rsidP="00BB55C7">
      <w:r>
        <w:t xml:space="preserve">Заполнение данных </w:t>
      </w:r>
      <w:r w:rsidR="00A053A3">
        <w:t xml:space="preserve">внутреннего документа Назначение </w:t>
      </w:r>
      <w:r>
        <w:t xml:space="preserve">будет осуществляться посредством кадровых документов (приказов) и </w:t>
      </w:r>
      <w:r w:rsidR="008572A1">
        <w:t xml:space="preserve">внесения изменений в карточку </w:t>
      </w:r>
      <w:r w:rsidR="008868D2">
        <w:t>Условия труда сотрудника</w:t>
      </w:r>
      <w:r w:rsidR="008572A1">
        <w:t xml:space="preserve"> </w:t>
      </w:r>
      <w:r w:rsidR="00A053A3">
        <w:t>посредством сервисов</w:t>
      </w:r>
      <w:r w:rsidR="008572A1">
        <w:t>. Ручное изменение данных в</w:t>
      </w:r>
      <w:r w:rsidR="00A053A3">
        <w:t>о</w:t>
      </w:r>
      <w:r w:rsidR="008572A1">
        <w:t xml:space="preserve"> </w:t>
      </w:r>
      <w:r w:rsidR="00A053A3">
        <w:t>внутреннем документе Назначение</w:t>
      </w:r>
      <w:r w:rsidR="008572A1">
        <w:t xml:space="preserve"> не предусмотрено. Необходимо предусмотреть возможность просмотра истории изменения значений за период работы сотрудника с указанием данных об изменении (дата, время изменения, способ изменения (приказ, ручное изменение данных карточки сотрудника) и ФИО пользователя).</w:t>
      </w:r>
    </w:p>
    <w:p w14:paraId="48622EC4" w14:textId="2EBA36B6" w:rsidR="008572A1" w:rsidRDefault="008572A1" w:rsidP="00BB55C7">
      <w:r>
        <w:t>Перечень данных</w:t>
      </w:r>
      <w:r w:rsidR="0056019C">
        <w:t xml:space="preserve"> </w:t>
      </w:r>
      <w:r w:rsidR="007E6BC5">
        <w:t xml:space="preserve">внутреннего документа карточки </w:t>
      </w:r>
      <w:r w:rsidR="008868D2">
        <w:t>Условия труда сотрудника</w:t>
      </w:r>
      <w:r w:rsidR="007E6BC5">
        <w:t xml:space="preserve"> Назначение</w:t>
      </w:r>
      <w:r>
        <w:t>, изменения в которые вносятся посредством кадровых документов:</w:t>
      </w:r>
    </w:p>
    <w:p w14:paraId="79A8FAF4" w14:textId="77777777" w:rsidR="008572A1" w:rsidRDefault="0056019C" w:rsidP="0056019C">
      <w:pPr>
        <w:pStyle w:val="2-"/>
      </w:pPr>
      <w:r>
        <w:t>Данные о трудоустройстве:</w:t>
      </w:r>
      <w:r w:rsidRPr="0056019C">
        <w:t xml:space="preserve"> </w:t>
      </w:r>
      <w:r>
        <w:t xml:space="preserve">наименование предприятия, подразделение, должность, категория должности, дата приема, дата увольнения (при наличии), </w:t>
      </w:r>
      <w:r w:rsidR="007E6BC5">
        <w:t>трудовой договор (номер и дата), признак Внешний совместитель.</w:t>
      </w:r>
      <w:r>
        <w:t xml:space="preserve"> Изменения вносятся приказами О приеме на работу, О переводе работника, Об увольнении с работы;</w:t>
      </w:r>
    </w:p>
    <w:p w14:paraId="62B0561A" w14:textId="77777777" w:rsidR="0056019C" w:rsidRDefault="0056019C" w:rsidP="0056019C">
      <w:pPr>
        <w:pStyle w:val="2-"/>
      </w:pPr>
      <w:r>
        <w:t>Условия труда: вид оплаты, доля ставки, продолжительность рабочего времени, вид занятости, вид договора, характер работы, условия труда, особые условия труда, график работы. Изменения вносятся приказами О приеме на работу, О переводе работника;</w:t>
      </w:r>
    </w:p>
    <w:p w14:paraId="21E42034" w14:textId="1741EB68" w:rsidR="00166CD9" w:rsidRDefault="00166CD9" w:rsidP="00166CD9">
      <w:pPr>
        <w:pStyle w:val="2-"/>
      </w:pPr>
      <w:r>
        <w:t>Постоянные начисления: наименование начисления, ставка (указывается процентное значение), расчетная сумма (указывается сумма начисления), период действия, периодичность начисления, условие попадания в расчет.</w:t>
      </w:r>
      <w:r w:rsidRPr="00166CD9">
        <w:t xml:space="preserve"> </w:t>
      </w:r>
      <w:r>
        <w:t>Изменения вносятся приказами О приеме на работу, О переводе работника</w:t>
      </w:r>
      <w:r w:rsidR="000A7B03">
        <w:t>, Об установлении надбавок работнику, Об отмене надбавок работнику</w:t>
      </w:r>
      <w:r w:rsidR="008868D2">
        <w:t>, Об увеличении окладов/тарифов (индексация)</w:t>
      </w:r>
      <w:r>
        <w:t>;</w:t>
      </w:r>
    </w:p>
    <w:p w14:paraId="47B42EED" w14:textId="56F0AE53" w:rsidR="00166CD9" w:rsidRDefault="00166CD9" w:rsidP="00166CD9">
      <w:pPr>
        <w:pStyle w:val="2-"/>
      </w:pPr>
      <w:r>
        <w:t>Постоянные удержания: наименование удержания, ставка (указывается процентное значение), максимальная сумма (указывается максимальная сумма удержания (при наличии)), период действия, условие попадания в расчет. Постоянные удержания первоначально вно</w:t>
      </w:r>
      <w:r>
        <w:lastRenderedPageBreak/>
        <w:t xml:space="preserve">сятся посредством приказа О приеме на работу, в дальнейшем возможно внесение дополнительных данных/изменение данных посредством </w:t>
      </w:r>
      <w:r w:rsidR="00F9181B">
        <w:t>сервиса Изменение постоянных удержаний</w:t>
      </w:r>
      <w:r>
        <w:t>;</w:t>
      </w:r>
    </w:p>
    <w:p w14:paraId="6679113D" w14:textId="6A5C932C" w:rsidR="00166CD9" w:rsidRDefault="00166CD9" w:rsidP="00166CD9">
      <w:pPr>
        <w:pStyle w:val="2-"/>
      </w:pPr>
      <w:r>
        <w:t>Постоянные вычеты: код и наименование вычета, период действия, сумма, количество.</w:t>
      </w:r>
      <w:r w:rsidRPr="00DB3AAD">
        <w:t xml:space="preserve"> </w:t>
      </w:r>
      <w:r>
        <w:t xml:space="preserve">Постоянные вычеты первоначально вносятся посредством приказа О приеме на работу, в дальнейшем возможно внесение дополнительных данных/изменение данных посредством </w:t>
      </w:r>
      <w:r w:rsidR="00F9181B">
        <w:t>сервиса Изменение постоянных вычетов</w:t>
      </w:r>
      <w:r>
        <w:t>;</w:t>
      </w:r>
    </w:p>
    <w:p w14:paraId="4D973484" w14:textId="77777777" w:rsidR="00166CD9" w:rsidRDefault="00166CD9" w:rsidP="00166CD9">
      <w:pPr>
        <w:pStyle w:val="2-"/>
      </w:pPr>
      <w:r>
        <w:t>Данные по остатку неиспользованных дней отпуска</w:t>
      </w:r>
      <w:r w:rsidRPr="00C66382">
        <w:t xml:space="preserve"> </w:t>
      </w:r>
      <w:r w:rsidRPr="00F4630F">
        <w:t>в разрезе периодов, за которые предоставляется отпуск (рабочий год)</w:t>
      </w:r>
      <w:r>
        <w:t>. В таблицы расчета данные вносятся посредством приказов О предоставлении отпуска работнику, Об отзыве работника из отпуска;</w:t>
      </w:r>
    </w:p>
    <w:p w14:paraId="3CC6803F" w14:textId="7C86E3D6" w:rsidR="00166CD9" w:rsidRDefault="00166CD9" w:rsidP="00166CD9">
      <w:pPr>
        <w:pStyle w:val="2-"/>
      </w:pPr>
      <w:r>
        <w:t>Налоговый учет: признак налогового учета (в т.ч. СВ, ФСС-травматизм).</w:t>
      </w:r>
      <w:r w:rsidRPr="00166CD9">
        <w:t xml:space="preserve"> </w:t>
      </w:r>
      <w:r>
        <w:t xml:space="preserve">Первоначально вносятся посредством приказа О приеме на работу, в дальнейшем возможно внесение дополнительных данных/изменение данных посредством </w:t>
      </w:r>
      <w:r w:rsidR="00F9181B">
        <w:t>сервиса Изменение доп.данных для расчета</w:t>
      </w:r>
      <w:r w:rsidR="00FD24BF">
        <w:t>.</w:t>
      </w:r>
    </w:p>
    <w:p w14:paraId="2632D7FD" w14:textId="77777777" w:rsidR="008572A1" w:rsidRDefault="008572A1" w:rsidP="00BB55C7">
      <w:pPr>
        <w:rPr>
          <w:szCs w:val="20"/>
        </w:rPr>
      </w:pPr>
    </w:p>
    <w:p w14:paraId="0794DC5B" w14:textId="142A4D18" w:rsidR="0056019C" w:rsidRDefault="0056019C" w:rsidP="0056019C">
      <w:r>
        <w:t xml:space="preserve">Перечень данных </w:t>
      </w:r>
      <w:r w:rsidR="007E6BC5">
        <w:t xml:space="preserve">внутреннего документа карточки </w:t>
      </w:r>
      <w:r w:rsidR="008868D2">
        <w:t>Условия труда сотрудника</w:t>
      </w:r>
      <w:r w:rsidR="007E6BC5">
        <w:t xml:space="preserve"> Назначение</w:t>
      </w:r>
      <w:r>
        <w:t xml:space="preserve">, изменения в которые вносятся посредством </w:t>
      </w:r>
      <w:r w:rsidR="00A053A3">
        <w:t>сервисов</w:t>
      </w:r>
      <w:r>
        <w:t>:</w:t>
      </w:r>
    </w:p>
    <w:p w14:paraId="74D6418F" w14:textId="77777777" w:rsidR="0056019C" w:rsidRDefault="0056019C" w:rsidP="00CD0732">
      <w:pPr>
        <w:pStyle w:val="a5"/>
        <w:numPr>
          <w:ilvl w:val="0"/>
          <w:numId w:val="32"/>
        </w:numPr>
      </w:pPr>
      <w:r>
        <w:t>ФИО сотрудника;</w:t>
      </w:r>
    </w:p>
    <w:p w14:paraId="5A9DF51F" w14:textId="77777777" w:rsidR="0056019C" w:rsidRDefault="0056019C" w:rsidP="00CD0732">
      <w:pPr>
        <w:pStyle w:val="2-"/>
        <w:numPr>
          <w:ilvl w:val="0"/>
          <w:numId w:val="32"/>
        </w:numPr>
      </w:pPr>
      <w:r>
        <w:t>Условия труда: счет затрат, основания выслуги лет, данные по расчету СВ, наличие/отсутствие флага «Дополнительный тариф в зависимости от класса условий труда по результатам оценки», данные для расчета аванса;</w:t>
      </w:r>
    </w:p>
    <w:p w14:paraId="78D18EEF" w14:textId="35DC5FCC" w:rsidR="00166CD9" w:rsidRDefault="00166CD9" w:rsidP="00CD0732">
      <w:pPr>
        <w:pStyle w:val="2-"/>
        <w:numPr>
          <w:ilvl w:val="0"/>
          <w:numId w:val="32"/>
        </w:numPr>
      </w:pPr>
      <w:r>
        <w:t>Постоянные удержания: наименование удержания, ставка (указывается процентное значение), максимальная сумма (указывается максимальная сумма удержания (при наличии)), период действия, условие попадания в расчет.</w:t>
      </w:r>
      <w:r w:rsidRPr="00166CD9">
        <w:t xml:space="preserve"> </w:t>
      </w:r>
      <w:r>
        <w:t xml:space="preserve">Постоянные удержания первоначально вносятся посредством приказа О приеме на работу, в дальнейшем возможно внесение дополнительных данных/изменение данных посредством </w:t>
      </w:r>
      <w:r w:rsidR="00F9181B">
        <w:t>сервиса</w:t>
      </w:r>
      <w:r>
        <w:t>.</w:t>
      </w:r>
    </w:p>
    <w:p w14:paraId="1A655D83" w14:textId="6253D2EC" w:rsidR="00166CD9" w:rsidRDefault="00166CD9" w:rsidP="00CD0732">
      <w:pPr>
        <w:pStyle w:val="2-"/>
        <w:numPr>
          <w:ilvl w:val="0"/>
          <w:numId w:val="32"/>
        </w:numPr>
      </w:pPr>
      <w:r>
        <w:t>Постоянные вычеты: код и наименование вычета, период действия, сумма, количество.</w:t>
      </w:r>
      <w:r w:rsidRPr="00DB3AAD">
        <w:t xml:space="preserve"> </w:t>
      </w:r>
      <w:r>
        <w:t xml:space="preserve">Постоянные вычеты первоначально вносятся посредством приказа О приеме на работу, в дальнейшем возможно внесение дополнительных данных/изменение данных посредством </w:t>
      </w:r>
      <w:r w:rsidR="00F9181B">
        <w:t xml:space="preserve">сервиса и </w:t>
      </w:r>
      <w:commentRangeStart w:id="17"/>
      <w:r w:rsidR="00F9181B">
        <w:t>документа Удержания по исполнительным листам</w:t>
      </w:r>
      <w:r>
        <w:t>;</w:t>
      </w:r>
      <w:commentRangeEnd w:id="17"/>
      <w:r w:rsidR="00F9181B">
        <w:rPr>
          <w:rStyle w:val="aff6"/>
          <w:rFonts w:asciiTheme="minorHAnsi" w:hAnsiTheme="minorHAnsi"/>
        </w:rPr>
        <w:commentReference w:id="17"/>
      </w:r>
    </w:p>
    <w:p w14:paraId="3DC139A4" w14:textId="44CFA251" w:rsidR="00FD24BF" w:rsidRDefault="00FD24BF" w:rsidP="00CD0732">
      <w:pPr>
        <w:pStyle w:val="2-"/>
        <w:numPr>
          <w:ilvl w:val="0"/>
          <w:numId w:val="32"/>
        </w:numPr>
      </w:pPr>
      <w:r>
        <w:t>Налоговый учет: признак налогового учета (в т.ч. СВ, ФСС-травматизм).</w:t>
      </w:r>
      <w:r w:rsidRPr="00166CD9">
        <w:t xml:space="preserve"> </w:t>
      </w:r>
      <w:r>
        <w:t xml:space="preserve">Первоначально вносятся посредством приказа О приеме на работу, в дальнейшем возможно внесение дополнительных данных/изменение данных посредством </w:t>
      </w:r>
      <w:r w:rsidR="00F9181B">
        <w:t>сервиса</w:t>
      </w:r>
      <w:r>
        <w:t>;</w:t>
      </w:r>
    </w:p>
    <w:p w14:paraId="38CD1442" w14:textId="77777777" w:rsidR="00FD24BF" w:rsidRDefault="00FD24BF" w:rsidP="00CD0732">
      <w:pPr>
        <w:pStyle w:val="a5"/>
        <w:numPr>
          <w:ilvl w:val="0"/>
          <w:numId w:val="32"/>
        </w:numPr>
      </w:pPr>
      <w:r>
        <w:t>Доп.аналитика: перечень параметров доп.аналитики, установленных для Сотрудника.</w:t>
      </w:r>
    </w:p>
    <w:p w14:paraId="2E8EECFD" w14:textId="77777777" w:rsidR="0056019C" w:rsidRDefault="0056019C" w:rsidP="00FD24BF">
      <w:pPr>
        <w:pStyle w:val="a5"/>
      </w:pPr>
    </w:p>
    <w:p w14:paraId="3C26648D" w14:textId="6C92DD8E" w:rsidR="0056019C" w:rsidRDefault="00A053A3" w:rsidP="00BB55C7">
      <w:r>
        <w:rPr>
          <w:szCs w:val="20"/>
        </w:rPr>
        <w:t>Перечень сервисов</w:t>
      </w:r>
      <w:r w:rsidR="007E6BC5">
        <w:rPr>
          <w:szCs w:val="20"/>
        </w:rPr>
        <w:t xml:space="preserve">, необходимых для внесения изменений во </w:t>
      </w:r>
      <w:r w:rsidR="007E6BC5">
        <w:t>внутренний документ Назначение:</w:t>
      </w:r>
    </w:p>
    <w:p w14:paraId="27EC495E" w14:textId="77777777" w:rsidR="007E6BC5" w:rsidRDefault="007E6BC5" w:rsidP="00CD0732">
      <w:pPr>
        <w:pStyle w:val="ab"/>
        <w:numPr>
          <w:ilvl w:val="0"/>
          <w:numId w:val="34"/>
        </w:numPr>
        <w:rPr>
          <w:sz w:val="20"/>
          <w:szCs w:val="20"/>
        </w:rPr>
      </w:pPr>
      <w:r w:rsidRPr="001B36F8">
        <w:rPr>
          <w:i/>
          <w:sz w:val="20"/>
          <w:szCs w:val="20"/>
        </w:rPr>
        <w:t>Изменение ФИО сотрудника</w:t>
      </w:r>
      <w:r w:rsidRPr="001B36F8">
        <w:rPr>
          <w:sz w:val="20"/>
          <w:szCs w:val="20"/>
        </w:rPr>
        <w:t>.</w:t>
      </w:r>
      <w:r>
        <w:rPr>
          <w:sz w:val="20"/>
          <w:szCs w:val="20"/>
        </w:rPr>
        <w:t xml:space="preserve"> </w:t>
      </w:r>
      <w:r w:rsidR="00B77CE4">
        <w:rPr>
          <w:sz w:val="20"/>
          <w:szCs w:val="20"/>
        </w:rPr>
        <w:t>Изменение ФИО сотрудника производится в карточке Физический лица. Необходимо предусмотреть автоматическое изменение р</w:t>
      </w:r>
      <w:r w:rsidR="00B77CE4" w:rsidRPr="00B77CE4">
        <w:rPr>
          <w:sz w:val="20"/>
          <w:szCs w:val="20"/>
        </w:rPr>
        <w:t>еквизит</w:t>
      </w:r>
      <w:r w:rsidR="00B77CE4">
        <w:rPr>
          <w:sz w:val="20"/>
          <w:szCs w:val="20"/>
        </w:rPr>
        <w:t>ов</w:t>
      </w:r>
      <w:r w:rsidR="00B77CE4" w:rsidRPr="00B77CE4">
        <w:rPr>
          <w:sz w:val="20"/>
          <w:szCs w:val="20"/>
        </w:rPr>
        <w:t xml:space="preserve"> физического лица (Фа</w:t>
      </w:r>
      <w:r w:rsidR="00B77CE4">
        <w:rPr>
          <w:sz w:val="20"/>
          <w:szCs w:val="20"/>
        </w:rPr>
        <w:t>милия, Имя, Отчество, Инициалы) при внесении изменений в карточку Физического лица.</w:t>
      </w:r>
    </w:p>
    <w:p w14:paraId="2EC77451" w14:textId="68C45EE4" w:rsidR="00B77CE4" w:rsidRDefault="00876433" w:rsidP="00CD0732">
      <w:pPr>
        <w:pStyle w:val="ab"/>
        <w:numPr>
          <w:ilvl w:val="0"/>
          <w:numId w:val="34"/>
        </w:numPr>
        <w:rPr>
          <w:sz w:val="20"/>
          <w:szCs w:val="20"/>
        </w:rPr>
      </w:pPr>
      <w:r>
        <w:rPr>
          <w:b/>
          <w:i/>
          <w:sz w:val="20"/>
          <w:szCs w:val="20"/>
        </w:rPr>
        <w:t>Изменение условий труда</w:t>
      </w:r>
      <w:r w:rsidRPr="00876433">
        <w:rPr>
          <w:sz w:val="20"/>
          <w:szCs w:val="20"/>
        </w:rPr>
        <w:t>.</w:t>
      </w:r>
      <w:r>
        <w:rPr>
          <w:sz w:val="20"/>
          <w:szCs w:val="20"/>
        </w:rPr>
        <w:t xml:space="preserve"> В данном сервисе предоставляется возможность </w:t>
      </w:r>
      <w:r w:rsidR="001B36F8">
        <w:rPr>
          <w:sz w:val="20"/>
          <w:szCs w:val="20"/>
        </w:rPr>
        <w:t xml:space="preserve">внесения изменений в условия труда: </w:t>
      </w:r>
      <w:r w:rsidR="00E14FC7">
        <w:rPr>
          <w:sz w:val="20"/>
          <w:szCs w:val="20"/>
        </w:rPr>
        <w:t xml:space="preserve">дата внесения изменения, </w:t>
      </w:r>
      <w:r w:rsidR="001B36F8">
        <w:rPr>
          <w:sz w:val="20"/>
          <w:szCs w:val="20"/>
        </w:rPr>
        <w:t>основания выслуги лет, данные по расчету СВ, дополнительный тариф в зависимости от класса условий труда по результатам оценки.</w:t>
      </w:r>
    </w:p>
    <w:p w14:paraId="34C600BF" w14:textId="5A7E5FD2" w:rsidR="007E6BC5" w:rsidRPr="001B36F8" w:rsidRDefault="001B36F8" w:rsidP="00CD0732">
      <w:pPr>
        <w:pStyle w:val="ab"/>
        <w:numPr>
          <w:ilvl w:val="0"/>
          <w:numId w:val="34"/>
        </w:numPr>
        <w:rPr>
          <w:sz w:val="20"/>
          <w:szCs w:val="20"/>
        </w:rPr>
      </w:pPr>
      <w:r w:rsidRPr="001B36F8">
        <w:rPr>
          <w:b/>
          <w:i/>
          <w:sz w:val="20"/>
          <w:szCs w:val="20"/>
        </w:rPr>
        <w:t>Изменение доп.данных для расчета.</w:t>
      </w:r>
      <w:r w:rsidRPr="001B36F8">
        <w:rPr>
          <w:sz w:val="20"/>
          <w:szCs w:val="20"/>
        </w:rPr>
        <w:t xml:space="preserve"> В данном сервисе предоставляется возможность внесения изменений в: </w:t>
      </w:r>
      <w:r w:rsidR="00E14FC7">
        <w:rPr>
          <w:sz w:val="20"/>
          <w:szCs w:val="20"/>
        </w:rPr>
        <w:t xml:space="preserve">дата внесения изменения, </w:t>
      </w:r>
      <w:r w:rsidRPr="001B36F8">
        <w:rPr>
          <w:sz w:val="20"/>
          <w:szCs w:val="20"/>
        </w:rPr>
        <w:t>счет затрат, признак налогового учета (Зарплата, СВ, Травматизм), постоянная сумма аванса, процент от ставки оклада, расчет БЛ по ставке 100%.</w:t>
      </w:r>
    </w:p>
    <w:p w14:paraId="2B177781" w14:textId="77777777" w:rsidR="001B36F8" w:rsidRDefault="001B36F8" w:rsidP="00CD0732">
      <w:pPr>
        <w:pStyle w:val="ab"/>
        <w:numPr>
          <w:ilvl w:val="0"/>
          <w:numId w:val="34"/>
        </w:numPr>
        <w:rPr>
          <w:sz w:val="20"/>
          <w:szCs w:val="20"/>
        </w:rPr>
      </w:pPr>
      <w:r>
        <w:rPr>
          <w:b/>
          <w:i/>
          <w:sz w:val="20"/>
          <w:szCs w:val="20"/>
        </w:rPr>
        <w:t xml:space="preserve">Изменение постоянных удержаний. </w:t>
      </w:r>
      <w:r w:rsidR="00E70739" w:rsidRPr="00E70739">
        <w:rPr>
          <w:sz w:val="20"/>
          <w:szCs w:val="20"/>
        </w:rPr>
        <w:t>В</w:t>
      </w:r>
      <w:r w:rsidRPr="00E70739">
        <w:rPr>
          <w:sz w:val="20"/>
          <w:szCs w:val="20"/>
        </w:rPr>
        <w:t xml:space="preserve"> д</w:t>
      </w:r>
      <w:r>
        <w:rPr>
          <w:sz w:val="20"/>
          <w:szCs w:val="20"/>
        </w:rPr>
        <w:t>анном сервисе предоставляется возможность внесения изменений в список постоянных удержаний</w:t>
      </w:r>
      <w:r w:rsidRPr="001B36F8">
        <w:rPr>
          <w:sz w:val="20"/>
          <w:szCs w:val="20"/>
        </w:rPr>
        <w:t xml:space="preserve">: наименование удержания, ставка (указывается процентное значение), максимальная сумма (указывается максимальная </w:t>
      </w:r>
      <w:r w:rsidRPr="001B36F8">
        <w:rPr>
          <w:sz w:val="20"/>
          <w:szCs w:val="20"/>
        </w:rPr>
        <w:lastRenderedPageBreak/>
        <w:t>сумма удержания (при наличии)), период действия, условие попадания в расчет.</w:t>
      </w:r>
      <w:r>
        <w:rPr>
          <w:sz w:val="20"/>
          <w:szCs w:val="20"/>
        </w:rPr>
        <w:t xml:space="preserve"> Необходимо предоставить возможность формирования новых удержаний и внесения изменений в период действия ранее установленных удержаний.</w:t>
      </w:r>
    </w:p>
    <w:p w14:paraId="3E505AB8" w14:textId="77777777" w:rsidR="00E70739" w:rsidRDefault="00E70739" w:rsidP="00CD0732">
      <w:pPr>
        <w:pStyle w:val="ab"/>
        <w:numPr>
          <w:ilvl w:val="0"/>
          <w:numId w:val="34"/>
        </w:numPr>
        <w:rPr>
          <w:sz w:val="20"/>
          <w:szCs w:val="20"/>
        </w:rPr>
      </w:pPr>
      <w:r>
        <w:rPr>
          <w:b/>
          <w:i/>
          <w:sz w:val="20"/>
          <w:szCs w:val="20"/>
        </w:rPr>
        <w:t>Изменение постоянных вычетов.</w:t>
      </w:r>
      <w:r>
        <w:rPr>
          <w:sz w:val="20"/>
          <w:szCs w:val="20"/>
        </w:rPr>
        <w:t xml:space="preserve"> </w:t>
      </w:r>
      <w:r w:rsidRPr="00E70739">
        <w:rPr>
          <w:sz w:val="20"/>
          <w:szCs w:val="20"/>
        </w:rPr>
        <w:t>В д</w:t>
      </w:r>
      <w:r>
        <w:rPr>
          <w:sz w:val="20"/>
          <w:szCs w:val="20"/>
        </w:rPr>
        <w:t>анном сервисе предоставляется возможность внесения изменений в список постоянных вычетов</w:t>
      </w:r>
      <w:r w:rsidRPr="001B36F8">
        <w:rPr>
          <w:sz w:val="20"/>
          <w:szCs w:val="20"/>
        </w:rPr>
        <w:t xml:space="preserve">: </w:t>
      </w:r>
      <w:r w:rsidRPr="00E70739">
        <w:rPr>
          <w:sz w:val="20"/>
          <w:szCs w:val="20"/>
        </w:rPr>
        <w:t xml:space="preserve">код и наименование вычета, период действия, сумма, количество. </w:t>
      </w:r>
      <w:r>
        <w:rPr>
          <w:sz w:val="20"/>
          <w:szCs w:val="20"/>
        </w:rPr>
        <w:t>Необходимо предоставить возможность формирования новых вычетов и внесения изменений в период действия ранее установленных вычетов.</w:t>
      </w:r>
    </w:p>
    <w:p w14:paraId="2BB509EE" w14:textId="7AB46728" w:rsidR="00E70739" w:rsidRDefault="00E70739" w:rsidP="00CD0732">
      <w:pPr>
        <w:pStyle w:val="ab"/>
        <w:numPr>
          <w:ilvl w:val="0"/>
          <w:numId w:val="34"/>
        </w:numPr>
        <w:rPr>
          <w:sz w:val="20"/>
          <w:szCs w:val="20"/>
        </w:rPr>
      </w:pPr>
      <w:r>
        <w:rPr>
          <w:b/>
          <w:i/>
          <w:sz w:val="20"/>
          <w:szCs w:val="20"/>
        </w:rPr>
        <w:t>Изменение ежегодных отпусков.</w:t>
      </w:r>
      <w:r>
        <w:rPr>
          <w:sz w:val="20"/>
          <w:szCs w:val="20"/>
        </w:rPr>
        <w:t xml:space="preserve"> </w:t>
      </w:r>
      <w:r w:rsidRPr="00E70739">
        <w:rPr>
          <w:sz w:val="20"/>
          <w:szCs w:val="20"/>
        </w:rPr>
        <w:t>В д</w:t>
      </w:r>
      <w:r>
        <w:rPr>
          <w:sz w:val="20"/>
          <w:szCs w:val="20"/>
        </w:rPr>
        <w:t xml:space="preserve">анном сервисе предоставляется возможность внесения изменений перечень и количество дней отпусков, </w:t>
      </w:r>
      <w:r w:rsidRPr="00E70739">
        <w:rPr>
          <w:sz w:val="20"/>
          <w:szCs w:val="20"/>
        </w:rPr>
        <w:t>предоставляемых сотруднику в течении рабочего года (количество дней отпуска (основного и дополнительных), установленное сотруднику на ежегодной основе)</w:t>
      </w:r>
      <w:r>
        <w:rPr>
          <w:sz w:val="20"/>
          <w:szCs w:val="20"/>
        </w:rPr>
        <w:t>:</w:t>
      </w:r>
      <w:r w:rsidRPr="001B36F8">
        <w:rPr>
          <w:sz w:val="20"/>
          <w:szCs w:val="20"/>
        </w:rPr>
        <w:t xml:space="preserve"> </w:t>
      </w:r>
      <w:r w:rsidR="00E14FC7">
        <w:rPr>
          <w:sz w:val="20"/>
          <w:szCs w:val="20"/>
        </w:rPr>
        <w:t xml:space="preserve">дата внесения изменения, </w:t>
      </w:r>
      <w:r w:rsidRPr="00E70739">
        <w:rPr>
          <w:sz w:val="20"/>
          <w:szCs w:val="20"/>
        </w:rPr>
        <w:t>код отпуска, наименование (выбор из справочника Виды отпуска), кол-во дней в году).</w:t>
      </w:r>
      <w:r>
        <w:rPr>
          <w:sz w:val="20"/>
          <w:szCs w:val="20"/>
        </w:rPr>
        <w:t xml:space="preserve"> </w:t>
      </w:r>
      <w:r w:rsidR="00E14FC7">
        <w:rPr>
          <w:sz w:val="20"/>
          <w:szCs w:val="20"/>
        </w:rPr>
        <w:t>Необходимо предусмотреть возможность формирования нескольких строк таблицы (в случае, если сотруднику меняется количество предоставляемых дней основного и дополнительных отпусков).</w:t>
      </w:r>
    </w:p>
    <w:p w14:paraId="4D9B352B" w14:textId="471FB9C1" w:rsidR="00FB03D6" w:rsidRDefault="00FB03D6" w:rsidP="00FB03D6">
      <w:pPr>
        <w:ind w:left="360"/>
        <w:rPr>
          <w:szCs w:val="20"/>
        </w:rPr>
      </w:pPr>
      <w:r>
        <w:rPr>
          <w:szCs w:val="20"/>
        </w:rPr>
        <w:t>Необходимо предусмотреть дополнительную таблицу</w:t>
      </w:r>
      <w:r w:rsidR="00E14FC7">
        <w:rPr>
          <w:szCs w:val="20"/>
        </w:rPr>
        <w:t>, в которой будет производиться корректировка нормы дней отпуска в текущий рабочий период</w:t>
      </w:r>
      <w:r w:rsidR="00484162">
        <w:rPr>
          <w:szCs w:val="20"/>
        </w:rPr>
        <w:t>, т.к. в соответствии с законодательством, если в</w:t>
      </w:r>
      <w:r w:rsidR="00E14FC7" w:rsidRPr="00484162">
        <w:rPr>
          <w:szCs w:val="20"/>
        </w:rPr>
        <w:t xml:space="preserve"> </w:t>
      </w:r>
      <w:r w:rsidR="00484162" w:rsidRPr="00484162">
        <w:rPr>
          <w:color w:val="222222"/>
          <w:szCs w:val="20"/>
          <w:shd w:val="clear" w:color="auto" w:fill="FFFFFF"/>
        </w:rPr>
        <w:t xml:space="preserve">отпускной стаж работы сотрудника </w:t>
      </w:r>
      <w:r w:rsidR="00484162">
        <w:rPr>
          <w:color w:val="222222"/>
          <w:szCs w:val="20"/>
          <w:shd w:val="clear" w:color="auto" w:fill="FFFFFF"/>
        </w:rPr>
        <w:t xml:space="preserve">(рабочий год) </w:t>
      </w:r>
      <w:r w:rsidR="00484162" w:rsidRPr="00484162">
        <w:rPr>
          <w:color w:val="222222"/>
          <w:szCs w:val="20"/>
          <w:shd w:val="clear" w:color="auto" w:fill="FFFFFF"/>
        </w:rPr>
        <w:t xml:space="preserve">попадают периоды, </w:t>
      </w:r>
      <w:r w:rsidR="00484162">
        <w:rPr>
          <w:color w:val="222222"/>
          <w:szCs w:val="20"/>
          <w:shd w:val="clear" w:color="auto" w:fill="FFFFFF"/>
        </w:rPr>
        <w:t>содержащие разное количество дней предоставляемого отпуска</w:t>
      </w:r>
      <w:r w:rsidR="00484162" w:rsidRPr="00484162">
        <w:rPr>
          <w:color w:val="222222"/>
          <w:szCs w:val="20"/>
          <w:shd w:val="clear" w:color="auto" w:fill="FFFFFF"/>
        </w:rPr>
        <w:t>, то ему нужно предоставить отпуск, рассчитанный пропорционально этим периодам</w:t>
      </w:r>
      <w:r w:rsidR="00484162">
        <w:rPr>
          <w:color w:val="222222"/>
          <w:szCs w:val="20"/>
          <w:shd w:val="clear" w:color="auto" w:fill="FFFFFF"/>
        </w:rPr>
        <w:t xml:space="preserve">. </w:t>
      </w:r>
      <w:r w:rsidR="00E14FC7">
        <w:rPr>
          <w:szCs w:val="20"/>
        </w:rPr>
        <w:t xml:space="preserve">Данная таблица должна содержать поля: </w:t>
      </w:r>
      <w:r w:rsidR="00B22A46">
        <w:rPr>
          <w:szCs w:val="20"/>
        </w:rPr>
        <w:t xml:space="preserve">период работы, количество полных месяцев, </w:t>
      </w:r>
      <w:r w:rsidR="00E14FC7">
        <w:rPr>
          <w:szCs w:val="20"/>
        </w:rPr>
        <w:t>Основной отпуск: код, количес</w:t>
      </w:r>
      <w:r w:rsidR="00B22A46">
        <w:rPr>
          <w:szCs w:val="20"/>
        </w:rPr>
        <w:t>тво дней отпуска (норма дней); Д</w:t>
      </w:r>
      <w:r w:rsidR="00E14FC7">
        <w:rPr>
          <w:szCs w:val="20"/>
        </w:rPr>
        <w:t xml:space="preserve">ополнительный отпуск: код, количество дней отпуска (норма дней). Рабочий период, который содержит дату внесения изменений в количество дней отпуска делится на 2 части: период до внесения изменений, период после внесения изменений. </w:t>
      </w:r>
      <w:r w:rsidR="00F9181B">
        <w:rPr>
          <w:szCs w:val="20"/>
        </w:rPr>
        <w:t>Расчет количества дней нормы отпуска для каждой части периода производится пропорционально</w:t>
      </w:r>
      <w:r w:rsidR="00B22A46">
        <w:rPr>
          <w:szCs w:val="20"/>
        </w:rPr>
        <w:t xml:space="preserve">, по формуле: </w:t>
      </w:r>
      <w:r w:rsidR="00B22A46" w:rsidRPr="00187E8A">
        <w:rPr>
          <w:i/>
          <w:szCs w:val="20"/>
        </w:rPr>
        <w:t>Норма дней / 12 * Кол-во полных месяцев рабочего года</w:t>
      </w:r>
      <w:r w:rsidR="00F9181B">
        <w:rPr>
          <w:szCs w:val="20"/>
        </w:rPr>
        <w:t xml:space="preserve">. </w:t>
      </w:r>
      <w:r w:rsidR="00484162">
        <w:rPr>
          <w:szCs w:val="20"/>
        </w:rPr>
        <w:t xml:space="preserve">Необходимо предоставить возможность пользователю </w:t>
      </w:r>
      <w:r w:rsidR="00B22A46">
        <w:rPr>
          <w:szCs w:val="20"/>
        </w:rPr>
        <w:t xml:space="preserve">вручную </w:t>
      </w:r>
      <w:r w:rsidR="00484162">
        <w:rPr>
          <w:szCs w:val="20"/>
        </w:rPr>
        <w:t xml:space="preserve">установить </w:t>
      </w:r>
      <w:r w:rsidR="00B22A46">
        <w:rPr>
          <w:szCs w:val="20"/>
        </w:rPr>
        <w:t xml:space="preserve">количество полных месяцев, </w:t>
      </w:r>
      <w:r w:rsidR="00484162">
        <w:rPr>
          <w:szCs w:val="20"/>
        </w:rPr>
        <w:t>количество дней отпуска, которые должны предоставляться сотруднику в выбранную часть рабочего периода.</w:t>
      </w:r>
    </w:p>
    <w:p w14:paraId="01745F87" w14:textId="340745B8" w:rsidR="00F9181B" w:rsidRPr="00F9181B" w:rsidRDefault="00F9181B" w:rsidP="00FB03D6">
      <w:pPr>
        <w:ind w:left="360"/>
        <w:rPr>
          <w:szCs w:val="20"/>
        </w:rPr>
      </w:pPr>
      <w:r>
        <w:rPr>
          <w:szCs w:val="20"/>
        </w:rPr>
        <w:t xml:space="preserve">В </w:t>
      </w:r>
      <w:r>
        <w:rPr>
          <w:szCs w:val="20"/>
          <w:lang w:val="en-US"/>
        </w:rPr>
        <w:t>Help</w:t>
      </w:r>
      <w:r>
        <w:rPr>
          <w:szCs w:val="20"/>
        </w:rPr>
        <w:t>-документацию для пользователя будет внесены уточнения о необходимости ручного изменения данных в столбцах</w:t>
      </w:r>
      <w:r w:rsidR="00B22A46">
        <w:rPr>
          <w:szCs w:val="20"/>
        </w:rPr>
        <w:t xml:space="preserve"> Количество полных месяцев и Количество дней отпуска в случае, если период работы (рабочий год) сотрудника превышает период 1 календарный год. </w:t>
      </w:r>
      <w:r w:rsidR="003F760D">
        <w:rPr>
          <w:szCs w:val="20"/>
        </w:rPr>
        <w:t>Данная ситуация возможна, если у сотрудника имеются периоды работы, не входящие в расчет стажа работы, дающего права на предоставление отпуска в соответствии со ст. 121 ТК РФ. Если в рабочем периоде, в котором производится изменение количества дней отпуска, имеются периоды, исключаемые в соответствии со ст. 121 ТК РФ, то пользователю необходимо вручную произвести расчет количества дней отпуска сотрудника, приходящихся на 1-ю и 2-ю часть рабочего периода.</w:t>
      </w:r>
    </w:p>
    <w:p w14:paraId="1B4624DF" w14:textId="37FC9C55" w:rsidR="00BF1FB9" w:rsidRPr="006D591C" w:rsidRDefault="00484162" w:rsidP="00FB03D6">
      <w:pPr>
        <w:ind w:left="360"/>
        <w:rPr>
          <w:i/>
          <w:szCs w:val="20"/>
        </w:rPr>
      </w:pPr>
      <w:r w:rsidRPr="006D591C">
        <w:rPr>
          <w:i/>
          <w:szCs w:val="20"/>
        </w:rPr>
        <w:t>Пример: Сотрудник принят на работу 01.04.2020 года. Норма дней отпуска составляла 28 календарный дней – основной отпуск, 3 календарных дня – дополнительный отпуск. 01.1</w:t>
      </w:r>
      <w:r w:rsidR="006D591C" w:rsidRPr="006D591C">
        <w:rPr>
          <w:i/>
          <w:szCs w:val="20"/>
        </w:rPr>
        <w:t>1</w:t>
      </w:r>
      <w:r w:rsidRPr="006D591C">
        <w:rPr>
          <w:i/>
          <w:szCs w:val="20"/>
        </w:rPr>
        <w:t>.2020</w:t>
      </w:r>
      <w:r w:rsidR="00BF1FB9" w:rsidRPr="006D591C">
        <w:rPr>
          <w:i/>
          <w:szCs w:val="20"/>
        </w:rPr>
        <w:t xml:space="preserve"> </w:t>
      </w:r>
      <w:r w:rsidRPr="006D591C">
        <w:rPr>
          <w:i/>
          <w:szCs w:val="20"/>
        </w:rPr>
        <w:t xml:space="preserve">года он переведен на другую должность, предусматривающую </w:t>
      </w:r>
      <w:r w:rsidR="00BF1FB9" w:rsidRPr="006D591C">
        <w:rPr>
          <w:i/>
          <w:szCs w:val="20"/>
        </w:rPr>
        <w:t>норму дней основного отпуска в количе</w:t>
      </w:r>
      <w:r w:rsidR="006D591C" w:rsidRPr="006D591C">
        <w:rPr>
          <w:i/>
          <w:szCs w:val="20"/>
        </w:rPr>
        <w:t>стве 30</w:t>
      </w:r>
      <w:r w:rsidR="00BF1FB9" w:rsidRPr="006D591C">
        <w:rPr>
          <w:i/>
          <w:szCs w:val="20"/>
        </w:rPr>
        <w:t xml:space="preserve"> дней, дополнительный отпуск – 7 календарный дней.</w:t>
      </w:r>
    </w:p>
    <w:tbl>
      <w:tblPr>
        <w:tblStyle w:val="af9"/>
        <w:tblW w:w="0" w:type="auto"/>
        <w:tblInd w:w="360" w:type="dxa"/>
        <w:tblLook w:val="04A0" w:firstRow="1" w:lastRow="0" w:firstColumn="1" w:lastColumn="0" w:noHBand="0" w:noVBand="1"/>
      </w:tblPr>
      <w:tblGrid>
        <w:gridCol w:w="1264"/>
        <w:gridCol w:w="639"/>
        <w:gridCol w:w="1890"/>
        <w:gridCol w:w="1265"/>
      </w:tblGrid>
      <w:tr w:rsidR="00B22A46" w:rsidRPr="00BF1FB9" w14:paraId="63EDADBA" w14:textId="77777777" w:rsidTr="00BF1FB9">
        <w:tc>
          <w:tcPr>
            <w:tcW w:w="5058" w:type="dxa"/>
            <w:gridSpan w:val="4"/>
            <w:vAlign w:val="center"/>
          </w:tcPr>
          <w:p w14:paraId="7D6B18A3" w14:textId="71A7EDDE" w:rsidR="00B22A46" w:rsidRPr="00BF1FB9" w:rsidRDefault="00B22A46" w:rsidP="00BF1FB9">
            <w:pPr>
              <w:jc w:val="center"/>
              <w:rPr>
                <w:sz w:val="16"/>
                <w:szCs w:val="16"/>
              </w:rPr>
            </w:pPr>
            <w:r>
              <w:rPr>
                <w:sz w:val="16"/>
                <w:szCs w:val="16"/>
              </w:rPr>
              <w:t>Изменение данных по норме дней отпуска</w:t>
            </w:r>
          </w:p>
        </w:tc>
      </w:tr>
      <w:tr w:rsidR="00B22A46" w:rsidRPr="00BF1FB9" w14:paraId="1BCBC9D5" w14:textId="77777777" w:rsidTr="00BF1FB9">
        <w:tc>
          <w:tcPr>
            <w:tcW w:w="1264" w:type="dxa"/>
            <w:vAlign w:val="center"/>
          </w:tcPr>
          <w:p w14:paraId="302E932A" w14:textId="254048BD" w:rsidR="00B22A46" w:rsidRPr="00BF1FB9" w:rsidRDefault="00B22A46" w:rsidP="00BF1FB9">
            <w:pPr>
              <w:jc w:val="center"/>
              <w:rPr>
                <w:sz w:val="16"/>
                <w:szCs w:val="16"/>
              </w:rPr>
            </w:pPr>
            <w:r w:rsidRPr="00BF1FB9">
              <w:rPr>
                <w:sz w:val="16"/>
                <w:szCs w:val="16"/>
              </w:rPr>
              <w:t>дата изменения</w:t>
            </w:r>
          </w:p>
        </w:tc>
        <w:tc>
          <w:tcPr>
            <w:tcW w:w="639" w:type="dxa"/>
            <w:vAlign w:val="center"/>
          </w:tcPr>
          <w:p w14:paraId="05D06D88" w14:textId="0246E9F8" w:rsidR="00B22A46" w:rsidRPr="00BF1FB9" w:rsidRDefault="00B22A46" w:rsidP="00BF1FB9">
            <w:pPr>
              <w:jc w:val="center"/>
              <w:rPr>
                <w:sz w:val="16"/>
                <w:szCs w:val="16"/>
              </w:rPr>
            </w:pPr>
            <w:r w:rsidRPr="00BF1FB9">
              <w:rPr>
                <w:sz w:val="16"/>
                <w:szCs w:val="16"/>
              </w:rPr>
              <w:t>код</w:t>
            </w:r>
          </w:p>
        </w:tc>
        <w:tc>
          <w:tcPr>
            <w:tcW w:w="1890" w:type="dxa"/>
            <w:vAlign w:val="center"/>
          </w:tcPr>
          <w:p w14:paraId="2806A185" w14:textId="758A7621" w:rsidR="00B22A46" w:rsidRPr="00BF1FB9" w:rsidRDefault="00B22A46" w:rsidP="00BF1FB9">
            <w:pPr>
              <w:jc w:val="center"/>
              <w:rPr>
                <w:sz w:val="16"/>
                <w:szCs w:val="16"/>
              </w:rPr>
            </w:pPr>
            <w:r w:rsidRPr="00BF1FB9">
              <w:rPr>
                <w:sz w:val="16"/>
                <w:szCs w:val="16"/>
              </w:rPr>
              <w:t>наименование</w:t>
            </w:r>
          </w:p>
        </w:tc>
        <w:tc>
          <w:tcPr>
            <w:tcW w:w="1265" w:type="dxa"/>
            <w:vAlign w:val="center"/>
          </w:tcPr>
          <w:p w14:paraId="216F3E1D" w14:textId="0858EC85" w:rsidR="00B22A46" w:rsidRPr="00BF1FB9" w:rsidRDefault="00B22A46" w:rsidP="00BF1FB9">
            <w:pPr>
              <w:jc w:val="center"/>
              <w:rPr>
                <w:sz w:val="16"/>
                <w:szCs w:val="16"/>
              </w:rPr>
            </w:pPr>
            <w:r w:rsidRPr="00BF1FB9">
              <w:rPr>
                <w:sz w:val="16"/>
                <w:szCs w:val="16"/>
              </w:rPr>
              <w:t>Кол-во дней</w:t>
            </w:r>
          </w:p>
        </w:tc>
      </w:tr>
      <w:tr w:rsidR="00B22A46" w:rsidRPr="00BF1FB9" w14:paraId="28E7673E" w14:textId="77777777" w:rsidTr="00B22A46">
        <w:tc>
          <w:tcPr>
            <w:tcW w:w="1264" w:type="dxa"/>
            <w:shd w:val="clear" w:color="auto" w:fill="D9D9D9" w:themeFill="background1" w:themeFillShade="D9"/>
          </w:tcPr>
          <w:p w14:paraId="13293AC6" w14:textId="1C29119A" w:rsidR="00B22A46" w:rsidRPr="00BF1FB9" w:rsidRDefault="00B22A46" w:rsidP="006D591C">
            <w:pPr>
              <w:rPr>
                <w:sz w:val="18"/>
                <w:szCs w:val="18"/>
              </w:rPr>
            </w:pPr>
            <w:r w:rsidRPr="00BF1FB9">
              <w:rPr>
                <w:sz w:val="18"/>
                <w:szCs w:val="18"/>
              </w:rPr>
              <w:t>01.1</w:t>
            </w:r>
            <w:r>
              <w:rPr>
                <w:sz w:val="18"/>
                <w:szCs w:val="18"/>
              </w:rPr>
              <w:t>1</w:t>
            </w:r>
            <w:r w:rsidRPr="00BF1FB9">
              <w:rPr>
                <w:sz w:val="18"/>
                <w:szCs w:val="18"/>
              </w:rPr>
              <w:t>.2020</w:t>
            </w:r>
          </w:p>
        </w:tc>
        <w:tc>
          <w:tcPr>
            <w:tcW w:w="639" w:type="dxa"/>
            <w:shd w:val="clear" w:color="auto" w:fill="D9D9D9" w:themeFill="background1" w:themeFillShade="D9"/>
          </w:tcPr>
          <w:p w14:paraId="2FC06A4A" w14:textId="417120A1" w:rsidR="00B22A46" w:rsidRPr="00BF1FB9" w:rsidRDefault="00B22A46" w:rsidP="00BF1FB9">
            <w:pPr>
              <w:rPr>
                <w:sz w:val="18"/>
                <w:szCs w:val="18"/>
              </w:rPr>
            </w:pPr>
            <w:r>
              <w:rPr>
                <w:sz w:val="18"/>
                <w:szCs w:val="18"/>
              </w:rPr>
              <w:t>01</w:t>
            </w:r>
          </w:p>
        </w:tc>
        <w:tc>
          <w:tcPr>
            <w:tcW w:w="1890" w:type="dxa"/>
          </w:tcPr>
          <w:p w14:paraId="03BA60BE" w14:textId="6423E7AE" w:rsidR="00B22A46" w:rsidRPr="00BF1FB9" w:rsidRDefault="00B22A46" w:rsidP="00BF1FB9">
            <w:pPr>
              <w:rPr>
                <w:sz w:val="18"/>
                <w:szCs w:val="18"/>
              </w:rPr>
            </w:pPr>
            <w:r>
              <w:rPr>
                <w:sz w:val="18"/>
                <w:szCs w:val="18"/>
              </w:rPr>
              <w:t>Основной отпуск</w:t>
            </w:r>
          </w:p>
        </w:tc>
        <w:tc>
          <w:tcPr>
            <w:tcW w:w="1265" w:type="dxa"/>
            <w:shd w:val="clear" w:color="auto" w:fill="D9D9D9" w:themeFill="background1" w:themeFillShade="D9"/>
          </w:tcPr>
          <w:p w14:paraId="201E13EB" w14:textId="1923F1EB" w:rsidR="00B22A46" w:rsidRPr="00BF1FB9" w:rsidRDefault="00B22A46" w:rsidP="006D591C">
            <w:pPr>
              <w:jc w:val="center"/>
              <w:rPr>
                <w:sz w:val="18"/>
                <w:szCs w:val="18"/>
              </w:rPr>
            </w:pPr>
            <w:r>
              <w:rPr>
                <w:sz w:val="18"/>
                <w:szCs w:val="18"/>
              </w:rPr>
              <w:t>30</w:t>
            </w:r>
          </w:p>
        </w:tc>
      </w:tr>
      <w:tr w:rsidR="00B22A46" w:rsidRPr="00BF1FB9" w14:paraId="46EA4CC1" w14:textId="77777777" w:rsidTr="00B22A46">
        <w:tc>
          <w:tcPr>
            <w:tcW w:w="1264" w:type="dxa"/>
            <w:shd w:val="clear" w:color="auto" w:fill="D9D9D9" w:themeFill="background1" w:themeFillShade="D9"/>
          </w:tcPr>
          <w:p w14:paraId="0574A778" w14:textId="1922618D" w:rsidR="00B22A46" w:rsidRPr="00BF1FB9" w:rsidRDefault="00B22A46" w:rsidP="00B22A46">
            <w:pPr>
              <w:rPr>
                <w:sz w:val="18"/>
                <w:szCs w:val="18"/>
              </w:rPr>
            </w:pPr>
            <w:r>
              <w:rPr>
                <w:sz w:val="18"/>
                <w:szCs w:val="18"/>
              </w:rPr>
              <w:t>01.11.2020</w:t>
            </w:r>
          </w:p>
        </w:tc>
        <w:tc>
          <w:tcPr>
            <w:tcW w:w="639" w:type="dxa"/>
            <w:shd w:val="clear" w:color="auto" w:fill="D9D9D9" w:themeFill="background1" w:themeFillShade="D9"/>
          </w:tcPr>
          <w:p w14:paraId="6749507A" w14:textId="57051CB6" w:rsidR="00B22A46" w:rsidRDefault="00B22A46" w:rsidP="00B22A46">
            <w:pPr>
              <w:rPr>
                <w:sz w:val="18"/>
                <w:szCs w:val="18"/>
              </w:rPr>
            </w:pPr>
            <w:r>
              <w:rPr>
                <w:sz w:val="18"/>
                <w:szCs w:val="18"/>
              </w:rPr>
              <w:t>05</w:t>
            </w:r>
          </w:p>
        </w:tc>
        <w:tc>
          <w:tcPr>
            <w:tcW w:w="1890" w:type="dxa"/>
          </w:tcPr>
          <w:p w14:paraId="02A146C5" w14:textId="7A2B5EAF" w:rsidR="00B22A46" w:rsidRDefault="00B22A46" w:rsidP="00B22A46">
            <w:pPr>
              <w:rPr>
                <w:sz w:val="18"/>
                <w:szCs w:val="18"/>
              </w:rPr>
            </w:pPr>
            <w:r>
              <w:rPr>
                <w:sz w:val="18"/>
                <w:szCs w:val="18"/>
              </w:rPr>
              <w:t>Доп.отпуск</w:t>
            </w:r>
          </w:p>
        </w:tc>
        <w:tc>
          <w:tcPr>
            <w:tcW w:w="1265" w:type="dxa"/>
            <w:shd w:val="clear" w:color="auto" w:fill="D9D9D9" w:themeFill="background1" w:themeFillShade="D9"/>
          </w:tcPr>
          <w:p w14:paraId="00249D02" w14:textId="6CDC6758" w:rsidR="00B22A46" w:rsidRDefault="00B22A46" w:rsidP="00B22A46">
            <w:pPr>
              <w:jc w:val="center"/>
              <w:rPr>
                <w:sz w:val="18"/>
                <w:szCs w:val="18"/>
              </w:rPr>
            </w:pPr>
            <w:r>
              <w:rPr>
                <w:sz w:val="18"/>
                <w:szCs w:val="18"/>
              </w:rPr>
              <w:t>7</w:t>
            </w:r>
          </w:p>
        </w:tc>
      </w:tr>
    </w:tbl>
    <w:p w14:paraId="5E911845" w14:textId="77777777" w:rsidR="00B80914" w:rsidRPr="00B80914" w:rsidRDefault="00B80914" w:rsidP="00B80914">
      <w:pPr>
        <w:ind w:left="360"/>
        <w:rPr>
          <w:sz w:val="16"/>
          <w:szCs w:val="16"/>
        </w:rPr>
      </w:pPr>
      <w:r w:rsidRPr="00B80914">
        <w:rPr>
          <w:sz w:val="16"/>
          <w:szCs w:val="16"/>
        </w:rPr>
        <w:t>В ячейки, выделенные серым цветом, пользователем вносятся данные.</w:t>
      </w:r>
    </w:p>
    <w:tbl>
      <w:tblPr>
        <w:tblStyle w:val="af9"/>
        <w:tblW w:w="0" w:type="auto"/>
        <w:tblInd w:w="360" w:type="dxa"/>
        <w:tblLook w:val="04A0" w:firstRow="1" w:lastRow="0" w:firstColumn="1" w:lastColumn="0" w:noHBand="0" w:noVBand="1"/>
      </w:tblPr>
      <w:tblGrid>
        <w:gridCol w:w="2896"/>
        <w:gridCol w:w="992"/>
        <w:gridCol w:w="1417"/>
        <w:gridCol w:w="1843"/>
        <w:gridCol w:w="1418"/>
        <w:gridCol w:w="1552"/>
      </w:tblGrid>
      <w:tr w:rsidR="006D591C" w:rsidRPr="00BF1FB9" w14:paraId="1EB0EF8C" w14:textId="77777777" w:rsidTr="006D591C">
        <w:tc>
          <w:tcPr>
            <w:tcW w:w="2896" w:type="dxa"/>
            <w:vMerge w:val="restart"/>
          </w:tcPr>
          <w:p w14:paraId="4BECBE7F" w14:textId="6CC0F666" w:rsidR="006D591C" w:rsidRPr="00BF1FB9" w:rsidRDefault="006D591C" w:rsidP="00BF1FB9">
            <w:pPr>
              <w:jc w:val="center"/>
              <w:rPr>
                <w:sz w:val="16"/>
                <w:szCs w:val="16"/>
              </w:rPr>
            </w:pPr>
            <w:r>
              <w:rPr>
                <w:sz w:val="16"/>
                <w:szCs w:val="16"/>
              </w:rPr>
              <w:t>Период работы</w:t>
            </w:r>
          </w:p>
        </w:tc>
        <w:tc>
          <w:tcPr>
            <w:tcW w:w="992" w:type="dxa"/>
            <w:vMerge w:val="restart"/>
          </w:tcPr>
          <w:p w14:paraId="146B7254" w14:textId="472C29B0" w:rsidR="006D591C" w:rsidRDefault="006D591C" w:rsidP="00BF1FB9">
            <w:pPr>
              <w:jc w:val="center"/>
              <w:rPr>
                <w:sz w:val="16"/>
                <w:szCs w:val="16"/>
              </w:rPr>
            </w:pPr>
            <w:r>
              <w:rPr>
                <w:sz w:val="16"/>
                <w:szCs w:val="16"/>
              </w:rPr>
              <w:t>Кол-во полных месяцев</w:t>
            </w:r>
          </w:p>
        </w:tc>
        <w:tc>
          <w:tcPr>
            <w:tcW w:w="3260" w:type="dxa"/>
            <w:gridSpan w:val="2"/>
          </w:tcPr>
          <w:p w14:paraId="5B9B8DBA" w14:textId="2FC0D9AC" w:rsidR="006D591C" w:rsidRPr="00BF1FB9" w:rsidRDefault="006D591C" w:rsidP="00BF1FB9">
            <w:pPr>
              <w:jc w:val="center"/>
              <w:rPr>
                <w:sz w:val="16"/>
                <w:szCs w:val="16"/>
              </w:rPr>
            </w:pPr>
            <w:r>
              <w:rPr>
                <w:sz w:val="16"/>
                <w:szCs w:val="16"/>
              </w:rPr>
              <w:t>Основной отпуск</w:t>
            </w:r>
          </w:p>
        </w:tc>
        <w:tc>
          <w:tcPr>
            <w:tcW w:w="2970" w:type="dxa"/>
            <w:gridSpan w:val="2"/>
          </w:tcPr>
          <w:p w14:paraId="7F2A8EB0" w14:textId="0B4A8A72" w:rsidR="006D591C" w:rsidRPr="00BF1FB9" w:rsidRDefault="006D591C" w:rsidP="00BF1FB9">
            <w:pPr>
              <w:jc w:val="center"/>
              <w:rPr>
                <w:sz w:val="16"/>
                <w:szCs w:val="16"/>
              </w:rPr>
            </w:pPr>
            <w:r>
              <w:rPr>
                <w:sz w:val="16"/>
                <w:szCs w:val="16"/>
              </w:rPr>
              <w:t>Дополнительный отпуск</w:t>
            </w:r>
          </w:p>
        </w:tc>
      </w:tr>
      <w:tr w:rsidR="006D591C" w:rsidRPr="00BF1FB9" w14:paraId="7D108712" w14:textId="77777777" w:rsidTr="006D591C">
        <w:tc>
          <w:tcPr>
            <w:tcW w:w="2896" w:type="dxa"/>
            <w:vMerge/>
          </w:tcPr>
          <w:p w14:paraId="04E2A036" w14:textId="77777777" w:rsidR="006D591C" w:rsidRPr="00BF1FB9" w:rsidRDefault="006D591C" w:rsidP="00BF1FB9">
            <w:pPr>
              <w:jc w:val="center"/>
              <w:rPr>
                <w:sz w:val="16"/>
                <w:szCs w:val="16"/>
              </w:rPr>
            </w:pPr>
          </w:p>
        </w:tc>
        <w:tc>
          <w:tcPr>
            <w:tcW w:w="992" w:type="dxa"/>
            <w:vMerge/>
          </w:tcPr>
          <w:p w14:paraId="20BE666B" w14:textId="77777777" w:rsidR="006D591C" w:rsidRDefault="006D591C" w:rsidP="00BF1FB9">
            <w:pPr>
              <w:jc w:val="center"/>
              <w:rPr>
                <w:sz w:val="16"/>
                <w:szCs w:val="16"/>
              </w:rPr>
            </w:pPr>
          </w:p>
        </w:tc>
        <w:tc>
          <w:tcPr>
            <w:tcW w:w="1417" w:type="dxa"/>
          </w:tcPr>
          <w:p w14:paraId="0528DCA3" w14:textId="790DC7FE" w:rsidR="006D591C" w:rsidRPr="00BF1FB9" w:rsidRDefault="006D591C" w:rsidP="00BF1FB9">
            <w:pPr>
              <w:jc w:val="center"/>
              <w:rPr>
                <w:sz w:val="16"/>
                <w:szCs w:val="16"/>
              </w:rPr>
            </w:pPr>
            <w:r>
              <w:rPr>
                <w:sz w:val="16"/>
                <w:szCs w:val="16"/>
              </w:rPr>
              <w:t>код</w:t>
            </w:r>
          </w:p>
        </w:tc>
        <w:tc>
          <w:tcPr>
            <w:tcW w:w="1843" w:type="dxa"/>
          </w:tcPr>
          <w:p w14:paraId="0BA5025B" w14:textId="6CDD96BE" w:rsidR="006D591C" w:rsidRPr="00BF1FB9" w:rsidRDefault="006D591C" w:rsidP="00BF1FB9">
            <w:pPr>
              <w:jc w:val="center"/>
              <w:rPr>
                <w:sz w:val="16"/>
                <w:szCs w:val="16"/>
              </w:rPr>
            </w:pPr>
            <w:r>
              <w:rPr>
                <w:sz w:val="16"/>
                <w:szCs w:val="16"/>
              </w:rPr>
              <w:t>Кол-во дней</w:t>
            </w:r>
          </w:p>
        </w:tc>
        <w:tc>
          <w:tcPr>
            <w:tcW w:w="1418" w:type="dxa"/>
          </w:tcPr>
          <w:p w14:paraId="545805D2" w14:textId="0BECE83E" w:rsidR="006D591C" w:rsidRPr="00BF1FB9" w:rsidRDefault="006D591C" w:rsidP="00BF1FB9">
            <w:pPr>
              <w:jc w:val="center"/>
              <w:rPr>
                <w:sz w:val="16"/>
                <w:szCs w:val="16"/>
              </w:rPr>
            </w:pPr>
            <w:r>
              <w:rPr>
                <w:sz w:val="16"/>
                <w:szCs w:val="16"/>
              </w:rPr>
              <w:t>код</w:t>
            </w:r>
          </w:p>
        </w:tc>
        <w:tc>
          <w:tcPr>
            <w:tcW w:w="1552" w:type="dxa"/>
          </w:tcPr>
          <w:p w14:paraId="4FE41BEF" w14:textId="7E268973" w:rsidR="006D591C" w:rsidRPr="00BF1FB9" w:rsidRDefault="006D591C" w:rsidP="00BF1FB9">
            <w:pPr>
              <w:jc w:val="center"/>
              <w:rPr>
                <w:sz w:val="16"/>
                <w:szCs w:val="16"/>
              </w:rPr>
            </w:pPr>
            <w:r>
              <w:rPr>
                <w:sz w:val="16"/>
                <w:szCs w:val="16"/>
              </w:rPr>
              <w:t>Кол-во дней</w:t>
            </w:r>
          </w:p>
        </w:tc>
      </w:tr>
      <w:tr w:rsidR="006D591C" w14:paraId="0C0A8D12" w14:textId="77777777" w:rsidTr="00B80914">
        <w:tc>
          <w:tcPr>
            <w:tcW w:w="2896" w:type="dxa"/>
          </w:tcPr>
          <w:p w14:paraId="7E1AC947" w14:textId="443B57D6" w:rsidR="006D591C" w:rsidRDefault="006D591C" w:rsidP="006D591C">
            <w:pPr>
              <w:rPr>
                <w:szCs w:val="20"/>
              </w:rPr>
            </w:pPr>
            <w:r>
              <w:rPr>
                <w:szCs w:val="20"/>
              </w:rPr>
              <w:t>01.04.2020-31.10.2020</w:t>
            </w:r>
          </w:p>
        </w:tc>
        <w:tc>
          <w:tcPr>
            <w:tcW w:w="992" w:type="dxa"/>
            <w:shd w:val="clear" w:color="auto" w:fill="D9D9D9" w:themeFill="background1" w:themeFillShade="D9"/>
          </w:tcPr>
          <w:p w14:paraId="1B04B593" w14:textId="1327B53C" w:rsidR="006D591C" w:rsidRDefault="006D591C" w:rsidP="00BF1FB9">
            <w:pPr>
              <w:jc w:val="center"/>
              <w:rPr>
                <w:szCs w:val="20"/>
              </w:rPr>
            </w:pPr>
            <w:r>
              <w:rPr>
                <w:szCs w:val="20"/>
              </w:rPr>
              <w:t>7</w:t>
            </w:r>
          </w:p>
        </w:tc>
        <w:tc>
          <w:tcPr>
            <w:tcW w:w="1417" w:type="dxa"/>
          </w:tcPr>
          <w:p w14:paraId="64A89FDA" w14:textId="436BD630" w:rsidR="006D591C" w:rsidRDefault="006D591C" w:rsidP="00BF1FB9">
            <w:pPr>
              <w:jc w:val="center"/>
              <w:rPr>
                <w:szCs w:val="20"/>
              </w:rPr>
            </w:pPr>
            <w:r>
              <w:rPr>
                <w:szCs w:val="20"/>
              </w:rPr>
              <w:t>01</w:t>
            </w:r>
          </w:p>
        </w:tc>
        <w:tc>
          <w:tcPr>
            <w:tcW w:w="1843" w:type="dxa"/>
            <w:shd w:val="clear" w:color="auto" w:fill="D9D9D9" w:themeFill="background1" w:themeFillShade="D9"/>
          </w:tcPr>
          <w:p w14:paraId="3409602A" w14:textId="75AA8073" w:rsidR="006D591C" w:rsidRDefault="00B80914" w:rsidP="00BF1FB9">
            <w:pPr>
              <w:jc w:val="center"/>
              <w:rPr>
                <w:szCs w:val="20"/>
              </w:rPr>
            </w:pPr>
            <w:r>
              <w:rPr>
                <w:szCs w:val="20"/>
              </w:rPr>
              <w:t>16</w:t>
            </w:r>
          </w:p>
        </w:tc>
        <w:tc>
          <w:tcPr>
            <w:tcW w:w="1418" w:type="dxa"/>
          </w:tcPr>
          <w:p w14:paraId="66BAE94C" w14:textId="1282F229" w:rsidR="006D591C" w:rsidRDefault="006D591C" w:rsidP="00BF1FB9">
            <w:pPr>
              <w:jc w:val="center"/>
              <w:rPr>
                <w:szCs w:val="20"/>
              </w:rPr>
            </w:pPr>
            <w:r>
              <w:rPr>
                <w:szCs w:val="20"/>
              </w:rPr>
              <w:t>05</w:t>
            </w:r>
          </w:p>
        </w:tc>
        <w:tc>
          <w:tcPr>
            <w:tcW w:w="1552" w:type="dxa"/>
            <w:shd w:val="clear" w:color="auto" w:fill="D9D9D9" w:themeFill="background1" w:themeFillShade="D9"/>
          </w:tcPr>
          <w:p w14:paraId="2B94F1BC" w14:textId="383DF48B" w:rsidR="006D591C" w:rsidRDefault="00B80914" w:rsidP="00BF1FB9">
            <w:pPr>
              <w:jc w:val="center"/>
              <w:rPr>
                <w:szCs w:val="20"/>
              </w:rPr>
            </w:pPr>
            <w:r>
              <w:rPr>
                <w:szCs w:val="20"/>
              </w:rPr>
              <w:t>2</w:t>
            </w:r>
          </w:p>
        </w:tc>
      </w:tr>
      <w:tr w:rsidR="006D591C" w14:paraId="616CCF91" w14:textId="77777777" w:rsidTr="00B80914">
        <w:tc>
          <w:tcPr>
            <w:tcW w:w="2896" w:type="dxa"/>
          </w:tcPr>
          <w:p w14:paraId="7A4FDA3D" w14:textId="6E6B47D8" w:rsidR="006D591C" w:rsidRDefault="006D591C" w:rsidP="006D591C">
            <w:pPr>
              <w:rPr>
                <w:szCs w:val="20"/>
              </w:rPr>
            </w:pPr>
            <w:r>
              <w:rPr>
                <w:szCs w:val="20"/>
              </w:rPr>
              <w:t>01.11.2020-31.03.2021</w:t>
            </w:r>
          </w:p>
        </w:tc>
        <w:tc>
          <w:tcPr>
            <w:tcW w:w="992" w:type="dxa"/>
            <w:shd w:val="clear" w:color="auto" w:fill="D9D9D9" w:themeFill="background1" w:themeFillShade="D9"/>
          </w:tcPr>
          <w:p w14:paraId="59D23760" w14:textId="75607AE3" w:rsidR="006D591C" w:rsidRDefault="006D591C" w:rsidP="00BF1FB9">
            <w:pPr>
              <w:jc w:val="center"/>
              <w:rPr>
                <w:szCs w:val="20"/>
              </w:rPr>
            </w:pPr>
            <w:r>
              <w:rPr>
                <w:szCs w:val="20"/>
              </w:rPr>
              <w:t>5</w:t>
            </w:r>
          </w:p>
        </w:tc>
        <w:tc>
          <w:tcPr>
            <w:tcW w:w="1417" w:type="dxa"/>
          </w:tcPr>
          <w:p w14:paraId="64745131" w14:textId="1EB67C7B" w:rsidR="006D591C" w:rsidRDefault="006D591C" w:rsidP="00BF1FB9">
            <w:pPr>
              <w:jc w:val="center"/>
              <w:rPr>
                <w:szCs w:val="20"/>
              </w:rPr>
            </w:pPr>
            <w:r>
              <w:rPr>
                <w:szCs w:val="20"/>
              </w:rPr>
              <w:t>01</w:t>
            </w:r>
          </w:p>
        </w:tc>
        <w:tc>
          <w:tcPr>
            <w:tcW w:w="1843" w:type="dxa"/>
            <w:shd w:val="clear" w:color="auto" w:fill="D9D9D9" w:themeFill="background1" w:themeFillShade="D9"/>
          </w:tcPr>
          <w:p w14:paraId="5D5BA887" w14:textId="290EBF34" w:rsidR="006D591C" w:rsidRDefault="00B80914" w:rsidP="00BF1FB9">
            <w:pPr>
              <w:jc w:val="center"/>
              <w:rPr>
                <w:szCs w:val="20"/>
              </w:rPr>
            </w:pPr>
            <w:r>
              <w:rPr>
                <w:szCs w:val="20"/>
              </w:rPr>
              <w:t>13</w:t>
            </w:r>
          </w:p>
        </w:tc>
        <w:tc>
          <w:tcPr>
            <w:tcW w:w="1418" w:type="dxa"/>
          </w:tcPr>
          <w:p w14:paraId="205D3A2E" w14:textId="4490CF8F" w:rsidR="006D591C" w:rsidRDefault="006D591C" w:rsidP="00BF1FB9">
            <w:pPr>
              <w:jc w:val="center"/>
              <w:rPr>
                <w:szCs w:val="20"/>
              </w:rPr>
            </w:pPr>
            <w:r>
              <w:rPr>
                <w:szCs w:val="20"/>
              </w:rPr>
              <w:t>05</w:t>
            </w:r>
          </w:p>
        </w:tc>
        <w:tc>
          <w:tcPr>
            <w:tcW w:w="1552" w:type="dxa"/>
            <w:shd w:val="clear" w:color="auto" w:fill="D9D9D9" w:themeFill="background1" w:themeFillShade="D9"/>
          </w:tcPr>
          <w:p w14:paraId="338DC935" w14:textId="3BDB40A7" w:rsidR="006D591C" w:rsidRDefault="00B80914" w:rsidP="00BF1FB9">
            <w:pPr>
              <w:jc w:val="center"/>
              <w:rPr>
                <w:szCs w:val="20"/>
              </w:rPr>
            </w:pPr>
            <w:r>
              <w:rPr>
                <w:szCs w:val="20"/>
              </w:rPr>
              <w:t>3</w:t>
            </w:r>
          </w:p>
        </w:tc>
      </w:tr>
      <w:tr w:rsidR="00187E8A" w14:paraId="192F838A" w14:textId="77777777" w:rsidTr="00187E8A">
        <w:tc>
          <w:tcPr>
            <w:tcW w:w="2896" w:type="dxa"/>
          </w:tcPr>
          <w:p w14:paraId="087CA6F3" w14:textId="7B923F1C" w:rsidR="00187E8A" w:rsidRDefault="00187E8A" w:rsidP="006D591C">
            <w:pPr>
              <w:rPr>
                <w:szCs w:val="20"/>
              </w:rPr>
            </w:pPr>
            <w:r>
              <w:rPr>
                <w:szCs w:val="20"/>
              </w:rPr>
              <w:t>Итого за период:</w:t>
            </w:r>
          </w:p>
        </w:tc>
        <w:tc>
          <w:tcPr>
            <w:tcW w:w="992" w:type="dxa"/>
            <w:shd w:val="clear" w:color="auto" w:fill="auto"/>
          </w:tcPr>
          <w:p w14:paraId="311D7CB0" w14:textId="77777777" w:rsidR="00187E8A" w:rsidRDefault="00187E8A" w:rsidP="00BF1FB9">
            <w:pPr>
              <w:jc w:val="center"/>
              <w:rPr>
                <w:szCs w:val="20"/>
              </w:rPr>
            </w:pPr>
          </w:p>
        </w:tc>
        <w:tc>
          <w:tcPr>
            <w:tcW w:w="1417" w:type="dxa"/>
            <w:shd w:val="clear" w:color="auto" w:fill="auto"/>
          </w:tcPr>
          <w:p w14:paraId="53453F8E" w14:textId="58994A3B" w:rsidR="00187E8A" w:rsidRDefault="00187E8A" w:rsidP="00BF1FB9">
            <w:pPr>
              <w:jc w:val="center"/>
              <w:rPr>
                <w:szCs w:val="20"/>
              </w:rPr>
            </w:pPr>
            <w:r>
              <w:rPr>
                <w:szCs w:val="20"/>
              </w:rPr>
              <w:t>01</w:t>
            </w:r>
          </w:p>
        </w:tc>
        <w:tc>
          <w:tcPr>
            <w:tcW w:w="1843" w:type="dxa"/>
            <w:shd w:val="clear" w:color="auto" w:fill="auto"/>
          </w:tcPr>
          <w:p w14:paraId="22A41FB3" w14:textId="0BC190CE" w:rsidR="00187E8A" w:rsidRDefault="00187E8A" w:rsidP="00BF1FB9">
            <w:pPr>
              <w:jc w:val="center"/>
              <w:rPr>
                <w:szCs w:val="20"/>
              </w:rPr>
            </w:pPr>
            <w:r>
              <w:rPr>
                <w:szCs w:val="20"/>
              </w:rPr>
              <w:t>29</w:t>
            </w:r>
          </w:p>
        </w:tc>
        <w:tc>
          <w:tcPr>
            <w:tcW w:w="1418" w:type="dxa"/>
            <w:shd w:val="clear" w:color="auto" w:fill="auto"/>
          </w:tcPr>
          <w:p w14:paraId="0D60EC33" w14:textId="1BDCDA5F" w:rsidR="00187E8A" w:rsidRDefault="00187E8A" w:rsidP="00BF1FB9">
            <w:pPr>
              <w:jc w:val="center"/>
              <w:rPr>
                <w:szCs w:val="20"/>
              </w:rPr>
            </w:pPr>
            <w:r>
              <w:rPr>
                <w:szCs w:val="20"/>
              </w:rPr>
              <w:t>05</w:t>
            </w:r>
          </w:p>
        </w:tc>
        <w:tc>
          <w:tcPr>
            <w:tcW w:w="1552" w:type="dxa"/>
            <w:shd w:val="clear" w:color="auto" w:fill="auto"/>
          </w:tcPr>
          <w:p w14:paraId="5A520FA8" w14:textId="02B23672" w:rsidR="00187E8A" w:rsidRDefault="00187E8A" w:rsidP="00BF1FB9">
            <w:pPr>
              <w:jc w:val="center"/>
              <w:rPr>
                <w:szCs w:val="20"/>
              </w:rPr>
            </w:pPr>
            <w:r>
              <w:rPr>
                <w:szCs w:val="20"/>
              </w:rPr>
              <w:t>5</w:t>
            </w:r>
          </w:p>
        </w:tc>
      </w:tr>
    </w:tbl>
    <w:p w14:paraId="04B368EF" w14:textId="13C54210" w:rsidR="00B80914" w:rsidRPr="00B80914" w:rsidRDefault="00B80914" w:rsidP="00B80914">
      <w:pPr>
        <w:ind w:left="360"/>
        <w:rPr>
          <w:sz w:val="16"/>
          <w:szCs w:val="16"/>
        </w:rPr>
      </w:pPr>
      <w:r w:rsidRPr="00B80914">
        <w:rPr>
          <w:sz w:val="16"/>
          <w:szCs w:val="16"/>
        </w:rPr>
        <w:t>В ячейк</w:t>
      </w:r>
      <w:r>
        <w:rPr>
          <w:sz w:val="16"/>
          <w:szCs w:val="16"/>
        </w:rPr>
        <w:t>ах</w:t>
      </w:r>
      <w:r w:rsidRPr="00B80914">
        <w:rPr>
          <w:sz w:val="16"/>
          <w:szCs w:val="16"/>
        </w:rPr>
        <w:t>, выделенны</w:t>
      </w:r>
      <w:r>
        <w:rPr>
          <w:sz w:val="16"/>
          <w:szCs w:val="16"/>
        </w:rPr>
        <w:t>х</w:t>
      </w:r>
      <w:r w:rsidRPr="00B80914">
        <w:rPr>
          <w:sz w:val="16"/>
          <w:szCs w:val="16"/>
        </w:rPr>
        <w:t xml:space="preserve"> серым цветом, </w:t>
      </w:r>
      <w:r>
        <w:rPr>
          <w:sz w:val="16"/>
          <w:szCs w:val="16"/>
        </w:rPr>
        <w:t>пользователю предоставляется возможность внести изменения (отредактировать данные)</w:t>
      </w:r>
      <w:r w:rsidRPr="00B80914">
        <w:rPr>
          <w:sz w:val="16"/>
          <w:szCs w:val="16"/>
        </w:rPr>
        <w:t>.</w:t>
      </w:r>
    </w:p>
    <w:p w14:paraId="7B4F6E6D" w14:textId="681D138A" w:rsidR="00BF1FB9" w:rsidRPr="00187E8A" w:rsidRDefault="006D591C" w:rsidP="00FB03D6">
      <w:pPr>
        <w:ind w:left="360"/>
        <w:rPr>
          <w:i/>
          <w:szCs w:val="20"/>
        </w:rPr>
      </w:pPr>
      <w:r w:rsidRPr="00187E8A">
        <w:rPr>
          <w:i/>
          <w:szCs w:val="20"/>
        </w:rPr>
        <w:t xml:space="preserve">Формулы для расчета: </w:t>
      </w:r>
    </w:p>
    <w:p w14:paraId="696F264C" w14:textId="36DBC0D5" w:rsidR="006D591C" w:rsidRPr="00187E8A" w:rsidRDefault="006D591C" w:rsidP="00B80914">
      <w:pPr>
        <w:spacing w:after="0"/>
        <w:ind w:left="357"/>
        <w:rPr>
          <w:i/>
          <w:szCs w:val="20"/>
        </w:rPr>
      </w:pPr>
      <w:r w:rsidRPr="00187E8A">
        <w:rPr>
          <w:i/>
          <w:szCs w:val="20"/>
        </w:rPr>
        <w:t>Кол-во дней основного отпуска за период работы с 01.04.2020 по 3</w:t>
      </w:r>
      <w:r w:rsidR="00B80914" w:rsidRPr="00187E8A">
        <w:rPr>
          <w:i/>
          <w:szCs w:val="20"/>
        </w:rPr>
        <w:t>1</w:t>
      </w:r>
      <w:r w:rsidRPr="00187E8A">
        <w:rPr>
          <w:i/>
          <w:szCs w:val="20"/>
        </w:rPr>
        <w:t>.</w:t>
      </w:r>
      <w:r w:rsidR="00B80914" w:rsidRPr="00187E8A">
        <w:rPr>
          <w:i/>
          <w:szCs w:val="20"/>
        </w:rPr>
        <w:t>10</w:t>
      </w:r>
      <w:r w:rsidRPr="00187E8A">
        <w:rPr>
          <w:i/>
          <w:szCs w:val="20"/>
        </w:rPr>
        <w:t>.2020:</w:t>
      </w:r>
    </w:p>
    <w:p w14:paraId="11841670" w14:textId="099A0B27" w:rsidR="00B80914" w:rsidRPr="00187E8A" w:rsidRDefault="00B80914" w:rsidP="00FB03D6">
      <w:pPr>
        <w:ind w:left="360"/>
        <w:rPr>
          <w:i/>
          <w:szCs w:val="20"/>
        </w:rPr>
      </w:pPr>
      <w:r w:rsidRPr="00187E8A">
        <w:rPr>
          <w:i/>
          <w:szCs w:val="20"/>
        </w:rPr>
        <w:t>Норма дней / 12 * Кол-во полных месяцев рабочего года. 28 / 12 * 7 = 16,33.</w:t>
      </w:r>
    </w:p>
    <w:p w14:paraId="2436BCE9" w14:textId="25EEE7CD" w:rsidR="00B80914" w:rsidRPr="00187E8A" w:rsidRDefault="00B80914" w:rsidP="00B80914">
      <w:pPr>
        <w:spacing w:after="0"/>
        <w:ind w:left="357"/>
        <w:rPr>
          <w:i/>
          <w:szCs w:val="20"/>
        </w:rPr>
      </w:pPr>
      <w:r w:rsidRPr="00187E8A">
        <w:rPr>
          <w:i/>
          <w:szCs w:val="20"/>
        </w:rPr>
        <w:lastRenderedPageBreak/>
        <w:t>Кол-во дней основного отпуска за период работы с 01.11.2020 по 31.03.2021:</w:t>
      </w:r>
    </w:p>
    <w:p w14:paraId="62F9F8A8" w14:textId="6EB3FA66" w:rsidR="00B80914" w:rsidRPr="00187E8A" w:rsidRDefault="00B80914" w:rsidP="00B80914">
      <w:pPr>
        <w:ind w:left="360"/>
        <w:rPr>
          <w:i/>
          <w:szCs w:val="20"/>
        </w:rPr>
      </w:pPr>
      <w:r w:rsidRPr="00187E8A">
        <w:rPr>
          <w:i/>
          <w:szCs w:val="20"/>
        </w:rPr>
        <w:t>Норма дней / 12 * Кол-во полных месяцев рабочего года. 30 / 12 * 5 = 12,50.</w:t>
      </w:r>
    </w:p>
    <w:p w14:paraId="68153C17" w14:textId="177D3201" w:rsidR="00B80914" w:rsidRPr="00187E8A" w:rsidRDefault="00B80914" w:rsidP="00B80914">
      <w:pPr>
        <w:spacing w:after="0"/>
        <w:ind w:left="357"/>
        <w:rPr>
          <w:i/>
          <w:szCs w:val="20"/>
        </w:rPr>
      </w:pPr>
      <w:r w:rsidRPr="00187E8A">
        <w:rPr>
          <w:i/>
          <w:szCs w:val="20"/>
        </w:rPr>
        <w:t>Кол-во дней дополнительного отпуска за период работы с 01.04.2020 по 31.10.2020:</w:t>
      </w:r>
    </w:p>
    <w:p w14:paraId="11AF2037" w14:textId="4F91E113" w:rsidR="00B80914" w:rsidRPr="00187E8A" w:rsidRDefault="00B80914" w:rsidP="00B80914">
      <w:pPr>
        <w:ind w:left="360"/>
        <w:rPr>
          <w:i/>
          <w:szCs w:val="20"/>
        </w:rPr>
      </w:pPr>
      <w:r w:rsidRPr="00187E8A">
        <w:rPr>
          <w:i/>
          <w:szCs w:val="20"/>
        </w:rPr>
        <w:t>Норма дней / 12 * Кол-во полных месяцев рабочего года. 3 / 12 * 7 = 1,75.</w:t>
      </w:r>
    </w:p>
    <w:p w14:paraId="06739A00" w14:textId="77777777" w:rsidR="00B80914" w:rsidRPr="00187E8A" w:rsidRDefault="00B80914" w:rsidP="00B80914">
      <w:pPr>
        <w:spacing w:after="0"/>
        <w:ind w:left="357"/>
        <w:rPr>
          <w:i/>
          <w:szCs w:val="20"/>
        </w:rPr>
      </w:pPr>
      <w:r w:rsidRPr="00187E8A">
        <w:rPr>
          <w:i/>
          <w:szCs w:val="20"/>
        </w:rPr>
        <w:t>Кол-во дней основного отпуска за период работы с 01.11.2020 по 31.03.2021:</w:t>
      </w:r>
    </w:p>
    <w:p w14:paraId="1BE7B86F" w14:textId="701D89D7" w:rsidR="00B80914" w:rsidRPr="00187E8A" w:rsidRDefault="00B80914" w:rsidP="00B80914">
      <w:pPr>
        <w:ind w:left="360"/>
        <w:rPr>
          <w:i/>
          <w:szCs w:val="20"/>
        </w:rPr>
      </w:pPr>
      <w:r w:rsidRPr="00187E8A">
        <w:rPr>
          <w:i/>
          <w:szCs w:val="20"/>
        </w:rPr>
        <w:t>Норма дней / 12 * Кол-во полных месяцев рабочего года. 7 / 12 * 5 = 2,91.</w:t>
      </w:r>
    </w:p>
    <w:p w14:paraId="583F223C" w14:textId="7679F407" w:rsidR="006D591C" w:rsidRPr="00187E8A" w:rsidRDefault="00B80914" w:rsidP="00FB03D6">
      <w:pPr>
        <w:ind w:left="360"/>
        <w:rPr>
          <w:i/>
          <w:szCs w:val="20"/>
        </w:rPr>
      </w:pPr>
      <w:r w:rsidRPr="00187E8A">
        <w:rPr>
          <w:i/>
          <w:szCs w:val="20"/>
        </w:rPr>
        <w:t xml:space="preserve">Округление количества дней отпуска: законодательство не регулирует данный вопрос, правила устанавливаются в локально-нормативных актах предприятия. В системе устанавливается округление в соответствии с </w:t>
      </w:r>
      <w:r w:rsidR="00187E8A" w:rsidRPr="00187E8A">
        <w:rPr>
          <w:i/>
          <w:szCs w:val="20"/>
        </w:rPr>
        <w:t>математическим правилом округления чисел. Пользователю предоставляется возможность откорректировать данные в соответствии с установленными локально-нормативными актами предприятия.</w:t>
      </w:r>
    </w:p>
    <w:p w14:paraId="314C44FC" w14:textId="114BDF21" w:rsidR="00BF1FB9" w:rsidRPr="00187E8A" w:rsidRDefault="00187E8A" w:rsidP="00FB03D6">
      <w:pPr>
        <w:ind w:left="360"/>
        <w:rPr>
          <w:i/>
          <w:szCs w:val="20"/>
        </w:rPr>
      </w:pPr>
      <w:r w:rsidRPr="00187E8A">
        <w:rPr>
          <w:i/>
          <w:szCs w:val="20"/>
        </w:rPr>
        <w:t xml:space="preserve">Итоговые данные о количестве дней отпуска за период работы (рабочий год), который содержит дату внесения изменений в количество дней отпуска, переносятся в таблицу, </w:t>
      </w:r>
      <w:r w:rsidRPr="00187E8A">
        <w:rPr>
          <w:i/>
        </w:rPr>
        <w:t>в которой отражаются данные по остатку неиспользованных дней отпуска сотрудника</w:t>
      </w:r>
      <w:r>
        <w:rPr>
          <w:i/>
          <w:szCs w:val="20"/>
        </w:rPr>
        <w:t>.</w:t>
      </w:r>
    </w:p>
    <w:p w14:paraId="5B4AB511" w14:textId="77777777" w:rsidR="00E70739" w:rsidRPr="001B36F8" w:rsidRDefault="00E70739" w:rsidP="00CD0732">
      <w:pPr>
        <w:pStyle w:val="ab"/>
        <w:numPr>
          <w:ilvl w:val="0"/>
          <w:numId w:val="34"/>
        </w:numPr>
        <w:rPr>
          <w:sz w:val="20"/>
          <w:szCs w:val="20"/>
        </w:rPr>
      </w:pPr>
      <w:r>
        <w:rPr>
          <w:b/>
          <w:i/>
          <w:sz w:val="20"/>
          <w:szCs w:val="20"/>
        </w:rPr>
        <w:t>Изменение доп.</w:t>
      </w:r>
      <w:r w:rsidRPr="00E70739">
        <w:rPr>
          <w:b/>
          <w:i/>
          <w:sz w:val="20"/>
          <w:szCs w:val="20"/>
        </w:rPr>
        <w:t>аналитики</w:t>
      </w:r>
      <w:r>
        <w:rPr>
          <w:sz w:val="20"/>
          <w:szCs w:val="20"/>
        </w:rPr>
        <w:t xml:space="preserve">. </w:t>
      </w:r>
      <w:r w:rsidRPr="00E70739">
        <w:rPr>
          <w:sz w:val="20"/>
          <w:szCs w:val="20"/>
        </w:rPr>
        <w:t>В д</w:t>
      </w:r>
      <w:r>
        <w:rPr>
          <w:sz w:val="20"/>
          <w:szCs w:val="20"/>
        </w:rPr>
        <w:t xml:space="preserve">анном сервисе предоставляется возможность внесения изменений в </w:t>
      </w:r>
      <w:r w:rsidRPr="00E70739">
        <w:rPr>
          <w:sz w:val="20"/>
          <w:szCs w:val="20"/>
        </w:rPr>
        <w:t>перечень параметров доп.аналитики, установленных для Сотрудника</w:t>
      </w:r>
      <w:r>
        <w:rPr>
          <w:sz w:val="20"/>
          <w:szCs w:val="20"/>
        </w:rPr>
        <w:t>.</w:t>
      </w:r>
    </w:p>
    <w:p w14:paraId="5C114390" w14:textId="77777777" w:rsidR="007E6BC5" w:rsidRDefault="007E6BC5" w:rsidP="007E6BC5">
      <w:pPr>
        <w:rPr>
          <w:szCs w:val="20"/>
        </w:rPr>
      </w:pPr>
    </w:p>
    <w:p w14:paraId="594A9283" w14:textId="025AB06C" w:rsidR="008868D2" w:rsidRPr="008868D2" w:rsidRDefault="008868D2" w:rsidP="007E6BC5">
      <w:pPr>
        <w:rPr>
          <w:i/>
          <w:szCs w:val="20"/>
        </w:rPr>
      </w:pPr>
      <w:r w:rsidRPr="008868D2">
        <w:rPr>
          <w:b/>
          <w:i/>
          <w:szCs w:val="20"/>
        </w:rPr>
        <w:t>Обращаю внимание!</w:t>
      </w:r>
      <w:r w:rsidRPr="008868D2">
        <w:rPr>
          <w:i/>
          <w:szCs w:val="20"/>
        </w:rPr>
        <w:t xml:space="preserve"> В связи с заменой наименования справочника «Сотрудники» на «Условия труда сотрудника» в разделе Кадровые документы системы Управление персоналом понятие «Карточка Сотрудника» = «Карточка Условия труда сотрудника», понятие «Внутренний документ карточки сотрудника Назначение» = «Внутренний документ карточки Условия труда сотрудника Назначение»</w:t>
      </w:r>
      <w:r w:rsidR="001040F8">
        <w:rPr>
          <w:i/>
          <w:szCs w:val="20"/>
        </w:rPr>
        <w:t xml:space="preserve"> = «Внутренний документ Назначение».</w:t>
      </w:r>
    </w:p>
    <w:p w14:paraId="1D59C4DB" w14:textId="77777777" w:rsidR="00D7554D" w:rsidRDefault="00D7554D" w:rsidP="00E70739"/>
    <w:p w14:paraId="17E1BB5C" w14:textId="77777777" w:rsidR="002171D7" w:rsidRDefault="002171D7" w:rsidP="002171D7">
      <w:pPr>
        <w:pStyle w:val="3-0"/>
      </w:pPr>
      <w:r>
        <w:t xml:space="preserve"> </w:t>
      </w:r>
      <w:bookmarkStart w:id="18" w:name="_Toc55310141"/>
      <w:r>
        <w:t>Контрагенты.</w:t>
      </w:r>
      <w:bookmarkEnd w:id="18"/>
    </w:p>
    <w:p w14:paraId="49DD7BEF" w14:textId="77777777" w:rsidR="002171D7" w:rsidRDefault="002171D7" w:rsidP="00CA78AF">
      <w:pPr>
        <w:pStyle w:val="a5"/>
      </w:pPr>
      <w:r>
        <w:t>Данный справочник предназначен для хранения сведений о текущем предприятии и обо всех контрагентах, контактирующих с ним. Все сведения в этот справочник вводятся с помощью бланка "Карточка контрагента". Эти сведения достаточно ввести в карточку один раз и сохранить в картотеке контрагентов. В дальнейшем они будут использоваться при заполнении первичных документов.</w:t>
      </w:r>
    </w:p>
    <w:p w14:paraId="50E84C8D" w14:textId="77777777" w:rsidR="00197371" w:rsidRDefault="00197371" w:rsidP="00197371">
      <w:pPr>
        <w:pStyle w:val="a5"/>
      </w:pPr>
      <w:r>
        <w:t xml:space="preserve">Интерфейс и данные Карточки контрагента соответствуют параметрам, установленным в базовой системе ТУРБО.  </w:t>
      </w:r>
    </w:p>
    <w:p w14:paraId="7ACD970F" w14:textId="77777777" w:rsidR="00197371" w:rsidRDefault="00197371" w:rsidP="00197371">
      <w:pPr>
        <w:pStyle w:val="a5"/>
      </w:pPr>
      <w:r>
        <w:t>Карточка включает в себя следующие поля:</w:t>
      </w:r>
    </w:p>
    <w:p w14:paraId="3C29127C" w14:textId="77777777" w:rsidR="00197371" w:rsidRDefault="00197371" w:rsidP="00197371">
      <w:pPr>
        <w:pStyle w:val="1-"/>
        <w:rPr>
          <w:lang w:eastAsia="ru-RU"/>
        </w:rPr>
      </w:pPr>
      <w:r>
        <w:rPr>
          <w:lang w:eastAsia="ru-RU"/>
        </w:rPr>
        <w:t xml:space="preserve">Общие данные: Имя/Название, </w:t>
      </w:r>
      <w:r w:rsidRPr="006301DB">
        <w:rPr>
          <w:lang w:eastAsia="ru-RU"/>
        </w:rPr>
        <w:t>код</w:t>
      </w:r>
      <w:r>
        <w:rPr>
          <w:lang w:eastAsia="ru-RU"/>
        </w:rPr>
        <w:t>, описание;</w:t>
      </w:r>
    </w:p>
    <w:p w14:paraId="0EB6F897" w14:textId="77777777" w:rsidR="00197371" w:rsidRDefault="00197371" w:rsidP="00197371">
      <w:pPr>
        <w:pStyle w:val="1-"/>
        <w:rPr>
          <w:lang w:eastAsia="ru-RU"/>
        </w:rPr>
      </w:pPr>
      <w:r>
        <w:rPr>
          <w:lang w:eastAsia="ru-RU"/>
        </w:rPr>
        <w:t xml:space="preserve">Вкладка Основное. Включает в себя следующие блоки: </w:t>
      </w:r>
      <w:r>
        <w:t>Роли, должности</w:t>
      </w:r>
      <w:r>
        <w:rPr>
          <w:lang w:eastAsia="ru-RU"/>
        </w:rPr>
        <w:t xml:space="preserve">, </w:t>
      </w:r>
      <w:r>
        <w:t>Контакты, Налоговые реквизиты, Регистрационные реквизиты, Торговые условия, Прочее, Системные поля.</w:t>
      </w:r>
    </w:p>
    <w:p w14:paraId="1C6B6EA8" w14:textId="77777777" w:rsidR="00197371" w:rsidRDefault="00197371" w:rsidP="00197371">
      <w:pPr>
        <w:pStyle w:val="1-"/>
      </w:pPr>
      <w:r>
        <w:t>Вкладка Дополнительно. Включает в себя следующие блоки: Руководство, Реквизиты латиницей для УЦП, Должностные лица для УЦП, Коды ЭД.</w:t>
      </w:r>
    </w:p>
    <w:p w14:paraId="6080E68A" w14:textId="77777777" w:rsidR="00197371" w:rsidRDefault="00197371" w:rsidP="00197371">
      <w:pPr>
        <w:pStyle w:val="1-"/>
      </w:pPr>
      <w:r>
        <w:t>Вкладка Ролевые группы. Отображает список ролей контрагента в соответствии с установленными флагами в блоке Роли на закладке Основное. Таблицу ролей можно редактировать. Роли добавляются из справочника Роли субъектов</w:t>
      </w:r>
      <w:r w:rsidR="00465AB2">
        <w:t>.</w:t>
      </w:r>
    </w:p>
    <w:p w14:paraId="4C192F39" w14:textId="77777777" w:rsidR="00197371" w:rsidRDefault="00197371" w:rsidP="00197371">
      <w:pPr>
        <w:pStyle w:val="1-"/>
      </w:pPr>
      <w:r>
        <w:t>Вкладка Вложения. На вкладке Вложения отображаются все прикрепленные документы, относящиеся к данному документу и хранящиеся в файловом архиве. Добавить документы можно с помощью кнопки Добавить файлы.</w:t>
      </w:r>
    </w:p>
    <w:p w14:paraId="7D35778B" w14:textId="77777777" w:rsidR="002171D7" w:rsidRDefault="002171D7" w:rsidP="00CA78AF">
      <w:pPr>
        <w:pStyle w:val="a5"/>
      </w:pPr>
    </w:p>
    <w:p w14:paraId="07380789" w14:textId="77777777" w:rsidR="002171D7" w:rsidRPr="002171D7" w:rsidRDefault="00465AB2" w:rsidP="00465AB2">
      <w:pPr>
        <w:pStyle w:val="3-0"/>
      </w:pPr>
      <w:commentRangeStart w:id="19"/>
      <w:r>
        <w:t xml:space="preserve"> </w:t>
      </w:r>
      <w:bookmarkStart w:id="20" w:name="_Toc55310142"/>
      <w:r>
        <w:t>Физические лица.</w:t>
      </w:r>
      <w:commentRangeEnd w:id="19"/>
      <w:r w:rsidR="00FB6DD3">
        <w:rPr>
          <w:rStyle w:val="aff6"/>
          <w:rFonts w:asciiTheme="minorHAnsi" w:hAnsiTheme="minorHAnsi"/>
        </w:rPr>
        <w:commentReference w:id="19"/>
      </w:r>
      <w:bookmarkEnd w:id="20"/>
    </w:p>
    <w:p w14:paraId="0B85C5F3" w14:textId="77777777" w:rsidR="004C5F44" w:rsidRDefault="00465AB2" w:rsidP="00CA78AF">
      <w:pPr>
        <w:pStyle w:val="a5"/>
      </w:pPr>
      <w:r>
        <w:t>Данный справочник содержит персональные данные для всех физических лиц, участвующих в формировании первичных и отчетных документов.</w:t>
      </w:r>
      <w:r w:rsidR="003270EF" w:rsidRPr="003270EF">
        <w:t xml:space="preserve"> </w:t>
      </w:r>
      <w:r w:rsidR="003270EF">
        <w:t>Все сведения в этот справочник вводятся с помощью Карточки физического лица. При изменении каких-либо данных физического лица необходимо предусмотреть обновление карточки.</w:t>
      </w:r>
    </w:p>
    <w:p w14:paraId="041A8258" w14:textId="77777777" w:rsidR="003C5E9B" w:rsidRDefault="003C5E9B" w:rsidP="003C5E9B">
      <w:pPr>
        <w:rPr>
          <w:szCs w:val="20"/>
        </w:rPr>
      </w:pPr>
      <w:r>
        <w:rPr>
          <w:szCs w:val="20"/>
        </w:rPr>
        <w:lastRenderedPageBreak/>
        <w:t>В данном справочнике заносятся данные физических лиц, с которыми взаимодействует предприятие. В данный справочник вносятся как физ.лица-контрагенты (физические лица, не являющиеся нашими сотрудниками, но с которыми у предприятия имеются отношения (напр. получатели сумм по Исп.листу)), так и физ.лица-сотрудники (физические лица, с которыми у предприятия имеются трудовые отношения: трудовой договор, договор ГПХ).</w:t>
      </w:r>
    </w:p>
    <w:p w14:paraId="08072AEF" w14:textId="37297E46" w:rsidR="003C5E9B" w:rsidRDefault="003C5E9B" w:rsidP="003C5E9B">
      <w:pPr>
        <w:rPr>
          <w:szCs w:val="20"/>
        </w:rPr>
      </w:pPr>
      <w:r>
        <w:rPr>
          <w:szCs w:val="20"/>
        </w:rPr>
        <w:t xml:space="preserve">Учитывая, что справочник Физические лица является общим для иных модулей системы ТУРБО (Контрагенты-Физ.лица), необходимо предусмотреть разграничение полей (данных) карточки Физические лица на данные базового уровня и данные модуля Управление персоналом и </w:t>
      </w:r>
      <w:r w:rsidRPr="00DB7B04">
        <w:rPr>
          <w:szCs w:val="20"/>
        </w:rPr>
        <w:t xml:space="preserve">модуля «Организационный менеджмент </w:t>
      </w:r>
      <w:r w:rsidRPr="00DB7B04">
        <w:rPr>
          <w:szCs w:val="20"/>
          <w:lang w:val="en-US"/>
        </w:rPr>
        <w:t>HR</w:t>
      </w:r>
      <w:r w:rsidRPr="00DB7B04">
        <w:rPr>
          <w:szCs w:val="20"/>
        </w:rPr>
        <w:t xml:space="preserve"> системы»</w:t>
      </w:r>
      <w:r>
        <w:rPr>
          <w:szCs w:val="20"/>
        </w:rPr>
        <w:t>. Дополнительно методика разграничения данных карточки Физ.лица, а также правила описана в документе</w:t>
      </w:r>
      <w:r w:rsidR="000023F1">
        <w:rPr>
          <w:szCs w:val="20"/>
        </w:rPr>
        <w:t xml:space="preserve"> "Физ.лица </w:t>
      </w:r>
      <w:r w:rsidR="000023F1" w:rsidRPr="000023F1">
        <w:rPr>
          <w:szCs w:val="20"/>
        </w:rPr>
        <w:t>+</w:t>
      </w:r>
      <w:r w:rsidR="000023F1">
        <w:rPr>
          <w:szCs w:val="20"/>
        </w:rPr>
        <w:t xml:space="preserve"> </w:t>
      </w:r>
      <w:r w:rsidR="000023F1" w:rsidRPr="000023F1">
        <w:rPr>
          <w:szCs w:val="20"/>
        </w:rPr>
        <w:t>Условия труда сотрудника"</w:t>
      </w:r>
      <w:r w:rsidR="000023F1">
        <w:rPr>
          <w:szCs w:val="20"/>
        </w:rPr>
        <w:t xml:space="preserve"> (прилагается).</w:t>
      </w:r>
    </w:p>
    <w:p w14:paraId="2607B114" w14:textId="77777777" w:rsidR="00DB7B04" w:rsidRPr="00DB7B04" w:rsidRDefault="00DB7B04" w:rsidP="00DB7B04">
      <w:pPr>
        <w:spacing w:after="120" w:line="252" w:lineRule="auto"/>
        <w:rPr>
          <w:rFonts w:eastAsia="Times New Roman" w:cs="Helvetica"/>
          <w:bCs/>
          <w:color w:val="333333"/>
          <w:szCs w:val="20"/>
          <w:bdr w:val="none" w:sz="0" w:space="0" w:color="auto" w:frame="1"/>
          <w:lang w:eastAsia="ru-RU"/>
        </w:rPr>
      </w:pPr>
      <w:r>
        <w:t>Справочник «Физические лица»</w:t>
      </w:r>
      <w:r w:rsidRPr="00DB7B04">
        <w:t xml:space="preserve"> </w:t>
      </w:r>
      <w:r>
        <w:t>является общим для двух модулей: модуля Управление персона</w:t>
      </w:r>
      <w:r w:rsidRPr="00DB7B04">
        <w:rPr>
          <w:szCs w:val="20"/>
        </w:rPr>
        <w:t xml:space="preserve">лом и модуля «Организационный менеджмент </w:t>
      </w:r>
      <w:r w:rsidRPr="00DB7B04">
        <w:rPr>
          <w:szCs w:val="20"/>
          <w:lang w:val="en-US"/>
        </w:rPr>
        <w:t>HR</w:t>
      </w:r>
      <w:r w:rsidRPr="00DB7B04">
        <w:rPr>
          <w:szCs w:val="20"/>
        </w:rPr>
        <w:t xml:space="preserve"> системы».</w:t>
      </w:r>
    </w:p>
    <w:p w14:paraId="10210FC7" w14:textId="77777777" w:rsidR="00DB7B04" w:rsidRPr="00DB7B04" w:rsidRDefault="00DB7B04" w:rsidP="00DB7B04">
      <w:pPr>
        <w:rPr>
          <w:szCs w:val="20"/>
        </w:rPr>
      </w:pPr>
      <w:r w:rsidRPr="00DB7B04">
        <w:rPr>
          <w:szCs w:val="20"/>
        </w:rPr>
        <w:t xml:space="preserve">При этом при разработке </w:t>
      </w:r>
      <w:r w:rsidRPr="00DB7B04">
        <w:rPr>
          <w:szCs w:val="20"/>
          <w:lang w:val="en-US"/>
        </w:rPr>
        <w:t>HR</w:t>
      </w:r>
      <w:r w:rsidRPr="00DB7B04">
        <w:rPr>
          <w:szCs w:val="20"/>
        </w:rPr>
        <w:t xml:space="preserve"> модулей в справочник «Физическое лицо» надо будет добавить дополнительные реквизиты, характерные для </w:t>
      </w:r>
      <w:r w:rsidRPr="00DB7B04">
        <w:rPr>
          <w:szCs w:val="20"/>
          <w:lang w:val="en-US"/>
        </w:rPr>
        <w:t>HR</w:t>
      </w:r>
      <w:r w:rsidRPr="00DB7B04">
        <w:rPr>
          <w:szCs w:val="20"/>
        </w:rPr>
        <w:t xml:space="preserve"> системы:</w:t>
      </w:r>
    </w:p>
    <w:p w14:paraId="5F671205" w14:textId="77777777" w:rsidR="00DB7B04" w:rsidRPr="00DB7B04" w:rsidRDefault="00DB7B04" w:rsidP="00DB7B04">
      <w:pPr>
        <w:pStyle w:val="1-"/>
      </w:pPr>
      <w:r w:rsidRPr="00DB7B04">
        <w:t>Признак «Внешнее физическое лицо» (для ведения лиц, не являющихся сотрудниками компании);</w:t>
      </w:r>
    </w:p>
    <w:p w14:paraId="102B23A9" w14:textId="77777777" w:rsidR="00DB7B04" w:rsidRPr="00DB7B04" w:rsidRDefault="00DB7B04" w:rsidP="00DB7B04">
      <w:pPr>
        <w:pStyle w:val="1-"/>
      </w:pPr>
      <w:r w:rsidRPr="00DB7B04">
        <w:t>Статус (только для лиц, являющихся сотрудниками компании);</w:t>
      </w:r>
    </w:p>
    <w:p w14:paraId="6203B5B4" w14:textId="77777777" w:rsidR="00DB7B04" w:rsidRPr="00DB7B04" w:rsidRDefault="00DB7B04" w:rsidP="00DB7B04">
      <w:pPr>
        <w:pStyle w:val="1-"/>
      </w:pPr>
      <w:r w:rsidRPr="00DB7B04">
        <w:t>Дата приема (только для лиц, являющихся сотрудниками компании);</w:t>
      </w:r>
    </w:p>
    <w:p w14:paraId="435E93C8" w14:textId="77777777" w:rsidR="00DB7B04" w:rsidRPr="00DB7B04" w:rsidRDefault="00DB7B04" w:rsidP="00DB7B04">
      <w:pPr>
        <w:pStyle w:val="1-"/>
      </w:pPr>
      <w:r w:rsidRPr="00DB7B04">
        <w:t>Дата увольнения (только для лиц, являющихся сотрудниками компании);</w:t>
      </w:r>
    </w:p>
    <w:p w14:paraId="1E582DE2" w14:textId="77777777" w:rsidR="00DB7B04" w:rsidRPr="00DB7B04" w:rsidRDefault="00DB7B04" w:rsidP="00DB7B04">
      <w:pPr>
        <w:pStyle w:val="1-"/>
      </w:pPr>
      <w:r w:rsidRPr="00DB7B04">
        <w:t>Примечание к данным Физлица;</w:t>
      </w:r>
    </w:p>
    <w:p w14:paraId="37E502DB" w14:textId="77777777" w:rsidR="00DB7B04" w:rsidRPr="00DB7B04" w:rsidRDefault="00DB7B04" w:rsidP="00DB7B04">
      <w:pPr>
        <w:pStyle w:val="1-"/>
      </w:pPr>
      <w:r w:rsidRPr="00DB7B04">
        <w:t>Данные о связи Физлица с другими Физлицами (только для лиц, являющихся сотрудниками компании);</w:t>
      </w:r>
    </w:p>
    <w:p w14:paraId="67AB5789" w14:textId="77777777" w:rsidR="00DB7B04" w:rsidRPr="00DB7B04" w:rsidRDefault="00DB7B04" w:rsidP="00DB7B04">
      <w:pPr>
        <w:pStyle w:val="1-"/>
        <w:rPr>
          <w:i/>
        </w:rPr>
      </w:pPr>
      <w:r w:rsidRPr="00DB7B04">
        <w:rPr>
          <w:i/>
        </w:rPr>
        <w:t xml:space="preserve">Возможно расширение состава дополнительных полей для следующих релизов </w:t>
      </w:r>
      <w:r w:rsidRPr="00DB7B04">
        <w:rPr>
          <w:i/>
          <w:lang w:val="en-US"/>
        </w:rPr>
        <w:t>HR</w:t>
      </w:r>
      <w:r w:rsidRPr="00DB7B04">
        <w:rPr>
          <w:i/>
        </w:rPr>
        <w:t>.</w:t>
      </w:r>
    </w:p>
    <w:p w14:paraId="334A03A7" w14:textId="77777777" w:rsidR="00DB7B04" w:rsidRPr="00396722" w:rsidRDefault="00DB7B04" w:rsidP="00DB7B04">
      <w:pPr>
        <w:pStyle w:val="1-"/>
        <w:numPr>
          <w:ilvl w:val="0"/>
          <w:numId w:val="0"/>
        </w:numPr>
      </w:pPr>
      <w:r>
        <w:t xml:space="preserve">Детальные требования к перечню дополнительных реквизитов будут определены в ТЗ на разработку решения по </w:t>
      </w:r>
      <w:r>
        <w:rPr>
          <w:lang w:val="en-US"/>
        </w:rPr>
        <w:t>HR</w:t>
      </w:r>
      <w:r>
        <w:t>.</w:t>
      </w:r>
    </w:p>
    <w:p w14:paraId="397AF230" w14:textId="77777777" w:rsidR="00DB7B04" w:rsidRPr="002171D7" w:rsidRDefault="00DB7B04" w:rsidP="00CA78AF">
      <w:pPr>
        <w:pStyle w:val="a5"/>
      </w:pPr>
    </w:p>
    <w:p w14:paraId="3CA9F115" w14:textId="77777777" w:rsidR="00465AB2" w:rsidRDefault="00465AB2" w:rsidP="00465AB2">
      <w:pPr>
        <w:pStyle w:val="a5"/>
      </w:pPr>
      <w:r>
        <w:t xml:space="preserve">Интерфейс и данные </w:t>
      </w:r>
      <w:r w:rsidR="003270EF">
        <w:t>карточки Физического</w:t>
      </w:r>
      <w:r>
        <w:t xml:space="preserve"> лица соответствуют параметрам, установленным в базовой системе ТУРБО.  </w:t>
      </w:r>
    </w:p>
    <w:p w14:paraId="5E927DB5" w14:textId="35151D7B" w:rsidR="004C5F44" w:rsidRDefault="003270EF" w:rsidP="00CA78AF">
      <w:pPr>
        <w:pStyle w:val="a5"/>
      </w:pPr>
      <w:r>
        <w:t xml:space="preserve">Карточка </w:t>
      </w:r>
      <w:r w:rsidR="000023F1">
        <w:t xml:space="preserve">Физического лица </w:t>
      </w:r>
      <w:r>
        <w:t xml:space="preserve">включает в себя следующие </w:t>
      </w:r>
      <w:r w:rsidR="003C5E9B">
        <w:t>данные</w:t>
      </w:r>
      <w:r w:rsidR="000023F1">
        <w:t xml:space="preserve"> (нижеперечисленные данные будут также использоваться (отображаться) в иных модулях системы ТУРБО и соответственно должны находиться на базовом уровне)</w:t>
      </w:r>
      <w:r>
        <w:t>:</w:t>
      </w:r>
    </w:p>
    <w:p w14:paraId="34ED62BE" w14:textId="3A454578" w:rsidR="003270EF" w:rsidRDefault="003270EF" w:rsidP="003270EF">
      <w:pPr>
        <w:pStyle w:val="1-"/>
      </w:pPr>
      <w:r>
        <w:t>Общие д</w:t>
      </w:r>
      <w:r w:rsidR="00103558">
        <w:t>анные: ФИО, код</w:t>
      </w:r>
      <w:r>
        <w:t>;</w:t>
      </w:r>
    </w:p>
    <w:p w14:paraId="11F1F2A3" w14:textId="77777777" w:rsidR="003270EF" w:rsidRDefault="003270EF" w:rsidP="003270EF">
      <w:pPr>
        <w:pStyle w:val="1-"/>
      </w:pPr>
      <w:r>
        <w:t>Вкладка Основное. Включает в себя следующие блоки:</w:t>
      </w:r>
    </w:p>
    <w:p w14:paraId="0E2AD36F" w14:textId="77777777" w:rsidR="00103558" w:rsidRDefault="003270EF" w:rsidP="003270EF">
      <w:pPr>
        <w:pStyle w:val="2-"/>
      </w:pPr>
      <w:r>
        <w:t>Реквизиты физического лица</w:t>
      </w:r>
    </w:p>
    <w:p w14:paraId="6E251C0C" w14:textId="77777777" w:rsidR="00103558" w:rsidRPr="00C155A8" w:rsidRDefault="003270EF" w:rsidP="00103558">
      <w:pPr>
        <w:pStyle w:val="3-"/>
      </w:pPr>
      <w:r>
        <w:t xml:space="preserve"> </w:t>
      </w:r>
      <w:r w:rsidR="00103558" w:rsidRPr="00C155A8">
        <w:t>ФИО: Фамилия, Имя, Отчество – вносится вручную + Инициалы (автоматически)</w:t>
      </w:r>
    </w:p>
    <w:p w14:paraId="20B1DC51" w14:textId="77777777" w:rsidR="00103558" w:rsidRPr="00C155A8" w:rsidRDefault="00103558" w:rsidP="00103558">
      <w:pPr>
        <w:pStyle w:val="3-"/>
      </w:pPr>
      <w:r w:rsidRPr="00C155A8">
        <w:t>Пол (выбор значений осуществляется из фиксированного списка)</w:t>
      </w:r>
    </w:p>
    <w:p w14:paraId="05BA4D10" w14:textId="77777777" w:rsidR="00103558" w:rsidRPr="00C155A8" w:rsidRDefault="00103558" w:rsidP="00103558">
      <w:pPr>
        <w:pStyle w:val="2-"/>
      </w:pPr>
      <w:r w:rsidRPr="00C155A8">
        <w:t>Контакты:</w:t>
      </w:r>
    </w:p>
    <w:p w14:paraId="572B02C7" w14:textId="77777777" w:rsidR="00103558" w:rsidRPr="00103558" w:rsidRDefault="00103558" w:rsidP="00103558">
      <w:pPr>
        <w:pStyle w:val="3-"/>
        <w:spacing w:after="0"/>
        <w:ind w:left="1003" w:hanging="357"/>
      </w:pPr>
      <w:r w:rsidRPr="00103558">
        <w:t>Страна/регион.</w:t>
      </w:r>
    </w:p>
    <w:p w14:paraId="28166D54" w14:textId="77777777" w:rsidR="00103558" w:rsidRPr="00103558" w:rsidRDefault="00103558" w:rsidP="00103558">
      <w:pPr>
        <w:pStyle w:val="3-"/>
        <w:spacing w:after="0"/>
        <w:ind w:left="1003" w:hanging="357"/>
      </w:pPr>
      <w:r w:rsidRPr="00103558">
        <w:t>Адрес. Адреса заполняются из справочника адресов. Предоставляется возможность ввода нескольких типов адреса (почтовый, фактический, основной и т.п.). При вводе пользователем нескольких типов адресов - отображаются все введенные адреса с указанием Типа адреса.</w:t>
      </w:r>
    </w:p>
    <w:p w14:paraId="7F6CEB9B" w14:textId="77777777" w:rsidR="00103558" w:rsidRPr="00103558" w:rsidRDefault="00103558" w:rsidP="00103558">
      <w:pPr>
        <w:pStyle w:val="3-"/>
        <w:spacing w:after="0"/>
        <w:ind w:left="1003" w:hanging="357"/>
      </w:pPr>
      <w:r w:rsidRPr="00103558">
        <w:t>Телефон. Вручную вводятся телефонные номера физического лица. Допускается ввод нескольких телефонных номеров с указанием вида телефонного номера.</w:t>
      </w:r>
    </w:p>
    <w:p w14:paraId="10978D13" w14:textId="77777777" w:rsidR="00103558" w:rsidRPr="00103558" w:rsidRDefault="00103558" w:rsidP="00103558">
      <w:pPr>
        <w:pStyle w:val="3-"/>
        <w:spacing w:after="0"/>
        <w:ind w:left="1003" w:hanging="357"/>
      </w:pPr>
      <w:r w:rsidRPr="00103558">
        <w:t>E_Mail – указывается адрес электронной почты физического лица.</w:t>
      </w:r>
    </w:p>
    <w:p w14:paraId="210BDDCF" w14:textId="77777777" w:rsidR="00103558" w:rsidRPr="00103558" w:rsidRDefault="00103558" w:rsidP="00103558">
      <w:pPr>
        <w:pStyle w:val="3-"/>
      </w:pPr>
      <w:r w:rsidRPr="00103558">
        <w:t>Дополнительные контакты. Текстовое поле, в котором пользователь указывает дополнительные данные, в т.ч. например Skape.</w:t>
      </w:r>
    </w:p>
    <w:p w14:paraId="63BB0C61" w14:textId="77777777" w:rsidR="00103558" w:rsidRPr="00C155A8" w:rsidRDefault="00103558" w:rsidP="00103558">
      <w:pPr>
        <w:pStyle w:val="2-"/>
      </w:pPr>
      <w:r w:rsidRPr="00C155A8">
        <w:lastRenderedPageBreak/>
        <w:t>Персональные данные:</w:t>
      </w:r>
    </w:p>
    <w:p w14:paraId="19D6C633" w14:textId="77777777" w:rsidR="00103558" w:rsidRPr="00C155A8" w:rsidRDefault="00103558" w:rsidP="00103558">
      <w:pPr>
        <w:pStyle w:val="3-"/>
      </w:pPr>
      <w:r w:rsidRPr="00C155A8">
        <w:t>ИНН</w:t>
      </w:r>
    </w:p>
    <w:p w14:paraId="43745A41" w14:textId="77777777" w:rsidR="00103558" w:rsidRPr="00C155A8" w:rsidRDefault="00103558" w:rsidP="00103558">
      <w:pPr>
        <w:pStyle w:val="3-"/>
      </w:pPr>
      <w:r w:rsidRPr="00C155A8">
        <w:t>Гражданство (Тип гражданства, резидент/нерезидент, страна/регион, Вид пребывания, Резидентство, ИНН для иностранца, Статус/проживание, Адрес регистрации)</w:t>
      </w:r>
    </w:p>
    <w:p w14:paraId="61B74614" w14:textId="77777777" w:rsidR="00103558" w:rsidRPr="00C155A8" w:rsidRDefault="00103558" w:rsidP="00103558">
      <w:pPr>
        <w:pStyle w:val="3-"/>
      </w:pPr>
      <w:r w:rsidRPr="00C155A8">
        <w:t>Документ, удостоверяющий личность (вид документа, серия, номер, код подразделения, дата выдачи, кем выдан)</w:t>
      </w:r>
    </w:p>
    <w:p w14:paraId="74DA7830" w14:textId="4EDC2C72" w:rsidR="000023F1" w:rsidRDefault="000023F1" w:rsidP="000023F1">
      <w:pPr>
        <w:pStyle w:val="2-"/>
        <w:numPr>
          <w:ilvl w:val="0"/>
          <w:numId w:val="0"/>
        </w:numPr>
      </w:pPr>
      <w:r>
        <w:t>Необходимо предусмотреть возможность присвоения физическому лицу роли Сотрудник. Присвоение роли возможно осуществить посредством установки ф</w:t>
      </w:r>
      <w:r w:rsidR="005A558E">
        <w:t>лага Сотрудник. Пользователь при</w:t>
      </w:r>
      <w:r>
        <w:t>сваивает роль Сотрудник физическому лицу</w:t>
      </w:r>
      <w:r w:rsidR="005A558E">
        <w:t xml:space="preserve"> (устанавливает флаг Сотрудник) при условии, что данное физическое лицо является (возможно будет являться) сотрудником предприятия.</w:t>
      </w:r>
    </w:p>
    <w:p w14:paraId="7FBE9EB9" w14:textId="36F93EAD" w:rsidR="005A558E" w:rsidRDefault="005A558E" w:rsidP="000023F1">
      <w:pPr>
        <w:pStyle w:val="2-"/>
        <w:numPr>
          <w:ilvl w:val="0"/>
          <w:numId w:val="0"/>
        </w:numPr>
        <w:rPr>
          <w:szCs w:val="20"/>
        </w:rPr>
      </w:pPr>
      <w:r>
        <w:t>Для иных физических лиц, с которыми взаимодействует предприятие (</w:t>
      </w:r>
      <w:r>
        <w:rPr>
          <w:szCs w:val="20"/>
        </w:rPr>
        <w:t>физические лица, не являющиеся сотрудниками, но с которыми у предприятия имеются отношения (напр. получатели сумм по Исп.листу)) роль Сотрудник не присваивается (флаг Сотрудник не устанавливается).</w:t>
      </w:r>
    </w:p>
    <w:p w14:paraId="2FA3B8E7" w14:textId="14E1FA6B" w:rsidR="005A558E" w:rsidRDefault="005A558E" w:rsidP="000023F1">
      <w:pPr>
        <w:pStyle w:val="2-"/>
        <w:numPr>
          <w:ilvl w:val="0"/>
          <w:numId w:val="0"/>
        </w:numPr>
      </w:pPr>
      <w:r>
        <w:rPr>
          <w:szCs w:val="20"/>
        </w:rPr>
        <w:t>Необходимо предусмотреть возможность фильтрации карточки Физического лица по роли Сотрудник.</w:t>
      </w:r>
    </w:p>
    <w:p w14:paraId="5C3E1B70" w14:textId="08E87385" w:rsidR="000023F1" w:rsidRDefault="005A558E" w:rsidP="000023F1">
      <w:pPr>
        <w:pStyle w:val="2-"/>
        <w:numPr>
          <w:ilvl w:val="0"/>
          <w:numId w:val="0"/>
        </w:numPr>
      </w:pPr>
      <w:r>
        <w:t xml:space="preserve">Карточка Физического лица с ролью Сотрудник (флагом Сотрудник) расширяется на дополнительные данные. Перечень дополнительных данных включает в себя данные, которые должны находиться на базовом уровне (будут также использоваться (отображаться) в иных модулях системы ТУРБО) и </w:t>
      </w:r>
      <w:r>
        <w:rPr>
          <w:szCs w:val="20"/>
        </w:rPr>
        <w:t xml:space="preserve">данные модуля Управление персоналом и </w:t>
      </w:r>
      <w:r w:rsidRPr="00DB7B04">
        <w:rPr>
          <w:szCs w:val="20"/>
        </w:rPr>
        <w:t xml:space="preserve">модуля «Организационный менеджмент </w:t>
      </w:r>
      <w:r w:rsidRPr="00DB7B04">
        <w:rPr>
          <w:szCs w:val="20"/>
          <w:lang w:val="en-US"/>
        </w:rPr>
        <w:t>HR</w:t>
      </w:r>
      <w:r w:rsidRPr="00DB7B04">
        <w:rPr>
          <w:szCs w:val="20"/>
        </w:rPr>
        <w:t xml:space="preserve"> системы»</w:t>
      </w:r>
      <w:r>
        <w:rPr>
          <w:szCs w:val="20"/>
        </w:rPr>
        <w:t>.</w:t>
      </w:r>
    </w:p>
    <w:p w14:paraId="46632E1C" w14:textId="2BD7241D" w:rsidR="005A558E" w:rsidRDefault="005A558E" w:rsidP="005A558E">
      <w:pPr>
        <w:pStyle w:val="a5"/>
      </w:pPr>
      <w:r>
        <w:t>Карточка Физического лица с ролью Сотрудник расширяется</w:t>
      </w:r>
      <w:r w:rsidR="0073332B">
        <w:t xml:space="preserve"> на </w:t>
      </w:r>
      <w:r>
        <w:t>следующие данные (нижеперечисленные данные будут также использоваться (отображаться) в иных модулях системы ТУРБО и соответственно должны находиться на базовом уровне):</w:t>
      </w:r>
    </w:p>
    <w:p w14:paraId="1A03B109" w14:textId="77777777" w:rsidR="0073332B" w:rsidRPr="00CF2D04" w:rsidRDefault="0073332B" w:rsidP="0073332B">
      <w:pPr>
        <w:pStyle w:val="2-"/>
      </w:pPr>
      <w:r w:rsidRPr="00CF2D04">
        <w:t>Блок Реквизиты водителя (вручную вносятся номе</w:t>
      </w:r>
      <w:r>
        <w:t>р удостоверения, срок действия, класс водителя</w:t>
      </w:r>
      <w:r w:rsidRPr="00CF2D04">
        <w:t>)</w:t>
      </w:r>
      <w:r>
        <w:t>. Является периодическим, история по дате</w:t>
      </w:r>
      <w:r w:rsidRPr="00CF2D04">
        <w:t>;</w:t>
      </w:r>
    </w:p>
    <w:p w14:paraId="4049231F" w14:textId="37CA348B" w:rsidR="0073332B" w:rsidRDefault="0073332B" w:rsidP="0073332B">
      <w:pPr>
        <w:pStyle w:val="2-"/>
        <w:numPr>
          <w:ilvl w:val="0"/>
          <w:numId w:val="0"/>
        </w:numPr>
      </w:pPr>
      <w:r>
        <w:t xml:space="preserve">Карточка Физического лица с ролью Сотрудник расширяется на следующие данные (нижеперечисленные данные будут также использоваться (отображаться) в модулях </w:t>
      </w:r>
      <w:r>
        <w:rPr>
          <w:szCs w:val="20"/>
        </w:rPr>
        <w:t xml:space="preserve">Управление персоналом и </w:t>
      </w:r>
      <w:r w:rsidRPr="00DB7B04">
        <w:rPr>
          <w:szCs w:val="20"/>
        </w:rPr>
        <w:t xml:space="preserve">модуля «Организационный менеджмент </w:t>
      </w:r>
      <w:r w:rsidRPr="00DB7B04">
        <w:rPr>
          <w:szCs w:val="20"/>
          <w:lang w:val="en-US"/>
        </w:rPr>
        <w:t>HR</w:t>
      </w:r>
      <w:r w:rsidRPr="00DB7B04">
        <w:rPr>
          <w:szCs w:val="20"/>
        </w:rPr>
        <w:t xml:space="preserve"> системы»</w:t>
      </w:r>
      <w:r>
        <w:t>):</w:t>
      </w:r>
    </w:p>
    <w:p w14:paraId="343311FC" w14:textId="0B4BC55A" w:rsidR="000023F1" w:rsidRDefault="000023F1" w:rsidP="000023F1">
      <w:pPr>
        <w:pStyle w:val="1-"/>
      </w:pPr>
      <w:r>
        <w:t xml:space="preserve">Вкладка Основное. </w:t>
      </w:r>
      <w:r w:rsidR="0073332B">
        <w:t>Расширяется на следующие данные</w:t>
      </w:r>
      <w:r>
        <w:t>:</w:t>
      </w:r>
    </w:p>
    <w:p w14:paraId="2645AFB7" w14:textId="77777777" w:rsidR="000023F1" w:rsidRDefault="000023F1" w:rsidP="000023F1">
      <w:pPr>
        <w:pStyle w:val="2-"/>
      </w:pPr>
      <w:r>
        <w:t>Реквизиты физического лица</w:t>
      </w:r>
    </w:p>
    <w:p w14:paraId="01F0DF2A" w14:textId="77777777" w:rsidR="000023F1" w:rsidRPr="00C155A8" w:rsidRDefault="000023F1" w:rsidP="000023F1">
      <w:pPr>
        <w:pStyle w:val="2-"/>
        <w:numPr>
          <w:ilvl w:val="1"/>
          <w:numId w:val="4"/>
        </w:numPr>
      </w:pPr>
      <w:r w:rsidRPr="00C155A8">
        <w:t>Дата рождения – вручную, выбор из справочника</w:t>
      </w:r>
    </w:p>
    <w:p w14:paraId="7696F330" w14:textId="77777777" w:rsidR="000023F1" w:rsidRPr="00C155A8" w:rsidRDefault="000023F1" w:rsidP="0073332B">
      <w:pPr>
        <w:pStyle w:val="2-"/>
      </w:pPr>
      <w:r w:rsidRPr="00C155A8">
        <w:t>Изменение ФИО:</w:t>
      </w:r>
    </w:p>
    <w:p w14:paraId="17FC7AF7" w14:textId="77777777" w:rsidR="000023F1" w:rsidRPr="00C155A8" w:rsidRDefault="000023F1" w:rsidP="000023F1">
      <w:pPr>
        <w:pStyle w:val="ab"/>
        <w:numPr>
          <w:ilvl w:val="1"/>
          <w:numId w:val="37"/>
        </w:numPr>
        <w:spacing w:after="160" w:line="259" w:lineRule="auto"/>
        <w:rPr>
          <w:sz w:val="20"/>
          <w:szCs w:val="20"/>
        </w:rPr>
      </w:pPr>
      <w:r w:rsidRPr="00C155A8">
        <w:rPr>
          <w:sz w:val="20"/>
          <w:szCs w:val="20"/>
        </w:rPr>
        <w:t>Дата изменения</w:t>
      </w:r>
    </w:p>
    <w:p w14:paraId="4C061964" w14:textId="77777777" w:rsidR="000023F1" w:rsidRPr="00C155A8" w:rsidRDefault="000023F1" w:rsidP="000023F1">
      <w:pPr>
        <w:pStyle w:val="ab"/>
        <w:numPr>
          <w:ilvl w:val="1"/>
          <w:numId w:val="37"/>
        </w:numPr>
        <w:spacing w:after="160" w:line="259" w:lineRule="auto"/>
        <w:rPr>
          <w:sz w:val="20"/>
          <w:szCs w:val="20"/>
        </w:rPr>
      </w:pPr>
      <w:r w:rsidRPr="00C155A8">
        <w:rPr>
          <w:sz w:val="20"/>
          <w:szCs w:val="20"/>
        </w:rPr>
        <w:t>Предыдущие ФИО (вносятся пользователем реквизиты физического лица)</w:t>
      </w:r>
    </w:p>
    <w:p w14:paraId="2108EBFE" w14:textId="77777777" w:rsidR="000023F1" w:rsidRPr="00C155A8" w:rsidRDefault="000023F1" w:rsidP="000023F1">
      <w:pPr>
        <w:pStyle w:val="ab"/>
        <w:numPr>
          <w:ilvl w:val="1"/>
          <w:numId w:val="37"/>
        </w:numPr>
        <w:spacing w:after="160" w:line="259" w:lineRule="auto"/>
        <w:rPr>
          <w:sz w:val="20"/>
          <w:szCs w:val="20"/>
        </w:rPr>
      </w:pPr>
      <w:r w:rsidRPr="00C155A8">
        <w:rPr>
          <w:sz w:val="20"/>
          <w:szCs w:val="20"/>
        </w:rPr>
        <w:t>Измененные ФИО (вносятся пользователем реквизиты физического лица)</w:t>
      </w:r>
    </w:p>
    <w:p w14:paraId="6E5240DE" w14:textId="77777777" w:rsidR="000023F1" w:rsidRPr="00103558" w:rsidRDefault="000023F1" w:rsidP="000023F1">
      <w:pPr>
        <w:pStyle w:val="ab"/>
        <w:numPr>
          <w:ilvl w:val="1"/>
          <w:numId w:val="37"/>
        </w:numPr>
        <w:spacing w:after="160" w:line="259" w:lineRule="auto"/>
        <w:rPr>
          <w:sz w:val="20"/>
          <w:szCs w:val="20"/>
        </w:rPr>
      </w:pPr>
      <w:r w:rsidRPr="00C155A8">
        <w:rPr>
          <w:sz w:val="20"/>
          <w:szCs w:val="20"/>
        </w:rPr>
        <w:t>Документ (наименование документа, на основании которого внесены изменения (текстовое поле, заполняется пользователем вручную, не обязательно для заполнения).</w:t>
      </w:r>
    </w:p>
    <w:p w14:paraId="648F7D6E" w14:textId="77777777" w:rsidR="000023F1" w:rsidRDefault="000023F1" w:rsidP="000023F1">
      <w:pPr>
        <w:pStyle w:val="3-"/>
        <w:numPr>
          <w:ilvl w:val="0"/>
          <w:numId w:val="0"/>
        </w:numPr>
      </w:pPr>
      <w:r>
        <w:t xml:space="preserve">Необходимо учесть, что при реализации </w:t>
      </w:r>
      <w:r w:rsidRPr="00030A76">
        <w:t>мультиязычности</w:t>
      </w:r>
      <w:r w:rsidRPr="00072B0C">
        <w:t xml:space="preserve"> </w:t>
      </w:r>
      <w:r>
        <w:t>д</w:t>
      </w:r>
      <w:r w:rsidRPr="00030A76">
        <w:t xml:space="preserve">ля </w:t>
      </w:r>
      <w:r w:rsidRPr="00030A76">
        <w:rPr>
          <w:lang w:val="en-US"/>
        </w:rPr>
        <w:t>HR</w:t>
      </w:r>
      <w:r w:rsidRPr="00030A76">
        <w:t xml:space="preserve"> модулей</w:t>
      </w:r>
      <w:r>
        <w:t>, необходимо предусмотреть возможность ведения (автоматического перевода) наименований значений на язык пользователя.</w:t>
      </w:r>
    </w:p>
    <w:p w14:paraId="6FCBDDAB" w14:textId="7BAE8815" w:rsidR="000023F1" w:rsidRPr="00964AC0" w:rsidRDefault="000023F1" w:rsidP="000023F1">
      <w:pPr>
        <w:pStyle w:val="2-"/>
        <w:numPr>
          <w:ilvl w:val="0"/>
          <w:numId w:val="0"/>
        </w:numPr>
        <w:rPr>
          <w:i/>
          <w:sz w:val="18"/>
          <w:szCs w:val="18"/>
        </w:rPr>
      </w:pPr>
      <w:r w:rsidRPr="00C155A8">
        <w:rPr>
          <w:szCs w:val="20"/>
        </w:rPr>
        <w:t>При первичном заведении карточки вносится информация об имеющихся изменениях ФИО физического лица на дату создания карточки. При изменении ФИО физического лица после создания карточки изменения вносятся при помощи сервиса Изменить ФИО. Данный сервис предназначен для внесения изменений в реквизиты физического лица (Фамилия, Имя, Отчество, Инициалы). В данном сервисе необходимо предусмотреть следующие поля: Дата изменения; Предыдущие Фамилия, Имя, Отчество (автоматически проставляются ФИО, указанные на дату внесения изменений), Измененные Фамилия, Имя, Отчество (вносятся пользователем новые реквизиты физического лица), Инициалы (автоматическое заполнение на основании введенных данных), Наименование документа, на основании которого внесены изменения (текстовое поле, заполняется пользовате</w:t>
      </w:r>
      <w:r w:rsidRPr="00C155A8">
        <w:rPr>
          <w:szCs w:val="20"/>
        </w:rPr>
        <w:lastRenderedPageBreak/>
        <w:t xml:space="preserve">лем вручную, не обязательно для заполнения). После внесения данных активируется кнопка Внести изменения. После нажатия данной кнопки необходимо предусмотреть проведение проверки наличия связи карточки Физическое лицо с одной или несколькими карточками </w:t>
      </w:r>
      <w:r w:rsidR="0073332B">
        <w:rPr>
          <w:szCs w:val="20"/>
        </w:rPr>
        <w:t>Условия труда сотрудника</w:t>
      </w:r>
      <w:r w:rsidRPr="00C155A8">
        <w:rPr>
          <w:szCs w:val="20"/>
        </w:rPr>
        <w:t xml:space="preserve">. На экран выводится информационное окно с текстом: «Будут внесены изменения в карточку </w:t>
      </w:r>
      <w:r w:rsidR="0073332B">
        <w:rPr>
          <w:szCs w:val="20"/>
        </w:rPr>
        <w:t>Условия труда сотрудника</w:t>
      </w:r>
      <w:r w:rsidRPr="00C155A8">
        <w:rPr>
          <w:szCs w:val="20"/>
        </w:rPr>
        <w:t xml:space="preserve">: ФИО сотрудника, табельный номер, должность, подразделение, предприятие.» В данном информационном окне отображаются данные по всем сотрудникам, которые связаны с изменяемой карточкой Физическое лицо. Пользователю необходимо предоставить возможность подтверждения либо отмены внесения изменений (кнопки Да/Нет). Также необходимо прописать направление уведомлений ответственным сотрудникам (сотрудникам, ответственным за ведение кадрового и бухгалтерского учета) при внесении изменений в карточку Физического лица. </w:t>
      </w:r>
      <w:r w:rsidRPr="00C155A8">
        <w:rPr>
          <w:i/>
          <w:szCs w:val="20"/>
        </w:rPr>
        <w:t>(Например, если Физ.лицо оформлено Сотрудником Предприятия 1 (основное место работы) и Предприятия 2 (внешнее совместительство), то при внесении изменений в карточку Физ.лицо необходимо предусмотреть направление уведомления на электронную почту сотрудников, ответственных за кадровый и бухгалтерский учет Предприятия 1 и Предприятия 2).</w:t>
      </w:r>
    </w:p>
    <w:p w14:paraId="5DF01FEF" w14:textId="77777777" w:rsidR="000023F1" w:rsidRPr="00C155A8" w:rsidRDefault="000023F1" w:rsidP="000023F1">
      <w:pPr>
        <w:pStyle w:val="2-"/>
      </w:pPr>
      <w:r w:rsidRPr="00C155A8">
        <w:t>Персональные данные:</w:t>
      </w:r>
    </w:p>
    <w:p w14:paraId="42815345" w14:textId="77777777" w:rsidR="000023F1" w:rsidRPr="00C155A8" w:rsidRDefault="000023F1" w:rsidP="0073332B">
      <w:pPr>
        <w:pStyle w:val="2-"/>
        <w:numPr>
          <w:ilvl w:val="1"/>
          <w:numId w:val="4"/>
        </w:numPr>
      </w:pPr>
      <w:r w:rsidRPr="00C155A8">
        <w:t>СНИЛС</w:t>
      </w:r>
    </w:p>
    <w:p w14:paraId="766464A4" w14:textId="77777777" w:rsidR="000023F1" w:rsidRPr="00C155A8" w:rsidRDefault="000023F1" w:rsidP="0073332B">
      <w:pPr>
        <w:pStyle w:val="2-"/>
        <w:numPr>
          <w:ilvl w:val="1"/>
          <w:numId w:val="4"/>
        </w:numPr>
      </w:pPr>
      <w:r w:rsidRPr="00C155A8">
        <w:t>Место рождения (Тип, Страна, Область, Район, Город)</w:t>
      </w:r>
    </w:p>
    <w:p w14:paraId="0FB5759B" w14:textId="77777777" w:rsidR="000023F1" w:rsidRDefault="000023F1" w:rsidP="0073332B">
      <w:pPr>
        <w:pStyle w:val="2-"/>
        <w:numPr>
          <w:ilvl w:val="1"/>
          <w:numId w:val="4"/>
        </w:numPr>
      </w:pPr>
      <w:r w:rsidRPr="00C155A8">
        <w:t>Сведения об инвалидности (период действия, серия, номер, группа, срок, комментарий)</w:t>
      </w:r>
    </w:p>
    <w:p w14:paraId="673DB531" w14:textId="70861E23" w:rsidR="003270EF" w:rsidRDefault="00CE5BB8" w:rsidP="00CE5BB8">
      <w:pPr>
        <w:pStyle w:val="1-"/>
      </w:pPr>
      <w:r>
        <w:t xml:space="preserve">Вкладка Кадры. Включает в себя </w:t>
      </w:r>
      <w:r w:rsidR="00103558">
        <w:t>информацию для кадрового учета</w:t>
      </w:r>
      <w:r>
        <w:t>:</w:t>
      </w:r>
    </w:p>
    <w:p w14:paraId="455CFDF4" w14:textId="77777777" w:rsidR="003270EF" w:rsidRDefault="00CE5BB8" w:rsidP="00CE5BB8">
      <w:pPr>
        <w:pStyle w:val="2-"/>
      </w:pPr>
      <w:r>
        <w:t>Семейное положение (состояние в браке). Вводится дата и выбирается название из справочника Состояния в браке;</w:t>
      </w:r>
    </w:p>
    <w:p w14:paraId="1B875BB9" w14:textId="329D036E" w:rsidR="00CE5BB8" w:rsidRDefault="007A4020" w:rsidP="00CE5BB8">
      <w:pPr>
        <w:pStyle w:val="2-"/>
      </w:pPr>
      <w:r>
        <w:t>Состав семьи (дата</w:t>
      </w:r>
      <w:r w:rsidR="00C83155">
        <w:t xml:space="preserve"> начала (дата ввода данных)</w:t>
      </w:r>
      <w:r>
        <w:t xml:space="preserve">, </w:t>
      </w:r>
      <w:r w:rsidR="00C83155">
        <w:t xml:space="preserve">дата окончания, </w:t>
      </w:r>
      <w:r>
        <w:t>степень родства (выбор из справочника степень родства), ФИО);</w:t>
      </w:r>
    </w:p>
    <w:p w14:paraId="32D69921" w14:textId="77777777" w:rsidR="007A4020" w:rsidRDefault="007A4020" w:rsidP="00CE5BB8">
      <w:pPr>
        <w:pStyle w:val="2-"/>
      </w:pPr>
      <w:r>
        <w:t>Профессии (наименование профессии и флаг основная/не основная);</w:t>
      </w:r>
    </w:p>
    <w:p w14:paraId="6DBD676B" w14:textId="77777777" w:rsidR="007A4020" w:rsidRDefault="007A4020" w:rsidP="00CE5BB8">
      <w:pPr>
        <w:pStyle w:val="2-"/>
      </w:pPr>
      <w:r>
        <w:t>Знания иностранных языков (наименование языка (выбор из справочника), степень знания языка</w:t>
      </w:r>
      <w:r w:rsidR="00072B0C">
        <w:t xml:space="preserve"> – выбор из справочника Уровень знания языков</w:t>
      </w:r>
      <w:r>
        <w:t>);</w:t>
      </w:r>
    </w:p>
    <w:p w14:paraId="16356B4F" w14:textId="77777777" w:rsidR="007A4020" w:rsidRDefault="007A4020" w:rsidP="00CE5BB8">
      <w:pPr>
        <w:pStyle w:val="2-"/>
      </w:pPr>
      <w:r>
        <w:t>Образование</w:t>
      </w:r>
      <w:r w:rsidR="002F00E7">
        <w:t xml:space="preserve">: вид образования (выбор из справочника Виды образования), </w:t>
      </w:r>
      <w:r w:rsidR="00072B0C">
        <w:t>Дата начала обучения (формат ДД.ММ.ГГГГ)</w:t>
      </w:r>
      <w:r w:rsidR="002F00E7">
        <w:t xml:space="preserve">, </w:t>
      </w:r>
      <w:r w:rsidR="00072B0C">
        <w:t xml:space="preserve">Дата окончания обучения (формат ДД.ММ.ГГГГ), </w:t>
      </w:r>
      <w:r w:rsidR="002F00E7">
        <w:t>учебное заведение (</w:t>
      </w:r>
      <w:r w:rsidR="00006971">
        <w:t>текстовое поле</w:t>
      </w:r>
      <w:r w:rsidR="002F00E7">
        <w:t xml:space="preserve">), специальность (выбор из справочника Специальности по образованию), </w:t>
      </w:r>
      <w:r w:rsidR="00072B0C">
        <w:t xml:space="preserve">Степень (выбор из справочника Степень (квалификация), </w:t>
      </w:r>
      <w:r w:rsidR="002F00E7">
        <w:t xml:space="preserve">данные документа об образовании (наименование, серия, номер, дата), </w:t>
      </w:r>
      <w:r w:rsidR="00072B0C">
        <w:t>признак окончания обучения</w:t>
      </w:r>
      <w:r w:rsidR="00D14477">
        <w:t>: выбор из значений Завершено, Не завершено</w:t>
      </w:r>
      <w:r w:rsidR="001A5141">
        <w:t>. Необходимо предусмотреть возможность ввода нескольких строк об образовании физического лица</w:t>
      </w:r>
      <w:r w:rsidR="002F00E7">
        <w:t>;</w:t>
      </w:r>
    </w:p>
    <w:p w14:paraId="1A627DDC" w14:textId="77777777" w:rsidR="002F00E7" w:rsidRDefault="002F00E7" w:rsidP="00CE5BB8">
      <w:pPr>
        <w:pStyle w:val="2-"/>
      </w:pPr>
      <w:r>
        <w:t xml:space="preserve">Воинский учет: дата, отношение к воинской обязанности (выбор из справочника Отношение к военной службе), </w:t>
      </w:r>
      <w:r w:rsidR="00DA555C">
        <w:t>категории запаса (1 - до 45 лет, 2 - до50 лет, 3 – до 55 лет), категории годности (А – годен к военной службе, В - годен к военной службе с незначительными ограничениями, В – ограниченно годен к военной службе, Г – временно не годен к военной службе, Д – не годен к военной службе), воинское звание (выбор из справочника Воинские звания), состав/профиль (выбор из справочника Состав/профиль воинского учета), код ВУС, наименование комиссариата (выбор из справочника Комиссариаты/военкоматы), отношение к воинскому учету (не задано, состоит на воинском учете, не состоит на воинском учете, снят с воинского учета по возрасту, снят с воинского учета по состоянию здоровья), наличие моб.предписания (да/нет), номер команды/партии, специальный воинский учет;</w:t>
      </w:r>
    </w:p>
    <w:p w14:paraId="4F831153" w14:textId="7342DC9A" w:rsidR="00DA555C" w:rsidRDefault="00103558" w:rsidP="00CE5BB8">
      <w:pPr>
        <w:pStyle w:val="2-"/>
      </w:pPr>
      <w:r w:rsidRPr="00E20A2C">
        <w:rPr>
          <w:szCs w:val="20"/>
        </w:rPr>
        <w:t>Стаж на дату приема на работу: период места работы (дата начала и дата окончания), наименование места работы</w:t>
      </w:r>
      <w:r w:rsidR="00DA555C">
        <w:t>.</w:t>
      </w:r>
    </w:p>
    <w:p w14:paraId="6714F567" w14:textId="77777777" w:rsidR="00103558" w:rsidRDefault="00103558" w:rsidP="00103558">
      <w:pPr>
        <w:pStyle w:val="1-"/>
      </w:pPr>
      <w:r>
        <w:t xml:space="preserve">Вложения. На вкладке Вложения отображаются все прикрепленные документы, относящиеся к данному документу и хранящиеся в файловом архиве. Добавить документы можно с помощью кнопки Добавить файлы. Необходимо предусмотреть разделение доступа в зависимости от типа прикрепленного документа. </w:t>
      </w:r>
    </w:p>
    <w:p w14:paraId="2A176349" w14:textId="77777777" w:rsidR="00103558" w:rsidRDefault="00103558" w:rsidP="00103558">
      <w:pPr>
        <w:pStyle w:val="1-"/>
      </w:pPr>
      <w:r>
        <w:lastRenderedPageBreak/>
        <w:t xml:space="preserve">Ролевые группы. Содержит </w:t>
      </w:r>
      <w:r w:rsidRPr="00660DFF">
        <w:t xml:space="preserve">таблицу ролей для данного </w:t>
      </w:r>
      <w:r>
        <w:t>физического лица</w:t>
      </w:r>
      <w:r w:rsidRPr="00660DFF">
        <w:t>. Роли добавляются из справочника "</w:t>
      </w:r>
      <w:r>
        <w:t>Роли субъектов".</w:t>
      </w:r>
      <w:r w:rsidRPr="00660DFF">
        <w:t xml:space="preserve"> </w:t>
      </w:r>
    </w:p>
    <w:p w14:paraId="5E48AC74" w14:textId="77777777" w:rsidR="00103558" w:rsidRPr="00C155A8" w:rsidRDefault="00103558" w:rsidP="00103558">
      <w:pPr>
        <w:pStyle w:val="1-"/>
        <w:rPr>
          <w:szCs w:val="20"/>
        </w:rPr>
      </w:pPr>
      <w:r w:rsidRPr="00C155A8">
        <w:rPr>
          <w:szCs w:val="20"/>
        </w:rPr>
        <w:t>Прочее. Отражается следующая информация: элемент группы (заполняется из справочника Группы субъектов), флаги Замок, Завершен, Это просто группа;</w:t>
      </w:r>
    </w:p>
    <w:p w14:paraId="250CBC2D" w14:textId="77777777" w:rsidR="00103558" w:rsidRPr="00C155A8" w:rsidRDefault="00103558" w:rsidP="00103558">
      <w:pPr>
        <w:pStyle w:val="1-"/>
        <w:rPr>
          <w:szCs w:val="20"/>
        </w:rPr>
      </w:pPr>
      <w:r w:rsidRPr="00C155A8">
        <w:rPr>
          <w:szCs w:val="20"/>
        </w:rPr>
        <w:t>Системные поля. В блоке отражается информация о внесении изменений, времени создания и редактирования документа (доступна пользователю с правами администратора).</w:t>
      </w:r>
    </w:p>
    <w:p w14:paraId="749BE29C" w14:textId="6DCB0304" w:rsidR="00103558" w:rsidRDefault="00103558" w:rsidP="00103558">
      <w:pPr>
        <w:pStyle w:val="1-"/>
      </w:pPr>
      <w:r>
        <w:t xml:space="preserve">Трудоустройство. Отображаются данные о трудоустройстве физического лица (наименование организации, подразделение, должность, табельный номер, дата приема на работу, дата увольнения с работы (при наличии)). Необходимо предусмотреть отображение актуальной информации (внесение изменений при переводе на другую должность или подразделение) и переход на карточку </w:t>
      </w:r>
      <w:r w:rsidR="00B44525">
        <w:t>Условия труда сотрудника</w:t>
      </w:r>
      <w:r>
        <w:t>. Если физическое лицо было уволено с работы и потом принято заново, то необходимо предусмотреть наличие информации о предыдущей работе (с заполнением даты увольнения) и следующей строкой – данные о текущей работе.</w:t>
      </w:r>
    </w:p>
    <w:p w14:paraId="67A40845" w14:textId="780B050F" w:rsidR="003270EF" w:rsidRDefault="00807B1E" w:rsidP="00CA78AF">
      <w:pPr>
        <w:pStyle w:val="a5"/>
      </w:pPr>
      <w:r>
        <w:t xml:space="preserve">В документации для пользователя необходимо указать, что при оформлении совместительства, а также при повторном приеме ранее уволенного работника, необходимо использовать ранее заведенную карточку физического лица. В программе допускается связь 1 карточка Физ.лица и 2 и более карточки </w:t>
      </w:r>
      <w:r w:rsidR="00B44525">
        <w:t>Условия труда сотрудника</w:t>
      </w:r>
      <w:r>
        <w:t>.</w:t>
      </w:r>
    </w:p>
    <w:p w14:paraId="7B382094" w14:textId="77777777" w:rsidR="00807B1E" w:rsidRDefault="00807B1E" w:rsidP="00CA78AF">
      <w:pPr>
        <w:pStyle w:val="a5"/>
      </w:pPr>
    </w:p>
    <w:p w14:paraId="3346CF51" w14:textId="77777777" w:rsidR="00807B1E" w:rsidRDefault="00807B1E" w:rsidP="00CA78AF">
      <w:pPr>
        <w:pStyle w:val="a5"/>
      </w:pPr>
    </w:p>
    <w:p w14:paraId="1ADE1FE0" w14:textId="77777777" w:rsidR="003270EF" w:rsidRDefault="00720D00" w:rsidP="00A823FE">
      <w:pPr>
        <w:pStyle w:val="3-0"/>
      </w:pPr>
      <w:bookmarkStart w:id="21" w:name="_Toc55310143"/>
      <w:r>
        <w:t>Банки</w:t>
      </w:r>
      <w:r w:rsidR="00A823FE">
        <w:t>.</w:t>
      </w:r>
      <w:bookmarkEnd w:id="21"/>
    </w:p>
    <w:p w14:paraId="5679A1ED" w14:textId="77777777" w:rsidR="00720D00" w:rsidRPr="00720D00" w:rsidRDefault="00720D00" w:rsidP="00720D00">
      <w:pPr>
        <w:spacing w:after="0" w:line="240" w:lineRule="auto"/>
        <w:rPr>
          <w:rFonts w:eastAsia="Times New Roman" w:cs="Helvetica"/>
          <w:bCs/>
          <w:color w:val="333333"/>
          <w:szCs w:val="20"/>
          <w:bdr w:val="none" w:sz="0" w:space="0" w:color="auto" w:frame="1"/>
          <w:lang w:eastAsia="ru-RU"/>
        </w:rPr>
      </w:pPr>
    </w:p>
    <w:p w14:paraId="1345DADD" w14:textId="77777777" w:rsidR="00720D00" w:rsidRPr="00544293" w:rsidRDefault="00720D00" w:rsidP="00720D00">
      <w:pPr>
        <w:spacing w:after="120" w:line="252" w:lineRule="auto"/>
        <w:rPr>
          <w:rFonts w:eastAsia="Times New Roman" w:cs="Helvetica"/>
          <w:bCs/>
          <w:color w:val="000000" w:themeColor="text1"/>
          <w:szCs w:val="20"/>
          <w:bdr w:val="none" w:sz="0" w:space="0" w:color="auto" w:frame="1"/>
          <w:lang w:eastAsia="ru-RU"/>
        </w:rPr>
      </w:pPr>
      <w:r w:rsidRPr="00544293">
        <w:rPr>
          <w:rFonts w:eastAsia="Times New Roman" w:cs="Helvetica"/>
          <w:bCs/>
          <w:color w:val="000000" w:themeColor="text1"/>
          <w:szCs w:val="20"/>
          <w:bdr w:val="none" w:sz="0" w:space="0" w:color="auto" w:frame="1"/>
          <w:lang w:eastAsia="ru-RU"/>
        </w:rPr>
        <w:t>Данный справочник содержит информацию о банках, используемых в системе.</w:t>
      </w:r>
    </w:p>
    <w:p w14:paraId="79EA1AFC" w14:textId="77777777" w:rsidR="00720D00" w:rsidRPr="00720D00" w:rsidRDefault="00720D00" w:rsidP="00720D00">
      <w:pPr>
        <w:spacing w:after="120" w:line="252" w:lineRule="auto"/>
        <w:rPr>
          <w:rFonts w:eastAsia="Times New Roman" w:cs="Helvetica"/>
          <w:bCs/>
          <w:color w:val="333333"/>
          <w:szCs w:val="20"/>
          <w:bdr w:val="none" w:sz="0" w:space="0" w:color="auto" w:frame="1"/>
          <w:lang w:eastAsia="ru-RU"/>
        </w:rPr>
      </w:pPr>
      <w:r>
        <w:t>Все сведения в этот справочник вводятся с помощью карточка Банк.</w:t>
      </w:r>
    </w:p>
    <w:p w14:paraId="251A396C" w14:textId="77777777" w:rsidR="00720D00" w:rsidRDefault="00720D00" w:rsidP="00720D00">
      <w:pPr>
        <w:pStyle w:val="a5"/>
      </w:pPr>
      <w:r>
        <w:t xml:space="preserve">Интерфейс и данные карточки Банк соответствуют параметрам, установленным в базовой системе ТУРБО.  </w:t>
      </w:r>
    </w:p>
    <w:p w14:paraId="7A19B215" w14:textId="77777777" w:rsidR="00720D00" w:rsidRPr="00544293" w:rsidRDefault="00720D00" w:rsidP="00720D00">
      <w:pPr>
        <w:pStyle w:val="a5"/>
        <w:rPr>
          <w:color w:val="000000" w:themeColor="text1"/>
        </w:rPr>
      </w:pPr>
      <w:r w:rsidRPr="00544293">
        <w:rPr>
          <w:color w:val="000000" w:themeColor="text1"/>
        </w:rPr>
        <w:t>Карточка включает в себя следующие поля:</w:t>
      </w:r>
    </w:p>
    <w:p w14:paraId="46D1C544" w14:textId="77777777" w:rsidR="00720D00" w:rsidRPr="00544293" w:rsidRDefault="00720D00" w:rsidP="00593FB8">
      <w:pPr>
        <w:pStyle w:val="2-"/>
        <w:spacing w:after="0"/>
        <w:rPr>
          <w:color w:val="000000" w:themeColor="text1"/>
          <w:szCs w:val="20"/>
          <w:bdr w:val="none" w:sz="0" w:space="0" w:color="auto" w:frame="1"/>
          <w:lang w:eastAsia="ru-RU"/>
        </w:rPr>
      </w:pPr>
      <w:r w:rsidRPr="00544293">
        <w:rPr>
          <w:rFonts w:eastAsia="Times New Roman" w:cs="Helvetica"/>
          <w:color w:val="000000" w:themeColor="text1"/>
          <w:szCs w:val="20"/>
          <w:lang w:eastAsia="ru-RU"/>
        </w:rPr>
        <w:t>Название банка;</w:t>
      </w:r>
    </w:p>
    <w:p w14:paraId="7889A26F" w14:textId="77777777" w:rsidR="00720D00" w:rsidRPr="00544293" w:rsidRDefault="00720D00" w:rsidP="00593FB8">
      <w:pPr>
        <w:pStyle w:val="2-"/>
        <w:spacing w:after="0"/>
        <w:rPr>
          <w:color w:val="000000" w:themeColor="text1"/>
          <w:szCs w:val="20"/>
          <w:bdr w:val="none" w:sz="0" w:space="0" w:color="auto" w:frame="1"/>
          <w:lang w:eastAsia="ru-RU"/>
        </w:rPr>
      </w:pPr>
      <w:r w:rsidRPr="00544293">
        <w:rPr>
          <w:rFonts w:eastAsia="Times New Roman" w:cs="Helvetica"/>
          <w:color w:val="000000" w:themeColor="text1"/>
          <w:szCs w:val="20"/>
          <w:lang w:eastAsia="ru-RU"/>
        </w:rPr>
        <w:t>Код (IBAN) – международный номер счета получателя денег;</w:t>
      </w:r>
    </w:p>
    <w:p w14:paraId="53296945" w14:textId="77777777" w:rsidR="00720D00" w:rsidRPr="00544293" w:rsidRDefault="00720D00" w:rsidP="00593FB8">
      <w:pPr>
        <w:pStyle w:val="2-"/>
        <w:spacing w:after="0"/>
        <w:rPr>
          <w:color w:val="000000" w:themeColor="text1"/>
          <w:szCs w:val="20"/>
          <w:bdr w:val="none" w:sz="0" w:space="0" w:color="auto" w:frame="1"/>
          <w:lang w:eastAsia="ru-RU"/>
        </w:rPr>
      </w:pPr>
      <w:r w:rsidRPr="00544293">
        <w:rPr>
          <w:rFonts w:eastAsia="Times New Roman" w:cs="Helvetica"/>
          <w:color w:val="000000" w:themeColor="text1"/>
          <w:szCs w:val="20"/>
          <w:lang w:eastAsia="ru-RU"/>
        </w:rPr>
        <w:t>SWIFT код - международная межбанковская система передачи информации и совершения платежей;</w:t>
      </w:r>
    </w:p>
    <w:p w14:paraId="76B85A19" w14:textId="77777777" w:rsidR="00720D00" w:rsidRPr="00544293" w:rsidRDefault="00593FB8" w:rsidP="00593FB8">
      <w:pPr>
        <w:pStyle w:val="2-"/>
        <w:spacing w:after="0"/>
        <w:rPr>
          <w:color w:val="000000" w:themeColor="text1"/>
          <w:szCs w:val="20"/>
          <w:bdr w:val="none" w:sz="0" w:space="0" w:color="auto" w:frame="1"/>
          <w:lang w:eastAsia="ru-RU"/>
        </w:rPr>
      </w:pPr>
      <w:r w:rsidRPr="00544293">
        <w:rPr>
          <w:rFonts w:eastAsia="Times New Roman" w:cs="Helvetica"/>
          <w:color w:val="000000" w:themeColor="text1"/>
          <w:szCs w:val="20"/>
          <w:lang w:eastAsia="ru-RU"/>
        </w:rPr>
        <w:t>Флаг Закрыт;</w:t>
      </w:r>
    </w:p>
    <w:p w14:paraId="19656FB7"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Страна;</w:t>
      </w:r>
    </w:p>
    <w:p w14:paraId="637B720E"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Город;</w:t>
      </w:r>
    </w:p>
    <w:p w14:paraId="11D3743B"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Адрес;</w:t>
      </w:r>
    </w:p>
    <w:p w14:paraId="781EB98C"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Телефон;</w:t>
      </w:r>
    </w:p>
    <w:p w14:paraId="4DC11FF4"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Флаг Нерезидент;</w:t>
      </w:r>
    </w:p>
    <w:p w14:paraId="04F3A34B"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БИК;</w:t>
      </w:r>
    </w:p>
    <w:p w14:paraId="11CC2AF2"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Корр.счет;</w:t>
      </w:r>
    </w:p>
    <w:p w14:paraId="60985051"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ОКАТО;</w:t>
      </w:r>
    </w:p>
    <w:p w14:paraId="4E4E1B6D" w14:textId="77777777" w:rsidR="00593FB8" w:rsidRPr="00544293" w:rsidRDefault="00593FB8" w:rsidP="00593FB8">
      <w:pPr>
        <w:pStyle w:val="2-"/>
        <w:spacing w:after="0"/>
        <w:rPr>
          <w:color w:val="000000" w:themeColor="text1"/>
          <w:szCs w:val="20"/>
          <w:bdr w:val="none" w:sz="0" w:space="0" w:color="auto" w:frame="1"/>
          <w:lang w:eastAsia="ru-RU"/>
        </w:rPr>
      </w:pPr>
      <w:r w:rsidRPr="00544293">
        <w:rPr>
          <w:color w:val="000000" w:themeColor="text1"/>
          <w:szCs w:val="20"/>
          <w:bdr w:val="none" w:sz="0" w:space="0" w:color="auto" w:frame="1"/>
          <w:lang w:eastAsia="ru-RU"/>
        </w:rPr>
        <w:t>Информация латиницей (название, страна, город, адрес);</w:t>
      </w:r>
    </w:p>
    <w:p w14:paraId="257F02EF" w14:textId="77777777" w:rsidR="003270EF" w:rsidRPr="00544293" w:rsidRDefault="00593FB8" w:rsidP="00593FB8">
      <w:pPr>
        <w:pStyle w:val="2-"/>
        <w:rPr>
          <w:color w:val="000000" w:themeColor="text1"/>
          <w:szCs w:val="20"/>
          <w:bdr w:val="none" w:sz="0" w:space="0" w:color="auto" w:frame="1"/>
          <w:lang w:eastAsia="ru-RU"/>
        </w:rPr>
      </w:pPr>
      <w:r w:rsidRPr="00544293">
        <w:rPr>
          <w:color w:val="000000" w:themeColor="text1"/>
          <w:szCs w:val="20"/>
          <w:bdr w:val="none" w:sz="0" w:space="0" w:color="auto" w:frame="1"/>
          <w:lang w:eastAsia="ru-RU"/>
        </w:rPr>
        <w:t>Формат сумм (разделитель сумм, окончание круглой суммы).</w:t>
      </w:r>
    </w:p>
    <w:p w14:paraId="14A0589A" w14:textId="77777777" w:rsidR="003270EF" w:rsidRDefault="003270EF" w:rsidP="00CA78AF">
      <w:pPr>
        <w:pStyle w:val="a5"/>
      </w:pPr>
    </w:p>
    <w:p w14:paraId="6673D440" w14:textId="77777777" w:rsidR="003270EF" w:rsidRDefault="00593FB8" w:rsidP="00593FB8">
      <w:pPr>
        <w:pStyle w:val="3-0"/>
      </w:pPr>
      <w:r>
        <w:t xml:space="preserve"> </w:t>
      </w:r>
      <w:bookmarkStart w:id="22" w:name="_Toc55310144"/>
      <w:r>
        <w:t>Подразделения.</w:t>
      </w:r>
      <w:bookmarkEnd w:id="22"/>
    </w:p>
    <w:p w14:paraId="04A27FF5" w14:textId="77777777" w:rsidR="008139B8" w:rsidRPr="00720D00" w:rsidRDefault="008139B8" w:rsidP="008139B8">
      <w:pPr>
        <w:spacing w:after="120" w:line="252" w:lineRule="auto"/>
        <w:rPr>
          <w:rFonts w:eastAsia="Times New Roman" w:cs="Helvetica"/>
          <w:bCs/>
          <w:color w:val="333333"/>
          <w:szCs w:val="20"/>
          <w:bdr w:val="none" w:sz="0" w:space="0" w:color="auto" w:frame="1"/>
          <w:lang w:eastAsia="ru-RU"/>
        </w:rPr>
      </w:pPr>
      <w:r>
        <w:t>Справочник содержит справочную информацию по всем подразделениям, по которым ведется учет. Все сведения в этот справочник вводятся с помощью карточки Подразделение.</w:t>
      </w:r>
    </w:p>
    <w:p w14:paraId="69139246" w14:textId="77777777" w:rsidR="008139B8" w:rsidRDefault="008139B8" w:rsidP="008139B8">
      <w:pPr>
        <w:pStyle w:val="a5"/>
      </w:pPr>
      <w:r>
        <w:t xml:space="preserve">Интерфейс и данные справочника соответствуют параметрам, установленным в базовой системе ТУРБО.  </w:t>
      </w:r>
    </w:p>
    <w:p w14:paraId="2EDF7114" w14:textId="77777777" w:rsidR="008139B8" w:rsidRDefault="008139B8" w:rsidP="008139B8">
      <w:pPr>
        <w:pStyle w:val="a5"/>
      </w:pPr>
      <w:r>
        <w:t>Карточка включает в себя следующие поля:</w:t>
      </w:r>
    </w:p>
    <w:p w14:paraId="4D01EA73" w14:textId="77777777" w:rsidR="008139B8" w:rsidRDefault="008139B8" w:rsidP="008139B8">
      <w:pPr>
        <w:pStyle w:val="1-"/>
        <w:rPr>
          <w:lang w:eastAsia="ru-RU"/>
        </w:rPr>
      </w:pPr>
      <w:r>
        <w:rPr>
          <w:lang w:eastAsia="ru-RU"/>
        </w:rPr>
        <w:t xml:space="preserve">Общие данные: Имя/Название, </w:t>
      </w:r>
      <w:r w:rsidRPr="006301DB">
        <w:rPr>
          <w:lang w:eastAsia="ru-RU"/>
        </w:rPr>
        <w:t>код</w:t>
      </w:r>
      <w:r>
        <w:rPr>
          <w:lang w:eastAsia="ru-RU"/>
        </w:rPr>
        <w:t>, описание;</w:t>
      </w:r>
    </w:p>
    <w:p w14:paraId="5D8C23FA" w14:textId="77777777" w:rsidR="008139B8" w:rsidRDefault="008139B8" w:rsidP="008139B8">
      <w:pPr>
        <w:pStyle w:val="1-"/>
        <w:rPr>
          <w:lang w:eastAsia="ru-RU"/>
        </w:rPr>
      </w:pPr>
      <w:r>
        <w:rPr>
          <w:lang w:eastAsia="ru-RU"/>
        </w:rPr>
        <w:lastRenderedPageBreak/>
        <w:t>Вкладка Основное. Включает в себя:</w:t>
      </w:r>
      <w:r w:rsidRPr="00424089">
        <w:t xml:space="preserve"> </w:t>
      </w:r>
    </w:p>
    <w:p w14:paraId="644D24BB" w14:textId="77777777" w:rsidR="008139B8" w:rsidRDefault="008139B8" w:rsidP="008139B8">
      <w:pPr>
        <w:pStyle w:val="2-"/>
      </w:pPr>
      <w:r>
        <w:t>Контакты (страна/регион, основной адрес, поч</w:t>
      </w:r>
      <w:r w:rsidR="001E3B96">
        <w:t xml:space="preserve">товый адрес, фактический адрес </w:t>
      </w:r>
      <w:r>
        <w:t xml:space="preserve">(адреса заполняются из справочника адресов), банковские реквизиты (из списка банковских реквизитов), телефон, </w:t>
      </w:r>
      <w:r>
        <w:rPr>
          <w:lang w:val="en-US"/>
        </w:rPr>
        <w:t>E</w:t>
      </w:r>
      <w:r w:rsidRPr="00A16730">
        <w:t>_</w:t>
      </w:r>
      <w:r>
        <w:rPr>
          <w:lang w:val="en-US"/>
        </w:rPr>
        <w:t>Mail</w:t>
      </w:r>
      <w:r>
        <w:t>,</w:t>
      </w:r>
      <w:r w:rsidRPr="00A16730">
        <w:t xml:space="preserve"> </w:t>
      </w:r>
      <w:r>
        <w:rPr>
          <w:lang w:val="en-US"/>
        </w:rPr>
        <w:t>WWW</w:t>
      </w:r>
      <w:r w:rsidRPr="00A16730">
        <w:t xml:space="preserve">, </w:t>
      </w:r>
      <w:r>
        <w:rPr>
          <w:lang w:val="en-US"/>
        </w:rPr>
        <w:t>Skape</w:t>
      </w:r>
      <w:r w:rsidRPr="00A16730">
        <w:t xml:space="preserve">, </w:t>
      </w:r>
      <w:r>
        <w:rPr>
          <w:lang w:val="en-US"/>
        </w:rPr>
        <w:t>WhatsApp</w:t>
      </w:r>
      <w:r>
        <w:t>,</w:t>
      </w:r>
      <w:r w:rsidRPr="00A16730">
        <w:t xml:space="preserve"> </w:t>
      </w:r>
      <w:r>
        <w:rPr>
          <w:lang w:val="en-US"/>
        </w:rPr>
        <w:t>Viber</w:t>
      </w:r>
      <w:r w:rsidRPr="00A16730">
        <w:t xml:space="preserve">, </w:t>
      </w:r>
      <w:r>
        <w:t>доп.контакт);</w:t>
      </w:r>
    </w:p>
    <w:p w14:paraId="7E86FDE2" w14:textId="77777777" w:rsidR="008139B8" w:rsidRDefault="001E3B96" w:rsidP="008139B8">
      <w:pPr>
        <w:pStyle w:val="2-"/>
      </w:pPr>
      <w:r>
        <w:t>Реквизиты подразделения (наименование предприятия, адрес, телефон, счет затрат, ответственный, отчет по обособленному подразделению (сдаем/не сдаем), отчет по месту нахождения (выбор из списка реквизитов подразделения)</w:t>
      </w:r>
      <w:r w:rsidR="008139B8">
        <w:t>;</w:t>
      </w:r>
    </w:p>
    <w:p w14:paraId="1BC6D325" w14:textId="77777777" w:rsidR="008139B8" w:rsidRDefault="008139B8" w:rsidP="008139B8">
      <w:pPr>
        <w:pStyle w:val="2-"/>
      </w:pPr>
      <w:r>
        <w:t xml:space="preserve">Прочее. </w:t>
      </w:r>
      <w:r w:rsidR="001E3B96">
        <w:t>О</w:t>
      </w:r>
      <w:r>
        <w:t xml:space="preserve">тражается следующая информация: элемент группы (заполняется из справочника Группы субъектов), флаги </w:t>
      </w:r>
      <w:r w:rsidR="001E3B96">
        <w:t xml:space="preserve">Это группа, </w:t>
      </w:r>
      <w:r>
        <w:t>Замок, Завершен, Это просто группа</w:t>
      </w:r>
      <w:r w:rsidR="001E3B96">
        <w:t>, Склад, ЕНВД, Касса, Расч.счет</w:t>
      </w:r>
      <w:r>
        <w:t>;</w:t>
      </w:r>
    </w:p>
    <w:p w14:paraId="359EF8A6" w14:textId="77777777" w:rsidR="008139B8" w:rsidRDefault="008139B8" w:rsidP="008139B8">
      <w:pPr>
        <w:pStyle w:val="2-"/>
      </w:pPr>
      <w:r>
        <w:t xml:space="preserve">Системные поля. </w:t>
      </w:r>
      <w:r w:rsidR="001E3B96">
        <w:t>О</w:t>
      </w:r>
      <w:r>
        <w:t>тражается информация о внесении изменений, времени создания и редактирования документа (доступна пользователю с правами администратора);</w:t>
      </w:r>
    </w:p>
    <w:p w14:paraId="2EB5D9B6" w14:textId="77777777" w:rsidR="001E3B96" w:rsidRDefault="001E3B96" w:rsidP="008139B8">
      <w:pPr>
        <w:pStyle w:val="2-"/>
      </w:pPr>
      <w:r>
        <w:t>Налоговый учет. Указывается: аналитический признак (выбор из справочника Расходы для целей налогового учета), признаки налогового учета для расчета заработной платы для СВ/ЕСН и ФСС – Травматизм (выбор из справочника Расходы для целей налогового учета), региональная ставка налога на имущество для расчета налоговой декларации.</w:t>
      </w:r>
    </w:p>
    <w:p w14:paraId="116DFA0E" w14:textId="77777777" w:rsidR="001E3B96" w:rsidRPr="0011599A" w:rsidRDefault="001E3B96" w:rsidP="001E3B96">
      <w:pPr>
        <w:pStyle w:val="1-"/>
        <w:rPr>
          <w:szCs w:val="20"/>
        </w:rPr>
      </w:pPr>
      <w:r w:rsidRPr="0011599A">
        <w:rPr>
          <w:szCs w:val="20"/>
        </w:rPr>
        <w:t>Вкладка Дополнительно. Включает в себя:</w:t>
      </w:r>
    </w:p>
    <w:p w14:paraId="431EA3E2" w14:textId="77777777" w:rsidR="001E3B96" w:rsidRPr="0011599A" w:rsidRDefault="00445385" w:rsidP="001E3B96">
      <w:pPr>
        <w:pStyle w:val="2-"/>
        <w:rPr>
          <w:szCs w:val="20"/>
        </w:rPr>
      </w:pPr>
      <w:r w:rsidRPr="0011599A">
        <w:rPr>
          <w:szCs w:val="20"/>
        </w:rPr>
        <w:t>Назначения и перемещения – возможность отбора и просмотра документов о приеме, переводе, изменении условий труда сотрудников, работающих в данном подразделении;</w:t>
      </w:r>
    </w:p>
    <w:p w14:paraId="0981E2CE" w14:textId="77777777" w:rsidR="00445385" w:rsidRPr="0011599A" w:rsidRDefault="00445385" w:rsidP="001E3B96">
      <w:pPr>
        <w:pStyle w:val="2-"/>
        <w:rPr>
          <w:szCs w:val="20"/>
        </w:rPr>
      </w:pPr>
      <w:r w:rsidRPr="0011599A">
        <w:rPr>
          <w:szCs w:val="20"/>
        </w:rPr>
        <w:t>Ставки транспортного налога (тип ТС, наименование ставок транспортного налога);</w:t>
      </w:r>
    </w:p>
    <w:p w14:paraId="56E6BA2C" w14:textId="77777777" w:rsidR="00445385" w:rsidRPr="0011599A" w:rsidRDefault="00445385" w:rsidP="001E3B96">
      <w:pPr>
        <w:pStyle w:val="2-"/>
        <w:rPr>
          <w:szCs w:val="20"/>
        </w:rPr>
      </w:pPr>
      <w:r w:rsidRPr="0011599A">
        <w:rPr>
          <w:szCs w:val="20"/>
        </w:rPr>
        <w:t>ОКТМО (</w:t>
      </w:r>
      <w:r w:rsidRPr="0011599A">
        <w:rPr>
          <w:rFonts w:cs="Helvetica"/>
          <w:color w:val="333333"/>
          <w:szCs w:val="20"/>
        </w:rPr>
        <w:t>значение из классификатора объектов административно-территориального деления Российской Федерации)</w:t>
      </w:r>
      <w:r w:rsidRPr="0011599A">
        <w:rPr>
          <w:szCs w:val="20"/>
        </w:rPr>
        <w:t>;</w:t>
      </w:r>
    </w:p>
    <w:p w14:paraId="6C8112CF" w14:textId="77777777" w:rsidR="00445385" w:rsidRPr="0011599A" w:rsidRDefault="00445385" w:rsidP="001E3B96">
      <w:pPr>
        <w:pStyle w:val="2-"/>
        <w:rPr>
          <w:szCs w:val="20"/>
        </w:rPr>
      </w:pPr>
      <w:r w:rsidRPr="0011599A">
        <w:rPr>
          <w:szCs w:val="20"/>
        </w:rPr>
        <w:t>Дополнительные расходы на подразделение;</w:t>
      </w:r>
    </w:p>
    <w:p w14:paraId="2EBB6D76" w14:textId="77777777" w:rsidR="00445385" w:rsidRPr="0011599A" w:rsidRDefault="00445385" w:rsidP="001E3B96">
      <w:pPr>
        <w:pStyle w:val="2-"/>
        <w:rPr>
          <w:szCs w:val="20"/>
        </w:rPr>
      </w:pPr>
      <w:r w:rsidRPr="0011599A">
        <w:rPr>
          <w:szCs w:val="20"/>
        </w:rPr>
        <w:t>Районный коэффициент. У</w:t>
      </w:r>
      <w:r w:rsidRPr="0011599A">
        <w:rPr>
          <w:rFonts w:cs="Helvetica"/>
          <w:color w:val="333333"/>
          <w:szCs w:val="20"/>
        </w:rPr>
        <w:t>казывается дата начала действия районного коэффициента с помощью календаря и коэффициент в % вручную</w:t>
      </w:r>
      <w:r w:rsidRPr="0011599A">
        <w:rPr>
          <w:szCs w:val="20"/>
        </w:rPr>
        <w:t>;</w:t>
      </w:r>
    </w:p>
    <w:p w14:paraId="67630ED2" w14:textId="77777777" w:rsidR="00445385" w:rsidRPr="0011599A" w:rsidRDefault="00445385" w:rsidP="001E3B96">
      <w:pPr>
        <w:pStyle w:val="2-"/>
        <w:rPr>
          <w:szCs w:val="20"/>
        </w:rPr>
      </w:pPr>
      <w:r w:rsidRPr="0011599A">
        <w:rPr>
          <w:szCs w:val="20"/>
        </w:rPr>
        <w:t xml:space="preserve">Периоды повышения окладов/тарифных ставок. </w:t>
      </w:r>
      <w:r w:rsidRPr="0011599A">
        <w:rPr>
          <w:rFonts w:cs="Helvetica"/>
          <w:color w:val="333333"/>
          <w:szCs w:val="20"/>
        </w:rPr>
        <w:t>С помощью календаря указывается дата повышения окладов/тарифных ставок</w:t>
      </w:r>
      <w:r w:rsidRPr="0011599A">
        <w:rPr>
          <w:szCs w:val="20"/>
        </w:rPr>
        <w:t>;</w:t>
      </w:r>
    </w:p>
    <w:p w14:paraId="5E3C8F04" w14:textId="77777777" w:rsidR="00445385" w:rsidRPr="0011599A" w:rsidRDefault="00445385" w:rsidP="001E3B96">
      <w:pPr>
        <w:pStyle w:val="2-"/>
        <w:rPr>
          <w:szCs w:val="20"/>
        </w:rPr>
      </w:pPr>
      <w:r w:rsidRPr="0011599A">
        <w:rPr>
          <w:szCs w:val="20"/>
        </w:rPr>
        <w:t xml:space="preserve">Умолчания для вакансий. </w:t>
      </w:r>
      <w:r w:rsidR="0011599A">
        <w:rPr>
          <w:szCs w:val="20"/>
        </w:rPr>
        <w:t>Вносятся данные, автоматически проставляемые в документ Вакансии (при совпадении параметра Подразделение). Содержит следующие данные: Вид начисления (выбор из справочника Виды начислений)</w:t>
      </w:r>
      <w:r w:rsidR="00E51A92">
        <w:rPr>
          <w:szCs w:val="20"/>
        </w:rPr>
        <w:t>;</w:t>
      </w:r>
      <w:r w:rsidR="0011599A">
        <w:rPr>
          <w:szCs w:val="20"/>
        </w:rPr>
        <w:t xml:space="preserve"> Тип графика</w:t>
      </w:r>
      <w:r w:rsidR="0011599A" w:rsidRPr="0011599A">
        <w:rPr>
          <w:szCs w:val="20"/>
        </w:rPr>
        <w:t xml:space="preserve"> </w:t>
      </w:r>
      <w:r w:rsidR="0011599A">
        <w:rPr>
          <w:szCs w:val="20"/>
        </w:rPr>
        <w:t>(выбор из справочника</w:t>
      </w:r>
      <w:r w:rsidR="0011599A" w:rsidRPr="0011599A">
        <w:rPr>
          <w:szCs w:val="20"/>
        </w:rPr>
        <w:t xml:space="preserve"> </w:t>
      </w:r>
      <w:r w:rsidR="0011599A">
        <w:rPr>
          <w:szCs w:val="20"/>
        </w:rPr>
        <w:t>Типы графиков)</w:t>
      </w:r>
      <w:r w:rsidR="00E51A92">
        <w:rPr>
          <w:szCs w:val="20"/>
        </w:rPr>
        <w:t>; Х</w:t>
      </w:r>
      <w:r w:rsidR="0011599A">
        <w:rPr>
          <w:szCs w:val="20"/>
        </w:rPr>
        <w:t>арактер работы (возможные значения: не задан</w:t>
      </w:r>
      <w:r w:rsidR="00E51A92">
        <w:rPr>
          <w:szCs w:val="20"/>
        </w:rPr>
        <w:t>, постоянно, временно, сезонно);</w:t>
      </w:r>
      <w:r w:rsidR="0011599A">
        <w:rPr>
          <w:szCs w:val="20"/>
        </w:rPr>
        <w:t xml:space="preserve"> </w:t>
      </w:r>
      <w:r w:rsidR="00E51A92">
        <w:rPr>
          <w:szCs w:val="20"/>
        </w:rPr>
        <w:t>В</w:t>
      </w:r>
      <w:r w:rsidR="0011599A">
        <w:rPr>
          <w:szCs w:val="20"/>
        </w:rPr>
        <w:t>ид занятости (возможные значения: не задан, основное место работы, внешнее совместительство, договоры за</w:t>
      </w:r>
      <w:r w:rsidR="00E51A92">
        <w:rPr>
          <w:szCs w:val="20"/>
        </w:rPr>
        <w:t xml:space="preserve"> пределами штатного расписания);</w:t>
      </w:r>
      <w:r w:rsidR="0011599A">
        <w:rPr>
          <w:szCs w:val="20"/>
        </w:rPr>
        <w:t xml:space="preserve"> </w:t>
      </w:r>
      <w:r w:rsidR="00E51A92" w:rsidRPr="00E51A92">
        <w:rPr>
          <w:szCs w:val="20"/>
        </w:rPr>
        <w:t>К</w:t>
      </w:r>
      <w:r w:rsidR="0011599A" w:rsidRPr="00E51A92">
        <w:rPr>
          <w:szCs w:val="20"/>
        </w:rPr>
        <w:t>оэффициент занятости</w:t>
      </w:r>
      <w:r w:rsidR="00D1422B" w:rsidRPr="00E51A92">
        <w:rPr>
          <w:szCs w:val="20"/>
        </w:rPr>
        <w:t xml:space="preserve"> </w:t>
      </w:r>
      <w:r w:rsidR="00E51A92">
        <w:rPr>
          <w:szCs w:val="20"/>
        </w:rPr>
        <w:t xml:space="preserve">- </w:t>
      </w:r>
      <w:r w:rsidR="00D1422B" w:rsidRPr="00E51A92">
        <w:rPr>
          <w:szCs w:val="20"/>
        </w:rPr>
        <w:t xml:space="preserve">выбор из справочника </w:t>
      </w:r>
      <w:r w:rsidR="008706AB" w:rsidRPr="00E51A92">
        <w:rPr>
          <w:szCs w:val="20"/>
        </w:rPr>
        <w:t>П</w:t>
      </w:r>
      <w:r w:rsidR="00D1422B" w:rsidRPr="00E51A92">
        <w:rPr>
          <w:szCs w:val="20"/>
        </w:rPr>
        <w:t xml:space="preserve">родолжительность </w:t>
      </w:r>
      <w:r w:rsidR="008706AB" w:rsidRPr="00E51A92">
        <w:rPr>
          <w:szCs w:val="20"/>
        </w:rPr>
        <w:t>рабочего времени</w:t>
      </w:r>
      <w:r w:rsidR="00D1422B" w:rsidRPr="00E51A92">
        <w:rPr>
          <w:szCs w:val="20"/>
        </w:rPr>
        <w:t xml:space="preserve">. Автоматически будет проставляться значение </w:t>
      </w:r>
      <w:r w:rsidR="00E51A92" w:rsidRPr="00E51A92">
        <w:rPr>
          <w:szCs w:val="20"/>
        </w:rPr>
        <w:t>Полная занятость (40 часовая рабочая неделя), предусмотреть возможность изменения</w:t>
      </w:r>
      <w:r w:rsidR="00E51A92">
        <w:rPr>
          <w:szCs w:val="20"/>
        </w:rPr>
        <w:t xml:space="preserve"> пользователем; У</w:t>
      </w:r>
      <w:r w:rsidR="00D1422B" w:rsidRPr="00E51A92">
        <w:rPr>
          <w:szCs w:val="20"/>
        </w:rPr>
        <w:t>словия труда (выбор из справочника Условия труда)</w:t>
      </w:r>
      <w:r w:rsidR="00E51A92">
        <w:rPr>
          <w:szCs w:val="20"/>
        </w:rPr>
        <w:t>; О</w:t>
      </w:r>
      <w:r w:rsidR="00D1422B" w:rsidRPr="00E51A92">
        <w:rPr>
          <w:szCs w:val="20"/>
        </w:rPr>
        <w:t xml:space="preserve">собые условия (выбор из справочника </w:t>
      </w:r>
      <w:r w:rsidR="00D1422B">
        <w:rPr>
          <w:szCs w:val="20"/>
        </w:rPr>
        <w:t>Особые условия труда)</w:t>
      </w:r>
      <w:r w:rsidRPr="00D1422B">
        <w:rPr>
          <w:szCs w:val="20"/>
        </w:rPr>
        <w:t>;</w:t>
      </w:r>
    </w:p>
    <w:p w14:paraId="5447688A" w14:textId="77777777" w:rsidR="00445385" w:rsidRPr="0011599A" w:rsidRDefault="00445385" w:rsidP="001E3B96">
      <w:pPr>
        <w:pStyle w:val="2-"/>
        <w:rPr>
          <w:szCs w:val="20"/>
        </w:rPr>
      </w:pPr>
      <w:r w:rsidRPr="0011599A">
        <w:rPr>
          <w:szCs w:val="20"/>
        </w:rPr>
        <w:t>Территориальные условия</w:t>
      </w:r>
      <w:r w:rsidR="0011599A" w:rsidRPr="0011599A">
        <w:rPr>
          <w:szCs w:val="20"/>
        </w:rPr>
        <w:t xml:space="preserve">. </w:t>
      </w:r>
      <w:r w:rsidR="00D1422B">
        <w:rPr>
          <w:rFonts w:cs="Helvetica"/>
          <w:color w:val="333333"/>
          <w:szCs w:val="20"/>
        </w:rPr>
        <w:t>У</w:t>
      </w:r>
      <w:r w:rsidR="0011599A" w:rsidRPr="0011599A">
        <w:rPr>
          <w:rFonts w:cs="Helvetica"/>
          <w:color w:val="333333"/>
          <w:szCs w:val="20"/>
        </w:rPr>
        <w:t>казывается код особых территориальных условий размещения подразделения (для формирования форм СЗВ). Поле заполняется вручную или с помощью простого списка</w:t>
      </w:r>
      <w:r w:rsidRPr="0011599A">
        <w:rPr>
          <w:szCs w:val="20"/>
        </w:rPr>
        <w:t>;</w:t>
      </w:r>
    </w:p>
    <w:p w14:paraId="5282590A" w14:textId="77777777" w:rsidR="00445385" w:rsidRPr="0011599A" w:rsidRDefault="00445385" w:rsidP="001E3B96">
      <w:pPr>
        <w:pStyle w:val="2-"/>
        <w:rPr>
          <w:szCs w:val="20"/>
        </w:rPr>
      </w:pPr>
      <w:r w:rsidRPr="0011599A">
        <w:rPr>
          <w:szCs w:val="20"/>
        </w:rPr>
        <w:t>Данные для расчета авансов</w:t>
      </w:r>
      <w:r w:rsidR="0011599A" w:rsidRPr="0011599A">
        <w:rPr>
          <w:szCs w:val="20"/>
        </w:rPr>
        <w:t xml:space="preserve">. </w:t>
      </w:r>
      <w:r w:rsidR="00D1422B">
        <w:rPr>
          <w:rFonts w:cs="Helvetica"/>
          <w:color w:val="333333"/>
          <w:szCs w:val="20"/>
        </w:rPr>
        <w:t>В</w:t>
      </w:r>
      <w:r w:rsidR="0011599A" w:rsidRPr="0011599A">
        <w:rPr>
          <w:rFonts w:cs="Helvetica"/>
          <w:color w:val="333333"/>
          <w:szCs w:val="20"/>
        </w:rPr>
        <w:t>ручную указывается Коэффициент в % от ставки оклада</w:t>
      </w:r>
      <w:r w:rsidRPr="0011599A">
        <w:rPr>
          <w:szCs w:val="20"/>
        </w:rPr>
        <w:t>;</w:t>
      </w:r>
    </w:p>
    <w:p w14:paraId="6D9EA57A" w14:textId="77777777" w:rsidR="00445385" w:rsidRPr="0011599A" w:rsidRDefault="00445385" w:rsidP="001E3B96">
      <w:pPr>
        <w:pStyle w:val="2-"/>
        <w:rPr>
          <w:szCs w:val="20"/>
        </w:rPr>
      </w:pPr>
      <w:r w:rsidRPr="0011599A">
        <w:rPr>
          <w:szCs w:val="20"/>
        </w:rPr>
        <w:t>Профсоюзные взносы</w:t>
      </w:r>
      <w:r w:rsidR="0011599A" w:rsidRPr="0011599A">
        <w:rPr>
          <w:szCs w:val="20"/>
        </w:rPr>
        <w:t xml:space="preserve">. </w:t>
      </w:r>
      <w:r w:rsidR="00D1422B">
        <w:rPr>
          <w:szCs w:val="20"/>
        </w:rPr>
        <w:t>В</w:t>
      </w:r>
      <w:r w:rsidR="0011599A" w:rsidRPr="0011599A">
        <w:rPr>
          <w:rFonts w:cs="Helvetica"/>
          <w:color w:val="333333"/>
          <w:szCs w:val="20"/>
        </w:rPr>
        <w:t>ручную указывается процент профсоюзных взносов по подразделению</w:t>
      </w:r>
      <w:r w:rsidR="00D1422B">
        <w:rPr>
          <w:rFonts w:cs="Helvetica"/>
          <w:color w:val="333333"/>
          <w:szCs w:val="20"/>
        </w:rPr>
        <w:t xml:space="preserve"> и дата начала отчислений</w:t>
      </w:r>
      <w:r w:rsidRPr="0011599A">
        <w:rPr>
          <w:szCs w:val="20"/>
        </w:rPr>
        <w:t>;</w:t>
      </w:r>
    </w:p>
    <w:p w14:paraId="7A3F3925" w14:textId="77777777" w:rsidR="00445385" w:rsidRPr="0011599A" w:rsidRDefault="00445385" w:rsidP="001E3B96">
      <w:pPr>
        <w:pStyle w:val="2-"/>
        <w:rPr>
          <w:szCs w:val="20"/>
        </w:rPr>
      </w:pPr>
      <w:r w:rsidRPr="0011599A">
        <w:rPr>
          <w:szCs w:val="20"/>
        </w:rPr>
        <w:t>Травматизм.</w:t>
      </w:r>
      <w:r w:rsidR="0011599A" w:rsidRPr="0011599A">
        <w:rPr>
          <w:szCs w:val="20"/>
        </w:rPr>
        <w:t xml:space="preserve"> </w:t>
      </w:r>
      <w:r w:rsidR="00D1422B">
        <w:rPr>
          <w:rFonts w:cs="Helvetica"/>
          <w:color w:val="333333"/>
          <w:szCs w:val="20"/>
        </w:rPr>
        <w:t>У</w:t>
      </w:r>
      <w:r w:rsidR="0011599A" w:rsidRPr="0011599A">
        <w:rPr>
          <w:rFonts w:cs="Helvetica"/>
          <w:color w:val="333333"/>
          <w:szCs w:val="20"/>
        </w:rPr>
        <w:t>казывается дата начала действия коэффициента по травматизму с помощью календаря и коэф</w:t>
      </w:r>
      <w:r w:rsidR="00D1422B">
        <w:rPr>
          <w:rFonts w:cs="Helvetica"/>
          <w:color w:val="333333"/>
          <w:szCs w:val="20"/>
        </w:rPr>
        <w:t>фициент по травматизму.</w:t>
      </w:r>
    </w:p>
    <w:p w14:paraId="66803C25" w14:textId="77777777" w:rsidR="008139B8" w:rsidRPr="0011599A" w:rsidRDefault="008139B8" w:rsidP="008139B8">
      <w:pPr>
        <w:pStyle w:val="1-"/>
        <w:rPr>
          <w:szCs w:val="20"/>
        </w:rPr>
      </w:pPr>
      <w:r w:rsidRPr="0011599A">
        <w:rPr>
          <w:szCs w:val="20"/>
        </w:rPr>
        <w:t xml:space="preserve">Вкладка Ролевые группы. Отображает список ролей </w:t>
      </w:r>
      <w:r w:rsidR="00D1422B">
        <w:rPr>
          <w:szCs w:val="20"/>
        </w:rPr>
        <w:t>подразделения</w:t>
      </w:r>
      <w:r w:rsidRPr="0011599A">
        <w:rPr>
          <w:szCs w:val="20"/>
        </w:rPr>
        <w:t xml:space="preserve"> в соответствии с установленными флагами в блоке Роли на закладке Основное. Таблицу ролей можно редактировать. Роли добавляются из справочника Роли субъектов</w:t>
      </w:r>
      <w:r w:rsidR="00D1422B">
        <w:rPr>
          <w:szCs w:val="20"/>
        </w:rPr>
        <w:t>.</w:t>
      </w:r>
    </w:p>
    <w:p w14:paraId="60905372" w14:textId="77777777" w:rsidR="008139B8" w:rsidRPr="0011599A" w:rsidRDefault="008139B8" w:rsidP="008139B8">
      <w:pPr>
        <w:pStyle w:val="1-"/>
        <w:rPr>
          <w:szCs w:val="20"/>
        </w:rPr>
      </w:pPr>
      <w:r w:rsidRPr="0011599A">
        <w:rPr>
          <w:szCs w:val="20"/>
        </w:rPr>
        <w:lastRenderedPageBreak/>
        <w:t>Вкладка Вложения. На вкладке Вложения отображаются все прикрепленные документы, относящиеся к данному документу и хранящиеся в файловом архиве. Добавить документы можно с помощью кнопки Добавить файлы.</w:t>
      </w:r>
    </w:p>
    <w:p w14:paraId="1BDE2DDC" w14:textId="77777777" w:rsidR="008139B8" w:rsidRDefault="008139B8" w:rsidP="008139B8">
      <w:pPr>
        <w:pStyle w:val="1-"/>
        <w:numPr>
          <w:ilvl w:val="0"/>
          <w:numId w:val="0"/>
        </w:numPr>
        <w:ind w:left="357" w:hanging="357"/>
      </w:pPr>
    </w:p>
    <w:p w14:paraId="3592048C" w14:textId="77777777" w:rsidR="003574AE" w:rsidRDefault="003574AE" w:rsidP="003574AE">
      <w:r>
        <w:t xml:space="preserve">Справочник подразделений для </w:t>
      </w:r>
      <w:r>
        <w:rPr>
          <w:lang w:val="en-US"/>
        </w:rPr>
        <w:t>HR</w:t>
      </w:r>
      <w:r w:rsidRPr="002B768C">
        <w:t xml:space="preserve"> – </w:t>
      </w:r>
      <w:r>
        <w:t>должен быть реализован как отдельный справочник, но необходимо предусмотреть возможность его синхронизации со справочником УП.</w:t>
      </w:r>
    </w:p>
    <w:p w14:paraId="3DC54E78" w14:textId="77777777" w:rsidR="003574AE" w:rsidRDefault="003574AE" w:rsidP="003574AE">
      <w:r>
        <w:t xml:space="preserve">Необходимость синхронизации справочников должна определяться настройкой. Если установлен соответствующий параметр, то при создании/изменении структурного подразделения в УП Система должна автоматически создавать/изменять запись подразделения Бизнес-Структуры в </w:t>
      </w:r>
      <w:r>
        <w:rPr>
          <w:lang w:val="en-US"/>
        </w:rPr>
        <w:t>HR</w:t>
      </w:r>
      <w:r>
        <w:t xml:space="preserve">. А при создании/изменении юридического лица в УП Система должна автоматически создавать/изменять запись подразделения Юридической структуры в </w:t>
      </w:r>
      <w:r>
        <w:rPr>
          <w:lang w:val="en-US"/>
        </w:rPr>
        <w:t>HR</w:t>
      </w:r>
      <w:r>
        <w:t>.</w:t>
      </w:r>
    </w:p>
    <w:p w14:paraId="556022BD" w14:textId="77777777" w:rsidR="003574AE" w:rsidRPr="00396722" w:rsidRDefault="003574AE" w:rsidP="003574AE">
      <w:r>
        <w:t xml:space="preserve">Детальные требования к синхронизации справочников будут определены в ТЗ на разработку решения по </w:t>
      </w:r>
      <w:r>
        <w:rPr>
          <w:lang w:val="en-US"/>
        </w:rPr>
        <w:t>HR</w:t>
      </w:r>
      <w:r>
        <w:t>.</w:t>
      </w:r>
    </w:p>
    <w:p w14:paraId="6421A1FF" w14:textId="77777777" w:rsidR="003574AE" w:rsidRPr="00396722" w:rsidRDefault="003574AE" w:rsidP="003574AE">
      <w:r>
        <w:t xml:space="preserve">После автоматического создания подразделений пользователи должны иметь возможность вручную заполнить специфичные для </w:t>
      </w:r>
      <w:r>
        <w:rPr>
          <w:lang w:val="en-US"/>
        </w:rPr>
        <w:t>HR</w:t>
      </w:r>
      <w:r>
        <w:t xml:space="preserve"> поля, которые не могут быть заполнены из УП.</w:t>
      </w:r>
    </w:p>
    <w:p w14:paraId="79509EB5" w14:textId="77777777" w:rsidR="003574AE" w:rsidRDefault="003574AE" w:rsidP="008139B8">
      <w:pPr>
        <w:pStyle w:val="1-"/>
        <w:numPr>
          <w:ilvl w:val="0"/>
          <w:numId w:val="0"/>
        </w:numPr>
        <w:ind w:left="357" w:hanging="357"/>
      </w:pPr>
    </w:p>
    <w:p w14:paraId="24E57540" w14:textId="77777777" w:rsidR="003574AE" w:rsidRDefault="003574AE" w:rsidP="008139B8">
      <w:pPr>
        <w:pStyle w:val="1-"/>
        <w:numPr>
          <w:ilvl w:val="0"/>
          <w:numId w:val="0"/>
        </w:numPr>
        <w:ind w:left="357" w:hanging="357"/>
      </w:pPr>
    </w:p>
    <w:p w14:paraId="11CFD685" w14:textId="77777777" w:rsidR="003270EF" w:rsidRDefault="00D1422B" w:rsidP="00D1422B">
      <w:pPr>
        <w:pStyle w:val="3-0"/>
      </w:pPr>
      <w:bookmarkStart w:id="23" w:name="_Toc55310145"/>
      <w:r>
        <w:t>Валюты</w:t>
      </w:r>
      <w:r w:rsidR="00145B46">
        <w:t>, Курсы обмена валют.</w:t>
      </w:r>
      <w:bookmarkEnd w:id="23"/>
    </w:p>
    <w:p w14:paraId="6D655D9E" w14:textId="77777777" w:rsidR="00A823FE" w:rsidRDefault="00A823FE" w:rsidP="00A823FE">
      <w:pPr>
        <w:spacing w:after="120" w:line="252" w:lineRule="auto"/>
      </w:pPr>
      <w:r>
        <w:t xml:space="preserve">Справочник содержит справочную информацию </w:t>
      </w:r>
      <w:r w:rsidRPr="00A823FE">
        <w:t>обо всех валютах</w:t>
      </w:r>
      <w:r>
        <w:t>, используемых в системе и их курсах по отношению к базовой валюте. Все сведения в этот справочник вводятся с помощью карточки Валюта.</w:t>
      </w:r>
    </w:p>
    <w:p w14:paraId="64C5642B" w14:textId="77777777" w:rsidR="00DA1769" w:rsidRPr="00720D00" w:rsidRDefault="00DA1769" w:rsidP="00A823FE">
      <w:pPr>
        <w:spacing w:after="120" w:line="252" w:lineRule="auto"/>
        <w:rPr>
          <w:rFonts w:eastAsia="Times New Roman" w:cs="Helvetica"/>
          <w:bCs/>
          <w:color w:val="333333"/>
          <w:szCs w:val="20"/>
          <w:bdr w:val="none" w:sz="0" w:space="0" w:color="auto" w:frame="1"/>
          <w:lang w:eastAsia="ru-RU"/>
        </w:rPr>
      </w:pPr>
      <w:r>
        <w:t xml:space="preserve">Справочник Валюты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03A0A383" w14:textId="77777777" w:rsidR="00A823FE" w:rsidRDefault="00A823FE" w:rsidP="00A823FE">
      <w:pPr>
        <w:pStyle w:val="a5"/>
      </w:pPr>
      <w:r>
        <w:t xml:space="preserve">Интерфейс и данные справочника соответствуют параметрам, установленным в базовой системе ТУРБО.  </w:t>
      </w:r>
    </w:p>
    <w:p w14:paraId="44AD7C8E" w14:textId="77777777" w:rsidR="00F419F5" w:rsidRDefault="00F419F5" w:rsidP="00A823FE">
      <w:pPr>
        <w:pStyle w:val="a5"/>
        <w:rPr>
          <w:noProof/>
          <w:lang w:eastAsia="ru-RU"/>
        </w:rPr>
      </w:pPr>
      <w:r>
        <w:rPr>
          <w:noProof/>
          <w:lang w:eastAsia="ru-RU"/>
        </w:rPr>
        <w:t>Карточка Валюты имеет вид:</w:t>
      </w:r>
    </w:p>
    <w:p w14:paraId="4E90349E" w14:textId="77777777" w:rsidR="00F419F5" w:rsidRDefault="00F419F5" w:rsidP="00A823FE">
      <w:pPr>
        <w:pStyle w:val="a5"/>
      </w:pPr>
      <w:r>
        <w:rPr>
          <w:noProof/>
          <w:lang w:eastAsia="ru-RU"/>
        </w:rPr>
        <w:drawing>
          <wp:inline distT="0" distB="0" distL="0" distR="0" wp14:anchorId="440D59FD" wp14:editId="4F421826">
            <wp:extent cx="4962525" cy="17526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56" t="11622" r="851" b="37465"/>
                    <a:stretch/>
                  </pic:blipFill>
                  <pic:spPr bwMode="auto">
                    <a:xfrm>
                      <a:off x="0" y="0"/>
                      <a:ext cx="4962525" cy="1752600"/>
                    </a:xfrm>
                    <a:prstGeom prst="rect">
                      <a:avLst/>
                    </a:prstGeom>
                    <a:ln>
                      <a:noFill/>
                    </a:ln>
                    <a:extLst>
                      <a:ext uri="{53640926-AAD7-44D8-BBD7-CCE9431645EC}">
                        <a14:shadowObscured xmlns:a14="http://schemas.microsoft.com/office/drawing/2010/main"/>
                      </a:ext>
                    </a:extLst>
                  </pic:spPr>
                </pic:pic>
              </a:graphicData>
            </a:graphic>
          </wp:inline>
        </w:drawing>
      </w:r>
    </w:p>
    <w:p w14:paraId="0D3F73DC" w14:textId="77777777" w:rsidR="00A823FE" w:rsidRDefault="00A823FE" w:rsidP="00A823FE">
      <w:pPr>
        <w:pStyle w:val="a5"/>
      </w:pPr>
      <w:r>
        <w:t>Карточка включает в себя следующие поля:</w:t>
      </w:r>
    </w:p>
    <w:p w14:paraId="564C65F5" w14:textId="77777777" w:rsidR="00F419F5" w:rsidRDefault="00F419F5" w:rsidP="00BB4D62">
      <w:pPr>
        <w:pStyle w:val="a5"/>
        <w:spacing w:after="0"/>
      </w:pPr>
      <w:r>
        <w:t>- Вид единицы;</w:t>
      </w:r>
    </w:p>
    <w:p w14:paraId="4BF05A32" w14:textId="77777777" w:rsidR="00F419F5" w:rsidRDefault="00F419F5" w:rsidP="00BB4D62">
      <w:pPr>
        <w:pStyle w:val="a5"/>
        <w:spacing w:after="0"/>
        <w:rPr>
          <w:rFonts w:eastAsia="Times New Roman" w:cs="Times New Roman"/>
          <w:szCs w:val="20"/>
          <w:lang w:eastAsia="ru-RU"/>
        </w:rPr>
      </w:pPr>
      <w:r w:rsidRPr="00F419F5">
        <w:rPr>
          <w:rFonts w:eastAsia="Times New Roman" w:cs="Times New Roman"/>
          <w:szCs w:val="20"/>
          <w:lang w:eastAsia="ru-RU"/>
        </w:rPr>
        <w:t>- Название (название валюты)</w:t>
      </w:r>
      <w:r>
        <w:rPr>
          <w:rFonts w:eastAsia="Times New Roman" w:cs="Times New Roman"/>
          <w:szCs w:val="20"/>
          <w:lang w:eastAsia="ru-RU"/>
        </w:rPr>
        <w:t>;</w:t>
      </w:r>
    </w:p>
    <w:p w14:paraId="5EC1031C" w14:textId="77777777" w:rsidR="00F419F5" w:rsidRDefault="00F419F5" w:rsidP="00BB4D62">
      <w:pPr>
        <w:pStyle w:val="a5"/>
        <w:spacing w:after="0"/>
        <w:rPr>
          <w:rFonts w:eastAsia="Times New Roman" w:cs="Times New Roman"/>
          <w:szCs w:val="20"/>
          <w:lang w:eastAsia="ru-RU"/>
        </w:rPr>
      </w:pPr>
      <w:r w:rsidRPr="00F419F5">
        <w:rPr>
          <w:rFonts w:eastAsia="Times New Roman" w:cs="Times New Roman"/>
          <w:szCs w:val="20"/>
          <w:lang w:eastAsia="ru-RU"/>
        </w:rPr>
        <w:t>- Код (краткое наименование)</w:t>
      </w:r>
      <w:r>
        <w:rPr>
          <w:rFonts w:eastAsia="Times New Roman" w:cs="Times New Roman"/>
          <w:szCs w:val="20"/>
          <w:lang w:eastAsia="ru-RU"/>
        </w:rPr>
        <w:t>;</w:t>
      </w:r>
    </w:p>
    <w:p w14:paraId="2DA125EF" w14:textId="77777777" w:rsidR="00F419F5" w:rsidRDefault="00F419F5" w:rsidP="00BB4D62">
      <w:pPr>
        <w:pStyle w:val="a5"/>
        <w:spacing w:after="0"/>
      </w:pPr>
      <w:r w:rsidRPr="00F419F5">
        <w:rPr>
          <w:rFonts w:eastAsia="Times New Roman" w:cs="Times New Roman"/>
          <w:szCs w:val="20"/>
          <w:lang w:eastAsia="ru-RU"/>
        </w:rPr>
        <w:t>- Код ISO</w:t>
      </w:r>
      <w:r w:rsidR="008B79F6">
        <w:rPr>
          <w:rFonts w:eastAsia="Times New Roman" w:cs="Times New Roman"/>
          <w:szCs w:val="20"/>
          <w:lang w:eastAsia="ru-RU"/>
        </w:rPr>
        <w:t xml:space="preserve"> -</w:t>
      </w:r>
      <w:r w:rsidRPr="00F419F5">
        <w:rPr>
          <w:rFonts w:eastAsia="Times New Roman" w:cs="Times New Roman"/>
          <w:szCs w:val="20"/>
          <w:lang w:eastAsia="ru-RU"/>
        </w:rPr>
        <w:t xml:space="preserve"> код валюты в соответствии с международным классификатором валют</w:t>
      </w:r>
      <w:r w:rsidR="008B79F6">
        <w:rPr>
          <w:rFonts w:eastAsia="Times New Roman" w:cs="Times New Roman"/>
          <w:szCs w:val="20"/>
          <w:lang w:eastAsia="ru-RU"/>
        </w:rPr>
        <w:t>;</w:t>
      </w:r>
    </w:p>
    <w:p w14:paraId="1A3916B8" w14:textId="77777777" w:rsidR="00F419F5" w:rsidRDefault="008B79F6" w:rsidP="00BB4D62">
      <w:pPr>
        <w:pStyle w:val="a5"/>
        <w:spacing w:after="0"/>
        <w:rPr>
          <w:rFonts w:eastAsia="Times New Roman" w:cs="Times New Roman"/>
          <w:szCs w:val="20"/>
          <w:lang w:eastAsia="ru-RU"/>
        </w:rPr>
      </w:pPr>
      <w:r w:rsidRPr="00F419F5">
        <w:rPr>
          <w:rFonts w:eastAsia="Times New Roman" w:cs="Times New Roman"/>
          <w:szCs w:val="20"/>
          <w:lang w:eastAsia="ru-RU"/>
        </w:rPr>
        <w:t>- Альтернативное обозначение</w:t>
      </w:r>
      <w:r>
        <w:rPr>
          <w:rFonts w:eastAsia="Times New Roman" w:cs="Times New Roman"/>
          <w:szCs w:val="20"/>
          <w:lang w:eastAsia="ru-RU"/>
        </w:rPr>
        <w:t>;</w:t>
      </w:r>
    </w:p>
    <w:p w14:paraId="1B2962F8" w14:textId="77777777" w:rsidR="008B79F6" w:rsidRDefault="008B79F6" w:rsidP="00BB4D62">
      <w:pPr>
        <w:pStyle w:val="a5"/>
        <w:spacing w:after="0"/>
        <w:rPr>
          <w:rFonts w:eastAsia="Times New Roman" w:cs="Times New Roman"/>
          <w:szCs w:val="20"/>
          <w:lang w:eastAsia="ru-RU"/>
        </w:rPr>
      </w:pPr>
      <w:r>
        <w:rPr>
          <w:rFonts w:eastAsia="Times New Roman" w:cs="Times New Roman"/>
          <w:szCs w:val="20"/>
          <w:lang w:eastAsia="ru-RU"/>
        </w:rPr>
        <w:t>- Цифровой код;</w:t>
      </w:r>
    </w:p>
    <w:p w14:paraId="1DC67A92" w14:textId="77777777" w:rsidR="008B79F6" w:rsidRDefault="008B79F6" w:rsidP="00BB4D62">
      <w:pPr>
        <w:pStyle w:val="a5"/>
        <w:spacing w:after="0"/>
        <w:rPr>
          <w:rFonts w:eastAsia="Times New Roman" w:cs="Times New Roman"/>
          <w:szCs w:val="20"/>
          <w:lang w:eastAsia="ru-RU"/>
        </w:rPr>
      </w:pPr>
      <w:r w:rsidRPr="00F419F5">
        <w:rPr>
          <w:rFonts w:eastAsia="Times New Roman" w:cs="Times New Roman"/>
          <w:szCs w:val="20"/>
          <w:lang w:eastAsia="ru-RU"/>
        </w:rPr>
        <w:t>- Точность представления</w:t>
      </w:r>
      <w:r>
        <w:rPr>
          <w:rFonts w:eastAsia="Times New Roman" w:cs="Times New Roman"/>
          <w:szCs w:val="20"/>
          <w:lang w:eastAsia="ru-RU"/>
        </w:rPr>
        <w:t xml:space="preserve"> - </w:t>
      </w:r>
      <w:r w:rsidRPr="00F419F5">
        <w:rPr>
          <w:rFonts w:eastAsia="Times New Roman" w:cs="Times New Roman"/>
          <w:szCs w:val="20"/>
          <w:lang w:eastAsia="ru-RU"/>
        </w:rPr>
        <w:t>количество десятичных знаков валюты, которые будут отображаться в суммовых полях</w:t>
      </w:r>
      <w:r>
        <w:rPr>
          <w:rFonts w:eastAsia="Times New Roman" w:cs="Times New Roman"/>
          <w:szCs w:val="20"/>
          <w:lang w:eastAsia="ru-RU"/>
        </w:rPr>
        <w:t>;</w:t>
      </w:r>
    </w:p>
    <w:p w14:paraId="6258E889" w14:textId="77777777" w:rsidR="008B79F6" w:rsidRDefault="008B79F6" w:rsidP="00BB4D62">
      <w:pPr>
        <w:pStyle w:val="a5"/>
        <w:spacing w:after="0"/>
      </w:pPr>
      <w:r>
        <w:t>- Пересчеты: базовая единица, текущий курс, на курс нужно умножать/делить, период котирования;</w:t>
      </w:r>
    </w:p>
    <w:p w14:paraId="07DDC423" w14:textId="77777777" w:rsidR="008B79F6" w:rsidRDefault="008B79F6" w:rsidP="00BB4D62">
      <w:pPr>
        <w:pStyle w:val="a5"/>
        <w:spacing w:after="0"/>
      </w:pPr>
      <w:r>
        <w:t>- Формат записи суммы: сокращение целой, сокращение дробной, пример;</w:t>
      </w:r>
    </w:p>
    <w:p w14:paraId="61BA2990" w14:textId="77777777" w:rsidR="008B79F6" w:rsidRDefault="008B79F6" w:rsidP="00A823FE">
      <w:pPr>
        <w:pStyle w:val="a5"/>
      </w:pPr>
      <w:r>
        <w:t xml:space="preserve">- Сумма прописью: для целой части, для дробной части, пример, точность преобразования в сумму прописью. </w:t>
      </w:r>
    </w:p>
    <w:p w14:paraId="3DD951A7" w14:textId="77777777" w:rsidR="00F419F5" w:rsidRDefault="00145B46" w:rsidP="00A823FE">
      <w:pPr>
        <w:pStyle w:val="a5"/>
      </w:pPr>
      <w:r>
        <w:lastRenderedPageBreak/>
        <w:t xml:space="preserve">В карточку Валюты необходимо добавить поле «Символ», данное поле необходимо для модуля «Организационный менеджмент </w:t>
      </w:r>
      <w:r>
        <w:rPr>
          <w:lang w:val="en-US"/>
        </w:rPr>
        <w:t>HR</w:t>
      </w:r>
      <w:r>
        <w:t xml:space="preserve"> системы». </w:t>
      </w:r>
    </w:p>
    <w:p w14:paraId="551E536D" w14:textId="77777777" w:rsidR="00145B46" w:rsidRDefault="00145B46" w:rsidP="00A823FE">
      <w:pPr>
        <w:pStyle w:val="a5"/>
      </w:pPr>
    </w:p>
    <w:p w14:paraId="07735BAF" w14:textId="77777777" w:rsidR="00145B46" w:rsidRDefault="00145B46" w:rsidP="00A823FE">
      <w:pPr>
        <w:pStyle w:val="a5"/>
      </w:pPr>
    </w:p>
    <w:p w14:paraId="6F910F4E" w14:textId="77777777" w:rsidR="00145B46" w:rsidRDefault="00145B46" w:rsidP="00145B46">
      <w:pPr>
        <w:pStyle w:val="3-0"/>
      </w:pPr>
      <w:bookmarkStart w:id="24" w:name="_Toc55310146"/>
      <w:r>
        <w:t>Страны.</w:t>
      </w:r>
      <w:bookmarkEnd w:id="24"/>
    </w:p>
    <w:p w14:paraId="2B050F29" w14:textId="77777777" w:rsidR="00145B46" w:rsidRDefault="00145B46" w:rsidP="00A823FE">
      <w:pPr>
        <w:pStyle w:val="a5"/>
      </w:pPr>
    </w:p>
    <w:p w14:paraId="7C235A0E" w14:textId="77777777" w:rsidR="00145B46" w:rsidRPr="00720D00" w:rsidRDefault="00145B46" w:rsidP="00145B46">
      <w:pPr>
        <w:spacing w:after="120" w:line="252" w:lineRule="auto"/>
        <w:rPr>
          <w:rFonts w:eastAsia="Times New Roman" w:cs="Helvetica"/>
          <w:bCs/>
          <w:color w:val="333333"/>
          <w:szCs w:val="20"/>
          <w:bdr w:val="none" w:sz="0" w:space="0" w:color="auto" w:frame="1"/>
          <w:lang w:eastAsia="ru-RU"/>
        </w:rPr>
      </w:pPr>
      <w:r>
        <w:t xml:space="preserve">Справочник содержит информацию </w:t>
      </w:r>
      <w:r w:rsidR="00DA1769" w:rsidRPr="00DA1769">
        <w:t>о странах</w:t>
      </w:r>
      <w:r w:rsidR="00DA1769">
        <w:t>, используемых в системе</w:t>
      </w:r>
      <w:r>
        <w:t xml:space="preserve">. </w:t>
      </w:r>
    </w:p>
    <w:p w14:paraId="7342B3D5" w14:textId="77777777" w:rsidR="00145B46" w:rsidRDefault="00145B46" w:rsidP="00145B46">
      <w:pPr>
        <w:pStyle w:val="a5"/>
      </w:pPr>
      <w:r>
        <w:t xml:space="preserve">Интерфейс и данные справочника соответствуют параметрам, установленным в базовой системе ТУРБО.  </w:t>
      </w:r>
    </w:p>
    <w:p w14:paraId="60F9F02F" w14:textId="77777777" w:rsidR="00DA1769" w:rsidRPr="00720D00" w:rsidRDefault="00DA1769" w:rsidP="00DA1769">
      <w:pPr>
        <w:spacing w:after="120" w:line="252" w:lineRule="auto"/>
        <w:rPr>
          <w:rFonts w:eastAsia="Times New Roman" w:cs="Helvetica"/>
          <w:bCs/>
          <w:color w:val="333333"/>
          <w:szCs w:val="20"/>
          <w:bdr w:val="none" w:sz="0" w:space="0" w:color="auto" w:frame="1"/>
          <w:lang w:eastAsia="ru-RU"/>
        </w:rPr>
      </w:pPr>
      <w:r>
        <w:t xml:space="preserve">Справочник </w:t>
      </w:r>
      <w:r w:rsidR="007D6CFF">
        <w:t>Страны</w:t>
      </w:r>
      <w:r>
        <w:t xml:space="preserve">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6F801403" w14:textId="77777777" w:rsidR="00145B46" w:rsidRDefault="00145B46" w:rsidP="00A823FE">
      <w:pPr>
        <w:pStyle w:val="a5"/>
      </w:pPr>
    </w:p>
    <w:p w14:paraId="1F8CA83C" w14:textId="77777777" w:rsidR="00DA1769" w:rsidRDefault="00DA1769" w:rsidP="00A823FE">
      <w:pPr>
        <w:pStyle w:val="a5"/>
      </w:pPr>
    </w:p>
    <w:p w14:paraId="721EC40F" w14:textId="77777777" w:rsidR="00DA1769" w:rsidRPr="00145B46" w:rsidRDefault="00DA1769" w:rsidP="00DA1769">
      <w:pPr>
        <w:pStyle w:val="3-0"/>
      </w:pPr>
      <w:r>
        <w:t xml:space="preserve"> </w:t>
      </w:r>
      <w:bookmarkStart w:id="25" w:name="_Toc55310147"/>
      <w:r>
        <w:t>Страны и регионы.</w:t>
      </w:r>
      <w:bookmarkEnd w:id="25"/>
    </w:p>
    <w:p w14:paraId="2154717B" w14:textId="77777777" w:rsidR="00145B46" w:rsidRDefault="00145B46" w:rsidP="00A823FE">
      <w:pPr>
        <w:pStyle w:val="a5"/>
      </w:pPr>
    </w:p>
    <w:p w14:paraId="3F92433E" w14:textId="77777777" w:rsidR="00DA1769" w:rsidRPr="00720D00" w:rsidRDefault="00DA1769" w:rsidP="00DA1769">
      <w:pPr>
        <w:spacing w:after="120" w:line="252" w:lineRule="auto"/>
        <w:rPr>
          <w:rFonts w:eastAsia="Times New Roman" w:cs="Helvetica"/>
          <w:bCs/>
          <w:color w:val="333333"/>
          <w:szCs w:val="20"/>
          <w:bdr w:val="none" w:sz="0" w:space="0" w:color="auto" w:frame="1"/>
          <w:lang w:eastAsia="ru-RU"/>
        </w:rPr>
      </w:pPr>
      <w:r>
        <w:t xml:space="preserve">Справочник содержит информацию </w:t>
      </w:r>
      <w:r w:rsidRPr="00DA1769">
        <w:t>о странах</w:t>
      </w:r>
      <w:r>
        <w:t xml:space="preserve"> и регионах, используемых в системе. </w:t>
      </w:r>
    </w:p>
    <w:p w14:paraId="692A66E8" w14:textId="77777777" w:rsidR="00DA1769" w:rsidRDefault="00DA1769" w:rsidP="00DA1769">
      <w:pPr>
        <w:pStyle w:val="a5"/>
      </w:pPr>
      <w:r>
        <w:t xml:space="preserve">Интерфейс и данные справочника соответствуют параметрам, установленным в базовой системе ТУРБО.  </w:t>
      </w:r>
    </w:p>
    <w:p w14:paraId="1ABAB3C4" w14:textId="77777777" w:rsidR="00DA1769" w:rsidRPr="00720D00" w:rsidRDefault="00DA1769" w:rsidP="00DA1769">
      <w:pPr>
        <w:spacing w:after="120" w:line="252" w:lineRule="auto"/>
        <w:rPr>
          <w:rFonts w:eastAsia="Times New Roman" w:cs="Helvetica"/>
          <w:bCs/>
          <w:color w:val="333333"/>
          <w:szCs w:val="20"/>
          <w:bdr w:val="none" w:sz="0" w:space="0" w:color="auto" w:frame="1"/>
          <w:lang w:eastAsia="ru-RU"/>
        </w:rPr>
      </w:pPr>
      <w:r>
        <w:t xml:space="preserve">Справочник </w:t>
      </w:r>
      <w:r w:rsidR="007D6CFF">
        <w:t>Страны и регионы</w:t>
      </w:r>
      <w:r>
        <w:t xml:space="preserve">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078F25BF" w14:textId="77777777" w:rsidR="00145B46" w:rsidRDefault="00DA1769" w:rsidP="00A823FE">
      <w:pPr>
        <w:pStyle w:val="a5"/>
      </w:pPr>
      <w:r>
        <w:t xml:space="preserve">Необходимо предоставить возможность заполнения справочника перечнем регионов других стран (не только России). Данные необходимы для модуля «Организационный менеджмент </w:t>
      </w:r>
      <w:r>
        <w:rPr>
          <w:lang w:val="en-US"/>
        </w:rPr>
        <w:t>HR</w:t>
      </w:r>
      <w:r>
        <w:t xml:space="preserve"> системы».</w:t>
      </w:r>
    </w:p>
    <w:p w14:paraId="19A7C510" w14:textId="77777777" w:rsidR="00145B46" w:rsidRDefault="00145B46" w:rsidP="00A823FE">
      <w:pPr>
        <w:pStyle w:val="a5"/>
      </w:pPr>
    </w:p>
    <w:p w14:paraId="543FC4E3" w14:textId="77777777" w:rsidR="00DA1769" w:rsidRDefault="00DA1769" w:rsidP="00A823FE">
      <w:pPr>
        <w:pStyle w:val="a5"/>
      </w:pPr>
    </w:p>
    <w:p w14:paraId="2D711CA5" w14:textId="77777777" w:rsidR="003270EF" w:rsidRPr="00F419F5" w:rsidRDefault="008B79F6" w:rsidP="008B79F6">
      <w:pPr>
        <w:pStyle w:val="3-0"/>
      </w:pPr>
      <w:bookmarkStart w:id="26" w:name="_Toc55310148"/>
      <w:r>
        <w:t>Реквизиты бюджета и фондов.</w:t>
      </w:r>
      <w:bookmarkEnd w:id="26"/>
    </w:p>
    <w:p w14:paraId="6764BA29" w14:textId="77777777" w:rsidR="003270EF" w:rsidRDefault="003270EF" w:rsidP="00CA78AF">
      <w:pPr>
        <w:pStyle w:val="a5"/>
      </w:pPr>
    </w:p>
    <w:p w14:paraId="1E469708" w14:textId="77777777" w:rsidR="008B79F6" w:rsidRPr="00720D00" w:rsidRDefault="008B79F6" w:rsidP="008B79F6">
      <w:pPr>
        <w:spacing w:after="120" w:line="252" w:lineRule="auto"/>
        <w:rPr>
          <w:rFonts w:eastAsia="Times New Roman" w:cs="Helvetica"/>
          <w:bCs/>
          <w:color w:val="333333"/>
          <w:szCs w:val="20"/>
          <w:bdr w:val="none" w:sz="0" w:space="0" w:color="auto" w:frame="1"/>
          <w:lang w:eastAsia="ru-RU"/>
        </w:rPr>
      </w:pPr>
      <w:r>
        <w:t>Справочник содержит информацию о постоянных константах, используемых для перечисления пла</w:t>
      </w:r>
      <w:r w:rsidR="009C55C5">
        <w:t>тежей по налогам, фондам и т.п.</w:t>
      </w:r>
    </w:p>
    <w:p w14:paraId="151CC31C" w14:textId="77777777" w:rsidR="008B79F6" w:rsidRDefault="00BB4D62" w:rsidP="008B79F6">
      <w:pPr>
        <w:pStyle w:val="a5"/>
        <w:rPr>
          <w:noProof/>
          <w:lang w:eastAsia="ru-RU"/>
        </w:rPr>
      </w:pPr>
      <w:r>
        <w:rPr>
          <w:noProof/>
          <w:lang w:eastAsia="ru-RU"/>
        </w:rPr>
        <w:drawing>
          <wp:inline distT="0" distB="0" distL="0" distR="0" wp14:anchorId="35A55075" wp14:editId="220C6C80">
            <wp:extent cx="5514975" cy="3045270"/>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434" t="9686" r="539" b="9795"/>
                    <a:stretch/>
                  </pic:blipFill>
                  <pic:spPr bwMode="auto">
                    <a:xfrm>
                      <a:off x="0" y="0"/>
                      <a:ext cx="5540407" cy="3059313"/>
                    </a:xfrm>
                    <a:prstGeom prst="rect">
                      <a:avLst/>
                    </a:prstGeom>
                    <a:ln>
                      <a:noFill/>
                    </a:ln>
                    <a:extLst>
                      <a:ext uri="{53640926-AAD7-44D8-BBD7-CCE9431645EC}">
                        <a14:shadowObscured xmlns:a14="http://schemas.microsoft.com/office/drawing/2010/main"/>
                      </a:ext>
                    </a:extLst>
                  </pic:spPr>
                </pic:pic>
              </a:graphicData>
            </a:graphic>
          </wp:inline>
        </w:drawing>
      </w:r>
    </w:p>
    <w:p w14:paraId="0B75BB4D" w14:textId="77777777" w:rsidR="008B79F6" w:rsidRDefault="008B79F6" w:rsidP="008B79F6">
      <w:pPr>
        <w:pStyle w:val="a5"/>
        <w:rPr>
          <w:noProof/>
          <w:lang w:eastAsia="ru-RU"/>
        </w:rPr>
      </w:pPr>
      <w:r>
        <w:rPr>
          <w:noProof/>
          <w:lang w:eastAsia="ru-RU"/>
        </w:rPr>
        <w:t xml:space="preserve">Карточка </w:t>
      </w:r>
      <w:r w:rsidR="00BB4D62">
        <w:rPr>
          <w:noProof/>
          <w:lang w:eastAsia="ru-RU"/>
        </w:rPr>
        <w:t>Реквизиты бюджета и фондов включает следующие поля</w:t>
      </w:r>
      <w:r>
        <w:rPr>
          <w:noProof/>
          <w:lang w:eastAsia="ru-RU"/>
        </w:rPr>
        <w:t>:</w:t>
      </w:r>
    </w:p>
    <w:p w14:paraId="3E9F404E" w14:textId="77777777" w:rsidR="008B79F6" w:rsidRDefault="00BB4D62" w:rsidP="00BB4D62">
      <w:pPr>
        <w:pStyle w:val="a5"/>
        <w:spacing w:after="0"/>
        <w:rPr>
          <w:rFonts w:eastAsia="Times New Roman" w:cs="Times New Roman"/>
          <w:szCs w:val="20"/>
          <w:lang w:eastAsia="ru-RU"/>
        </w:rPr>
      </w:pPr>
      <w:r>
        <w:lastRenderedPageBreak/>
        <w:t xml:space="preserve">- </w:t>
      </w:r>
      <w:r w:rsidRPr="008B79F6">
        <w:rPr>
          <w:rFonts w:eastAsia="Times New Roman" w:cs="Times New Roman"/>
          <w:szCs w:val="20"/>
          <w:lang w:eastAsia="ru-RU"/>
        </w:rPr>
        <w:t xml:space="preserve">Собственные реквизиты (текущего предприятия, для которого установлен флаг Наше) </w:t>
      </w:r>
      <w:r>
        <w:rPr>
          <w:rFonts w:eastAsia="Times New Roman" w:cs="Times New Roman"/>
          <w:szCs w:val="20"/>
          <w:lang w:eastAsia="ru-RU"/>
        </w:rPr>
        <w:t>–</w:t>
      </w:r>
      <w:r w:rsidRPr="008B79F6">
        <w:rPr>
          <w:rFonts w:eastAsia="Times New Roman" w:cs="Times New Roman"/>
          <w:szCs w:val="20"/>
          <w:lang w:eastAsia="ru-RU"/>
        </w:rPr>
        <w:t xml:space="preserve"> </w:t>
      </w:r>
      <w:r>
        <w:rPr>
          <w:rFonts w:eastAsia="Times New Roman" w:cs="Times New Roman"/>
          <w:szCs w:val="20"/>
          <w:lang w:eastAsia="ru-RU"/>
        </w:rPr>
        <w:t xml:space="preserve">выбор </w:t>
      </w:r>
      <w:r w:rsidRPr="008B79F6">
        <w:rPr>
          <w:rFonts w:eastAsia="Times New Roman" w:cs="Times New Roman"/>
          <w:szCs w:val="20"/>
          <w:lang w:eastAsia="ru-RU"/>
        </w:rPr>
        <w:t>из картотеки контрагентов</w:t>
      </w:r>
      <w:r>
        <w:rPr>
          <w:rFonts w:eastAsia="Times New Roman" w:cs="Times New Roman"/>
          <w:szCs w:val="20"/>
          <w:lang w:eastAsia="ru-RU"/>
        </w:rPr>
        <w:t>;</w:t>
      </w:r>
    </w:p>
    <w:p w14:paraId="7E72C72D" w14:textId="77777777" w:rsidR="00BB4D62" w:rsidRDefault="00BB4D62" w:rsidP="00BB4D62">
      <w:pPr>
        <w:pStyle w:val="a5"/>
        <w:spacing w:after="0"/>
      </w:pPr>
      <w:r>
        <w:rPr>
          <w:rFonts w:eastAsia="Times New Roman" w:cs="Times New Roman"/>
          <w:szCs w:val="20"/>
          <w:lang w:eastAsia="ru-RU"/>
        </w:rPr>
        <w:t>- Подразделение – выбор подразделения предприятия;</w:t>
      </w:r>
    </w:p>
    <w:p w14:paraId="144FF732" w14:textId="77777777" w:rsidR="008B79F6" w:rsidRDefault="00BB4D62" w:rsidP="00BB4D62">
      <w:pPr>
        <w:pStyle w:val="a5"/>
        <w:spacing w:after="0"/>
        <w:rPr>
          <w:rFonts w:eastAsia="Times New Roman" w:cs="Times New Roman"/>
          <w:szCs w:val="20"/>
          <w:lang w:eastAsia="ru-RU"/>
        </w:rPr>
      </w:pPr>
      <w:r>
        <w:t xml:space="preserve">- </w:t>
      </w:r>
      <w:r w:rsidRPr="008B79F6">
        <w:rPr>
          <w:rFonts w:eastAsia="Times New Roman" w:cs="Times New Roman"/>
          <w:szCs w:val="20"/>
          <w:lang w:eastAsia="ru-RU"/>
        </w:rPr>
        <w:t xml:space="preserve">Банковские реквизиты </w:t>
      </w:r>
      <w:r>
        <w:rPr>
          <w:rFonts w:eastAsia="Times New Roman" w:cs="Times New Roman"/>
          <w:szCs w:val="20"/>
          <w:lang w:eastAsia="ru-RU"/>
        </w:rPr>
        <w:t>–</w:t>
      </w:r>
      <w:r w:rsidRPr="008B79F6">
        <w:rPr>
          <w:rFonts w:eastAsia="Times New Roman" w:cs="Times New Roman"/>
          <w:szCs w:val="20"/>
          <w:lang w:eastAsia="ru-RU"/>
        </w:rPr>
        <w:t xml:space="preserve"> </w:t>
      </w:r>
      <w:r>
        <w:rPr>
          <w:rFonts w:eastAsia="Times New Roman" w:cs="Times New Roman"/>
          <w:szCs w:val="20"/>
          <w:lang w:eastAsia="ru-RU"/>
        </w:rPr>
        <w:t xml:space="preserve">выбор </w:t>
      </w:r>
      <w:r w:rsidRPr="008B79F6">
        <w:rPr>
          <w:rFonts w:eastAsia="Times New Roman" w:cs="Times New Roman"/>
          <w:szCs w:val="20"/>
          <w:lang w:eastAsia="ru-RU"/>
        </w:rPr>
        <w:t>из картотеки банковских счетов</w:t>
      </w:r>
      <w:r>
        <w:rPr>
          <w:rFonts w:eastAsia="Times New Roman" w:cs="Times New Roman"/>
          <w:szCs w:val="20"/>
          <w:lang w:eastAsia="ru-RU"/>
        </w:rPr>
        <w:t>;</w:t>
      </w:r>
    </w:p>
    <w:p w14:paraId="5ACAF7BA" w14:textId="77777777" w:rsidR="00BB4D62" w:rsidRDefault="00BB4D62" w:rsidP="00BB4D62">
      <w:pPr>
        <w:pStyle w:val="a5"/>
      </w:pPr>
      <w:r>
        <w:rPr>
          <w:rFonts w:eastAsia="Times New Roman" w:cs="Times New Roman"/>
          <w:szCs w:val="20"/>
          <w:lang w:eastAsia="ru-RU"/>
        </w:rPr>
        <w:t xml:space="preserve">- </w:t>
      </w:r>
      <w:r w:rsidRPr="008B79F6">
        <w:rPr>
          <w:rFonts w:eastAsia="Times New Roman" w:cs="Times New Roman"/>
          <w:szCs w:val="20"/>
          <w:lang w:eastAsia="ru-RU"/>
        </w:rPr>
        <w:t xml:space="preserve">Дата ввода информации (до начала расчетов) (дата ввода или изменения информации, которая должна предшествовать дате начисления зарплаты) </w:t>
      </w:r>
      <w:r>
        <w:rPr>
          <w:rFonts w:eastAsia="Times New Roman" w:cs="Times New Roman"/>
          <w:szCs w:val="20"/>
          <w:lang w:eastAsia="ru-RU"/>
        </w:rPr>
        <w:t xml:space="preserve">– ввод </w:t>
      </w:r>
      <w:r w:rsidRPr="008B79F6">
        <w:rPr>
          <w:rFonts w:eastAsia="Times New Roman" w:cs="Times New Roman"/>
          <w:szCs w:val="20"/>
          <w:lang w:eastAsia="ru-RU"/>
        </w:rPr>
        <w:t>с помощью календаря</w:t>
      </w:r>
      <w:r>
        <w:rPr>
          <w:rFonts w:eastAsia="Times New Roman" w:cs="Times New Roman"/>
          <w:szCs w:val="20"/>
          <w:lang w:eastAsia="ru-RU"/>
        </w:rPr>
        <w:t>;</w:t>
      </w:r>
    </w:p>
    <w:p w14:paraId="378E8E1C" w14:textId="77777777" w:rsidR="00BB4D62" w:rsidRDefault="00BB4D62" w:rsidP="00CA78AF">
      <w:pPr>
        <w:pStyle w:val="a5"/>
        <w:rPr>
          <w:rFonts w:eastAsia="Times New Roman" w:cs="Times New Roman"/>
          <w:szCs w:val="20"/>
          <w:lang w:eastAsia="ru-RU"/>
        </w:rPr>
      </w:pPr>
      <w:r>
        <w:t xml:space="preserve">В табличной части вводится данные о </w:t>
      </w:r>
      <w:r w:rsidRPr="008B79F6">
        <w:rPr>
          <w:rFonts w:eastAsia="Times New Roman" w:cs="Times New Roman"/>
          <w:szCs w:val="20"/>
          <w:lang w:eastAsia="ru-RU"/>
        </w:rPr>
        <w:t>реквизит</w:t>
      </w:r>
      <w:r>
        <w:rPr>
          <w:rFonts w:eastAsia="Times New Roman" w:cs="Times New Roman"/>
          <w:szCs w:val="20"/>
          <w:lang w:eastAsia="ru-RU"/>
        </w:rPr>
        <w:t>ах</w:t>
      </w:r>
      <w:r w:rsidRPr="008B79F6">
        <w:rPr>
          <w:rFonts w:eastAsia="Times New Roman" w:cs="Times New Roman"/>
          <w:szCs w:val="20"/>
          <w:lang w:eastAsia="ru-RU"/>
        </w:rPr>
        <w:t xml:space="preserve"> фондов по каждому виду перечисления денежных средств</w:t>
      </w:r>
      <w:r>
        <w:rPr>
          <w:rFonts w:eastAsia="Times New Roman" w:cs="Times New Roman"/>
          <w:szCs w:val="20"/>
          <w:lang w:eastAsia="ru-RU"/>
        </w:rPr>
        <w:t>:</w:t>
      </w:r>
    </w:p>
    <w:p w14:paraId="72EEA574" w14:textId="77777777" w:rsidR="00BB4D62" w:rsidRDefault="00BB4D62" w:rsidP="00FF3DD5">
      <w:pPr>
        <w:pStyle w:val="a5"/>
        <w:spacing w:after="0"/>
        <w:rPr>
          <w:rFonts w:eastAsia="Times New Roman" w:cs="Times New Roman"/>
          <w:szCs w:val="20"/>
          <w:lang w:eastAsia="ru-RU"/>
        </w:rPr>
      </w:pPr>
      <w:r>
        <w:rPr>
          <w:rFonts w:eastAsia="Times New Roman" w:cs="Times New Roman"/>
          <w:szCs w:val="20"/>
          <w:lang w:eastAsia="ru-RU"/>
        </w:rPr>
        <w:t xml:space="preserve">- </w:t>
      </w:r>
      <w:r w:rsidRPr="008B79F6">
        <w:rPr>
          <w:rFonts w:eastAsia="Times New Roman" w:cs="Times New Roman"/>
          <w:szCs w:val="20"/>
          <w:lang w:eastAsia="ru-RU"/>
        </w:rPr>
        <w:t>КБК - автоматически или вручную указывается код бюджетной классификации</w:t>
      </w:r>
      <w:r>
        <w:rPr>
          <w:rFonts w:eastAsia="Times New Roman" w:cs="Times New Roman"/>
          <w:szCs w:val="20"/>
          <w:lang w:eastAsia="ru-RU"/>
        </w:rPr>
        <w:t>;</w:t>
      </w:r>
    </w:p>
    <w:p w14:paraId="484E58D0" w14:textId="77777777" w:rsidR="00BB4D62" w:rsidRDefault="00BB4D62" w:rsidP="00FF3DD5">
      <w:pPr>
        <w:pStyle w:val="a5"/>
        <w:spacing w:after="0"/>
        <w:rPr>
          <w:rFonts w:eastAsia="Times New Roman" w:cs="Times New Roman"/>
          <w:szCs w:val="20"/>
          <w:lang w:eastAsia="ru-RU"/>
        </w:rPr>
      </w:pPr>
      <w:r>
        <w:rPr>
          <w:rFonts w:eastAsia="Times New Roman" w:cs="Times New Roman"/>
          <w:szCs w:val="20"/>
          <w:lang w:eastAsia="ru-RU"/>
        </w:rPr>
        <w:t xml:space="preserve">- </w:t>
      </w:r>
      <w:r w:rsidRPr="008B79F6">
        <w:rPr>
          <w:rFonts w:eastAsia="Times New Roman" w:cs="Times New Roman"/>
          <w:szCs w:val="20"/>
          <w:lang w:eastAsia="ru-RU"/>
        </w:rPr>
        <w:t xml:space="preserve">Реквизиты </w:t>
      </w:r>
      <w:r>
        <w:rPr>
          <w:rFonts w:eastAsia="Times New Roman" w:cs="Times New Roman"/>
          <w:szCs w:val="20"/>
          <w:lang w:eastAsia="ru-RU"/>
        </w:rPr>
        <w:t>–</w:t>
      </w:r>
      <w:r w:rsidRPr="008B79F6">
        <w:rPr>
          <w:rFonts w:eastAsia="Times New Roman" w:cs="Times New Roman"/>
          <w:szCs w:val="20"/>
          <w:lang w:eastAsia="ru-RU"/>
        </w:rPr>
        <w:t xml:space="preserve"> </w:t>
      </w:r>
      <w:r>
        <w:rPr>
          <w:rFonts w:eastAsia="Times New Roman" w:cs="Times New Roman"/>
          <w:szCs w:val="20"/>
          <w:lang w:eastAsia="ru-RU"/>
        </w:rPr>
        <w:t xml:space="preserve">выбор </w:t>
      </w:r>
      <w:r w:rsidRPr="008B79F6">
        <w:rPr>
          <w:rFonts w:eastAsia="Times New Roman" w:cs="Times New Roman"/>
          <w:szCs w:val="20"/>
          <w:lang w:eastAsia="ru-RU"/>
        </w:rPr>
        <w:t>из картотеки контрагентов</w:t>
      </w:r>
      <w:r>
        <w:rPr>
          <w:rFonts w:eastAsia="Times New Roman" w:cs="Times New Roman"/>
          <w:szCs w:val="20"/>
          <w:lang w:eastAsia="ru-RU"/>
        </w:rPr>
        <w:t>;</w:t>
      </w:r>
    </w:p>
    <w:p w14:paraId="00B1FF34" w14:textId="77777777" w:rsidR="00BB4D62" w:rsidRDefault="00BB4D62" w:rsidP="00FF3DD5">
      <w:pPr>
        <w:pStyle w:val="a5"/>
        <w:spacing w:after="0"/>
        <w:rPr>
          <w:rFonts w:eastAsia="Times New Roman" w:cs="Times New Roman"/>
          <w:szCs w:val="20"/>
          <w:lang w:eastAsia="ru-RU"/>
        </w:rPr>
      </w:pPr>
      <w:r>
        <w:rPr>
          <w:rFonts w:eastAsia="Times New Roman" w:cs="Times New Roman"/>
          <w:szCs w:val="20"/>
          <w:lang w:eastAsia="ru-RU"/>
        </w:rPr>
        <w:t xml:space="preserve">- </w:t>
      </w:r>
      <w:r w:rsidRPr="008B79F6">
        <w:rPr>
          <w:rFonts w:eastAsia="Times New Roman" w:cs="Times New Roman"/>
          <w:szCs w:val="20"/>
          <w:lang w:eastAsia="ru-RU"/>
        </w:rPr>
        <w:t xml:space="preserve">Банковские реквизиты </w:t>
      </w:r>
      <w:r>
        <w:rPr>
          <w:rFonts w:eastAsia="Times New Roman" w:cs="Times New Roman"/>
          <w:szCs w:val="20"/>
          <w:lang w:eastAsia="ru-RU"/>
        </w:rPr>
        <w:t>–</w:t>
      </w:r>
      <w:r w:rsidRPr="008B79F6">
        <w:rPr>
          <w:rFonts w:eastAsia="Times New Roman" w:cs="Times New Roman"/>
          <w:szCs w:val="20"/>
          <w:lang w:eastAsia="ru-RU"/>
        </w:rPr>
        <w:t xml:space="preserve"> </w:t>
      </w:r>
      <w:r>
        <w:rPr>
          <w:rFonts w:eastAsia="Times New Roman" w:cs="Times New Roman"/>
          <w:szCs w:val="20"/>
          <w:lang w:eastAsia="ru-RU"/>
        </w:rPr>
        <w:t xml:space="preserve">выбор </w:t>
      </w:r>
      <w:r w:rsidRPr="008B79F6">
        <w:rPr>
          <w:rFonts w:eastAsia="Times New Roman" w:cs="Times New Roman"/>
          <w:szCs w:val="20"/>
          <w:lang w:eastAsia="ru-RU"/>
        </w:rPr>
        <w:t>из картотеки банковских счетов</w:t>
      </w:r>
      <w:r>
        <w:rPr>
          <w:rFonts w:eastAsia="Times New Roman" w:cs="Times New Roman"/>
          <w:szCs w:val="20"/>
          <w:lang w:eastAsia="ru-RU"/>
        </w:rPr>
        <w:t>;</w:t>
      </w:r>
    </w:p>
    <w:p w14:paraId="479826FC" w14:textId="77777777" w:rsidR="00BB4D62" w:rsidRDefault="00BB4D62" w:rsidP="00FF3DD5">
      <w:pPr>
        <w:pStyle w:val="a5"/>
        <w:spacing w:after="0"/>
        <w:rPr>
          <w:rFonts w:eastAsia="Times New Roman" w:cs="Times New Roman"/>
          <w:szCs w:val="20"/>
          <w:lang w:eastAsia="ru-RU"/>
        </w:rPr>
      </w:pPr>
      <w:r>
        <w:rPr>
          <w:rFonts w:eastAsia="Times New Roman" w:cs="Times New Roman"/>
          <w:szCs w:val="20"/>
          <w:lang w:eastAsia="ru-RU"/>
        </w:rPr>
        <w:t xml:space="preserve">- </w:t>
      </w:r>
      <w:r w:rsidRPr="008B79F6">
        <w:rPr>
          <w:rFonts w:eastAsia="Times New Roman" w:cs="Times New Roman"/>
          <w:szCs w:val="20"/>
          <w:lang w:eastAsia="ru-RU"/>
        </w:rPr>
        <w:t>Регистрационный код</w:t>
      </w:r>
      <w:r>
        <w:rPr>
          <w:rFonts w:eastAsia="Times New Roman" w:cs="Times New Roman"/>
          <w:szCs w:val="20"/>
          <w:lang w:eastAsia="ru-RU"/>
        </w:rPr>
        <w:t>;</w:t>
      </w:r>
    </w:p>
    <w:p w14:paraId="331C7B20" w14:textId="77777777" w:rsidR="00BB4D62" w:rsidRDefault="00BB4D62" w:rsidP="00FF3DD5">
      <w:pPr>
        <w:pStyle w:val="a5"/>
        <w:spacing w:after="0"/>
        <w:rPr>
          <w:rFonts w:eastAsia="Times New Roman" w:cs="Times New Roman"/>
          <w:szCs w:val="20"/>
          <w:lang w:eastAsia="ru-RU"/>
        </w:rPr>
      </w:pPr>
      <w:r>
        <w:rPr>
          <w:rFonts w:eastAsia="Times New Roman" w:cs="Times New Roman"/>
          <w:szCs w:val="20"/>
          <w:lang w:eastAsia="ru-RU"/>
        </w:rPr>
        <w:t xml:space="preserve">- </w:t>
      </w:r>
      <w:r w:rsidRPr="008B79F6">
        <w:rPr>
          <w:rFonts w:eastAsia="Times New Roman" w:cs="Times New Roman"/>
          <w:szCs w:val="20"/>
          <w:lang w:eastAsia="ru-RU"/>
        </w:rPr>
        <w:t>Очередность платежа</w:t>
      </w:r>
      <w:r>
        <w:rPr>
          <w:rFonts w:eastAsia="Times New Roman" w:cs="Times New Roman"/>
          <w:szCs w:val="20"/>
          <w:lang w:eastAsia="ru-RU"/>
        </w:rPr>
        <w:t>;</w:t>
      </w:r>
    </w:p>
    <w:p w14:paraId="66AC36F1" w14:textId="77777777" w:rsidR="00BB4D62" w:rsidRDefault="00BB4D62" w:rsidP="00FF3DD5">
      <w:pPr>
        <w:pStyle w:val="a5"/>
        <w:spacing w:after="0"/>
        <w:rPr>
          <w:rFonts w:eastAsia="Times New Roman" w:cs="Times New Roman"/>
          <w:szCs w:val="20"/>
          <w:lang w:eastAsia="ru-RU"/>
        </w:rPr>
      </w:pPr>
      <w:r>
        <w:rPr>
          <w:rFonts w:eastAsia="Times New Roman" w:cs="Times New Roman"/>
          <w:szCs w:val="20"/>
          <w:lang w:eastAsia="ru-RU"/>
        </w:rPr>
        <w:t>- Статус плат.поруч. – статус платежа;</w:t>
      </w:r>
    </w:p>
    <w:p w14:paraId="77C49DDB" w14:textId="77777777" w:rsidR="00BB4D62" w:rsidRDefault="00BB4D62" w:rsidP="00CA78AF">
      <w:pPr>
        <w:pStyle w:val="a5"/>
      </w:pPr>
      <w:r>
        <w:rPr>
          <w:rFonts w:eastAsia="Times New Roman" w:cs="Times New Roman"/>
          <w:szCs w:val="20"/>
          <w:lang w:eastAsia="ru-RU"/>
        </w:rPr>
        <w:t>- Тип платежа.</w:t>
      </w:r>
    </w:p>
    <w:p w14:paraId="4CE8C063" w14:textId="77777777" w:rsidR="00BB4D62" w:rsidRDefault="00BB4D62" w:rsidP="00CA78AF">
      <w:pPr>
        <w:pStyle w:val="a5"/>
      </w:pPr>
    </w:p>
    <w:p w14:paraId="18296A1D" w14:textId="77777777" w:rsidR="008B79F6" w:rsidRDefault="00FF3DD5" w:rsidP="00FF3DD5">
      <w:pPr>
        <w:pStyle w:val="3-0"/>
      </w:pPr>
      <w:r>
        <w:t xml:space="preserve"> </w:t>
      </w:r>
      <w:bookmarkStart w:id="27" w:name="_Toc55310149"/>
      <w:r>
        <w:t>Виды начислений.</w:t>
      </w:r>
      <w:bookmarkEnd w:id="27"/>
    </w:p>
    <w:p w14:paraId="07D88D57" w14:textId="77777777" w:rsidR="004525D0" w:rsidRPr="00720D00" w:rsidRDefault="004525D0" w:rsidP="004525D0">
      <w:pPr>
        <w:spacing w:after="120" w:line="252" w:lineRule="auto"/>
        <w:rPr>
          <w:rFonts w:eastAsia="Times New Roman" w:cs="Helvetica"/>
          <w:bCs/>
          <w:color w:val="333333"/>
          <w:szCs w:val="20"/>
          <w:bdr w:val="none" w:sz="0" w:space="0" w:color="auto" w:frame="1"/>
          <w:lang w:eastAsia="ru-RU"/>
        </w:rPr>
      </w:pPr>
      <w:r>
        <w:t xml:space="preserve">Справочник содержит справочную информацию </w:t>
      </w:r>
      <w:r w:rsidRPr="00A823FE">
        <w:t xml:space="preserve">обо всех </w:t>
      </w:r>
      <w:r>
        <w:t>видах начисления, используемых в учете. Все сведения в этот справочник вводятся с помощью карточки Вид начисления.</w:t>
      </w:r>
    </w:p>
    <w:p w14:paraId="19B2FBEE" w14:textId="77777777" w:rsidR="004525D0" w:rsidRDefault="004525D0" w:rsidP="004525D0">
      <w:pPr>
        <w:pStyle w:val="a5"/>
        <w:rPr>
          <w:noProof/>
          <w:lang w:eastAsia="ru-RU"/>
        </w:rPr>
      </w:pPr>
      <w:r>
        <w:rPr>
          <w:noProof/>
          <w:lang w:eastAsia="ru-RU"/>
        </w:rPr>
        <w:t>Карточка Вид начисления имеет вид:</w:t>
      </w:r>
    </w:p>
    <w:p w14:paraId="02778B38" w14:textId="77777777" w:rsidR="004525D0" w:rsidRDefault="004525D0" w:rsidP="00CA78AF">
      <w:pPr>
        <w:pStyle w:val="a5"/>
        <w:rPr>
          <w:szCs w:val="20"/>
        </w:rPr>
      </w:pPr>
      <w:r>
        <w:rPr>
          <w:noProof/>
          <w:lang w:eastAsia="ru-RU"/>
        </w:rPr>
        <w:drawing>
          <wp:inline distT="0" distB="0" distL="0" distR="0" wp14:anchorId="51AB35BA" wp14:editId="3039087F">
            <wp:extent cx="5033645" cy="2495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744" t="11345" b="16160"/>
                    <a:stretch/>
                  </pic:blipFill>
                  <pic:spPr bwMode="auto">
                    <a:xfrm>
                      <a:off x="0" y="0"/>
                      <a:ext cx="5033645" cy="2495550"/>
                    </a:xfrm>
                    <a:prstGeom prst="rect">
                      <a:avLst/>
                    </a:prstGeom>
                    <a:ln>
                      <a:noFill/>
                    </a:ln>
                    <a:extLst>
                      <a:ext uri="{53640926-AAD7-44D8-BBD7-CCE9431645EC}">
                        <a14:shadowObscured xmlns:a14="http://schemas.microsoft.com/office/drawing/2010/main"/>
                      </a:ext>
                    </a:extLst>
                  </pic:spPr>
                </pic:pic>
              </a:graphicData>
            </a:graphic>
          </wp:inline>
        </w:drawing>
      </w:r>
    </w:p>
    <w:p w14:paraId="3F2487D6" w14:textId="77777777" w:rsidR="004525D0" w:rsidRDefault="004525D0" w:rsidP="00CA78AF">
      <w:pPr>
        <w:pStyle w:val="a5"/>
        <w:rPr>
          <w:szCs w:val="20"/>
        </w:rPr>
      </w:pPr>
      <w:r>
        <w:rPr>
          <w:szCs w:val="20"/>
        </w:rPr>
        <w:t>Карточка вид начисления включает в себя:</w:t>
      </w:r>
    </w:p>
    <w:p w14:paraId="777BE1D3" w14:textId="77777777" w:rsidR="004525D0" w:rsidRDefault="004525D0" w:rsidP="004525D0">
      <w:pPr>
        <w:pStyle w:val="1-"/>
      </w:pPr>
      <w:r>
        <w:t xml:space="preserve">Общие данные: </w:t>
      </w:r>
    </w:p>
    <w:p w14:paraId="66935EA0" w14:textId="77777777" w:rsidR="004525D0" w:rsidRDefault="004525D0" w:rsidP="004525D0">
      <w:pPr>
        <w:pStyle w:val="2-"/>
      </w:pPr>
      <w:r w:rsidRPr="004525D0">
        <w:rPr>
          <w:lang w:eastAsia="ru-RU"/>
        </w:rPr>
        <w:t>Краткое обозначение (код) - аналитический код редактируемого или вновь создаваемого текущего начисления. Новый код не должен совпадать ни с одним из кодов ранее введенных начислений</w:t>
      </w:r>
      <w:r>
        <w:rPr>
          <w:lang w:eastAsia="ru-RU"/>
        </w:rPr>
        <w:t>;</w:t>
      </w:r>
    </w:p>
    <w:p w14:paraId="3EA20D72" w14:textId="77777777" w:rsidR="004525D0" w:rsidRPr="004525D0" w:rsidRDefault="004525D0" w:rsidP="004525D0">
      <w:pPr>
        <w:pStyle w:val="2-"/>
      </w:pPr>
      <w:r w:rsidRPr="004525D0">
        <w:rPr>
          <w:rFonts w:eastAsia="Times New Roman" w:cs="Times New Roman"/>
          <w:szCs w:val="20"/>
          <w:lang w:eastAsia="ru-RU"/>
        </w:rPr>
        <w:t>Название - наименование текущего начисления,</w:t>
      </w:r>
      <w:r>
        <w:rPr>
          <w:rFonts w:eastAsia="Times New Roman" w:cs="Times New Roman"/>
          <w:szCs w:val="20"/>
          <w:lang w:eastAsia="ru-RU"/>
        </w:rPr>
        <w:t xml:space="preserve"> вводится</w:t>
      </w:r>
      <w:r w:rsidRPr="004525D0">
        <w:rPr>
          <w:rFonts w:eastAsia="Times New Roman" w:cs="Times New Roman"/>
          <w:szCs w:val="20"/>
          <w:lang w:eastAsia="ru-RU"/>
        </w:rPr>
        <w:t xml:space="preserve"> вручную</w:t>
      </w:r>
      <w:r>
        <w:rPr>
          <w:rFonts w:eastAsia="Times New Roman" w:cs="Times New Roman"/>
          <w:szCs w:val="20"/>
          <w:lang w:eastAsia="ru-RU"/>
        </w:rPr>
        <w:t>;</w:t>
      </w:r>
    </w:p>
    <w:p w14:paraId="69EAA8C6" w14:textId="77777777" w:rsidR="004525D0" w:rsidRPr="004525D0" w:rsidRDefault="004525D0" w:rsidP="004525D0">
      <w:pPr>
        <w:pStyle w:val="2-"/>
      </w:pPr>
      <w:r w:rsidRPr="004525D0">
        <w:rPr>
          <w:rFonts w:eastAsia="Times New Roman" w:cs="Times New Roman"/>
          <w:szCs w:val="20"/>
          <w:lang w:eastAsia="ru-RU"/>
        </w:rPr>
        <w:t xml:space="preserve">Период действия - с помощью календаря указывается период действия начисления </w:t>
      </w:r>
      <w:r>
        <w:rPr>
          <w:rFonts w:eastAsia="Times New Roman" w:cs="Times New Roman"/>
          <w:szCs w:val="20"/>
          <w:lang w:eastAsia="ru-RU"/>
        </w:rPr>
        <w:t>(</w:t>
      </w:r>
      <w:r w:rsidRPr="004525D0">
        <w:rPr>
          <w:rFonts w:eastAsia="Times New Roman" w:cs="Times New Roman"/>
          <w:szCs w:val="20"/>
          <w:lang w:eastAsia="ru-RU"/>
        </w:rPr>
        <w:t>при необходимости</w:t>
      </w:r>
      <w:r>
        <w:rPr>
          <w:rFonts w:eastAsia="Times New Roman" w:cs="Times New Roman"/>
          <w:szCs w:val="20"/>
          <w:lang w:eastAsia="ru-RU"/>
        </w:rPr>
        <w:t>);</w:t>
      </w:r>
    </w:p>
    <w:p w14:paraId="6A59B661" w14:textId="77777777" w:rsidR="004525D0" w:rsidRPr="0060075A" w:rsidRDefault="0060075A" w:rsidP="004525D0">
      <w:pPr>
        <w:pStyle w:val="2-"/>
      </w:pPr>
      <w:r>
        <w:rPr>
          <w:rFonts w:eastAsia="Times New Roman" w:cs="Times New Roman"/>
          <w:szCs w:val="20"/>
          <w:lang w:eastAsia="ru-RU"/>
        </w:rPr>
        <w:t>Флаги Замок, Используется;</w:t>
      </w:r>
    </w:p>
    <w:p w14:paraId="0EB68A26" w14:textId="77777777" w:rsidR="0060075A" w:rsidRPr="0060075A" w:rsidRDefault="0060075A" w:rsidP="004525D0">
      <w:pPr>
        <w:pStyle w:val="2-"/>
      </w:pPr>
      <w:r>
        <w:rPr>
          <w:rFonts w:eastAsia="Times New Roman" w:cs="Times New Roman"/>
          <w:szCs w:val="20"/>
          <w:lang w:eastAsia="ru-RU"/>
        </w:rPr>
        <w:t>Флаги Это надбавка</w:t>
      </w:r>
      <w:r w:rsidR="000F3FA5">
        <w:rPr>
          <w:rFonts w:eastAsia="Times New Roman" w:cs="Times New Roman"/>
          <w:szCs w:val="20"/>
          <w:lang w:eastAsia="ru-RU"/>
        </w:rPr>
        <w:t xml:space="preserve"> (</w:t>
      </w:r>
      <w:r w:rsidR="000F3FA5" w:rsidRPr="004525D0">
        <w:rPr>
          <w:rFonts w:eastAsia="Times New Roman" w:cs="Times New Roman"/>
          <w:szCs w:val="20"/>
          <w:lang w:eastAsia="ru-RU"/>
        </w:rPr>
        <w:t>указывает на то, что начисление является надбавкой</w:t>
      </w:r>
      <w:r w:rsidR="000F3FA5">
        <w:rPr>
          <w:rFonts w:eastAsia="Times New Roman" w:cs="Times New Roman"/>
          <w:szCs w:val="20"/>
          <w:lang w:eastAsia="ru-RU"/>
        </w:rPr>
        <w:t>)</w:t>
      </w:r>
      <w:r>
        <w:rPr>
          <w:rFonts w:eastAsia="Times New Roman" w:cs="Times New Roman"/>
          <w:szCs w:val="20"/>
          <w:lang w:eastAsia="ru-RU"/>
        </w:rPr>
        <w:t>, Постоянное</w:t>
      </w:r>
      <w:r w:rsidR="001A619C">
        <w:rPr>
          <w:rFonts w:eastAsia="Times New Roman" w:cs="Times New Roman"/>
          <w:szCs w:val="20"/>
          <w:lang w:eastAsia="ru-RU"/>
        </w:rPr>
        <w:t xml:space="preserve">. </w:t>
      </w:r>
      <w:r>
        <w:rPr>
          <w:rFonts w:eastAsia="Times New Roman" w:cs="Times New Roman"/>
          <w:szCs w:val="20"/>
          <w:lang w:eastAsia="ru-RU"/>
        </w:rPr>
        <w:t>;</w:t>
      </w:r>
    </w:p>
    <w:p w14:paraId="0BDE7E4B" w14:textId="77777777" w:rsidR="0060075A" w:rsidRDefault="0060075A" w:rsidP="004525D0">
      <w:pPr>
        <w:pStyle w:val="2-"/>
      </w:pPr>
      <w:r>
        <w:rPr>
          <w:rFonts w:eastAsia="Times New Roman" w:cs="Times New Roman"/>
          <w:szCs w:val="20"/>
          <w:lang w:eastAsia="ru-RU"/>
        </w:rPr>
        <w:t xml:space="preserve">Участие в расчетах: флаги </w:t>
      </w:r>
      <w:r w:rsidR="00635C04">
        <w:rPr>
          <w:rFonts w:eastAsia="Times New Roman" w:cs="Times New Roman"/>
          <w:szCs w:val="20"/>
          <w:lang w:eastAsia="ru-RU"/>
        </w:rPr>
        <w:t>Профсоюз, Исп.листы, Средняя ЗП, Расчет Праздничных дней, Расчет Сверхурочных.</w:t>
      </w:r>
      <w:r>
        <w:rPr>
          <w:rFonts w:eastAsia="Times New Roman" w:cs="Times New Roman"/>
          <w:szCs w:val="20"/>
          <w:lang w:eastAsia="ru-RU"/>
        </w:rPr>
        <w:t xml:space="preserve"> Ф</w:t>
      </w:r>
      <w:r w:rsidRPr="004525D0">
        <w:rPr>
          <w:rFonts w:eastAsia="Times New Roman" w:cs="Times New Roman"/>
          <w:szCs w:val="20"/>
          <w:lang w:eastAsia="ru-RU"/>
        </w:rPr>
        <w:t xml:space="preserve">лаги устанавливаются для тех позиций, в расчетах которых участвует </w:t>
      </w:r>
      <w:r>
        <w:rPr>
          <w:rFonts w:eastAsia="Times New Roman" w:cs="Times New Roman"/>
          <w:szCs w:val="20"/>
          <w:lang w:eastAsia="ru-RU"/>
        </w:rPr>
        <w:t>данный</w:t>
      </w:r>
      <w:r w:rsidRPr="004525D0">
        <w:rPr>
          <w:rFonts w:eastAsia="Times New Roman" w:cs="Times New Roman"/>
          <w:szCs w:val="20"/>
          <w:lang w:eastAsia="ru-RU"/>
        </w:rPr>
        <w:t xml:space="preserve"> вид начисления – Расчет профсоюза, Расчет по исп. листам, Расчет средней ЗП</w:t>
      </w:r>
      <w:r w:rsidR="00591060">
        <w:rPr>
          <w:rFonts w:eastAsia="Times New Roman" w:cs="Times New Roman"/>
          <w:szCs w:val="20"/>
          <w:lang w:eastAsia="ru-RU"/>
        </w:rPr>
        <w:t xml:space="preserve"> и т.п.</w:t>
      </w:r>
    </w:p>
    <w:p w14:paraId="719FB658" w14:textId="77777777" w:rsidR="004525D0" w:rsidRDefault="0060075A" w:rsidP="0060075A">
      <w:pPr>
        <w:pStyle w:val="1-"/>
      </w:pPr>
      <w:r>
        <w:t>Вкладка Общие данные:</w:t>
      </w:r>
    </w:p>
    <w:p w14:paraId="17234987" w14:textId="77777777" w:rsidR="004525D0" w:rsidRDefault="0060075A" w:rsidP="0060075A">
      <w:pPr>
        <w:pStyle w:val="2-"/>
      </w:pPr>
      <w:r w:rsidRPr="004525D0">
        <w:rPr>
          <w:lang w:eastAsia="ru-RU"/>
        </w:rPr>
        <w:lastRenderedPageBreak/>
        <w:t>Тип расчета - из картотеки типы расчетов указывается тип расчета</w:t>
      </w:r>
      <w:r>
        <w:rPr>
          <w:lang w:eastAsia="ru-RU"/>
        </w:rPr>
        <w:t>;</w:t>
      </w:r>
    </w:p>
    <w:p w14:paraId="3FC887C0" w14:textId="77777777" w:rsidR="0060075A" w:rsidRPr="0060075A" w:rsidRDefault="0060075A" w:rsidP="0060075A">
      <w:pPr>
        <w:pStyle w:val="2-"/>
      </w:pPr>
      <w:r w:rsidRPr="004525D0">
        <w:rPr>
          <w:rFonts w:eastAsia="Times New Roman" w:cs="Times New Roman"/>
          <w:szCs w:val="20"/>
          <w:lang w:eastAsia="ru-RU"/>
        </w:rPr>
        <w:t>Код дохода - из картотеки виды доходов</w:t>
      </w:r>
      <w:r>
        <w:rPr>
          <w:rFonts w:eastAsia="Times New Roman" w:cs="Times New Roman"/>
          <w:szCs w:val="20"/>
          <w:lang w:eastAsia="ru-RU"/>
        </w:rPr>
        <w:t>;</w:t>
      </w:r>
    </w:p>
    <w:p w14:paraId="0B0CA413" w14:textId="77777777" w:rsidR="0060075A" w:rsidRPr="0060075A" w:rsidRDefault="0060075A" w:rsidP="0060075A">
      <w:pPr>
        <w:pStyle w:val="2-"/>
      </w:pPr>
      <w:r w:rsidRPr="004525D0">
        <w:rPr>
          <w:rFonts w:eastAsia="Times New Roman" w:cs="Times New Roman"/>
          <w:szCs w:val="20"/>
          <w:lang w:eastAsia="ru-RU"/>
        </w:rPr>
        <w:t>Вид платежа - из картотеки виды платежей</w:t>
      </w:r>
      <w:r>
        <w:rPr>
          <w:rFonts w:eastAsia="Times New Roman" w:cs="Times New Roman"/>
          <w:szCs w:val="20"/>
          <w:lang w:eastAsia="ru-RU"/>
        </w:rPr>
        <w:t>;</w:t>
      </w:r>
    </w:p>
    <w:p w14:paraId="7EFF1FC6" w14:textId="77777777" w:rsidR="0060075A" w:rsidRPr="0060075A" w:rsidRDefault="0060075A" w:rsidP="0060075A">
      <w:pPr>
        <w:pStyle w:val="2-"/>
      </w:pPr>
      <w:r w:rsidRPr="004525D0">
        <w:rPr>
          <w:rFonts w:eastAsia="Times New Roman" w:cs="Times New Roman"/>
          <w:szCs w:val="20"/>
          <w:lang w:eastAsia="ru-RU"/>
        </w:rPr>
        <w:t>Единица измерения дней/часов - из справочника единиц измерений выбирается в каких единицах будет вестись расчет зарплаты в часах (почасовая оплата) или в днях (дневной оклад)</w:t>
      </w:r>
      <w:r>
        <w:rPr>
          <w:rFonts w:eastAsia="Times New Roman" w:cs="Times New Roman"/>
          <w:szCs w:val="20"/>
          <w:lang w:eastAsia="ru-RU"/>
        </w:rPr>
        <w:t>;</w:t>
      </w:r>
    </w:p>
    <w:p w14:paraId="1C72FBF2" w14:textId="77777777" w:rsidR="0060075A" w:rsidRPr="0060075A" w:rsidRDefault="0060075A" w:rsidP="0060075A">
      <w:pPr>
        <w:pStyle w:val="2-"/>
      </w:pPr>
      <w:r w:rsidRPr="004525D0">
        <w:rPr>
          <w:rFonts w:eastAsia="Times New Roman" w:cs="Times New Roman"/>
          <w:szCs w:val="20"/>
          <w:lang w:eastAsia="ru-RU"/>
        </w:rPr>
        <w:t>Точность округления расчетов - вручную задается разрядность суммовых показателей, с которой они будут отображаться в ведомости начислений</w:t>
      </w:r>
      <w:r>
        <w:rPr>
          <w:rFonts w:eastAsia="Times New Roman" w:cs="Times New Roman"/>
          <w:szCs w:val="20"/>
          <w:lang w:eastAsia="ru-RU"/>
        </w:rPr>
        <w:t>;</w:t>
      </w:r>
    </w:p>
    <w:p w14:paraId="02384710" w14:textId="77777777" w:rsidR="0060075A" w:rsidRDefault="0060075A" w:rsidP="0060075A">
      <w:pPr>
        <w:pStyle w:val="2-"/>
      </w:pPr>
      <w:r>
        <w:t>Счет учета (Дебет), Счет учета (кредит), Счет учета (дебет СВ) – необходимо предусмотреть возможность выбора из списка счетов;</w:t>
      </w:r>
    </w:p>
    <w:p w14:paraId="440AE39D" w14:textId="77777777" w:rsidR="0060075A" w:rsidRPr="0060075A" w:rsidRDefault="0060075A" w:rsidP="000F3FA5">
      <w:pPr>
        <w:pStyle w:val="2-"/>
      </w:pPr>
      <w:r w:rsidRPr="004525D0">
        <w:rPr>
          <w:lang w:eastAsia="ru-RU"/>
        </w:rPr>
        <w:t>Обложение страховыми взносами</w:t>
      </w:r>
      <w:r>
        <w:rPr>
          <w:lang w:eastAsia="ru-RU"/>
        </w:rPr>
        <w:t xml:space="preserve"> – возможность выбора из следующих значений: </w:t>
      </w:r>
      <w:r w:rsidR="000F3FA5" w:rsidRPr="000F3FA5">
        <w:rPr>
          <w:rFonts w:eastAsia="Times New Roman" w:cs="Times New Roman"/>
          <w:szCs w:val="20"/>
          <w:lang w:eastAsia="ru-RU"/>
        </w:rPr>
        <w:t>Не относится к объекту обложения страховыми взносами</w:t>
      </w:r>
      <w:r w:rsidR="000F3FA5">
        <w:rPr>
          <w:rFonts w:eastAsia="Times New Roman" w:cs="Times New Roman"/>
          <w:szCs w:val="20"/>
          <w:lang w:eastAsia="ru-RU"/>
        </w:rPr>
        <w:t>, Является объектом обложения страховыми взносами, Не подлежит обложению страховыми взносами (государственные пособия), Не подлежит обложению страховыми взносами (компенсационные выплаты в пределах норм), Не подлежит обложению в ПФР, Не подлежит обложению в ФСС;</w:t>
      </w:r>
      <w:r w:rsidRPr="004525D0">
        <w:rPr>
          <w:lang w:eastAsia="ru-RU"/>
        </w:rPr>
        <w:t xml:space="preserve"> </w:t>
      </w:r>
    </w:p>
    <w:p w14:paraId="70CADDB8" w14:textId="77777777" w:rsidR="0060075A" w:rsidRPr="0060075A" w:rsidRDefault="0060075A" w:rsidP="000F3FA5">
      <w:pPr>
        <w:pStyle w:val="2-"/>
      </w:pPr>
      <w:r>
        <w:rPr>
          <w:lang w:eastAsia="ru-RU"/>
        </w:rPr>
        <w:t>О</w:t>
      </w:r>
      <w:r w:rsidRPr="004525D0">
        <w:rPr>
          <w:lang w:eastAsia="ru-RU"/>
        </w:rPr>
        <w:t>бложение страховыми взносами по дополнительному тарифу</w:t>
      </w:r>
      <w:r>
        <w:rPr>
          <w:lang w:eastAsia="ru-RU"/>
        </w:rPr>
        <w:t xml:space="preserve"> – возможность выбора из следующих значений:</w:t>
      </w:r>
      <w:r w:rsidR="000F3FA5">
        <w:rPr>
          <w:lang w:eastAsia="ru-RU"/>
        </w:rPr>
        <w:t xml:space="preserve"> </w:t>
      </w:r>
      <w:r w:rsidR="000F3FA5" w:rsidRPr="000F3FA5">
        <w:rPr>
          <w:rFonts w:eastAsia="Times New Roman" w:cs="Times New Roman"/>
          <w:szCs w:val="20"/>
          <w:lang w:eastAsia="ru-RU"/>
        </w:rPr>
        <w:t>Относится к работам с вредными условиями труда</w:t>
      </w:r>
      <w:r w:rsidRPr="004525D0">
        <w:rPr>
          <w:lang w:eastAsia="ru-RU"/>
        </w:rPr>
        <w:t>,</w:t>
      </w:r>
      <w:r w:rsidR="000F3FA5">
        <w:rPr>
          <w:lang w:eastAsia="ru-RU"/>
        </w:rPr>
        <w:t xml:space="preserve"> Не о</w:t>
      </w:r>
      <w:r w:rsidR="000F3FA5" w:rsidRPr="000F3FA5">
        <w:rPr>
          <w:lang w:eastAsia="ru-RU"/>
        </w:rPr>
        <w:t>тносится к работам с вредными условиями труда</w:t>
      </w:r>
      <w:r w:rsidR="000F3FA5">
        <w:rPr>
          <w:lang w:eastAsia="ru-RU"/>
        </w:rPr>
        <w:t>;</w:t>
      </w:r>
    </w:p>
    <w:p w14:paraId="31A8CAF7" w14:textId="77777777" w:rsidR="0060075A" w:rsidRDefault="0060075A" w:rsidP="000F3FA5">
      <w:pPr>
        <w:pStyle w:val="2-"/>
      </w:pPr>
      <w:r w:rsidRPr="004525D0">
        <w:rPr>
          <w:lang w:eastAsia="ru-RU"/>
        </w:rPr>
        <w:t>Обложение страховыми взносами (травматизм)</w:t>
      </w:r>
      <w:r>
        <w:rPr>
          <w:lang w:eastAsia="ru-RU"/>
        </w:rPr>
        <w:t xml:space="preserve"> – возможность выбора из следующих значений:</w:t>
      </w:r>
      <w:r w:rsidR="000F3FA5">
        <w:rPr>
          <w:lang w:eastAsia="ru-RU"/>
        </w:rPr>
        <w:t xml:space="preserve"> </w:t>
      </w:r>
      <w:r w:rsidR="000F3FA5" w:rsidRPr="000F3FA5">
        <w:rPr>
          <w:lang w:eastAsia="ru-RU"/>
        </w:rPr>
        <w:t>Является объектом обложения страховыми взносами</w:t>
      </w:r>
      <w:r w:rsidR="000F3FA5">
        <w:rPr>
          <w:lang w:eastAsia="ru-RU"/>
        </w:rPr>
        <w:t xml:space="preserve">, </w:t>
      </w:r>
      <w:r w:rsidR="000F3FA5" w:rsidRPr="000F3FA5">
        <w:rPr>
          <w:lang w:eastAsia="ru-RU"/>
        </w:rPr>
        <w:t>Не относится к объекту обложения страховыми взносами</w:t>
      </w:r>
      <w:r w:rsidR="000F3FA5">
        <w:rPr>
          <w:lang w:eastAsia="ru-RU"/>
        </w:rPr>
        <w:t xml:space="preserve">, </w:t>
      </w:r>
      <w:r w:rsidR="000F3FA5" w:rsidRPr="000F3FA5">
        <w:rPr>
          <w:lang w:eastAsia="ru-RU"/>
        </w:rPr>
        <w:t>Не подлежит обложению страховыми взносами (государственные пособия)</w:t>
      </w:r>
      <w:r w:rsidR="000F3FA5">
        <w:rPr>
          <w:lang w:eastAsia="ru-RU"/>
        </w:rPr>
        <w:t xml:space="preserve">, </w:t>
      </w:r>
      <w:r w:rsidR="000F3FA5" w:rsidRPr="000F3FA5">
        <w:rPr>
          <w:rFonts w:eastAsia="Times New Roman" w:cs="Times New Roman"/>
          <w:szCs w:val="20"/>
          <w:lang w:eastAsia="ru-RU"/>
        </w:rPr>
        <w:t>Не подлежит обложению страховыми взносами (компенсационные выплаты)</w:t>
      </w:r>
      <w:r w:rsidR="000F3FA5">
        <w:rPr>
          <w:rFonts w:eastAsia="Times New Roman" w:cs="Times New Roman"/>
          <w:szCs w:val="20"/>
          <w:lang w:eastAsia="ru-RU"/>
        </w:rPr>
        <w:t>.</w:t>
      </w:r>
    </w:p>
    <w:p w14:paraId="337F2798" w14:textId="77777777" w:rsidR="0060075A" w:rsidRDefault="000F3FA5" w:rsidP="000F3FA5">
      <w:pPr>
        <w:pStyle w:val="1-"/>
      </w:pPr>
      <w:r>
        <w:t>Вкладка Налоговый учет. Возможность выбора признак для начисления из картотеки Расходы для целей налогового учета. Необходимо предоставить возможность выбора признака налогового учета для вида начисления, Страховых взносов, ФСС-травматизм.</w:t>
      </w:r>
    </w:p>
    <w:p w14:paraId="301EBF19" w14:textId="77777777" w:rsidR="003D22C3" w:rsidRPr="002F417C" w:rsidRDefault="003D22C3" w:rsidP="003D22C3">
      <w:pPr>
        <w:pStyle w:val="1-"/>
      </w:pPr>
      <w:r>
        <w:t xml:space="preserve">Вкладка Доп.аналитика. Содержит </w:t>
      </w:r>
      <w:r w:rsidRPr="00B071AA">
        <w:rPr>
          <w:szCs w:val="20"/>
        </w:rPr>
        <w:t>таблицу со списком параметров, которым можно задать дополнительный аналитический признак</w:t>
      </w:r>
      <w:r>
        <w:rPr>
          <w:szCs w:val="20"/>
        </w:rPr>
        <w:t>.</w:t>
      </w:r>
    </w:p>
    <w:p w14:paraId="2695E37F" w14:textId="77777777" w:rsidR="003D22C3" w:rsidRDefault="003D22C3" w:rsidP="003D22C3">
      <w:pPr>
        <w:pStyle w:val="1-"/>
        <w:numPr>
          <w:ilvl w:val="0"/>
          <w:numId w:val="0"/>
        </w:numPr>
        <w:rPr>
          <w:szCs w:val="20"/>
        </w:rPr>
      </w:pPr>
      <w:r>
        <w:rPr>
          <w:szCs w:val="20"/>
        </w:rPr>
        <w:t>Таблица должна содержать следующие параметры:</w:t>
      </w:r>
    </w:p>
    <w:p w14:paraId="5F454891" w14:textId="77777777" w:rsidR="003D22C3" w:rsidRDefault="003D22C3" w:rsidP="003D22C3">
      <w:pPr>
        <w:pStyle w:val="1-"/>
        <w:numPr>
          <w:ilvl w:val="0"/>
          <w:numId w:val="0"/>
        </w:numPr>
        <w:rPr>
          <w:szCs w:val="20"/>
        </w:rPr>
      </w:pPr>
    </w:p>
    <w:p w14:paraId="7FFDBCD0" w14:textId="77777777" w:rsidR="003D22C3" w:rsidRDefault="003D22C3" w:rsidP="003D22C3">
      <w:pPr>
        <w:pStyle w:val="1-"/>
        <w:numPr>
          <w:ilvl w:val="0"/>
          <w:numId w:val="0"/>
        </w:numPr>
        <w:rPr>
          <w:szCs w:val="20"/>
        </w:rPr>
      </w:pPr>
    </w:p>
    <w:tbl>
      <w:tblPr>
        <w:tblStyle w:val="af9"/>
        <w:tblW w:w="7083" w:type="dxa"/>
        <w:tblLook w:val="04A0" w:firstRow="1" w:lastRow="0" w:firstColumn="1" w:lastColumn="0" w:noHBand="0" w:noVBand="1"/>
      </w:tblPr>
      <w:tblGrid>
        <w:gridCol w:w="550"/>
        <w:gridCol w:w="2422"/>
        <w:gridCol w:w="4111"/>
      </w:tblGrid>
      <w:tr w:rsidR="003D22C3" w:rsidRPr="00ED1980" w14:paraId="5EE483B8" w14:textId="77777777" w:rsidTr="003D22C3">
        <w:tc>
          <w:tcPr>
            <w:tcW w:w="550" w:type="dxa"/>
            <w:tcBorders>
              <w:bottom w:val="nil"/>
            </w:tcBorders>
          </w:tcPr>
          <w:p w14:paraId="4441651C" w14:textId="77777777" w:rsidR="003D22C3" w:rsidRPr="00ED1980" w:rsidRDefault="003D22C3" w:rsidP="003D22C3">
            <w:pPr>
              <w:rPr>
                <w:sz w:val="18"/>
                <w:szCs w:val="18"/>
              </w:rPr>
            </w:pPr>
            <w:r w:rsidRPr="00ED1980">
              <w:rPr>
                <w:sz w:val="18"/>
                <w:szCs w:val="18"/>
              </w:rPr>
              <w:t>№ п/п</w:t>
            </w:r>
          </w:p>
        </w:tc>
        <w:tc>
          <w:tcPr>
            <w:tcW w:w="2422" w:type="dxa"/>
            <w:tcBorders>
              <w:bottom w:val="nil"/>
            </w:tcBorders>
          </w:tcPr>
          <w:p w14:paraId="1BD0AC3B" w14:textId="77777777" w:rsidR="003D22C3" w:rsidRPr="00ED1980" w:rsidRDefault="003D22C3" w:rsidP="003D22C3">
            <w:pPr>
              <w:rPr>
                <w:sz w:val="18"/>
                <w:szCs w:val="18"/>
              </w:rPr>
            </w:pPr>
            <w:r w:rsidRPr="00ED1980">
              <w:rPr>
                <w:sz w:val="18"/>
                <w:szCs w:val="18"/>
              </w:rPr>
              <w:t>Наименование показателя</w:t>
            </w:r>
          </w:p>
        </w:tc>
        <w:tc>
          <w:tcPr>
            <w:tcW w:w="4111" w:type="dxa"/>
            <w:tcBorders>
              <w:bottom w:val="nil"/>
            </w:tcBorders>
          </w:tcPr>
          <w:p w14:paraId="2F6C0ABB" w14:textId="77777777" w:rsidR="003D22C3" w:rsidRPr="00ED1980" w:rsidRDefault="003D22C3" w:rsidP="003D22C3">
            <w:pPr>
              <w:rPr>
                <w:sz w:val="18"/>
                <w:szCs w:val="18"/>
              </w:rPr>
            </w:pPr>
            <w:r w:rsidRPr="00ED1980">
              <w:rPr>
                <w:sz w:val="18"/>
                <w:szCs w:val="18"/>
              </w:rPr>
              <w:t>Наименование сопутствующего справочника</w:t>
            </w:r>
          </w:p>
        </w:tc>
      </w:tr>
    </w:tbl>
    <w:tbl>
      <w:tblPr>
        <w:tblStyle w:val="14"/>
        <w:tblW w:w="7083" w:type="dxa"/>
        <w:tblLook w:val="04A0" w:firstRow="1" w:lastRow="0" w:firstColumn="1" w:lastColumn="0" w:noHBand="0" w:noVBand="1"/>
      </w:tblPr>
      <w:tblGrid>
        <w:gridCol w:w="550"/>
        <w:gridCol w:w="2422"/>
        <w:gridCol w:w="4111"/>
      </w:tblGrid>
      <w:tr w:rsidR="003D22C3" w14:paraId="6131AAE2" w14:textId="77777777" w:rsidTr="003D22C3">
        <w:tc>
          <w:tcPr>
            <w:tcW w:w="550" w:type="dxa"/>
          </w:tcPr>
          <w:p w14:paraId="7F9E173C" w14:textId="77777777" w:rsidR="003D22C3" w:rsidRDefault="003D22C3" w:rsidP="003D22C3">
            <w:r>
              <w:t>1</w:t>
            </w:r>
          </w:p>
        </w:tc>
        <w:tc>
          <w:tcPr>
            <w:tcW w:w="2422" w:type="dxa"/>
          </w:tcPr>
          <w:p w14:paraId="6EEE607D" w14:textId="77777777" w:rsidR="003D22C3" w:rsidRDefault="003D22C3" w:rsidP="003D22C3">
            <w:r>
              <w:t>Вид резерва</w:t>
            </w:r>
          </w:p>
        </w:tc>
        <w:tc>
          <w:tcPr>
            <w:tcW w:w="4111" w:type="dxa"/>
          </w:tcPr>
          <w:p w14:paraId="49F899D0" w14:textId="77777777" w:rsidR="003D22C3" w:rsidRDefault="003D22C3" w:rsidP="003D22C3">
            <w:r>
              <w:t>Виды резервов и финансовых вложений</w:t>
            </w:r>
          </w:p>
        </w:tc>
      </w:tr>
      <w:tr w:rsidR="003D22C3" w14:paraId="498BE2F7" w14:textId="77777777" w:rsidTr="003D22C3">
        <w:tc>
          <w:tcPr>
            <w:tcW w:w="550" w:type="dxa"/>
          </w:tcPr>
          <w:p w14:paraId="497596A3" w14:textId="77777777" w:rsidR="003D22C3" w:rsidRDefault="003D22C3" w:rsidP="003D22C3">
            <w:r>
              <w:t>2</w:t>
            </w:r>
          </w:p>
        </w:tc>
        <w:tc>
          <w:tcPr>
            <w:tcW w:w="2422" w:type="dxa"/>
          </w:tcPr>
          <w:p w14:paraId="3F20D2B1" w14:textId="77777777" w:rsidR="003D22C3" w:rsidRDefault="003D22C3" w:rsidP="003D22C3">
            <w:r>
              <w:t>Вид Налога на прибыль</w:t>
            </w:r>
          </w:p>
        </w:tc>
        <w:tc>
          <w:tcPr>
            <w:tcW w:w="4111" w:type="dxa"/>
          </w:tcPr>
          <w:p w14:paraId="693FA438" w14:textId="77777777" w:rsidR="003D22C3" w:rsidRDefault="003D22C3" w:rsidP="003D22C3">
            <w:r>
              <w:t>Налог на прибыль</w:t>
            </w:r>
          </w:p>
        </w:tc>
      </w:tr>
      <w:tr w:rsidR="003D22C3" w14:paraId="7F2842B8" w14:textId="77777777" w:rsidTr="003D22C3">
        <w:tc>
          <w:tcPr>
            <w:tcW w:w="550" w:type="dxa"/>
          </w:tcPr>
          <w:p w14:paraId="168F09C8" w14:textId="77777777" w:rsidR="003D22C3" w:rsidRDefault="003D22C3" w:rsidP="003D22C3">
            <w:r>
              <w:t>3</w:t>
            </w:r>
          </w:p>
        </w:tc>
        <w:tc>
          <w:tcPr>
            <w:tcW w:w="2422" w:type="dxa"/>
          </w:tcPr>
          <w:p w14:paraId="0876EE4A" w14:textId="77777777" w:rsidR="003D22C3" w:rsidRDefault="003D22C3" w:rsidP="003D22C3">
            <w:r>
              <w:t>Вид нормируемых затрат</w:t>
            </w:r>
          </w:p>
        </w:tc>
        <w:tc>
          <w:tcPr>
            <w:tcW w:w="4111" w:type="dxa"/>
          </w:tcPr>
          <w:p w14:paraId="55A03BF0" w14:textId="77777777" w:rsidR="003D22C3" w:rsidRDefault="003D22C3" w:rsidP="003D22C3">
            <w:r>
              <w:t>Виды нормируемых затрат</w:t>
            </w:r>
          </w:p>
        </w:tc>
      </w:tr>
      <w:tr w:rsidR="003D22C3" w14:paraId="197E827B" w14:textId="77777777" w:rsidTr="003D22C3">
        <w:tc>
          <w:tcPr>
            <w:tcW w:w="550" w:type="dxa"/>
          </w:tcPr>
          <w:p w14:paraId="4694998F" w14:textId="77777777" w:rsidR="003D22C3" w:rsidRDefault="003D22C3" w:rsidP="003D22C3">
            <w:r>
              <w:t>4</w:t>
            </w:r>
          </w:p>
        </w:tc>
        <w:tc>
          <w:tcPr>
            <w:tcW w:w="2422" w:type="dxa"/>
          </w:tcPr>
          <w:p w14:paraId="4DD3E195" w14:textId="77777777" w:rsidR="003D22C3" w:rsidRDefault="003D22C3" w:rsidP="003D22C3">
            <w:r>
              <w:t>Статья затрат (доходов)</w:t>
            </w:r>
          </w:p>
        </w:tc>
        <w:tc>
          <w:tcPr>
            <w:tcW w:w="4111" w:type="dxa"/>
          </w:tcPr>
          <w:p w14:paraId="5481FAC7" w14:textId="77777777" w:rsidR="003D22C3" w:rsidRDefault="003D22C3" w:rsidP="003D22C3">
            <w:r>
              <w:t xml:space="preserve">Статья затрат (доходов) </w:t>
            </w:r>
          </w:p>
        </w:tc>
      </w:tr>
      <w:tr w:rsidR="003D22C3" w14:paraId="5B09C202" w14:textId="77777777" w:rsidTr="003D22C3">
        <w:tc>
          <w:tcPr>
            <w:tcW w:w="550" w:type="dxa"/>
          </w:tcPr>
          <w:p w14:paraId="25606886" w14:textId="77777777" w:rsidR="003D22C3" w:rsidRDefault="003D22C3" w:rsidP="003D22C3">
            <w:r>
              <w:t>5</w:t>
            </w:r>
          </w:p>
        </w:tc>
        <w:tc>
          <w:tcPr>
            <w:tcW w:w="2422" w:type="dxa"/>
          </w:tcPr>
          <w:p w14:paraId="7E96AD39" w14:textId="77777777" w:rsidR="003D22C3" w:rsidRDefault="003D22C3" w:rsidP="003D22C3">
            <w:r>
              <w:t>Статьи бюджетной классификации</w:t>
            </w:r>
          </w:p>
        </w:tc>
        <w:tc>
          <w:tcPr>
            <w:tcW w:w="4111" w:type="dxa"/>
          </w:tcPr>
          <w:p w14:paraId="75806E06" w14:textId="77777777" w:rsidR="003D22C3" w:rsidRDefault="003D22C3" w:rsidP="003D22C3">
            <w:r>
              <w:t xml:space="preserve">Статьи бюджетной классификации </w:t>
            </w:r>
          </w:p>
        </w:tc>
      </w:tr>
      <w:tr w:rsidR="003D22C3" w14:paraId="3E70D706" w14:textId="77777777" w:rsidTr="003D22C3">
        <w:tc>
          <w:tcPr>
            <w:tcW w:w="550" w:type="dxa"/>
          </w:tcPr>
          <w:p w14:paraId="20649AE0" w14:textId="77777777" w:rsidR="003D22C3" w:rsidRDefault="003D22C3" w:rsidP="003D22C3">
            <w:r>
              <w:t>6</w:t>
            </w:r>
          </w:p>
        </w:tc>
        <w:tc>
          <w:tcPr>
            <w:tcW w:w="2422" w:type="dxa"/>
          </w:tcPr>
          <w:p w14:paraId="4E96362D" w14:textId="77777777" w:rsidR="003D22C3" w:rsidRDefault="003D22C3" w:rsidP="003D22C3">
            <w:r>
              <w:t>План счетов</w:t>
            </w:r>
          </w:p>
        </w:tc>
        <w:tc>
          <w:tcPr>
            <w:tcW w:w="4111" w:type="dxa"/>
          </w:tcPr>
          <w:p w14:paraId="73A93C07" w14:textId="77777777" w:rsidR="003D22C3" w:rsidRDefault="003D22C3" w:rsidP="003D22C3">
            <w:r>
              <w:t xml:space="preserve">План счетов </w:t>
            </w:r>
          </w:p>
        </w:tc>
      </w:tr>
    </w:tbl>
    <w:p w14:paraId="09F5CC09" w14:textId="77777777" w:rsidR="003D22C3" w:rsidRDefault="003D22C3" w:rsidP="003D22C3">
      <w:pPr>
        <w:pStyle w:val="2-"/>
        <w:numPr>
          <w:ilvl w:val="0"/>
          <w:numId w:val="0"/>
        </w:numPr>
      </w:pPr>
    </w:p>
    <w:p w14:paraId="35A13A5B" w14:textId="77777777" w:rsidR="003D22C3" w:rsidRPr="00FD24BF" w:rsidRDefault="003D22C3" w:rsidP="003D22C3">
      <w:pPr>
        <w:rPr>
          <w:szCs w:val="20"/>
        </w:rPr>
      </w:pPr>
      <w:r w:rsidRPr="00FD24BF">
        <w:rPr>
          <w:szCs w:val="20"/>
        </w:rPr>
        <w:t>Перечень аналитических показателей системы Управление персоналом можно разделить на 4 группы:</w:t>
      </w:r>
    </w:p>
    <w:p w14:paraId="05487AAC" w14:textId="77777777" w:rsidR="003D22C3" w:rsidRPr="00FD24BF" w:rsidRDefault="003D22C3" w:rsidP="00CD0732">
      <w:pPr>
        <w:pStyle w:val="ab"/>
        <w:numPr>
          <w:ilvl w:val="0"/>
          <w:numId w:val="33"/>
        </w:numPr>
        <w:spacing w:after="160" w:line="259" w:lineRule="auto"/>
        <w:rPr>
          <w:sz w:val="20"/>
          <w:szCs w:val="20"/>
        </w:rPr>
      </w:pPr>
      <w:r w:rsidRPr="00FD24BF">
        <w:rPr>
          <w:sz w:val="20"/>
          <w:szCs w:val="20"/>
        </w:rPr>
        <w:t>Аналитические показатели, которые возможно установить для определенного сотрудника (показатель устанавливается в карточке Сотрудник);</w:t>
      </w:r>
    </w:p>
    <w:p w14:paraId="4896C225" w14:textId="77777777" w:rsidR="003D22C3" w:rsidRPr="00FD24BF" w:rsidRDefault="003D22C3" w:rsidP="00CD0732">
      <w:pPr>
        <w:pStyle w:val="ab"/>
        <w:numPr>
          <w:ilvl w:val="0"/>
          <w:numId w:val="33"/>
        </w:numPr>
        <w:spacing w:after="160" w:line="259" w:lineRule="auto"/>
        <w:rPr>
          <w:sz w:val="20"/>
          <w:szCs w:val="20"/>
        </w:rPr>
      </w:pPr>
      <w:r w:rsidRPr="00FD24BF">
        <w:rPr>
          <w:sz w:val="20"/>
          <w:szCs w:val="20"/>
        </w:rPr>
        <w:t>Аналитические показатели, которые возможно установить для определенного вида начисления (показатель устанавливается в карточке Вид начисления);</w:t>
      </w:r>
    </w:p>
    <w:p w14:paraId="5AA2DEFB" w14:textId="77777777" w:rsidR="003D22C3" w:rsidRPr="00FD24BF" w:rsidRDefault="003D22C3" w:rsidP="00CD0732">
      <w:pPr>
        <w:pStyle w:val="ab"/>
        <w:numPr>
          <w:ilvl w:val="0"/>
          <w:numId w:val="33"/>
        </w:numPr>
        <w:spacing w:after="160" w:line="259" w:lineRule="auto"/>
        <w:rPr>
          <w:sz w:val="20"/>
          <w:szCs w:val="20"/>
        </w:rPr>
      </w:pPr>
      <w:r w:rsidRPr="00FD24BF">
        <w:rPr>
          <w:sz w:val="20"/>
          <w:szCs w:val="20"/>
        </w:rPr>
        <w:lastRenderedPageBreak/>
        <w:t>Аналитические показатели, которые возможно установить для определенного начисления (показатель устанавливается в документе Начисление заработной платы);</w:t>
      </w:r>
    </w:p>
    <w:p w14:paraId="35511F59" w14:textId="77777777" w:rsidR="003D22C3" w:rsidRPr="00FD24BF" w:rsidRDefault="003D22C3" w:rsidP="00CD0732">
      <w:pPr>
        <w:pStyle w:val="ab"/>
        <w:numPr>
          <w:ilvl w:val="0"/>
          <w:numId w:val="33"/>
        </w:numPr>
        <w:spacing w:after="160" w:line="259" w:lineRule="auto"/>
        <w:rPr>
          <w:sz w:val="20"/>
          <w:szCs w:val="20"/>
        </w:rPr>
      </w:pPr>
      <w:r w:rsidRPr="00FD24BF">
        <w:rPr>
          <w:sz w:val="20"/>
          <w:szCs w:val="20"/>
        </w:rPr>
        <w:t>Аналитические показатели, установленные в карточке Сотрудника и в карточке Вид начисления, которые возможно откорректировать в документе Начисление заработной платы.</w:t>
      </w:r>
    </w:p>
    <w:p w14:paraId="042C5CD9" w14:textId="77777777" w:rsidR="003D22C3" w:rsidRPr="00FD24BF" w:rsidRDefault="003D22C3" w:rsidP="003D22C3">
      <w:pPr>
        <w:rPr>
          <w:szCs w:val="20"/>
        </w:rPr>
      </w:pPr>
      <w:r w:rsidRPr="00FD24BF">
        <w:rPr>
          <w:szCs w:val="20"/>
        </w:rPr>
        <w:t xml:space="preserve">1-я, 2-я и 3-я группа не пересекаются, т.е. аналитические показатели, которые возможно установить в карточке Сотрудника, в карточке Вид начисления и в документе Начисление заработной платы не совпадают. 4-я группа включает в себя перечень показателей, которые устанавливаются в карточке Сотрудника и карточке Вид начисления, но данные показатели можно откорректировать в документе Начисление заработной платы. </w:t>
      </w:r>
      <w:r w:rsidRPr="00FD24BF">
        <w:rPr>
          <w:i/>
          <w:sz w:val="18"/>
          <w:szCs w:val="18"/>
        </w:rPr>
        <w:t>Например, для вида начисления Премия был установлен показатель Статья расходов Оплата труда, но при формировании документа Расчет премий и вознаграждений возможно установить для данной конкретной начисленной премии иную Статью расходов (напр. Прочие расходы))</w:t>
      </w:r>
      <w:r w:rsidRPr="00FD24BF">
        <w:rPr>
          <w:szCs w:val="20"/>
        </w:rPr>
        <w:t>.</w:t>
      </w:r>
    </w:p>
    <w:p w14:paraId="34F29732" w14:textId="77777777" w:rsidR="003D22C3" w:rsidRPr="00FD24BF" w:rsidRDefault="003D22C3" w:rsidP="003D22C3">
      <w:pPr>
        <w:rPr>
          <w:szCs w:val="20"/>
        </w:rPr>
      </w:pPr>
      <w:r w:rsidRPr="00FD24BF">
        <w:rPr>
          <w:szCs w:val="20"/>
        </w:rPr>
        <w:t>Иерархия:</w:t>
      </w:r>
    </w:p>
    <w:p w14:paraId="599F3300" w14:textId="77777777" w:rsidR="003D22C3" w:rsidRPr="00FD24BF" w:rsidRDefault="003D22C3" w:rsidP="003D22C3">
      <w:pPr>
        <w:rPr>
          <w:szCs w:val="20"/>
        </w:rPr>
      </w:pPr>
      <w:r w:rsidRPr="00FD24BF">
        <w:rPr>
          <w:szCs w:val="20"/>
        </w:rPr>
        <w:t>1 уровень - Приоритет – аналитический показатель, указанный в документах «Начисление заработной платы».</w:t>
      </w:r>
    </w:p>
    <w:p w14:paraId="4B747F09" w14:textId="77777777" w:rsidR="003D22C3" w:rsidRPr="00FD24BF" w:rsidRDefault="003D22C3" w:rsidP="003D22C3">
      <w:pPr>
        <w:rPr>
          <w:szCs w:val="20"/>
        </w:rPr>
      </w:pPr>
      <w:r w:rsidRPr="00FD24BF">
        <w:rPr>
          <w:szCs w:val="20"/>
        </w:rPr>
        <w:t>2 уровень – аналитический показатель, указанный в карточке Сотрудника или в карточке Вид начисления.</w:t>
      </w:r>
    </w:p>
    <w:p w14:paraId="4F3A55A9" w14:textId="77777777" w:rsidR="003D22C3" w:rsidRPr="00FD24BF" w:rsidRDefault="003D22C3" w:rsidP="003D22C3">
      <w:pPr>
        <w:rPr>
          <w:szCs w:val="20"/>
        </w:rPr>
      </w:pPr>
      <w:r w:rsidRPr="00FD24BF">
        <w:rPr>
          <w:szCs w:val="20"/>
        </w:rPr>
        <w:t xml:space="preserve">При формировании документа «Начисление заработной платы» автоматически проставляется аналитический показатель, указанный в карточке Сотрудника и в карточке Вид начисления. Пользователю предоставляется возможность откорректировать автоматически разнесенные показатели для данного начисления. При внесении пользователем корректировки, внесенный (откорректированный) аналитический показатель считается приоритетным. </w:t>
      </w:r>
    </w:p>
    <w:p w14:paraId="0BF502A0" w14:textId="77777777" w:rsidR="003D22C3" w:rsidRPr="00FD24BF" w:rsidRDefault="003D22C3" w:rsidP="003D22C3">
      <w:pPr>
        <w:rPr>
          <w:szCs w:val="20"/>
        </w:rPr>
      </w:pPr>
      <w:r w:rsidRPr="00FD24BF">
        <w:rPr>
          <w:szCs w:val="20"/>
        </w:rPr>
        <w:t xml:space="preserve">Также пользователю предоставляется возможность установки аналитического показателя из перечня показателей, доступных для установки только в документе Начисление заработной платы. </w:t>
      </w:r>
    </w:p>
    <w:p w14:paraId="51725983" w14:textId="77777777" w:rsidR="003D22C3" w:rsidRPr="003D22C3" w:rsidRDefault="003D22C3" w:rsidP="003D22C3">
      <w:pPr>
        <w:rPr>
          <w:szCs w:val="20"/>
        </w:rPr>
      </w:pPr>
      <w:r w:rsidRPr="00FD24BF">
        <w:rPr>
          <w:szCs w:val="20"/>
        </w:rPr>
        <w:t>Необходимо предусмотреть возможность расширения перечня аналитических показателей (возможно возникновение необходимости в дополнительных аналитических показателях при разработке последующих релизов) и возможность изменения группы показателя.</w:t>
      </w:r>
    </w:p>
    <w:p w14:paraId="2AE0E8EF" w14:textId="77777777" w:rsidR="0060075A" w:rsidRDefault="000F3FA5" w:rsidP="000F3FA5">
      <w:pPr>
        <w:pStyle w:val="1-"/>
      </w:pPr>
      <w:r>
        <w:t>Вкладка Параметры расчета:</w:t>
      </w:r>
    </w:p>
    <w:p w14:paraId="1154D359" w14:textId="77777777" w:rsidR="000F3FA5" w:rsidRPr="00FD1A7A" w:rsidRDefault="000F3FA5" w:rsidP="000F3FA5">
      <w:pPr>
        <w:pStyle w:val="2-"/>
      </w:pPr>
      <w:r>
        <w:t xml:space="preserve">Алгоритм/графа - </w:t>
      </w:r>
      <w:r w:rsidRPr="004525D0">
        <w:rPr>
          <w:rFonts w:eastAsia="Times New Roman" w:cs="Times New Roman"/>
          <w:szCs w:val="20"/>
          <w:lang w:eastAsia="ru-RU"/>
        </w:rPr>
        <w:t>настройка алгоритма расчета для данного вида начисления.</w:t>
      </w:r>
      <w:r w:rsidR="00FD1A7A">
        <w:rPr>
          <w:rFonts w:eastAsia="Times New Roman" w:cs="Times New Roman"/>
          <w:szCs w:val="20"/>
          <w:lang w:eastAsia="ru-RU"/>
        </w:rPr>
        <w:t xml:space="preserve"> Необходимо пред</w:t>
      </w:r>
      <w:r>
        <w:rPr>
          <w:rFonts w:eastAsia="Times New Roman" w:cs="Times New Roman"/>
          <w:szCs w:val="20"/>
          <w:lang w:eastAsia="ru-RU"/>
        </w:rPr>
        <w:t xml:space="preserve">оставить возможность выбора </w:t>
      </w:r>
      <w:r w:rsidR="00FD1A7A">
        <w:rPr>
          <w:rFonts w:eastAsia="Times New Roman" w:cs="Times New Roman"/>
          <w:szCs w:val="20"/>
          <w:lang w:eastAsia="ru-RU"/>
        </w:rPr>
        <w:t>алгоритма начисления (выбор из картотеки Алгоритмы расчета) и Графы вида расчета (выбор из картотеки Графы вида расчета);</w:t>
      </w:r>
    </w:p>
    <w:p w14:paraId="7E3CAB7C" w14:textId="77777777" w:rsidR="00FD1A7A" w:rsidRDefault="00FD1A7A" w:rsidP="000F3FA5">
      <w:pPr>
        <w:pStyle w:val="2-"/>
      </w:pPr>
      <w:r>
        <w:t>Список кодов зависимых условных обозначений – предоставляется выбор из справочника Условные обозначения;</w:t>
      </w:r>
    </w:p>
    <w:p w14:paraId="788BB00D" w14:textId="77777777" w:rsidR="00FD1A7A" w:rsidRDefault="00FD1A7A" w:rsidP="000F3FA5">
      <w:pPr>
        <w:pStyle w:val="2-"/>
      </w:pPr>
      <w:r>
        <w:t>Данное начисление зависит от следующих компонентов – указывается код и наименование вида начисления, от которого зависит данный вид начисления (выбор из справочника Виды начислений);</w:t>
      </w:r>
    </w:p>
    <w:p w14:paraId="21EDD43E" w14:textId="77777777" w:rsidR="00FD1A7A" w:rsidRDefault="00FD1A7A" w:rsidP="000F3FA5">
      <w:pPr>
        <w:pStyle w:val="2-"/>
      </w:pPr>
      <w:r>
        <w:t>Начисления, зависимые от данного - указывается код и наименование вида начисления, которое зависит от данного вида начисления (выбор из справочника Виды начислений);</w:t>
      </w:r>
    </w:p>
    <w:p w14:paraId="3BF40931" w14:textId="77777777" w:rsidR="00FD1A7A" w:rsidRDefault="00FD1A7A" w:rsidP="000F3FA5">
      <w:pPr>
        <w:pStyle w:val="2-"/>
      </w:pPr>
      <w:commentRangeStart w:id="28"/>
      <w:r w:rsidRPr="0061385C">
        <w:rPr>
          <w:strike/>
        </w:rPr>
        <w:t>Резервный фонд – указывается период действия и вид резерва (выбор из справочника Вид детализации</w:t>
      </w:r>
      <w:r>
        <w:t>;</w:t>
      </w:r>
      <w:commentRangeEnd w:id="28"/>
      <w:r w:rsidR="0061385C">
        <w:rPr>
          <w:rStyle w:val="aff6"/>
          <w:rFonts w:asciiTheme="minorHAnsi" w:hAnsiTheme="minorHAnsi"/>
        </w:rPr>
        <w:commentReference w:id="28"/>
      </w:r>
    </w:p>
    <w:p w14:paraId="1C117F42" w14:textId="77777777" w:rsidR="00FD1A7A" w:rsidRDefault="00FD1A7A" w:rsidP="00FD1A7A">
      <w:pPr>
        <w:pStyle w:val="2-"/>
      </w:pPr>
      <w:r>
        <w:t>Дополнительные роли – предоставляется возможность установки флагов по следующим параметрам: Брать счет затрат из начисления, Используется в списочных расчетах, Учет в расчете районных/северных надбавок, Учет в повышающем коэффициенте для расчета отпусков, Разбиение расчета по счетам и аналитике зависимых начислений.</w:t>
      </w:r>
    </w:p>
    <w:p w14:paraId="664BD460" w14:textId="77777777" w:rsidR="00FF3DD5" w:rsidRDefault="00FF3DD5" w:rsidP="00CA78AF">
      <w:pPr>
        <w:pStyle w:val="a5"/>
      </w:pPr>
    </w:p>
    <w:p w14:paraId="061F5912" w14:textId="77777777" w:rsidR="00FF3DD5" w:rsidRDefault="00FF3DD5" w:rsidP="00FF3DD5">
      <w:pPr>
        <w:pStyle w:val="3-0"/>
      </w:pPr>
      <w:r>
        <w:t xml:space="preserve"> </w:t>
      </w:r>
      <w:bookmarkStart w:id="29" w:name="_Toc55310150"/>
      <w:r>
        <w:t>Виды удержаний.</w:t>
      </w:r>
      <w:bookmarkEnd w:id="29"/>
    </w:p>
    <w:p w14:paraId="7BA8B41E" w14:textId="77777777" w:rsidR="003B7EDC" w:rsidRPr="00720D00" w:rsidRDefault="003B7EDC" w:rsidP="003B7EDC">
      <w:pPr>
        <w:spacing w:after="120" w:line="252" w:lineRule="auto"/>
        <w:rPr>
          <w:rFonts w:eastAsia="Times New Roman" w:cs="Helvetica"/>
          <w:bCs/>
          <w:color w:val="333333"/>
          <w:szCs w:val="20"/>
          <w:bdr w:val="none" w:sz="0" w:space="0" w:color="auto" w:frame="1"/>
          <w:lang w:eastAsia="ru-RU"/>
        </w:rPr>
      </w:pPr>
      <w:r>
        <w:t xml:space="preserve">Справочник содержит справочную информацию </w:t>
      </w:r>
      <w:r w:rsidRPr="00A823FE">
        <w:t xml:space="preserve">обо всех </w:t>
      </w:r>
      <w:r>
        <w:t>видах удержания, используемых в учете. Все сведения в этот справочник вводятся с помощью карточки Вид удержания.</w:t>
      </w:r>
    </w:p>
    <w:p w14:paraId="1212E607" w14:textId="77777777" w:rsidR="003B7EDC" w:rsidRDefault="003B7EDC" w:rsidP="003B7EDC">
      <w:pPr>
        <w:pStyle w:val="a5"/>
        <w:rPr>
          <w:noProof/>
          <w:lang w:eastAsia="ru-RU"/>
        </w:rPr>
      </w:pPr>
      <w:r>
        <w:rPr>
          <w:noProof/>
          <w:lang w:eastAsia="ru-RU"/>
        </w:rPr>
        <w:lastRenderedPageBreak/>
        <w:t>Карточка Вид удержания имеет вид:</w:t>
      </w:r>
    </w:p>
    <w:p w14:paraId="7A0F4938" w14:textId="77777777" w:rsidR="003B7EDC" w:rsidRDefault="003B7EDC" w:rsidP="003B7EDC">
      <w:pPr>
        <w:pStyle w:val="a5"/>
        <w:rPr>
          <w:noProof/>
          <w:lang w:eastAsia="ru-RU"/>
        </w:rPr>
      </w:pPr>
      <w:r>
        <w:rPr>
          <w:noProof/>
          <w:lang w:eastAsia="ru-RU"/>
        </w:rPr>
        <w:drawing>
          <wp:inline distT="0" distB="0" distL="0" distR="0" wp14:anchorId="1707C782" wp14:editId="207D71C3">
            <wp:extent cx="5105400" cy="14192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811" t="12728" r="-239" b="46043"/>
                    <a:stretch/>
                  </pic:blipFill>
                  <pic:spPr bwMode="auto">
                    <a:xfrm>
                      <a:off x="0" y="0"/>
                      <a:ext cx="5105400" cy="1419225"/>
                    </a:xfrm>
                    <a:prstGeom prst="rect">
                      <a:avLst/>
                    </a:prstGeom>
                    <a:ln>
                      <a:noFill/>
                    </a:ln>
                    <a:extLst>
                      <a:ext uri="{53640926-AAD7-44D8-BBD7-CCE9431645EC}">
                        <a14:shadowObscured xmlns:a14="http://schemas.microsoft.com/office/drawing/2010/main"/>
                      </a:ext>
                    </a:extLst>
                  </pic:spPr>
                </pic:pic>
              </a:graphicData>
            </a:graphic>
          </wp:inline>
        </w:drawing>
      </w:r>
    </w:p>
    <w:p w14:paraId="3778EFC4" w14:textId="77777777" w:rsidR="003B7EDC" w:rsidRDefault="003B7EDC" w:rsidP="003B7EDC">
      <w:pPr>
        <w:pStyle w:val="a5"/>
        <w:rPr>
          <w:noProof/>
          <w:lang w:eastAsia="ru-RU"/>
        </w:rPr>
      </w:pPr>
    </w:p>
    <w:p w14:paraId="359306F3" w14:textId="77777777" w:rsidR="003B7EDC" w:rsidRDefault="003B7EDC" w:rsidP="003B7EDC">
      <w:pPr>
        <w:pStyle w:val="a5"/>
        <w:rPr>
          <w:szCs w:val="20"/>
        </w:rPr>
      </w:pPr>
      <w:r>
        <w:rPr>
          <w:noProof/>
          <w:lang w:eastAsia="ru-RU"/>
        </w:rPr>
        <w:drawing>
          <wp:inline distT="0" distB="0" distL="0" distR="0" wp14:anchorId="07820DC6" wp14:editId="235726CB">
            <wp:extent cx="5114925" cy="27813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88" t="11621" r="229" b="7582"/>
                    <a:stretch/>
                  </pic:blipFill>
                  <pic:spPr bwMode="auto">
                    <a:xfrm>
                      <a:off x="0" y="0"/>
                      <a:ext cx="5114925" cy="2781300"/>
                    </a:xfrm>
                    <a:prstGeom prst="rect">
                      <a:avLst/>
                    </a:prstGeom>
                    <a:ln>
                      <a:noFill/>
                    </a:ln>
                    <a:extLst>
                      <a:ext uri="{53640926-AAD7-44D8-BBD7-CCE9431645EC}">
                        <a14:shadowObscured xmlns:a14="http://schemas.microsoft.com/office/drawing/2010/main"/>
                      </a:ext>
                    </a:extLst>
                  </pic:spPr>
                </pic:pic>
              </a:graphicData>
            </a:graphic>
          </wp:inline>
        </w:drawing>
      </w:r>
    </w:p>
    <w:p w14:paraId="647E5C76" w14:textId="77777777" w:rsidR="003B7EDC" w:rsidRDefault="003B7EDC" w:rsidP="003B7EDC">
      <w:pPr>
        <w:pStyle w:val="a5"/>
        <w:rPr>
          <w:szCs w:val="20"/>
        </w:rPr>
      </w:pPr>
      <w:r>
        <w:rPr>
          <w:szCs w:val="20"/>
        </w:rPr>
        <w:t>Карточка вид удержания включает в себя:</w:t>
      </w:r>
    </w:p>
    <w:p w14:paraId="5EADFFF2" w14:textId="77777777" w:rsidR="003B7EDC" w:rsidRDefault="003B7EDC" w:rsidP="003B7EDC">
      <w:pPr>
        <w:pStyle w:val="1-"/>
      </w:pPr>
      <w:r>
        <w:t xml:space="preserve">Общие данные: </w:t>
      </w:r>
    </w:p>
    <w:p w14:paraId="5440C207" w14:textId="77777777" w:rsidR="003B7EDC" w:rsidRDefault="003B7EDC" w:rsidP="003B7EDC">
      <w:pPr>
        <w:pStyle w:val="2-"/>
      </w:pPr>
      <w:r w:rsidRPr="004525D0">
        <w:rPr>
          <w:lang w:eastAsia="ru-RU"/>
        </w:rPr>
        <w:t xml:space="preserve">Краткое обозначение (код) - аналитический код редактируемого или вновь создаваемого текущего </w:t>
      </w:r>
      <w:r w:rsidR="00714A88">
        <w:rPr>
          <w:lang w:eastAsia="ru-RU"/>
        </w:rPr>
        <w:t>удержания</w:t>
      </w:r>
      <w:r w:rsidRPr="004525D0">
        <w:rPr>
          <w:lang w:eastAsia="ru-RU"/>
        </w:rPr>
        <w:t>. Новый код не должен совпадать ни с одним из кодов ранее введенных начислений</w:t>
      </w:r>
      <w:r>
        <w:rPr>
          <w:lang w:eastAsia="ru-RU"/>
        </w:rPr>
        <w:t>;</w:t>
      </w:r>
    </w:p>
    <w:p w14:paraId="53605B96" w14:textId="77777777" w:rsidR="003B7EDC" w:rsidRPr="00714A88" w:rsidRDefault="003B7EDC" w:rsidP="00714A88">
      <w:pPr>
        <w:pStyle w:val="2-"/>
        <w:rPr>
          <w:lang w:eastAsia="ru-RU"/>
        </w:rPr>
      </w:pPr>
      <w:r w:rsidRPr="004525D0">
        <w:rPr>
          <w:lang w:eastAsia="ru-RU"/>
        </w:rPr>
        <w:t xml:space="preserve">Название - наименование текущего </w:t>
      </w:r>
      <w:r w:rsidR="00714A88">
        <w:rPr>
          <w:lang w:eastAsia="ru-RU"/>
        </w:rPr>
        <w:t>удержания</w:t>
      </w:r>
      <w:r w:rsidRPr="004525D0">
        <w:rPr>
          <w:lang w:eastAsia="ru-RU"/>
        </w:rPr>
        <w:t>,</w:t>
      </w:r>
      <w:r>
        <w:rPr>
          <w:lang w:eastAsia="ru-RU"/>
        </w:rPr>
        <w:t xml:space="preserve"> вводится</w:t>
      </w:r>
      <w:r w:rsidRPr="004525D0">
        <w:rPr>
          <w:lang w:eastAsia="ru-RU"/>
        </w:rPr>
        <w:t xml:space="preserve"> вручную</w:t>
      </w:r>
      <w:r w:rsidR="00714A88">
        <w:rPr>
          <w:lang w:eastAsia="ru-RU"/>
        </w:rPr>
        <w:t>;</w:t>
      </w:r>
    </w:p>
    <w:p w14:paraId="32A6698D" w14:textId="77777777" w:rsidR="003B7EDC" w:rsidRPr="004525D0" w:rsidRDefault="003B7EDC" w:rsidP="003B7EDC">
      <w:pPr>
        <w:pStyle w:val="2-"/>
      </w:pPr>
      <w:r w:rsidRPr="004525D0">
        <w:rPr>
          <w:rFonts w:eastAsia="Times New Roman" w:cs="Times New Roman"/>
          <w:szCs w:val="20"/>
          <w:lang w:eastAsia="ru-RU"/>
        </w:rPr>
        <w:t xml:space="preserve">Период действия - с помощью календаря указывается период действия </w:t>
      </w:r>
      <w:r w:rsidR="00714A88">
        <w:rPr>
          <w:rFonts w:eastAsia="Times New Roman" w:cs="Times New Roman"/>
          <w:szCs w:val="20"/>
          <w:lang w:eastAsia="ru-RU"/>
        </w:rPr>
        <w:t>удержания</w:t>
      </w:r>
      <w:r w:rsidRPr="004525D0">
        <w:rPr>
          <w:rFonts w:eastAsia="Times New Roman" w:cs="Times New Roman"/>
          <w:szCs w:val="20"/>
          <w:lang w:eastAsia="ru-RU"/>
        </w:rPr>
        <w:t xml:space="preserve"> </w:t>
      </w:r>
      <w:r>
        <w:rPr>
          <w:rFonts w:eastAsia="Times New Roman" w:cs="Times New Roman"/>
          <w:szCs w:val="20"/>
          <w:lang w:eastAsia="ru-RU"/>
        </w:rPr>
        <w:t>(</w:t>
      </w:r>
      <w:r w:rsidRPr="004525D0">
        <w:rPr>
          <w:rFonts w:eastAsia="Times New Roman" w:cs="Times New Roman"/>
          <w:szCs w:val="20"/>
          <w:lang w:eastAsia="ru-RU"/>
        </w:rPr>
        <w:t>при необходимости</w:t>
      </w:r>
      <w:r>
        <w:rPr>
          <w:rFonts w:eastAsia="Times New Roman" w:cs="Times New Roman"/>
          <w:szCs w:val="20"/>
          <w:lang w:eastAsia="ru-RU"/>
        </w:rPr>
        <w:t>);</w:t>
      </w:r>
    </w:p>
    <w:p w14:paraId="352C1AD1" w14:textId="77777777" w:rsidR="003B7EDC" w:rsidRPr="0060075A" w:rsidRDefault="00714A88" w:rsidP="003B7EDC">
      <w:pPr>
        <w:pStyle w:val="2-"/>
      </w:pPr>
      <w:r>
        <w:rPr>
          <w:rFonts w:eastAsia="Times New Roman" w:cs="Times New Roman"/>
          <w:szCs w:val="20"/>
          <w:lang w:eastAsia="ru-RU"/>
        </w:rPr>
        <w:t>Флаги Замок, Используется.</w:t>
      </w:r>
    </w:p>
    <w:p w14:paraId="780DA089" w14:textId="77777777" w:rsidR="003B7EDC" w:rsidRDefault="003B7EDC" w:rsidP="003B7EDC">
      <w:pPr>
        <w:pStyle w:val="1-"/>
      </w:pPr>
      <w:r>
        <w:t>Вкладка Общие данные:</w:t>
      </w:r>
    </w:p>
    <w:p w14:paraId="3DD49517" w14:textId="77777777" w:rsidR="003B7EDC" w:rsidRDefault="003B7EDC" w:rsidP="003B7EDC">
      <w:pPr>
        <w:pStyle w:val="2-"/>
      </w:pPr>
      <w:r w:rsidRPr="004525D0">
        <w:rPr>
          <w:lang w:eastAsia="ru-RU"/>
        </w:rPr>
        <w:t>Тип расчета - из картотеки типы расчетов указывается тип расчета</w:t>
      </w:r>
      <w:r>
        <w:rPr>
          <w:lang w:eastAsia="ru-RU"/>
        </w:rPr>
        <w:t>;</w:t>
      </w:r>
    </w:p>
    <w:p w14:paraId="1F686DCC" w14:textId="77777777" w:rsidR="003B7EDC" w:rsidRPr="0060075A" w:rsidRDefault="00714A88" w:rsidP="003B7EDC">
      <w:pPr>
        <w:pStyle w:val="2-"/>
      </w:pPr>
      <w:r>
        <w:rPr>
          <w:rFonts w:eastAsia="Times New Roman" w:cs="Times New Roman"/>
          <w:szCs w:val="20"/>
          <w:lang w:eastAsia="ru-RU"/>
        </w:rPr>
        <w:t>Ставка НДФЛ Данный параметр применяется</w:t>
      </w:r>
      <w:r w:rsidRPr="003B7EDC">
        <w:rPr>
          <w:rFonts w:eastAsia="Times New Roman" w:cs="Times New Roman"/>
          <w:szCs w:val="20"/>
          <w:lang w:eastAsia="ru-RU"/>
        </w:rPr>
        <w:t xml:space="preserve"> для расчета удержания только вида НДФЛ</w:t>
      </w:r>
      <w:r>
        <w:rPr>
          <w:rFonts w:eastAsia="Times New Roman" w:cs="Times New Roman"/>
          <w:szCs w:val="20"/>
          <w:lang w:eastAsia="ru-RU"/>
        </w:rPr>
        <w:t>. И</w:t>
      </w:r>
      <w:r w:rsidRPr="003B7EDC">
        <w:rPr>
          <w:rFonts w:eastAsia="Times New Roman" w:cs="Times New Roman"/>
          <w:szCs w:val="20"/>
          <w:lang w:eastAsia="ru-RU"/>
        </w:rPr>
        <w:t xml:space="preserve">з справочника ставок НДФЛ по видам доходов </w:t>
      </w:r>
      <w:r>
        <w:rPr>
          <w:rFonts w:eastAsia="Times New Roman" w:cs="Times New Roman"/>
          <w:szCs w:val="20"/>
          <w:lang w:eastAsia="ru-RU"/>
        </w:rPr>
        <w:t>выбирается</w:t>
      </w:r>
      <w:r w:rsidRPr="003B7EDC">
        <w:rPr>
          <w:rFonts w:eastAsia="Times New Roman" w:cs="Times New Roman"/>
          <w:szCs w:val="20"/>
          <w:lang w:eastAsia="ru-RU"/>
        </w:rPr>
        <w:t xml:space="preserve"> ставк</w:t>
      </w:r>
      <w:r>
        <w:rPr>
          <w:rFonts w:eastAsia="Times New Roman" w:cs="Times New Roman"/>
          <w:szCs w:val="20"/>
          <w:lang w:eastAsia="ru-RU"/>
        </w:rPr>
        <w:t>а</w:t>
      </w:r>
      <w:r w:rsidRPr="003B7EDC">
        <w:rPr>
          <w:rFonts w:eastAsia="Times New Roman" w:cs="Times New Roman"/>
          <w:szCs w:val="20"/>
          <w:lang w:eastAsia="ru-RU"/>
        </w:rPr>
        <w:t>, исходя из которой будет формироваться тот или иной вид формы 2-НДФЛ</w:t>
      </w:r>
      <w:r w:rsidR="003B7EDC">
        <w:rPr>
          <w:rFonts w:eastAsia="Times New Roman" w:cs="Times New Roman"/>
          <w:szCs w:val="20"/>
          <w:lang w:eastAsia="ru-RU"/>
        </w:rPr>
        <w:t>;</w:t>
      </w:r>
    </w:p>
    <w:p w14:paraId="0448E7CE" w14:textId="77777777" w:rsidR="003B7EDC" w:rsidRPr="0060075A" w:rsidRDefault="003B7EDC" w:rsidP="003B7EDC">
      <w:pPr>
        <w:pStyle w:val="2-"/>
      </w:pPr>
      <w:r w:rsidRPr="004525D0">
        <w:rPr>
          <w:rFonts w:eastAsia="Times New Roman" w:cs="Times New Roman"/>
          <w:szCs w:val="20"/>
          <w:lang w:eastAsia="ru-RU"/>
        </w:rPr>
        <w:t>Вид платежа - из картотеки виды платежей</w:t>
      </w:r>
      <w:r>
        <w:rPr>
          <w:rFonts w:eastAsia="Times New Roman" w:cs="Times New Roman"/>
          <w:szCs w:val="20"/>
          <w:lang w:eastAsia="ru-RU"/>
        </w:rPr>
        <w:t>;</w:t>
      </w:r>
    </w:p>
    <w:p w14:paraId="7BF18241" w14:textId="77777777" w:rsidR="003B7EDC" w:rsidRPr="0060075A" w:rsidRDefault="003B7EDC" w:rsidP="003B7EDC">
      <w:pPr>
        <w:pStyle w:val="2-"/>
      </w:pPr>
      <w:r w:rsidRPr="004525D0">
        <w:rPr>
          <w:rFonts w:eastAsia="Times New Roman" w:cs="Times New Roman"/>
          <w:szCs w:val="20"/>
          <w:lang w:eastAsia="ru-RU"/>
        </w:rPr>
        <w:t>Точность округления расчетов - вручную задается разрядность суммовых показателей, с которой они будут отображаться в ведомости начислений</w:t>
      </w:r>
      <w:r>
        <w:rPr>
          <w:rFonts w:eastAsia="Times New Roman" w:cs="Times New Roman"/>
          <w:szCs w:val="20"/>
          <w:lang w:eastAsia="ru-RU"/>
        </w:rPr>
        <w:t>;</w:t>
      </w:r>
    </w:p>
    <w:p w14:paraId="7B1EEF32" w14:textId="77777777" w:rsidR="003B7EDC" w:rsidRDefault="003B7EDC" w:rsidP="003B7EDC">
      <w:pPr>
        <w:pStyle w:val="2-"/>
      </w:pPr>
      <w:r>
        <w:t>Счет уче</w:t>
      </w:r>
      <w:r w:rsidR="00714A88">
        <w:t xml:space="preserve">та (Дебет), Счет учета (кредит) </w:t>
      </w:r>
      <w:r>
        <w:t>– необходимо предусмотреть возм</w:t>
      </w:r>
      <w:r w:rsidR="00714A88">
        <w:t>ожность выбора из списка счетов.</w:t>
      </w:r>
    </w:p>
    <w:p w14:paraId="6CCB4D78" w14:textId="77777777" w:rsidR="003B7EDC" w:rsidRDefault="003B7EDC" w:rsidP="003B7EDC">
      <w:pPr>
        <w:pStyle w:val="1-"/>
      </w:pPr>
      <w:r>
        <w:t>Вкладка Параметры расчета:</w:t>
      </w:r>
    </w:p>
    <w:p w14:paraId="4E67DB9F" w14:textId="77777777" w:rsidR="003B7EDC" w:rsidRPr="00FD1A7A" w:rsidRDefault="003B7EDC" w:rsidP="003B7EDC">
      <w:pPr>
        <w:pStyle w:val="2-"/>
      </w:pPr>
      <w:r>
        <w:lastRenderedPageBreak/>
        <w:t xml:space="preserve">Алгоритм/графа - </w:t>
      </w:r>
      <w:r w:rsidRPr="004525D0">
        <w:rPr>
          <w:rFonts w:eastAsia="Times New Roman" w:cs="Times New Roman"/>
          <w:szCs w:val="20"/>
          <w:lang w:eastAsia="ru-RU"/>
        </w:rPr>
        <w:t xml:space="preserve">настройка алгоритма расчета для данного вида </w:t>
      </w:r>
      <w:r w:rsidR="00714A88">
        <w:rPr>
          <w:rFonts w:eastAsia="Times New Roman" w:cs="Times New Roman"/>
          <w:szCs w:val="20"/>
          <w:lang w:eastAsia="ru-RU"/>
        </w:rPr>
        <w:t>удержания</w:t>
      </w:r>
      <w:r w:rsidRPr="004525D0">
        <w:rPr>
          <w:rFonts w:eastAsia="Times New Roman" w:cs="Times New Roman"/>
          <w:szCs w:val="20"/>
          <w:lang w:eastAsia="ru-RU"/>
        </w:rPr>
        <w:t>.</w:t>
      </w:r>
      <w:r>
        <w:rPr>
          <w:rFonts w:eastAsia="Times New Roman" w:cs="Times New Roman"/>
          <w:szCs w:val="20"/>
          <w:lang w:eastAsia="ru-RU"/>
        </w:rPr>
        <w:t xml:space="preserve"> Необходимо предоставить возможность выбора алгоритма </w:t>
      </w:r>
      <w:r w:rsidR="00714A88">
        <w:rPr>
          <w:rFonts w:eastAsia="Times New Roman" w:cs="Times New Roman"/>
          <w:szCs w:val="20"/>
          <w:lang w:eastAsia="ru-RU"/>
        </w:rPr>
        <w:t>удержания</w:t>
      </w:r>
      <w:r>
        <w:rPr>
          <w:rFonts w:eastAsia="Times New Roman" w:cs="Times New Roman"/>
          <w:szCs w:val="20"/>
          <w:lang w:eastAsia="ru-RU"/>
        </w:rPr>
        <w:t xml:space="preserve"> (выбор из картотеки Алгоритмы расчета) и Графы вида расчета (выбор из картотеки Графы вида расчета);</w:t>
      </w:r>
    </w:p>
    <w:p w14:paraId="01613350" w14:textId="77777777" w:rsidR="003B7EDC" w:rsidRDefault="003B7EDC" w:rsidP="003B7EDC">
      <w:pPr>
        <w:pStyle w:val="2-"/>
      </w:pPr>
      <w:r>
        <w:t xml:space="preserve">Данное </w:t>
      </w:r>
      <w:r w:rsidR="00714A88">
        <w:t>удержание</w:t>
      </w:r>
      <w:r>
        <w:t xml:space="preserve"> зависит от следующих компонентов – указывается код и наименование вида </w:t>
      </w:r>
      <w:r w:rsidR="00714A88">
        <w:t>удержания</w:t>
      </w:r>
      <w:r>
        <w:t xml:space="preserve">, от которого зависит данный вид </w:t>
      </w:r>
      <w:r w:rsidR="00714A88">
        <w:t>удержания</w:t>
      </w:r>
      <w:r>
        <w:t xml:space="preserve"> (выбор из справочника Виды </w:t>
      </w:r>
      <w:r w:rsidR="00714A88">
        <w:t>удержаний</w:t>
      </w:r>
      <w:r>
        <w:t>);</w:t>
      </w:r>
    </w:p>
    <w:p w14:paraId="08FA41A8" w14:textId="77777777" w:rsidR="003B7EDC" w:rsidRDefault="00714A88" w:rsidP="003B7EDC">
      <w:pPr>
        <w:pStyle w:val="2-"/>
      </w:pPr>
      <w:r>
        <w:t>Удержания</w:t>
      </w:r>
      <w:r w:rsidR="003B7EDC">
        <w:t xml:space="preserve">, зависимые от данного - указывается код и наименование вида </w:t>
      </w:r>
      <w:r>
        <w:t>удержания</w:t>
      </w:r>
      <w:r w:rsidR="003B7EDC">
        <w:t xml:space="preserve">, которое зависит от данного вида </w:t>
      </w:r>
      <w:r>
        <w:t>удержания</w:t>
      </w:r>
      <w:r w:rsidR="003B7EDC">
        <w:t xml:space="preserve"> (выбор из справочника Виды </w:t>
      </w:r>
      <w:r>
        <w:t>удержаний</w:t>
      </w:r>
      <w:r w:rsidR="003B7EDC">
        <w:t>);</w:t>
      </w:r>
    </w:p>
    <w:p w14:paraId="03B5895A" w14:textId="77777777" w:rsidR="003B7EDC" w:rsidRDefault="003B7EDC" w:rsidP="003B7EDC">
      <w:pPr>
        <w:pStyle w:val="2-"/>
      </w:pPr>
      <w:r>
        <w:t>Дополнительные роли – предоставля</w:t>
      </w:r>
      <w:r w:rsidR="00714A88">
        <w:t>ется возможность установки флага</w:t>
      </w:r>
      <w:r>
        <w:t xml:space="preserve"> </w:t>
      </w:r>
      <w:r w:rsidR="00714A88">
        <w:t>«</w:t>
      </w:r>
      <w:r>
        <w:t>Ис</w:t>
      </w:r>
      <w:r w:rsidR="00714A88">
        <w:t>пользуется в списочных расчетах»</w:t>
      </w:r>
      <w:r>
        <w:t>.</w:t>
      </w:r>
    </w:p>
    <w:p w14:paraId="6662ECF7" w14:textId="77777777" w:rsidR="00FF3DD5" w:rsidRDefault="00FF3DD5" w:rsidP="00CA78AF">
      <w:pPr>
        <w:pStyle w:val="a5"/>
      </w:pPr>
    </w:p>
    <w:p w14:paraId="7C29A8D0" w14:textId="77777777" w:rsidR="00FF3DD5" w:rsidRDefault="00FF3DD5" w:rsidP="00FF3DD5">
      <w:pPr>
        <w:pStyle w:val="3-0"/>
      </w:pPr>
      <w:r>
        <w:t xml:space="preserve"> </w:t>
      </w:r>
      <w:bookmarkStart w:id="30" w:name="_Toc55310151"/>
      <w:r>
        <w:t>Алгоритмы расчета.</w:t>
      </w:r>
      <w:bookmarkEnd w:id="30"/>
    </w:p>
    <w:p w14:paraId="653E3D6E" w14:textId="77777777" w:rsidR="00FF3DD5" w:rsidRDefault="00FF3DD5" w:rsidP="00CA78AF">
      <w:pPr>
        <w:pStyle w:val="a5"/>
      </w:pPr>
    </w:p>
    <w:p w14:paraId="1FC78732" w14:textId="77777777" w:rsidR="00714A88" w:rsidRDefault="00714A88" w:rsidP="00714A88">
      <w:pPr>
        <w:spacing w:after="120" w:line="252" w:lineRule="auto"/>
      </w:pPr>
      <w:r>
        <w:t xml:space="preserve">Справочник содержит </w:t>
      </w:r>
      <w:r w:rsidR="009C55C5">
        <w:t>правила, по которым работает Вид начисления</w:t>
      </w:r>
      <w:r>
        <w:t>. Все сведения в этот справ</w:t>
      </w:r>
      <w:r w:rsidR="009C55C5">
        <w:t>очник вводятся с помощью карточек</w:t>
      </w:r>
      <w:r>
        <w:t xml:space="preserve"> </w:t>
      </w:r>
      <w:r w:rsidR="009C55C5">
        <w:t>Алгоритмы расчета</w:t>
      </w:r>
      <w:r>
        <w:t>.</w:t>
      </w:r>
    </w:p>
    <w:p w14:paraId="449A41A9" w14:textId="77777777" w:rsidR="009C55C5" w:rsidRDefault="009C55C5" w:rsidP="00714A88">
      <w:pPr>
        <w:spacing w:after="120" w:line="252" w:lineRule="auto"/>
      </w:pPr>
      <w:r>
        <w:t xml:space="preserve">Алгоритм расчета содержит возможность настройки формул для трех расчетных показателей. </w:t>
      </w:r>
    </w:p>
    <w:p w14:paraId="6CD5C895" w14:textId="77777777" w:rsidR="009C55C5" w:rsidRPr="00720D00" w:rsidRDefault="009C55C5" w:rsidP="00714A88">
      <w:pPr>
        <w:spacing w:after="120" w:line="252" w:lineRule="auto"/>
        <w:rPr>
          <w:rFonts w:eastAsia="Times New Roman" w:cs="Helvetica"/>
          <w:bCs/>
          <w:color w:val="333333"/>
          <w:szCs w:val="20"/>
          <w:bdr w:val="none" w:sz="0" w:space="0" w:color="auto" w:frame="1"/>
          <w:lang w:eastAsia="ru-RU"/>
        </w:rPr>
      </w:pPr>
      <w:r>
        <w:t>Карточка Алгоритм расчета состоит из трех закладок «Общие данные», «Формула расчета» и «Переменные».</w:t>
      </w:r>
    </w:p>
    <w:p w14:paraId="607CF450" w14:textId="77777777" w:rsidR="00714A88" w:rsidRDefault="00714A88" w:rsidP="00714A88">
      <w:pPr>
        <w:pStyle w:val="a5"/>
        <w:rPr>
          <w:noProof/>
          <w:lang w:eastAsia="ru-RU"/>
        </w:rPr>
      </w:pPr>
      <w:r>
        <w:rPr>
          <w:noProof/>
          <w:lang w:eastAsia="ru-RU"/>
        </w:rPr>
        <w:t xml:space="preserve">Карточка </w:t>
      </w:r>
      <w:r w:rsidR="009C55C5">
        <w:rPr>
          <w:noProof/>
          <w:lang w:eastAsia="ru-RU"/>
        </w:rPr>
        <w:t>Алгоритм расчета</w:t>
      </w:r>
      <w:r>
        <w:rPr>
          <w:noProof/>
          <w:lang w:eastAsia="ru-RU"/>
        </w:rPr>
        <w:t xml:space="preserve"> имеет вид:</w:t>
      </w:r>
    </w:p>
    <w:p w14:paraId="34B58864" w14:textId="77777777" w:rsidR="009C55C5" w:rsidRDefault="009C55C5" w:rsidP="00CA78AF">
      <w:pPr>
        <w:pStyle w:val="a5"/>
        <w:rPr>
          <w:noProof/>
          <w:lang w:eastAsia="ru-RU"/>
        </w:rPr>
      </w:pPr>
      <w:r>
        <w:rPr>
          <w:noProof/>
          <w:lang w:eastAsia="ru-RU"/>
        </w:rPr>
        <w:drawing>
          <wp:inline distT="0" distB="0" distL="0" distR="0" wp14:anchorId="6178069F" wp14:editId="54A2E989">
            <wp:extent cx="5086350" cy="1504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654" t="11068" r="229" b="45213"/>
                    <a:stretch/>
                  </pic:blipFill>
                  <pic:spPr bwMode="auto">
                    <a:xfrm>
                      <a:off x="0" y="0"/>
                      <a:ext cx="5086350" cy="1504950"/>
                    </a:xfrm>
                    <a:prstGeom prst="rect">
                      <a:avLst/>
                    </a:prstGeom>
                    <a:ln>
                      <a:noFill/>
                    </a:ln>
                    <a:extLst>
                      <a:ext uri="{53640926-AAD7-44D8-BBD7-CCE9431645EC}">
                        <a14:shadowObscured xmlns:a14="http://schemas.microsoft.com/office/drawing/2010/main"/>
                      </a:ext>
                    </a:extLst>
                  </pic:spPr>
                </pic:pic>
              </a:graphicData>
            </a:graphic>
          </wp:inline>
        </w:drawing>
      </w:r>
    </w:p>
    <w:p w14:paraId="333E2A50" w14:textId="77777777" w:rsidR="00714A88" w:rsidRDefault="009C55C5" w:rsidP="009C55C5">
      <w:pPr>
        <w:pStyle w:val="1-"/>
      </w:pPr>
      <w:r>
        <w:t xml:space="preserve">Общие данные. </w:t>
      </w:r>
      <w:r w:rsidR="00E0173E">
        <w:t>Включает в себя:</w:t>
      </w:r>
    </w:p>
    <w:p w14:paraId="72EA0B90" w14:textId="77777777" w:rsidR="00714A88" w:rsidRDefault="00E0173E" w:rsidP="00E0173E">
      <w:pPr>
        <w:pStyle w:val="2-"/>
      </w:pPr>
      <w:r>
        <w:t>Период действия. Выбор периода действия алгоритма расчета;</w:t>
      </w:r>
    </w:p>
    <w:p w14:paraId="17CA7E9D" w14:textId="77777777" w:rsidR="00E0173E" w:rsidRDefault="00E0173E" w:rsidP="00E0173E">
      <w:pPr>
        <w:pStyle w:val="2-"/>
      </w:pPr>
      <w:r>
        <w:t>Тип расчета – возможность выбора из справочника Типы расчетов (начислений/удержаний);</w:t>
      </w:r>
    </w:p>
    <w:p w14:paraId="4E6804B5" w14:textId="77777777" w:rsidR="00714A88" w:rsidRPr="00E0173E" w:rsidRDefault="00E0173E" w:rsidP="00E0173E">
      <w:pPr>
        <w:pStyle w:val="2-"/>
        <w:rPr>
          <w:szCs w:val="20"/>
        </w:rPr>
      </w:pPr>
      <w:r w:rsidRPr="00E0173E">
        <w:rPr>
          <w:szCs w:val="20"/>
        </w:rPr>
        <w:t xml:space="preserve">Класс реализации – </w:t>
      </w:r>
      <w:r w:rsidRPr="009C55C5">
        <w:rPr>
          <w:rFonts w:eastAsia="Times New Roman" w:cs="Times New Roman"/>
          <w:szCs w:val="20"/>
          <w:lang w:eastAsia="ru-RU"/>
        </w:rPr>
        <w:t>выбирается только в случае описания алгоритма расчета в студии</w:t>
      </w:r>
      <w:r>
        <w:rPr>
          <w:rFonts w:eastAsia="Times New Roman" w:cs="Times New Roman"/>
          <w:szCs w:val="20"/>
          <w:lang w:eastAsia="ru-RU"/>
        </w:rPr>
        <w:t>.</w:t>
      </w:r>
    </w:p>
    <w:p w14:paraId="07896C06" w14:textId="77777777" w:rsidR="00E0173E" w:rsidRPr="00E0173E" w:rsidRDefault="00E0173E" w:rsidP="00E0173E">
      <w:pPr>
        <w:pStyle w:val="2-"/>
        <w:rPr>
          <w:szCs w:val="20"/>
        </w:rPr>
      </w:pPr>
      <w:r>
        <w:rPr>
          <w:szCs w:val="20"/>
        </w:rPr>
        <w:t>Наименование полей в заголовке вида расчета и в документах расчета</w:t>
      </w:r>
      <w:r w:rsidRPr="00E0173E">
        <w:rPr>
          <w:szCs w:val="20"/>
        </w:rPr>
        <w:t xml:space="preserve">. </w:t>
      </w:r>
      <w:r w:rsidRPr="009C55C5">
        <w:rPr>
          <w:rFonts w:eastAsia="Times New Roman" w:cs="Times New Roman"/>
          <w:szCs w:val="20"/>
          <w:lang w:eastAsia="ru-RU"/>
        </w:rPr>
        <w:t>Обязательным является показатель №3. Показатели 1 и 2 могут отсутствовать в зависимости от реализации алгоритма</w:t>
      </w:r>
      <w:r>
        <w:rPr>
          <w:rFonts w:eastAsia="Times New Roman" w:cs="Times New Roman"/>
          <w:szCs w:val="20"/>
          <w:lang w:eastAsia="ru-RU"/>
        </w:rPr>
        <w:t>.</w:t>
      </w:r>
    </w:p>
    <w:p w14:paraId="3E01D49B" w14:textId="77777777" w:rsidR="009C55C5" w:rsidRDefault="00E0173E" w:rsidP="00E0173E">
      <w:pPr>
        <w:pStyle w:val="1-"/>
        <w:rPr>
          <w:noProof/>
          <w:lang w:eastAsia="ru-RU"/>
        </w:rPr>
      </w:pPr>
      <w:r>
        <w:rPr>
          <w:noProof/>
          <w:lang w:eastAsia="ru-RU"/>
        </w:rPr>
        <w:t xml:space="preserve">Формула расчета. </w:t>
      </w:r>
      <w:r>
        <w:t>Предназначена для задания формул для расчета показателей с закладки «Общие данные».</w:t>
      </w:r>
    </w:p>
    <w:p w14:paraId="67462183" w14:textId="77777777" w:rsidR="00714A88" w:rsidRDefault="009C55C5" w:rsidP="00CA78AF">
      <w:pPr>
        <w:pStyle w:val="a5"/>
      </w:pPr>
      <w:r>
        <w:rPr>
          <w:noProof/>
          <w:lang w:eastAsia="ru-RU"/>
        </w:rPr>
        <w:drawing>
          <wp:inline distT="0" distB="0" distL="0" distR="0" wp14:anchorId="08E61C91" wp14:editId="7EE29A73">
            <wp:extent cx="5105400" cy="15811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43" t="11622" r="228" b="42446"/>
                    <a:stretch/>
                  </pic:blipFill>
                  <pic:spPr bwMode="auto">
                    <a:xfrm>
                      <a:off x="0" y="0"/>
                      <a:ext cx="5105400" cy="1581150"/>
                    </a:xfrm>
                    <a:prstGeom prst="rect">
                      <a:avLst/>
                    </a:prstGeom>
                    <a:ln>
                      <a:noFill/>
                    </a:ln>
                    <a:extLst>
                      <a:ext uri="{53640926-AAD7-44D8-BBD7-CCE9431645EC}">
                        <a14:shadowObscured xmlns:a14="http://schemas.microsoft.com/office/drawing/2010/main"/>
                      </a:ext>
                    </a:extLst>
                  </pic:spPr>
                </pic:pic>
              </a:graphicData>
            </a:graphic>
          </wp:inline>
        </w:drawing>
      </w:r>
    </w:p>
    <w:p w14:paraId="08808B51" w14:textId="77777777" w:rsidR="009C55C5" w:rsidRPr="009C55C5" w:rsidRDefault="009C55C5" w:rsidP="00E0173E">
      <w:pPr>
        <w:pStyle w:val="2-"/>
        <w:rPr>
          <w:lang w:eastAsia="ru-RU"/>
        </w:rPr>
      </w:pPr>
      <w:r w:rsidRPr="009C55C5">
        <w:rPr>
          <w:lang w:eastAsia="ru-RU"/>
        </w:rPr>
        <w:lastRenderedPageBreak/>
        <w:t xml:space="preserve">поле «Условие использования расчета при заполнении» является вспомогательным и используется при заполнении ведомости начисления или карточки расчета при нажатии на кнопку «Заполнение ведомости» или «Заполнение карточки». В случае успешного выполнения данного условия, вид начисления (удержания) связанный с текущим алгоритмом, будет добавлен в ведомость или карточку расчета. В случае отсутствия значения в данном условии, значение всегда принимается «ложь» и вид начисления (удержания) в документ расчета автоматически попадать не будет. </w:t>
      </w:r>
    </w:p>
    <w:p w14:paraId="466D450B" w14:textId="77777777" w:rsidR="009C55C5" w:rsidRPr="009C55C5" w:rsidRDefault="009C55C5" w:rsidP="00E0173E">
      <w:pPr>
        <w:pStyle w:val="2-"/>
        <w:rPr>
          <w:lang w:eastAsia="ru-RU"/>
        </w:rPr>
      </w:pPr>
      <w:r w:rsidRPr="009C55C5">
        <w:rPr>
          <w:lang w:eastAsia="ru-RU"/>
        </w:rPr>
        <w:t xml:space="preserve">в поле «Условие выполнения расчета» задается условие выполнения расчета. В случае пустого значения расчет будет выполняться всегда. </w:t>
      </w:r>
    </w:p>
    <w:p w14:paraId="68FE8DB0" w14:textId="77777777" w:rsidR="009C55C5" w:rsidRPr="009C55C5" w:rsidRDefault="009C55C5" w:rsidP="00E0173E">
      <w:pPr>
        <w:pStyle w:val="2-"/>
        <w:rPr>
          <w:lang w:eastAsia="ru-RU"/>
        </w:rPr>
      </w:pPr>
      <w:r w:rsidRPr="009C55C5">
        <w:rPr>
          <w:lang w:eastAsia="ru-RU"/>
        </w:rPr>
        <w:t xml:space="preserve">в полях «Условие выполнения» и «Формула» задается условие выполнения расчета и формула расчета для каждого показателя (1-3). </w:t>
      </w:r>
    </w:p>
    <w:p w14:paraId="088E78D9" w14:textId="77777777" w:rsidR="009C55C5" w:rsidRDefault="00E0173E" w:rsidP="00E0173E">
      <w:pPr>
        <w:pStyle w:val="1-"/>
      </w:pPr>
      <w:r>
        <w:t>Переменные.</w:t>
      </w:r>
      <w:r w:rsidRPr="00E0173E">
        <w:t xml:space="preserve"> </w:t>
      </w:r>
      <w:r>
        <w:t>Предназначена для задания своих расчетных переменных для избежания одинаковых множественных расчетов. Например, здесь можно сделать вычисление «оборота», значение которого будет использоваться при расчете каждого из показателей.</w:t>
      </w:r>
    </w:p>
    <w:p w14:paraId="5CBEE37D" w14:textId="77777777" w:rsidR="009C55C5" w:rsidRDefault="009C55C5" w:rsidP="00CA78AF">
      <w:pPr>
        <w:pStyle w:val="a5"/>
      </w:pPr>
      <w:r>
        <w:rPr>
          <w:noProof/>
          <w:lang w:eastAsia="ru-RU"/>
        </w:rPr>
        <w:drawing>
          <wp:inline distT="0" distB="0" distL="0" distR="0" wp14:anchorId="564C1B52" wp14:editId="40C10835">
            <wp:extent cx="5105400" cy="590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343" t="12175" r="228" b="70670"/>
                    <a:stretch/>
                  </pic:blipFill>
                  <pic:spPr bwMode="auto">
                    <a:xfrm>
                      <a:off x="0" y="0"/>
                      <a:ext cx="5105400" cy="590550"/>
                    </a:xfrm>
                    <a:prstGeom prst="rect">
                      <a:avLst/>
                    </a:prstGeom>
                    <a:ln>
                      <a:noFill/>
                    </a:ln>
                    <a:extLst>
                      <a:ext uri="{53640926-AAD7-44D8-BBD7-CCE9431645EC}">
                        <a14:shadowObscured xmlns:a14="http://schemas.microsoft.com/office/drawing/2010/main"/>
                      </a:ext>
                    </a:extLst>
                  </pic:spPr>
                </pic:pic>
              </a:graphicData>
            </a:graphic>
          </wp:inline>
        </w:drawing>
      </w:r>
    </w:p>
    <w:p w14:paraId="222A1744" w14:textId="77777777" w:rsidR="00FF3DD5" w:rsidRDefault="00FF3DD5" w:rsidP="00CA78AF">
      <w:pPr>
        <w:pStyle w:val="a5"/>
      </w:pPr>
    </w:p>
    <w:p w14:paraId="43CB51E9" w14:textId="77777777" w:rsidR="00FF3DD5" w:rsidRDefault="00FF3DD5" w:rsidP="00FF3DD5">
      <w:pPr>
        <w:pStyle w:val="3-0"/>
      </w:pPr>
      <w:r>
        <w:t xml:space="preserve"> </w:t>
      </w:r>
      <w:bookmarkStart w:id="31" w:name="_Toc55310152"/>
      <w:r>
        <w:t>Периоды расчета (Отчетные и расчетные периоды).</w:t>
      </w:r>
      <w:bookmarkEnd w:id="31"/>
    </w:p>
    <w:p w14:paraId="6A12390D" w14:textId="77777777" w:rsidR="00FF3DD5" w:rsidRPr="00720D00" w:rsidRDefault="00FF3DD5" w:rsidP="00FF3DD5">
      <w:pPr>
        <w:spacing w:after="120" w:line="252" w:lineRule="auto"/>
        <w:rPr>
          <w:rFonts w:eastAsia="Times New Roman" w:cs="Helvetica"/>
          <w:bCs/>
          <w:color w:val="333333"/>
          <w:szCs w:val="20"/>
          <w:bdr w:val="none" w:sz="0" w:space="0" w:color="auto" w:frame="1"/>
          <w:lang w:eastAsia="ru-RU"/>
        </w:rPr>
      </w:pPr>
      <w:r>
        <w:t>Справочник содержит информацию об отчетных и расчетных периодах.</w:t>
      </w:r>
    </w:p>
    <w:p w14:paraId="582386A8" w14:textId="77777777" w:rsidR="00FF3DD5" w:rsidRDefault="00FF3DD5" w:rsidP="00FF3DD5">
      <w:pPr>
        <w:pStyle w:val="a5"/>
      </w:pPr>
      <w:r>
        <w:t xml:space="preserve">Интерфейс и данные справочника соответствуют параметрам, установленным в базовой системе ТУРБО.  </w:t>
      </w:r>
    </w:p>
    <w:p w14:paraId="65F1BA30" w14:textId="77777777" w:rsidR="00FF3DD5" w:rsidRDefault="00FF3DD5" w:rsidP="00CA78AF">
      <w:pPr>
        <w:pStyle w:val="a5"/>
      </w:pPr>
      <w:r>
        <w:rPr>
          <w:noProof/>
          <w:lang w:eastAsia="ru-RU"/>
        </w:rPr>
        <w:drawing>
          <wp:inline distT="0" distB="0" distL="0" distR="0" wp14:anchorId="4864B6EA" wp14:editId="5ACA0ACB">
            <wp:extent cx="5029200" cy="6953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211" t="9408" r="-394" b="70393"/>
                    <a:stretch/>
                  </pic:blipFill>
                  <pic:spPr bwMode="auto">
                    <a:xfrm>
                      <a:off x="0" y="0"/>
                      <a:ext cx="5029200" cy="695325"/>
                    </a:xfrm>
                    <a:prstGeom prst="rect">
                      <a:avLst/>
                    </a:prstGeom>
                    <a:ln>
                      <a:noFill/>
                    </a:ln>
                    <a:extLst>
                      <a:ext uri="{53640926-AAD7-44D8-BBD7-CCE9431645EC}">
                        <a14:shadowObscured xmlns:a14="http://schemas.microsoft.com/office/drawing/2010/main"/>
                      </a:ext>
                    </a:extLst>
                  </pic:spPr>
                </pic:pic>
              </a:graphicData>
            </a:graphic>
          </wp:inline>
        </w:drawing>
      </w:r>
    </w:p>
    <w:p w14:paraId="0580B781" w14:textId="77777777" w:rsidR="00FF3DD5" w:rsidRDefault="00FF3DD5" w:rsidP="00FF3DD5">
      <w:pPr>
        <w:pStyle w:val="a5"/>
        <w:rPr>
          <w:noProof/>
          <w:lang w:eastAsia="ru-RU"/>
        </w:rPr>
      </w:pPr>
      <w:r>
        <w:rPr>
          <w:noProof/>
          <w:lang w:eastAsia="ru-RU"/>
        </w:rPr>
        <w:t>Включает следующие поля:</w:t>
      </w:r>
    </w:p>
    <w:p w14:paraId="360C9134" w14:textId="77777777" w:rsidR="00FF3DD5" w:rsidRDefault="00FF3DD5" w:rsidP="00FF3DD5">
      <w:pPr>
        <w:pStyle w:val="a5"/>
        <w:spacing w:after="0"/>
        <w:rPr>
          <w:rFonts w:eastAsia="Times New Roman" w:cs="Helvetica"/>
          <w:color w:val="333333"/>
          <w:szCs w:val="20"/>
          <w:lang w:eastAsia="ru-RU"/>
        </w:rPr>
      </w:pPr>
      <w:r>
        <w:t xml:space="preserve">- </w:t>
      </w:r>
      <w:r w:rsidRPr="00FF3DD5">
        <w:rPr>
          <w:rFonts w:eastAsia="Times New Roman" w:cs="Helvetica"/>
          <w:color w:val="333333"/>
          <w:szCs w:val="20"/>
          <w:lang w:eastAsia="ru-RU"/>
        </w:rPr>
        <w:t>Название;</w:t>
      </w:r>
    </w:p>
    <w:p w14:paraId="1B2B3A5B" w14:textId="77777777" w:rsidR="00FF3DD5" w:rsidRDefault="00FF3DD5" w:rsidP="00FF3DD5">
      <w:pPr>
        <w:pStyle w:val="a5"/>
        <w:spacing w:after="0"/>
        <w:rPr>
          <w:rFonts w:eastAsia="Times New Roman" w:cs="Helvetica"/>
          <w:color w:val="333333"/>
          <w:szCs w:val="20"/>
          <w:lang w:eastAsia="ru-RU"/>
        </w:rPr>
      </w:pPr>
      <w:r>
        <w:rPr>
          <w:rFonts w:eastAsia="Times New Roman" w:cs="Helvetica"/>
          <w:color w:val="333333"/>
          <w:szCs w:val="20"/>
          <w:lang w:eastAsia="ru-RU"/>
        </w:rPr>
        <w:t xml:space="preserve">- </w:t>
      </w:r>
      <w:r w:rsidRPr="00FF3DD5">
        <w:rPr>
          <w:rFonts w:eastAsia="Times New Roman" w:cs="Helvetica"/>
          <w:color w:val="333333"/>
          <w:szCs w:val="20"/>
          <w:lang w:eastAsia="ru-RU"/>
        </w:rPr>
        <w:t>Краткий код</w:t>
      </w:r>
      <w:r>
        <w:rPr>
          <w:rFonts w:eastAsia="Times New Roman" w:cs="Helvetica"/>
          <w:color w:val="333333"/>
          <w:szCs w:val="20"/>
          <w:lang w:eastAsia="ru-RU"/>
        </w:rPr>
        <w:t>;</w:t>
      </w:r>
    </w:p>
    <w:p w14:paraId="646A6CF4" w14:textId="77777777" w:rsidR="00FF3DD5" w:rsidRDefault="00FF3DD5" w:rsidP="00FF3DD5">
      <w:pPr>
        <w:pStyle w:val="a5"/>
        <w:spacing w:after="0"/>
      </w:pPr>
      <w:r>
        <w:rPr>
          <w:rFonts w:eastAsia="Times New Roman" w:cs="Helvetica"/>
          <w:color w:val="333333"/>
          <w:szCs w:val="20"/>
          <w:lang w:eastAsia="ru-RU"/>
        </w:rPr>
        <w:t xml:space="preserve">- </w:t>
      </w:r>
      <w:r w:rsidRPr="00FF3DD5">
        <w:rPr>
          <w:rFonts w:eastAsia="Times New Roman" w:cs="Helvetica"/>
          <w:color w:val="333333"/>
          <w:szCs w:val="20"/>
          <w:lang w:eastAsia="ru-RU"/>
        </w:rPr>
        <w:t>Год;</w:t>
      </w:r>
    </w:p>
    <w:p w14:paraId="61E2B9CF" w14:textId="77777777" w:rsidR="00FF3DD5" w:rsidRDefault="00FF3DD5" w:rsidP="00FF3DD5">
      <w:pPr>
        <w:pStyle w:val="a5"/>
        <w:spacing w:after="0"/>
      </w:pPr>
      <w:r>
        <w:t xml:space="preserve">- </w:t>
      </w:r>
      <w:r w:rsidRPr="00FF3DD5">
        <w:rPr>
          <w:rFonts w:eastAsia="Times New Roman" w:cs="Helvetica"/>
          <w:color w:val="333333"/>
          <w:szCs w:val="20"/>
          <w:lang w:eastAsia="ru-RU"/>
        </w:rPr>
        <w:t>Месяц;</w:t>
      </w:r>
    </w:p>
    <w:p w14:paraId="51FF2CFD" w14:textId="77777777" w:rsidR="00FF3DD5" w:rsidRDefault="00FF3DD5" w:rsidP="00FF3DD5">
      <w:pPr>
        <w:pStyle w:val="a5"/>
        <w:spacing w:after="0"/>
      </w:pPr>
      <w:r>
        <w:t xml:space="preserve">- </w:t>
      </w:r>
      <w:r>
        <w:rPr>
          <w:rFonts w:eastAsia="Times New Roman" w:cs="Helvetica"/>
          <w:color w:val="333333"/>
          <w:szCs w:val="20"/>
          <w:lang w:eastAsia="ru-RU"/>
        </w:rPr>
        <w:t>Н</w:t>
      </w:r>
      <w:r w:rsidRPr="00FF3DD5">
        <w:rPr>
          <w:rFonts w:eastAsia="Times New Roman" w:cs="Helvetica"/>
          <w:color w:val="333333"/>
          <w:szCs w:val="20"/>
          <w:lang w:eastAsia="ru-RU"/>
        </w:rPr>
        <w:t xml:space="preserve">ачало, окончание </w:t>
      </w:r>
      <w:r>
        <w:rPr>
          <w:rFonts w:eastAsia="Times New Roman" w:cs="Helvetica"/>
          <w:color w:val="333333"/>
          <w:szCs w:val="20"/>
          <w:lang w:eastAsia="ru-RU"/>
        </w:rPr>
        <w:t>–</w:t>
      </w:r>
      <w:r w:rsidRPr="00FF3DD5">
        <w:rPr>
          <w:rFonts w:eastAsia="Times New Roman" w:cs="Helvetica"/>
          <w:color w:val="333333"/>
          <w:szCs w:val="20"/>
          <w:lang w:eastAsia="ru-RU"/>
        </w:rPr>
        <w:t xml:space="preserve"> </w:t>
      </w:r>
      <w:r>
        <w:rPr>
          <w:rFonts w:eastAsia="Times New Roman" w:cs="Helvetica"/>
          <w:color w:val="333333"/>
          <w:szCs w:val="20"/>
          <w:lang w:eastAsia="ru-RU"/>
        </w:rPr>
        <w:t xml:space="preserve">ввод </w:t>
      </w:r>
      <w:r w:rsidRPr="00FF3DD5">
        <w:rPr>
          <w:rFonts w:eastAsia="Times New Roman" w:cs="Helvetica"/>
          <w:color w:val="333333"/>
          <w:szCs w:val="20"/>
          <w:lang w:eastAsia="ru-RU"/>
        </w:rPr>
        <w:t>с помощью календаря;</w:t>
      </w:r>
    </w:p>
    <w:p w14:paraId="456DCA3D" w14:textId="77777777" w:rsidR="00FF3DD5" w:rsidRDefault="00FF3DD5" w:rsidP="00FF3DD5">
      <w:pPr>
        <w:pStyle w:val="a5"/>
        <w:spacing w:after="0"/>
        <w:rPr>
          <w:rFonts w:eastAsia="Times New Roman" w:cs="Helvetica"/>
          <w:color w:val="333333"/>
          <w:szCs w:val="20"/>
          <w:lang w:eastAsia="ru-RU"/>
        </w:rPr>
      </w:pPr>
      <w:r>
        <w:rPr>
          <w:rFonts w:eastAsia="Times New Roman" w:cs="Helvetica"/>
          <w:color w:val="333333"/>
          <w:szCs w:val="20"/>
          <w:lang w:eastAsia="ru-RU"/>
        </w:rPr>
        <w:t>- Д</w:t>
      </w:r>
      <w:r w:rsidRPr="00FF3DD5">
        <w:rPr>
          <w:rFonts w:eastAsia="Times New Roman" w:cs="Helvetica"/>
          <w:color w:val="333333"/>
          <w:szCs w:val="20"/>
          <w:lang w:eastAsia="ru-RU"/>
        </w:rPr>
        <w:t>ней;</w:t>
      </w:r>
    </w:p>
    <w:p w14:paraId="1FF46852" w14:textId="77777777" w:rsidR="00FF3DD5" w:rsidRDefault="00FF3DD5" w:rsidP="00CA78AF">
      <w:pPr>
        <w:pStyle w:val="a5"/>
      </w:pPr>
      <w:r>
        <w:rPr>
          <w:rFonts w:eastAsia="Times New Roman" w:cs="Helvetica"/>
          <w:color w:val="333333"/>
          <w:szCs w:val="20"/>
          <w:lang w:eastAsia="ru-RU"/>
        </w:rPr>
        <w:t>- Ч</w:t>
      </w:r>
      <w:r w:rsidRPr="00FF3DD5">
        <w:rPr>
          <w:rFonts w:eastAsia="Times New Roman" w:cs="Helvetica"/>
          <w:color w:val="333333"/>
          <w:szCs w:val="20"/>
          <w:lang w:eastAsia="ru-RU"/>
        </w:rPr>
        <w:t>асов.</w:t>
      </w:r>
    </w:p>
    <w:p w14:paraId="7E52C350" w14:textId="77777777" w:rsidR="00FF3DD5" w:rsidRDefault="00FF3DD5" w:rsidP="00CA78AF">
      <w:pPr>
        <w:pStyle w:val="a5"/>
      </w:pPr>
    </w:p>
    <w:p w14:paraId="481BD6BD" w14:textId="77777777" w:rsidR="00917ACA" w:rsidRDefault="00917ACA" w:rsidP="00917ACA">
      <w:pPr>
        <w:pStyle w:val="3-0"/>
      </w:pPr>
      <w:bookmarkStart w:id="32" w:name="_Toc55310153"/>
      <w:r>
        <w:t>Расходы для целей налогового учета.</w:t>
      </w:r>
      <w:bookmarkEnd w:id="32"/>
    </w:p>
    <w:p w14:paraId="6F09E21B" w14:textId="77777777" w:rsidR="00917ACA" w:rsidRDefault="00917ACA" w:rsidP="00CA78AF">
      <w:pPr>
        <w:pStyle w:val="a5"/>
      </w:pPr>
      <w:r>
        <w:t xml:space="preserve">Справочник содержит </w:t>
      </w:r>
      <w:r w:rsidR="0008086E">
        <w:t>классификацию расходов в налоговом учете.</w:t>
      </w:r>
      <w:r>
        <w:t xml:space="preserve"> </w:t>
      </w:r>
    </w:p>
    <w:p w14:paraId="693410A7" w14:textId="77777777" w:rsidR="0008086E" w:rsidRDefault="0008086E" w:rsidP="0008086E">
      <w:pPr>
        <w:pStyle w:val="a5"/>
      </w:pPr>
      <w:r>
        <w:t xml:space="preserve">Интерфейс и данные справочника соответствуют параметрам, установленным в базовой системе ТУРБО.  </w:t>
      </w:r>
    </w:p>
    <w:p w14:paraId="0D6FD7C6" w14:textId="77777777" w:rsidR="00917ACA" w:rsidRDefault="0008086E" w:rsidP="00CA78AF">
      <w:pPr>
        <w:pStyle w:val="a5"/>
      </w:pPr>
      <w:r>
        <w:rPr>
          <w:noProof/>
          <w:lang w:eastAsia="ru-RU"/>
        </w:rPr>
        <w:drawing>
          <wp:inline distT="0" distB="0" distL="0" distR="0" wp14:anchorId="140CFB25" wp14:editId="510B7569">
            <wp:extent cx="5800725" cy="97237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874" t="9407" r="908" b="65793"/>
                    <a:stretch/>
                  </pic:blipFill>
                  <pic:spPr bwMode="auto">
                    <a:xfrm>
                      <a:off x="0" y="0"/>
                      <a:ext cx="5868340" cy="983710"/>
                    </a:xfrm>
                    <a:prstGeom prst="rect">
                      <a:avLst/>
                    </a:prstGeom>
                    <a:ln>
                      <a:noFill/>
                    </a:ln>
                    <a:extLst>
                      <a:ext uri="{53640926-AAD7-44D8-BBD7-CCE9431645EC}">
                        <a14:shadowObscured xmlns:a14="http://schemas.microsoft.com/office/drawing/2010/main"/>
                      </a:ext>
                    </a:extLst>
                  </pic:spPr>
                </pic:pic>
              </a:graphicData>
            </a:graphic>
          </wp:inline>
        </w:drawing>
      </w:r>
    </w:p>
    <w:p w14:paraId="16B57922" w14:textId="77777777" w:rsidR="00917ACA" w:rsidRDefault="0008086E" w:rsidP="00CA78AF">
      <w:pPr>
        <w:pStyle w:val="a5"/>
      </w:pPr>
      <w:r>
        <w:t>Справочник включает в себя следующие группы:</w:t>
      </w:r>
    </w:p>
    <w:p w14:paraId="4AF4DBA7" w14:textId="77777777" w:rsidR="0008086E" w:rsidRDefault="0008086E" w:rsidP="00CA78AF">
      <w:pPr>
        <w:pStyle w:val="a5"/>
      </w:pPr>
      <w:r>
        <w:t xml:space="preserve">- </w:t>
      </w:r>
      <w:r w:rsidR="00220F06">
        <w:t>Прямые расходы</w:t>
      </w:r>
    </w:p>
    <w:p w14:paraId="2E9B6864" w14:textId="77777777" w:rsidR="00220F06" w:rsidRDefault="00220F06" w:rsidP="00CA78AF">
      <w:pPr>
        <w:pStyle w:val="a5"/>
      </w:pPr>
      <w:r>
        <w:t>- Внереализационные расходы</w:t>
      </w:r>
    </w:p>
    <w:p w14:paraId="1B008C30" w14:textId="77777777" w:rsidR="00220F06" w:rsidRDefault="00220F06" w:rsidP="00CA78AF">
      <w:pPr>
        <w:pStyle w:val="a5"/>
      </w:pPr>
      <w:r>
        <w:lastRenderedPageBreak/>
        <w:t>- Косвенные расходы</w:t>
      </w:r>
    </w:p>
    <w:p w14:paraId="7F0EC854" w14:textId="77777777" w:rsidR="00220F06" w:rsidRDefault="00220F06" w:rsidP="00CA78AF">
      <w:pPr>
        <w:pStyle w:val="a5"/>
      </w:pPr>
      <w:r>
        <w:t>- Прочие расходы</w:t>
      </w:r>
    </w:p>
    <w:p w14:paraId="752835E0" w14:textId="77777777" w:rsidR="00917ACA" w:rsidRDefault="00220F06" w:rsidP="00CA78AF">
      <w:pPr>
        <w:pStyle w:val="a5"/>
      </w:pPr>
      <w:r>
        <w:t>Также справочник включает аналитический показатель «Не учитывается в налоговом учете».</w:t>
      </w:r>
    </w:p>
    <w:p w14:paraId="22A7B9DA" w14:textId="77777777" w:rsidR="00220F06" w:rsidRDefault="00220F06" w:rsidP="00CA78AF">
      <w:pPr>
        <w:pStyle w:val="a5"/>
      </w:pPr>
      <w:r>
        <w:t xml:space="preserve">Группы классификации расходов включают в себя перечни прямых, косвенных и внереализационных затрат, указанных в учетной политике предприятия. </w:t>
      </w:r>
    </w:p>
    <w:p w14:paraId="1791B431" w14:textId="77777777" w:rsidR="00220F06" w:rsidRDefault="00220F06" w:rsidP="00220F06">
      <w:pPr>
        <w:pStyle w:val="a5"/>
      </w:pPr>
      <w:r>
        <w:t>Необходимо предусмотреть возможность добавления/редактирования пользователем данного перечня.</w:t>
      </w:r>
    </w:p>
    <w:p w14:paraId="4BBA8707" w14:textId="77777777" w:rsidR="00220F06" w:rsidRDefault="00220F06" w:rsidP="00CA78AF">
      <w:pPr>
        <w:pStyle w:val="a5"/>
      </w:pPr>
    </w:p>
    <w:p w14:paraId="4DDAFF78" w14:textId="77777777" w:rsidR="00917ACA" w:rsidRDefault="00917ACA" w:rsidP="00CA78AF">
      <w:pPr>
        <w:pStyle w:val="a5"/>
      </w:pPr>
    </w:p>
    <w:p w14:paraId="658775F5" w14:textId="77777777" w:rsidR="00FF3DD5" w:rsidRPr="002171D7" w:rsidRDefault="003C4653" w:rsidP="003C4653">
      <w:pPr>
        <w:pStyle w:val="2-0"/>
      </w:pPr>
      <w:bookmarkStart w:id="33" w:name="_Toc55310154"/>
      <w:r>
        <w:t>Ставки.</w:t>
      </w:r>
      <w:bookmarkEnd w:id="33"/>
    </w:p>
    <w:p w14:paraId="18C53044" w14:textId="77777777" w:rsidR="00ED503B" w:rsidRDefault="003C4653" w:rsidP="003C4653">
      <w:pPr>
        <w:pStyle w:val="3-0"/>
      </w:pPr>
      <w:bookmarkStart w:id="34" w:name="_Toc55310155"/>
      <w:r>
        <w:t>Ставки страховых взносов.</w:t>
      </w:r>
      <w:bookmarkEnd w:id="34"/>
    </w:p>
    <w:p w14:paraId="5FD968A2" w14:textId="77777777" w:rsidR="003C4653" w:rsidRDefault="003C4653" w:rsidP="00CA78AF">
      <w:pPr>
        <w:pStyle w:val="a5"/>
      </w:pPr>
    </w:p>
    <w:p w14:paraId="328FF714" w14:textId="77777777" w:rsidR="003C4653" w:rsidRDefault="003C4653" w:rsidP="00CA78AF">
      <w:pPr>
        <w:pStyle w:val="a5"/>
      </w:pPr>
      <w:r>
        <w:t xml:space="preserve">Необходимо внести в картотеку законодательно утвержденные проценты отчислений по видам обязательного страхования. </w:t>
      </w:r>
    </w:p>
    <w:p w14:paraId="58068724" w14:textId="77777777" w:rsidR="00AA7CAB" w:rsidRPr="00AA7CAB" w:rsidRDefault="00AA7CAB" w:rsidP="00AA7CAB">
      <w:pPr>
        <w:jc w:val="both"/>
        <w:rPr>
          <w:rFonts w:eastAsia="Times New Roman" w:cs="Times New Roman"/>
          <w:szCs w:val="20"/>
          <w:lang w:eastAsia="ru-RU"/>
        </w:rPr>
      </w:pPr>
      <w:r>
        <w:t xml:space="preserve">Тарифы страховых взносов установлены статьей 425 НК РФ, пониженные тарифы страховых взносов установлены статьей 427 НК РФ, ст.6 ФЗ от 01.04.2020г. №102-ФЗ, дополнительные тарифы страховых взносов для отдельных категорий плательщиков установлены статьей 428 </w:t>
      </w:r>
      <w:r w:rsidRPr="00AA7CAB">
        <w:rPr>
          <w:szCs w:val="20"/>
        </w:rPr>
        <w:t xml:space="preserve">НК РФ, </w:t>
      </w:r>
      <w:r>
        <w:rPr>
          <w:rFonts w:eastAsia="Times New Roman" w:cs="Arial"/>
          <w:bCs/>
          <w:szCs w:val="20"/>
          <w:lang w:eastAsia="ru-RU"/>
        </w:rPr>
        <w:t>т</w:t>
      </w:r>
      <w:r w:rsidRPr="00AA7CAB">
        <w:rPr>
          <w:rFonts w:eastAsia="Times New Roman" w:cs="Arial"/>
          <w:bCs/>
          <w:szCs w:val="20"/>
          <w:lang w:eastAsia="ru-RU"/>
        </w:rPr>
        <w:t>арифы страховых взносов для отдельных категорий плательщиков на дополнительное социальное обеспечение членов летных экипажей воздушных судов гражданской авиации, а также отдельных категорий работников организаций угольной промышленности</w:t>
      </w:r>
      <w:r>
        <w:rPr>
          <w:rFonts w:eastAsia="Times New Roman" w:cs="Arial"/>
          <w:bCs/>
          <w:szCs w:val="20"/>
          <w:lang w:eastAsia="ru-RU"/>
        </w:rPr>
        <w:t xml:space="preserve"> установлены статьей 429 НК РФ. </w:t>
      </w:r>
    </w:p>
    <w:p w14:paraId="0D7B57DB" w14:textId="77777777" w:rsidR="003C4653" w:rsidRDefault="003C4653" w:rsidP="00CA78AF">
      <w:pPr>
        <w:pStyle w:val="a5"/>
      </w:pPr>
      <w:r>
        <w:t>Необходимо предусмотреть возможность добавления/дублирования/редактирования пользователем ставок страховых взносов.</w:t>
      </w:r>
    </w:p>
    <w:p w14:paraId="4FE635FD" w14:textId="77777777" w:rsidR="003C4653" w:rsidRDefault="003C4653" w:rsidP="00CA78AF">
      <w:pPr>
        <w:pStyle w:val="a5"/>
      </w:pPr>
    </w:p>
    <w:p w14:paraId="4DB2050C" w14:textId="77777777" w:rsidR="0074611D" w:rsidRDefault="0074611D" w:rsidP="0074611D">
      <w:pPr>
        <w:pStyle w:val="3-0"/>
      </w:pPr>
      <w:bookmarkStart w:id="35" w:name="_Toc55310156"/>
      <w:r>
        <w:t>Ставки страховых взносов по доп.тарифам.</w:t>
      </w:r>
      <w:bookmarkEnd w:id="35"/>
    </w:p>
    <w:p w14:paraId="41788AE8" w14:textId="77777777" w:rsidR="0074611D" w:rsidRDefault="0074611D" w:rsidP="00CA78AF">
      <w:pPr>
        <w:pStyle w:val="a5"/>
      </w:pPr>
      <w:r>
        <w:t>Необходимо внести в картотеку законодательно установленные размеры страховых взносов по доп. тарифам, установленные п. 1-3 ст. 428 НК РФ и пп. 1-18 ч.1 ст. 30 ФЗ от 28.12.2013г. № 400-ФЗ.</w:t>
      </w:r>
    </w:p>
    <w:p w14:paraId="4875AF30" w14:textId="77777777" w:rsidR="0074611D" w:rsidRDefault="0074611D" w:rsidP="00CA78AF">
      <w:pPr>
        <w:pStyle w:val="a5"/>
        <w:rPr>
          <w:noProof/>
          <w:lang w:eastAsia="ru-RU"/>
        </w:rPr>
      </w:pPr>
      <w:r>
        <w:rPr>
          <w:noProof/>
          <w:lang w:eastAsia="ru-RU"/>
        </w:rPr>
        <w:t>Справочник может иметь вид:</w:t>
      </w:r>
    </w:p>
    <w:p w14:paraId="65CE9429" w14:textId="77777777" w:rsidR="0074611D" w:rsidRDefault="0074611D" w:rsidP="00CA78AF">
      <w:pPr>
        <w:pStyle w:val="a5"/>
      </w:pPr>
      <w:r>
        <w:rPr>
          <w:noProof/>
          <w:lang w:eastAsia="ru-RU"/>
        </w:rPr>
        <w:drawing>
          <wp:inline distT="0" distB="0" distL="0" distR="0" wp14:anchorId="3FA4151C" wp14:editId="14CAB674">
            <wp:extent cx="6505575" cy="12633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303" t="6610" b="64153"/>
                    <a:stretch/>
                  </pic:blipFill>
                  <pic:spPr bwMode="auto">
                    <a:xfrm>
                      <a:off x="0" y="0"/>
                      <a:ext cx="6550910" cy="1272129"/>
                    </a:xfrm>
                    <a:prstGeom prst="rect">
                      <a:avLst/>
                    </a:prstGeom>
                    <a:ln>
                      <a:noFill/>
                    </a:ln>
                    <a:extLst>
                      <a:ext uri="{53640926-AAD7-44D8-BBD7-CCE9431645EC}">
                        <a14:shadowObscured xmlns:a14="http://schemas.microsoft.com/office/drawing/2010/main"/>
                      </a:ext>
                    </a:extLst>
                  </pic:spPr>
                </pic:pic>
              </a:graphicData>
            </a:graphic>
          </wp:inline>
        </w:drawing>
      </w:r>
    </w:p>
    <w:p w14:paraId="4116CCED" w14:textId="77777777" w:rsidR="0074611D" w:rsidRDefault="0074611D" w:rsidP="00CA78AF">
      <w:pPr>
        <w:pStyle w:val="a5"/>
      </w:pPr>
      <w:r>
        <w:t xml:space="preserve">Необходимо внести следующие ставки дополнительных тарифов: </w:t>
      </w:r>
    </w:p>
    <w:tbl>
      <w:tblPr>
        <w:tblStyle w:val="af9"/>
        <w:tblW w:w="0" w:type="auto"/>
        <w:tblLook w:val="04A0" w:firstRow="1" w:lastRow="0" w:firstColumn="1" w:lastColumn="0" w:noHBand="0" w:noVBand="1"/>
      </w:tblPr>
      <w:tblGrid>
        <w:gridCol w:w="1361"/>
        <w:gridCol w:w="1120"/>
        <w:gridCol w:w="6744"/>
        <w:gridCol w:w="1253"/>
      </w:tblGrid>
      <w:tr w:rsidR="00691EF0" w:rsidRPr="00691EF0" w14:paraId="648BD867" w14:textId="77777777" w:rsidTr="00691EF0">
        <w:tc>
          <w:tcPr>
            <w:tcW w:w="1129" w:type="dxa"/>
          </w:tcPr>
          <w:p w14:paraId="22C06662" w14:textId="77777777" w:rsidR="00691EF0" w:rsidRPr="00691EF0" w:rsidRDefault="00691EF0" w:rsidP="00CA78AF">
            <w:pPr>
              <w:pStyle w:val="a5"/>
              <w:rPr>
                <w:sz w:val="16"/>
                <w:szCs w:val="16"/>
              </w:rPr>
            </w:pPr>
            <w:r w:rsidRPr="00691EF0">
              <w:rPr>
                <w:sz w:val="16"/>
                <w:szCs w:val="16"/>
              </w:rPr>
              <w:t>Код</w:t>
            </w:r>
          </w:p>
        </w:tc>
        <w:tc>
          <w:tcPr>
            <w:tcW w:w="1134" w:type="dxa"/>
          </w:tcPr>
          <w:p w14:paraId="4A247F9D" w14:textId="77777777" w:rsidR="00691EF0" w:rsidRPr="00691EF0" w:rsidRDefault="00691EF0" w:rsidP="00CA78AF">
            <w:pPr>
              <w:pStyle w:val="a5"/>
              <w:rPr>
                <w:sz w:val="16"/>
                <w:szCs w:val="16"/>
              </w:rPr>
            </w:pPr>
            <w:r w:rsidRPr="00691EF0">
              <w:rPr>
                <w:sz w:val="16"/>
                <w:szCs w:val="16"/>
              </w:rPr>
              <w:t>Код таблицы</w:t>
            </w:r>
          </w:p>
        </w:tc>
        <w:tc>
          <w:tcPr>
            <w:tcW w:w="6946" w:type="dxa"/>
          </w:tcPr>
          <w:p w14:paraId="754084D8" w14:textId="77777777" w:rsidR="00691EF0" w:rsidRPr="00691EF0" w:rsidRDefault="00691EF0" w:rsidP="00CA78AF">
            <w:pPr>
              <w:pStyle w:val="a5"/>
              <w:rPr>
                <w:sz w:val="16"/>
                <w:szCs w:val="16"/>
              </w:rPr>
            </w:pPr>
            <w:r w:rsidRPr="00691EF0">
              <w:rPr>
                <w:sz w:val="16"/>
                <w:szCs w:val="16"/>
              </w:rPr>
              <w:t>Наименование</w:t>
            </w:r>
          </w:p>
        </w:tc>
        <w:tc>
          <w:tcPr>
            <w:tcW w:w="1269" w:type="dxa"/>
          </w:tcPr>
          <w:p w14:paraId="4735585E" w14:textId="77777777" w:rsidR="00691EF0" w:rsidRPr="00691EF0" w:rsidRDefault="00691EF0" w:rsidP="00CA78AF">
            <w:pPr>
              <w:pStyle w:val="a5"/>
              <w:rPr>
                <w:sz w:val="16"/>
                <w:szCs w:val="16"/>
              </w:rPr>
            </w:pPr>
            <w:r w:rsidRPr="00691EF0">
              <w:rPr>
                <w:sz w:val="16"/>
                <w:szCs w:val="16"/>
              </w:rPr>
              <w:t>Ставка доп.тарифа</w:t>
            </w:r>
          </w:p>
        </w:tc>
      </w:tr>
      <w:tr w:rsidR="00691EF0" w14:paraId="491F29C3" w14:textId="77777777" w:rsidTr="00691EF0">
        <w:tc>
          <w:tcPr>
            <w:tcW w:w="1129" w:type="dxa"/>
          </w:tcPr>
          <w:p w14:paraId="63F9C17B" w14:textId="77777777" w:rsidR="00691EF0" w:rsidRDefault="00691EF0" w:rsidP="00CA78AF">
            <w:pPr>
              <w:pStyle w:val="a5"/>
            </w:pPr>
            <w:r>
              <w:t>5831_2017</w:t>
            </w:r>
          </w:p>
        </w:tc>
        <w:tc>
          <w:tcPr>
            <w:tcW w:w="1134" w:type="dxa"/>
          </w:tcPr>
          <w:p w14:paraId="7F807242" w14:textId="77777777" w:rsidR="00691EF0" w:rsidRDefault="00691EF0" w:rsidP="00CA78AF">
            <w:pPr>
              <w:pStyle w:val="a5"/>
            </w:pPr>
            <w:r>
              <w:t>58.3-1</w:t>
            </w:r>
          </w:p>
        </w:tc>
        <w:tc>
          <w:tcPr>
            <w:tcW w:w="6946" w:type="dxa"/>
          </w:tcPr>
          <w:p w14:paraId="7DAC415D" w14:textId="77777777" w:rsidR="00691EF0" w:rsidRDefault="00691EF0" w:rsidP="00691EF0">
            <w:pPr>
              <w:pStyle w:val="a5"/>
            </w:pPr>
            <w:r>
              <w:rPr>
                <w:color w:val="000000"/>
                <w:shd w:val="clear" w:color="auto" w:fill="FFFFFF"/>
              </w:rPr>
              <w:t xml:space="preserve">Согласно </w:t>
            </w:r>
            <w:r w:rsidRPr="00691EF0">
              <w:rPr>
                <w:shd w:val="clear" w:color="auto" w:fill="FFFFFF"/>
              </w:rPr>
              <w:t>п. 1</w:t>
            </w:r>
            <w:r>
              <w:rPr>
                <w:color w:val="000000"/>
                <w:shd w:val="clear" w:color="auto" w:fill="FFFFFF"/>
              </w:rPr>
              <w:t> ч. 1 ст. 30 Федерального закона от 28.12.2013 N 400-ФЗ "О страховых пенсиях"</w:t>
            </w:r>
          </w:p>
        </w:tc>
        <w:tc>
          <w:tcPr>
            <w:tcW w:w="1269" w:type="dxa"/>
          </w:tcPr>
          <w:p w14:paraId="5454827F" w14:textId="77777777" w:rsidR="00691EF0" w:rsidRDefault="00691EF0" w:rsidP="00CA78AF">
            <w:pPr>
              <w:pStyle w:val="a5"/>
            </w:pPr>
            <w:r>
              <w:t>9%</w:t>
            </w:r>
          </w:p>
        </w:tc>
      </w:tr>
      <w:tr w:rsidR="00691EF0" w14:paraId="6F208A3C" w14:textId="77777777" w:rsidTr="00691EF0">
        <w:tc>
          <w:tcPr>
            <w:tcW w:w="1129" w:type="dxa"/>
          </w:tcPr>
          <w:p w14:paraId="4B91FFB2" w14:textId="77777777" w:rsidR="00691EF0" w:rsidRDefault="00691EF0" w:rsidP="00CA78AF">
            <w:pPr>
              <w:pStyle w:val="a5"/>
            </w:pPr>
            <w:r>
              <w:t>5832_2017</w:t>
            </w:r>
          </w:p>
        </w:tc>
        <w:tc>
          <w:tcPr>
            <w:tcW w:w="1134" w:type="dxa"/>
          </w:tcPr>
          <w:p w14:paraId="3B0B320C" w14:textId="77777777" w:rsidR="00691EF0" w:rsidRDefault="00691EF0" w:rsidP="00CA78AF">
            <w:pPr>
              <w:pStyle w:val="a5"/>
            </w:pPr>
            <w:r>
              <w:t>58.3-2</w:t>
            </w:r>
          </w:p>
        </w:tc>
        <w:tc>
          <w:tcPr>
            <w:tcW w:w="6946" w:type="dxa"/>
          </w:tcPr>
          <w:p w14:paraId="378BBCCB" w14:textId="77777777" w:rsidR="00691EF0" w:rsidRDefault="00691EF0" w:rsidP="00CA78AF">
            <w:pPr>
              <w:pStyle w:val="a5"/>
            </w:pPr>
            <w:r>
              <w:rPr>
                <w:color w:val="000000"/>
                <w:shd w:val="clear" w:color="auto" w:fill="FFFFFF"/>
              </w:rPr>
              <w:t>Согласно п. п. </w:t>
            </w:r>
            <w:r w:rsidRPr="00691EF0">
              <w:rPr>
                <w:shd w:val="clear" w:color="auto" w:fill="FFFFFF"/>
              </w:rPr>
              <w:t>2</w:t>
            </w:r>
            <w:r>
              <w:rPr>
                <w:color w:val="000000"/>
                <w:shd w:val="clear" w:color="auto" w:fill="FFFFFF"/>
              </w:rPr>
              <w:t>-</w:t>
            </w:r>
            <w:r w:rsidRPr="00691EF0">
              <w:rPr>
                <w:shd w:val="clear" w:color="auto" w:fill="FFFFFF"/>
              </w:rPr>
              <w:t>18</w:t>
            </w:r>
            <w:r>
              <w:rPr>
                <w:color w:val="000000"/>
                <w:shd w:val="clear" w:color="auto" w:fill="FFFFFF"/>
              </w:rPr>
              <w:t> ч. 1 ст. 30 Федерального закона от 28.12.2013 N 400-ФЗ "О страховых пенсиях"</w:t>
            </w:r>
          </w:p>
        </w:tc>
        <w:tc>
          <w:tcPr>
            <w:tcW w:w="1269" w:type="dxa"/>
          </w:tcPr>
          <w:p w14:paraId="06D687B3" w14:textId="77777777" w:rsidR="00691EF0" w:rsidRDefault="00691EF0" w:rsidP="00CA78AF">
            <w:pPr>
              <w:pStyle w:val="a5"/>
            </w:pPr>
            <w:r>
              <w:t>6%</w:t>
            </w:r>
          </w:p>
        </w:tc>
      </w:tr>
    </w:tbl>
    <w:p w14:paraId="4E640014" w14:textId="77777777" w:rsidR="0074611D" w:rsidRDefault="0074611D" w:rsidP="00CA78AF">
      <w:pPr>
        <w:pStyle w:val="a5"/>
      </w:pPr>
    </w:p>
    <w:p w14:paraId="6D63E8D6" w14:textId="77777777" w:rsidR="0074611D" w:rsidRDefault="00095CA4" w:rsidP="00CA78AF">
      <w:pPr>
        <w:pStyle w:val="a5"/>
      </w:pPr>
      <w:r>
        <w:t>Также необходимо предусмотреть возможность установления ставок доп.тарифов при наличии специальной оценки условий труда (наличие флага «Дополнительный тариф в зависимости от класса условий труда по результатам оценки» установленного определенному сотруднику).</w:t>
      </w:r>
    </w:p>
    <w:tbl>
      <w:tblPr>
        <w:tblStyle w:val="af9"/>
        <w:tblW w:w="0" w:type="auto"/>
        <w:tblLook w:val="04A0" w:firstRow="1" w:lastRow="0" w:firstColumn="1" w:lastColumn="0" w:noHBand="0" w:noVBand="1"/>
      </w:tblPr>
      <w:tblGrid>
        <w:gridCol w:w="2405"/>
        <w:gridCol w:w="3119"/>
        <w:gridCol w:w="4954"/>
      </w:tblGrid>
      <w:tr w:rsidR="00095CA4" w:rsidRPr="00095CA4" w14:paraId="4403163B" w14:textId="77777777" w:rsidTr="00095CA4">
        <w:tc>
          <w:tcPr>
            <w:tcW w:w="2405" w:type="dxa"/>
          </w:tcPr>
          <w:p w14:paraId="2CE85753" w14:textId="77777777" w:rsidR="00095CA4" w:rsidRPr="00095CA4" w:rsidRDefault="00095CA4" w:rsidP="00095CA4">
            <w:pPr>
              <w:pStyle w:val="a5"/>
              <w:jc w:val="center"/>
              <w:rPr>
                <w:sz w:val="16"/>
                <w:szCs w:val="16"/>
              </w:rPr>
            </w:pPr>
            <w:r w:rsidRPr="00095CA4">
              <w:rPr>
                <w:sz w:val="16"/>
                <w:szCs w:val="16"/>
              </w:rPr>
              <w:lastRenderedPageBreak/>
              <w:t>Класс условий труда</w:t>
            </w:r>
          </w:p>
        </w:tc>
        <w:tc>
          <w:tcPr>
            <w:tcW w:w="3119" w:type="dxa"/>
          </w:tcPr>
          <w:p w14:paraId="686ACF1C" w14:textId="77777777" w:rsidR="00095CA4" w:rsidRPr="00095CA4" w:rsidRDefault="00095CA4" w:rsidP="00095CA4">
            <w:pPr>
              <w:pStyle w:val="a5"/>
              <w:jc w:val="center"/>
              <w:rPr>
                <w:sz w:val="16"/>
                <w:szCs w:val="16"/>
              </w:rPr>
            </w:pPr>
            <w:r w:rsidRPr="00095CA4">
              <w:rPr>
                <w:sz w:val="16"/>
                <w:szCs w:val="16"/>
              </w:rPr>
              <w:t>Подкласс условий труда</w:t>
            </w:r>
          </w:p>
        </w:tc>
        <w:tc>
          <w:tcPr>
            <w:tcW w:w="4954" w:type="dxa"/>
          </w:tcPr>
          <w:p w14:paraId="64985BB5" w14:textId="77777777" w:rsidR="00095CA4" w:rsidRPr="00095CA4" w:rsidRDefault="00095CA4" w:rsidP="00095CA4">
            <w:pPr>
              <w:pStyle w:val="a5"/>
              <w:jc w:val="center"/>
              <w:rPr>
                <w:sz w:val="16"/>
                <w:szCs w:val="16"/>
              </w:rPr>
            </w:pPr>
            <w:r w:rsidRPr="00095CA4">
              <w:rPr>
                <w:sz w:val="16"/>
                <w:szCs w:val="16"/>
              </w:rPr>
              <w:t>Дополнительный тариф страхового взноса</w:t>
            </w:r>
          </w:p>
        </w:tc>
      </w:tr>
      <w:tr w:rsidR="00095CA4" w14:paraId="349C97F3" w14:textId="77777777" w:rsidTr="00095CA4">
        <w:tc>
          <w:tcPr>
            <w:tcW w:w="2405" w:type="dxa"/>
          </w:tcPr>
          <w:p w14:paraId="4578A95A" w14:textId="77777777" w:rsidR="00095CA4" w:rsidRDefault="00095CA4" w:rsidP="00CA78AF">
            <w:pPr>
              <w:pStyle w:val="a5"/>
            </w:pPr>
            <w:r>
              <w:t>Опасный</w:t>
            </w:r>
          </w:p>
        </w:tc>
        <w:tc>
          <w:tcPr>
            <w:tcW w:w="3119" w:type="dxa"/>
          </w:tcPr>
          <w:p w14:paraId="4105CC52" w14:textId="77777777" w:rsidR="00095CA4" w:rsidRDefault="00095CA4" w:rsidP="00CA78AF">
            <w:pPr>
              <w:pStyle w:val="a5"/>
            </w:pPr>
            <w:r>
              <w:t>4</w:t>
            </w:r>
          </w:p>
        </w:tc>
        <w:tc>
          <w:tcPr>
            <w:tcW w:w="4954" w:type="dxa"/>
          </w:tcPr>
          <w:p w14:paraId="167C2B7A" w14:textId="77777777" w:rsidR="00095CA4" w:rsidRDefault="00095CA4" w:rsidP="00CA78AF">
            <w:pPr>
              <w:pStyle w:val="a5"/>
            </w:pPr>
            <w:r>
              <w:t>8%</w:t>
            </w:r>
          </w:p>
        </w:tc>
      </w:tr>
      <w:tr w:rsidR="00095CA4" w14:paraId="7A19AB17" w14:textId="77777777" w:rsidTr="00095CA4">
        <w:tc>
          <w:tcPr>
            <w:tcW w:w="2405" w:type="dxa"/>
            <w:vMerge w:val="restart"/>
          </w:tcPr>
          <w:p w14:paraId="767E1AB1" w14:textId="77777777" w:rsidR="00095CA4" w:rsidRDefault="00095CA4" w:rsidP="00CA78AF">
            <w:pPr>
              <w:pStyle w:val="a5"/>
            </w:pPr>
            <w:r>
              <w:t>Вредный</w:t>
            </w:r>
          </w:p>
        </w:tc>
        <w:tc>
          <w:tcPr>
            <w:tcW w:w="3119" w:type="dxa"/>
          </w:tcPr>
          <w:p w14:paraId="5ED2FB33" w14:textId="77777777" w:rsidR="00095CA4" w:rsidRDefault="00095CA4" w:rsidP="00CA78AF">
            <w:pPr>
              <w:pStyle w:val="a5"/>
            </w:pPr>
            <w:r>
              <w:t>3.4</w:t>
            </w:r>
          </w:p>
        </w:tc>
        <w:tc>
          <w:tcPr>
            <w:tcW w:w="4954" w:type="dxa"/>
          </w:tcPr>
          <w:p w14:paraId="5EFBB9F4" w14:textId="77777777" w:rsidR="00095CA4" w:rsidRDefault="00095CA4" w:rsidP="00CA78AF">
            <w:pPr>
              <w:pStyle w:val="a5"/>
            </w:pPr>
            <w:r>
              <w:t>7%</w:t>
            </w:r>
          </w:p>
        </w:tc>
      </w:tr>
      <w:tr w:rsidR="00095CA4" w14:paraId="44F2CF33" w14:textId="77777777" w:rsidTr="00095CA4">
        <w:tc>
          <w:tcPr>
            <w:tcW w:w="2405" w:type="dxa"/>
            <w:vMerge/>
          </w:tcPr>
          <w:p w14:paraId="45C58F4F" w14:textId="77777777" w:rsidR="00095CA4" w:rsidRDefault="00095CA4" w:rsidP="00CA78AF">
            <w:pPr>
              <w:pStyle w:val="a5"/>
            </w:pPr>
          </w:p>
        </w:tc>
        <w:tc>
          <w:tcPr>
            <w:tcW w:w="3119" w:type="dxa"/>
          </w:tcPr>
          <w:p w14:paraId="4717B093" w14:textId="77777777" w:rsidR="00095CA4" w:rsidRDefault="00095CA4" w:rsidP="00CA78AF">
            <w:pPr>
              <w:pStyle w:val="a5"/>
            </w:pPr>
            <w:r>
              <w:t>3.3</w:t>
            </w:r>
          </w:p>
        </w:tc>
        <w:tc>
          <w:tcPr>
            <w:tcW w:w="4954" w:type="dxa"/>
          </w:tcPr>
          <w:p w14:paraId="72DDE04D" w14:textId="77777777" w:rsidR="00095CA4" w:rsidRDefault="00095CA4" w:rsidP="00CA78AF">
            <w:pPr>
              <w:pStyle w:val="a5"/>
            </w:pPr>
            <w:r>
              <w:t>6%</w:t>
            </w:r>
          </w:p>
        </w:tc>
      </w:tr>
      <w:tr w:rsidR="00095CA4" w14:paraId="6C1B0BCC" w14:textId="77777777" w:rsidTr="00095CA4">
        <w:tc>
          <w:tcPr>
            <w:tcW w:w="2405" w:type="dxa"/>
            <w:vMerge/>
          </w:tcPr>
          <w:p w14:paraId="3203C0A7" w14:textId="77777777" w:rsidR="00095CA4" w:rsidRDefault="00095CA4" w:rsidP="00CA78AF">
            <w:pPr>
              <w:pStyle w:val="a5"/>
            </w:pPr>
          </w:p>
        </w:tc>
        <w:tc>
          <w:tcPr>
            <w:tcW w:w="3119" w:type="dxa"/>
          </w:tcPr>
          <w:p w14:paraId="55029A70" w14:textId="77777777" w:rsidR="00095CA4" w:rsidRDefault="00095CA4" w:rsidP="00CA78AF">
            <w:pPr>
              <w:pStyle w:val="a5"/>
            </w:pPr>
            <w:r>
              <w:t>3.2</w:t>
            </w:r>
          </w:p>
        </w:tc>
        <w:tc>
          <w:tcPr>
            <w:tcW w:w="4954" w:type="dxa"/>
          </w:tcPr>
          <w:p w14:paraId="5FEB975F" w14:textId="77777777" w:rsidR="00095CA4" w:rsidRDefault="00095CA4" w:rsidP="00CA78AF">
            <w:pPr>
              <w:pStyle w:val="a5"/>
            </w:pPr>
            <w:r>
              <w:t>4%</w:t>
            </w:r>
          </w:p>
        </w:tc>
      </w:tr>
      <w:tr w:rsidR="00095CA4" w14:paraId="13BDF279" w14:textId="77777777" w:rsidTr="00095CA4">
        <w:tc>
          <w:tcPr>
            <w:tcW w:w="2405" w:type="dxa"/>
            <w:vMerge/>
          </w:tcPr>
          <w:p w14:paraId="64A08DB7" w14:textId="77777777" w:rsidR="00095CA4" w:rsidRDefault="00095CA4" w:rsidP="00CA78AF">
            <w:pPr>
              <w:pStyle w:val="a5"/>
            </w:pPr>
          </w:p>
        </w:tc>
        <w:tc>
          <w:tcPr>
            <w:tcW w:w="3119" w:type="dxa"/>
          </w:tcPr>
          <w:p w14:paraId="7E698203" w14:textId="77777777" w:rsidR="00095CA4" w:rsidRDefault="00095CA4" w:rsidP="00CA78AF">
            <w:pPr>
              <w:pStyle w:val="a5"/>
            </w:pPr>
            <w:r>
              <w:t>3.1</w:t>
            </w:r>
          </w:p>
        </w:tc>
        <w:tc>
          <w:tcPr>
            <w:tcW w:w="4954" w:type="dxa"/>
          </w:tcPr>
          <w:p w14:paraId="30ADB9CE" w14:textId="77777777" w:rsidR="00095CA4" w:rsidRDefault="00095CA4" w:rsidP="00CA78AF">
            <w:pPr>
              <w:pStyle w:val="a5"/>
            </w:pPr>
            <w:r>
              <w:t>2%</w:t>
            </w:r>
          </w:p>
        </w:tc>
      </w:tr>
      <w:tr w:rsidR="00095CA4" w14:paraId="155CAB6D" w14:textId="77777777" w:rsidTr="00095CA4">
        <w:tc>
          <w:tcPr>
            <w:tcW w:w="2405" w:type="dxa"/>
          </w:tcPr>
          <w:p w14:paraId="790BCF3D" w14:textId="77777777" w:rsidR="00095CA4" w:rsidRDefault="00095CA4" w:rsidP="00CA78AF">
            <w:pPr>
              <w:pStyle w:val="a5"/>
            </w:pPr>
            <w:r>
              <w:t>Допустимый</w:t>
            </w:r>
          </w:p>
        </w:tc>
        <w:tc>
          <w:tcPr>
            <w:tcW w:w="3119" w:type="dxa"/>
          </w:tcPr>
          <w:p w14:paraId="551A5BB5" w14:textId="77777777" w:rsidR="00095CA4" w:rsidRDefault="00095CA4" w:rsidP="00CA78AF">
            <w:pPr>
              <w:pStyle w:val="a5"/>
            </w:pPr>
            <w:r>
              <w:t>2</w:t>
            </w:r>
          </w:p>
        </w:tc>
        <w:tc>
          <w:tcPr>
            <w:tcW w:w="4954" w:type="dxa"/>
          </w:tcPr>
          <w:p w14:paraId="6F3D1507" w14:textId="77777777" w:rsidR="00095CA4" w:rsidRDefault="00095CA4" w:rsidP="00CA78AF">
            <w:pPr>
              <w:pStyle w:val="a5"/>
            </w:pPr>
            <w:r>
              <w:t>0%</w:t>
            </w:r>
          </w:p>
        </w:tc>
      </w:tr>
      <w:tr w:rsidR="00095CA4" w14:paraId="0CCBEC32" w14:textId="77777777" w:rsidTr="00095CA4">
        <w:tc>
          <w:tcPr>
            <w:tcW w:w="2405" w:type="dxa"/>
          </w:tcPr>
          <w:p w14:paraId="1F292E12" w14:textId="77777777" w:rsidR="00095CA4" w:rsidRDefault="00095CA4" w:rsidP="00CA78AF">
            <w:pPr>
              <w:pStyle w:val="a5"/>
            </w:pPr>
            <w:r>
              <w:t>Оптимальный</w:t>
            </w:r>
          </w:p>
        </w:tc>
        <w:tc>
          <w:tcPr>
            <w:tcW w:w="3119" w:type="dxa"/>
          </w:tcPr>
          <w:p w14:paraId="09D9283B" w14:textId="77777777" w:rsidR="00095CA4" w:rsidRDefault="00095CA4" w:rsidP="00CA78AF">
            <w:pPr>
              <w:pStyle w:val="a5"/>
            </w:pPr>
            <w:r>
              <w:t>1</w:t>
            </w:r>
          </w:p>
        </w:tc>
        <w:tc>
          <w:tcPr>
            <w:tcW w:w="4954" w:type="dxa"/>
          </w:tcPr>
          <w:p w14:paraId="6AE9220B" w14:textId="77777777" w:rsidR="00095CA4" w:rsidRDefault="00095CA4" w:rsidP="00CA78AF">
            <w:pPr>
              <w:pStyle w:val="a5"/>
            </w:pPr>
            <w:r>
              <w:t>0%</w:t>
            </w:r>
          </w:p>
        </w:tc>
      </w:tr>
    </w:tbl>
    <w:p w14:paraId="0630F8BC" w14:textId="77777777" w:rsidR="00095CA4" w:rsidRDefault="00095CA4" w:rsidP="00CA78AF">
      <w:pPr>
        <w:pStyle w:val="a5"/>
      </w:pPr>
    </w:p>
    <w:p w14:paraId="1FC2EB1D" w14:textId="77777777" w:rsidR="0074611D" w:rsidRDefault="0074611D" w:rsidP="00CA78AF">
      <w:pPr>
        <w:pStyle w:val="a5"/>
      </w:pPr>
    </w:p>
    <w:p w14:paraId="13C26E76" w14:textId="77777777" w:rsidR="003C4653" w:rsidRDefault="00AA7CAB" w:rsidP="00AA7CAB">
      <w:pPr>
        <w:pStyle w:val="3-0"/>
      </w:pPr>
      <w:r>
        <w:t xml:space="preserve"> </w:t>
      </w:r>
      <w:bookmarkStart w:id="36" w:name="_Toc55310157"/>
      <w:r>
        <w:t>Ставки НДФЛ.</w:t>
      </w:r>
      <w:bookmarkEnd w:id="36"/>
    </w:p>
    <w:p w14:paraId="25145DD1" w14:textId="77777777" w:rsidR="00AA7CAB" w:rsidRDefault="00AA7CAB" w:rsidP="00AA7CAB">
      <w:pPr>
        <w:pStyle w:val="a5"/>
      </w:pPr>
      <w:r>
        <w:t xml:space="preserve">Необходимо внести в картотеку законодательно утвержденные ставки НДФЛ. </w:t>
      </w:r>
    </w:p>
    <w:p w14:paraId="195FD034" w14:textId="77777777" w:rsidR="003C4653" w:rsidRDefault="00AA7CAB" w:rsidP="00AA7CAB">
      <w:pPr>
        <w:pStyle w:val="a5"/>
      </w:pPr>
      <w:r>
        <w:t>Размеры ставок НДФЛ установлены статьей 224 НК РФ.</w:t>
      </w:r>
    </w:p>
    <w:p w14:paraId="0BC313FD" w14:textId="77777777" w:rsidR="00AA7CAB" w:rsidRDefault="00AA7CAB" w:rsidP="00AA7CAB">
      <w:pPr>
        <w:pStyle w:val="a5"/>
      </w:pPr>
      <w:r>
        <w:t xml:space="preserve">Необходимо предусмотреть возможность добавления/дублирования/редактирования пользователем ставок </w:t>
      </w:r>
      <w:r w:rsidR="006379F7">
        <w:t>НДФЛ</w:t>
      </w:r>
      <w:r>
        <w:t>.</w:t>
      </w:r>
    </w:p>
    <w:p w14:paraId="55E2941F" w14:textId="77777777" w:rsidR="003C4653" w:rsidRDefault="003C4653" w:rsidP="00CA78AF">
      <w:pPr>
        <w:pStyle w:val="a5"/>
      </w:pPr>
    </w:p>
    <w:p w14:paraId="7059407A" w14:textId="77777777" w:rsidR="003C4653" w:rsidRDefault="009444CA" w:rsidP="009444CA">
      <w:pPr>
        <w:pStyle w:val="2-0"/>
      </w:pPr>
      <w:bookmarkStart w:id="37" w:name="_Toc55310158"/>
      <w:r>
        <w:t>Типы приказов.</w:t>
      </w:r>
      <w:bookmarkEnd w:id="37"/>
    </w:p>
    <w:p w14:paraId="2B0B72A5" w14:textId="77777777" w:rsidR="009444CA" w:rsidRDefault="009444CA" w:rsidP="009444CA">
      <w:pPr>
        <w:pStyle w:val="a5"/>
      </w:pPr>
      <w:r>
        <w:t xml:space="preserve">Необходимо внести в картотеку </w:t>
      </w:r>
      <w:r w:rsidR="00C21EEA">
        <w:t xml:space="preserve">унифицированные формы </w:t>
      </w:r>
      <w:r w:rsidR="00C21EEA">
        <w:rPr>
          <w:color w:val="000000"/>
          <w:szCs w:val="20"/>
          <w:shd w:val="clear" w:color="auto" w:fill="FFFFFF"/>
        </w:rPr>
        <w:t>первичной учетной документации по учету труда и его оплаты, утвержденные постановлением Госкомстата РФ от 05.01.2004 г. № 1 "Об утверждении унифицированных форм первичной учетной документации по учету труда и его оплаты"</w:t>
      </w:r>
      <w:r>
        <w:t xml:space="preserve">. </w:t>
      </w:r>
    </w:p>
    <w:p w14:paraId="1E66DD7A" w14:textId="257EB277" w:rsidR="00F851DC" w:rsidRDefault="00F851DC" w:rsidP="009444CA">
      <w:pPr>
        <w:pStyle w:val="a5"/>
      </w:pPr>
      <w:commentRangeStart w:id="38"/>
      <w:r>
        <w:t xml:space="preserve">На каждый тип приказа в картотеке формируется отдельная запись. </w:t>
      </w:r>
    </w:p>
    <w:p w14:paraId="08915361" w14:textId="55C8398A" w:rsidR="00F851DC" w:rsidRDefault="00F851DC" w:rsidP="009444CA">
      <w:pPr>
        <w:pStyle w:val="a5"/>
      </w:pPr>
      <w:r>
        <w:t>Справочник содержит поля:</w:t>
      </w:r>
    </w:p>
    <w:p w14:paraId="0A114AA8" w14:textId="1579F239" w:rsidR="00F851DC" w:rsidRDefault="00F851DC" w:rsidP="00F851DC">
      <w:pPr>
        <w:pStyle w:val="1-"/>
      </w:pPr>
      <w:r>
        <w:t>Пользовательский код - аналитический код редактируемой или вновь создаваемой записи. Новый код не должен совпадать ни с одним из кодов ранее введенных типов расчетов;</w:t>
      </w:r>
      <w:r w:rsidRPr="003574AE">
        <w:t xml:space="preserve"> </w:t>
      </w:r>
    </w:p>
    <w:p w14:paraId="024E3347" w14:textId="186B550D" w:rsidR="00F851DC" w:rsidRDefault="00F851DC" w:rsidP="00F851DC">
      <w:pPr>
        <w:pStyle w:val="1-"/>
      </w:pPr>
      <w:r>
        <w:t>Код по ОКИН – указывается код формы по ОКИН. Данное поле необязательно для заполнения;</w:t>
      </w:r>
    </w:p>
    <w:p w14:paraId="78E7976C" w14:textId="43EADCF1" w:rsidR="00F851DC" w:rsidRDefault="00F851DC" w:rsidP="00F851DC">
      <w:pPr>
        <w:pStyle w:val="1-"/>
      </w:pPr>
      <w:r>
        <w:t>Название – наименование формы;</w:t>
      </w:r>
    </w:p>
    <w:p w14:paraId="242AF3E0" w14:textId="2843C75C" w:rsidR="00F851DC" w:rsidRDefault="00F851DC" w:rsidP="00F851DC">
      <w:pPr>
        <w:pStyle w:val="1-"/>
      </w:pPr>
      <w:r>
        <w:t>Наличие/отсутствия признака Групповой. В данном поле проставляется флаг, если данный тип приказа можно сформировать для группы сотрудников;</w:t>
      </w:r>
    </w:p>
    <w:p w14:paraId="4B43E485" w14:textId="18EF4EF9" w:rsidR="00F851DC" w:rsidRDefault="00F851DC" w:rsidP="00F851DC">
      <w:pPr>
        <w:pStyle w:val="1-"/>
      </w:pPr>
      <w:r>
        <w:t xml:space="preserve">Форма формуляра. Предоставляется возможность просмотра прикрепленной формы формуляра. При наличии в системе ТУРБО инструментария по созданию шаблонов документов пользователю предоставляется возможность </w:t>
      </w:r>
      <w:r w:rsidR="001F59B3">
        <w:t>прикрепления нового созданного шаблона к типу приказа. Также необходимо предоставить возможность замены пользователем установленного шаблона на новый. Прикрепление нового шаблона или замена существующего возможно осуществить при помощи сервиса Создать шаблон (например, в строке справочника ставим флаг создать шаблон и включаем сервис Создать шаблон документа. После создания данный шаблон привязывается к этому типу приказа и в справочнике можно просмотреть форму шаблона).</w:t>
      </w:r>
    </w:p>
    <w:p w14:paraId="7D545459" w14:textId="7E4E9D97" w:rsidR="00F851DC" w:rsidRDefault="001F59B3" w:rsidP="009444CA">
      <w:pPr>
        <w:pStyle w:val="a5"/>
      </w:pPr>
      <w:r>
        <w:t xml:space="preserve">Справочник является предзаполненным (внесен Перечень форм </w:t>
      </w:r>
      <w:r>
        <w:rPr>
          <w:color w:val="000000"/>
          <w:szCs w:val="20"/>
          <w:shd w:val="clear" w:color="auto" w:fill="FFFFFF"/>
        </w:rPr>
        <w:t>первичной учетной документации по учету труда). Пользователю предоставляется возможность добавления, изменения, удаления строк справочника.</w:t>
      </w:r>
      <w:commentRangeEnd w:id="38"/>
      <w:r>
        <w:rPr>
          <w:rStyle w:val="aff6"/>
          <w:rFonts w:asciiTheme="minorHAnsi" w:hAnsiTheme="minorHAnsi"/>
        </w:rPr>
        <w:commentReference w:id="38"/>
      </w:r>
    </w:p>
    <w:p w14:paraId="7139F430" w14:textId="77777777" w:rsidR="006379F7" w:rsidRDefault="006379F7" w:rsidP="009444CA">
      <w:pPr>
        <w:pStyle w:val="a5"/>
        <w:rPr>
          <w:color w:val="000000"/>
          <w:szCs w:val="20"/>
          <w:shd w:val="clear" w:color="auto" w:fill="FFFFFF"/>
        </w:rPr>
      </w:pPr>
      <w:r>
        <w:t xml:space="preserve">Перечень форм </w:t>
      </w:r>
      <w:r>
        <w:rPr>
          <w:color w:val="000000"/>
          <w:szCs w:val="20"/>
          <w:shd w:val="clear" w:color="auto" w:fill="FFFFFF"/>
        </w:rPr>
        <w:t>первичной учетной документации по учету труда и его оплаты включает в себя:</w:t>
      </w:r>
    </w:p>
    <w:p w14:paraId="5759C3E1" w14:textId="77777777" w:rsidR="009444CA" w:rsidRDefault="00C21EEA" w:rsidP="009444CA">
      <w:pPr>
        <w:pStyle w:val="a5"/>
      </w:pPr>
      <w:r>
        <w:t xml:space="preserve">- </w:t>
      </w:r>
      <w:r w:rsidR="009444CA">
        <w:t>Приказ (распоряжение) о приеме работника на работу (Унифицированная форма N Т-1) (ОКУД 0301001)</w:t>
      </w:r>
    </w:p>
    <w:p w14:paraId="29BC850D" w14:textId="77777777" w:rsidR="009444CA" w:rsidRDefault="00C21EEA" w:rsidP="009444CA">
      <w:pPr>
        <w:pStyle w:val="a5"/>
      </w:pPr>
      <w:r>
        <w:t xml:space="preserve">- </w:t>
      </w:r>
      <w:r w:rsidR="009444CA">
        <w:t>Приказ (распоряжение) о приеме работников на работу (Унифицированная форма N Т-1а) (ОКУД 0301015)</w:t>
      </w:r>
    </w:p>
    <w:p w14:paraId="4049164B" w14:textId="77777777" w:rsidR="009444CA" w:rsidRDefault="00C21EEA" w:rsidP="009444CA">
      <w:pPr>
        <w:pStyle w:val="a5"/>
      </w:pPr>
      <w:r>
        <w:lastRenderedPageBreak/>
        <w:t xml:space="preserve">- </w:t>
      </w:r>
      <w:r w:rsidR="009444CA">
        <w:t>Личная карточка работника (Унифицированная форма N Т-2) (КНД 0301002)</w:t>
      </w:r>
    </w:p>
    <w:p w14:paraId="4EE91B87" w14:textId="77777777" w:rsidR="009444CA" w:rsidRDefault="00C21EEA" w:rsidP="009444CA">
      <w:pPr>
        <w:pStyle w:val="a5"/>
      </w:pPr>
      <w:r>
        <w:t xml:space="preserve">- </w:t>
      </w:r>
      <w:r w:rsidR="009444CA">
        <w:t>Личная карточка государственного (муниципального) служащего (Унифицированная форма N Т-2ГС(МС)) (ОКУД 0301016)</w:t>
      </w:r>
    </w:p>
    <w:p w14:paraId="5FD1F38A" w14:textId="77777777" w:rsidR="009444CA" w:rsidRDefault="00C21EEA" w:rsidP="009444CA">
      <w:pPr>
        <w:pStyle w:val="a5"/>
      </w:pPr>
      <w:r>
        <w:t xml:space="preserve">- </w:t>
      </w:r>
      <w:r w:rsidR="009444CA">
        <w:t>Штатное расписание (Унифицированная форма N Т-3) (ОКУД 0301017)</w:t>
      </w:r>
    </w:p>
    <w:p w14:paraId="1478EBBF" w14:textId="77777777" w:rsidR="009444CA" w:rsidRDefault="00C21EEA" w:rsidP="009444CA">
      <w:pPr>
        <w:pStyle w:val="a5"/>
      </w:pPr>
      <w:r>
        <w:t xml:space="preserve">- </w:t>
      </w:r>
      <w:r w:rsidR="009444CA">
        <w:t>Приказ (распоряжение) о переводе работника на другую работу (Унифицированная форма N Т-5) (ОКУД 0301004)</w:t>
      </w:r>
    </w:p>
    <w:p w14:paraId="7DF8C677" w14:textId="77777777" w:rsidR="009444CA" w:rsidRDefault="00C21EEA" w:rsidP="009444CA">
      <w:pPr>
        <w:pStyle w:val="a5"/>
      </w:pPr>
      <w:r>
        <w:t xml:space="preserve">- </w:t>
      </w:r>
      <w:r w:rsidR="009444CA">
        <w:t>Приказ (распоряжение) о переводе работников на другую работу (Унифицированная форма N Т-5а) (ОКУД 0301004)</w:t>
      </w:r>
    </w:p>
    <w:p w14:paraId="4BE2B964" w14:textId="77777777" w:rsidR="009444CA" w:rsidRDefault="00C21EEA" w:rsidP="009444CA">
      <w:pPr>
        <w:pStyle w:val="a5"/>
      </w:pPr>
      <w:r>
        <w:t xml:space="preserve">- </w:t>
      </w:r>
      <w:r w:rsidR="009444CA">
        <w:t>Приказ (распоряжение) о предоставлении отпуска работнику (Унифицированная форма N Т-6) (ОКУД 0301005)</w:t>
      </w:r>
    </w:p>
    <w:p w14:paraId="53EF1C66" w14:textId="77777777" w:rsidR="009444CA" w:rsidRDefault="00C21EEA" w:rsidP="009444CA">
      <w:pPr>
        <w:pStyle w:val="a5"/>
      </w:pPr>
      <w:r>
        <w:t xml:space="preserve">- </w:t>
      </w:r>
      <w:r w:rsidR="009444CA">
        <w:t>Приказ (распоряжение) о предоставлении отпуска работникам (Унифицированная форма N Т-6а) (ОКУД 0301005)</w:t>
      </w:r>
    </w:p>
    <w:p w14:paraId="1721648D" w14:textId="77777777" w:rsidR="009444CA" w:rsidRDefault="00C21EEA" w:rsidP="009444CA">
      <w:pPr>
        <w:pStyle w:val="a5"/>
      </w:pPr>
      <w:r>
        <w:t xml:space="preserve">- </w:t>
      </w:r>
      <w:r w:rsidR="009444CA">
        <w:t>График отпусков (Унифицированная форма N Т-7) (ОКУД 0301020</w:t>
      </w:r>
    </w:p>
    <w:p w14:paraId="771B337C" w14:textId="77777777" w:rsidR="009444CA" w:rsidRDefault="00C21EEA" w:rsidP="009444CA">
      <w:pPr>
        <w:pStyle w:val="a5"/>
      </w:pPr>
      <w:r>
        <w:t xml:space="preserve">- </w:t>
      </w:r>
      <w:r w:rsidR="009444CA">
        <w:t>Приказ (распоряжение) о прекращении (расторжении) трудового договора с работником (увольнении) (Унифицированная форма N Т-8) (ОКУД 0301006)</w:t>
      </w:r>
    </w:p>
    <w:p w14:paraId="69931A13" w14:textId="77777777" w:rsidR="009444CA" w:rsidRDefault="00C21EEA" w:rsidP="009444CA">
      <w:pPr>
        <w:pStyle w:val="a5"/>
      </w:pPr>
      <w:r>
        <w:t xml:space="preserve">- </w:t>
      </w:r>
      <w:r w:rsidR="009444CA">
        <w:t>Приказ (распоряжение) о прекращении (расторжении) трудового договора с работниками (увольнении) (Унифицированная форма N Т-8а) (ОКУД 0301006)</w:t>
      </w:r>
    </w:p>
    <w:p w14:paraId="4B5C38D2" w14:textId="77777777" w:rsidR="009444CA" w:rsidRDefault="00C21EEA" w:rsidP="009444CA">
      <w:pPr>
        <w:pStyle w:val="a5"/>
      </w:pPr>
      <w:r>
        <w:t xml:space="preserve">- </w:t>
      </w:r>
      <w:r w:rsidR="009444CA">
        <w:t>Приказ (распоряжение) о направлении работника в командировку (Унифицированная форма N Т-9) (ОКУД 0301022)</w:t>
      </w:r>
    </w:p>
    <w:p w14:paraId="2BFCBC0A" w14:textId="77777777" w:rsidR="009444CA" w:rsidRDefault="00C21EEA" w:rsidP="009444CA">
      <w:pPr>
        <w:pStyle w:val="a5"/>
      </w:pPr>
      <w:r>
        <w:t xml:space="preserve">- </w:t>
      </w:r>
      <w:r w:rsidR="009444CA">
        <w:t>Приказ (распоряжение) о направлении работников в командировку (Унифицированная форма N Т-9а) (ОКУД 0301023)</w:t>
      </w:r>
    </w:p>
    <w:p w14:paraId="19C686C1" w14:textId="77777777" w:rsidR="009444CA" w:rsidRDefault="00C21EEA" w:rsidP="009444CA">
      <w:pPr>
        <w:pStyle w:val="a5"/>
      </w:pPr>
      <w:r>
        <w:t xml:space="preserve">- </w:t>
      </w:r>
      <w:r w:rsidR="009444CA">
        <w:t>Командировочное удостоверение (Унифицированная форма N Т-10) (ОКУД 0301024)</w:t>
      </w:r>
    </w:p>
    <w:p w14:paraId="702C59A6" w14:textId="77777777" w:rsidR="009444CA" w:rsidRDefault="00C21EEA" w:rsidP="009444CA">
      <w:pPr>
        <w:pStyle w:val="a5"/>
      </w:pPr>
      <w:r>
        <w:t xml:space="preserve">- </w:t>
      </w:r>
      <w:r w:rsidR="009444CA">
        <w:t>Служебное задание для направления в командировку и отчет о его выполнении (Унифицированная форма N Т-10а) (ОКУД 0301025)</w:t>
      </w:r>
    </w:p>
    <w:p w14:paraId="707836B4" w14:textId="77777777" w:rsidR="009444CA" w:rsidRDefault="00C21EEA" w:rsidP="009444CA">
      <w:pPr>
        <w:pStyle w:val="a5"/>
      </w:pPr>
      <w:r>
        <w:t xml:space="preserve">- </w:t>
      </w:r>
      <w:r w:rsidR="009444CA">
        <w:t>Приказ (распоряжение) о поощрении работника (Унифицированная форма N Т-11) (ОКУД 0301026)</w:t>
      </w:r>
    </w:p>
    <w:p w14:paraId="4ED78BE7" w14:textId="77777777" w:rsidR="009444CA" w:rsidRDefault="00C21EEA" w:rsidP="009444CA">
      <w:pPr>
        <w:pStyle w:val="a5"/>
      </w:pPr>
      <w:r>
        <w:t xml:space="preserve">- </w:t>
      </w:r>
      <w:r w:rsidR="009444CA">
        <w:t>Приказ (распоряжение) о поощрении работников (Унифицированная форма N Т-11а) (ОКУД 0301027)</w:t>
      </w:r>
    </w:p>
    <w:p w14:paraId="3E1F0824" w14:textId="77777777" w:rsidR="009444CA" w:rsidRDefault="008D25A8" w:rsidP="009444CA">
      <w:pPr>
        <w:pStyle w:val="a5"/>
        <w:rPr>
          <w:color w:val="000000"/>
          <w:szCs w:val="20"/>
        </w:rPr>
      </w:pPr>
      <w:r>
        <w:t xml:space="preserve">- </w:t>
      </w:r>
      <w:r>
        <w:rPr>
          <w:color w:val="000000"/>
          <w:szCs w:val="20"/>
        </w:rPr>
        <w:t>Записка-расчет о предоставлении отпуска работнику (форма N Т-60)</w:t>
      </w:r>
    </w:p>
    <w:p w14:paraId="47882425" w14:textId="77777777" w:rsidR="008D25A8" w:rsidRDefault="008D25A8" w:rsidP="008D25A8">
      <w:pPr>
        <w:shd w:val="clear" w:color="auto" w:fill="FFFFFF"/>
        <w:rPr>
          <w:rFonts w:eastAsia="Times New Roman" w:cs="Times New Roman"/>
          <w:color w:val="000000"/>
          <w:szCs w:val="20"/>
          <w:lang w:eastAsia="ru-RU"/>
        </w:rPr>
      </w:pPr>
      <w:r>
        <w:rPr>
          <w:color w:val="000000"/>
          <w:szCs w:val="20"/>
        </w:rPr>
        <w:t xml:space="preserve">- </w:t>
      </w:r>
      <w:r w:rsidRPr="008D25A8">
        <w:rPr>
          <w:rFonts w:eastAsia="Times New Roman" w:cs="Times New Roman"/>
          <w:color w:val="000000"/>
          <w:szCs w:val="20"/>
          <w:lang w:eastAsia="ru-RU"/>
        </w:rPr>
        <w:t>Записка-расчет при прекращении (расторжении) трудового договора с работником (увольнении)</w:t>
      </w:r>
      <w:r>
        <w:rPr>
          <w:rFonts w:eastAsia="Times New Roman" w:cs="Times New Roman"/>
          <w:color w:val="000000"/>
          <w:szCs w:val="20"/>
          <w:lang w:eastAsia="ru-RU"/>
        </w:rPr>
        <w:t xml:space="preserve"> </w:t>
      </w:r>
      <w:r w:rsidRPr="008D25A8">
        <w:rPr>
          <w:rFonts w:eastAsia="Times New Roman" w:cs="Times New Roman"/>
          <w:color w:val="000000"/>
          <w:szCs w:val="20"/>
          <w:lang w:eastAsia="ru-RU"/>
        </w:rPr>
        <w:t>(форма N Т-61)</w:t>
      </w:r>
    </w:p>
    <w:p w14:paraId="4CDF7BD4" w14:textId="77777777" w:rsidR="00620585" w:rsidRPr="00620585" w:rsidRDefault="00620585" w:rsidP="00620585">
      <w:pPr>
        <w:pStyle w:val="a5"/>
        <w:rPr>
          <w:szCs w:val="20"/>
        </w:rPr>
      </w:pPr>
      <w:r>
        <w:rPr>
          <w:rFonts w:cs="Arial"/>
          <w:color w:val="000000"/>
          <w:szCs w:val="20"/>
          <w:shd w:val="clear" w:color="auto" w:fill="FFFFFF"/>
        </w:rPr>
        <w:t xml:space="preserve">- </w:t>
      </w:r>
      <w:r w:rsidRPr="00620585">
        <w:rPr>
          <w:rFonts w:cs="Arial"/>
          <w:color w:val="000000"/>
          <w:szCs w:val="20"/>
          <w:shd w:val="clear" w:color="auto" w:fill="FFFFFF"/>
        </w:rPr>
        <w:t>Лицевой счет (свт) (Унифицированная форма N Т-54а) (ОКУД 0301013) </w:t>
      </w:r>
    </w:p>
    <w:p w14:paraId="349E4C6F" w14:textId="77777777" w:rsidR="006379F7" w:rsidRDefault="006379F7" w:rsidP="009444CA">
      <w:pPr>
        <w:pStyle w:val="a5"/>
      </w:pPr>
      <w:r>
        <w:rPr>
          <w:color w:val="000000"/>
          <w:szCs w:val="20"/>
        </w:rPr>
        <w:t xml:space="preserve">- </w:t>
      </w:r>
      <w:r>
        <w:t>Приказ (распоряжение) об установлении надбавок (доплат) работнику</w:t>
      </w:r>
    </w:p>
    <w:p w14:paraId="37E6FEB0" w14:textId="77777777" w:rsidR="006379F7" w:rsidRDefault="006379F7" w:rsidP="009444CA">
      <w:pPr>
        <w:pStyle w:val="a5"/>
      </w:pPr>
      <w:r>
        <w:t>- Приказ (распоряжение) об установлении надбавок (доплат) работникам</w:t>
      </w:r>
    </w:p>
    <w:p w14:paraId="33C580E7" w14:textId="77777777" w:rsidR="007B09DE" w:rsidRDefault="007B09DE" w:rsidP="009444CA">
      <w:pPr>
        <w:pStyle w:val="a5"/>
      </w:pPr>
      <w:r>
        <w:t xml:space="preserve">- Приказ (распоряжение) об отмене </w:t>
      </w:r>
      <w:r w:rsidR="00BD5683">
        <w:t>надбавок (</w:t>
      </w:r>
      <w:r>
        <w:t>доплат</w:t>
      </w:r>
      <w:r w:rsidR="00BD5683">
        <w:t>)</w:t>
      </w:r>
      <w:r>
        <w:t xml:space="preserve"> работнику</w:t>
      </w:r>
    </w:p>
    <w:p w14:paraId="3AEEE507" w14:textId="77777777" w:rsidR="007B09DE" w:rsidRDefault="007B09DE" w:rsidP="009444CA">
      <w:pPr>
        <w:pStyle w:val="a5"/>
        <w:rPr>
          <w:color w:val="000000"/>
          <w:szCs w:val="20"/>
        </w:rPr>
      </w:pPr>
      <w:r>
        <w:t xml:space="preserve">- Приказ (распоряжение) об отмене </w:t>
      </w:r>
      <w:r w:rsidR="00BD5683">
        <w:t>надбавок (</w:t>
      </w:r>
      <w:r>
        <w:t>доплат</w:t>
      </w:r>
      <w:r w:rsidR="00BD5683">
        <w:t>)</w:t>
      </w:r>
      <w:r>
        <w:t xml:space="preserve"> работникам</w:t>
      </w:r>
    </w:p>
    <w:p w14:paraId="79D4FF7A" w14:textId="77777777" w:rsidR="008D25A8" w:rsidRDefault="008D25A8" w:rsidP="009444CA">
      <w:pPr>
        <w:pStyle w:val="a5"/>
        <w:rPr>
          <w:color w:val="000000"/>
          <w:szCs w:val="20"/>
        </w:rPr>
      </w:pPr>
      <w:r>
        <w:rPr>
          <w:color w:val="000000"/>
          <w:szCs w:val="20"/>
        </w:rPr>
        <w:t>- Трудовой договор</w:t>
      </w:r>
    </w:p>
    <w:p w14:paraId="7B59E586" w14:textId="77777777" w:rsidR="00E81EBF" w:rsidRDefault="008D25A8" w:rsidP="009444CA">
      <w:pPr>
        <w:pStyle w:val="a5"/>
        <w:rPr>
          <w:color w:val="000000"/>
          <w:szCs w:val="20"/>
        </w:rPr>
      </w:pPr>
      <w:r>
        <w:rPr>
          <w:color w:val="000000"/>
          <w:szCs w:val="20"/>
        </w:rPr>
        <w:t>- Приказ об отзыве работника из отпуска</w:t>
      </w:r>
    </w:p>
    <w:p w14:paraId="42C74FC6" w14:textId="0FF6BA19" w:rsidR="008D25A8" w:rsidRDefault="00E81EBF" w:rsidP="009444CA">
      <w:pPr>
        <w:pStyle w:val="a5"/>
        <w:rPr>
          <w:color w:val="000000"/>
          <w:szCs w:val="20"/>
        </w:rPr>
      </w:pPr>
      <w:r>
        <w:rPr>
          <w:color w:val="000000"/>
          <w:szCs w:val="20"/>
        </w:rPr>
        <w:t>- Приказ об увеличении окладов/тарифов (индексация)</w:t>
      </w:r>
    </w:p>
    <w:p w14:paraId="074DFD72" w14:textId="5A03C56D" w:rsidR="00B252DB" w:rsidRDefault="00B252DB" w:rsidP="009444CA">
      <w:pPr>
        <w:pStyle w:val="a5"/>
        <w:rPr>
          <w:color w:val="000000"/>
          <w:szCs w:val="20"/>
        </w:rPr>
      </w:pPr>
      <w:commentRangeStart w:id="39"/>
      <w:r>
        <w:rPr>
          <w:color w:val="000000"/>
          <w:szCs w:val="20"/>
        </w:rPr>
        <w:t xml:space="preserve">- </w:t>
      </w:r>
      <w:r>
        <w:t>Приказ «Отсутствие без уважительных причин/Отстранение работника от работы»</w:t>
      </w:r>
      <w:commentRangeEnd w:id="39"/>
      <w:r>
        <w:rPr>
          <w:rStyle w:val="aff6"/>
          <w:rFonts w:asciiTheme="minorHAnsi" w:hAnsiTheme="minorHAnsi"/>
        </w:rPr>
        <w:commentReference w:id="39"/>
      </w:r>
    </w:p>
    <w:p w14:paraId="734C2FC6" w14:textId="77777777" w:rsidR="006379F7" w:rsidRDefault="006379F7" w:rsidP="009444CA">
      <w:pPr>
        <w:pStyle w:val="a5"/>
      </w:pPr>
      <w:r>
        <w:t>Необходимо предусмотреть группировку отдельных форм приказов в 2 группы:</w:t>
      </w:r>
    </w:p>
    <w:p w14:paraId="4CD1BEC2" w14:textId="77777777" w:rsidR="006379F7" w:rsidRDefault="006379F7" w:rsidP="006379F7">
      <w:pPr>
        <w:pStyle w:val="1-"/>
      </w:pPr>
      <w:r>
        <w:t>Приказы, сформированные для одного сотрудника:</w:t>
      </w:r>
    </w:p>
    <w:p w14:paraId="258FEDD2" w14:textId="77777777" w:rsidR="006379F7" w:rsidRDefault="006379F7" w:rsidP="006379F7">
      <w:pPr>
        <w:pStyle w:val="2-"/>
      </w:pPr>
      <w:r>
        <w:t>- Приказ (распоряжение) о приеме работника на работу (Унифицированная форма N Т-1) (ОКУД 0301001)</w:t>
      </w:r>
    </w:p>
    <w:p w14:paraId="1DA366DC" w14:textId="77777777" w:rsidR="006379F7" w:rsidRDefault="006379F7" w:rsidP="006379F7">
      <w:pPr>
        <w:pStyle w:val="2-"/>
      </w:pPr>
      <w:r>
        <w:lastRenderedPageBreak/>
        <w:t>- Приказ (распоряжение) о переводе работника на другую работу (Унифицированная форма N Т-5) (ОКУД 0301004)</w:t>
      </w:r>
    </w:p>
    <w:p w14:paraId="20ADCA09" w14:textId="77777777" w:rsidR="006379F7" w:rsidRDefault="006379F7" w:rsidP="006379F7">
      <w:pPr>
        <w:pStyle w:val="2-"/>
      </w:pPr>
      <w:r>
        <w:t>- Приказ (распоряжение) о предоставлении отпуска работнику (Унифицированная форма N Т-6) (ОКУД 0301005)</w:t>
      </w:r>
    </w:p>
    <w:p w14:paraId="462C7304" w14:textId="77777777" w:rsidR="006379F7" w:rsidRDefault="006379F7" w:rsidP="006379F7">
      <w:pPr>
        <w:pStyle w:val="2-"/>
      </w:pPr>
      <w:r>
        <w:t>- Приказ (распоряжение) о прекращении (расторжении) трудового договора с работником (увольнении) (Унифицированная форма N Т-8) (ОКУД 0301006)</w:t>
      </w:r>
    </w:p>
    <w:p w14:paraId="32453FB0" w14:textId="77777777" w:rsidR="006379F7" w:rsidRDefault="006379F7" w:rsidP="006379F7">
      <w:pPr>
        <w:pStyle w:val="2-"/>
      </w:pPr>
      <w:r>
        <w:t>- Приказ (распоряжение) о направлении работника в командировку (Унифицированная форма N Т-9) (ОКУД 0301022)</w:t>
      </w:r>
    </w:p>
    <w:p w14:paraId="25A9179C" w14:textId="77777777" w:rsidR="006379F7" w:rsidRDefault="006379F7" w:rsidP="006379F7">
      <w:pPr>
        <w:pStyle w:val="2-"/>
      </w:pPr>
      <w:r>
        <w:t>- Приказ (распоряжение) о поощрении работника (Унифицированная форма N Т-11) (ОКУД 0301026)</w:t>
      </w:r>
    </w:p>
    <w:p w14:paraId="62FB78E3" w14:textId="77777777" w:rsidR="006379F7" w:rsidRDefault="006379F7" w:rsidP="006379F7">
      <w:pPr>
        <w:pStyle w:val="2-"/>
      </w:pPr>
      <w:r>
        <w:rPr>
          <w:color w:val="000000"/>
          <w:szCs w:val="20"/>
        </w:rPr>
        <w:t xml:space="preserve">- </w:t>
      </w:r>
      <w:r>
        <w:t>Приказ (распоряжение) об установлении надбавок (доплат) работнику</w:t>
      </w:r>
    </w:p>
    <w:p w14:paraId="645985AA" w14:textId="77777777" w:rsidR="00B22D08" w:rsidRDefault="00B22D08" w:rsidP="006379F7">
      <w:pPr>
        <w:pStyle w:val="2-"/>
      </w:pPr>
      <w:r>
        <w:t>- Приказ (распоряжение) об отмене надбавок (доплат) работнику</w:t>
      </w:r>
    </w:p>
    <w:p w14:paraId="26432551" w14:textId="1D79BED5" w:rsidR="00B252DB" w:rsidRPr="00B252DB" w:rsidRDefault="00B252DB" w:rsidP="00B252DB">
      <w:pPr>
        <w:pStyle w:val="2-"/>
        <w:rPr>
          <w:color w:val="000000"/>
          <w:szCs w:val="20"/>
        </w:rPr>
      </w:pPr>
      <w:r>
        <w:t>Приказ «Отсутствие без уважительных причин/Отстранение работника от работы»</w:t>
      </w:r>
      <w:r>
        <w:rPr>
          <w:rStyle w:val="aff6"/>
          <w:rFonts w:asciiTheme="minorHAnsi" w:hAnsiTheme="minorHAnsi"/>
        </w:rPr>
        <w:commentReference w:id="40"/>
      </w:r>
    </w:p>
    <w:p w14:paraId="5969A57F" w14:textId="77777777" w:rsidR="006379F7" w:rsidRDefault="006379F7" w:rsidP="009444CA">
      <w:pPr>
        <w:pStyle w:val="a5"/>
      </w:pPr>
    </w:p>
    <w:p w14:paraId="44FED1B4" w14:textId="77777777" w:rsidR="006379F7" w:rsidRDefault="006379F7" w:rsidP="006379F7">
      <w:pPr>
        <w:pStyle w:val="1-"/>
      </w:pPr>
      <w:r>
        <w:t>Приказы, сформированные для группы сотрудников:</w:t>
      </w:r>
    </w:p>
    <w:p w14:paraId="7EBFB4B0" w14:textId="77777777" w:rsidR="006379F7" w:rsidRDefault="006379F7" w:rsidP="006379F7">
      <w:pPr>
        <w:pStyle w:val="2-"/>
      </w:pPr>
      <w:r>
        <w:t>- Приказ (распоряжение) о приеме работников на работу (Унифицированная форма N Т-1а) (ОКУД 0301015)</w:t>
      </w:r>
    </w:p>
    <w:p w14:paraId="1B83BD06" w14:textId="77777777" w:rsidR="006379F7" w:rsidRDefault="006379F7" w:rsidP="006379F7">
      <w:pPr>
        <w:pStyle w:val="2-"/>
      </w:pPr>
      <w:r>
        <w:t>- Приказ (распоряжение) о переводе работников на другую работу (Унифицированная форма N Т-5а) (ОКУД 0301004)</w:t>
      </w:r>
    </w:p>
    <w:p w14:paraId="27F7570A" w14:textId="77777777" w:rsidR="006379F7" w:rsidRDefault="006379F7" w:rsidP="006379F7">
      <w:pPr>
        <w:pStyle w:val="2-"/>
      </w:pPr>
      <w:r>
        <w:t>- Приказ (распоряжение) о предоставлении отпуска работникам (Унифицированная форма N Т-6а) (ОКУД 0301005)</w:t>
      </w:r>
    </w:p>
    <w:p w14:paraId="56D2D586" w14:textId="77777777" w:rsidR="006379F7" w:rsidRDefault="006379F7" w:rsidP="006379F7">
      <w:pPr>
        <w:pStyle w:val="2-"/>
      </w:pPr>
      <w:r>
        <w:t>- Приказ (распоряжение) о прекращении (расторжении) трудового договора с работниками (увольнении) (Унифицированная форма N Т-8а) (ОКУД 0301006)</w:t>
      </w:r>
    </w:p>
    <w:p w14:paraId="71566D0A" w14:textId="77777777" w:rsidR="006379F7" w:rsidRDefault="006379F7" w:rsidP="006379F7">
      <w:pPr>
        <w:pStyle w:val="2-"/>
      </w:pPr>
      <w:r>
        <w:t>- Приказ (распоряжение) о направлении работников в командировку (Унифицированная форма N Т-9а) (ОКУД 0301023)</w:t>
      </w:r>
    </w:p>
    <w:p w14:paraId="1BA20009" w14:textId="77777777" w:rsidR="006379F7" w:rsidRDefault="006379F7" w:rsidP="006379F7">
      <w:pPr>
        <w:pStyle w:val="2-"/>
      </w:pPr>
      <w:r>
        <w:t>- Приказ (распоряжение) о поощрении работников (Унифицированная форма N Т-11а) (ОКУД 0301027)</w:t>
      </w:r>
    </w:p>
    <w:p w14:paraId="30E82639" w14:textId="77777777" w:rsidR="006379F7" w:rsidRPr="00B22D08" w:rsidRDefault="006379F7" w:rsidP="006379F7">
      <w:pPr>
        <w:pStyle w:val="2-"/>
        <w:rPr>
          <w:color w:val="000000"/>
          <w:szCs w:val="20"/>
        </w:rPr>
      </w:pPr>
      <w:r>
        <w:t>- Приказ (распоряжение) об установлении надбавок (доплат) работникам</w:t>
      </w:r>
    </w:p>
    <w:p w14:paraId="550F2116" w14:textId="77777777" w:rsidR="00B22D08" w:rsidRDefault="00B22D08" w:rsidP="006379F7">
      <w:pPr>
        <w:pStyle w:val="2-"/>
        <w:rPr>
          <w:color w:val="000000"/>
          <w:szCs w:val="20"/>
        </w:rPr>
      </w:pPr>
      <w:r>
        <w:t>- Приказ (распоряжение) об отмене надбавок (доплат) работникам</w:t>
      </w:r>
    </w:p>
    <w:p w14:paraId="407534AA" w14:textId="77777777" w:rsidR="009444CA" w:rsidRDefault="009444CA" w:rsidP="009444CA">
      <w:pPr>
        <w:pStyle w:val="a5"/>
      </w:pPr>
      <w:r>
        <w:t xml:space="preserve">Необходимо предусмотреть возможность добавления/дублирования/редактирования пользователем </w:t>
      </w:r>
      <w:r w:rsidR="006379F7">
        <w:t>типов приказов</w:t>
      </w:r>
      <w:r>
        <w:t>.</w:t>
      </w:r>
    </w:p>
    <w:p w14:paraId="6B723845" w14:textId="77777777" w:rsidR="003C4653" w:rsidRDefault="003C4653" w:rsidP="00CA78AF">
      <w:pPr>
        <w:pStyle w:val="a5"/>
      </w:pPr>
    </w:p>
    <w:p w14:paraId="17E59918" w14:textId="77777777" w:rsidR="003C4653" w:rsidRDefault="008D25A8" w:rsidP="008D25A8">
      <w:pPr>
        <w:pStyle w:val="2-0"/>
      </w:pPr>
      <w:bookmarkStart w:id="41" w:name="_Toc55310159"/>
      <w:r>
        <w:t>Справочники.</w:t>
      </w:r>
      <w:bookmarkEnd w:id="41"/>
    </w:p>
    <w:p w14:paraId="5E2EE218" w14:textId="77777777" w:rsidR="003C4653" w:rsidRDefault="003C4653" w:rsidP="00CA78AF">
      <w:pPr>
        <w:pStyle w:val="a5"/>
      </w:pPr>
    </w:p>
    <w:p w14:paraId="47A48B49" w14:textId="77777777" w:rsidR="003C4653" w:rsidRPr="00F55DBE" w:rsidRDefault="00F55DBE" w:rsidP="00F55DBE">
      <w:pPr>
        <w:pStyle w:val="3-0"/>
        <w:rPr>
          <w:lang w:val="en-US"/>
        </w:rPr>
      </w:pPr>
      <w:bookmarkStart w:id="42" w:name="_Toc55310160"/>
      <w:r>
        <w:t>Должности.</w:t>
      </w:r>
      <w:bookmarkEnd w:id="42"/>
    </w:p>
    <w:p w14:paraId="0E803DD3" w14:textId="77777777" w:rsidR="00BC725F" w:rsidRPr="00720D00" w:rsidRDefault="00BC725F" w:rsidP="00BC725F">
      <w:pPr>
        <w:spacing w:after="120" w:line="252" w:lineRule="auto"/>
        <w:rPr>
          <w:rFonts w:eastAsia="Times New Roman" w:cs="Helvetica"/>
          <w:bCs/>
          <w:color w:val="333333"/>
          <w:szCs w:val="20"/>
          <w:bdr w:val="none" w:sz="0" w:space="0" w:color="auto" w:frame="1"/>
          <w:lang w:eastAsia="ru-RU"/>
        </w:rPr>
      </w:pPr>
      <w:r>
        <w:t>Справочник содержит справочную информацию по всем должностям, по которым ведется учет. Все сведения в этот справочник вводятся с помощью карточки Роль субъекта.</w:t>
      </w:r>
    </w:p>
    <w:p w14:paraId="68D07402" w14:textId="77777777" w:rsidR="00BC725F" w:rsidRDefault="00BC725F" w:rsidP="00BC725F">
      <w:pPr>
        <w:pStyle w:val="a5"/>
      </w:pPr>
      <w:r>
        <w:t>Карточка включает в себя следующие поля:</w:t>
      </w:r>
    </w:p>
    <w:p w14:paraId="1FFF5EF3" w14:textId="77777777" w:rsidR="00BC725F" w:rsidRDefault="00BC725F" w:rsidP="00BC725F">
      <w:pPr>
        <w:pStyle w:val="1-"/>
      </w:pPr>
      <w:r>
        <w:t>Общие параметры:</w:t>
      </w:r>
    </w:p>
    <w:p w14:paraId="22EA4B2C" w14:textId="77777777" w:rsidR="008D25A8" w:rsidRPr="00351BB1" w:rsidRDefault="00BC725F" w:rsidP="00BC725F">
      <w:pPr>
        <w:pStyle w:val="2-"/>
        <w:rPr>
          <w:szCs w:val="20"/>
        </w:rPr>
      </w:pPr>
      <w:r w:rsidRPr="00351BB1">
        <w:rPr>
          <w:szCs w:val="20"/>
        </w:rPr>
        <w:t xml:space="preserve">Код. </w:t>
      </w:r>
      <w:r w:rsidRPr="00351BB1">
        <w:rPr>
          <w:rFonts w:cs="Helvetica"/>
          <w:color w:val="333333"/>
          <w:szCs w:val="20"/>
        </w:rPr>
        <w:t>Поле Код служит для ввода уникального кода записи. Проставляется автоматически при добавлении записи в справочник. Редактируется вручную. Новый код не должен совпадать ни с одним из кодов ранее введенных типов расчетов</w:t>
      </w:r>
      <w:r w:rsidRPr="00351BB1">
        <w:rPr>
          <w:szCs w:val="20"/>
        </w:rPr>
        <w:t>;</w:t>
      </w:r>
    </w:p>
    <w:p w14:paraId="1152A7FC" w14:textId="77777777" w:rsidR="00BC725F" w:rsidRPr="00351BB1" w:rsidRDefault="00BC725F" w:rsidP="00BC725F">
      <w:pPr>
        <w:pStyle w:val="2-"/>
        <w:rPr>
          <w:szCs w:val="20"/>
        </w:rPr>
      </w:pPr>
      <w:r w:rsidRPr="00351BB1">
        <w:rPr>
          <w:szCs w:val="20"/>
        </w:rPr>
        <w:lastRenderedPageBreak/>
        <w:t>Название. У</w:t>
      </w:r>
      <w:r w:rsidRPr="00351BB1">
        <w:rPr>
          <w:rFonts w:cs="Helvetica"/>
          <w:color w:val="333333"/>
          <w:szCs w:val="20"/>
        </w:rPr>
        <w:t>казывается наименование ролевой группы. При создании новой записи по умолчанию в данном поле отображается "Новая роль"</w:t>
      </w:r>
      <w:r w:rsidRPr="00351BB1">
        <w:rPr>
          <w:szCs w:val="20"/>
        </w:rPr>
        <w:t>;</w:t>
      </w:r>
    </w:p>
    <w:p w14:paraId="2B032F96" w14:textId="77777777" w:rsidR="00BC725F" w:rsidRPr="00351BB1" w:rsidRDefault="00BC725F" w:rsidP="00BC725F">
      <w:pPr>
        <w:pStyle w:val="2-"/>
        <w:rPr>
          <w:szCs w:val="20"/>
        </w:rPr>
      </w:pPr>
      <w:r w:rsidRPr="00351BB1">
        <w:rPr>
          <w:szCs w:val="20"/>
        </w:rPr>
        <w:t>Дательный падеж. Вносится пользователем вручную;</w:t>
      </w:r>
    </w:p>
    <w:p w14:paraId="34455A72" w14:textId="77777777" w:rsidR="00BC725F" w:rsidRPr="00351BB1" w:rsidRDefault="00BC725F" w:rsidP="00BC725F">
      <w:pPr>
        <w:pStyle w:val="2-"/>
        <w:rPr>
          <w:szCs w:val="20"/>
        </w:rPr>
      </w:pPr>
      <w:r w:rsidRPr="00351BB1">
        <w:rPr>
          <w:szCs w:val="20"/>
        </w:rPr>
        <w:t>Винительный падеж. Вносится пользователем вручную;</w:t>
      </w:r>
    </w:p>
    <w:p w14:paraId="63AB8FCB" w14:textId="77777777" w:rsidR="00BC725F" w:rsidRPr="00351BB1" w:rsidRDefault="00BC725F" w:rsidP="00BC725F">
      <w:pPr>
        <w:pStyle w:val="2-"/>
        <w:rPr>
          <w:szCs w:val="20"/>
        </w:rPr>
      </w:pPr>
      <w:r w:rsidRPr="00351BB1">
        <w:rPr>
          <w:szCs w:val="20"/>
        </w:rPr>
        <w:t xml:space="preserve">Системная роль. </w:t>
      </w:r>
      <w:r w:rsidRPr="00351BB1">
        <w:rPr>
          <w:rFonts w:cs="Helvetica"/>
          <w:color w:val="333333"/>
          <w:szCs w:val="20"/>
        </w:rPr>
        <w:t>Поле Системная роль служит для указания роли для подсистем (проектов). Необходимая роль выбирается из представленных вариантов списка, нажатием на кнопку выбора в поле. Вариант "Не задано" - означает, что для настраиваемой роли не будет задана роль для подсистем</w:t>
      </w:r>
      <w:r w:rsidRPr="00351BB1">
        <w:rPr>
          <w:szCs w:val="20"/>
        </w:rPr>
        <w:t>;</w:t>
      </w:r>
    </w:p>
    <w:p w14:paraId="47B84A6B" w14:textId="77777777" w:rsidR="00351BB1" w:rsidRPr="00351BB1" w:rsidRDefault="00351BB1" w:rsidP="00BC725F">
      <w:pPr>
        <w:pStyle w:val="2-"/>
        <w:rPr>
          <w:szCs w:val="20"/>
        </w:rPr>
      </w:pPr>
      <w:r w:rsidRPr="00351BB1">
        <w:rPr>
          <w:szCs w:val="20"/>
        </w:rPr>
        <w:t>Роль для логина. Возможность выбора роли (набора прав) пользователя.</w:t>
      </w:r>
    </w:p>
    <w:p w14:paraId="040BC563" w14:textId="77777777" w:rsidR="00BC725F" w:rsidRPr="00351BB1" w:rsidRDefault="00BC725F" w:rsidP="00BC725F">
      <w:pPr>
        <w:pStyle w:val="1-"/>
        <w:rPr>
          <w:szCs w:val="20"/>
        </w:rPr>
      </w:pPr>
      <w:r w:rsidRPr="00351BB1">
        <w:rPr>
          <w:szCs w:val="20"/>
        </w:rPr>
        <w:t>Умолчания для вакансий:</w:t>
      </w:r>
    </w:p>
    <w:p w14:paraId="52A02AA0" w14:textId="77777777" w:rsidR="00BC725F" w:rsidRPr="00351BB1" w:rsidRDefault="00BC725F" w:rsidP="00BC725F">
      <w:pPr>
        <w:pStyle w:val="2-"/>
        <w:rPr>
          <w:szCs w:val="20"/>
        </w:rPr>
      </w:pPr>
      <w:r w:rsidRPr="00351BB1">
        <w:rPr>
          <w:szCs w:val="20"/>
        </w:rPr>
        <w:t>Словоформа</w:t>
      </w:r>
      <w:r w:rsidR="00351BB1" w:rsidRPr="00351BB1">
        <w:rPr>
          <w:szCs w:val="20"/>
        </w:rPr>
        <w:t>. Вводится вручную пользователем</w:t>
      </w:r>
      <w:r w:rsidRPr="00351BB1">
        <w:rPr>
          <w:szCs w:val="20"/>
        </w:rPr>
        <w:t>;</w:t>
      </w:r>
    </w:p>
    <w:p w14:paraId="659016C9" w14:textId="77777777" w:rsidR="00BC725F" w:rsidRPr="00351BB1" w:rsidRDefault="00BC725F" w:rsidP="00BC725F">
      <w:pPr>
        <w:pStyle w:val="2-"/>
        <w:rPr>
          <w:szCs w:val="20"/>
        </w:rPr>
      </w:pPr>
      <w:r w:rsidRPr="00351BB1">
        <w:rPr>
          <w:szCs w:val="20"/>
        </w:rPr>
        <w:t>Категория</w:t>
      </w:r>
      <w:r w:rsidR="00351BB1" w:rsidRPr="00351BB1">
        <w:rPr>
          <w:szCs w:val="20"/>
        </w:rPr>
        <w:t>. Выбор категории должности или профессии (рабочие, служащие, руководители, сотрудники)</w:t>
      </w:r>
      <w:r w:rsidRPr="00351BB1">
        <w:rPr>
          <w:szCs w:val="20"/>
        </w:rPr>
        <w:t>;</w:t>
      </w:r>
    </w:p>
    <w:p w14:paraId="63C714FA" w14:textId="77777777" w:rsidR="00BC725F" w:rsidRPr="00351BB1" w:rsidRDefault="00BC725F" w:rsidP="00BC725F">
      <w:pPr>
        <w:pStyle w:val="2-"/>
        <w:rPr>
          <w:szCs w:val="20"/>
        </w:rPr>
      </w:pPr>
      <w:r w:rsidRPr="00351BB1">
        <w:rPr>
          <w:szCs w:val="20"/>
        </w:rPr>
        <w:t>Код позиции</w:t>
      </w:r>
      <w:r w:rsidR="00351BB1" w:rsidRPr="00351BB1">
        <w:rPr>
          <w:szCs w:val="20"/>
        </w:rPr>
        <w:t>. Вводится вручную пользователем</w:t>
      </w:r>
      <w:r w:rsidRPr="00351BB1">
        <w:rPr>
          <w:szCs w:val="20"/>
        </w:rPr>
        <w:t>;</w:t>
      </w:r>
    </w:p>
    <w:p w14:paraId="677CB39A" w14:textId="77777777" w:rsidR="00BC725F" w:rsidRPr="00351BB1" w:rsidRDefault="00BC725F" w:rsidP="00BC725F">
      <w:pPr>
        <w:pStyle w:val="2-"/>
        <w:rPr>
          <w:szCs w:val="20"/>
        </w:rPr>
      </w:pPr>
      <w:r w:rsidRPr="00351BB1">
        <w:rPr>
          <w:szCs w:val="20"/>
        </w:rPr>
        <w:t>Вид начисления (выбор из справочника Виды начислений)</w:t>
      </w:r>
      <w:r w:rsidR="00597B82">
        <w:rPr>
          <w:szCs w:val="20"/>
        </w:rPr>
        <w:t>;</w:t>
      </w:r>
    </w:p>
    <w:p w14:paraId="360313A8" w14:textId="77777777" w:rsidR="00BC725F" w:rsidRPr="00351BB1" w:rsidRDefault="00BC725F" w:rsidP="00BC725F">
      <w:pPr>
        <w:pStyle w:val="2-"/>
        <w:rPr>
          <w:szCs w:val="20"/>
        </w:rPr>
      </w:pPr>
      <w:r w:rsidRPr="00351BB1">
        <w:rPr>
          <w:szCs w:val="20"/>
        </w:rPr>
        <w:t>Тип графика (выбор из справочника Типы графиков);</w:t>
      </w:r>
    </w:p>
    <w:p w14:paraId="2F15DF69" w14:textId="77777777" w:rsidR="00BC725F" w:rsidRPr="00351BB1" w:rsidRDefault="00BC725F" w:rsidP="00BC725F">
      <w:pPr>
        <w:pStyle w:val="2-"/>
        <w:rPr>
          <w:szCs w:val="20"/>
        </w:rPr>
      </w:pPr>
      <w:r w:rsidRPr="00351BB1">
        <w:rPr>
          <w:szCs w:val="20"/>
        </w:rPr>
        <w:t>Характер работы (возможные значения: не задан, постоянно, временно, сезонно);</w:t>
      </w:r>
    </w:p>
    <w:p w14:paraId="75288EA4" w14:textId="77777777" w:rsidR="00BC725F" w:rsidRDefault="00BC725F" w:rsidP="00BC725F">
      <w:pPr>
        <w:pStyle w:val="2-"/>
        <w:rPr>
          <w:szCs w:val="20"/>
        </w:rPr>
      </w:pPr>
      <w:r w:rsidRPr="00351BB1">
        <w:rPr>
          <w:szCs w:val="20"/>
        </w:rPr>
        <w:t>Вид занятости (возможные значения: не задан, основное место работы, внешнее</w:t>
      </w:r>
      <w:r>
        <w:rPr>
          <w:szCs w:val="20"/>
        </w:rPr>
        <w:t xml:space="preserve"> совместительство, договоры за пределами штатного расписания); </w:t>
      </w:r>
    </w:p>
    <w:p w14:paraId="2FF51F11" w14:textId="77777777" w:rsidR="00BC725F" w:rsidRDefault="00E51A92" w:rsidP="00BC725F">
      <w:pPr>
        <w:pStyle w:val="2-"/>
        <w:rPr>
          <w:szCs w:val="20"/>
        </w:rPr>
      </w:pPr>
      <w:r w:rsidRPr="00E51A92">
        <w:rPr>
          <w:szCs w:val="20"/>
        </w:rPr>
        <w:t xml:space="preserve">Коэффициент занятости </w:t>
      </w:r>
      <w:r>
        <w:rPr>
          <w:szCs w:val="20"/>
        </w:rPr>
        <w:t xml:space="preserve">- </w:t>
      </w:r>
      <w:r w:rsidRPr="00E51A92">
        <w:rPr>
          <w:szCs w:val="20"/>
        </w:rPr>
        <w:t xml:space="preserve">выбор из справочника Продолжительность рабочего времени (возможна нормальная продолжительность, сокращенная продолжительность и неполное время). Автоматически будет проставляться значение Полная занятость </w:t>
      </w:r>
      <w:r w:rsidRPr="00482126">
        <w:rPr>
          <w:color w:val="000000" w:themeColor="text1"/>
          <w:szCs w:val="20"/>
        </w:rPr>
        <w:t>(40 часовая рабочая неделя), предусмотреть возможность изменения пользователем</w:t>
      </w:r>
      <w:r w:rsidR="00BC725F" w:rsidRPr="00482126">
        <w:rPr>
          <w:color w:val="000000" w:themeColor="text1"/>
          <w:szCs w:val="20"/>
        </w:rPr>
        <w:t xml:space="preserve">; </w:t>
      </w:r>
    </w:p>
    <w:p w14:paraId="69B5A1D2" w14:textId="77777777" w:rsidR="00BC725F" w:rsidRDefault="00BC725F" w:rsidP="00BC725F">
      <w:pPr>
        <w:pStyle w:val="2-"/>
        <w:rPr>
          <w:szCs w:val="20"/>
        </w:rPr>
      </w:pPr>
      <w:r>
        <w:rPr>
          <w:szCs w:val="20"/>
        </w:rPr>
        <w:t xml:space="preserve">Условия труда (выбор из справочника Условия труда); </w:t>
      </w:r>
    </w:p>
    <w:p w14:paraId="780DDC8A" w14:textId="77777777" w:rsidR="00BC725F" w:rsidRPr="0011599A" w:rsidRDefault="00BC725F" w:rsidP="00BC725F">
      <w:pPr>
        <w:pStyle w:val="2-"/>
        <w:rPr>
          <w:szCs w:val="20"/>
        </w:rPr>
      </w:pPr>
      <w:r>
        <w:rPr>
          <w:szCs w:val="20"/>
        </w:rPr>
        <w:t>Особые условия (выбор из справочника Особые условия труда).</w:t>
      </w:r>
    </w:p>
    <w:p w14:paraId="46D27F83" w14:textId="77777777" w:rsidR="008D25A8" w:rsidRDefault="008D25A8" w:rsidP="00CA78AF">
      <w:pPr>
        <w:pStyle w:val="a5"/>
      </w:pPr>
    </w:p>
    <w:p w14:paraId="1472954A" w14:textId="77777777" w:rsidR="009E4A99" w:rsidRDefault="009E4A99" w:rsidP="009E4A99">
      <w:r>
        <w:t xml:space="preserve">Справочник должностей для </w:t>
      </w:r>
      <w:r>
        <w:rPr>
          <w:lang w:val="en-US"/>
        </w:rPr>
        <w:t>HR</w:t>
      </w:r>
      <w:r w:rsidRPr="002B768C">
        <w:t xml:space="preserve"> – </w:t>
      </w:r>
      <w:r>
        <w:t>должен быть реализован как отдельный справочник, но необходимо предусмотреть возможность его синхронизации со справочником вакансий (позиций ШР) УП.</w:t>
      </w:r>
    </w:p>
    <w:p w14:paraId="0AD6036A" w14:textId="77777777" w:rsidR="009E4A99" w:rsidRDefault="009E4A99" w:rsidP="009E4A99">
      <w:r>
        <w:t xml:space="preserve">Необходимость синхронизации справочников должна определяться настройкой. Если установлен соответствующий параметр, то при создании/изменении вакансий (позиций ШР) в УП Система должна автоматически создавать/изменять запись должности в </w:t>
      </w:r>
      <w:r>
        <w:rPr>
          <w:lang w:val="en-US"/>
        </w:rPr>
        <w:t>HR</w:t>
      </w:r>
      <w:r>
        <w:t>.</w:t>
      </w:r>
    </w:p>
    <w:p w14:paraId="4F4DB094" w14:textId="77777777" w:rsidR="009E4A99" w:rsidRPr="00396722" w:rsidRDefault="009E4A99" w:rsidP="009E4A99">
      <w:r>
        <w:t xml:space="preserve">Детальные требования к синхронизации справочников будут определены в ТЗ на разработку решения по </w:t>
      </w:r>
      <w:r>
        <w:rPr>
          <w:lang w:val="en-US"/>
        </w:rPr>
        <w:t>HR</w:t>
      </w:r>
      <w:r>
        <w:t>.</w:t>
      </w:r>
    </w:p>
    <w:p w14:paraId="727C0B02" w14:textId="77777777" w:rsidR="009E4A99" w:rsidRDefault="009E4A99" w:rsidP="009E4A99">
      <w:pPr>
        <w:pStyle w:val="a5"/>
      </w:pPr>
      <w:r>
        <w:t xml:space="preserve">После автоматического создания должности пользователи должны иметь возможность вручную заполнить специфичные для </w:t>
      </w:r>
      <w:r>
        <w:rPr>
          <w:lang w:val="en-US"/>
        </w:rPr>
        <w:t>HR</w:t>
      </w:r>
      <w:r>
        <w:t xml:space="preserve"> поля, которые не могут быть заполнены из УП, например, данные о связанных с должностью подразделениях Функциональной и Географической структуры, руководителях и т.д.</w:t>
      </w:r>
    </w:p>
    <w:p w14:paraId="1BBF457D" w14:textId="77777777" w:rsidR="00E51A92" w:rsidRDefault="00E51A92" w:rsidP="00CA78AF">
      <w:pPr>
        <w:pStyle w:val="a5"/>
      </w:pPr>
    </w:p>
    <w:p w14:paraId="13D98655" w14:textId="77777777" w:rsidR="008D25A8" w:rsidRDefault="00351BB1" w:rsidP="00351BB1">
      <w:pPr>
        <w:pStyle w:val="3-0"/>
      </w:pPr>
      <w:bookmarkStart w:id="43" w:name="_Toc55310161"/>
      <w:r>
        <w:t>Категории должности или профессии.</w:t>
      </w:r>
      <w:bookmarkEnd w:id="43"/>
    </w:p>
    <w:p w14:paraId="1B032E04" w14:textId="77777777" w:rsidR="008D25A8" w:rsidRDefault="008D25A8" w:rsidP="00CA78AF">
      <w:pPr>
        <w:pStyle w:val="a5"/>
      </w:pPr>
    </w:p>
    <w:p w14:paraId="64091FB3" w14:textId="77777777" w:rsidR="00351BB1" w:rsidRDefault="00351BB1" w:rsidP="00351BB1">
      <w:pPr>
        <w:pStyle w:val="a5"/>
      </w:pPr>
      <w:r>
        <w:t>Необходимо внести в картотеку перечень категорий</w:t>
      </w:r>
      <w:r w:rsidR="00E10507">
        <w:t>.</w:t>
      </w:r>
    </w:p>
    <w:p w14:paraId="1C47AD5A" w14:textId="52B0B837" w:rsidR="00753066" w:rsidRDefault="00753066" w:rsidP="00351BB1">
      <w:pPr>
        <w:pStyle w:val="a5"/>
      </w:pPr>
      <w:r>
        <w:t>В отчетности по труду предприятий и организаций отдельных отраслей сферы материального производства численность работников распределяется на 2 группы (категории): рабочие и служащие. Также можно выделить отдельные категории в данных группах.</w:t>
      </w:r>
    </w:p>
    <w:p w14:paraId="070129E4" w14:textId="33452A20" w:rsidR="00753066" w:rsidRDefault="00753066" w:rsidP="00351BB1">
      <w:pPr>
        <w:pStyle w:val="a5"/>
      </w:pPr>
      <w:r>
        <w:lastRenderedPageBreak/>
        <w:t>Справочник не является предзаполненным. Пользователь вносит данные на основании установленных на предприятии ЛНД.</w:t>
      </w:r>
    </w:p>
    <w:p w14:paraId="4290C197" w14:textId="77777777" w:rsidR="00753066" w:rsidRDefault="00753066" w:rsidP="00753066">
      <w:pPr>
        <w:pStyle w:val="a5"/>
      </w:pPr>
      <w:r>
        <w:t>Необходимо предусмотреть возможность добавления/дублирования/редактирования пользователем данного перечня.</w:t>
      </w:r>
    </w:p>
    <w:p w14:paraId="4D120479" w14:textId="2681380D" w:rsidR="00351BB1" w:rsidRDefault="00753066" w:rsidP="00351BB1">
      <w:pPr>
        <w:pStyle w:val="a5"/>
      </w:pPr>
      <w:r>
        <w:t>Для примера, п</w:t>
      </w:r>
      <w:r w:rsidR="00351BB1">
        <w:t xml:space="preserve">еречень </w:t>
      </w:r>
      <w:r>
        <w:t>может</w:t>
      </w:r>
      <w:r w:rsidR="00351BB1">
        <w:t xml:space="preserve"> включать:</w:t>
      </w:r>
    </w:p>
    <w:p w14:paraId="474265C1" w14:textId="77777777" w:rsidR="00351BB1" w:rsidRDefault="00351BB1" w:rsidP="00351BB1">
      <w:pPr>
        <w:pStyle w:val="1-"/>
      </w:pPr>
      <w:r>
        <w:t>Рабочие;</w:t>
      </w:r>
    </w:p>
    <w:p w14:paraId="5946881C" w14:textId="77777777" w:rsidR="00351BB1" w:rsidRDefault="00351BB1" w:rsidP="00351BB1">
      <w:pPr>
        <w:pStyle w:val="1-"/>
      </w:pPr>
      <w:r>
        <w:t>Служащие;</w:t>
      </w:r>
    </w:p>
    <w:p w14:paraId="01E082B3" w14:textId="77777777" w:rsidR="00351BB1" w:rsidRDefault="00351BB1" w:rsidP="00351BB1">
      <w:pPr>
        <w:pStyle w:val="1-"/>
      </w:pPr>
      <w:r>
        <w:t>Руководители;</w:t>
      </w:r>
    </w:p>
    <w:p w14:paraId="1D02CF6B" w14:textId="77777777" w:rsidR="00351BB1" w:rsidRDefault="00351BB1" w:rsidP="00351BB1">
      <w:pPr>
        <w:pStyle w:val="1-"/>
      </w:pPr>
      <w:r>
        <w:t>Сотрудники.</w:t>
      </w:r>
    </w:p>
    <w:p w14:paraId="03185668" w14:textId="77777777" w:rsidR="008D25A8" w:rsidRDefault="008D25A8" w:rsidP="00CA78AF">
      <w:pPr>
        <w:pStyle w:val="a5"/>
      </w:pPr>
    </w:p>
    <w:p w14:paraId="57B796C4" w14:textId="77777777" w:rsidR="008D25A8" w:rsidRDefault="00351BB1" w:rsidP="00351BB1">
      <w:pPr>
        <w:pStyle w:val="3-0"/>
      </w:pPr>
      <w:r>
        <w:t xml:space="preserve"> </w:t>
      </w:r>
      <w:bookmarkStart w:id="44" w:name="_Toc55310162"/>
      <w:r>
        <w:t>Вид платежа.</w:t>
      </w:r>
      <w:bookmarkEnd w:id="44"/>
    </w:p>
    <w:p w14:paraId="391FC5E2" w14:textId="77777777" w:rsidR="008D25A8" w:rsidRDefault="008D25A8" w:rsidP="00CA78AF">
      <w:pPr>
        <w:pStyle w:val="a5"/>
      </w:pPr>
    </w:p>
    <w:p w14:paraId="12F73011" w14:textId="77777777" w:rsidR="000534FF" w:rsidRDefault="00351BB1" w:rsidP="000534FF">
      <w:pPr>
        <w:spacing w:after="120" w:line="252" w:lineRule="auto"/>
      </w:pPr>
      <w:r>
        <w:t xml:space="preserve">Справочник содержит справочную информацию по </w:t>
      </w:r>
      <w:r w:rsidR="004E38CF">
        <w:t>видам платежей</w:t>
      </w:r>
      <w:r>
        <w:t xml:space="preserve">, по которым ведется учет. Все сведения в этот справочник вводятся с помощью карточки </w:t>
      </w:r>
      <w:r w:rsidR="004E38CF">
        <w:t>Вид платежа</w:t>
      </w:r>
      <w:r>
        <w:t>.</w:t>
      </w:r>
      <w:r w:rsidR="000534FF" w:rsidRPr="000534FF">
        <w:t xml:space="preserve"> </w:t>
      </w:r>
    </w:p>
    <w:p w14:paraId="2FFBC229" w14:textId="77777777" w:rsidR="000534FF" w:rsidRDefault="000534FF" w:rsidP="000534FF">
      <w:pPr>
        <w:spacing w:after="120" w:line="252" w:lineRule="auto"/>
      </w:pPr>
      <w:r>
        <w:t>Предназначен для формирования видов платежей. На каждый вид платежа в картотеке формируется отдельная запись.</w:t>
      </w:r>
    </w:p>
    <w:p w14:paraId="68546B65" w14:textId="4F183CF0" w:rsidR="000534FF" w:rsidRDefault="000534FF" w:rsidP="000534FF">
      <w:pPr>
        <w:spacing w:after="120" w:line="252" w:lineRule="auto"/>
        <w:rPr>
          <w:color w:val="000000" w:themeColor="text1"/>
          <w:szCs w:val="20"/>
        </w:rPr>
      </w:pPr>
      <w:r w:rsidRPr="0050555D">
        <w:rPr>
          <w:color w:val="000000" w:themeColor="text1"/>
          <w:szCs w:val="20"/>
        </w:rPr>
        <w:t xml:space="preserve">Необходимо внести в картотеку перечень </w:t>
      </w:r>
      <w:r>
        <w:rPr>
          <w:color w:val="000000" w:themeColor="text1"/>
          <w:szCs w:val="20"/>
        </w:rPr>
        <w:t xml:space="preserve">следующих </w:t>
      </w:r>
      <w:r w:rsidR="00753066">
        <w:rPr>
          <w:color w:val="000000" w:themeColor="text1"/>
          <w:szCs w:val="20"/>
        </w:rPr>
        <w:t xml:space="preserve">стандартных </w:t>
      </w:r>
      <w:r>
        <w:rPr>
          <w:color w:val="000000" w:themeColor="text1"/>
          <w:szCs w:val="20"/>
        </w:rPr>
        <w:t>видов платежа:</w:t>
      </w:r>
    </w:p>
    <w:p w14:paraId="09A8ECFE" w14:textId="77777777" w:rsidR="000534FF" w:rsidRDefault="000534FF" w:rsidP="000534FF">
      <w:pPr>
        <w:pStyle w:val="1-"/>
      </w:pPr>
      <w:r>
        <w:t>Выплаты: аванс, заработная плата, больничный, отпуск, премия, дивиденды, выплата заработной платы через банк;</w:t>
      </w:r>
    </w:p>
    <w:p w14:paraId="309883F2" w14:textId="77777777" w:rsidR="000534FF" w:rsidRDefault="000534FF" w:rsidP="000534FF">
      <w:pPr>
        <w:pStyle w:val="1-"/>
      </w:pPr>
      <w:r>
        <w:t>Налоги: НДФЛ, страховые взносы ОПС, страховые взносы ОМС, страховые взносы ФСС;</w:t>
      </w:r>
    </w:p>
    <w:p w14:paraId="660AB32D" w14:textId="77777777" w:rsidR="000534FF" w:rsidRDefault="000534FF" w:rsidP="000534FF">
      <w:pPr>
        <w:pStyle w:val="1-"/>
      </w:pPr>
      <w:r>
        <w:t>Прочие перечисления: профсоюз, алименты.</w:t>
      </w:r>
    </w:p>
    <w:p w14:paraId="7C14B35E" w14:textId="5AD2748A" w:rsidR="00753066" w:rsidRDefault="00753066" w:rsidP="00351BB1">
      <w:pPr>
        <w:pStyle w:val="a5"/>
      </w:pPr>
      <w:r>
        <w:t xml:space="preserve">Необходимо предоставить пользователю возможность корректировки данного перечня: добавление и удаление позиций. </w:t>
      </w:r>
    </w:p>
    <w:p w14:paraId="4388C480" w14:textId="77777777" w:rsidR="00351BB1" w:rsidRDefault="00351BB1" w:rsidP="00351BB1">
      <w:pPr>
        <w:pStyle w:val="a5"/>
      </w:pPr>
      <w:r>
        <w:t>Карточка включает в себя следующие поля:</w:t>
      </w:r>
    </w:p>
    <w:p w14:paraId="70E745B4" w14:textId="77777777" w:rsidR="00351BB1" w:rsidRDefault="004E38CF" w:rsidP="004E38CF">
      <w:pPr>
        <w:pStyle w:val="1-"/>
      </w:pPr>
      <w:r>
        <w:t>Краткий код. Аналитический код редактируемой или вновь создаваемой записи. Новый код не должен совпадать ни с одним из кодов ранее введенных видов платежей;</w:t>
      </w:r>
    </w:p>
    <w:p w14:paraId="7369F71C" w14:textId="77777777" w:rsidR="004E38CF" w:rsidRDefault="004E38CF" w:rsidP="004E38CF">
      <w:pPr>
        <w:pStyle w:val="1-"/>
      </w:pPr>
      <w:r>
        <w:t>Название - наименование типа платежа.</w:t>
      </w:r>
    </w:p>
    <w:p w14:paraId="3D7BFD00" w14:textId="77777777" w:rsidR="00753066" w:rsidRDefault="00753066" w:rsidP="00CA78AF">
      <w:pPr>
        <w:pStyle w:val="a5"/>
      </w:pPr>
    </w:p>
    <w:p w14:paraId="1DD06A98" w14:textId="77777777" w:rsidR="00351BB1" w:rsidRDefault="004E38CF" w:rsidP="004E38CF">
      <w:pPr>
        <w:pStyle w:val="3-0"/>
      </w:pPr>
      <w:r>
        <w:t xml:space="preserve"> </w:t>
      </w:r>
      <w:bookmarkStart w:id="45" w:name="_Toc55310163"/>
      <w:r>
        <w:t>Графы видов расчета.</w:t>
      </w:r>
      <w:bookmarkEnd w:id="45"/>
    </w:p>
    <w:p w14:paraId="5F96059C" w14:textId="77777777" w:rsidR="004E38CF" w:rsidRDefault="004E38CF" w:rsidP="004E38CF">
      <w:pPr>
        <w:spacing w:after="120" w:line="252" w:lineRule="auto"/>
      </w:pPr>
      <w:r>
        <w:t xml:space="preserve">Справочник содержит информацию по ширине граф и описанию видов расчета. </w:t>
      </w:r>
    </w:p>
    <w:p w14:paraId="19621AF3" w14:textId="77777777" w:rsidR="00E10507" w:rsidRDefault="00E10507" w:rsidP="004E38CF">
      <w:pPr>
        <w:spacing w:after="120" w:line="252" w:lineRule="auto"/>
      </w:pPr>
      <w:r>
        <w:t>Справочник используется для отображения видов начисления из Ведомости начислений в Расчетной ведомости.</w:t>
      </w:r>
    </w:p>
    <w:p w14:paraId="63B0979E" w14:textId="77777777" w:rsidR="004E38CF" w:rsidRDefault="00E10507" w:rsidP="004E38CF">
      <w:pPr>
        <w:spacing w:after="120" w:line="252" w:lineRule="auto"/>
      </w:pPr>
      <w:r>
        <w:t>Справочник заполняется автоматически значениями из унифицированной формы "Расчетная ведомость"</w:t>
      </w:r>
      <w:r w:rsidR="004E38CF">
        <w:t>.</w:t>
      </w:r>
    </w:p>
    <w:p w14:paraId="08B58336" w14:textId="77777777" w:rsidR="004E38CF" w:rsidRDefault="004E38CF" w:rsidP="004E38CF">
      <w:pPr>
        <w:spacing w:after="120" w:line="252" w:lineRule="auto"/>
      </w:pPr>
      <w:r>
        <w:t>Перечень содержит следующие поля:</w:t>
      </w:r>
    </w:p>
    <w:p w14:paraId="367756EE" w14:textId="77777777" w:rsidR="00351BB1" w:rsidRDefault="004E38CF" w:rsidP="004E38CF">
      <w:pPr>
        <w:pStyle w:val="1-"/>
      </w:pPr>
      <w:r>
        <w:t>Порядок (порядковый номер);</w:t>
      </w:r>
    </w:p>
    <w:p w14:paraId="1B4EB7AA" w14:textId="77777777" w:rsidR="004E38CF" w:rsidRDefault="004E38CF" w:rsidP="004E38CF">
      <w:pPr>
        <w:pStyle w:val="1-"/>
      </w:pPr>
      <w:r>
        <w:t>Код (краткое наименование вида расчета);</w:t>
      </w:r>
    </w:p>
    <w:p w14:paraId="35E8A802" w14:textId="77777777" w:rsidR="004E38CF" w:rsidRDefault="004E38CF" w:rsidP="004E38CF">
      <w:pPr>
        <w:pStyle w:val="1-"/>
      </w:pPr>
      <w:r>
        <w:t>Имя (наименование вида расчета);</w:t>
      </w:r>
    </w:p>
    <w:p w14:paraId="398237DB" w14:textId="77777777" w:rsidR="004E38CF" w:rsidRDefault="004E38CF" w:rsidP="004E38CF">
      <w:pPr>
        <w:pStyle w:val="1-"/>
      </w:pPr>
      <w:r>
        <w:t>Ширина графы (цифровое значение);</w:t>
      </w:r>
    </w:p>
    <w:p w14:paraId="53A5B24F" w14:textId="77777777" w:rsidR="004E38CF" w:rsidRDefault="004E38CF" w:rsidP="004E38CF">
      <w:pPr>
        <w:pStyle w:val="1-"/>
      </w:pPr>
      <w:r>
        <w:t>Описание (описание вида расчета).</w:t>
      </w:r>
    </w:p>
    <w:p w14:paraId="16B6742B" w14:textId="77777777" w:rsidR="00351BB1" w:rsidRDefault="004E38CF" w:rsidP="00CA78AF">
      <w:pPr>
        <w:pStyle w:val="a5"/>
      </w:pPr>
      <w:r>
        <w:t>Виды расчета группируются по принадлежности к Начислениям или Удержаниям.</w:t>
      </w:r>
    </w:p>
    <w:p w14:paraId="70934593" w14:textId="77777777" w:rsidR="00E10507" w:rsidRDefault="00E10507" w:rsidP="00E10507">
      <w:pPr>
        <w:pStyle w:val="a5"/>
      </w:pPr>
      <w:r>
        <w:t>Необходимо предусмотреть возможность редактирования пользователем данного перечня.</w:t>
      </w:r>
    </w:p>
    <w:p w14:paraId="5CE0FBD5" w14:textId="77777777" w:rsidR="004E38CF" w:rsidRDefault="004E38CF" w:rsidP="00CA78AF">
      <w:pPr>
        <w:pStyle w:val="a5"/>
      </w:pPr>
    </w:p>
    <w:p w14:paraId="3E29F5B8" w14:textId="77777777" w:rsidR="00351BB1" w:rsidRDefault="00E10507" w:rsidP="00E10507">
      <w:pPr>
        <w:pStyle w:val="3-0"/>
      </w:pPr>
      <w:r>
        <w:lastRenderedPageBreak/>
        <w:t xml:space="preserve"> </w:t>
      </w:r>
      <w:bookmarkStart w:id="46" w:name="_Toc55310164"/>
      <w:r>
        <w:t>Условные обозначения.</w:t>
      </w:r>
      <w:bookmarkEnd w:id="46"/>
      <w:r>
        <w:t xml:space="preserve"> </w:t>
      </w:r>
    </w:p>
    <w:p w14:paraId="6AC4576D" w14:textId="77777777" w:rsidR="00E10507" w:rsidRDefault="00E10507" w:rsidP="00E10507">
      <w:pPr>
        <w:spacing w:after="120" w:line="252" w:lineRule="auto"/>
      </w:pPr>
      <w:r>
        <w:t xml:space="preserve">Справочник содержит информацию об условных обозначениях кодов табеля учета рабочего времени. </w:t>
      </w:r>
    </w:p>
    <w:p w14:paraId="095AEAA9" w14:textId="77777777" w:rsidR="00E10507" w:rsidRDefault="00E10507" w:rsidP="00E10507">
      <w:pPr>
        <w:pStyle w:val="a5"/>
      </w:pPr>
      <w:r>
        <w:t>Необходимо внести в картотеку перечень кодов условных обозначений в соответствии с Постановлением Госкомстата от 05.01.2014 № 1. Условные обозначения могут быть буквенными и цифровыми.</w:t>
      </w:r>
    </w:p>
    <w:p w14:paraId="7FE904D2" w14:textId="77777777" w:rsidR="00E10507" w:rsidRDefault="00E10507" w:rsidP="00E10507">
      <w:pPr>
        <w:pStyle w:val="a5"/>
      </w:pPr>
      <w:r>
        <w:t>Необходимо предусмотреть возможность добавления/редактирования пользователем данного перечня.</w:t>
      </w:r>
    </w:p>
    <w:p w14:paraId="296AEBAB" w14:textId="77777777" w:rsidR="005C2107" w:rsidRDefault="005C2107" w:rsidP="005C2107">
      <w:pPr>
        <w:spacing w:after="120" w:line="252" w:lineRule="auto"/>
      </w:pPr>
      <w:r>
        <w:t>Все сведения в этот справочник вводятся с помощью карточки Условные обозначения.</w:t>
      </w:r>
    </w:p>
    <w:p w14:paraId="05DFD0DF" w14:textId="77777777" w:rsidR="005C2107" w:rsidRDefault="005C2107" w:rsidP="005C2107">
      <w:pPr>
        <w:pStyle w:val="a5"/>
      </w:pPr>
      <w:r>
        <w:t>Карточка включает в себя следующие поля:</w:t>
      </w:r>
    </w:p>
    <w:p w14:paraId="765CB501" w14:textId="77777777" w:rsidR="00351BB1" w:rsidRDefault="005C2107" w:rsidP="005C2107">
      <w:pPr>
        <w:pStyle w:val="1-"/>
      </w:pPr>
      <w:r>
        <w:t>Код – буквенный код условного обозначения (аналитический код редактируемой или вновь создаваемой записи). Новый код не должен совпадать ни с одним из кодов ранее введенных обозначений;</w:t>
      </w:r>
    </w:p>
    <w:p w14:paraId="5D98D7D4" w14:textId="77777777" w:rsidR="005C2107" w:rsidRDefault="005C2107" w:rsidP="005C2107">
      <w:pPr>
        <w:pStyle w:val="1-"/>
      </w:pPr>
      <w:r>
        <w:t>Название – наименование условного обозначения;</w:t>
      </w:r>
    </w:p>
    <w:p w14:paraId="4B9CD295" w14:textId="77777777" w:rsidR="005C2107" w:rsidRDefault="005C2107" w:rsidP="005C2107">
      <w:pPr>
        <w:pStyle w:val="1-"/>
      </w:pPr>
      <w:r>
        <w:t>Цифровой код - цифровой код условного обозначения;</w:t>
      </w:r>
    </w:p>
    <w:p w14:paraId="5A476D8D" w14:textId="77777777" w:rsidR="005C2107" w:rsidRDefault="005C2107" w:rsidP="005C2107">
      <w:pPr>
        <w:pStyle w:val="1-"/>
      </w:pPr>
      <w:r>
        <w:t>Описание – описание условного обозначения.</w:t>
      </w:r>
    </w:p>
    <w:p w14:paraId="0142A8BF" w14:textId="77777777" w:rsidR="00E10507" w:rsidRDefault="00E10507" w:rsidP="00CA78AF">
      <w:pPr>
        <w:pStyle w:val="a5"/>
      </w:pPr>
    </w:p>
    <w:p w14:paraId="755057CA" w14:textId="77777777" w:rsidR="00E10507" w:rsidRDefault="005C2107" w:rsidP="005C2107">
      <w:pPr>
        <w:pStyle w:val="3-0"/>
      </w:pPr>
      <w:r>
        <w:t xml:space="preserve"> </w:t>
      </w:r>
      <w:bookmarkStart w:id="47" w:name="_Toc55310165"/>
      <w:r>
        <w:t>Условные обозначения (смены</w:t>
      </w:r>
      <w:r w:rsidR="004876BF">
        <w:t>/рабочие дни</w:t>
      </w:r>
      <w:r>
        <w:t>).</w:t>
      </w:r>
      <w:bookmarkEnd w:id="47"/>
    </w:p>
    <w:p w14:paraId="2644C743" w14:textId="77777777" w:rsidR="005C2107" w:rsidRDefault="005C2107" w:rsidP="00CA78AF">
      <w:pPr>
        <w:pStyle w:val="a5"/>
      </w:pPr>
      <w:r>
        <w:t xml:space="preserve">Справочник содержит картотеку условных обозначений смен, имеющихся на предприятии. </w:t>
      </w:r>
    </w:p>
    <w:p w14:paraId="379D237E" w14:textId="77777777" w:rsidR="00230675" w:rsidRDefault="00230675" w:rsidP="00CA78AF">
      <w:pPr>
        <w:pStyle w:val="a5"/>
      </w:pPr>
      <w:r>
        <w:t>Данный справочник необходим для корректного заполнения блока «Распределение рабочих дней (смен) и выходных дней» документа График учета рабочего времени. Также данные, содержащиеся в данном справочнике, указываются в справочном окне, предусмотренном в документе График учета рабочего времени.</w:t>
      </w:r>
    </w:p>
    <w:p w14:paraId="22675D8F" w14:textId="77777777" w:rsidR="00230675" w:rsidRDefault="00230675" w:rsidP="00230675">
      <w:pPr>
        <w:pStyle w:val="a5"/>
      </w:pPr>
      <w:r>
        <w:t>Необходимо предусмотреть возможность добавления/редактирования пользователем данного справочника.</w:t>
      </w:r>
    </w:p>
    <w:p w14:paraId="727D070B" w14:textId="77777777" w:rsidR="00230675" w:rsidRDefault="00230675" w:rsidP="00230675">
      <w:pPr>
        <w:spacing w:after="120" w:line="252" w:lineRule="auto"/>
      </w:pPr>
      <w:r>
        <w:t>Все сведения в этот справочник вводятся с помощью карточки Условные обозначения смены/рабочего дня.</w:t>
      </w:r>
    </w:p>
    <w:p w14:paraId="418437DE" w14:textId="77777777" w:rsidR="00230675" w:rsidRDefault="00230675" w:rsidP="00230675">
      <w:pPr>
        <w:pStyle w:val="a5"/>
      </w:pPr>
      <w:r>
        <w:t>Карточка включает в себя следующие поля:</w:t>
      </w:r>
    </w:p>
    <w:p w14:paraId="086017B1" w14:textId="77777777" w:rsidR="00230675" w:rsidRDefault="00230675" w:rsidP="00230675">
      <w:pPr>
        <w:pStyle w:val="1-"/>
      </w:pPr>
      <w:r>
        <w:t xml:space="preserve">Условное обозначение смены/рабочего дня – </w:t>
      </w:r>
      <w:r w:rsidR="00F53DC9">
        <w:rPr>
          <w:szCs w:val="20"/>
        </w:rPr>
        <w:t xml:space="preserve">код (буквенное обозначение смены (1-2 символа)). </w:t>
      </w:r>
      <w:r w:rsidR="00F53DC9">
        <w:t>Новый код не должен совпадать ни с одним из кодов ранее введенных обозначений</w:t>
      </w:r>
      <w:r>
        <w:t>;</w:t>
      </w:r>
    </w:p>
    <w:p w14:paraId="6979A52F" w14:textId="77777777" w:rsidR="00F53DC9" w:rsidRDefault="00F53DC9" w:rsidP="00F53DC9">
      <w:pPr>
        <w:pStyle w:val="1-"/>
      </w:pPr>
      <w:r>
        <w:t>Наименование смены/рабочего дня – указывается наименование смены или рабочего дня. Вводится пользователем вручную;</w:t>
      </w:r>
    </w:p>
    <w:p w14:paraId="7AC2EBA4" w14:textId="77777777" w:rsidR="00230675" w:rsidRDefault="00230675" w:rsidP="00230675">
      <w:pPr>
        <w:pStyle w:val="1-"/>
      </w:pPr>
      <w:r>
        <w:t xml:space="preserve">Период рабочего времени – указывается </w:t>
      </w:r>
      <w:r w:rsidR="00F53DC9">
        <w:t>время начала</w:t>
      </w:r>
      <w:r>
        <w:t xml:space="preserve"> и окончани</w:t>
      </w:r>
      <w:r w:rsidR="00F53DC9">
        <w:t>я</w:t>
      </w:r>
      <w:r>
        <w:t xml:space="preserve"> рабочего времени</w:t>
      </w:r>
      <w:r w:rsidR="00F53DC9">
        <w:t xml:space="preserve"> смены или рабочего дня (</w:t>
      </w:r>
      <w:r w:rsidR="00F53DC9" w:rsidRPr="00F53DC9">
        <w:rPr>
          <w:i/>
          <w:sz w:val="18"/>
          <w:szCs w:val="18"/>
        </w:rPr>
        <w:t xml:space="preserve">напр. с </w:t>
      </w:r>
      <w:r w:rsidR="00F53DC9">
        <w:rPr>
          <w:i/>
          <w:sz w:val="18"/>
          <w:szCs w:val="18"/>
        </w:rPr>
        <w:t>08.00 до 17</w:t>
      </w:r>
      <w:r w:rsidR="00F53DC9" w:rsidRPr="00F53DC9">
        <w:rPr>
          <w:i/>
          <w:sz w:val="18"/>
          <w:szCs w:val="18"/>
        </w:rPr>
        <w:t>.00</w:t>
      </w:r>
      <w:r w:rsidR="00F53DC9">
        <w:t>)</w:t>
      </w:r>
      <w:r>
        <w:t xml:space="preserve">. </w:t>
      </w:r>
      <w:r w:rsidR="00F53DC9">
        <w:t>Вводится пользователем вручную</w:t>
      </w:r>
      <w:r>
        <w:t>;</w:t>
      </w:r>
    </w:p>
    <w:p w14:paraId="22D6DE2D" w14:textId="77777777" w:rsidR="00230675" w:rsidRDefault="00230675" w:rsidP="00230675">
      <w:pPr>
        <w:pStyle w:val="1-"/>
      </w:pPr>
      <w:r>
        <w:t xml:space="preserve">Продолжительность смены/рабочего дня – указывается количество рабочих часов смены или рабочего дня. </w:t>
      </w:r>
      <w:r w:rsidR="00F53DC9">
        <w:t>Вводится пользователем вручную</w:t>
      </w:r>
      <w:r>
        <w:t>;</w:t>
      </w:r>
    </w:p>
    <w:p w14:paraId="281637E5" w14:textId="77777777" w:rsidR="00230675" w:rsidRDefault="00230675" w:rsidP="00230675">
      <w:pPr>
        <w:pStyle w:val="1-"/>
      </w:pPr>
      <w:r>
        <w:t xml:space="preserve">Длительность перерыва – указывается длительность перерыва (при наличии). </w:t>
      </w:r>
      <w:r w:rsidR="00F53DC9">
        <w:t>Вводится пользователем вручную</w:t>
      </w:r>
      <w:r>
        <w:t>;</w:t>
      </w:r>
    </w:p>
    <w:p w14:paraId="776B13F8" w14:textId="77777777" w:rsidR="00230675" w:rsidRDefault="00230675" w:rsidP="00230675">
      <w:pPr>
        <w:pStyle w:val="1-"/>
      </w:pPr>
      <w:r>
        <w:t xml:space="preserve">Количество ночных часов – указывается количество ночных часов (при наличии). </w:t>
      </w:r>
      <w:r w:rsidR="00F53DC9">
        <w:t>Вводится пользователем вручную</w:t>
      </w:r>
      <w:r>
        <w:t>;</w:t>
      </w:r>
    </w:p>
    <w:p w14:paraId="61EA11BE" w14:textId="77777777" w:rsidR="00230675" w:rsidRDefault="00230675" w:rsidP="00230675">
      <w:pPr>
        <w:pStyle w:val="1-"/>
      </w:pPr>
      <w:r>
        <w:t>Флаг «Сменный график работы» - при установке данного флага в Графике учета рабочего времени в колонк</w:t>
      </w:r>
      <w:r w:rsidR="00F53DC9">
        <w:t>е</w:t>
      </w:r>
      <w:r>
        <w:t xml:space="preserve"> «Итого за месяц дней/смен» будет указываться количество смен. Если данный флаг не установлен, то будет указываться количество дней (считаем, что установлен обычный график работы).</w:t>
      </w:r>
      <w:r w:rsidR="00F53DC9">
        <w:t xml:space="preserve"> Устанавливается пользователем вручную.</w:t>
      </w:r>
    </w:p>
    <w:p w14:paraId="6BB7A194" w14:textId="77777777" w:rsidR="00230675" w:rsidRDefault="00230675" w:rsidP="00CA78AF">
      <w:pPr>
        <w:pStyle w:val="a5"/>
      </w:pPr>
    </w:p>
    <w:p w14:paraId="7EBE98C2" w14:textId="77777777" w:rsidR="005C2107" w:rsidRDefault="005C2107" w:rsidP="005C2107">
      <w:pPr>
        <w:pStyle w:val="3-0"/>
      </w:pPr>
      <w:r>
        <w:t xml:space="preserve"> </w:t>
      </w:r>
      <w:bookmarkStart w:id="48" w:name="_Toc55310166"/>
      <w:r>
        <w:t>Календари (Типы календарей).</w:t>
      </w:r>
      <w:bookmarkEnd w:id="48"/>
    </w:p>
    <w:p w14:paraId="70F73D30" w14:textId="77777777" w:rsidR="00E10507" w:rsidRDefault="00E10507" w:rsidP="00CA78AF">
      <w:pPr>
        <w:pStyle w:val="a5"/>
      </w:pPr>
    </w:p>
    <w:p w14:paraId="57F35E3C" w14:textId="77777777" w:rsidR="003727DC" w:rsidRDefault="003727DC" w:rsidP="003727DC">
      <w:pPr>
        <w:spacing w:after="120" w:line="252" w:lineRule="auto"/>
      </w:pPr>
      <w:r>
        <w:lastRenderedPageBreak/>
        <w:t xml:space="preserve">Справочник предназначен для формирования календарей, включающих в себя </w:t>
      </w:r>
      <w:r w:rsidR="00D25817">
        <w:t>дни, отличающиеся от общих (например, региональные календари)</w:t>
      </w:r>
      <w:r>
        <w:t>.</w:t>
      </w:r>
    </w:p>
    <w:p w14:paraId="2E73111E" w14:textId="77777777" w:rsidR="00D25817" w:rsidRPr="00720D00" w:rsidRDefault="00D25817" w:rsidP="003727DC">
      <w:pPr>
        <w:spacing w:after="120" w:line="252" w:lineRule="auto"/>
        <w:rPr>
          <w:rFonts w:eastAsia="Times New Roman" w:cs="Helvetica"/>
          <w:bCs/>
          <w:color w:val="333333"/>
          <w:szCs w:val="20"/>
          <w:bdr w:val="none" w:sz="0" w:space="0" w:color="auto" w:frame="1"/>
          <w:lang w:eastAsia="ru-RU"/>
        </w:rPr>
      </w:pPr>
      <w:r>
        <w:t>Формирование нового типа календаря производится посредством заполнения карточки Тип календаря.</w:t>
      </w:r>
    </w:p>
    <w:p w14:paraId="0F648644" w14:textId="77777777" w:rsidR="003727DC" w:rsidRDefault="003727DC" w:rsidP="003727DC">
      <w:pPr>
        <w:pStyle w:val="a5"/>
      </w:pPr>
      <w:r>
        <w:t>Карточка включает в себя следующие поля:</w:t>
      </w:r>
    </w:p>
    <w:p w14:paraId="1E7F946E" w14:textId="77777777" w:rsidR="003727DC" w:rsidRDefault="00D25817" w:rsidP="00D25817">
      <w:pPr>
        <w:pStyle w:val="1-"/>
      </w:pPr>
      <w:r>
        <w:t>Основные данные:</w:t>
      </w:r>
    </w:p>
    <w:p w14:paraId="1F6DFC81" w14:textId="77777777" w:rsidR="00D25817" w:rsidRDefault="00D25817" w:rsidP="00D25817">
      <w:pPr>
        <w:pStyle w:val="2-"/>
      </w:pPr>
      <w:r>
        <w:t>Наименование (наименование типа календаря);</w:t>
      </w:r>
    </w:p>
    <w:p w14:paraId="597CB1B6" w14:textId="77777777" w:rsidR="00D25817" w:rsidRDefault="00D25817" w:rsidP="00D25817">
      <w:pPr>
        <w:pStyle w:val="2-"/>
      </w:pPr>
      <w:r>
        <w:t>Комментарий (описание, комментарий пользователя).</w:t>
      </w:r>
    </w:p>
    <w:p w14:paraId="1FBA6C95" w14:textId="77777777" w:rsidR="00D25817" w:rsidRDefault="00D25817" w:rsidP="00D25817">
      <w:pPr>
        <w:pStyle w:val="1-"/>
      </w:pPr>
      <w:r>
        <w:t>Дни календаря:</w:t>
      </w:r>
    </w:p>
    <w:p w14:paraId="4DE46552" w14:textId="77777777" w:rsidR="00D25817" w:rsidRDefault="00D25817" w:rsidP="00D25817">
      <w:pPr>
        <w:pStyle w:val="2-"/>
      </w:pPr>
      <w:r>
        <w:t>Дата (указывается с помощью календаря);</w:t>
      </w:r>
    </w:p>
    <w:p w14:paraId="4E0FE8C9" w14:textId="77777777" w:rsidR="00D25817" w:rsidRDefault="00D25817" w:rsidP="00D25817">
      <w:pPr>
        <w:pStyle w:val="2-"/>
      </w:pPr>
      <w:r>
        <w:t>Тип дня. Выбор значения из выпадающего списка: Праздник, Дополнительный рабочий день, Предпраздничный день, Дополнительный выходной день, Рабочий день;</w:t>
      </w:r>
    </w:p>
    <w:p w14:paraId="5362335F" w14:textId="77777777" w:rsidR="00D25817" w:rsidRDefault="00D25817" w:rsidP="00D25817">
      <w:pPr>
        <w:pStyle w:val="2-"/>
      </w:pPr>
      <w:r>
        <w:t>Тип календаря - автоматически из картотеки типы календарей (по умолчанию тип текущей записи).</w:t>
      </w:r>
    </w:p>
    <w:p w14:paraId="7959A0DF" w14:textId="77777777" w:rsidR="00E10507" w:rsidRDefault="00E10507" w:rsidP="00CA78AF">
      <w:pPr>
        <w:pStyle w:val="a5"/>
      </w:pPr>
    </w:p>
    <w:p w14:paraId="7E7D7149" w14:textId="77777777" w:rsidR="0050555D" w:rsidRDefault="005C4E99" w:rsidP="005C4E99">
      <w:pPr>
        <w:pStyle w:val="3-0"/>
      </w:pPr>
      <w:r>
        <w:t xml:space="preserve"> </w:t>
      </w:r>
      <w:bookmarkStart w:id="49" w:name="_Toc55310167"/>
      <w:r>
        <w:t>Производственные календари</w:t>
      </w:r>
      <w:r w:rsidR="00591576">
        <w:t xml:space="preserve"> (Типы производственных календарей)</w:t>
      </w:r>
      <w:r>
        <w:t>.</w:t>
      </w:r>
      <w:bookmarkEnd w:id="49"/>
    </w:p>
    <w:p w14:paraId="2D6FFB7A" w14:textId="77777777" w:rsidR="005C4E99" w:rsidRDefault="005C4E99" w:rsidP="005C4E99">
      <w:pPr>
        <w:spacing w:after="120" w:line="252" w:lineRule="auto"/>
      </w:pPr>
    </w:p>
    <w:p w14:paraId="3C0F37D6" w14:textId="77777777" w:rsidR="005C4E99" w:rsidRDefault="005C4E99" w:rsidP="005C4E99">
      <w:pPr>
        <w:spacing w:after="120" w:line="252" w:lineRule="auto"/>
      </w:pPr>
      <w:r>
        <w:t xml:space="preserve">Справочник предназначен для формирования </w:t>
      </w:r>
      <w:r w:rsidR="007E21AE">
        <w:t>производственных календарей.</w:t>
      </w:r>
      <w:r w:rsidR="008E72B6">
        <w:t xml:space="preserve"> Производственный календарь формируется на период один календарный год.</w:t>
      </w:r>
    </w:p>
    <w:p w14:paraId="2EDDCF48" w14:textId="77777777" w:rsidR="007E21AE" w:rsidRDefault="007E21AE" w:rsidP="005C4E99">
      <w:pPr>
        <w:spacing w:after="120" w:line="252" w:lineRule="auto"/>
      </w:pPr>
      <w:r>
        <w:t>В производственном календаре содержится информация о количестве рабочих, выходных и праздничных дней, норме рабочего времени.</w:t>
      </w:r>
    </w:p>
    <w:p w14:paraId="0E65BC06" w14:textId="77777777" w:rsidR="007E21AE" w:rsidRDefault="007E21AE" w:rsidP="005C4E99">
      <w:pPr>
        <w:spacing w:after="120" w:line="252" w:lineRule="auto"/>
      </w:pPr>
      <w:r>
        <w:t>В программе необходимо предусмотреть возможность формирования нескольких производственных календарей, в зависимости от установленных на предприятии видах продолжительности рабочего времени.</w:t>
      </w:r>
    </w:p>
    <w:p w14:paraId="6FEAF4DD" w14:textId="77777777" w:rsidR="005C4E99" w:rsidRDefault="007E21AE" w:rsidP="00CA78AF">
      <w:pPr>
        <w:pStyle w:val="a5"/>
      </w:pPr>
      <w:r>
        <w:t>Формирование производственного календаря на каждую установленную продолжительность рабочего времени необходимо для корректного расчета нормы часов в месяц и в установленный учетный период. Данный расчет необходим при суммированном учете рабочего времени.</w:t>
      </w:r>
    </w:p>
    <w:p w14:paraId="23C0B574" w14:textId="77777777" w:rsidR="00591576" w:rsidRDefault="00591576" w:rsidP="00591576">
      <w:pPr>
        <w:spacing w:after="120" w:line="252" w:lineRule="auto"/>
      </w:pPr>
      <w:r>
        <w:t>Производственный календарь для установленной продолжительности рабочего времени «Полная занятость» (нормальная продолжительность рабочего времени 40 часов в неделю) соответствует Производственному календарю на текущий год для пятидневной рабочей недели, составленному в соответствии с положениями ТК РФ и Постановлениями правительства РФ о переносе выходных дней в новом году.</w:t>
      </w:r>
    </w:p>
    <w:p w14:paraId="32FDDDA9" w14:textId="77777777" w:rsidR="008E72B6" w:rsidRDefault="00591576" w:rsidP="00CA78AF">
      <w:pPr>
        <w:pStyle w:val="a5"/>
      </w:pPr>
      <w:r>
        <w:t>Формирование производственного календаря для Сокращенной продолжительности рабочего времени и для Неполного рабочего дня производится на основании Производственного календаря на текущий год для пятидневной рабочей недели. При формировании производственных календарей для Сокращенной продолжительности рабочего времени и для Неполного рабочего дня</w:t>
      </w:r>
      <w:r w:rsidR="00DE0837">
        <w:t>,</w:t>
      </w:r>
      <w:r>
        <w:t xml:space="preserve"> </w:t>
      </w:r>
      <w:r w:rsidR="00DE0837">
        <w:t>нормой рабочих</w:t>
      </w:r>
      <w:r>
        <w:t xml:space="preserve"> час</w:t>
      </w:r>
      <w:r w:rsidR="00DE0837">
        <w:t>ов</w:t>
      </w:r>
      <w:r>
        <w:t xml:space="preserve"> календарного дня ставится значение</w:t>
      </w:r>
      <w:r w:rsidR="00DE0837">
        <w:t>, соответствующее норме часов в день для производственного календаря, указанное для данной продолжительности рабочего времени (табличная часть карточки Продолжительность рабочего времени, поле «</w:t>
      </w:r>
      <w:r w:rsidR="00DE0837" w:rsidRPr="003D2532">
        <w:t>Норма часов в день для производственного календаря</w:t>
      </w:r>
      <w:r w:rsidR="00DE0837">
        <w:t>» соответствующей строки). Нерабочие и праздничные дни, указанные в Производственном календаре на текущий год для пятидневной рабочей недели, должны соответствовать нерабочим и праздничным дням Производственных календарей для Сокращенной продолжительности рабочего времени и для Неполного рабочего дня. Также необходимо уменьшать норму часов в день на 1 час в установленные предпраздничные дни.</w:t>
      </w:r>
    </w:p>
    <w:p w14:paraId="502D70EA" w14:textId="77777777" w:rsidR="00DE0837" w:rsidRPr="00632D94" w:rsidRDefault="008C078F" w:rsidP="00CA78AF">
      <w:pPr>
        <w:pStyle w:val="a5"/>
        <w:rPr>
          <w:i/>
          <w:sz w:val="18"/>
          <w:szCs w:val="18"/>
        </w:rPr>
      </w:pPr>
      <w:r w:rsidRPr="00632D94">
        <w:rPr>
          <w:i/>
          <w:sz w:val="18"/>
          <w:szCs w:val="18"/>
        </w:rPr>
        <w:t>Пример. Заполнение производственного календаря для установленной сокращенной продолжительности рабочего времени на примере июня месяца 2020 года.</w:t>
      </w:r>
    </w:p>
    <w:tbl>
      <w:tblPr>
        <w:tblStyle w:val="af9"/>
        <w:tblW w:w="0" w:type="auto"/>
        <w:jc w:val="center"/>
        <w:tblLayout w:type="fixed"/>
        <w:tblLook w:val="04A0" w:firstRow="1" w:lastRow="0" w:firstColumn="1" w:lastColumn="0" w:noHBand="0" w:noVBand="1"/>
      </w:tblPr>
      <w:tblGrid>
        <w:gridCol w:w="2182"/>
        <w:gridCol w:w="3260"/>
        <w:gridCol w:w="1276"/>
        <w:gridCol w:w="3029"/>
      </w:tblGrid>
      <w:tr w:rsidR="008C078F" w:rsidRPr="00632D94" w14:paraId="5B3EBFF9" w14:textId="77777777" w:rsidTr="00632D94">
        <w:trPr>
          <w:trHeight w:val="301"/>
          <w:jc w:val="center"/>
        </w:trPr>
        <w:tc>
          <w:tcPr>
            <w:tcW w:w="2182" w:type="dxa"/>
            <w:vAlign w:val="center"/>
          </w:tcPr>
          <w:p w14:paraId="7A5196A6" w14:textId="77777777" w:rsidR="008C078F" w:rsidRPr="00632D94" w:rsidRDefault="008C078F" w:rsidP="00632D94">
            <w:pPr>
              <w:pStyle w:val="a5"/>
              <w:spacing w:after="0"/>
              <w:jc w:val="center"/>
              <w:rPr>
                <w:sz w:val="14"/>
                <w:szCs w:val="14"/>
              </w:rPr>
            </w:pPr>
            <w:r w:rsidRPr="00632D94">
              <w:rPr>
                <w:sz w:val="14"/>
                <w:szCs w:val="14"/>
              </w:rPr>
              <w:t>Наименование</w:t>
            </w:r>
          </w:p>
        </w:tc>
        <w:tc>
          <w:tcPr>
            <w:tcW w:w="3260" w:type="dxa"/>
            <w:vAlign w:val="center"/>
          </w:tcPr>
          <w:p w14:paraId="270D4FBF" w14:textId="77777777" w:rsidR="008C078F" w:rsidRPr="00632D94" w:rsidRDefault="008C078F" w:rsidP="00632D94">
            <w:pPr>
              <w:pStyle w:val="a5"/>
              <w:spacing w:after="0"/>
              <w:jc w:val="center"/>
              <w:rPr>
                <w:sz w:val="14"/>
                <w:szCs w:val="14"/>
              </w:rPr>
            </w:pPr>
            <w:r w:rsidRPr="00632D94">
              <w:rPr>
                <w:sz w:val="14"/>
                <w:szCs w:val="14"/>
              </w:rPr>
              <w:t>Вид продолжительности рабочего времени</w:t>
            </w:r>
          </w:p>
        </w:tc>
        <w:tc>
          <w:tcPr>
            <w:tcW w:w="1276" w:type="dxa"/>
            <w:vAlign w:val="center"/>
          </w:tcPr>
          <w:p w14:paraId="44B92C87" w14:textId="77777777" w:rsidR="008C078F" w:rsidRPr="00632D94" w:rsidRDefault="008C078F" w:rsidP="00632D94">
            <w:pPr>
              <w:pStyle w:val="a5"/>
              <w:spacing w:after="0"/>
              <w:jc w:val="center"/>
              <w:rPr>
                <w:sz w:val="14"/>
                <w:szCs w:val="14"/>
              </w:rPr>
            </w:pPr>
            <w:r w:rsidRPr="00632D94">
              <w:rPr>
                <w:sz w:val="14"/>
                <w:szCs w:val="14"/>
              </w:rPr>
              <w:t>Кол-во часов в неделю</w:t>
            </w:r>
          </w:p>
        </w:tc>
        <w:tc>
          <w:tcPr>
            <w:tcW w:w="3029" w:type="dxa"/>
            <w:vAlign w:val="center"/>
          </w:tcPr>
          <w:p w14:paraId="0EEDFE3A" w14:textId="77777777" w:rsidR="008C078F" w:rsidRPr="00632D94" w:rsidRDefault="008C078F" w:rsidP="00632D94">
            <w:pPr>
              <w:pStyle w:val="a5"/>
              <w:spacing w:after="0"/>
              <w:jc w:val="center"/>
              <w:rPr>
                <w:sz w:val="14"/>
                <w:szCs w:val="14"/>
              </w:rPr>
            </w:pPr>
            <w:r w:rsidRPr="00632D94">
              <w:rPr>
                <w:sz w:val="14"/>
                <w:szCs w:val="14"/>
              </w:rPr>
              <w:t>Норма часов в день для производственного календаря</w:t>
            </w:r>
          </w:p>
        </w:tc>
      </w:tr>
      <w:tr w:rsidR="008C078F" w:rsidRPr="00632D94" w14:paraId="350B2799" w14:textId="77777777" w:rsidTr="00632D94">
        <w:trPr>
          <w:jc w:val="center"/>
        </w:trPr>
        <w:tc>
          <w:tcPr>
            <w:tcW w:w="2182" w:type="dxa"/>
            <w:vAlign w:val="center"/>
          </w:tcPr>
          <w:p w14:paraId="1157A98C" w14:textId="77777777" w:rsidR="008C078F" w:rsidRPr="00632D94" w:rsidRDefault="008C078F" w:rsidP="00632D94">
            <w:pPr>
              <w:pStyle w:val="a5"/>
              <w:spacing w:after="0"/>
              <w:rPr>
                <w:sz w:val="16"/>
                <w:szCs w:val="16"/>
              </w:rPr>
            </w:pPr>
            <w:r w:rsidRPr="00632D94">
              <w:rPr>
                <w:sz w:val="16"/>
                <w:szCs w:val="16"/>
              </w:rPr>
              <w:lastRenderedPageBreak/>
              <w:t xml:space="preserve">Сокращенная продолжительность 36 час. </w:t>
            </w:r>
          </w:p>
        </w:tc>
        <w:tc>
          <w:tcPr>
            <w:tcW w:w="3260" w:type="dxa"/>
            <w:vAlign w:val="center"/>
          </w:tcPr>
          <w:p w14:paraId="6B101D86" w14:textId="77777777" w:rsidR="008C078F" w:rsidRPr="00632D94" w:rsidRDefault="008C078F" w:rsidP="00632D94">
            <w:pPr>
              <w:pStyle w:val="a5"/>
              <w:spacing w:after="0"/>
              <w:rPr>
                <w:sz w:val="16"/>
                <w:szCs w:val="16"/>
              </w:rPr>
            </w:pPr>
            <w:r w:rsidRPr="00632D94">
              <w:rPr>
                <w:sz w:val="16"/>
                <w:szCs w:val="16"/>
              </w:rPr>
              <w:t>Сокращенная продолжительность рабочего времени</w:t>
            </w:r>
          </w:p>
        </w:tc>
        <w:tc>
          <w:tcPr>
            <w:tcW w:w="1276" w:type="dxa"/>
            <w:vAlign w:val="center"/>
          </w:tcPr>
          <w:p w14:paraId="64498A53" w14:textId="77777777" w:rsidR="008C078F" w:rsidRPr="00632D94" w:rsidRDefault="008C078F" w:rsidP="00632D94">
            <w:pPr>
              <w:pStyle w:val="a5"/>
              <w:spacing w:after="0"/>
              <w:jc w:val="center"/>
              <w:rPr>
                <w:sz w:val="16"/>
                <w:szCs w:val="16"/>
              </w:rPr>
            </w:pPr>
            <w:r w:rsidRPr="00632D94">
              <w:rPr>
                <w:sz w:val="16"/>
                <w:szCs w:val="16"/>
              </w:rPr>
              <w:t>36</w:t>
            </w:r>
          </w:p>
        </w:tc>
        <w:tc>
          <w:tcPr>
            <w:tcW w:w="3029" w:type="dxa"/>
            <w:vAlign w:val="center"/>
          </w:tcPr>
          <w:p w14:paraId="744C7AAD" w14:textId="77777777" w:rsidR="008C078F" w:rsidRPr="00632D94" w:rsidRDefault="00632D94" w:rsidP="00632D94">
            <w:pPr>
              <w:pStyle w:val="a5"/>
              <w:spacing w:after="0"/>
              <w:jc w:val="center"/>
              <w:rPr>
                <w:sz w:val="16"/>
                <w:szCs w:val="16"/>
              </w:rPr>
            </w:pPr>
            <w:r w:rsidRPr="00632D94">
              <w:rPr>
                <w:sz w:val="16"/>
                <w:szCs w:val="16"/>
              </w:rPr>
              <w:t>7,2</w:t>
            </w:r>
          </w:p>
        </w:tc>
      </w:tr>
    </w:tbl>
    <w:p w14:paraId="07FAF007" w14:textId="77777777" w:rsidR="00DE0837" w:rsidRPr="00632D94" w:rsidRDefault="00632D94" w:rsidP="00CA78AF">
      <w:pPr>
        <w:pStyle w:val="a5"/>
        <w:rPr>
          <w:i/>
          <w:sz w:val="18"/>
          <w:szCs w:val="18"/>
        </w:rPr>
      </w:pPr>
      <w:r w:rsidRPr="00632D94">
        <w:rPr>
          <w:i/>
          <w:sz w:val="18"/>
          <w:szCs w:val="18"/>
        </w:rPr>
        <w:t xml:space="preserve"> В июне: 20 рабочих дней; выходные дни: 6,7,13,14,20,21,24,27,28; праздничный день: 12; предпраздничный день (сокращенный): 11.</w:t>
      </w:r>
    </w:p>
    <w:p w14:paraId="40D6EF0B" w14:textId="77777777" w:rsidR="00632D94" w:rsidRPr="00632D94" w:rsidRDefault="00632D94" w:rsidP="00CA78AF">
      <w:pPr>
        <w:pStyle w:val="a5"/>
        <w:rPr>
          <w:i/>
          <w:sz w:val="18"/>
          <w:szCs w:val="18"/>
        </w:rPr>
      </w:pPr>
      <w:r w:rsidRPr="00632D94">
        <w:rPr>
          <w:i/>
          <w:sz w:val="18"/>
          <w:szCs w:val="18"/>
        </w:rPr>
        <w:t>Производственный календарь на июнь месяц 2020 года.</w:t>
      </w:r>
    </w:p>
    <w:p w14:paraId="109D632C" w14:textId="77777777" w:rsidR="008C078F" w:rsidRDefault="00632D94" w:rsidP="00CA78AF">
      <w:pPr>
        <w:pStyle w:val="a5"/>
      </w:pPr>
      <w:r w:rsidRPr="00632D94">
        <w:rPr>
          <w:noProof/>
          <w:lang w:eastAsia="ru-RU"/>
        </w:rPr>
        <w:drawing>
          <wp:inline distT="0" distB="0" distL="0" distR="0" wp14:anchorId="3FC64D78" wp14:editId="3596B974">
            <wp:extent cx="6119495" cy="4197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419735"/>
                    </a:xfrm>
                    <a:prstGeom prst="rect">
                      <a:avLst/>
                    </a:prstGeom>
                  </pic:spPr>
                </pic:pic>
              </a:graphicData>
            </a:graphic>
          </wp:inline>
        </w:drawing>
      </w:r>
    </w:p>
    <w:p w14:paraId="00F2513A" w14:textId="77777777" w:rsidR="00632D94" w:rsidRDefault="00632D94" w:rsidP="00CA78AF">
      <w:pPr>
        <w:pStyle w:val="a5"/>
      </w:pPr>
    </w:p>
    <w:p w14:paraId="6B22C10F" w14:textId="77777777" w:rsidR="005C4E99" w:rsidRDefault="008E72B6" w:rsidP="00CA78AF">
      <w:pPr>
        <w:pStyle w:val="a5"/>
      </w:pPr>
      <w:r>
        <w:t>Производственный календарь должен содержать следующие данные:</w:t>
      </w:r>
    </w:p>
    <w:p w14:paraId="2F5555FC" w14:textId="77777777" w:rsidR="008E72B6" w:rsidRDefault="00D7554D" w:rsidP="00D7554D">
      <w:pPr>
        <w:pStyle w:val="1-"/>
      </w:pPr>
      <w:r>
        <w:t>Норма часов в календарный день (в разбивке по дням);</w:t>
      </w:r>
    </w:p>
    <w:p w14:paraId="77D07B63" w14:textId="77777777" w:rsidR="00D7554D" w:rsidRDefault="00D7554D" w:rsidP="00D7554D">
      <w:pPr>
        <w:pStyle w:val="1-"/>
      </w:pPr>
      <w:r>
        <w:t>Норма часов в календарный месяц (в разбивке по месяцам);</w:t>
      </w:r>
    </w:p>
    <w:p w14:paraId="141A72D0" w14:textId="77777777" w:rsidR="00D7554D" w:rsidRDefault="00D7554D" w:rsidP="00D7554D">
      <w:pPr>
        <w:pStyle w:val="1-"/>
      </w:pPr>
      <w:r>
        <w:t>Норма часов в квартал;</w:t>
      </w:r>
    </w:p>
    <w:p w14:paraId="55B35420" w14:textId="77777777" w:rsidR="00D7554D" w:rsidRDefault="00D7554D" w:rsidP="00D7554D">
      <w:pPr>
        <w:pStyle w:val="1-"/>
      </w:pPr>
      <w:r>
        <w:t>Норма часов в полугодие;</w:t>
      </w:r>
    </w:p>
    <w:p w14:paraId="5BAF432A" w14:textId="77777777" w:rsidR="00D7554D" w:rsidRDefault="00D7554D" w:rsidP="00D7554D">
      <w:pPr>
        <w:pStyle w:val="1-"/>
      </w:pPr>
      <w:r>
        <w:t>Норма часов в год.</w:t>
      </w:r>
    </w:p>
    <w:p w14:paraId="6DB07F8B" w14:textId="77777777" w:rsidR="0050555D" w:rsidRPr="00632D94" w:rsidRDefault="00632D94" w:rsidP="0050555D">
      <w:pPr>
        <w:jc w:val="both"/>
        <w:rPr>
          <w:szCs w:val="20"/>
        </w:rPr>
      </w:pPr>
      <w:r w:rsidRPr="00632D94">
        <w:rPr>
          <w:szCs w:val="20"/>
        </w:rPr>
        <w:t xml:space="preserve">Необходимо предусмотреть </w:t>
      </w:r>
      <w:r>
        <w:rPr>
          <w:szCs w:val="20"/>
        </w:rPr>
        <w:t xml:space="preserve">обновление данных во всех </w:t>
      </w:r>
      <w:r w:rsidR="00D7554D">
        <w:rPr>
          <w:szCs w:val="20"/>
        </w:rPr>
        <w:t>производственных календарях в случае внесения изменений в производственный календарь (перенос или добавление нерабочих и праздничных дней и проч.).</w:t>
      </w:r>
    </w:p>
    <w:p w14:paraId="2719D6CF" w14:textId="77777777" w:rsidR="00B71B77" w:rsidRDefault="00B71B77" w:rsidP="00CA78AF">
      <w:pPr>
        <w:pStyle w:val="a5"/>
      </w:pPr>
    </w:p>
    <w:p w14:paraId="2552787A" w14:textId="77777777" w:rsidR="00D25817" w:rsidRDefault="00D25817" w:rsidP="00D25817">
      <w:pPr>
        <w:pStyle w:val="3-0"/>
      </w:pPr>
      <w:r>
        <w:t xml:space="preserve"> </w:t>
      </w:r>
      <w:bookmarkStart w:id="50" w:name="_Toc55310168"/>
      <w:r>
        <w:t>Календарны</w:t>
      </w:r>
      <w:r w:rsidR="00E26EAB">
        <w:t>е</w:t>
      </w:r>
      <w:r>
        <w:t xml:space="preserve"> дни.</w:t>
      </w:r>
      <w:bookmarkEnd w:id="50"/>
      <w:r>
        <w:t xml:space="preserve"> </w:t>
      </w:r>
    </w:p>
    <w:p w14:paraId="67E4996A" w14:textId="77777777" w:rsidR="00D25817" w:rsidRDefault="00D25817" w:rsidP="00CA78AF">
      <w:pPr>
        <w:pStyle w:val="a5"/>
      </w:pPr>
    </w:p>
    <w:p w14:paraId="47DE6115" w14:textId="77777777" w:rsidR="00E26EAB" w:rsidRDefault="00E26EAB" w:rsidP="00E26EAB">
      <w:pPr>
        <w:spacing w:after="120" w:line="252" w:lineRule="auto"/>
      </w:pPr>
      <w:r>
        <w:t>Справочник предназначен для формирования перечня праздничных дней (картотеки Календарь праздников). На каждый праздничный день в картотеке формируется отдельная запись.</w:t>
      </w:r>
    </w:p>
    <w:p w14:paraId="393F39D9" w14:textId="77777777" w:rsidR="00E26EAB" w:rsidRDefault="00E26EAB" w:rsidP="00E26EAB">
      <w:pPr>
        <w:spacing w:after="120" w:line="252" w:lineRule="auto"/>
      </w:pPr>
      <w:r>
        <w:t xml:space="preserve">Справочник является предзаполненным, обновление происходит автоматически при обновлении программы. </w:t>
      </w:r>
      <w:r w:rsidR="00B71B77">
        <w:t>На каждый праздничный день в картотеке формируется отдельная запись.</w:t>
      </w:r>
    </w:p>
    <w:p w14:paraId="499AFDCB" w14:textId="77777777" w:rsidR="00E26EAB" w:rsidRDefault="00E26EAB" w:rsidP="00E26EAB">
      <w:pPr>
        <w:pStyle w:val="a5"/>
      </w:pPr>
      <w:r>
        <w:t>Карточка включает в себя следующие поля:</w:t>
      </w:r>
    </w:p>
    <w:p w14:paraId="5A0724EB" w14:textId="77777777" w:rsidR="00B71B77" w:rsidRDefault="00B71B77" w:rsidP="00B71B77">
      <w:pPr>
        <w:pStyle w:val="1-"/>
      </w:pPr>
      <w:r>
        <w:t>Дата;</w:t>
      </w:r>
    </w:p>
    <w:p w14:paraId="5F2032D8" w14:textId="77777777" w:rsidR="00B71B77" w:rsidRDefault="00B71B77" w:rsidP="00B71B77">
      <w:pPr>
        <w:pStyle w:val="1-"/>
      </w:pPr>
      <w:r>
        <w:t>Тип дня;</w:t>
      </w:r>
    </w:p>
    <w:p w14:paraId="714B82C0" w14:textId="77777777" w:rsidR="00B71B77" w:rsidRDefault="00B71B77" w:rsidP="00B71B77">
      <w:pPr>
        <w:pStyle w:val="1-"/>
      </w:pPr>
      <w:r>
        <w:t>Тип календаря.</w:t>
      </w:r>
    </w:p>
    <w:p w14:paraId="78E3EA5F" w14:textId="77777777" w:rsidR="00D25817" w:rsidRDefault="00D25817" w:rsidP="00CA78AF">
      <w:pPr>
        <w:pStyle w:val="a5"/>
      </w:pPr>
    </w:p>
    <w:p w14:paraId="5AA32AA2" w14:textId="77777777" w:rsidR="00D25817" w:rsidRDefault="0050555D" w:rsidP="0050555D">
      <w:pPr>
        <w:pStyle w:val="3-0"/>
      </w:pPr>
      <w:r>
        <w:t xml:space="preserve"> </w:t>
      </w:r>
      <w:bookmarkStart w:id="51" w:name="_Toc55310169"/>
      <w:r>
        <w:t>Виды доходов.</w:t>
      </w:r>
      <w:bookmarkEnd w:id="51"/>
    </w:p>
    <w:p w14:paraId="40A766E3" w14:textId="77777777" w:rsidR="0050555D" w:rsidRDefault="0050555D" w:rsidP="0050555D">
      <w:pPr>
        <w:spacing w:after="120" w:line="252" w:lineRule="auto"/>
      </w:pPr>
      <w:r>
        <w:t xml:space="preserve">Справочник содержит информацию об видах доходов сотрудников. </w:t>
      </w:r>
    </w:p>
    <w:p w14:paraId="7122EABA" w14:textId="77777777" w:rsidR="0050555D" w:rsidRDefault="0050555D" w:rsidP="0050555D">
      <w:pPr>
        <w:spacing w:after="120" w:line="252" w:lineRule="auto"/>
        <w:rPr>
          <w:rFonts w:cs="Arial"/>
          <w:color w:val="000000" w:themeColor="text1"/>
          <w:szCs w:val="20"/>
        </w:rPr>
      </w:pPr>
      <w:r w:rsidRPr="0050555D">
        <w:rPr>
          <w:color w:val="000000" w:themeColor="text1"/>
          <w:szCs w:val="20"/>
        </w:rPr>
        <w:t xml:space="preserve">Необходимо внести в картотеку перечень кодов видов доходов налогоплательщика в соответствии с </w:t>
      </w:r>
      <w:r w:rsidRPr="0050555D">
        <w:rPr>
          <w:rFonts w:cs="Arial"/>
          <w:color w:val="000000" w:themeColor="text1"/>
          <w:szCs w:val="20"/>
        </w:rPr>
        <w:t>приказом ФНС России от 10.09.2015 N ММВ-7-11/387@ "Об утверждении кодов видов доходов и вычетов"</w:t>
      </w:r>
      <w:r w:rsidR="00CA5F44">
        <w:rPr>
          <w:rFonts w:cs="Arial"/>
          <w:color w:val="000000" w:themeColor="text1"/>
          <w:szCs w:val="20"/>
        </w:rPr>
        <w:t>.</w:t>
      </w:r>
    </w:p>
    <w:p w14:paraId="6393E0B9" w14:textId="77777777" w:rsidR="00CA5F44" w:rsidRDefault="00CA5F44" w:rsidP="00CA5F44">
      <w:pPr>
        <w:spacing w:after="120" w:line="252" w:lineRule="auto"/>
      </w:pPr>
      <w:r>
        <w:t>Справочник является предзаполненным, обновление происходит автоматически при обновлении программы. На каждый вид дохода в картотеке формируется отдельная запись.</w:t>
      </w:r>
    </w:p>
    <w:p w14:paraId="3B20FC7D" w14:textId="77777777" w:rsidR="0050555D" w:rsidRDefault="0050555D" w:rsidP="0050555D">
      <w:pPr>
        <w:pStyle w:val="a5"/>
      </w:pPr>
      <w:r>
        <w:t>Необходимо предусмотреть возможность добавления/редактирования пользователем данного перечня.</w:t>
      </w:r>
    </w:p>
    <w:p w14:paraId="7B8314BC" w14:textId="77777777" w:rsidR="0050555D" w:rsidRDefault="0050555D" w:rsidP="0050555D">
      <w:pPr>
        <w:spacing w:after="120" w:line="252" w:lineRule="auto"/>
      </w:pPr>
      <w:r>
        <w:t>Все сведения в этот справочник вводятся с помощью карточки Вид дохода.</w:t>
      </w:r>
    </w:p>
    <w:p w14:paraId="6EBF5B84" w14:textId="77777777" w:rsidR="0050555D" w:rsidRDefault="0050555D" w:rsidP="0050555D">
      <w:pPr>
        <w:pStyle w:val="a5"/>
      </w:pPr>
      <w:r>
        <w:t>Карточка включает в себя следующие поля:</w:t>
      </w:r>
    </w:p>
    <w:p w14:paraId="7802033F" w14:textId="77777777" w:rsidR="00402D64" w:rsidRDefault="00402D64" w:rsidP="00402D64">
      <w:pPr>
        <w:pStyle w:val="1-"/>
      </w:pPr>
      <w:r>
        <w:t>Код учета – код дохода;</w:t>
      </w:r>
    </w:p>
    <w:p w14:paraId="01903268" w14:textId="4D3367A6" w:rsidR="00402D64" w:rsidRDefault="00402D64" w:rsidP="0050555D">
      <w:pPr>
        <w:pStyle w:val="1-"/>
      </w:pPr>
      <w:r>
        <w:t>Краткое обозначение (код записи);</w:t>
      </w:r>
    </w:p>
    <w:p w14:paraId="481C19FB" w14:textId="29D32F1D" w:rsidR="00402D64" w:rsidRDefault="00402D64" w:rsidP="0050555D">
      <w:pPr>
        <w:pStyle w:val="1-"/>
      </w:pPr>
      <w:r>
        <w:t>Название;</w:t>
      </w:r>
    </w:p>
    <w:p w14:paraId="25C32B00" w14:textId="46624F1A" w:rsidR="00402D64" w:rsidRDefault="00402D64" w:rsidP="0050555D">
      <w:pPr>
        <w:pStyle w:val="1-"/>
      </w:pPr>
      <w:r>
        <w:t>Тип формирования налоговой базы;</w:t>
      </w:r>
    </w:p>
    <w:p w14:paraId="3E26D475" w14:textId="77777777" w:rsidR="0050555D" w:rsidRDefault="0050555D" w:rsidP="0050555D">
      <w:pPr>
        <w:pStyle w:val="1-"/>
      </w:pPr>
      <w:r>
        <w:lastRenderedPageBreak/>
        <w:t>Описание</w:t>
      </w:r>
      <w:r w:rsidR="00C6461C">
        <w:t xml:space="preserve"> – описание вида дохода</w:t>
      </w:r>
      <w:r>
        <w:t>;</w:t>
      </w:r>
    </w:p>
    <w:p w14:paraId="1C1FFF17" w14:textId="77777777" w:rsidR="0050555D" w:rsidRDefault="0050555D" w:rsidP="0050555D">
      <w:pPr>
        <w:pStyle w:val="1-"/>
      </w:pPr>
      <w:r>
        <w:t>Дата начала</w:t>
      </w:r>
      <w:r w:rsidR="00C6461C">
        <w:t xml:space="preserve"> – дата начала действия Вида дохода</w:t>
      </w:r>
      <w:r>
        <w:t>;</w:t>
      </w:r>
    </w:p>
    <w:p w14:paraId="1289D220" w14:textId="77777777" w:rsidR="0050555D" w:rsidRDefault="0050555D" w:rsidP="0050555D">
      <w:pPr>
        <w:pStyle w:val="1-"/>
      </w:pPr>
      <w:r>
        <w:t>Дата окончания</w:t>
      </w:r>
      <w:r w:rsidR="00C6461C">
        <w:t xml:space="preserve"> - дата окончания действия Вида дохода</w:t>
      </w:r>
      <w:r>
        <w:t>;</w:t>
      </w:r>
    </w:p>
    <w:p w14:paraId="4C4ED504" w14:textId="0A9C2A8D" w:rsidR="0050555D" w:rsidRDefault="00C6461C" w:rsidP="0050555D">
      <w:pPr>
        <w:pStyle w:val="1-"/>
      </w:pPr>
      <w:r>
        <w:t xml:space="preserve">Таблица </w:t>
      </w:r>
      <w:r w:rsidR="00402D64">
        <w:t>«Виды скидок и вычетов, используемые с данным видом дохода</w:t>
      </w:r>
      <w:r>
        <w:t>: дата начала действия, дата окончания действия, вид вычета. Указываются виды скидок и вычетов, используемые с данным видом дохода. Необходимо предоставить возможность с помощью календаря указать период действия, выбрать код из картотеки видов вычетов;</w:t>
      </w:r>
    </w:p>
    <w:p w14:paraId="074EC78F" w14:textId="569794C0" w:rsidR="00C6461C" w:rsidRDefault="00C6461C" w:rsidP="0050555D">
      <w:pPr>
        <w:pStyle w:val="1-"/>
      </w:pPr>
      <w:r>
        <w:t xml:space="preserve">Таблица </w:t>
      </w:r>
      <w:r w:rsidR="00402D64">
        <w:t>«Виды ставок НДФЛ, используемые с данным видом дохода</w:t>
      </w:r>
      <w:r>
        <w:t>: дата начала действия, дата окончания действия, ставка НДФЛ. Указываются ставки НДФЛ, используемые с данном видом дохода.</w:t>
      </w:r>
    </w:p>
    <w:p w14:paraId="744A68E7" w14:textId="77777777" w:rsidR="0050555D" w:rsidRDefault="0050555D" w:rsidP="00CA78AF">
      <w:pPr>
        <w:pStyle w:val="a5"/>
      </w:pPr>
    </w:p>
    <w:p w14:paraId="65A74959" w14:textId="77777777" w:rsidR="00C6461C" w:rsidRDefault="00C6461C" w:rsidP="00C6461C">
      <w:pPr>
        <w:pStyle w:val="3-0"/>
      </w:pPr>
      <w:r>
        <w:t xml:space="preserve"> </w:t>
      </w:r>
      <w:bookmarkStart w:id="52" w:name="_Toc55310170"/>
      <w:r>
        <w:t>Виды вычетов.</w:t>
      </w:r>
      <w:bookmarkEnd w:id="52"/>
    </w:p>
    <w:p w14:paraId="5DB5B6AB" w14:textId="77777777" w:rsidR="00C6461C" w:rsidRDefault="00C6461C" w:rsidP="00CA78AF">
      <w:pPr>
        <w:pStyle w:val="a5"/>
      </w:pPr>
    </w:p>
    <w:p w14:paraId="1F2DA812" w14:textId="77777777" w:rsidR="00C6461C" w:rsidRDefault="00C6461C" w:rsidP="00C6461C">
      <w:pPr>
        <w:spacing w:after="120" w:line="252" w:lineRule="auto"/>
      </w:pPr>
      <w:r>
        <w:t xml:space="preserve">Справочник содержит информацию о видах </w:t>
      </w:r>
      <w:r w:rsidR="00A4559D">
        <w:t>вычетов</w:t>
      </w:r>
      <w:r>
        <w:t xml:space="preserve"> сотрудников. </w:t>
      </w:r>
    </w:p>
    <w:p w14:paraId="35958E3C" w14:textId="77777777" w:rsidR="00C6461C" w:rsidRDefault="00C6461C" w:rsidP="00C6461C">
      <w:pPr>
        <w:spacing w:after="120" w:line="252" w:lineRule="auto"/>
      </w:pPr>
      <w:r w:rsidRPr="0050555D">
        <w:rPr>
          <w:color w:val="000000" w:themeColor="text1"/>
          <w:szCs w:val="20"/>
        </w:rPr>
        <w:t xml:space="preserve">Необходимо внести в картотеку перечень кодов видов </w:t>
      </w:r>
      <w:r w:rsidR="00A4559D">
        <w:rPr>
          <w:color w:val="000000" w:themeColor="text1"/>
          <w:szCs w:val="20"/>
        </w:rPr>
        <w:t>вычетов</w:t>
      </w:r>
      <w:r w:rsidRPr="0050555D">
        <w:rPr>
          <w:color w:val="000000" w:themeColor="text1"/>
          <w:szCs w:val="20"/>
        </w:rPr>
        <w:t xml:space="preserve"> налогоплательщика в соответствии с </w:t>
      </w:r>
      <w:r w:rsidRPr="0050555D">
        <w:rPr>
          <w:rFonts w:cs="Arial"/>
          <w:color w:val="000000" w:themeColor="text1"/>
          <w:szCs w:val="20"/>
        </w:rPr>
        <w:t>приказом ФНС России от 10.09.2015 N ММВ-7-11/387@ "Об утверждении кодов видов доходов и вычетов"</w:t>
      </w:r>
      <w:r>
        <w:rPr>
          <w:rFonts w:cs="Arial"/>
          <w:color w:val="000000" w:themeColor="text1"/>
          <w:szCs w:val="20"/>
        </w:rPr>
        <w:t xml:space="preserve"> (приложение 2).</w:t>
      </w:r>
    </w:p>
    <w:p w14:paraId="457E6984" w14:textId="77777777" w:rsidR="00CA5F44" w:rsidRDefault="00CA5F44" w:rsidP="00CA5F44">
      <w:pPr>
        <w:spacing w:after="120" w:line="252" w:lineRule="auto"/>
      </w:pPr>
      <w:r>
        <w:t>Справочник является предзаполненным, обновление происходит автоматически при обновлении программы. На каждый вид вычета в картотеке формируется отдельная запись.</w:t>
      </w:r>
    </w:p>
    <w:p w14:paraId="1DA2BF01" w14:textId="77777777" w:rsidR="00C6461C" w:rsidRDefault="00C6461C" w:rsidP="00C6461C">
      <w:pPr>
        <w:pStyle w:val="a5"/>
      </w:pPr>
      <w:r>
        <w:t>Необходимо предусмотреть возможность добавления/редактирования пользователем данного перечня.</w:t>
      </w:r>
    </w:p>
    <w:p w14:paraId="078638DF" w14:textId="77777777" w:rsidR="00C6461C" w:rsidRDefault="00C6461C" w:rsidP="00C6461C">
      <w:pPr>
        <w:spacing w:after="120" w:line="252" w:lineRule="auto"/>
      </w:pPr>
      <w:r>
        <w:t xml:space="preserve">Все сведения в этот справочник вводятся с помощью карточки Вид </w:t>
      </w:r>
      <w:r w:rsidR="00A4559D">
        <w:t>вычета</w:t>
      </w:r>
      <w:r>
        <w:t>.</w:t>
      </w:r>
    </w:p>
    <w:p w14:paraId="43407CA2" w14:textId="77777777" w:rsidR="00C6461C" w:rsidRDefault="00C6461C" w:rsidP="00C6461C">
      <w:pPr>
        <w:pStyle w:val="a5"/>
      </w:pPr>
      <w:r>
        <w:t>Карточка включает в себя следующие поля:</w:t>
      </w:r>
    </w:p>
    <w:p w14:paraId="5B24923A" w14:textId="3B7DA2A5" w:rsidR="00FD51A7" w:rsidRDefault="00FD51A7" w:rsidP="00A4559D">
      <w:pPr>
        <w:pStyle w:val="1-"/>
      </w:pPr>
      <w:r>
        <w:t>Код учета – код вычета;</w:t>
      </w:r>
    </w:p>
    <w:p w14:paraId="608AFBB2" w14:textId="21F2A126" w:rsidR="00FD51A7" w:rsidRDefault="00FD51A7" w:rsidP="00A4559D">
      <w:pPr>
        <w:pStyle w:val="1-"/>
      </w:pPr>
      <w:r>
        <w:t>Краткое обозначение (код записи);</w:t>
      </w:r>
    </w:p>
    <w:p w14:paraId="024963DB" w14:textId="77777777" w:rsidR="00FD51A7" w:rsidRDefault="00FD51A7" w:rsidP="00FD51A7">
      <w:pPr>
        <w:pStyle w:val="1-"/>
      </w:pPr>
      <w:r>
        <w:t>Название - наименование текущей записи;</w:t>
      </w:r>
    </w:p>
    <w:p w14:paraId="4142EAE4" w14:textId="77777777" w:rsidR="00FD51A7" w:rsidRDefault="00FD51A7" w:rsidP="00FD51A7">
      <w:pPr>
        <w:pStyle w:val="1-"/>
      </w:pPr>
      <w:r>
        <w:t>Тип вычета. Указывается тип вычета по НДФЛ (стандартные, социальные, имущественные, инвестиционные);</w:t>
      </w:r>
    </w:p>
    <w:p w14:paraId="1679E4AC" w14:textId="321E1CB7" w:rsidR="00A4559D" w:rsidRDefault="00A4559D" w:rsidP="00FD51A7">
      <w:pPr>
        <w:pStyle w:val="1-"/>
      </w:pPr>
      <w:r>
        <w:t>Описание - краткое описание вида вычетов;</w:t>
      </w:r>
    </w:p>
    <w:p w14:paraId="6DC4E10E" w14:textId="77777777" w:rsidR="00A4559D" w:rsidRDefault="00A4559D" w:rsidP="00A4559D">
      <w:pPr>
        <w:pStyle w:val="1-"/>
      </w:pPr>
      <w:r>
        <w:t>Дата начала - дата начала действия Вида вычета;</w:t>
      </w:r>
    </w:p>
    <w:p w14:paraId="34FAB71E" w14:textId="77777777" w:rsidR="00A4559D" w:rsidRDefault="00A4559D" w:rsidP="00A4559D">
      <w:pPr>
        <w:pStyle w:val="1-"/>
      </w:pPr>
      <w:r>
        <w:t>Дата окончания - дата окончания действия Вида вычета;</w:t>
      </w:r>
    </w:p>
    <w:p w14:paraId="114FDC6F" w14:textId="694C5E08" w:rsidR="00A4559D" w:rsidRDefault="00A4559D" w:rsidP="00A4559D">
      <w:pPr>
        <w:pStyle w:val="1-"/>
      </w:pPr>
      <w:r>
        <w:t>Сумма</w:t>
      </w:r>
      <w:r w:rsidR="00CA5F44">
        <w:t xml:space="preserve"> – сумма вычета.</w:t>
      </w:r>
      <w:r>
        <w:t xml:space="preserve"> </w:t>
      </w:r>
      <w:r w:rsidR="00CA5F44">
        <w:t>Необходимо п</w:t>
      </w:r>
      <w:r>
        <w:t>редусмотреть наличи</w:t>
      </w:r>
      <w:r w:rsidR="00FD51A7">
        <w:t>е истории изменения сумм вычета</w:t>
      </w:r>
      <w:r>
        <w:t>;</w:t>
      </w:r>
    </w:p>
    <w:p w14:paraId="3FC83C55" w14:textId="77777777" w:rsidR="00A4559D" w:rsidRDefault="00A4559D" w:rsidP="00A4559D">
      <w:pPr>
        <w:pStyle w:val="1-"/>
      </w:pPr>
      <w:r>
        <w:t>Предел</w:t>
      </w:r>
      <w:r w:rsidR="00CA5F44">
        <w:t xml:space="preserve"> - максимальный размер вычета. Необходимо</w:t>
      </w:r>
      <w:r>
        <w:t xml:space="preserve"> </w:t>
      </w:r>
      <w:r w:rsidR="00CA5F44">
        <w:t>п</w:t>
      </w:r>
      <w:r>
        <w:t xml:space="preserve">редусмотреть наличие истории изменения </w:t>
      </w:r>
      <w:r w:rsidR="00CA5F44">
        <w:t>максимальных</w:t>
      </w:r>
      <w:r>
        <w:t xml:space="preserve"> сумм вычета;</w:t>
      </w:r>
    </w:p>
    <w:p w14:paraId="7FBF5095" w14:textId="77777777" w:rsidR="00A4559D" w:rsidRDefault="00A4559D" w:rsidP="00A4559D">
      <w:pPr>
        <w:pStyle w:val="1-"/>
      </w:pPr>
      <w:r>
        <w:t>Флаг «Учитывать при расчете страховых взносов»</w:t>
      </w:r>
      <w:r w:rsidR="00CA5F44">
        <w:t xml:space="preserve"> - в установленном виде означает, что вычет будет учитываться при расчете страховых взносов</w:t>
      </w:r>
      <w:r>
        <w:t>;</w:t>
      </w:r>
    </w:p>
    <w:p w14:paraId="69835DCF" w14:textId="77777777" w:rsidR="00A4559D" w:rsidRDefault="00A4559D" w:rsidP="00A4559D">
      <w:pPr>
        <w:pStyle w:val="1-"/>
      </w:pPr>
      <w:r>
        <w:t>Флаг «Учитывать при расчете страховых травматизма»</w:t>
      </w:r>
      <w:r w:rsidR="00CA5F44">
        <w:t xml:space="preserve"> - в установленном виде означает, что вычет будет учитываться при расчете травматизма</w:t>
      </w:r>
      <w:r>
        <w:t>.</w:t>
      </w:r>
    </w:p>
    <w:p w14:paraId="6FB2CDCD" w14:textId="77777777" w:rsidR="00C6461C" w:rsidRDefault="00C6461C" w:rsidP="00CA78AF">
      <w:pPr>
        <w:pStyle w:val="a5"/>
      </w:pPr>
    </w:p>
    <w:p w14:paraId="398E1820" w14:textId="77777777" w:rsidR="00C6461C" w:rsidRDefault="00CA5F44" w:rsidP="00CA5F44">
      <w:pPr>
        <w:pStyle w:val="3-0"/>
      </w:pPr>
      <w:r>
        <w:t xml:space="preserve"> </w:t>
      </w:r>
      <w:bookmarkStart w:id="53" w:name="_Toc55310171"/>
      <w:r>
        <w:t>Виды отпусков.</w:t>
      </w:r>
      <w:bookmarkEnd w:id="53"/>
    </w:p>
    <w:p w14:paraId="1B4057C6" w14:textId="77777777" w:rsidR="00CA5F44" w:rsidRDefault="00CA5F44" w:rsidP="00CA5F44">
      <w:pPr>
        <w:spacing w:after="120" w:line="252" w:lineRule="auto"/>
      </w:pPr>
      <w:r>
        <w:t xml:space="preserve">Справочник содержит информацию о видах отпусков сотрудников. </w:t>
      </w:r>
    </w:p>
    <w:p w14:paraId="0E73F9BC" w14:textId="77777777" w:rsidR="00CA5F44" w:rsidRDefault="00CA5F44" w:rsidP="00CA5F44">
      <w:pPr>
        <w:spacing w:after="120" w:line="252" w:lineRule="auto"/>
        <w:rPr>
          <w:rFonts w:cs="Arial"/>
          <w:color w:val="000000" w:themeColor="text1"/>
          <w:szCs w:val="20"/>
        </w:rPr>
      </w:pPr>
      <w:r w:rsidRPr="0050555D">
        <w:rPr>
          <w:color w:val="000000" w:themeColor="text1"/>
          <w:szCs w:val="20"/>
        </w:rPr>
        <w:t xml:space="preserve">Необходимо внести в картотеку перечень кодов видов </w:t>
      </w:r>
      <w:r>
        <w:rPr>
          <w:color w:val="000000" w:themeColor="text1"/>
          <w:szCs w:val="20"/>
        </w:rPr>
        <w:t>отпусков сотрудников в соответствии с ОКИН</w:t>
      </w:r>
      <w:r>
        <w:rPr>
          <w:rFonts w:cs="Arial"/>
          <w:color w:val="000000" w:themeColor="text1"/>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5"/>
        <w:gridCol w:w="9983"/>
      </w:tblGrid>
      <w:tr w:rsidR="0034768B" w:rsidRPr="00CA5F44" w14:paraId="601B8DCE" w14:textId="77777777" w:rsidTr="0034768B">
        <w:tc>
          <w:tcPr>
            <w:tcW w:w="0" w:type="auto"/>
            <w:shd w:val="clear" w:color="auto" w:fill="auto"/>
            <w:noWrap/>
            <w:tcMar>
              <w:top w:w="120" w:type="dxa"/>
              <w:left w:w="120" w:type="dxa"/>
              <w:bottom w:w="120" w:type="dxa"/>
              <w:right w:w="120" w:type="dxa"/>
            </w:tcMar>
            <w:hideMark/>
          </w:tcPr>
          <w:p w14:paraId="12405A9F"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01</w:t>
            </w:r>
          </w:p>
        </w:tc>
        <w:tc>
          <w:tcPr>
            <w:tcW w:w="0" w:type="auto"/>
            <w:shd w:val="clear" w:color="auto" w:fill="auto"/>
            <w:tcMar>
              <w:top w:w="120" w:type="dxa"/>
              <w:left w:w="120" w:type="dxa"/>
              <w:bottom w:w="120" w:type="dxa"/>
              <w:right w:w="120" w:type="dxa"/>
            </w:tcMar>
            <w:hideMark/>
          </w:tcPr>
          <w:p w14:paraId="49E13784"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Ежегодный отпуск</w:t>
            </w:r>
          </w:p>
        </w:tc>
      </w:tr>
      <w:tr w:rsidR="0034768B" w:rsidRPr="00CA5F44" w14:paraId="74E83B02" w14:textId="77777777" w:rsidTr="0034768B">
        <w:tc>
          <w:tcPr>
            <w:tcW w:w="0" w:type="auto"/>
            <w:shd w:val="clear" w:color="auto" w:fill="auto"/>
            <w:noWrap/>
            <w:tcMar>
              <w:top w:w="120" w:type="dxa"/>
              <w:left w:w="120" w:type="dxa"/>
              <w:bottom w:w="120" w:type="dxa"/>
              <w:right w:w="120" w:type="dxa"/>
            </w:tcMar>
            <w:hideMark/>
          </w:tcPr>
          <w:p w14:paraId="1C1C0349"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lastRenderedPageBreak/>
              <w:t>02</w:t>
            </w:r>
          </w:p>
        </w:tc>
        <w:tc>
          <w:tcPr>
            <w:tcW w:w="0" w:type="auto"/>
            <w:shd w:val="clear" w:color="auto" w:fill="auto"/>
            <w:tcMar>
              <w:top w:w="120" w:type="dxa"/>
              <w:left w:w="120" w:type="dxa"/>
              <w:bottom w:w="120" w:type="dxa"/>
              <w:right w:w="120" w:type="dxa"/>
            </w:tcMar>
            <w:hideMark/>
          </w:tcPr>
          <w:p w14:paraId="79B6CD20"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без сохранения заработной платы</w:t>
            </w:r>
          </w:p>
        </w:tc>
      </w:tr>
      <w:tr w:rsidR="0034768B" w:rsidRPr="00CA5F44" w14:paraId="0F2E090D" w14:textId="77777777" w:rsidTr="0034768B">
        <w:tc>
          <w:tcPr>
            <w:tcW w:w="0" w:type="auto"/>
            <w:shd w:val="clear" w:color="auto" w:fill="auto"/>
            <w:noWrap/>
            <w:tcMar>
              <w:top w:w="120" w:type="dxa"/>
              <w:left w:w="120" w:type="dxa"/>
              <w:bottom w:w="120" w:type="dxa"/>
              <w:right w:w="120" w:type="dxa"/>
            </w:tcMar>
            <w:hideMark/>
          </w:tcPr>
          <w:p w14:paraId="0C2CBBA2"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03</w:t>
            </w:r>
          </w:p>
        </w:tc>
        <w:tc>
          <w:tcPr>
            <w:tcW w:w="0" w:type="auto"/>
            <w:shd w:val="clear" w:color="auto" w:fill="auto"/>
            <w:tcMar>
              <w:top w:w="120" w:type="dxa"/>
              <w:left w:w="120" w:type="dxa"/>
              <w:bottom w:w="120" w:type="dxa"/>
              <w:right w:w="120" w:type="dxa"/>
            </w:tcMar>
            <w:hideMark/>
          </w:tcPr>
          <w:p w14:paraId="2B26EBBA"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по беременности и родам</w:t>
            </w:r>
          </w:p>
        </w:tc>
      </w:tr>
      <w:tr w:rsidR="0034768B" w:rsidRPr="00CA5F44" w14:paraId="0B948416" w14:textId="77777777" w:rsidTr="0034768B">
        <w:tc>
          <w:tcPr>
            <w:tcW w:w="0" w:type="auto"/>
            <w:shd w:val="clear" w:color="auto" w:fill="auto"/>
            <w:noWrap/>
            <w:tcMar>
              <w:top w:w="120" w:type="dxa"/>
              <w:left w:w="120" w:type="dxa"/>
              <w:bottom w:w="120" w:type="dxa"/>
              <w:right w:w="120" w:type="dxa"/>
            </w:tcMar>
            <w:hideMark/>
          </w:tcPr>
          <w:p w14:paraId="741E0053"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04</w:t>
            </w:r>
          </w:p>
        </w:tc>
        <w:tc>
          <w:tcPr>
            <w:tcW w:w="0" w:type="auto"/>
            <w:shd w:val="clear" w:color="auto" w:fill="auto"/>
            <w:tcMar>
              <w:top w:w="120" w:type="dxa"/>
              <w:left w:w="120" w:type="dxa"/>
              <w:bottom w:w="120" w:type="dxa"/>
              <w:right w:w="120" w:type="dxa"/>
            </w:tcMar>
            <w:hideMark/>
          </w:tcPr>
          <w:p w14:paraId="3DFF70BB"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женщинам, усыновившим новорожденных детей непосредственно из родильного дома</w:t>
            </w:r>
          </w:p>
        </w:tc>
      </w:tr>
      <w:tr w:rsidR="0034768B" w:rsidRPr="00CA5F44" w14:paraId="6617DAD5" w14:textId="77777777" w:rsidTr="0034768B">
        <w:tc>
          <w:tcPr>
            <w:tcW w:w="0" w:type="auto"/>
            <w:shd w:val="clear" w:color="auto" w:fill="auto"/>
            <w:noWrap/>
            <w:tcMar>
              <w:top w:w="120" w:type="dxa"/>
              <w:left w:w="120" w:type="dxa"/>
              <w:bottom w:w="120" w:type="dxa"/>
              <w:right w:w="120" w:type="dxa"/>
            </w:tcMar>
            <w:hideMark/>
          </w:tcPr>
          <w:p w14:paraId="5B9C04C6"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05</w:t>
            </w:r>
          </w:p>
        </w:tc>
        <w:tc>
          <w:tcPr>
            <w:tcW w:w="0" w:type="auto"/>
            <w:shd w:val="clear" w:color="auto" w:fill="auto"/>
            <w:tcMar>
              <w:top w:w="120" w:type="dxa"/>
              <w:left w:w="120" w:type="dxa"/>
              <w:bottom w:w="120" w:type="dxa"/>
              <w:right w:w="120" w:type="dxa"/>
            </w:tcMar>
            <w:hideMark/>
          </w:tcPr>
          <w:p w14:paraId="0B701665"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рабочим и служащим, занятым на работах с вредными и (или) опасными условиями труда</w:t>
            </w:r>
          </w:p>
        </w:tc>
      </w:tr>
      <w:tr w:rsidR="0034768B" w:rsidRPr="00CA5F44" w14:paraId="7B5EDA7C" w14:textId="77777777" w:rsidTr="0034768B">
        <w:tc>
          <w:tcPr>
            <w:tcW w:w="0" w:type="auto"/>
            <w:shd w:val="clear" w:color="auto" w:fill="auto"/>
            <w:noWrap/>
            <w:tcMar>
              <w:top w:w="120" w:type="dxa"/>
              <w:left w:w="120" w:type="dxa"/>
              <w:bottom w:w="120" w:type="dxa"/>
              <w:right w:w="120" w:type="dxa"/>
            </w:tcMar>
            <w:hideMark/>
          </w:tcPr>
          <w:p w14:paraId="3C331BC9"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06</w:t>
            </w:r>
          </w:p>
        </w:tc>
        <w:tc>
          <w:tcPr>
            <w:tcW w:w="0" w:type="auto"/>
            <w:shd w:val="clear" w:color="auto" w:fill="auto"/>
            <w:tcMar>
              <w:top w:w="120" w:type="dxa"/>
              <w:left w:w="120" w:type="dxa"/>
              <w:bottom w:w="120" w:type="dxa"/>
              <w:right w:w="120" w:type="dxa"/>
            </w:tcMar>
            <w:hideMark/>
          </w:tcPr>
          <w:p w14:paraId="0FBDB1E8"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рабочим и служащим, занятым в отдельных отраслях народного хозяйства и имеющим продолжительный стаж работы на одном предприятии, в организации</w:t>
            </w:r>
          </w:p>
        </w:tc>
      </w:tr>
      <w:tr w:rsidR="0034768B" w:rsidRPr="00CA5F44" w14:paraId="49177E31" w14:textId="77777777" w:rsidTr="0034768B">
        <w:tc>
          <w:tcPr>
            <w:tcW w:w="0" w:type="auto"/>
            <w:shd w:val="clear" w:color="auto" w:fill="auto"/>
            <w:noWrap/>
            <w:tcMar>
              <w:top w:w="120" w:type="dxa"/>
              <w:left w:w="120" w:type="dxa"/>
              <w:bottom w:w="120" w:type="dxa"/>
              <w:right w:w="120" w:type="dxa"/>
            </w:tcMar>
            <w:hideMark/>
          </w:tcPr>
          <w:p w14:paraId="00F0B2A6"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07</w:t>
            </w:r>
          </w:p>
        </w:tc>
        <w:tc>
          <w:tcPr>
            <w:tcW w:w="0" w:type="auto"/>
            <w:shd w:val="clear" w:color="auto" w:fill="auto"/>
            <w:tcMar>
              <w:top w:w="120" w:type="dxa"/>
              <w:left w:w="120" w:type="dxa"/>
              <w:bottom w:w="120" w:type="dxa"/>
              <w:right w:w="120" w:type="dxa"/>
            </w:tcMar>
            <w:hideMark/>
          </w:tcPr>
          <w:p w14:paraId="2D02377D"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Дополнительным отпуск работникам с ненормированным рабочим днем</w:t>
            </w:r>
          </w:p>
        </w:tc>
      </w:tr>
      <w:tr w:rsidR="0034768B" w:rsidRPr="00CA5F44" w14:paraId="15777A23" w14:textId="77777777" w:rsidTr="0034768B">
        <w:tc>
          <w:tcPr>
            <w:tcW w:w="0" w:type="auto"/>
            <w:shd w:val="clear" w:color="auto" w:fill="auto"/>
            <w:noWrap/>
            <w:tcMar>
              <w:top w:w="120" w:type="dxa"/>
              <w:left w:w="120" w:type="dxa"/>
              <w:bottom w:w="120" w:type="dxa"/>
              <w:right w:w="120" w:type="dxa"/>
            </w:tcMar>
            <w:hideMark/>
          </w:tcPr>
          <w:p w14:paraId="25510398"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08</w:t>
            </w:r>
          </w:p>
        </w:tc>
        <w:tc>
          <w:tcPr>
            <w:tcW w:w="0" w:type="auto"/>
            <w:shd w:val="clear" w:color="auto" w:fill="auto"/>
            <w:tcMar>
              <w:top w:w="120" w:type="dxa"/>
              <w:left w:w="120" w:type="dxa"/>
              <w:bottom w:w="120" w:type="dxa"/>
              <w:right w:w="120" w:type="dxa"/>
            </w:tcMar>
            <w:hideMark/>
          </w:tcPr>
          <w:p w14:paraId="30039BA9"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рабочим и служащим, работающим в районах Крайнего Севера и приравненных к ним местностях</w:t>
            </w:r>
          </w:p>
        </w:tc>
      </w:tr>
      <w:tr w:rsidR="0034768B" w:rsidRPr="00CA5F44" w14:paraId="73ACC317" w14:textId="77777777" w:rsidTr="0034768B">
        <w:tc>
          <w:tcPr>
            <w:tcW w:w="0" w:type="auto"/>
            <w:shd w:val="clear" w:color="auto" w:fill="auto"/>
            <w:noWrap/>
            <w:tcMar>
              <w:top w:w="120" w:type="dxa"/>
              <w:left w:w="120" w:type="dxa"/>
              <w:bottom w:w="120" w:type="dxa"/>
              <w:right w:w="120" w:type="dxa"/>
            </w:tcMar>
            <w:hideMark/>
          </w:tcPr>
          <w:p w14:paraId="23955F18"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09</w:t>
            </w:r>
          </w:p>
        </w:tc>
        <w:tc>
          <w:tcPr>
            <w:tcW w:w="0" w:type="auto"/>
            <w:shd w:val="clear" w:color="auto" w:fill="auto"/>
            <w:tcMar>
              <w:top w:w="120" w:type="dxa"/>
              <w:left w:w="120" w:type="dxa"/>
              <w:bottom w:w="120" w:type="dxa"/>
              <w:right w:w="120" w:type="dxa"/>
            </w:tcMar>
            <w:hideMark/>
          </w:tcPr>
          <w:p w14:paraId="346DCF0C"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работающим на территориях в районах загрязнения от аварий на ЧАЭС</w:t>
            </w:r>
          </w:p>
        </w:tc>
      </w:tr>
      <w:tr w:rsidR="0034768B" w:rsidRPr="00CA5F44" w14:paraId="3E58C5A7" w14:textId="77777777" w:rsidTr="0034768B">
        <w:tc>
          <w:tcPr>
            <w:tcW w:w="0" w:type="auto"/>
            <w:shd w:val="clear" w:color="auto" w:fill="auto"/>
            <w:noWrap/>
            <w:tcMar>
              <w:top w:w="120" w:type="dxa"/>
              <w:left w:w="120" w:type="dxa"/>
              <w:bottom w:w="120" w:type="dxa"/>
              <w:right w:w="120" w:type="dxa"/>
            </w:tcMar>
            <w:hideMark/>
          </w:tcPr>
          <w:p w14:paraId="45C5515A"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10</w:t>
            </w:r>
          </w:p>
        </w:tc>
        <w:tc>
          <w:tcPr>
            <w:tcW w:w="0" w:type="auto"/>
            <w:shd w:val="clear" w:color="auto" w:fill="auto"/>
            <w:tcMar>
              <w:top w:w="120" w:type="dxa"/>
              <w:left w:w="120" w:type="dxa"/>
              <w:bottom w:w="120" w:type="dxa"/>
              <w:right w:w="120" w:type="dxa"/>
            </w:tcMar>
            <w:hideMark/>
          </w:tcPr>
          <w:p w14:paraId="3DCEB73F"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участникам ликвидации аварий на ЧАЭС и других радиационных аварий</w:t>
            </w:r>
          </w:p>
        </w:tc>
      </w:tr>
      <w:tr w:rsidR="0034768B" w:rsidRPr="00CA5F44" w14:paraId="15641808" w14:textId="77777777" w:rsidTr="0034768B">
        <w:tc>
          <w:tcPr>
            <w:tcW w:w="0" w:type="auto"/>
            <w:shd w:val="clear" w:color="auto" w:fill="auto"/>
            <w:noWrap/>
            <w:tcMar>
              <w:top w:w="120" w:type="dxa"/>
              <w:left w:w="120" w:type="dxa"/>
              <w:bottom w:w="120" w:type="dxa"/>
              <w:right w:w="120" w:type="dxa"/>
            </w:tcMar>
            <w:hideMark/>
          </w:tcPr>
          <w:p w14:paraId="6EA3625E"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12</w:t>
            </w:r>
          </w:p>
        </w:tc>
        <w:tc>
          <w:tcPr>
            <w:tcW w:w="0" w:type="auto"/>
            <w:shd w:val="clear" w:color="auto" w:fill="auto"/>
            <w:tcMar>
              <w:top w:w="120" w:type="dxa"/>
              <w:left w:w="120" w:type="dxa"/>
              <w:bottom w:w="120" w:type="dxa"/>
              <w:right w:w="120" w:type="dxa"/>
            </w:tcMar>
            <w:hideMark/>
          </w:tcPr>
          <w:p w14:paraId="0D01B407"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для сдачи экзаменов в вечерних (сменных) общеобразовательных школах</w:t>
            </w:r>
          </w:p>
        </w:tc>
      </w:tr>
      <w:tr w:rsidR="0034768B" w:rsidRPr="00CA5F44" w14:paraId="59B2B741" w14:textId="77777777" w:rsidTr="0034768B">
        <w:tc>
          <w:tcPr>
            <w:tcW w:w="0" w:type="auto"/>
            <w:shd w:val="clear" w:color="auto" w:fill="auto"/>
            <w:noWrap/>
            <w:tcMar>
              <w:top w:w="120" w:type="dxa"/>
              <w:left w:w="120" w:type="dxa"/>
              <w:bottom w:w="120" w:type="dxa"/>
              <w:right w:w="120" w:type="dxa"/>
            </w:tcMar>
            <w:hideMark/>
          </w:tcPr>
          <w:p w14:paraId="3BFABA2E"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13</w:t>
            </w:r>
          </w:p>
        </w:tc>
        <w:tc>
          <w:tcPr>
            <w:tcW w:w="0" w:type="auto"/>
            <w:shd w:val="clear" w:color="auto" w:fill="auto"/>
            <w:tcMar>
              <w:top w:w="120" w:type="dxa"/>
              <w:left w:w="120" w:type="dxa"/>
              <w:bottom w:w="120" w:type="dxa"/>
              <w:right w:w="120" w:type="dxa"/>
            </w:tcMar>
            <w:hideMark/>
          </w:tcPr>
          <w:p w14:paraId="1CC5574C"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в связи с обучением в вечерних профессионально-технических училищах профессионального образования</w:t>
            </w:r>
          </w:p>
        </w:tc>
      </w:tr>
      <w:tr w:rsidR="0034768B" w:rsidRPr="00CA5F44" w14:paraId="657F8405" w14:textId="77777777" w:rsidTr="0034768B">
        <w:tc>
          <w:tcPr>
            <w:tcW w:w="0" w:type="auto"/>
            <w:shd w:val="clear" w:color="auto" w:fill="auto"/>
            <w:noWrap/>
            <w:tcMar>
              <w:top w:w="120" w:type="dxa"/>
              <w:left w:w="120" w:type="dxa"/>
              <w:bottom w:w="120" w:type="dxa"/>
              <w:right w:w="120" w:type="dxa"/>
            </w:tcMar>
            <w:hideMark/>
          </w:tcPr>
          <w:p w14:paraId="382D1EBE"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14</w:t>
            </w:r>
          </w:p>
        </w:tc>
        <w:tc>
          <w:tcPr>
            <w:tcW w:w="0" w:type="auto"/>
            <w:shd w:val="clear" w:color="auto" w:fill="auto"/>
            <w:tcMar>
              <w:top w:w="120" w:type="dxa"/>
              <w:left w:w="120" w:type="dxa"/>
              <w:bottom w:w="120" w:type="dxa"/>
              <w:right w:w="120" w:type="dxa"/>
            </w:tcMar>
            <w:hideMark/>
          </w:tcPr>
          <w:p w14:paraId="3601289B"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для сдачи вступительных экзаменов в аспирантуру</w:t>
            </w:r>
          </w:p>
        </w:tc>
      </w:tr>
      <w:tr w:rsidR="0034768B" w:rsidRPr="00CA5F44" w14:paraId="58FE170D" w14:textId="77777777" w:rsidTr="0034768B">
        <w:tc>
          <w:tcPr>
            <w:tcW w:w="0" w:type="auto"/>
            <w:shd w:val="clear" w:color="auto" w:fill="auto"/>
            <w:noWrap/>
            <w:tcMar>
              <w:top w:w="120" w:type="dxa"/>
              <w:left w:w="120" w:type="dxa"/>
              <w:bottom w:w="120" w:type="dxa"/>
              <w:right w:w="120" w:type="dxa"/>
            </w:tcMar>
            <w:hideMark/>
          </w:tcPr>
          <w:p w14:paraId="67F8991E"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15</w:t>
            </w:r>
          </w:p>
        </w:tc>
        <w:tc>
          <w:tcPr>
            <w:tcW w:w="0" w:type="auto"/>
            <w:shd w:val="clear" w:color="auto" w:fill="auto"/>
            <w:tcMar>
              <w:top w:w="120" w:type="dxa"/>
              <w:left w:w="120" w:type="dxa"/>
              <w:bottom w:w="120" w:type="dxa"/>
              <w:right w:w="120" w:type="dxa"/>
            </w:tcMar>
            <w:hideMark/>
          </w:tcPr>
          <w:p w14:paraId="471703EB"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Дополнительным ежегодный отпуск аспирантам</w:t>
            </w:r>
          </w:p>
        </w:tc>
      </w:tr>
      <w:tr w:rsidR="0034768B" w:rsidRPr="00CA5F44" w14:paraId="5BCC7638" w14:textId="77777777" w:rsidTr="0034768B">
        <w:tc>
          <w:tcPr>
            <w:tcW w:w="0" w:type="auto"/>
            <w:shd w:val="clear" w:color="auto" w:fill="auto"/>
            <w:noWrap/>
            <w:tcMar>
              <w:top w:w="120" w:type="dxa"/>
              <w:left w:w="120" w:type="dxa"/>
              <w:bottom w:w="120" w:type="dxa"/>
              <w:right w:w="120" w:type="dxa"/>
            </w:tcMar>
            <w:hideMark/>
          </w:tcPr>
          <w:p w14:paraId="26C72EE8"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16</w:t>
            </w:r>
          </w:p>
        </w:tc>
        <w:tc>
          <w:tcPr>
            <w:tcW w:w="0" w:type="auto"/>
            <w:shd w:val="clear" w:color="auto" w:fill="auto"/>
            <w:tcMar>
              <w:top w:w="120" w:type="dxa"/>
              <w:left w:w="120" w:type="dxa"/>
              <w:bottom w:w="120" w:type="dxa"/>
              <w:right w:w="120" w:type="dxa"/>
            </w:tcMar>
            <w:hideMark/>
          </w:tcPr>
          <w:p w14:paraId="425F4450"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без сохранения заработной платы для сдачи вступительных экзаменов в высшие и средние учреждения профессионального образования</w:t>
            </w:r>
          </w:p>
        </w:tc>
      </w:tr>
      <w:tr w:rsidR="0034768B" w:rsidRPr="00CA5F44" w14:paraId="2FCEF226" w14:textId="77777777" w:rsidTr="0034768B">
        <w:tc>
          <w:tcPr>
            <w:tcW w:w="0" w:type="auto"/>
            <w:shd w:val="clear" w:color="auto" w:fill="auto"/>
            <w:noWrap/>
            <w:tcMar>
              <w:top w:w="120" w:type="dxa"/>
              <w:left w:w="120" w:type="dxa"/>
              <w:bottom w:w="120" w:type="dxa"/>
              <w:right w:w="120" w:type="dxa"/>
            </w:tcMar>
            <w:hideMark/>
          </w:tcPr>
          <w:p w14:paraId="4DE03549"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17</w:t>
            </w:r>
          </w:p>
        </w:tc>
        <w:tc>
          <w:tcPr>
            <w:tcW w:w="0" w:type="auto"/>
            <w:shd w:val="clear" w:color="auto" w:fill="auto"/>
            <w:tcMar>
              <w:top w:w="120" w:type="dxa"/>
              <w:left w:w="120" w:type="dxa"/>
              <w:bottom w:w="120" w:type="dxa"/>
              <w:right w:w="120" w:type="dxa"/>
            </w:tcMar>
            <w:hideMark/>
          </w:tcPr>
          <w:p w14:paraId="2D68FD6C"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в связи с обучением в вечерних и заочных высших и средних учреждениях профессионального образования</w:t>
            </w:r>
          </w:p>
        </w:tc>
      </w:tr>
      <w:tr w:rsidR="0034768B" w:rsidRPr="00CA5F44" w14:paraId="5F4C1E2C" w14:textId="77777777" w:rsidTr="0034768B">
        <w:tc>
          <w:tcPr>
            <w:tcW w:w="0" w:type="auto"/>
            <w:shd w:val="clear" w:color="auto" w:fill="auto"/>
            <w:noWrap/>
            <w:tcMar>
              <w:top w:w="120" w:type="dxa"/>
              <w:left w:w="120" w:type="dxa"/>
              <w:bottom w:w="120" w:type="dxa"/>
              <w:right w:w="120" w:type="dxa"/>
            </w:tcMar>
            <w:hideMark/>
          </w:tcPr>
          <w:p w14:paraId="312C7472"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18</w:t>
            </w:r>
          </w:p>
        </w:tc>
        <w:tc>
          <w:tcPr>
            <w:tcW w:w="0" w:type="auto"/>
            <w:shd w:val="clear" w:color="auto" w:fill="auto"/>
            <w:tcMar>
              <w:top w:w="120" w:type="dxa"/>
              <w:left w:w="120" w:type="dxa"/>
              <w:bottom w:w="120" w:type="dxa"/>
              <w:right w:w="120" w:type="dxa"/>
            </w:tcMar>
            <w:hideMark/>
          </w:tcPr>
          <w:p w14:paraId="117C0EB0"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Отпуск для ознакомления с работой по избранной специальности и подготовки материалов к дипломному проекту</w:t>
            </w:r>
          </w:p>
        </w:tc>
      </w:tr>
      <w:tr w:rsidR="0034768B" w:rsidRPr="00CA5F44" w14:paraId="5EABDC41" w14:textId="77777777" w:rsidTr="0034768B">
        <w:tc>
          <w:tcPr>
            <w:tcW w:w="0" w:type="auto"/>
            <w:shd w:val="clear" w:color="auto" w:fill="auto"/>
            <w:noWrap/>
            <w:tcMar>
              <w:top w:w="120" w:type="dxa"/>
              <w:left w:w="120" w:type="dxa"/>
              <w:bottom w:w="120" w:type="dxa"/>
              <w:right w:w="120" w:type="dxa"/>
            </w:tcMar>
            <w:hideMark/>
          </w:tcPr>
          <w:p w14:paraId="062E6C95"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20</w:t>
            </w:r>
          </w:p>
        </w:tc>
        <w:tc>
          <w:tcPr>
            <w:tcW w:w="0" w:type="auto"/>
            <w:shd w:val="clear" w:color="auto" w:fill="auto"/>
            <w:tcMar>
              <w:top w:w="120" w:type="dxa"/>
              <w:left w:w="120" w:type="dxa"/>
              <w:bottom w:w="120" w:type="dxa"/>
              <w:right w:w="120" w:type="dxa"/>
            </w:tcMar>
            <w:hideMark/>
          </w:tcPr>
          <w:p w14:paraId="3E084780"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за донорство</w:t>
            </w:r>
          </w:p>
        </w:tc>
      </w:tr>
      <w:tr w:rsidR="0034768B" w:rsidRPr="00CA5F44" w14:paraId="39D29C6E" w14:textId="77777777" w:rsidTr="0034768B">
        <w:tc>
          <w:tcPr>
            <w:tcW w:w="0" w:type="auto"/>
            <w:shd w:val="clear" w:color="auto" w:fill="auto"/>
            <w:noWrap/>
            <w:tcMar>
              <w:top w:w="120" w:type="dxa"/>
              <w:left w:w="120" w:type="dxa"/>
              <w:bottom w:w="120" w:type="dxa"/>
              <w:right w:w="120" w:type="dxa"/>
            </w:tcMar>
            <w:hideMark/>
          </w:tcPr>
          <w:p w14:paraId="022D92E4"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21</w:t>
            </w:r>
          </w:p>
        </w:tc>
        <w:tc>
          <w:tcPr>
            <w:tcW w:w="0" w:type="auto"/>
            <w:shd w:val="clear" w:color="auto" w:fill="auto"/>
            <w:tcMar>
              <w:top w:w="120" w:type="dxa"/>
              <w:left w:w="120" w:type="dxa"/>
              <w:bottom w:w="120" w:type="dxa"/>
              <w:right w:w="120" w:type="dxa"/>
            </w:tcMar>
            <w:hideMark/>
          </w:tcPr>
          <w:p w14:paraId="2968F02C"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Творческий отпуск</w:t>
            </w:r>
          </w:p>
        </w:tc>
      </w:tr>
      <w:tr w:rsidR="0034768B" w:rsidRPr="00CA5F44" w14:paraId="1B9AAA8F" w14:textId="77777777" w:rsidTr="0034768B">
        <w:tc>
          <w:tcPr>
            <w:tcW w:w="0" w:type="auto"/>
            <w:shd w:val="clear" w:color="auto" w:fill="auto"/>
            <w:noWrap/>
            <w:tcMar>
              <w:top w:w="120" w:type="dxa"/>
              <w:left w:w="120" w:type="dxa"/>
              <w:bottom w:w="120" w:type="dxa"/>
              <w:right w:w="120" w:type="dxa"/>
            </w:tcMar>
            <w:hideMark/>
          </w:tcPr>
          <w:p w14:paraId="5FC80DA3"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22</w:t>
            </w:r>
          </w:p>
        </w:tc>
        <w:tc>
          <w:tcPr>
            <w:tcW w:w="0" w:type="auto"/>
            <w:shd w:val="clear" w:color="auto" w:fill="auto"/>
            <w:tcMar>
              <w:top w:w="120" w:type="dxa"/>
              <w:left w:w="120" w:type="dxa"/>
              <w:bottom w:w="120" w:type="dxa"/>
              <w:right w:w="120" w:type="dxa"/>
            </w:tcMar>
            <w:hideMark/>
          </w:tcPr>
          <w:p w14:paraId="18C012B7"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Частично оплачиваемый отпуск женщинам, имеющим детей в возрасте до 1,5 лет</w:t>
            </w:r>
          </w:p>
        </w:tc>
      </w:tr>
      <w:tr w:rsidR="0034768B" w:rsidRPr="00CA5F44" w14:paraId="604B7701" w14:textId="77777777" w:rsidTr="0034768B">
        <w:tc>
          <w:tcPr>
            <w:tcW w:w="0" w:type="auto"/>
            <w:shd w:val="clear" w:color="auto" w:fill="auto"/>
            <w:noWrap/>
            <w:tcMar>
              <w:top w:w="120" w:type="dxa"/>
              <w:left w:w="120" w:type="dxa"/>
              <w:bottom w:w="120" w:type="dxa"/>
              <w:right w:w="120" w:type="dxa"/>
            </w:tcMar>
            <w:hideMark/>
          </w:tcPr>
          <w:p w14:paraId="178DECA5"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23</w:t>
            </w:r>
          </w:p>
        </w:tc>
        <w:tc>
          <w:tcPr>
            <w:tcW w:w="0" w:type="auto"/>
            <w:shd w:val="clear" w:color="auto" w:fill="auto"/>
            <w:tcMar>
              <w:top w:w="120" w:type="dxa"/>
              <w:left w:w="120" w:type="dxa"/>
              <w:bottom w:w="120" w:type="dxa"/>
              <w:right w:w="120" w:type="dxa"/>
            </w:tcMar>
            <w:hideMark/>
          </w:tcPr>
          <w:p w14:paraId="3ABC2E5D"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без сохранения заработной платы женщинам, имеющим детей в возрасте до 3 лет</w:t>
            </w:r>
          </w:p>
        </w:tc>
      </w:tr>
      <w:tr w:rsidR="0034768B" w:rsidRPr="00CA5F44" w14:paraId="68F3B268" w14:textId="77777777" w:rsidTr="0034768B">
        <w:tc>
          <w:tcPr>
            <w:tcW w:w="0" w:type="auto"/>
            <w:shd w:val="clear" w:color="auto" w:fill="auto"/>
            <w:noWrap/>
            <w:tcMar>
              <w:top w:w="120" w:type="dxa"/>
              <w:left w:w="120" w:type="dxa"/>
              <w:bottom w:w="120" w:type="dxa"/>
              <w:right w:w="120" w:type="dxa"/>
            </w:tcMar>
            <w:hideMark/>
          </w:tcPr>
          <w:p w14:paraId="4A215DAB"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24</w:t>
            </w:r>
          </w:p>
        </w:tc>
        <w:tc>
          <w:tcPr>
            <w:tcW w:w="0" w:type="auto"/>
            <w:shd w:val="clear" w:color="auto" w:fill="auto"/>
            <w:tcMar>
              <w:top w:w="120" w:type="dxa"/>
              <w:left w:w="120" w:type="dxa"/>
              <w:bottom w:w="120" w:type="dxa"/>
              <w:right w:w="120" w:type="dxa"/>
            </w:tcMar>
            <w:hideMark/>
          </w:tcPr>
          <w:p w14:paraId="7D135012" w14:textId="77777777" w:rsidR="00CA5F44" w:rsidRPr="00CA5F44" w:rsidRDefault="00CA5F44" w:rsidP="0034768B">
            <w:pPr>
              <w:spacing w:after="0" w:line="240" w:lineRule="auto"/>
              <w:rPr>
                <w:rFonts w:eastAsia="Times New Roman" w:cs="Arial"/>
                <w:color w:val="000000" w:themeColor="text1"/>
                <w:szCs w:val="20"/>
                <w:lang w:eastAsia="ru-RU"/>
              </w:rPr>
            </w:pPr>
            <w:r w:rsidRPr="00CA5F44">
              <w:rPr>
                <w:rFonts w:eastAsia="Times New Roman" w:cs="Arial"/>
                <w:color w:val="000000" w:themeColor="text1"/>
                <w:szCs w:val="20"/>
                <w:lang w:eastAsia="ru-RU"/>
              </w:rPr>
              <w:t>Дополнительный отпуск государственного служащего за стаж работы</w:t>
            </w:r>
          </w:p>
        </w:tc>
      </w:tr>
    </w:tbl>
    <w:p w14:paraId="681020F6" w14:textId="77777777" w:rsidR="00CA5F44" w:rsidRDefault="00CA5F44" w:rsidP="00CA5F44">
      <w:pPr>
        <w:spacing w:after="120" w:line="252" w:lineRule="auto"/>
        <w:rPr>
          <w:rFonts w:cs="Arial"/>
          <w:color w:val="000000" w:themeColor="text1"/>
          <w:szCs w:val="20"/>
        </w:rPr>
      </w:pPr>
    </w:p>
    <w:p w14:paraId="4DCD6DC2" w14:textId="77777777" w:rsidR="00CA5F44" w:rsidRDefault="00CA5F44" w:rsidP="00CA5F44">
      <w:pPr>
        <w:spacing w:after="120" w:line="252" w:lineRule="auto"/>
      </w:pPr>
      <w:r>
        <w:t>Справочник является предзаполненным, обновление происходит автоматически при обновлении программы. На каждый вид отпуска в картотеке формируется отдельная запись.</w:t>
      </w:r>
    </w:p>
    <w:p w14:paraId="5CF896FF" w14:textId="77777777" w:rsidR="00CA5F44" w:rsidRDefault="00CA5F44" w:rsidP="00CA5F44">
      <w:pPr>
        <w:spacing w:after="120" w:line="252" w:lineRule="auto"/>
      </w:pPr>
    </w:p>
    <w:p w14:paraId="47C5A794" w14:textId="77777777" w:rsidR="00CA5F44" w:rsidRDefault="00CA5F44" w:rsidP="00CA5F44">
      <w:pPr>
        <w:pStyle w:val="a5"/>
      </w:pPr>
      <w:r>
        <w:t>Необходимо предусмотреть возможность добавления/редактирования пользователем данного перечня.</w:t>
      </w:r>
    </w:p>
    <w:p w14:paraId="04BAA4AC" w14:textId="77777777" w:rsidR="00CA5F44" w:rsidRDefault="00CA5F44" w:rsidP="00CA5F44">
      <w:pPr>
        <w:spacing w:after="120" w:line="252" w:lineRule="auto"/>
      </w:pPr>
      <w:r>
        <w:lastRenderedPageBreak/>
        <w:t>Все сведения в этот справочник вводятся с помощью карточки Вид отпуска.</w:t>
      </w:r>
    </w:p>
    <w:p w14:paraId="074C0E0A" w14:textId="77777777" w:rsidR="00CA5F44" w:rsidRDefault="00CA5F44" w:rsidP="00CA5F44">
      <w:pPr>
        <w:pStyle w:val="a5"/>
      </w:pPr>
      <w:r>
        <w:t>Карточка включает в себя следующие поля:</w:t>
      </w:r>
    </w:p>
    <w:p w14:paraId="0BC347EA" w14:textId="77777777" w:rsidR="008D25A8" w:rsidRDefault="0034768B" w:rsidP="0034768B">
      <w:pPr>
        <w:pStyle w:val="1-"/>
      </w:pPr>
      <w:r>
        <w:t>Название – наименование вида отпуска;</w:t>
      </w:r>
    </w:p>
    <w:p w14:paraId="5DAA8AE9" w14:textId="77777777" w:rsidR="0034768B" w:rsidRDefault="0034768B" w:rsidP="0034768B">
      <w:pPr>
        <w:pStyle w:val="1-"/>
      </w:pPr>
      <w:r>
        <w:t>Код по ОКИН код отпуска в соответствии с Общероссийским классификатором информации о населении (ОКИН);</w:t>
      </w:r>
    </w:p>
    <w:p w14:paraId="72A0019B" w14:textId="77777777" w:rsidR="0034768B" w:rsidRDefault="0034768B" w:rsidP="0034768B">
      <w:pPr>
        <w:pStyle w:val="1-"/>
      </w:pPr>
      <w:r>
        <w:t>Код - цифровой код условного обозначения;</w:t>
      </w:r>
    </w:p>
    <w:p w14:paraId="7F6A85E6" w14:textId="77777777" w:rsidR="0034768B" w:rsidRDefault="0034768B" w:rsidP="0034768B">
      <w:pPr>
        <w:pStyle w:val="1-"/>
      </w:pPr>
      <w:r>
        <w:t>Код учета - буквенный код условного обозначения.</w:t>
      </w:r>
    </w:p>
    <w:p w14:paraId="349FCCA7" w14:textId="77777777" w:rsidR="00CA5F44" w:rsidRDefault="00CA5F44" w:rsidP="00CA78AF">
      <w:pPr>
        <w:pStyle w:val="a5"/>
      </w:pPr>
    </w:p>
    <w:p w14:paraId="717B057F" w14:textId="77777777" w:rsidR="00CA5F44" w:rsidRDefault="0034768B" w:rsidP="0034768B">
      <w:pPr>
        <w:pStyle w:val="3-0"/>
      </w:pPr>
      <w:r>
        <w:t xml:space="preserve"> </w:t>
      </w:r>
      <w:bookmarkStart w:id="54" w:name="_Toc55310172"/>
      <w:r>
        <w:t>Графики работ.</w:t>
      </w:r>
      <w:bookmarkEnd w:id="54"/>
    </w:p>
    <w:p w14:paraId="178EC962" w14:textId="77777777" w:rsidR="00CA5F44" w:rsidRDefault="00CA5F44" w:rsidP="00CA78AF">
      <w:pPr>
        <w:pStyle w:val="a5"/>
      </w:pPr>
    </w:p>
    <w:p w14:paraId="5BD06BF9" w14:textId="77777777" w:rsidR="00D00B1E" w:rsidRDefault="00D00B1E" w:rsidP="00D00B1E">
      <w:pPr>
        <w:spacing w:after="120" w:line="252" w:lineRule="auto"/>
      </w:pPr>
      <w:r>
        <w:t>Справочник содержит информацию по всем действующим на предприятии Графикам работ. Все сведения в этот справочник вводятся с помощью карточки График работ.</w:t>
      </w:r>
    </w:p>
    <w:p w14:paraId="65CB1236" w14:textId="77777777" w:rsidR="00640E3B" w:rsidRPr="00720D00" w:rsidRDefault="00640E3B" w:rsidP="00640E3B">
      <w:pPr>
        <w:spacing w:after="120" w:line="252" w:lineRule="auto"/>
        <w:rPr>
          <w:rFonts w:eastAsia="Times New Roman" w:cs="Helvetica"/>
          <w:bCs/>
          <w:color w:val="333333"/>
          <w:szCs w:val="20"/>
          <w:bdr w:val="none" w:sz="0" w:space="0" w:color="auto" w:frame="1"/>
          <w:lang w:eastAsia="ru-RU"/>
        </w:rPr>
      </w:pPr>
      <w:r>
        <w:t xml:space="preserve">Справочник Графики работ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3A868AE4" w14:textId="77777777" w:rsidR="00640E3B" w:rsidRDefault="00640E3B" w:rsidP="00D00B1E">
      <w:pPr>
        <w:spacing w:after="120" w:line="252" w:lineRule="auto"/>
      </w:pPr>
      <w:r>
        <w:t xml:space="preserve">Данный справочник не будет использоваться в первом релизе Организационный менеджмент </w:t>
      </w:r>
      <w:r>
        <w:rPr>
          <w:lang w:val="en-US"/>
        </w:rPr>
        <w:t>HR</w:t>
      </w:r>
      <w:r>
        <w:t xml:space="preserve"> системы, использование справочника планируется в последующих релизах.</w:t>
      </w:r>
    </w:p>
    <w:p w14:paraId="568B2E89" w14:textId="77777777" w:rsidR="00B12791" w:rsidRPr="00720D00" w:rsidRDefault="00B12791" w:rsidP="00D00B1E">
      <w:pPr>
        <w:spacing w:after="120" w:line="252" w:lineRule="auto"/>
        <w:rPr>
          <w:rFonts w:eastAsia="Times New Roman" w:cs="Helvetica"/>
          <w:bCs/>
          <w:color w:val="333333"/>
          <w:szCs w:val="20"/>
          <w:bdr w:val="none" w:sz="0" w:space="0" w:color="auto" w:frame="1"/>
          <w:lang w:eastAsia="ru-RU"/>
        </w:rPr>
      </w:pPr>
      <w:r>
        <w:t>При наличии на предприятии идентичных по цикличности графиков работ, отличающихся по продолжительности рабочего времени</w:t>
      </w:r>
      <w:r w:rsidR="00CA445D">
        <w:t xml:space="preserve"> (сотрудникам, работающим по данному графику установлена </w:t>
      </w:r>
      <w:r w:rsidR="00CA445D">
        <w:rPr>
          <w:szCs w:val="20"/>
        </w:rPr>
        <w:t xml:space="preserve">сокращенная или неполная продолжительность рабочего времени) необходимо внести в программу </w:t>
      </w:r>
      <w:r w:rsidR="00D21733">
        <w:rPr>
          <w:szCs w:val="20"/>
        </w:rPr>
        <w:t>несколько</w:t>
      </w:r>
      <w:r w:rsidR="00CA445D">
        <w:rPr>
          <w:szCs w:val="20"/>
        </w:rPr>
        <w:t xml:space="preserve"> график</w:t>
      </w:r>
      <w:r w:rsidR="00D21733">
        <w:rPr>
          <w:szCs w:val="20"/>
        </w:rPr>
        <w:t>ов</w:t>
      </w:r>
      <w:r w:rsidR="00CA445D">
        <w:rPr>
          <w:szCs w:val="20"/>
        </w:rPr>
        <w:t xml:space="preserve">. </w:t>
      </w:r>
      <w:r w:rsidR="00CA445D" w:rsidRPr="00D21733">
        <w:rPr>
          <w:i/>
          <w:sz w:val="18"/>
          <w:szCs w:val="18"/>
        </w:rPr>
        <w:t>Например, на предприятии установлен график работ «Пятидневная рабочая неделя». Также на предприятии имеются сотрудники, которым установлена сокращенная продолжительность рабочего времени (</w:t>
      </w:r>
      <w:r w:rsidR="00CA445D" w:rsidRPr="00D21733">
        <w:rPr>
          <w:rFonts w:eastAsia="Times New Roman" w:cs="Times New Roman"/>
          <w:i/>
          <w:sz w:val="18"/>
          <w:szCs w:val="18"/>
          <w:lang w:eastAsia="ru-RU"/>
        </w:rPr>
        <w:t>не более 36 часов в неделю</w:t>
      </w:r>
      <w:r w:rsidR="00CA445D" w:rsidRPr="00D21733">
        <w:rPr>
          <w:i/>
          <w:sz w:val="18"/>
          <w:szCs w:val="18"/>
        </w:rPr>
        <w:t>)</w:t>
      </w:r>
      <w:r w:rsidR="00D21733">
        <w:rPr>
          <w:i/>
          <w:sz w:val="18"/>
          <w:szCs w:val="18"/>
        </w:rPr>
        <w:t xml:space="preserve"> и которые работают по данному графику</w:t>
      </w:r>
      <w:r w:rsidR="00CA445D" w:rsidRPr="00D21733">
        <w:rPr>
          <w:i/>
          <w:sz w:val="18"/>
          <w:szCs w:val="18"/>
        </w:rPr>
        <w:t xml:space="preserve">. В программе необходимо ввести 2 графика работы: «Пятидневная рабочая неделя» и «Пятидневная рабочая неделя (сокр. </w:t>
      </w:r>
      <w:r w:rsidR="00D21733" w:rsidRPr="00D21733">
        <w:rPr>
          <w:i/>
          <w:sz w:val="18"/>
          <w:szCs w:val="18"/>
        </w:rPr>
        <w:t>36 час)</w:t>
      </w:r>
      <w:r w:rsidR="00CA445D" w:rsidRPr="00D21733">
        <w:rPr>
          <w:i/>
          <w:sz w:val="18"/>
          <w:szCs w:val="18"/>
        </w:rPr>
        <w:t>»</w:t>
      </w:r>
      <w:r w:rsidR="00D21733" w:rsidRPr="00D21733">
        <w:rPr>
          <w:i/>
          <w:sz w:val="18"/>
          <w:szCs w:val="18"/>
        </w:rPr>
        <w:t>.</w:t>
      </w:r>
    </w:p>
    <w:p w14:paraId="34851237" w14:textId="77777777" w:rsidR="00D00B1E" w:rsidRDefault="00D00B1E" w:rsidP="00D00B1E">
      <w:pPr>
        <w:pStyle w:val="a5"/>
      </w:pPr>
      <w:r>
        <w:t>Карточка включает в себя следующие поля:</w:t>
      </w:r>
    </w:p>
    <w:p w14:paraId="701896A7" w14:textId="77777777" w:rsidR="005E1A18" w:rsidRDefault="005E1A18" w:rsidP="005E1A18">
      <w:pPr>
        <w:pStyle w:val="1-"/>
      </w:pPr>
      <w:r>
        <w:t>Общие данные:</w:t>
      </w:r>
    </w:p>
    <w:p w14:paraId="7A587A3A" w14:textId="77777777" w:rsidR="005E1A18" w:rsidRDefault="005E1A18" w:rsidP="005E1A18">
      <w:pPr>
        <w:pStyle w:val="2-"/>
      </w:pPr>
      <w:r>
        <w:t>Код - аналитический код редактируемой или вновь создаваемой записи. Новый код не должен совпадать ни с одним из кодов ранее введенных графиков;</w:t>
      </w:r>
    </w:p>
    <w:p w14:paraId="2F560320" w14:textId="77777777" w:rsidR="005E1A18" w:rsidRDefault="005E1A18" w:rsidP="005E1A18">
      <w:pPr>
        <w:pStyle w:val="2-"/>
      </w:pPr>
      <w:r>
        <w:t>Наименование – наименование текущего графика работ.</w:t>
      </w:r>
    </w:p>
    <w:p w14:paraId="11C2A670" w14:textId="77777777" w:rsidR="005E1A18" w:rsidRDefault="005E1A18" w:rsidP="00B12791">
      <w:pPr>
        <w:pStyle w:val="1-"/>
      </w:pPr>
      <w:r>
        <w:t>Вкладка Настройка. Содержит следующие блоки:</w:t>
      </w:r>
    </w:p>
    <w:p w14:paraId="7377D8EC" w14:textId="77777777" w:rsidR="004876BF" w:rsidRDefault="004876BF" w:rsidP="004876BF">
      <w:pPr>
        <w:pStyle w:val="2-"/>
      </w:pPr>
      <w:r>
        <w:t>Блок Параметры. Включает:</w:t>
      </w:r>
    </w:p>
    <w:p w14:paraId="57C9C574" w14:textId="77777777" w:rsidR="00CA5F44" w:rsidRDefault="00B12791" w:rsidP="004876BF">
      <w:pPr>
        <w:pStyle w:val="3-"/>
      </w:pPr>
      <w:r>
        <w:t>Флаг «График привязан к неделе»</w:t>
      </w:r>
      <w:r w:rsidR="005E1A18">
        <w:t xml:space="preserve"> - означает что используются недельные графики работ (5/6 дневные, 2-х недельные и т.д.);</w:t>
      </w:r>
    </w:p>
    <w:p w14:paraId="72A8C662" w14:textId="77777777" w:rsidR="00B12791" w:rsidRDefault="00B12791" w:rsidP="004876BF">
      <w:pPr>
        <w:pStyle w:val="3-"/>
      </w:pPr>
      <w:r>
        <w:t>Флаг «Учет выходных и праздничных дней»</w:t>
      </w:r>
      <w:r w:rsidR="005E1A18">
        <w:t xml:space="preserve"> - в установленном виде означает, что необходимо учитывать выходные и праздничные дни в графике;</w:t>
      </w:r>
    </w:p>
    <w:p w14:paraId="4FCF963C" w14:textId="77777777" w:rsidR="00B12791" w:rsidRDefault="00B12791" w:rsidP="004876BF">
      <w:pPr>
        <w:pStyle w:val="3-"/>
      </w:pPr>
      <w:r>
        <w:t>Флаг «Учет предпраздничного времени»</w:t>
      </w:r>
      <w:r w:rsidR="005E1A18">
        <w:t xml:space="preserve"> - в установленном виде означает, что необходимо производить сокращение рабочего времени предпраздничного дня на один час;</w:t>
      </w:r>
    </w:p>
    <w:p w14:paraId="69C366B8" w14:textId="77777777" w:rsidR="00B12791" w:rsidRDefault="00D21733" w:rsidP="004876BF">
      <w:pPr>
        <w:pStyle w:val="3-"/>
      </w:pPr>
      <w:r>
        <w:t>Тип календаря</w:t>
      </w:r>
      <w:r w:rsidR="005E1A18">
        <w:t xml:space="preserve"> – производится выбор типа календаря (общий, региональный и проч.). Необходимо предусмотреть возможность выбора из справочника Календари (Типы календарей);</w:t>
      </w:r>
    </w:p>
    <w:p w14:paraId="08488267" w14:textId="77777777" w:rsidR="00D21733" w:rsidRPr="00E51A92" w:rsidRDefault="00D21733" w:rsidP="004876BF">
      <w:pPr>
        <w:pStyle w:val="3-"/>
      </w:pPr>
      <w:r w:rsidRPr="00E51A92">
        <w:t>Тип производственного календаря</w:t>
      </w:r>
      <w:r w:rsidR="005E1A18" w:rsidRPr="00E51A92">
        <w:t xml:space="preserve"> – производится выбор производственного календаря для определения нормы рабочего времени.</w:t>
      </w:r>
      <w:r w:rsidR="0038544F" w:rsidRPr="00E51A92">
        <w:t xml:space="preserve"> Необходимо предусмотреть возможность выбора из справочника Производственные календари (Типы производственных календарей)</w:t>
      </w:r>
      <w:r w:rsidR="00CD0657" w:rsidRPr="00E51A92">
        <w:t>.</w:t>
      </w:r>
    </w:p>
    <w:p w14:paraId="60BF6FEC" w14:textId="77777777" w:rsidR="004876BF" w:rsidRDefault="004876BF" w:rsidP="004876BF">
      <w:pPr>
        <w:pStyle w:val="2-"/>
      </w:pPr>
      <w:r>
        <w:t>Блок Режим работы. Включает:</w:t>
      </w:r>
    </w:p>
    <w:p w14:paraId="2B35AE04" w14:textId="77777777" w:rsidR="004876BF" w:rsidRDefault="004876BF" w:rsidP="004876BF">
      <w:pPr>
        <w:pStyle w:val="3-"/>
      </w:pPr>
      <w:r>
        <w:t>Условное обозначение смены</w:t>
      </w:r>
      <w:r w:rsidR="004659B3">
        <w:t>/рабочего дня</w:t>
      </w:r>
      <w:r>
        <w:t xml:space="preserve"> – выбор из справочника Условные обозначения (смены/рабочие дни);</w:t>
      </w:r>
    </w:p>
    <w:p w14:paraId="45619DE7" w14:textId="77777777" w:rsidR="00F53DC9" w:rsidRDefault="00F53DC9" w:rsidP="004876BF">
      <w:pPr>
        <w:pStyle w:val="3-"/>
      </w:pPr>
      <w:r>
        <w:lastRenderedPageBreak/>
        <w:t>Наименование смены/рабочего дня – указывается наименование смены или рабочего дня. Необходимо предусмотреть автоматическое заполнение данного поля в соответствии со значением, указанным в поле Условное обозначение смены/рабочего дня. Данные для автоматического заполнения берутся из поля Наименование смены/рабочего дня карточки текущего Условного обозначения (справочник Условные обозначения (смены/рабочие дни));</w:t>
      </w:r>
    </w:p>
    <w:p w14:paraId="4CF38793" w14:textId="77777777" w:rsidR="004876BF" w:rsidRDefault="004876BF" w:rsidP="004659B3">
      <w:pPr>
        <w:pStyle w:val="3-"/>
        <w:jc w:val="both"/>
      </w:pPr>
      <w:r>
        <w:t>Период рабочего времени – указывается начало и окончание рабочего времени. Необходимо предусмотреть автоматическое заполнение данного поля в соответствии со значением, указанным в поле Условное обозначение смены</w:t>
      </w:r>
      <w:r w:rsidR="004659B3">
        <w:t>/рабочего дня</w:t>
      </w:r>
      <w:r>
        <w:t xml:space="preserve">. Данные для автоматического заполнения берутся из поля Период рабочего времени карточки </w:t>
      </w:r>
      <w:r w:rsidR="004659B3">
        <w:t>текущего Условного обозначения (справочник Условные обозначения (смены/рабочие дни));</w:t>
      </w:r>
    </w:p>
    <w:p w14:paraId="35A4F861" w14:textId="77777777" w:rsidR="004659B3" w:rsidRDefault="004659B3" w:rsidP="004659B3">
      <w:pPr>
        <w:pStyle w:val="3-"/>
        <w:jc w:val="both"/>
      </w:pPr>
      <w:r>
        <w:t>Продолжительность смены/рабочего дня – указывается количество рабочих часов смены или рабочего дня. Необходимо предусмотреть автоматическое заполнение данного поля в соответствии со значением, указанным в поле Условное обозначение смены/рабочего дня. Данные для автоматического заполнения берутся из поля Продолжительность смены/рабочего дня карточки текущего Условного обозначения (справочник Условные обозначения (смены/рабочие дни));</w:t>
      </w:r>
    </w:p>
    <w:p w14:paraId="14D9833F" w14:textId="77777777" w:rsidR="004659B3" w:rsidRDefault="004659B3" w:rsidP="004659B3">
      <w:pPr>
        <w:pStyle w:val="3-"/>
        <w:jc w:val="both"/>
      </w:pPr>
      <w:r>
        <w:t>Длительность перерыва – указывается длительность перерыва (при наличии). Необходимо предусмотреть автоматическое заполнение данного поля в соответствии со значением, указанным в поле Условное обозначение смены/рабочего дня. Данные для автоматического заполнения берутся из поля Длительность перерыва карточки текущего Условного обозначения (справочник Условные обозначения (смены/рабочие дни));</w:t>
      </w:r>
    </w:p>
    <w:p w14:paraId="778CD1D6" w14:textId="77777777" w:rsidR="004659B3" w:rsidRDefault="004659B3" w:rsidP="004659B3">
      <w:pPr>
        <w:pStyle w:val="3-"/>
        <w:jc w:val="both"/>
      </w:pPr>
      <w:r>
        <w:t>Количество ночных часов – указывается количество ночных часов (при наличии). Необходимо предусмотреть автоматическое заполнение данного поля в соответствии со значением, указанным в поле Условное обозначение смены/рабочего дня. Данные для автоматического заполнения берутся из поля Количество ночных часов карточки текущего Условного обозначения (справочник Условные обозначения (смены/рабочие дни));</w:t>
      </w:r>
    </w:p>
    <w:p w14:paraId="705B09A8" w14:textId="77777777" w:rsidR="004659B3" w:rsidRDefault="004659B3" w:rsidP="004659B3">
      <w:pPr>
        <w:pStyle w:val="3-"/>
        <w:jc w:val="both"/>
      </w:pPr>
      <w:r>
        <w:t xml:space="preserve">Флаг «Сменный график работы» - </w:t>
      </w:r>
      <w:r w:rsidR="00F53DC9">
        <w:t>указывает на сменный или обычный график работы. При установленном флаге в Графике учета рабочего времени в колонке «Итого за месяц дней/смен» будет указываться количество смен. Если данный флаг не установлен, то будет указываться количество дней (считаем, что установлен обычный график работы). Необходимо предусмотреть автоматическое заполнение данного поля в соответствии со значением, указанным в поле Условное обозначение смены/рабочего дня. Установка/не установка флага зависит от наличия/отсутствия его в карточке текущего Условного обозначения (справочник Условные обозначения (смены/рабочие дни)).</w:t>
      </w:r>
    </w:p>
    <w:p w14:paraId="6F8E693D" w14:textId="77777777" w:rsidR="00CA1846" w:rsidRDefault="00CA1846" w:rsidP="00CA1846">
      <w:pPr>
        <w:pStyle w:val="3-"/>
        <w:numPr>
          <w:ilvl w:val="0"/>
          <w:numId w:val="0"/>
        </w:numPr>
        <w:jc w:val="both"/>
      </w:pPr>
      <w:r>
        <w:t>Все значения, указанные в полях Наименование смены/рабочего дня, Период рабочего времени, Продолжительность смены/рабочего дня, Длительность перерыва, Количество ночных часов, Флаг «Сменный график работы» - недоступны для редактирования. Редактирование осуществляется в карточке Условные обозначения смены/рабочего дня справочника Условные обозначения (смены/рабочие дни). В данном блоке допускается выбор значения только в поле Условное обозначение смены/рабочего дня.</w:t>
      </w:r>
    </w:p>
    <w:p w14:paraId="45684910" w14:textId="77777777" w:rsidR="004876BF" w:rsidRDefault="004876BF" w:rsidP="004876BF">
      <w:pPr>
        <w:pStyle w:val="2-"/>
      </w:pPr>
      <w:r>
        <w:t>Блок График. Включает:</w:t>
      </w:r>
    </w:p>
    <w:p w14:paraId="4CC7C70C" w14:textId="77777777" w:rsidR="0038544F" w:rsidRDefault="0038544F" w:rsidP="004876BF">
      <w:pPr>
        <w:pStyle w:val="3-"/>
      </w:pPr>
      <w:r>
        <w:t>Таблица 1 - указывается дата начала и дата окончания графика (если он носит временный характер), количество дней графика (цикл графика), цветовое оформление рабочих и выходных дней;</w:t>
      </w:r>
    </w:p>
    <w:p w14:paraId="272C0834" w14:textId="77777777" w:rsidR="0038544F" w:rsidRDefault="0038544F" w:rsidP="004876BF">
      <w:pPr>
        <w:pStyle w:val="3-"/>
      </w:pPr>
      <w:r>
        <w:t xml:space="preserve">Таблица 2 – указывается режим работы текущего графика в разрезе календарного дня. Количество строк данной таблицы равно количеству </w:t>
      </w:r>
      <w:r w:rsidR="00072DC6">
        <w:t xml:space="preserve">дней графика (циклу графика). </w:t>
      </w:r>
      <w:r>
        <w:t>Таблица состоит из следующих столбцов:</w:t>
      </w:r>
    </w:p>
    <w:p w14:paraId="5F437B7F" w14:textId="77777777" w:rsidR="00072DC6" w:rsidRDefault="00072DC6" w:rsidP="004876BF">
      <w:pPr>
        <w:pStyle w:val="4-"/>
      </w:pPr>
      <w:r>
        <w:t>№ п/п – указывается порядковый номер строки;</w:t>
      </w:r>
    </w:p>
    <w:p w14:paraId="3AE5915A" w14:textId="77777777" w:rsidR="00072DC6" w:rsidRDefault="00072DC6" w:rsidP="004876BF">
      <w:pPr>
        <w:pStyle w:val="4-"/>
      </w:pPr>
      <w:r>
        <w:t>День недели – данная колонка заполняется при установленном флаге «График привязан к неделе». Указываются наименования дней недели (пн, вт, ср, чт, пт, сб, вс);</w:t>
      </w:r>
    </w:p>
    <w:p w14:paraId="1405F7D9" w14:textId="77777777" w:rsidR="00072DC6" w:rsidRDefault="00072DC6" w:rsidP="004876BF">
      <w:pPr>
        <w:pStyle w:val="4-"/>
      </w:pPr>
      <w:r>
        <w:t>Обязательный выходной – в данной колонке предоставляется возможность установить флаг в обязательный выходной день графика;</w:t>
      </w:r>
    </w:p>
    <w:p w14:paraId="4402049E" w14:textId="77777777" w:rsidR="00072DC6" w:rsidRDefault="00072DC6" w:rsidP="004876BF">
      <w:pPr>
        <w:pStyle w:val="4-"/>
      </w:pPr>
      <w:r>
        <w:lastRenderedPageBreak/>
        <w:t>Условные обозначения – в данной колонке предоставляется возможность выбора условного обозначения</w:t>
      </w:r>
      <w:r w:rsidR="00D320B1">
        <w:t xml:space="preserve"> времени работы/отдыха. Выбор осуществляется из справочника Условные обозначения. Необходимо предусмотреть возможность выбора в одной ячейке нескольких условных обозначений.</w:t>
      </w:r>
    </w:p>
    <w:p w14:paraId="1C77F180" w14:textId="77777777" w:rsidR="00D320B1" w:rsidRDefault="00D320B1" w:rsidP="004876BF">
      <w:pPr>
        <w:pStyle w:val="4-"/>
      </w:pPr>
      <w:r>
        <w:t>Часы – в данной колонке вводится количество часов работы. Необходимо предусмотреть возможность указания в одной ячейке нескольких значений часов работы. Количество значений должно соответствовать количеству выбранных условных обозначений (колонка Условные обозначения).</w:t>
      </w:r>
      <w:r w:rsidR="00CD0657">
        <w:t xml:space="preserve"> Необходимо предусмотреть указание итоговой суммы часов по текущему графику.</w:t>
      </w:r>
    </w:p>
    <w:p w14:paraId="407875A5" w14:textId="77777777" w:rsidR="00CA5F44" w:rsidRPr="00CD0657" w:rsidRDefault="00D320B1" w:rsidP="00CA78AF">
      <w:pPr>
        <w:pStyle w:val="a5"/>
        <w:rPr>
          <w:i/>
          <w:sz w:val="18"/>
          <w:szCs w:val="18"/>
        </w:rPr>
      </w:pPr>
      <w:r w:rsidRPr="00CD0657">
        <w:rPr>
          <w:i/>
          <w:sz w:val="18"/>
          <w:szCs w:val="18"/>
        </w:rPr>
        <w:t>Пример заполнения таблицы 1 и таблицы 2:</w:t>
      </w:r>
    </w:p>
    <w:p w14:paraId="684612FB" w14:textId="77777777" w:rsidR="00D320B1" w:rsidRPr="00CD0657" w:rsidRDefault="00D320B1" w:rsidP="00CA78AF">
      <w:pPr>
        <w:pStyle w:val="a5"/>
        <w:rPr>
          <w:i/>
          <w:noProof/>
          <w:sz w:val="18"/>
          <w:szCs w:val="18"/>
          <w:lang w:eastAsia="ru-RU"/>
        </w:rPr>
      </w:pPr>
      <w:r w:rsidRPr="00CD0657">
        <w:rPr>
          <w:i/>
          <w:noProof/>
          <w:sz w:val="18"/>
          <w:szCs w:val="18"/>
          <w:lang w:eastAsia="ru-RU"/>
        </w:rPr>
        <w:t>На предприятии установлен график работы 24-х часовая смена, режим работы 24/72 (24 рабочих часа, 72 выходных часа).</w:t>
      </w:r>
      <w:r w:rsidR="00CD0657" w:rsidRPr="00CD0657">
        <w:rPr>
          <w:i/>
          <w:noProof/>
          <w:sz w:val="18"/>
          <w:szCs w:val="18"/>
          <w:lang w:eastAsia="ru-RU"/>
        </w:rPr>
        <w:t xml:space="preserve"> Смена с 8.00 текущего дня до 8.00 следующего дня. Ночные часы с 22.00 до 06.00. Соответственно в 1-й день смены работник отрабатывает 14 дневных часов с 8.00 до 22.00 (усл.обозн. Я) и 2 ночных часа с 22.00 до 24.00 (усл.обозн. Н), во 2-й день смены работник отрабатывает 6 ночных часов с 0.00 до 06.00 и 2 дневных часа с 06.00 до 08.00.</w:t>
      </w:r>
    </w:p>
    <w:p w14:paraId="6353116E" w14:textId="77777777" w:rsidR="00CD0657" w:rsidRPr="00CD0657" w:rsidRDefault="00CD0657" w:rsidP="00CA78AF">
      <w:pPr>
        <w:pStyle w:val="a5"/>
        <w:rPr>
          <w:i/>
          <w:noProof/>
          <w:sz w:val="18"/>
          <w:szCs w:val="18"/>
          <w:lang w:eastAsia="ru-RU"/>
        </w:rPr>
      </w:pPr>
      <w:r>
        <w:rPr>
          <w:i/>
          <w:noProof/>
          <w:sz w:val="18"/>
          <w:szCs w:val="18"/>
          <w:lang w:eastAsia="ru-RU"/>
        </w:rPr>
        <w:t>В программе график заполняется следующим образом:</w:t>
      </w:r>
    </w:p>
    <w:p w14:paraId="04D09888" w14:textId="77777777" w:rsidR="00CA5F44" w:rsidRDefault="00072DC6" w:rsidP="00CA78AF">
      <w:pPr>
        <w:pStyle w:val="a5"/>
      </w:pPr>
      <w:r>
        <w:rPr>
          <w:noProof/>
          <w:lang w:eastAsia="ru-RU"/>
        </w:rPr>
        <w:drawing>
          <wp:inline distT="0" distB="0" distL="0" distR="0" wp14:anchorId="72556E34" wp14:editId="5271C3A4">
            <wp:extent cx="3952875" cy="2489656"/>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54" t="39015" r="55173" b="29441"/>
                    <a:stretch/>
                  </pic:blipFill>
                  <pic:spPr bwMode="auto">
                    <a:xfrm>
                      <a:off x="0" y="0"/>
                      <a:ext cx="3983544" cy="2508973"/>
                    </a:xfrm>
                    <a:prstGeom prst="rect">
                      <a:avLst/>
                    </a:prstGeom>
                    <a:ln>
                      <a:noFill/>
                    </a:ln>
                    <a:extLst>
                      <a:ext uri="{53640926-AAD7-44D8-BBD7-CCE9431645EC}">
                        <a14:shadowObscured xmlns:a14="http://schemas.microsoft.com/office/drawing/2010/main"/>
                      </a:ext>
                    </a:extLst>
                  </pic:spPr>
                </pic:pic>
              </a:graphicData>
            </a:graphic>
          </wp:inline>
        </w:drawing>
      </w:r>
    </w:p>
    <w:p w14:paraId="51785EA4" w14:textId="77777777" w:rsidR="00FB1B19" w:rsidRDefault="00FB1B19" w:rsidP="00CA78AF">
      <w:pPr>
        <w:pStyle w:val="a5"/>
      </w:pPr>
    </w:p>
    <w:p w14:paraId="11D38D20" w14:textId="77777777" w:rsidR="00CA5F44" w:rsidRDefault="00CA5F44" w:rsidP="00CA78AF">
      <w:pPr>
        <w:pStyle w:val="a5"/>
      </w:pPr>
    </w:p>
    <w:p w14:paraId="7BD9CC67" w14:textId="77777777" w:rsidR="00CA5F44" w:rsidRDefault="0034768B" w:rsidP="0034768B">
      <w:pPr>
        <w:pStyle w:val="3-0"/>
      </w:pPr>
      <w:r>
        <w:t xml:space="preserve"> </w:t>
      </w:r>
      <w:bookmarkStart w:id="55" w:name="_Toc55310173"/>
      <w:r>
        <w:t>Типы расчетов (начислений/удержаний).</w:t>
      </w:r>
      <w:bookmarkEnd w:id="55"/>
    </w:p>
    <w:p w14:paraId="6D838C11" w14:textId="77777777" w:rsidR="00180EE0" w:rsidRDefault="00180EE0" w:rsidP="00180EE0">
      <w:pPr>
        <w:spacing w:after="120" w:line="252" w:lineRule="auto"/>
      </w:pPr>
      <w:r>
        <w:t xml:space="preserve">Справочник содержит информацию о действующих типах начислений/удержаний. </w:t>
      </w:r>
    </w:p>
    <w:p w14:paraId="6AA163BB" w14:textId="77777777" w:rsidR="00180EE0" w:rsidRDefault="00180EE0" w:rsidP="00180EE0">
      <w:pPr>
        <w:spacing w:after="120" w:line="252" w:lineRule="auto"/>
        <w:rPr>
          <w:color w:val="000000" w:themeColor="text1"/>
          <w:szCs w:val="20"/>
        </w:rPr>
      </w:pPr>
      <w:r w:rsidRPr="0050555D">
        <w:rPr>
          <w:color w:val="000000" w:themeColor="text1"/>
          <w:szCs w:val="20"/>
        </w:rPr>
        <w:t xml:space="preserve">Необходимо внести в картотеку перечень </w:t>
      </w:r>
      <w:r>
        <w:rPr>
          <w:color w:val="000000" w:themeColor="text1"/>
          <w:szCs w:val="20"/>
        </w:rPr>
        <w:t>действующих типов начислений\удержаний:</w:t>
      </w:r>
    </w:p>
    <w:p w14:paraId="4C7BEB01" w14:textId="77777777" w:rsidR="00F24D8C" w:rsidRPr="000534FF" w:rsidRDefault="00F24D8C" w:rsidP="00040913">
      <w:pPr>
        <w:pStyle w:val="ab"/>
        <w:numPr>
          <w:ilvl w:val="0"/>
          <w:numId w:val="15"/>
        </w:numPr>
        <w:spacing w:after="120" w:line="252" w:lineRule="auto"/>
        <w:rPr>
          <w:color w:val="000000" w:themeColor="text1"/>
          <w:sz w:val="20"/>
          <w:szCs w:val="20"/>
        </w:rPr>
      </w:pPr>
      <w:r w:rsidRPr="000534FF">
        <w:rPr>
          <w:color w:val="000000" w:themeColor="text1"/>
          <w:sz w:val="20"/>
          <w:szCs w:val="20"/>
        </w:rPr>
        <w:t>Начисления:</w:t>
      </w:r>
    </w:p>
    <w:p w14:paraId="48F358AF" w14:textId="77777777" w:rsidR="00180EE0" w:rsidRDefault="00180EE0" w:rsidP="00180EE0">
      <w:pPr>
        <w:pStyle w:val="1-"/>
      </w:pPr>
      <w:r>
        <w:t xml:space="preserve">Оклад – </w:t>
      </w:r>
      <w:r w:rsidR="00F24D8C">
        <w:rPr>
          <w:color w:val="000000"/>
          <w:szCs w:val="20"/>
          <w:shd w:val="clear" w:color="auto" w:fill="FFFFFF"/>
        </w:rPr>
        <w:t>к ним относятся начисления, рассчитываемые по должностному окладу и тарифной ставке</w:t>
      </w:r>
      <w:r>
        <w:t>;</w:t>
      </w:r>
    </w:p>
    <w:p w14:paraId="3A9E0AD1" w14:textId="77777777" w:rsidR="00180EE0" w:rsidRDefault="00180EE0" w:rsidP="00180EE0">
      <w:pPr>
        <w:pStyle w:val="1-"/>
      </w:pPr>
      <w:r>
        <w:t xml:space="preserve">Надбавка – </w:t>
      </w:r>
      <w:r w:rsidR="00F24D8C">
        <w:t xml:space="preserve">к ним относятся </w:t>
      </w:r>
      <w:r w:rsidR="00F24D8C">
        <w:rPr>
          <w:color w:val="000000"/>
          <w:szCs w:val="20"/>
          <w:shd w:val="clear" w:color="auto" w:fill="FFFFFF"/>
        </w:rPr>
        <w:t>всевозможные надбавки, доплаты (за ночные, за работу в выходные и праздничные дни, и т.д.), выслуга лет и др.</w:t>
      </w:r>
      <w:r>
        <w:t>;</w:t>
      </w:r>
    </w:p>
    <w:p w14:paraId="5C11B436" w14:textId="77777777" w:rsidR="00F24D8C" w:rsidRDefault="00F24D8C" w:rsidP="00F24D8C">
      <w:pPr>
        <w:pStyle w:val="1-"/>
      </w:pPr>
      <w:r>
        <w:t>Районные надбавки – региональные надбавки;</w:t>
      </w:r>
    </w:p>
    <w:p w14:paraId="2E3B75FA" w14:textId="77777777" w:rsidR="00180EE0" w:rsidRDefault="00180EE0" w:rsidP="00180EE0">
      <w:pPr>
        <w:pStyle w:val="1-"/>
      </w:pPr>
      <w:r>
        <w:t xml:space="preserve">Премия - </w:t>
      </w:r>
      <w:r w:rsidR="00F24D8C">
        <w:rPr>
          <w:color w:val="000000"/>
          <w:szCs w:val="20"/>
          <w:shd w:val="clear" w:color="auto" w:fill="FFFFFF"/>
        </w:rPr>
        <w:t>всевозможные премии. Возможно отдельно выделить квартальные и годовые премии, в силу их особого учета при расчете среднего заработка</w:t>
      </w:r>
      <w:r>
        <w:t>;</w:t>
      </w:r>
    </w:p>
    <w:p w14:paraId="3A29C30D" w14:textId="77777777" w:rsidR="00F24D8C" w:rsidRDefault="00F24D8C" w:rsidP="00180EE0">
      <w:pPr>
        <w:pStyle w:val="1-"/>
      </w:pPr>
      <w:r>
        <w:t xml:space="preserve">Материальная помощь - </w:t>
      </w:r>
      <w:r>
        <w:rPr>
          <w:color w:val="000000"/>
          <w:szCs w:val="20"/>
          <w:shd w:val="clear" w:color="auto" w:fill="FFFFFF"/>
        </w:rPr>
        <w:t>материальная помощь работникам предприятия;</w:t>
      </w:r>
    </w:p>
    <w:p w14:paraId="6F2C8B48" w14:textId="77777777" w:rsidR="00180EE0" w:rsidRDefault="00180EE0" w:rsidP="00180EE0">
      <w:pPr>
        <w:pStyle w:val="1-"/>
      </w:pPr>
      <w:r>
        <w:t xml:space="preserve">Договор </w:t>
      </w:r>
      <w:r w:rsidR="00F24D8C">
        <w:t>–</w:t>
      </w:r>
      <w:r>
        <w:t xml:space="preserve"> </w:t>
      </w:r>
      <w:r w:rsidR="00F24D8C">
        <w:t>к ним относятся договора ГПХ</w:t>
      </w:r>
      <w:r>
        <w:t>;</w:t>
      </w:r>
    </w:p>
    <w:p w14:paraId="1AE846E3" w14:textId="77777777" w:rsidR="00F24D8C" w:rsidRDefault="00F24D8C" w:rsidP="00F24D8C">
      <w:pPr>
        <w:pStyle w:val="1-"/>
      </w:pPr>
      <w:r>
        <w:t xml:space="preserve">Дотации - </w:t>
      </w:r>
      <w:r>
        <w:rPr>
          <w:color w:val="000000"/>
          <w:szCs w:val="20"/>
          <w:shd w:val="clear" w:color="auto" w:fill="FFFFFF"/>
        </w:rPr>
        <w:t>дотации, выплачиваемые предприятиями своим работникам: на питание, на оплату проездных документов и т.д.;</w:t>
      </w:r>
    </w:p>
    <w:p w14:paraId="5BF44483" w14:textId="77777777" w:rsidR="00180EE0" w:rsidRDefault="00180EE0" w:rsidP="00180EE0">
      <w:pPr>
        <w:pStyle w:val="1-"/>
      </w:pPr>
      <w:r>
        <w:t>Средний заработок:</w:t>
      </w:r>
    </w:p>
    <w:p w14:paraId="44F52B75" w14:textId="77777777" w:rsidR="00180EE0" w:rsidRDefault="00180EE0" w:rsidP="00180EE0">
      <w:pPr>
        <w:pStyle w:val="2-"/>
      </w:pPr>
      <w:r>
        <w:t>Больничный;</w:t>
      </w:r>
    </w:p>
    <w:p w14:paraId="0C91077E" w14:textId="77777777" w:rsidR="00180EE0" w:rsidRDefault="00180EE0" w:rsidP="00180EE0">
      <w:pPr>
        <w:pStyle w:val="2-"/>
      </w:pPr>
      <w:r>
        <w:lastRenderedPageBreak/>
        <w:t>Командировка;</w:t>
      </w:r>
    </w:p>
    <w:p w14:paraId="32D91409" w14:textId="77777777" w:rsidR="00180EE0" w:rsidRDefault="00180EE0" w:rsidP="00180EE0">
      <w:pPr>
        <w:pStyle w:val="2-"/>
      </w:pPr>
      <w:r>
        <w:t>Отпуск;</w:t>
      </w:r>
    </w:p>
    <w:p w14:paraId="4CE27E00" w14:textId="77777777" w:rsidR="00180EE0" w:rsidRDefault="00180EE0" w:rsidP="00180EE0">
      <w:pPr>
        <w:pStyle w:val="1-"/>
      </w:pPr>
      <w:r>
        <w:t>Социальные пособия:</w:t>
      </w:r>
    </w:p>
    <w:p w14:paraId="2808B2F3" w14:textId="77777777" w:rsidR="00180EE0" w:rsidRDefault="00180EE0" w:rsidP="00180EE0">
      <w:pPr>
        <w:pStyle w:val="2-"/>
      </w:pPr>
      <w:r>
        <w:t>Беременность и роды;</w:t>
      </w:r>
    </w:p>
    <w:p w14:paraId="70C5CBCC" w14:textId="77777777" w:rsidR="00180EE0" w:rsidRDefault="00180EE0" w:rsidP="00180EE0">
      <w:pPr>
        <w:pStyle w:val="2-"/>
      </w:pPr>
      <w:r>
        <w:t>Пособие в ранние сроки беременности;</w:t>
      </w:r>
    </w:p>
    <w:p w14:paraId="6F2841CD" w14:textId="77777777" w:rsidR="00180EE0" w:rsidRDefault="00180EE0" w:rsidP="00180EE0">
      <w:pPr>
        <w:pStyle w:val="2-"/>
      </w:pPr>
      <w:r>
        <w:t>Пособие при рождении ребенка;</w:t>
      </w:r>
    </w:p>
    <w:p w14:paraId="76713680" w14:textId="77777777" w:rsidR="00180EE0" w:rsidRDefault="00180EE0" w:rsidP="00180EE0">
      <w:pPr>
        <w:pStyle w:val="2-"/>
      </w:pPr>
      <w:r>
        <w:t>По уходу за первым ребенком;</w:t>
      </w:r>
    </w:p>
    <w:p w14:paraId="7044D564" w14:textId="77777777" w:rsidR="00180EE0" w:rsidRDefault="00180EE0" w:rsidP="00180EE0">
      <w:pPr>
        <w:pStyle w:val="2-"/>
      </w:pPr>
      <w:r>
        <w:t>По уходу за вторым ребенком;</w:t>
      </w:r>
    </w:p>
    <w:p w14:paraId="1BBB5823" w14:textId="77777777" w:rsidR="00180EE0" w:rsidRDefault="00180EE0" w:rsidP="00180EE0">
      <w:pPr>
        <w:pStyle w:val="2-"/>
      </w:pPr>
      <w:r>
        <w:t>Дополнительные дни ухода за детьми-инвалидами;</w:t>
      </w:r>
    </w:p>
    <w:p w14:paraId="7D310576" w14:textId="77777777" w:rsidR="00180EE0" w:rsidRDefault="00180EE0" w:rsidP="00180EE0">
      <w:pPr>
        <w:pStyle w:val="2-"/>
      </w:pPr>
      <w:r>
        <w:t>Профессиональные заболевания;</w:t>
      </w:r>
    </w:p>
    <w:p w14:paraId="5CAB7C66" w14:textId="77777777" w:rsidR="00180EE0" w:rsidRDefault="00180EE0" w:rsidP="00180EE0">
      <w:pPr>
        <w:pStyle w:val="2-"/>
      </w:pPr>
      <w:r>
        <w:t>Несчастные случаи на производстве;</w:t>
      </w:r>
    </w:p>
    <w:p w14:paraId="39D02AB3" w14:textId="77777777" w:rsidR="00180EE0" w:rsidRDefault="00180EE0" w:rsidP="00180EE0">
      <w:pPr>
        <w:pStyle w:val="2-"/>
      </w:pPr>
      <w:r>
        <w:t>На погребение.</w:t>
      </w:r>
    </w:p>
    <w:p w14:paraId="0202E01C" w14:textId="77777777" w:rsidR="00180EE0" w:rsidRPr="000534FF" w:rsidRDefault="00F24D8C" w:rsidP="00040913">
      <w:pPr>
        <w:pStyle w:val="ab"/>
        <w:numPr>
          <w:ilvl w:val="0"/>
          <w:numId w:val="15"/>
        </w:numPr>
        <w:spacing w:after="120" w:line="252" w:lineRule="auto"/>
        <w:rPr>
          <w:sz w:val="20"/>
          <w:szCs w:val="20"/>
        </w:rPr>
      </w:pPr>
      <w:r w:rsidRPr="000534FF">
        <w:rPr>
          <w:sz w:val="20"/>
          <w:szCs w:val="20"/>
        </w:rPr>
        <w:t xml:space="preserve"> Удержания:</w:t>
      </w:r>
    </w:p>
    <w:p w14:paraId="435C45CC" w14:textId="77777777" w:rsidR="00F24D8C" w:rsidRDefault="00F24D8C" w:rsidP="00F24D8C">
      <w:pPr>
        <w:pStyle w:val="1-"/>
      </w:pPr>
      <w:r>
        <w:t>Аванс;</w:t>
      </w:r>
    </w:p>
    <w:p w14:paraId="45EE82B8" w14:textId="77777777" w:rsidR="00F24D8C" w:rsidRDefault="00F24D8C" w:rsidP="00F24D8C">
      <w:pPr>
        <w:pStyle w:val="1-"/>
      </w:pPr>
      <w:r>
        <w:t>Алименты – удержания по исполнительным листам;</w:t>
      </w:r>
    </w:p>
    <w:p w14:paraId="6A19B4FE" w14:textId="77777777" w:rsidR="00F24D8C" w:rsidRDefault="00F24D8C" w:rsidP="00F24D8C">
      <w:pPr>
        <w:pStyle w:val="1-"/>
      </w:pPr>
      <w:r>
        <w:t>НДФЛ;</w:t>
      </w:r>
    </w:p>
    <w:p w14:paraId="7741608B" w14:textId="77777777" w:rsidR="00F24D8C" w:rsidRDefault="00F24D8C" w:rsidP="00F24D8C">
      <w:pPr>
        <w:pStyle w:val="1-"/>
      </w:pPr>
      <w:r>
        <w:t xml:space="preserve">Профсоюз – удержания </w:t>
      </w:r>
      <w:r w:rsidR="000534FF">
        <w:t>профсоюзных взносов;</w:t>
      </w:r>
    </w:p>
    <w:p w14:paraId="2221A065" w14:textId="77777777" w:rsidR="00F24D8C" w:rsidRDefault="000534FF" w:rsidP="000534FF">
      <w:pPr>
        <w:pStyle w:val="1-"/>
      </w:pPr>
      <w:r w:rsidRPr="000534FF">
        <w:rPr>
          <w:bCs/>
          <w:color w:val="000000"/>
          <w:szCs w:val="20"/>
          <w:shd w:val="clear" w:color="auto" w:fill="FFFFFF"/>
        </w:rPr>
        <w:t>Дополнительные страховые взносы в ПФ</w:t>
      </w:r>
      <w:r w:rsidRPr="000534FF">
        <w:rPr>
          <w:color w:val="000000"/>
          <w:szCs w:val="20"/>
          <w:shd w:val="clear" w:color="auto" w:fill="FFFFFF"/>
        </w:rPr>
        <w:t xml:space="preserve"> - удержания, связанные с начислением дополнительных страховых взносов </w:t>
      </w:r>
      <w:r>
        <w:rPr>
          <w:color w:val="000000"/>
          <w:szCs w:val="20"/>
          <w:shd w:val="clear" w:color="auto" w:fill="FFFFFF"/>
        </w:rPr>
        <w:t>в ПФ за счет средств сотрудника.</w:t>
      </w:r>
    </w:p>
    <w:p w14:paraId="7F130BBE" w14:textId="77777777" w:rsidR="00180EE0" w:rsidRDefault="00180EE0" w:rsidP="00180EE0">
      <w:pPr>
        <w:spacing w:after="120" w:line="252" w:lineRule="auto"/>
      </w:pPr>
      <w:r>
        <w:t>Справочник является предзаполненным, обновление происходит автоматически при обновлении программы. На каждый тип расчета в картотеке формируется отдельная запись.</w:t>
      </w:r>
    </w:p>
    <w:p w14:paraId="18B67C0D" w14:textId="77777777" w:rsidR="00180EE0" w:rsidRDefault="00180EE0" w:rsidP="00180EE0">
      <w:pPr>
        <w:pStyle w:val="a5"/>
      </w:pPr>
      <w:r>
        <w:t>Необходимо предусмотреть возможность добавления/редактирования пользователем данного перечня.</w:t>
      </w:r>
    </w:p>
    <w:p w14:paraId="2BC1B44C" w14:textId="77777777" w:rsidR="00180EE0" w:rsidRDefault="00180EE0" w:rsidP="00180EE0">
      <w:pPr>
        <w:spacing w:after="120" w:line="252" w:lineRule="auto"/>
      </w:pPr>
      <w:r>
        <w:t>Все сведения в этот справочник вводятся с помощью карточки Тип расчета.</w:t>
      </w:r>
    </w:p>
    <w:p w14:paraId="412E9C94" w14:textId="77777777" w:rsidR="00180EE0" w:rsidRDefault="00180EE0" w:rsidP="00180EE0">
      <w:pPr>
        <w:pStyle w:val="a5"/>
      </w:pPr>
      <w:r>
        <w:t>Карточка включает в себя следующие поля:</w:t>
      </w:r>
    </w:p>
    <w:p w14:paraId="3439B2DB" w14:textId="77777777" w:rsidR="00CA5F44" w:rsidRDefault="000534FF" w:rsidP="000534FF">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248F5447" w14:textId="77777777" w:rsidR="000534FF" w:rsidRDefault="000534FF" w:rsidP="000534FF">
      <w:pPr>
        <w:pStyle w:val="1-"/>
      </w:pPr>
      <w:r>
        <w:t xml:space="preserve">Наименование - наименование текущего </w:t>
      </w:r>
      <w:r w:rsidR="008D1117">
        <w:t>типа</w:t>
      </w:r>
      <w:r>
        <w:t xml:space="preserve"> расчета;</w:t>
      </w:r>
    </w:p>
    <w:p w14:paraId="29A0DDAB" w14:textId="77777777" w:rsidR="000534FF" w:rsidRDefault="000534FF" w:rsidP="000534FF">
      <w:pPr>
        <w:pStyle w:val="1-"/>
      </w:pPr>
      <w:r>
        <w:t>Вид платежа</w:t>
      </w:r>
      <w:r w:rsidR="008D1117">
        <w:t xml:space="preserve"> - из картотеки "Виды платежей»</w:t>
      </w:r>
      <w:r>
        <w:t>;</w:t>
      </w:r>
    </w:p>
    <w:p w14:paraId="1B64B39A" w14:textId="77777777" w:rsidR="000534FF" w:rsidRDefault="000534FF" w:rsidP="000534FF">
      <w:pPr>
        <w:pStyle w:val="1-"/>
      </w:pPr>
      <w:r>
        <w:t>Описание.</w:t>
      </w:r>
    </w:p>
    <w:p w14:paraId="014AE38E" w14:textId="77777777" w:rsidR="00CA5F44" w:rsidRDefault="00CA5F44" w:rsidP="00CA78AF">
      <w:pPr>
        <w:pStyle w:val="a5"/>
      </w:pPr>
    </w:p>
    <w:p w14:paraId="31087270" w14:textId="77777777" w:rsidR="00CA5F44" w:rsidRDefault="00CA5F44" w:rsidP="00CA78AF">
      <w:pPr>
        <w:pStyle w:val="a5"/>
      </w:pPr>
    </w:p>
    <w:p w14:paraId="2C1B00D7" w14:textId="77777777" w:rsidR="00B10A13" w:rsidRDefault="00FB1B19" w:rsidP="00FB1B19">
      <w:pPr>
        <w:pStyle w:val="3-0"/>
      </w:pPr>
      <w:r>
        <w:t xml:space="preserve"> </w:t>
      </w:r>
      <w:bookmarkStart w:id="56" w:name="_Toc55310174"/>
      <w:r>
        <w:t>Виды оплаты труда.</w:t>
      </w:r>
      <w:bookmarkEnd w:id="56"/>
    </w:p>
    <w:p w14:paraId="22FC0865" w14:textId="77777777" w:rsidR="00B10A13" w:rsidRDefault="00B10A13" w:rsidP="00CA78AF">
      <w:pPr>
        <w:pStyle w:val="a5"/>
      </w:pPr>
    </w:p>
    <w:p w14:paraId="39DAC313" w14:textId="77777777" w:rsidR="00FB1B19" w:rsidRDefault="00FB1B19" w:rsidP="00FB1B19">
      <w:pPr>
        <w:spacing w:after="120" w:line="252" w:lineRule="auto"/>
      </w:pPr>
      <w:r>
        <w:t xml:space="preserve">Справочник содержит перечень видов оплаты труда. </w:t>
      </w:r>
    </w:p>
    <w:p w14:paraId="187A90D3" w14:textId="77777777" w:rsidR="00FB1B19" w:rsidRDefault="00FB1B19" w:rsidP="00FB1B19">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видов оплаты труда:</w:t>
      </w:r>
    </w:p>
    <w:p w14:paraId="3112B370" w14:textId="77777777" w:rsidR="00FB1B19" w:rsidRDefault="00FB1B19" w:rsidP="00FB1B19">
      <w:pPr>
        <w:pStyle w:val="1-"/>
      </w:pPr>
      <w:r>
        <w:t>Оклад;</w:t>
      </w:r>
    </w:p>
    <w:p w14:paraId="357A9FC9" w14:textId="77777777" w:rsidR="00FB1B19" w:rsidRDefault="00FB1B19" w:rsidP="00FB1B19">
      <w:pPr>
        <w:pStyle w:val="1-"/>
      </w:pPr>
      <w:r>
        <w:t>Тариф.</w:t>
      </w:r>
    </w:p>
    <w:p w14:paraId="3C50C287" w14:textId="77777777" w:rsidR="00FB1B19" w:rsidRDefault="00FB1B19" w:rsidP="00FB1B19">
      <w:pPr>
        <w:spacing w:after="120" w:line="252" w:lineRule="auto"/>
      </w:pPr>
      <w:r>
        <w:t>На каждый вид оплаты труда в картотеке формируется отдельная запись.</w:t>
      </w:r>
    </w:p>
    <w:p w14:paraId="01438D16" w14:textId="77777777" w:rsidR="00FB1B19" w:rsidRDefault="00FB1B19" w:rsidP="00FB1B19">
      <w:pPr>
        <w:pStyle w:val="a5"/>
      </w:pPr>
      <w:r>
        <w:t>Необходимо предусмотреть возможность добавления/редактирования пользователем данного перечня.</w:t>
      </w:r>
    </w:p>
    <w:p w14:paraId="178848E1" w14:textId="77777777" w:rsidR="00FB1B19" w:rsidRDefault="00FB1B19" w:rsidP="00FB1B19">
      <w:pPr>
        <w:spacing w:after="120" w:line="252" w:lineRule="auto"/>
      </w:pPr>
      <w:r>
        <w:lastRenderedPageBreak/>
        <w:t>Все сведения в этот справочник вводятся с помощью карточки Вид оплаты труда.</w:t>
      </w:r>
    </w:p>
    <w:p w14:paraId="6260A8F1" w14:textId="77777777" w:rsidR="00FB1B19" w:rsidRDefault="00FB1B19" w:rsidP="00FB1B19">
      <w:pPr>
        <w:pStyle w:val="a5"/>
      </w:pPr>
      <w:r>
        <w:t>Карточка включает в себя следующие поля:</w:t>
      </w:r>
    </w:p>
    <w:p w14:paraId="313E1CA7" w14:textId="77777777" w:rsidR="00CA5F44" w:rsidRDefault="00FB1B19" w:rsidP="00FB1B19">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36DDEE76" w14:textId="77777777" w:rsidR="00FB1B19" w:rsidRDefault="00FB1B19" w:rsidP="00FB1B19">
      <w:pPr>
        <w:pStyle w:val="1-"/>
      </w:pPr>
      <w:r>
        <w:t>Название – наименование вида оплаты труда;</w:t>
      </w:r>
    </w:p>
    <w:p w14:paraId="7B11FCC1" w14:textId="77777777" w:rsidR="00FB1B19" w:rsidRDefault="00FB1B19" w:rsidP="00FB1B19">
      <w:pPr>
        <w:pStyle w:val="1-"/>
      </w:pPr>
      <w:r>
        <w:t>Примечание - краткое описание вида оплаты труда;</w:t>
      </w:r>
    </w:p>
    <w:p w14:paraId="7C1A7AC9" w14:textId="77777777" w:rsidR="00FB1B19" w:rsidRDefault="00FB1B19" w:rsidP="00E774F2">
      <w:pPr>
        <w:pStyle w:val="1-"/>
      </w:pPr>
      <w:r>
        <w:t xml:space="preserve">Флаг «Это надбавка» - в установленном виде данный флаг обозначает, что выбранный вид оплаты труда является надбавкой; </w:t>
      </w:r>
    </w:p>
    <w:p w14:paraId="1EE568D5" w14:textId="77777777" w:rsidR="00FB1B19" w:rsidRDefault="00FB1B19" w:rsidP="00E774F2">
      <w:pPr>
        <w:pStyle w:val="1-"/>
      </w:pPr>
      <w:r>
        <w:t>Единица труда – необходимо предусмотреть выбор значения из справочника единицы измерения.</w:t>
      </w:r>
    </w:p>
    <w:p w14:paraId="61F377F0" w14:textId="77777777" w:rsidR="00FB1B19" w:rsidRDefault="00FB1B19" w:rsidP="00CA78AF">
      <w:pPr>
        <w:pStyle w:val="a5"/>
      </w:pPr>
    </w:p>
    <w:p w14:paraId="544D13BE" w14:textId="77777777" w:rsidR="00FB1B19" w:rsidRDefault="000864CE" w:rsidP="000864CE">
      <w:pPr>
        <w:pStyle w:val="3-0"/>
      </w:pPr>
      <w:r>
        <w:t xml:space="preserve"> </w:t>
      </w:r>
      <w:bookmarkStart w:id="57" w:name="_Toc55310175"/>
      <w:r>
        <w:t>Условия труда.</w:t>
      </w:r>
      <w:bookmarkEnd w:id="57"/>
    </w:p>
    <w:p w14:paraId="2BFB4CE5" w14:textId="77777777" w:rsidR="000864CE" w:rsidRDefault="000864CE" w:rsidP="000864CE">
      <w:pPr>
        <w:spacing w:after="120" w:line="252" w:lineRule="auto"/>
      </w:pPr>
      <w:r>
        <w:t>Справочник содержит перечень условий труда</w:t>
      </w:r>
      <w:r w:rsidR="000A5F01">
        <w:t>, классифицированных по степени вредности и (или) опасности</w:t>
      </w:r>
      <w:r>
        <w:t xml:space="preserve">. </w:t>
      </w:r>
      <w:r w:rsidR="000A5F01">
        <w:t>Классификация условий труда производится в соответствии с ФЗ от 28.12.2013г. № 426-ФЗ (ред. от 27.12.2019г.) «О специальной оценке условий труда».</w:t>
      </w:r>
    </w:p>
    <w:p w14:paraId="62C1C41B" w14:textId="77777777" w:rsidR="000864CE" w:rsidRDefault="000864CE" w:rsidP="000864CE">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условий труда:</w:t>
      </w:r>
    </w:p>
    <w:p w14:paraId="3E8D349F" w14:textId="77777777" w:rsidR="000A5F01" w:rsidRPr="000A5F01" w:rsidRDefault="000A5F01" w:rsidP="000A5F01">
      <w:pPr>
        <w:pStyle w:val="1-"/>
      </w:pPr>
      <w:r w:rsidRPr="000A5F01">
        <w:rPr>
          <w:rFonts w:cs="Arial"/>
          <w:color w:val="333333"/>
          <w:shd w:val="clear" w:color="auto" w:fill="FFFFFF"/>
        </w:rPr>
        <w:t>Оптимальные условия труда (1 класс);</w:t>
      </w:r>
    </w:p>
    <w:p w14:paraId="4A28986B" w14:textId="77777777" w:rsidR="000A5F01" w:rsidRPr="000A5F01" w:rsidRDefault="000A5F01" w:rsidP="000A5F01">
      <w:pPr>
        <w:pStyle w:val="1-"/>
      </w:pPr>
      <w:r w:rsidRPr="000A5F01">
        <w:rPr>
          <w:rFonts w:cs="Arial"/>
          <w:color w:val="333333"/>
          <w:shd w:val="clear" w:color="auto" w:fill="FFFFFF"/>
        </w:rPr>
        <w:t>Допустимые условия труда (2 класс);</w:t>
      </w:r>
    </w:p>
    <w:p w14:paraId="126C26DA" w14:textId="77777777" w:rsidR="000A5F01" w:rsidRPr="000A5F01" w:rsidRDefault="000A5F01" w:rsidP="000A5F01">
      <w:pPr>
        <w:pStyle w:val="1-"/>
      </w:pPr>
      <w:r w:rsidRPr="000A5F01">
        <w:rPr>
          <w:rFonts w:cs="Arial"/>
          <w:color w:val="333333"/>
          <w:shd w:val="clear" w:color="auto" w:fill="FFFFFF"/>
        </w:rPr>
        <w:t>Вредные условия труда (3 класс), подкласс 3.1 (вредные условия труда 1 степени);</w:t>
      </w:r>
    </w:p>
    <w:p w14:paraId="5A1B34D6" w14:textId="77777777" w:rsidR="000A5F01" w:rsidRPr="000A5F01" w:rsidRDefault="000A5F01" w:rsidP="000A5F01">
      <w:pPr>
        <w:pStyle w:val="1-"/>
      </w:pPr>
      <w:r w:rsidRPr="000A5F01">
        <w:rPr>
          <w:rFonts w:cs="Arial"/>
          <w:color w:val="333333"/>
          <w:shd w:val="clear" w:color="auto" w:fill="FFFFFF"/>
        </w:rPr>
        <w:t>Вредные условия труда (3 класс), подкласс 3.2 (вредные условия труда 2 степени);</w:t>
      </w:r>
    </w:p>
    <w:p w14:paraId="60C6E60F" w14:textId="77777777" w:rsidR="000A5F01" w:rsidRPr="000A5F01" w:rsidRDefault="000A5F01" w:rsidP="000A5F01">
      <w:pPr>
        <w:pStyle w:val="1-"/>
      </w:pPr>
      <w:r w:rsidRPr="000A5F01">
        <w:rPr>
          <w:rFonts w:cs="Arial"/>
          <w:color w:val="333333"/>
          <w:shd w:val="clear" w:color="auto" w:fill="FFFFFF"/>
        </w:rPr>
        <w:t>Вредные условия труда (3 класс), подкласс 3.3 (вредные условия труда 3 степени);</w:t>
      </w:r>
    </w:p>
    <w:p w14:paraId="4974B201" w14:textId="77777777" w:rsidR="000A5F01" w:rsidRPr="000A5F01" w:rsidRDefault="000A5F01" w:rsidP="000A5F01">
      <w:pPr>
        <w:pStyle w:val="1-"/>
      </w:pPr>
      <w:r w:rsidRPr="000A5F01">
        <w:rPr>
          <w:rFonts w:cs="Arial"/>
          <w:color w:val="333333"/>
          <w:shd w:val="clear" w:color="auto" w:fill="FFFFFF"/>
        </w:rPr>
        <w:t>Вредные условия труда (3 класс), подкласс 3.4 (вредные условия труда 4 степени);</w:t>
      </w:r>
    </w:p>
    <w:p w14:paraId="1CDDA110" w14:textId="77777777" w:rsidR="000A5F01" w:rsidRPr="000A5F01" w:rsidRDefault="000A5F01" w:rsidP="000A5F01">
      <w:pPr>
        <w:pStyle w:val="1-"/>
      </w:pPr>
      <w:r w:rsidRPr="000A5F01">
        <w:rPr>
          <w:rFonts w:cs="Arial"/>
          <w:color w:val="333333"/>
          <w:shd w:val="clear" w:color="auto" w:fill="FFFFFF"/>
        </w:rPr>
        <w:t>Опасные условия труда (4 класс).</w:t>
      </w:r>
    </w:p>
    <w:p w14:paraId="7D78AE56" w14:textId="77777777" w:rsidR="000864CE" w:rsidRDefault="000864CE" w:rsidP="000864CE">
      <w:pPr>
        <w:spacing w:after="120" w:line="252" w:lineRule="auto"/>
      </w:pPr>
      <w:r>
        <w:t xml:space="preserve">На каждый вид </w:t>
      </w:r>
      <w:r w:rsidR="000A5F01">
        <w:t>условия</w:t>
      </w:r>
      <w:r>
        <w:t xml:space="preserve"> труда в картотеке формируется отдельная запись.</w:t>
      </w:r>
    </w:p>
    <w:p w14:paraId="19C51D0B" w14:textId="77777777" w:rsidR="000864CE" w:rsidRDefault="000864CE" w:rsidP="000864CE">
      <w:pPr>
        <w:pStyle w:val="a5"/>
      </w:pPr>
      <w:r>
        <w:t>Необходимо предусмотреть возможность добавления/редактирования пользователем данного перечня.</w:t>
      </w:r>
    </w:p>
    <w:p w14:paraId="39F7F5F4" w14:textId="77777777" w:rsidR="000864CE" w:rsidRDefault="000864CE" w:rsidP="000864CE">
      <w:pPr>
        <w:spacing w:after="120" w:line="252" w:lineRule="auto"/>
      </w:pPr>
      <w:r>
        <w:t xml:space="preserve">Все сведения в этот справочник вводятся с помощью карточки </w:t>
      </w:r>
      <w:r w:rsidR="000A5F01">
        <w:t>Условия</w:t>
      </w:r>
      <w:r>
        <w:t xml:space="preserve"> труда.</w:t>
      </w:r>
    </w:p>
    <w:p w14:paraId="78A36C00" w14:textId="77777777" w:rsidR="000864CE" w:rsidRDefault="000864CE" w:rsidP="000864CE">
      <w:pPr>
        <w:pStyle w:val="a5"/>
      </w:pPr>
      <w:r>
        <w:t>Карточка включает в себя следующие поля:</w:t>
      </w:r>
    </w:p>
    <w:p w14:paraId="30733E74" w14:textId="77777777" w:rsidR="000A5F01" w:rsidRDefault="000A5F01" w:rsidP="000A5F01">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502FA4C2" w14:textId="77777777" w:rsidR="00CA6C2E" w:rsidRDefault="00CA6C2E" w:rsidP="000A5F01">
      <w:pPr>
        <w:pStyle w:val="1-"/>
      </w:pPr>
      <w:r>
        <w:t>Подкласс – подкласс Условий труда в соответствии с классификацией;</w:t>
      </w:r>
    </w:p>
    <w:p w14:paraId="4ED07E4B" w14:textId="77777777" w:rsidR="00CA6C2E" w:rsidRDefault="00CA6C2E" w:rsidP="000A5F01">
      <w:pPr>
        <w:pStyle w:val="1-"/>
      </w:pPr>
      <w:r>
        <w:t>Название – наименование Условий труда.</w:t>
      </w:r>
    </w:p>
    <w:p w14:paraId="2F89D897" w14:textId="77777777" w:rsidR="000864CE" w:rsidRDefault="000864CE" w:rsidP="00CA78AF">
      <w:pPr>
        <w:pStyle w:val="a5"/>
      </w:pPr>
    </w:p>
    <w:p w14:paraId="5646EE6C" w14:textId="77777777" w:rsidR="00B070F2" w:rsidRDefault="00B070F2" w:rsidP="00B070F2">
      <w:pPr>
        <w:pStyle w:val="3-0"/>
      </w:pPr>
      <w:r>
        <w:t xml:space="preserve"> </w:t>
      </w:r>
      <w:bookmarkStart w:id="58" w:name="_Toc55310176"/>
      <w:r>
        <w:t>Особые условия труда.</w:t>
      </w:r>
      <w:bookmarkEnd w:id="58"/>
    </w:p>
    <w:p w14:paraId="7A358FB4" w14:textId="77777777" w:rsidR="00B070F2" w:rsidRDefault="00B070F2" w:rsidP="00CA78AF">
      <w:pPr>
        <w:pStyle w:val="a5"/>
      </w:pPr>
    </w:p>
    <w:p w14:paraId="73D6F0DC" w14:textId="77777777" w:rsidR="00B070F2" w:rsidRDefault="00B070F2" w:rsidP="00B070F2">
      <w:pPr>
        <w:spacing w:after="120" w:line="252" w:lineRule="auto"/>
      </w:pPr>
      <w:r>
        <w:t xml:space="preserve">Справочник (картотека) содержит перечень особых условий труда, классифицированных в соответствии с Постановлением Правления ПФ РФ от 16.01.2014г. № 2п, </w:t>
      </w:r>
      <w:r w:rsidRPr="002121CB">
        <w:rPr>
          <w:rFonts w:cs="Arial"/>
          <w:color w:val="000000" w:themeColor="text1"/>
          <w:szCs w:val="20"/>
        </w:rPr>
        <w:t>Постановление</w:t>
      </w:r>
      <w:r>
        <w:rPr>
          <w:rFonts w:cs="Arial"/>
          <w:color w:val="000000" w:themeColor="text1"/>
          <w:szCs w:val="20"/>
        </w:rPr>
        <w:t>м</w:t>
      </w:r>
      <w:r w:rsidRPr="002121CB">
        <w:rPr>
          <w:rFonts w:cs="Arial"/>
          <w:color w:val="000000" w:themeColor="text1"/>
          <w:szCs w:val="20"/>
        </w:rPr>
        <w:t xml:space="preserve"> Правления ПФ РФ от 11.01.2017</w:t>
      </w:r>
      <w:r>
        <w:rPr>
          <w:rFonts w:cs="Arial"/>
          <w:color w:val="000000" w:themeColor="text1"/>
          <w:szCs w:val="20"/>
        </w:rPr>
        <w:t>г. №</w:t>
      </w:r>
      <w:r w:rsidRPr="002121CB">
        <w:rPr>
          <w:rFonts w:cs="Arial"/>
          <w:color w:val="000000" w:themeColor="text1"/>
          <w:szCs w:val="20"/>
        </w:rPr>
        <w:t>2п</w:t>
      </w:r>
      <w:r>
        <w:rPr>
          <w:rFonts w:cs="Arial"/>
          <w:color w:val="000000" w:themeColor="text1"/>
          <w:szCs w:val="20"/>
        </w:rPr>
        <w:t>.</w:t>
      </w:r>
    </w:p>
    <w:p w14:paraId="17E32D86" w14:textId="77777777" w:rsidR="00B070F2" w:rsidRDefault="00B070F2" w:rsidP="00B070F2">
      <w:pPr>
        <w:pStyle w:val="a5"/>
      </w:pPr>
      <w:r>
        <w:t xml:space="preserve">Особые условия труда – это </w:t>
      </w:r>
      <w:r w:rsidRPr="005B284E">
        <w:rPr>
          <w:rFonts w:cs="Arial"/>
          <w:color w:val="000000"/>
          <w:szCs w:val="20"/>
          <w:shd w:val="clear" w:color="auto" w:fill="FFFFFF"/>
        </w:rPr>
        <w:t>сочетание факторов производственной среды, которое отклоняется от нормальных, не оказывающих существенного воздействия на порядок жизни или здоровье человека.</w:t>
      </w:r>
      <w:r>
        <w:rPr>
          <w:rFonts w:cs="Arial"/>
          <w:color w:val="000000"/>
          <w:szCs w:val="20"/>
          <w:shd w:val="clear" w:color="auto" w:fill="FFFFFF"/>
        </w:rPr>
        <w:t xml:space="preserve"> Оплата за труд (при наличии особых условий труда) регламентируется статьями 146-149 ТК РФ.</w:t>
      </w:r>
    </w:p>
    <w:p w14:paraId="01561C11" w14:textId="77777777" w:rsidR="00B070F2" w:rsidRDefault="00B070F2" w:rsidP="00B070F2">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особых условий труда:</w:t>
      </w:r>
    </w:p>
    <w:tbl>
      <w:tblPr>
        <w:tblStyle w:val="af9"/>
        <w:tblW w:w="0" w:type="auto"/>
        <w:tblLook w:val="04A0" w:firstRow="1" w:lastRow="0" w:firstColumn="1" w:lastColumn="0" w:noHBand="0" w:noVBand="1"/>
      </w:tblPr>
      <w:tblGrid>
        <w:gridCol w:w="1384"/>
        <w:gridCol w:w="8469"/>
      </w:tblGrid>
      <w:tr w:rsidR="00B070F2" w:rsidRPr="005B4ED7" w14:paraId="7A75DF0E" w14:textId="77777777" w:rsidTr="00985E2E">
        <w:tc>
          <w:tcPr>
            <w:tcW w:w="1384" w:type="dxa"/>
          </w:tcPr>
          <w:p w14:paraId="5F7F55FF" w14:textId="77777777" w:rsidR="00B070F2" w:rsidRPr="005B4ED7" w:rsidRDefault="00B070F2" w:rsidP="00985E2E">
            <w:pPr>
              <w:jc w:val="center"/>
              <w:rPr>
                <w:rFonts w:cs="Arial"/>
                <w:sz w:val="16"/>
                <w:szCs w:val="16"/>
              </w:rPr>
            </w:pPr>
            <w:r w:rsidRPr="005B4ED7">
              <w:rPr>
                <w:rStyle w:val="blk"/>
                <w:rFonts w:cs="Arial"/>
                <w:sz w:val="16"/>
                <w:szCs w:val="16"/>
              </w:rPr>
              <w:t>Код</w:t>
            </w:r>
          </w:p>
        </w:tc>
        <w:tc>
          <w:tcPr>
            <w:tcW w:w="8469" w:type="dxa"/>
          </w:tcPr>
          <w:p w14:paraId="3312FCB8" w14:textId="77777777" w:rsidR="00B070F2" w:rsidRPr="005B4ED7" w:rsidRDefault="00B070F2" w:rsidP="00985E2E">
            <w:pPr>
              <w:jc w:val="center"/>
              <w:rPr>
                <w:rFonts w:cs="Arial"/>
                <w:sz w:val="16"/>
                <w:szCs w:val="16"/>
              </w:rPr>
            </w:pPr>
            <w:r w:rsidRPr="005B4ED7">
              <w:rPr>
                <w:rStyle w:val="blk"/>
                <w:rFonts w:cs="Arial"/>
                <w:sz w:val="16"/>
                <w:szCs w:val="16"/>
              </w:rPr>
              <w:t>Полное наименование</w:t>
            </w:r>
          </w:p>
        </w:tc>
      </w:tr>
      <w:tr w:rsidR="00B070F2" w:rsidRPr="005B4ED7" w14:paraId="290DA9AC" w14:textId="77777777" w:rsidTr="00985E2E">
        <w:tc>
          <w:tcPr>
            <w:tcW w:w="1384" w:type="dxa"/>
          </w:tcPr>
          <w:p w14:paraId="16FB0F7A" w14:textId="77777777" w:rsidR="00B070F2" w:rsidRPr="005B4ED7" w:rsidRDefault="00B070F2" w:rsidP="00985E2E">
            <w:pPr>
              <w:jc w:val="center"/>
              <w:rPr>
                <w:rFonts w:cs="Arial"/>
                <w:sz w:val="18"/>
                <w:szCs w:val="18"/>
              </w:rPr>
            </w:pPr>
            <w:r w:rsidRPr="005B4ED7">
              <w:rPr>
                <w:rStyle w:val="blk"/>
                <w:rFonts w:cs="Arial"/>
                <w:sz w:val="18"/>
                <w:szCs w:val="18"/>
              </w:rPr>
              <w:t>27-1</w:t>
            </w:r>
          </w:p>
        </w:tc>
        <w:tc>
          <w:tcPr>
            <w:tcW w:w="8469" w:type="dxa"/>
          </w:tcPr>
          <w:p w14:paraId="388D8AAC"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Подземные работы, работы с вредными условиями труда и в горячих цехах</w:t>
            </w:r>
          </w:p>
        </w:tc>
      </w:tr>
      <w:tr w:rsidR="00B070F2" w:rsidRPr="005B4ED7" w14:paraId="3498CC83" w14:textId="77777777" w:rsidTr="00985E2E">
        <w:tc>
          <w:tcPr>
            <w:tcW w:w="1384" w:type="dxa"/>
          </w:tcPr>
          <w:p w14:paraId="0C330660" w14:textId="77777777" w:rsidR="00B070F2" w:rsidRPr="005B4ED7" w:rsidRDefault="00B070F2" w:rsidP="00985E2E">
            <w:pPr>
              <w:jc w:val="center"/>
              <w:rPr>
                <w:rFonts w:cs="Arial"/>
                <w:sz w:val="18"/>
                <w:szCs w:val="18"/>
              </w:rPr>
            </w:pPr>
            <w:r w:rsidRPr="005B4ED7">
              <w:rPr>
                <w:rStyle w:val="blk"/>
                <w:rFonts w:cs="Arial"/>
                <w:sz w:val="18"/>
                <w:szCs w:val="18"/>
              </w:rPr>
              <w:lastRenderedPageBreak/>
              <w:t>27-2</w:t>
            </w:r>
          </w:p>
        </w:tc>
        <w:tc>
          <w:tcPr>
            <w:tcW w:w="8469" w:type="dxa"/>
          </w:tcPr>
          <w:p w14:paraId="1C885104"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Работы с тяжелыми условиями труда</w:t>
            </w:r>
          </w:p>
        </w:tc>
      </w:tr>
      <w:tr w:rsidR="00B070F2" w:rsidRPr="005B4ED7" w14:paraId="47827F89" w14:textId="77777777" w:rsidTr="00985E2E">
        <w:tc>
          <w:tcPr>
            <w:tcW w:w="1384" w:type="dxa"/>
          </w:tcPr>
          <w:p w14:paraId="64EA910F" w14:textId="77777777" w:rsidR="00B070F2" w:rsidRPr="005B4ED7" w:rsidRDefault="00B070F2" w:rsidP="00985E2E">
            <w:pPr>
              <w:jc w:val="center"/>
              <w:rPr>
                <w:rFonts w:cs="Arial"/>
                <w:sz w:val="18"/>
                <w:szCs w:val="18"/>
              </w:rPr>
            </w:pPr>
            <w:r w:rsidRPr="005B4ED7">
              <w:rPr>
                <w:rStyle w:val="blk"/>
                <w:rFonts w:cs="Arial"/>
                <w:sz w:val="18"/>
                <w:szCs w:val="18"/>
              </w:rPr>
              <w:t>27-3</w:t>
            </w:r>
          </w:p>
        </w:tc>
        <w:tc>
          <w:tcPr>
            <w:tcW w:w="8469" w:type="dxa"/>
          </w:tcPr>
          <w:p w14:paraId="15CBD3A1"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(женщин) в качестве трактористов-машинистов в сельском хозяйстве, других отраслях экономики, а также машинистами строительных, дорожных и погрузочно-разгрузочных машин</w:t>
            </w:r>
          </w:p>
        </w:tc>
      </w:tr>
      <w:tr w:rsidR="00B070F2" w:rsidRPr="005B4ED7" w14:paraId="628EB6F1" w14:textId="77777777" w:rsidTr="00985E2E">
        <w:tc>
          <w:tcPr>
            <w:tcW w:w="1384" w:type="dxa"/>
          </w:tcPr>
          <w:p w14:paraId="74637F83" w14:textId="77777777" w:rsidR="00B070F2" w:rsidRPr="005B4ED7" w:rsidRDefault="00B070F2" w:rsidP="00985E2E">
            <w:pPr>
              <w:jc w:val="center"/>
              <w:rPr>
                <w:rFonts w:cs="Arial"/>
                <w:sz w:val="18"/>
                <w:szCs w:val="18"/>
              </w:rPr>
            </w:pPr>
            <w:r w:rsidRPr="005B4ED7">
              <w:rPr>
                <w:rStyle w:val="blk"/>
                <w:rFonts w:cs="Arial"/>
                <w:sz w:val="18"/>
                <w:szCs w:val="18"/>
              </w:rPr>
              <w:t>27-4</w:t>
            </w:r>
          </w:p>
        </w:tc>
        <w:tc>
          <w:tcPr>
            <w:tcW w:w="8469" w:type="dxa"/>
          </w:tcPr>
          <w:p w14:paraId="281FAF24"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Труд (женщин) в текстильной промышленности на работах с повышенной интенсивностью и тяжестью</w:t>
            </w:r>
          </w:p>
        </w:tc>
      </w:tr>
      <w:tr w:rsidR="00B070F2" w:rsidRPr="005B4ED7" w14:paraId="3C572432" w14:textId="77777777" w:rsidTr="00985E2E">
        <w:tc>
          <w:tcPr>
            <w:tcW w:w="1384" w:type="dxa"/>
          </w:tcPr>
          <w:p w14:paraId="180D249A" w14:textId="77777777" w:rsidR="00B070F2" w:rsidRPr="005B4ED7" w:rsidRDefault="00B070F2" w:rsidP="00985E2E">
            <w:pPr>
              <w:jc w:val="center"/>
              <w:rPr>
                <w:rFonts w:cs="Arial"/>
                <w:sz w:val="18"/>
                <w:szCs w:val="18"/>
              </w:rPr>
            </w:pPr>
            <w:r w:rsidRPr="005B4ED7">
              <w:rPr>
                <w:rStyle w:val="blk"/>
                <w:rFonts w:cs="Arial"/>
                <w:sz w:val="18"/>
                <w:szCs w:val="18"/>
              </w:rPr>
              <w:t>27-5</w:t>
            </w:r>
          </w:p>
        </w:tc>
        <w:tc>
          <w:tcPr>
            <w:tcW w:w="8469" w:type="dxa"/>
          </w:tcPr>
          <w:p w14:paraId="4B41F4BF"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в качестве рабочих локомотивных бригад и работников отдельных категорий, непосредственно осуществляющих организацию перевозок и обеспечивающих безопасность движения на железнодорожном транспорте и метрополитене, а также водителей грузовых автомобилей непосредственно в технологическом процессе на шахтах, в рудниках, разрезах и рудных карьерах на вывозе угля, сланца, руды, породы</w:t>
            </w:r>
          </w:p>
        </w:tc>
      </w:tr>
      <w:tr w:rsidR="00B070F2" w:rsidRPr="005B4ED7" w14:paraId="143D40BE" w14:textId="77777777" w:rsidTr="00985E2E">
        <w:tc>
          <w:tcPr>
            <w:tcW w:w="1384" w:type="dxa"/>
          </w:tcPr>
          <w:p w14:paraId="76145FB6" w14:textId="77777777" w:rsidR="00B070F2" w:rsidRPr="005B4ED7" w:rsidRDefault="00B070F2" w:rsidP="00985E2E">
            <w:pPr>
              <w:jc w:val="center"/>
              <w:rPr>
                <w:rFonts w:cs="Arial"/>
                <w:sz w:val="18"/>
                <w:szCs w:val="18"/>
              </w:rPr>
            </w:pPr>
            <w:r w:rsidRPr="005B4ED7">
              <w:rPr>
                <w:rStyle w:val="blk"/>
                <w:rFonts w:cs="Arial"/>
                <w:sz w:val="18"/>
                <w:szCs w:val="18"/>
              </w:rPr>
              <w:t>27-6</w:t>
            </w:r>
          </w:p>
        </w:tc>
        <w:tc>
          <w:tcPr>
            <w:tcW w:w="8469" w:type="dxa"/>
          </w:tcPr>
          <w:p w14:paraId="06A8C940"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в экспедициях, партиях, отрядах, на участках и в бригадах непосредственно на полевых геологоразведочных, поисковых, топографо-геодезических, геофизических, гидрографических, гидрологических, лесоустроительных и изыскательных работах</w:t>
            </w:r>
          </w:p>
        </w:tc>
      </w:tr>
      <w:tr w:rsidR="00B070F2" w:rsidRPr="005B4ED7" w14:paraId="7C5871AD" w14:textId="77777777" w:rsidTr="00985E2E">
        <w:tc>
          <w:tcPr>
            <w:tcW w:w="1384" w:type="dxa"/>
          </w:tcPr>
          <w:p w14:paraId="0CE97E1C" w14:textId="77777777" w:rsidR="00B070F2" w:rsidRPr="005B4ED7" w:rsidRDefault="00B070F2" w:rsidP="00985E2E">
            <w:pPr>
              <w:jc w:val="center"/>
              <w:rPr>
                <w:rFonts w:cs="Arial"/>
                <w:sz w:val="18"/>
                <w:szCs w:val="18"/>
              </w:rPr>
            </w:pPr>
            <w:r w:rsidRPr="005B4ED7">
              <w:rPr>
                <w:rStyle w:val="blk"/>
                <w:rFonts w:cs="Arial"/>
                <w:sz w:val="18"/>
                <w:szCs w:val="18"/>
              </w:rPr>
              <w:t>27-7</w:t>
            </w:r>
          </w:p>
        </w:tc>
        <w:tc>
          <w:tcPr>
            <w:tcW w:w="8469" w:type="dxa"/>
          </w:tcPr>
          <w:p w14:paraId="7497BDC7"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на лесозаготовках и лесосплаве, включая обслуживание механизмов и оборудования</w:t>
            </w:r>
          </w:p>
        </w:tc>
      </w:tr>
      <w:tr w:rsidR="00B070F2" w:rsidRPr="005B4ED7" w14:paraId="7205B263" w14:textId="77777777" w:rsidTr="00985E2E">
        <w:tc>
          <w:tcPr>
            <w:tcW w:w="1384" w:type="dxa"/>
          </w:tcPr>
          <w:p w14:paraId="680DF9C0" w14:textId="77777777" w:rsidR="00B070F2" w:rsidRPr="005B4ED7" w:rsidRDefault="00B070F2" w:rsidP="00985E2E">
            <w:pPr>
              <w:jc w:val="center"/>
              <w:rPr>
                <w:rFonts w:cs="Arial"/>
                <w:sz w:val="18"/>
                <w:szCs w:val="18"/>
              </w:rPr>
            </w:pPr>
            <w:r w:rsidRPr="005B4ED7">
              <w:rPr>
                <w:rStyle w:val="blk"/>
                <w:rFonts w:cs="Arial"/>
                <w:sz w:val="18"/>
                <w:szCs w:val="18"/>
              </w:rPr>
              <w:t>27-8</w:t>
            </w:r>
          </w:p>
        </w:tc>
        <w:tc>
          <w:tcPr>
            <w:tcW w:w="8469" w:type="dxa"/>
          </w:tcPr>
          <w:p w14:paraId="7B3316FC"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в качестве механизаторов (докеров-механизаторов) комплексных бригад на погрузочно-разгрузочных работах в портах</w:t>
            </w:r>
          </w:p>
        </w:tc>
      </w:tr>
      <w:tr w:rsidR="00B070F2" w:rsidRPr="005B4ED7" w14:paraId="795B7E6F" w14:textId="77777777" w:rsidTr="00985E2E">
        <w:tc>
          <w:tcPr>
            <w:tcW w:w="1384" w:type="dxa"/>
          </w:tcPr>
          <w:p w14:paraId="5F996F15" w14:textId="77777777" w:rsidR="00B070F2" w:rsidRPr="005B4ED7" w:rsidRDefault="00B070F2" w:rsidP="00985E2E">
            <w:pPr>
              <w:jc w:val="center"/>
              <w:rPr>
                <w:rFonts w:cs="Arial"/>
                <w:sz w:val="18"/>
                <w:szCs w:val="18"/>
              </w:rPr>
            </w:pPr>
            <w:r w:rsidRPr="005B4ED7">
              <w:rPr>
                <w:rStyle w:val="blk"/>
                <w:rFonts w:cs="Arial"/>
                <w:sz w:val="18"/>
                <w:szCs w:val="18"/>
              </w:rPr>
              <w:t>27-9</w:t>
            </w:r>
          </w:p>
        </w:tc>
        <w:tc>
          <w:tcPr>
            <w:tcW w:w="8469" w:type="dxa"/>
          </w:tcPr>
          <w:p w14:paraId="1C4760DB"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в плавсоставе на судах морского, речного флота и флота рыбной промышленности (за исключением портовых судов, постоянно работающих на акватории порта, служебно-вспомогательных и разъездных судов, судов пригородного и внутригородского сообщения)</w:t>
            </w:r>
          </w:p>
        </w:tc>
      </w:tr>
      <w:tr w:rsidR="00B070F2" w:rsidRPr="005B4ED7" w14:paraId="2C615163" w14:textId="77777777" w:rsidTr="00985E2E">
        <w:tc>
          <w:tcPr>
            <w:tcW w:w="1384" w:type="dxa"/>
          </w:tcPr>
          <w:p w14:paraId="460E501A" w14:textId="77777777" w:rsidR="00B070F2" w:rsidRPr="005B4ED7" w:rsidRDefault="00B070F2" w:rsidP="00985E2E">
            <w:pPr>
              <w:jc w:val="center"/>
              <w:rPr>
                <w:rFonts w:cs="Arial"/>
                <w:sz w:val="18"/>
                <w:szCs w:val="18"/>
              </w:rPr>
            </w:pPr>
            <w:r w:rsidRPr="005B4ED7">
              <w:rPr>
                <w:rStyle w:val="blk"/>
                <w:rFonts w:cs="Arial"/>
                <w:sz w:val="18"/>
                <w:szCs w:val="18"/>
              </w:rPr>
              <w:t>27-10</w:t>
            </w:r>
          </w:p>
        </w:tc>
        <w:tc>
          <w:tcPr>
            <w:tcW w:w="8469" w:type="dxa"/>
          </w:tcPr>
          <w:p w14:paraId="2E23BEF4"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в качестве водителей автобусов, троллейбусов, трамваев на регулярных городских пассажирских маршрутах</w:t>
            </w:r>
          </w:p>
        </w:tc>
      </w:tr>
      <w:tr w:rsidR="00B070F2" w:rsidRPr="005B4ED7" w14:paraId="749F81DA" w14:textId="77777777" w:rsidTr="00985E2E">
        <w:tc>
          <w:tcPr>
            <w:tcW w:w="1384" w:type="dxa"/>
          </w:tcPr>
          <w:p w14:paraId="2C7C0607" w14:textId="77777777" w:rsidR="00B070F2" w:rsidRPr="005B4ED7" w:rsidRDefault="00B070F2" w:rsidP="00985E2E">
            <w:pPr>
              <w:jc w:val="center"/>
              <w:rPr>
                <w:rFonts w:cs="Arial"/>
                <w:sz w:val="18"/>
                <w:szCs w:val="18"/>
              </w:rPr>
            </w:pPr>
            <w:r w:rsidRPr="005B4ED7">
              <w:rPr>
                <w:rStyle w:val="blk"/>
                <w:rFonts w:cs="Arial"/>
                <w:sz w:val="18"/>
                <w:szCs w:val="18"/>
              </w:rPr>
              <w:t>27-ОС</w:t>
            </w:r>
          </w:p>
        </w:tc>
        <w:tc>
          <w:tcPr>
            <w:tcW w:w="8469" w:type="dxa"/>
          </w:tcPr>
          <w:p w14:paraId="2D0003D3"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с осужденными в качестве рабочих и служащих учреждений, исполняющих уголовные наказания в виде лишения свободы</w:t>
            </w:r>
          </w:p>
        </w:tc>
      </w:tr>
      <w:tr w:rsidR="00B070F2" w:rsidRPr="005B4ED7" w14:paraId="19FE7429" w14:textId="77777777" w:rsidTr="00985E2E">
        <w:tc>
          <w:tcPr>
            <w:tcW w:w="1384" w:type="dxa"/>
          </w:tcPr>
          <w:p w14:paraId="26457DFC" w14:textId="77777777" w:rsidR="00B070F2" w:rsidRPr="005B4ED7" w:rsidRDefault="00B070F2" w:rsidP="00985E2E">
            <w:pPr>
              <w:jc w:val="center"/>
              <w:rPr>
                <w:rFonts w:cs="Arial"/>
                <w:sz w:val="18"/>
                <w:szCs w:val="18"/>
              </w:rPr>
            </w:pPr>
            <w:r w:rsidRPr="005B4ED7">
              <w:rPr>
                <w:rStyle w:val="blk"/>
                <w:rFonts w:cs="Arial"/>
                <w:sz w:val="18"/>
                <w:szCs w:val="18"/>
              </w:rPr>
              <w:t>27-ПЖ</w:t>
            </w:r>
          </w:p>
        </w:tc>
        <w:tc>
          <w:tcPr>
            <w:tcW w:w="8469" w:type="dxa"/>
          </w:tcPr>
          <w:p w14:paraId="52FEF4B4"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Работа на должностях Государственной противопожарной службы (пожарной охраны, противопожарных и аварийно-спасательных служб) МЧС России</w:t>
            </w:r>
          </w:p>
        </w:tc>
      </w:tr>
      <w:tr w:rsidR="00B070F2" w:rsidRPr="005B4ED7" w14:paraId="27B3CF71" w14:textId="77777777" w:rsidTr="00985E2E">
        <w:tc>
          <w:tcPr>
            <w:tcW w:w="1384" w:type="dxa"/>
          </w:tcPr>
          <w:p w14:paraId="51BB0968" w14:textId="77777777" w:rsidR="00B070F2" w:rsidRPr="005B4ED7" w:rsidRDefault="00B070F2" w:rsidP="00985E2E">
            <w:pPr>
              <w:jc w:val="center"/>
              <w:rPr>
                <w:rFonts w:cs="Arial"/>
                <w:sz w:val="18"/>
                <w:szCs w:val="18"/>
              </w:rPr>
            </w:pPr>
            <w:r w:rsidRPr="005B4ED7">
              <w:rPr>
                <w:rStyle w:val="blk"/>
                <w:rFonts w:cs="Arial"/>
                <w:sz w:val="18"/>
                <w:szCs w:val="18"/>
              </w:rPr>
              <w:t>28-СЕВ</w:t>
            </w:r>
          </w:p>
        </w:tc>
        <w:tc>
          <w:tcPr>
            <w:tcW w:w="8469" w:type="dxa"/>
          </w:tcPr>
          <w:p w14:paraId="0F64C3AF" w14:textId="77777777" w:rsidR="00B070F2" w:rsidRPr="005B4ED7" w:rsidRDefault="00B070F2" w:rsidP="00985E2E">
            <w:pPr>
              <w:spacing w:line="246" w:lineRule="atLeast"/>
              <w:jc w:val="both"/>
              <w:rPr>
                <w:rFonts w:cs="Arial"/>
                <w:sz w:val="18"/>
                <w:szCs w:val="18"/>
              </w:rPr>
            </w:pPr>
            <w:r w:rsidRPr="005B4ED7">
              <w:rPr>
                <w:rStyle w:val="blk"/>
                <w:rFonts w:cs="Arial"/>
                <w:sz w:val="18"/>
                <w:szCs w:val="18"/>
              </w:rPr>
              <w:t>Оленеводы, рыбаки, охотники-промысловики, проживающие постоянно в районах Крайнего Севера и приравненных к ним местностях</w:t>
            </w:r>
          </w:p>
        </w:tc>
      </w:tr>
    </w:tbl>
    <w:p w14:paraId="3829E4BD" w14:textId="77777777" w:rsidR="00B070F2" w:rsidRPr="005B4ED7" w:rsidRDefault="00B070F2" w:rsidP="00B070F2">
      <w:pPr>
        <w:spacing w:after="120" w:line="252" w:lineRule="auto"/>
        <w:rPr>
          <w:sz w:val="18"/>
          <w:szCs w:val="18"/>
        </w:rPr>
      </w:pPr>
    </w:p>
    <w:p w14:paraId="3A38F376" w14:textId="77777777" w:rsidR="00B070F2" w:rsidRDefault="00B070F2" w:rsidP="00B070F2">
      <w:pPr>
        <w:spacing w:after="120" w:line="252" w:lineRule="auto"/>
      </w:pPr>
      <w:r>
        <w:t>На каждый вид особых условий труда в картотеке формируется отдельная запись.</w:t>
      </w:r>
    </w:p>
    <w:p w14:paraId="35E0D6AD" w14:textId="77777777" w:rsidR="00B070F2" w:rsidRDefault="00B070F2" w:rsidP="00B070F2">
      <w:pPr>
        <w:pStyle w:val="a5"/>
      </w:pPr>
      <w:r>
        <w:t>Необходимо предусмотреть возможность добавления/редактирования пользователем данного перечня.</w:t>
      </w:r>
    </w:p>
    <w:p w14:paraId="0D987867" w14:textId="77777777" w:rsidR="00B070F2" w:rsidRDefault="00B070F2" w:rsidP="00B070F2">
      <w:pPr>
        <w:pStyle w:val="a5"/>
      </w:pPr>
    </w:p>
    <w:p w14:paraId="2D4FBAD2" w14:textId="77777777" w:rsidR="00B070F2" w:rsidRDefault="00B070F2" w:rsidP="00B070F2">
      <w:pPr>
        <w:pStyle w:val="3-0"/>
      </w:pPr>
      <w:r>
        <w:t xml:space="preserve"> </w:t>
      </w:r>
      <w:bookmarkStart w:id="59" w:name="_Toc55310177"/>
      <w:r>
        <w:t>Основание выслуги лет.</w:t>
      </w:r>
      <w:bookmarkEnd w:id="59"/>
    </w:p>
    <w:p w14:paraId="66BED4FE" w14:textId="77777777" w:rsidR="00B070F2" w:rsidRDefault="00B070F2" w:rsidP="00CA78AF">
      <w:pPr>
        <w:pStyle w:val="a5"/>
      </w:pPr>
    </w:p>
    <w:p w14:paraId="41FDF1C9" w14:textId="77777777" w:rsidR="00B070F2" w:rsidRDefault="00B070F2" w:rsidP="00B070F2">
      <w:pPr>
        <w:spacing w:after="120" w:line="252" w:lineRule="auto"/>
      </w:pPr>
      <w:r>
        <w:t xml:space="preserve">Справочник (картотека) содержит перечень оснований выслуги лет, классифицированных в соответствии с </w:t>
      </w:r>
      <w:r w:rsidRPr="002121CB">
        <w:rPr>
          <w:rFonts w:cs="Arial"/>
          <w:color w:val="000000" w:themeColor="text1"/>
          <w:szCs w:val="20"/>
        </w:rPr>
        <w:t>Постановление</w:t>
      </w:r>
      <w:r>
        <w:rPr>
          <w:rFonts w:cs="Arial"/>
          <w:color w:val="000000" w:themeColor="text1"/>
          <w:szCs w:val="20"/>
        </w:rPr>
        <w:t>м</w:t>
      </w:r>
      <w:r w:rsidRPr="002121CB">
        <w:rPr>
          <w:rFonts w:cs="Arial"/>
          <w:color w:val="000000" w:themeColor="text1"/>
          <w:szCs w:val="20"/>
        </w:rPr>
        <w:t xml:space="preserve"> Правления ПФ РФ от 11.01.2017</w:t>
      </w:r>
      <w:r>
        <w:rPr>
          <w:rFonts w:cs="Arial"/>
          <w:color w:val="000000" w:themeColor="text1"/>
          <w:szCs w:val="20"/>
        </w:rPr>
        <w:t>г. №</w:t>
      </w:r>
      <w:r w:rsidRPr="002121CB">
        <w:rPr>
          <w:rFonts w:cs="Arial"/>
          <w:color w:val="000000" w:themeColor="text1"/>
          <w:szCs w:val="20"/>
        </w:rPr>
        <w:t>2п</w:t>
      </w:r>
      <w:r>
        <w:rPr>
          <w:rFonts w:cs="Arial"/>
          <w:color w:val="000000" w:themeColor="text1"/>
          <w:szCs w:val="20"/>
        </w:rPr>
        <w:t>.</w:t>
      </w:r>
    </w:p>
    <w:p w14:paraId="463179DF" w14:textId="77777777" w:rsidR="00B070F2" w:rsidRPr="00693F72" w:rsidRDefault="00B070F2" w:rsidP="00B070F2">
      <w:pPr>
        <w:pStyle w:val="a5"/>
        <w:rPr>
          <w:szCs w:val="20"/>
          <w:highlight w:val="yellow"/>
        </w:rPr>
      </w:pPr>
      <w:r>
        <w:rPr>
          <w:rFonts w:cs="Segoe UI"/>
          <w:color w:val="000000"/>
          <w:szCs w:val="20"/>
          <w:shd w:val="clear" w:color="auto" w:fill="FFFFFF"/>
        </w:rPr>
        <w:t>В</w:t>
      </w:r>
      <w:r w:rsidRPr="00693F72">
        <w:rPr>
          <w:rFonts w:cs="Segoe UI"/>
          <w:color w:val="000000"/>
          <w:szCs w:val="20"/>
          <w:shd w:val="clear" w:color="auto" w:fill="FFFFFF"/>
        </w:rPr>
        <w:t>ыслуга лет – это особая величина, по которой рассчитывают возможное время выхода на пенсию, предоставляют льготы и различные специальные возможности. Она дает возможность раньше общего положенного срока уйти на пенсию, а также получать надбавки к зарплате. Такие льготы предоставляют только в некоторых сферах трудовой деятельности.</w:t>
      </w:r>
    </w:p>
    <w:p w14:paraId="731D2F48" w14:textId="77777777" w:rsidR="00B070F2" w:rsidRDefault="00B070F2" w:rsidP="00B070F2">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оснований выслуги лет:</w:t>
      </w:r>
    </w:p>
    <w:tbl>
      <w:tblPr>
        <w:tblStyle w:val="af9"/>
        <w:tblW w:w="0" w:type="auto"/>
        <w:tblLook w:val="04A0" w:firstRow="1" w:lastRow="0" w:firstColumn="1" w:lastColumn="0" w:noHBand="0" w:noVBand="1"/>
      </w:tblPr>
      <w:tblGrid>
        <w:gridCol w:w="1384"/>
        <w:gridCol w:w="8469"/>
      </w:tblGrid>
      <w:tr w:rsidR="00B070F2" w:rsidRPr="005B4ED7" w14:paraId="009A6025" w14:textId="77777777" w:rsidTr="00985E2E">
        <w:tc>
          <w:tcPr>
            <w:tcW w:w="1384" w:type="dxa"/>
          </w:tcPr>
          <w:p w14:paraId="41ABE41A" w14:textId="77777777" w:rsidR="00B070F2" w:rsidRPr="005B4ED7" w:rsidRDefault="00B070F2" w:rsidP="00985E2E">
            <w:pPr>
              <w:jc w:val="center"/>
              <w:rPr>
                <w:rFonts w:cs="Arial"/>
                <w:sz w:val="16"/>
                <w:szCs w:val="16"/>
              </w:rPr>
            </w:pPr>
            <w:r w:rsidRPr="005B4ED7">
              <w:rPr>
                <w:rStyle w:val="blk"/>
                <w:rFonts w:cs="Arial"/>
                <w:sz w:val="16"/>
                <w:szCs w:val="16"/>
              </w:rPr>
              <w:t>Код</w:t>
            </w:r>
          </w:p>
        </w:tc>
        <w:tc>
          <w:tcPr>
            <w:tcW w:w="8469" w:type="dxa"/>
          </w:tcPr>
          <w:p w14:paraId="7A5A9887" w14:textId="77777777" w:rsidR="00B070F2" w:rsidRPr="005B4ED7" w:rsidRDefault="00B070F2" w:rsidP="00985E2E">
            <w:pPr>
              <w:jc w:val="center"/>
              <w:rPr>
                <w:rFonts w:cs="Arial"/>
                <w:sz w:val="16"/>
                <w:szCs w:val="16"/>
              </w:rPr>
            </w:pPr>
            <w:r>
              <w:rPr>
                <w:rStyle w:val="blk"/>
                <w:rFonts w:cs="Arial"/>
                <w:sz w:val="16"/>
                <w:szCs w:val="16"/>
              </w:rPr>
              <w:t>На</w:t>
            </w:r>
            <w:r w:rsidRPr="005B4ED7">
              <w:rPr>
                <w:rStyle w:val="blk"/>
                <w:rFonts w:cs="Arial"/>
                <w:sz w:val="16"/>
                <w:szCs w:val="16"/>
              </w:rPr>
              <w:t>именование</w:t>
            </w:r>
          </w:p>
        </w:tc>
      </w:tr>
      <w:tr w:rsidR="00B070F2" w:rsidRPr="005B4ED7" w14:paraId="2B23DB97" w14:textId="77777777" w:rsidTr="00985E2E">
        <w:tc>
          <w:tcPr>
            <w:tcW w:w="1384" w:type="dxa"/>
          </w:tcPr>
          <w:p w14:paraId="3D670A8A" w14:textId="77777777" w:rsidR="00B070F2" w:rsidRPr="00A714B5" w:rsidRDefault="00B070F2" w:rsidP="00985E2E">
            <w:pPr>
              <w:jc w:val="center"/>
              <w:rPr>
                <w:rFonts w:cs="Arial"/>
                <w:sz w:val="18"/>
                <w:szCs w:val="18"/>
              </w:rPr>
            </w:pPr>
            <w:r w:rsidRPr="00A714B5">
              <w:rPr>
                <w:rStyle w:val="blk"/>
                <w:rFonts w:cs="Arial"/>
                <w:sz w:val="18"/>
                <w:szCs w:val="18"/>
              </w:rPr>
              <w:t>27-11ГР</w:t>
            </w:r>
          </w:p>
        </w:tc>
        <w:tc>
          <w:tcPr>
            <w:tcW w:w="8469" w:type="dxa"/>
          </w:tcPr>
          <w:p w14:paraId="350C1239" w14:textId="77777777" w:rsidR="00B070F2" w:rsidRPr="00A714B5" w:rsidRDefault="00B070F2" w:rsidP="00985E2E">
            <w:pPr>
              <w:spacing w:line="246" w:lineRule="atLeast"/>
              <w:jc w:val="both"/>
              <w:rPr>
                <w:rFonts w:cs="Arial"/>
                <w:sz w:val="18"/>
                <w:szCs w:val="18"/>
              </w:rPr>
            </w:pPr>
            <w:r w:rsidRPr="00A714B5">
              <w:rPr>
                <w:rStyle w:val="blk"/>
                <w:rFonts w:cs="Arial"/>
                <w:sz w:val="18"/>
                <w:szCs w:val="18"/>
              </w:rPr>
              <w:t>Подземные и открытые горные работы</w:t>
            </w:r>
          </w:p>
        </w:tc>
      </w:tr>
      <w:tr w:rsidR="00B070F2" w:rsidRPr="005B4ED7" w14:paraId="2B370109" w14:textId="77777777" w:rsidTr="00985E2E">
        <w:tc>
          <w:tcPr>
            <w:tcW w:w="1384" w:type="dxa"/>
          </w:tcPr>
          <w:p w14:paraId="19AC0341" w14:textId="77777777" w:rsidR="00B070F2" w:rsidRPr="00A714B5" w:rsidRDefault="00B070F2" w:rsidP="00985E2E">
            <w:pPr>
              <w:jc w:val="center"/>
              <w:rPr>
                <w:rFonts w:cs="Arial"/>
                <w:sz w:val="18"/>
                <w:szCs w:val="18"/>
              </w:rPr>
            </w:pPr>
            <w:r w:rsidRPr="00A714B5">
              <w:rPr>
                <w:rStyle w:val="blk"/>
                <w:rFonts w:cs="Arial"/>
                <w:sz w:val="18"/>
                <w:szCs w:val="18"/>
              </w:rPr>
              <w:t>27-11ВП</w:t>
            </w:r>
          </w:p>
        </w:tc>
        <w:tc>
          <w:tcPr>
            <w:tcW w:w="8469" w:type="dxa"/>
          </w:tcPr>
          <w:p w14:paraId="77058E74" w14:textId="77777777" w:rsidR="00B070F2" w:rsidRPr="00A714B5" w:rsidRDefault="00B070F2" w:rsidP="00985E2E">
            <w:pPr>
              <w:spacing w:line="246" w:lineRule="atLeast"/>
              <w:jc w:val="both"/>
              <w:rPr>
                <w:rFonts w:cs="Arial"/>
                <w:sz w:val="18"/>
                <w:szCs w:val="18"/>
              </w:rPr>
            </w:pPr>
            <w:r w:rsidRPr="00A714B5">
              <w:rPr>
                <w:rStyle w:val="blk"/>
                <w:rFonts w:cs="Arial"/>
                <w:sz w:val="18"/>
                <w:szCs w:val="18"/>
              </w:rPr>
              <w:t>Ведущие профессии на подземных и открытых горных работах</w:t>
            </w:r>
          </w:p>
        </w:tc>
      </w:tr>
      <w:tr w:rsidR="00B070F2" w:rsidRPr="005B4ED7" w14:paraId="5DA796E1" w14:textId="77777777" w:rsidTr="00985E2E">
        <w:tc>
          <w:tcPr>
            <w:tcW w:w="1384" w:type="dxa"/>
          </w:tcPr>
          <w:p w14:paraId="782F8AB6" w14:textId="77777777" w:rsidR="00B070F2" w:rsidRPr="00A714B5" w:rsidRDefault="00B070F2" w:rsidP="00985E2E">
            <w:pPr>
              <w:jc w:val="center"/>
              <w:rPr>
                <w:rFonts w:cs="Arial"/>
                <w:sz w:val="18"/>
                <w:szCs w:val="18"/>
              </w:rPr>
            </w:pPr>
            <w:r w:rsidRPr="00A714B5">
              <w:rPr>
                <w:rStyle w:val="blk"/>
                <w:rFonts w:cs="Arial"/>
                <w:sz w:val="18"/>
                <w:szCs w:val="18"/>
              </w:rPr>
              <w:t>27-12</w:t>
            </w:r>
          </w:p>
        </w:tc>
        <w:tc>
          <w:tcPr>
            <w:tcW w:w="8469" w:type="dxa"/>
          </w:tcPr>
          <w:p w14:paraId="52E95D28" w14:textId="77777777" w:rsidR="00B070F2" w:rsidRPr="00A714B5" w:rsidRDefault="00B070F2" w:rsidP="00985E2E">
            <w:pPr>
              <w:spacing w:line="246" w:lineRule="atLeast"/>
              <w:jc w:val="both"/>
              <w:rPr>
                <w:rFonts w:cs="Arial"/>
                <w:sz w:val="18"/>
                <w:szCs w:val="18"/>
              </w:rPr>
            </w:pPr>
            <w:r w:rsidRPr="00A714B5">
              <w:rPr>
                <w:rStyle w:val="blk"/>
                <w:rFonts w:cs="Arial"/>
                <w:sz w:val="18"/>
                <w:szCs w:val="18"/>
              </w:rPr>
              <w:t xml:space="preserve">Работа на судах флота рыбной промышленности </w:t>
            </w:r>
          </w:p>
        </w:tc>
      </w:tr>
      <w:tr w:rsidR="00B070F2" w:rsidRPr="005B4ED7" w14:paraId="4816BE12" w14:textId="77777777" w:rsidTr="00985E2E">
        <w:tc>
          <w:tcPr>
            <w:tcW w:w="1384" w:type="dxa"/>
          </w:tcPr>
          <w:p w14:paraId="01541D4B" w14:textId="77777777" w:rsidR="00B070F2" w:rsidRPr="00A714B5" w:rsidRDefault="00B070F2" w:rsidP="00985E2E">
            <w:pPr>
              <w:jc w:val="center"/>
              <w:rPr>
                <w:rFonts w:cs="Arial"/>
                <w:sz w:val="18"/>
                <w:szCs w:val="18"/>
              </w:rPr>
            </w:pPr>
            <w:r w:rsidRPr="00A714B5">
              <w:rPr>
                <w:rStyle w:val="blk"/>
                <w:rFonts w:cs="Arial"/>
                <w:sz w:val="18"/>
                <w:szCs w:val="18"/>
              </w:rPr>
              <w:t>28-СП</w:t>
            </w:r>
          </w:p>
        </w:tc>
        <w:tc>
          <w:tcPr>
            <w:tcW w:w="8469" w:type="dxa"/>
          </w:tcPr>
          <w:p w14:paraId="12F47AC6" w14:textId="77777777" w:rsidR="00B070F2" w:rsidRPr="00A714B5" w:rsidRDefault="00B070F2" w:rsidP="00985E2E">
            <w:pPr>
              <w:spacing w:line="246" w:lineRule="atLeast"/>
              <w:jc w:val="both"/>
              <w:rPr>
                <w:rFonts w:cs="Arial"/>
                <w:sz w:val="18"/>
                <w:szCs w:val="18"/>
              </w:rPr>
            </w:pPr>
            <w:r w:rsidRPr="00A714B5">
              <w:rPr>
                <w:rStyle w:val="blk"/>
                <w:rFonts w:cs="Arial"/>
                <w:sz w:val="18"/>
                <w:szCs w:val="18"/>
              </w:rPr>
              <w:t>Работа спасателем в профессиональных аварийно-спасательных службах</w:t>
            </w:r>
          </w:p>
        </w:tc>
      </w:tr>
      <w:tr w:rsidR="00B070F2" w:rsidRPr="005B4ED7" w14:paraId="5E8AD30D" w14:textId="77777777" w:rsidTr="00985E2E">
        <w:tc>
          <w:tcPr>
            <w:tcW w:w="1384" w:type="dxa"/>
          </w:tcPr>
          <w:p w14:paraId="2B868A1A" w14:textId="77777777" w:rsidR="00B070F2" w:rsidRPr="00A714B5" w:rsidRDefault="00B070F2" w:rsidP="00985E2E">
            <w:pPr>
              <w:jc w:val="center"/>
              <w:rPr>
                <w:rFonts w:cs="Arial"/>
                <w:sz w:val="18"/>
                <w:szCs w:val="18"/>
              </w:rPr>
            </w:pPr>
            <w:r w:rsidRPr="00A714B5">
              <w:rPr>
                <w:rStyle w:val="blk"/>
                <w:rFonts w:cs="Arial"/>
                <w:sz w:val="18"/>
                <w:szCs w:val="18"/>
              </w:rPr>
              <w:t>27-СП</w:t>
            </w:r>
          </w:p>
        </w:tc>
        <w:tc>
          <w:tcPr>
            <w:tcW w:w="8469" w:type="dxa"/>
          </w:tcPr>
          <w:p w14:paraId="636CC33C" w14:textId="77777777" w:rsidR="00B070F2" w:rsidRPr="00A714B5" w:rsidRDefault="00B070F2" w:rsidP="00985E2E">
            <w:pPr>
              <w:spacing w:line="246" w:lineRule="atLeast"/>
              <w:jc w:val="both"/>
              <w:rPr>
                <w:rFonts w:cs="Arial"/>
                <w:sz w:val="18"/>
                <w:szCs w:val="18"/>
              </w:rPr>
            </w:pPr>
            <w:r w:rsidRPr="00A714B5">
              <w:rPr>
                <w:rStyle w:val="blk"/>
                <w:rFonts w:cs="Arial"/>
                <w:sz w:val="18"/>
                <w:szCs w:val="18"/>
              </w:rPr>
              <w:t>Работа спасателем в профессиональных аварийно-спасательных службах</w:t>
            </w:r>
          </w:p>
        </w:tc>
      </w:tr>
      <w:tr w:rsidR="00B070F2" w:rsidRPr="005B4ED7" w14:paraId="5E8B3F54" w14:textId="77777777" w:rsidTr="00985E2E">
        <w:tc>
          <w:tcPr>
            <w:tcW w:w="1384" w:type="dxa"/>
          </w:tcPr>
          <w:p w14:paraId="0ECF760A" w14:textId="77777777" w:rsidR="00B070F2" w:rsidRPr="00A714B5" w:rsidRDefault="00B070F2" w:rsidP="00985E2E">
            <w:pPr>
              <w:jc w:val="center"/>
              <w:rPr>
                <w:rFonts w:cs="Arial"/>
                <w:sz w:val="18"/>
                <w:szCs w:val="18"/>
              </w:rPr>
            </w:pPr>
            <w:r w:rsidRPr="00A714B5">
              <w:rPr>
                <w:rStyle w:val="blk"/>
                <w:rFonts w:cs="Arial"/>
                <w:sz w:val="18"/>
                <w:szCs w:val="18"/>
              </w:rPr>
              <w:t>27-ПД</w:t>
            </w:r>
          </w:p>
        </w:tc>
        <w:tc>
          <w:tcPr>
            <w:tcW w:w="8469" w:type="dxa"/>
          </w:tcPr>
          <w:p w14:paraId="47F008B7" w14:textId="77777777" w:rsidR="00B070F2" w:rsidRPr="00A714B5" w:rsidRDefault="00B070F2" w:rsidP="00985E2E">
            <w:pPr>
              <w:spacing w:line="246" w:lineRule="atLeast"/>
              <w:jc w:val="both"/>
              <w:rPr>
                <w:rFonts w:cs="Arial"/>
                <w:sz w:val="18"/>
                <w:szCs w:val="18"/>
              </w:rPr>
            </w:pPr>
            <w:r w:rsidRPr="00A714B5">
              <w:rPr>
                <w:rStyle w:val="blk"/>
                <w:rFonts w:cs="Arial"/>
                <w:sz w:val="18"/>
                <w:szCs w:val="18"/>
              </w:rPr>
              <w:t xml:space="preserve">Педагогическая деятельность </w:t>
            </w:r>
          </w:p>
        </w:tc>
      </w:tr>
      <w:tr w:rsidR="00B070F2" w:rsidRPr="005B4ED7" w14:paraId="5D56513A" w14:textId="77777777" w:rsidTr="00985E2E">
        <w:tc>
          <w:tcPr>
            <w:tcW w:w="1384" w:type="dxa"/>
          </w:tcPr>
          <w:p w14:paraId="1F09541B" w14:textId="77777777" w:rsidR="00B070F2" w:rsidRPr="00A714B5" w:rsidRDefault="00B070F2" w:rsidP="00985E2E">
            <w:pPr>
              <w:jc w:val="center"/>
              <w:rPr>
                <w:rStyle w:val="blk"/>
                <w:rFonts w:cs="Arial"/>
                <w:sz w:val="18"/>
                <w:szCs w:val="18"/>
              </w:rPr>
            </w:pPr>
            <w:r w:rsidRPr="00A714B5">
              <w:rPr>
                <w:rStyle w:val="blk"/>
                <w:rFonts w:cs="Arial"/>
                <w:sz w:val="18"/>
                <w:szCs w:val="18"/>
              </w:rPr>
              <w:t>28-ПД</w:t>
            </w:r>
          </w:p>
        </w:tc>
        <w:tc>
          <w:tcPr>
            <w:tcW w:w="8469" w:type="dxa"/>
          </w:tcPr>
          <w:p w14:paraId="43EC5A70"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Педагогическая деятельность</w:t>
            </w:r>
          </w:p>
        </w:tc>
      </w:tr>
      <w:tr w:rsidR="00B070F2" w:rsidRPr="005B4ED7" w14:paraId="090D9152" w14:textId="77777777" w:rsidTr="00985E2E">
        <w:tc>
          <w:tcPr>
            <w:tcW w:w="1384" w:type="dxa"/>
          </w:tcPr>
          <w:p w14:paraId="53771667" w14:textId="77777777" w:rsidR="00B070F2" w:rsidRPr="00A714B5" w:rsidRDefault="00B070F2" w:rsidP="00985E2E">
            <w:pPr>
              <w:jc w:val="center"/>
              <w:rPr>
                <w:rStyle w:val="blk"/>
                <w:rFonts w:cs="Arial"/>
                <w:sz w:val="18"/>
                <w:szCs w:val="18"/>
              </w:rPr>
            </w:pPr>
            <w:r w:rsidRPr="00A714B5">
              <w:rPr>
                <w:rStyle w:val="blk"/>
                <w:rFonts w:cs="Arial"/>
                <w:sz w:val="18"/>
                <w:szCs w:val="18"/>
              </w:rPr>
              <w:t>27-ПДРК</w:t>
            </w:r>
          </w:p>
        </w:tc>
        <w:tc>
          <w:tcPr>
            <w:tcW w:w="8469" w:type="dxa"/>
          </w:tcPr>
          <w:p w14:paraId="1AA362AF"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Педагогическая деятельность в школах и других учреждениях для детей в качестве директоров (начальников, заведующих) учреждений</w:t>
            </w:r>
          </w:p>
        </w:tc>
      </w:tr>
      <w:tr w:rsidR="00B070F2" w:rsidRPr="005B4ED7" w14:paraId="4480F2A2" w14:textId="77777777" w:rsidTr="00985E2E">
        <w:tc>
          <w:tcPr>
            <w:tcW w:w="1384" w:type="dxa"/>
          </w:tcPr>
          <w:p w14:paraId="688C9DAD" w14:textId="77777777" w:rsidR="00B070F2" w:rsidRPr="00A714B5" w:rsidRDefault="00B070F2" w:rsidP="00985E2E">
            <w:pPr>
              <w:jc w:val="center"/>
              <w:rPr>
                <w:rStyle w:val="blk"/>
                <w:rFonts w:cs="Arial"/>
                <w:sz w:val="18"/>
                <w:szCs w:val="18"/>
              </w:rPr>
            </w:pPr>
            <w:r w:rsidRPr="00A714B5">
              <w:rPr>
                <w:rStyle w:val="blk"/>
                <w:rFonts w:cs="Arial"/>
                <w:sz w:val="18"/>
                <w:szCs w:val="18"/>
              </w:rPr>
              <w:t>28-ПДРК</w:t>
            </w:r>
          </w:p>
        </w:tc>
        <w:tc>
          <w:tcPr>
            <w:tcW w:w="8469" w:type="dxa"/>
          </w:tcPr>
          <w:p w14:paraId="7589DA19"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Педагогическая деятельность в школах и других учреждениях для детей в качестве директоров (начальников, заведующих) учреждений</w:t>
            </w:r>
          </w:p>
        </w:tc>
      </w:tr>
      <w:tr w:rsidR="00B070F2" w:rsidRPr="005B4ED7" w14:paraId="5E020791" w14:textId="77777777" w:rsidTr="00985E2E">
        <w:tc>
          <w:tcPr>
            <w:tcW w:w="1384" w:type="dxa"/>
          </w:tcPr>
          <w:p w14:paraId="21E90CF1" w14:textId="77777777" w:rsidR="00B070F2" w:rsidRPr="00A714B5" w:rsidRDefault="00B070F2" w:rsidP="00985E2E">
            <w:pPr>
              <w:jc w:val="center"/>
              <w:rPr>
                <w:rStyle w:val="blk"/>
                <w:rFonts w:cs="Arial"/>
                <w:sz w:val="18"/>
                <w:szCs w:val="18"/>
              </w:rPr>
            </w:pPr>
            <w:r w:rsidRPr="00A714B5">
              <w:rPr>
                <w:rStyle w:val="blk"/>
                <w:rFonts w:cs="Arial"/>
                <w:sz w:val="18"/>
                <w:szCs w:val="18"/>
              </w:rPr>
              <w:lastRenderedPageBreak/>
              <w:t>27-ГД</w:t>
            </w:r>
          </w:p>
        </w:tc>
        <w:tc>
          <w:tcPr>
            <w:tcW w:w="8469" w:type="dxa"/>
          </w:tcPr>
          <w:p w14:paraId="04A23619"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Лечебная и иная работа по охране здоровья населения в городах</w:t>
            </w:r>
          </w:p>
        </w:tc>
      </w:tr>
      <w:tr w:rsidR="00B070F2" w:rsidRPr="005B4ED7" w14:paraId="173EAE10" w14:textId="77777777" w:rsidTr="00985E2E">
        <w:tc>
          <w:tcPr>
            <w:tcW w:w="1384" w:type="dxa"/>
          </w:tcPr>
          <w:p w14:paraId="0EE91F25" w14:textId="77777777" w:rsidR="00B070F2" w:rsidRPr="00A714B5" w:rsidRDefault="00B070F2" w:rsidP="00985E2E">
            <w:pPr>
              <w:jc w:val="center"/>
              <w:rPr>
                <w:rStyle w:val="blk"/>
                <w:rFonts w:cs="Arial"/>
                <w:sz w:val="18"/>
                <w:szCs w:val="18"/>
              </w:rPr>
            </w:pPr>
            <w:r w:rsidRPr="00A714B5">
              <w:rPr>
                <w:rStyle w:val="blk"/>
                <w:rFonts w:cs="Arial"/>
                <w:sz w:val="18"/>
                <w:szCs w:val="18"/>
              </w:rPr>
              <w:t>28-ГД</w:t>
            </w:r>
          </w:p>
        </w:tc>
        <w:tc>
          <w:tcPr>
            <w:tcW w:w="8469" w:type="dxa"/>
          </w:tcPr>
          <w:p w14:paraId="205C7D46"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Лечебная и иная работа по охране здоровья населения в городах</w:t>
            </w:r>
          </w:p>
        </w:tc>
      </w:tr>
      <w:tr w:rsidR="00B070F2" w:rsidRPr="005B4ED7" w14:paraId="640BC3AC" w14:textId="77777777" w:rsidTr="00985E2E">
        <w:tc>
          <w:tcPr>
            <w:tcW w:w="1384" w:type="dxa"/>
          </w:tcPr>
          <w:p w14:paraId="5AA8682A" w14:textId="77777777" w:rsidR="00B070F2" w:rsidRPr="00A714B5" w:rsidRDefault="00B070F2" w:rsidP="00985E2E">
            <w:pPr>
              <w:jc w:val="center"/>
              <w:rPr>
                <w:rStyle w:val="blk"/>
                <w:rFonts w:cs="Arial"/>
                <w:sz w:val="18"/>
                <w:szCs w:val="18"/>
              </w:rPr>
            </w:pPr>
            <w:r w:rsidRPr="00A714B5">
              <w:rPr>
                <w:rStyle w:val="blk"/>
                <w:rFonts w:cs="Arial"/>
                <w:sz w:val="18"/>
                <w:szCs w:val="18"/>
              </w:rPr>
              <w:t>27-СМ</w:t>
            </w:r>
          </w:p>
        </w:tc>
        <w:tc>
          <w:tcPr>
            <w:tcW w:w="8469" w:type="dxa"/>
          </w:tcPr>
          <w:p w14:paraId="09B0F09F"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Лечебная и иная работа по охране здоровья населения в сельской местности</w:t>
            </w:r>
          </w:p>
        </w:tc>
      </w:tr>
      <w:tr w:rsidR="00B070F2" w:rsidRPr="005B4ED7" w14:paraId="78527973" w14:textId="77777777" w:rsidTr="00985E2E">
        <w:tc>
          <w:tcPr>
            <w:tcW w:w="1384" w:type="dxa"/>
          </w:tcPr>
          <w:p w14:paraId="325E9B5D" w14:textId="77777777" w:rsidR="00B070F2" w:rsidRPr="00A714B5" w:rsidRDefault="00B070F2" w:rsidP="00985E2E">
            <w:pPr>
              <w:jc w:val="center"/>
              <w:rPr>
                <w:rStyle w:val="blk"/>
                <w:rFonts w:cs="Arial"/>
                <w:sz w:val="18"/>
                <w:szCs w:val="18"/>
              </w:rPr>
            </w:pPr>
            <w:r w:rsidRPr="00A714B5">
              <w:rPr>
                <w:rStyle w:val="blk"/>
                <w:rFonts w:cs="Arial"/>
                <w:sz w:val="18"/>
                <w:szCs w:val="18"/>
              </w:rPr>
              <w:t>28-СМ</w:t>
            </w:r>
          </w:p>
        </w:tc>
        <w:tc>
          <w:tcPr>
            <w:tcW w:w="8469" w:type="dxa"/>
          </w:tcPr>
          <w:p w14:paraId="727B1E9E"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Лечебная и иная работа по охране здоровья населения в сельской местности</w:t>
            </w:r>
          </w:p>
        </w:tc>
      </w:tr>
      <w:tr w:rsidR="00B070F2" w:rsidRPr="005B4ED7" w14:paraId="708ECA7E" w14:textId="77777777" w:rsidTr="00985E2E">
        <w:tc>
          <w:tcPr>
            <w:tcW w:w="1384" w:type="dxa"/>
          </w:tcPr>
          <w:p w14:paraId="0F0A19E8" w14:textId="77777777" w:rsidR="00B070F2" w:rsidRPr="00A714B5" w:rsidRDefault="00B070F2" w:rsidP="00985E2E">
            <w:pPr>
              <w:jc w:val="center"/>
              <w:rPr>
                <w:rStyle w:val="blk"/>
                <w:rFonts w:cs="Arial"/>
                <w:sz w:val="18"/>
                <w:szCs w:val="18"/>
              </w:rPr>
            </w:pPr>
            <w:r w:rsidRPr="00A714B5">
              <w:rPr>
                <w:rStyle w:val="blk"/>
                <w:rFonts w:cs="Arial"/>
                <w:sz w:val="18"/>
                <w:szCs w:val="18"/>
              </w:rPr>
              <w:t>27-ГДХР</w:t>
            </w:r>
          </w:p>
        </w:tc>
        <w:tc>
          <w:tcPr>
            <w:tcW w:w="8469" w:type="dxa"/>
          </w:tcPr>
          <w:p w14:paraId="119086C4"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Связанная с хирургией лечебная работа в городах</w:t>
            </w:r>
          </w:p>
        </w:tc>
      </w:tr>
      <w:tr w:rsidR="00B070F2" w:rsidRPr="005B4ED7" w14:paraId="36F8D96F" w14:textId="77777777" w:rsidTr="00985E2E">
        <w:tc>
          <w:tcPr>
            <w:tcW w:w="1384" w:type="dxa"/>
          </w:tcPr>
          <w:p w14:paraId="30FB33F1" w14:textId="77777777" w:rsidR="00B070F2" w:rsidRPr="00A714B5" w:rsidRDefault="00B070F2" w:rsidP="00985E2E">
            <w:pPr>
              <w:jc w:val="center"/>
              <w:rPr>
                <w:rStyle w:val="blk"/>
                <w:rFonts w:cs="Arial"/>
                <w:sz w:val="18"/>
                <w:szCs w:val="18"/>
              </w:rPr>
            </w:pPr>
            <w:r w:rsidRPr="00A714B5">
              <w:rPr>
                <w:rStyle w:val="blk"/>
                <w:rFonts w:cs="Arial"/>
                <w:sz w:val="18"/>
                <w:szCs w:val="18"/>
              </w:rPr>
              <w:t>28-ГДХР</w:t>
            </w:r>
          </w:p>
        </w:tc>
        <w:tc>
          <w:tcPr>
            <w:tcW w:w="8469" w:type="dxa"/>
          </w:tcPr>
          <w:p w14:paraId="30047B3E"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Связанная с хирургией лечебная работа в городах</w:t>
            </w:r>
          </w:p>
        </w:tc>
      </w:tr>
      <w:tr w:rsidR="00B070F2" w:rsidRPr="005B4ED7" w14:paraId="6AF664D7" w14:textId="77777777" w:rsidTr="00985E2E">
        <w:tc>
          <w:tcPr>
            <w:tcW w:w="1384" w:type="dxa"/>
          </w:tcPr>
          <w:p w14:paraId="03BA3DFC" w14:textId="77777777" w:rsidR="00B070F2" w:rsidRPr="00A714B5" w:rsidRDefault="00B070F2" w:rsidP="00985E2E">
            <w:pPr>
              <w:jc w:val="center"/>
              <w:rPr>
                <w:rStyle w:val="blk"/>
                <w:rFonts w:cs="Arial"/>
                <w:sz w:val="18"/>
                <w:szCs w:val="18"/>
              </w:rPr>
            </w:pPr>
            <w:r w:rsidRPr="00A714B5">
              <w:rPr>
                <w:rStyle w:val="blk"/>
                <w:rFonts w:cs="Arial"/>
                <w:sz w:val="18"/>
                <w:szCs w:val="18"/>
              </w:rPr>
              <w:t>27-СМХР</w:t>
            </w:r>
          </w:p>
        </w:tc>
        <w:tc>
          <w:tcPr>
            <w:tcW w:w="8469" w:type="dxa"/>
          </w:tcPr>
          <w:p w14:paraId="1AE8AB0A"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Связанная с хирургией лечебная работа в сельской местности</w:t>
            </w:r>
          </w:p>
        </w:tc>
      </w:tr>
      <w:tr w:rsidR="00B070F2" w:rsidRPr="005B4ED7" w14:paraId="12BD08D7" w14:textId="77777777" w:rsidTr="00985E2E">
        <w:tc>
          <w:tcPr>
            <w:tcW w:w="1384" w:type="dxa"/>
          </w:tcPr>
          <w:p w14:paraId="09876D84" w14:textId="77777777" w:rsidR="00B070F2" w:rsidRPr="00A714B5" w:rsidRDefault="00B070F2" w:rsidP="00985E2E">
            <w:pPr>
              <w:jc w:val="center"/>
              <w:rPr>
                <w:rStyle w:val="blk"/>
                <w:rFonts w:cs="Arial"/>
                <w:sz w:val="18"/>
                <w:szCs w:val="18"/>
              </w:rPr>
            </w:pPr>
            <w:r w:rsidRPr="00A714B5">
              <w:rPr>
                <w:rStyle w:val="blk"/>
                <w:rFonts w:cs="Arial"/>
                <w:sz w:val="18"/>
                <w:szCs w:val="18"/>
              </w:rPr>
              <w:t>28-СМХР</w:t>
            </w:r>
          </w:p>
        </w:tc>
        <w:tc>
          <w:tcPr>
            <w:tcW w:w="8469" w:type="dxa"/>
          </w:tcPr>
          <w:p w14:paraId="2B811987"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Связанная с хирургией лечебная работа в сельской местности</w:t>
            </w:r>
          </w:p>
        </w:tc>
      </w:tr>
      <w:tr w:rsidR="00B070F2" w:rsidRPr="005B4ED7" w14:paraId="6B677398" w14:textId="77777777" w:rsidTr="00985E2E">
        <w:tc>
          <w:tcPr>
            <w:tcW w:w="1384" w:type="dxa"/>
          </w:tcPr>
          <w:p w14:paraId="7908EDCE" w14:textId="77777777" w:rsidR="00B070F2" w:rsidRPr="00A714B5" w:rsidRDefault="00B070F2" w:rsidP="00985E2E">
            <w:pPr>
              <w:jc w:val="center"/>
              <w:rPr>
                <w:rStyle w:val="blk"/>
                <w:rFonts w:cs="Arial"/>
                <w:sz w:val="18"/>
                <w:szCs w:val="18"/>
              </w:rPr>
            </w:pPr>
            <w:r w:rsidRPr="00A714B5">
              <w:rPr>
                <w:rStyle w:val="blk"/>
                <w:rFonts w:cs="Arial"/>
                <w:sz w:val="18"/>
                <w:szCs w:val="18"/>
              </w:rPr>
              <w:t>ТВОРЧ15</w:t>
            </w:r>
          </w:p>
        </w:tc>
        <w:tc>
          <w:tcPr>
            <w:tcW w:w="8469" w:type="dxa"/>
          </w:tcPr>
          <w:p w14:paraId="6697DF89"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Творческая работа не менее 15 лет</w:t>
            </w:r>
          </w:p>
        </w:tc>
      </w:tr>
      <w:tr w:rsidR="00B070F2" w:rsidRPr="005B4ED7" w14:paraId="06047B05" w14:textId="77777777" w:rsidTr="00985E2E">
        <w:tc>
          <w:tcPr>
            <w:tcW w:w="1384" w:type="dxa"/>
          </w:tcPr>
          <w:p w14:paraId="7ACA6C7A" w14:textId="77777777" w:rsidR="00B070F2" w:rsidRPr="00A714B5" w:rsidRDefault="00B070F2" w:rsidP="00985E2E">
            <w:pPr>
              <w:jc w:val="center"/>
              <w:rPr>
                <w:rStyle w:val="blk"/>
                <w:rFonts w:cs="Arial"/>
                <w:sz w:val="18"/>
                <w:szCs w:val="18"/>
              </w:rPr>
            </w:pPr>
            <w:r w:rsidRPr="00A714B5">
              <w:rPr>
                <w:rStyle w:val="blk"/>
                <w:rFonts w:cs="Arial"/>
                <w:sz w:val="18"/>
                <w:szCs w:val="18"/>
              </w:rPr>
              <w:t>ТВОРЧ20</w:t>
            </w:r>
          </w:p>
        </w:tc>
        <w:tc>
          <w:tcPr>
            <w:tcW w:w="8469" w:type="dxa"/>
          </w:tcPr>
          <w:p w14:paraId="42B071A4"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Творческая работа не менее 20 лет</w:t>
            </w:r>
          </w:p>
        </w:tc>
      </w:tr>
      <w:tr w:rsidR="00B070F2" w:rsidRPr="005B4ED7" w14:paraId="787AB962" w14:textId="77777777" w:rsidTr="00985E2E">
        <w:tc>
          <w:tcPr>
            <w:tcW w:w="1384" w:type="dxa"/>
          </w:tcPr>
          <w:p w14:paraId="74F02B81" w14:textId="77777777" w:rsidR="00B070F2" w:rsidRPr="00A714B5" w:rsidRDefault="00B070F2" w:rsidP="00985E2E">
            <w:pPr>
              <w:jc w:val="center"/>
              <w:rPr>
                <w:rStyle w:val="blk"/>
                <w:rFonts w:cs="Arial"/>
                <w:sz w:val="18"/>
                <w:szCs w:val="18"/>
              </w:rPr>
            </w:pPr>
            <w:r w:rsidRPr="00A714B5">
              <w:rPr>
                <w:rStyle w:val="blk"/>
                <w:rFonts w:cs="Arial"/>
                <w:sz w:val="18"/>
                <w:szCs w:val="18"/>
              </w:rPr>
              <w:t>ТВОРЧ25</w:t>
            </w:r>
          </w:p>
        </w:tc>
        <w:tc>
          <w:tcPr>
            <w:tcW w:w="8469" w:type="dxa"/>
          </w:tcPr>
          <w:p w14:paraId="3CC1F903"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Творческая работа не менее 25 лет</w:t>
            </w:r>
          </w:p>
        </w:tc>
      </w:tr>
      <w:tr w:rsidR="00B070F2" w:rsidRPr="005B4ED7" w14:paraId="1F433E23" w14:textId="77777777" w:rsidTr="00985E2E">
        <w:tc>
          <w:tcPr>
            <w:tcW w:w="1384" w:type="dxa"/>
          </w:tcPr>
          <w:p w14:paraId="1726E7E1" w14:textId="77777777" w:rsidR="00B070F2" w:rsidRPr="00A714B5" w:rsidRDefault="00B070F2" w:rsidP="00985E2E">
            <w:pPr>
              <w:jc w:val="center"/>
              <w:rPr>
                <w:rStyle w:val="blk"/>
                <w:rFonts w:cs="Arial"/>
                <w:sz w:val="18"/>
                <w:szCs w:val="18"/>
              </w:rPr>
            </w:pPr>
            <w:r w:rsidRPr="00A714B5">
              <w:rPr>
                <w:rStyle w:val="blk"/>
                <w:rFonts w:cs="Arial"/>
                <w:sz w:val="18"/>
                <w:szCs w:val="18"/>
              </w:rPr>
              <w:t>ТВОРЧ30</w:t>
            </w:r>
          </w:p>
        </w:tc>
        <w:tc>
          <w:tcPr>
            <w:tcW w:w="8469" w:type="dxa"/>
          </w:tcPr>
          <w:p w14:paraId="4A9A5F35"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Творческая работа не менее 30 лет</w:t>
            </w:r>
          </w:p>
        </w:tc>
      </w:tr>
      <w:tr w:rsidR="00B070F2" w:rsidRPr="005B4ED7" w14:paraId="46C9C6E1" w14:textId="77777777" w:rsidTr="00985E2E">
        <w:tc>
          <w:tcPr>
            <w:tcW w:w="1384" w:type="dxa"/>
          </w:tcPr>
          <w:p w14:paraId="71B37BEF" w14:textId="77777777" w:rsidR="00B070F2" w:rsidRPr="00A714B5" w:rsidRDefault="00B070F2" w:rsidP="00985E2E">
            <w:pPr>
              <w:jc w:val="center"/>
              <w:rPr>
                <w:rStyle w:val="blk"/>
                <w:rFonts w:cs="Arial"/>
                <w:sz w:val="18"/>
                <w:szCs w:val="18"/>
              </w:rPr>
            </w:pPr>
            <w:r w:rsidRPr="00A714B5">
              <w:rPr>
                <w:rStyle w:val="blk"/>
                <w:rFonts w:cs="Arial"/>
                <w:sz w:val="18"/>
                <w:szCs w:val="18"/>
              </w:rPr>
              <w:t>САМОЛЕТ</w:t>
            </w:r>
          </w:p>
        </w:tc>
        <w:tc>
          <w:tcPr>
            <w:tcW w:w="8469" w:type="dxa"/>
          </w:tcPr>
          <w:p w14:paraId="0DA67B02"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летном составе на самолетах гражданской авиации</w:t>
            </w:r>
          </w:p>
        </w:tc>
      </w:tr>
      <w:tr w:rsidR="00B070F2" w:rsidRPr="005B4ED7" w14:paraId="330D47B1" w14:textId="77777777" w:rsidTr="00985E2E">
        <w:tc>
          <w:tcPr>
            <w:tcW w:w="1384" w:type="dxa"/>
          </w:tcPr>
          <w:p w14:paraId="45DF86B2" w14:textId="77777777" w:rsidR="00B070F2" w:rsidRPr="00A714B5" w:rsidRDefault="00B070F2" w:rsidP="00985E2E">
            <w:pPr>
              <w:jc w:val="center"/>
              <w:rPr>
                <w:rStyle w:val="blk"/>
                <w:rFonts w:cs="Arial"/>
                <w:sz w:val="18"/>
                <w:szCs w:val="18"/>
              </w:rPr>
            </w:pPr>
            <w:r w:rsidRPr="00A714B5">
              <w:rPr>
                <w:rStyle w:val="blk"/>
                <w:rFonts w:cs="Arial"/>
                <w:sz w:val="18"/>
                <w:szCs w:val="18"/>
              </w:rPr>
              <w:t>СПЕЦАВ</w:t>
            </w:r>
          </w:p>
        </w:tc>
        <w:tc>
          <w:tcPr>
            <w:tcW w:w="8469" w:type="dxa"/>
          </w:tcPr>
          <w:p w14:paraId="2B3F3627"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летном составе на вертолетах, в авиации специального применения</w:t>
            </w:r>
          </w:p>
        </w:tc>
      </w:tr>
      <w:tr w:rsidR="00B070F2" w:rsidRPr="005B4ED7" w14:paraId="57809522" w14:textId="77777777" w:rsidTr="00985E2E">
        <w:tc>
          <w:tcPr>
            <w:tcW w:w="1384" w:type="dxa"/>
          </w:tcPr>
          <w:p w14:paraId="1F841CC2" w14:textId="77777777" w:rsidR="00B070F2" w:rsidRPr="00A714B5" w:rsidRDefault="00B070F2" w:rsidP="00985E2E">
            <w:pPr>
              <w:jc w:val="center"/>
              <w:rPr>
                <w:rStyle w:val="blk"/>
                <w:rFonts w:cs="Arial"/>
                <w:sz w:val="18"/>
                <w:szCs w:val="18"/>
              </w:rPr>
            </w:pPr>
            <w:r w:rsidRPr="00A714B5">
              <w:rPr>
                <w:rStyle w:val="blk"/>
                <w:rFonts w:cs="Arial"/>
                <w:sz w:val="18"/>
                <w:szCs w:val="18"/>
              </w:rPr>
              <w:t>СПАСАВ</w:t>
            </w:r>
          </w:p>
        </w:tc>
        <w:tc>
          <w:tcPr>
            <w:tcW w:w="8469" w:type="dxa"/>
          </w:tcPr>
          <w:p w14:paraId="2A4FEE95"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составе летного экипажа воздушного судна в аварийно-спасательных (поисково-спасательных) подразделениях</w:t>
            </w:r>
          </w:p>
        </w:tc>
      </w:tr>
      <w:tr w:rsidR="00B070F2" w:rsidRPr="005B4ED7" w14:paraId="442C275F" w14:textId="77777777" w:rsidTr="00985E2E">
        <w:tc>
          <w:tcPr>
            <w:tcW w:w="1384" w:type="dxa"/>
          </w:tcPr>
          <w:p w14:paraId="7AE60C5E" w14:textId="77777777" w:rsidR="00B070F2" w:rsidRPr="00A714B5" w:rsidRDefault="00B070F2" w:rsidP="00985E2E">
            <w:pPr>
              <w:jc w:val="center"/>
              <w:rPr>
                <w:rStyle w:val="blk"/>
                <w:rFonts w:cs="Arial"/>
                <w:sz w:val="18"/>
                <w:szCs w:val="18"/>
              </w:rPr>
            </w:pPr>
            <w:r w:rsidRPr="00A714B5">
              <w:rPr>
                <w:rStyle w:val="blk"/>
                <w:rFonts w:cs="Arial"/>
                <w:sz w:val="18"/>
                <w:szCs w:val="18"/>
              </w:rPr>
              <w:t>УЧЛЕТ</w:t>
            </w:r>
          </w:p>
        </w:tc>
        <w:tc>
          <w:tcPr>
            <w:tcW w:w="8469" w:type="dxa"/>
          </w:tcPr>
          <w:p w14:paraId="66757C3D"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должностях летного состава в учебных и спортивных авиационных организациях ДОСААФ при условии выполнения плана учебно-летной подготовки</w:t>
            </w:r>
          </w:p>
        </w:tc>
      </w:tr>
      <w:tr w:rsidR="00B070F2" w:rsidRPr="005B4ED7" w14:paraId="5DB43D28" w14:textId="77777777" w:rsidTr="00985E2E">
        <w:tc>
          <w:tcPr>
            <w:tcW w:w="1384" w:type="dxa"/>
          </w:tcPr>
          <w:p w14:paraId="6CEF40F9" w14:textId="77777777" w:rsidR="00B070F2" w:rsidRPr="00A714B5" w:rsidRDefault="00B070F2" w:rsidP="00985E2E">
            <w:pPr>
              <w:jc w:val="center"/>
              <w:rPr>
                <w:rStyle w:val="blk"/>
                <w:rFonts w:cs="Arial"/>
                <w:sz w:val="18"/>
                <w:szCs w:val="18"/>
              </w:rPr>
            </w:pPr>
            <w:r w:rsidRPr="00A714B5">
              <w:rPr>
                <w:rStyle w:val="blk"/>
                <w:rFonts w:cs="Arial"/>
                <w:sz w:val="18"/>
                <w:szCs w:val="18"/>
              </w:rPr>
              <w:t>ВЫСШПИЛ</w:t>
            </w:r>
          </w:p>
        </w:tc>
        <w:tc>
          <w:tcPr>
            <w:tcW w:w="8469" w:type="dxa"/>
          </w:tcPr>
          <w:p w14:paraId="319C8C04"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должностях летного состава в учебных и спортивных авиационных организациях ДОСААФ при выполнении элементов высшего пилотажа</w:t>
            </w:r>
          </w:p>
        </w:tc>
      </w:tr>
      <w:tr w:rsidR="00B070F2" w:rsidRPr="005B4ED7" w14:paraId="49528EFF" w14:textId="77777777" w:rsidTr="00985E2E">
        <w:tc>
          <w:tcPr>
            <w:tcW w:w="1384" w:type="dxa"/>
          </w:tcPr>
          <w:p w14:paraId="669B2136" w14:textId="77777777" w:rsidR="00B070F2" w:rsidRPr="00A714B5" w:rsidRDefault="00B070F2" w:rsidP="00985E2E">
            <w:pPr>
              <w:jc w:val="center"/>
              <w:rPr>
                <w:rStyle w:val="blk"/>
                <w:rFonts w:cs="Arial"/>
                <w:sz w:val="18"/>
                <w:szCs w:val="18"/>
              </w:rPr>
            </w:pPr>
            <w:r w:rsidRPr="00A714B5">
              <w:rPr>
                <w:rStyle w:val="blk"/>
                <w:rFonts w:cs="Arial"/>
                <w:sz w:val="18"/>
                <w:szCs w:val="18"/>
              </w:rPr>
              <w:t>НОРМАПР</w:t>
            </w:r>
          </w:p>
        </w:tc>
        <w:tc>
          <w:tcPr>
            <w:tcW w:w="8469" w:type="dxa"/>
          </w:tcPr>
          <w:p w14:paraId="68561438"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Парашютисты, выполнившие годовую норму прыжков с поршневых самолетов, и т.д.</w:t>
            </w:r>
          </w:p>
        </w:tc>
      </w:tr>
      <w:tr w:rsidR="00B070F2" w:rsidRPr="005B4ED7" w14:paraId="6F351130" w14:textId="77777777" w:rsidTr="00985E2E">
        <w:tc>
          <w:tcPr>
            <w:tcW w:w="1384" w:type="dxa"/>
          </w:tcPr>
          <w:p w14:paraId="7F44A0A1" w14:textId="77777777" w:rsidR="00B070F2" w:rsidRPr="00A714B5" w:rsidRDefault="00B070F2" w:rsidP="00985E2E">
            <w:pPr>
              <w:jc w:val="center"/>
              <w:rPr>
                <w:rStyle w:val="blk"/>
                <w:rFonts w:cs="Arial"/>
                <w:sz w:val="18"/>
                <w:szCs w:val="18"/>
              </w:rPr>
            </w:pPr>
            <w:r w:rsidRPr="00A714B5">
              <w:rPr>
                <w:rStyle w:val="blk"/>
                <w:rFonts w:cs="Arial"/>
                <w:sz w:val="18"/>
                <w:szCs w:val="18"/>
              </w:rPr>
              <w:t>НОРМСП</w:t>
            </w:r>
          </w:p>
        </w:tc>
        <w:tc>
          <w:tcPr>
            <w:tcW w:w="8469" w:type="dxa"/>
          </w:tcPr>
          <w:p w14:paraId="06D33215"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Парашютисты, выполнившие годовую норму спусков (подъемов) с поршневых самолетов и т.д. на специальных спусковых (подъемных) устройствах</w:t>
            </w:r>
          </w:p>
        </w:tc>
      </w:tr>
      <w:tr w:rsidR="00B070F2" w:rsidRPr="005B4ED7" w14:paraId="2BF508FE" w14:textId="77777777" w:rsidTr="00985E2E">
        <w:tc>
          <w:tcPr>
            <w:tcW w:w="1384" w:type="dxa"/>
          </w:tcPr>
          <w:p w14:paraId="61E15C2A" w14:textId="77777777" w:rsidR="00B070F2" w:rsidRPr="00A714B5" w:rsidRDefault="00B070F2" w:rsidP="00985E2E">
            <w:pPr>
              <w:jc w:val="center"/>
              <w:rPr>
                <w:rStyle w:val="blk"/>
                <w:rFonts w:cs="Arial"/>
                <w:sz w:val="18"/>
                <w:szCs w:val="18"/>
              </w:rPr>
            </w:pPr>
            <w:r w:rsidRPr="00A714B5">
              <w:rPr>
                <w:rStyle w:val="blk"/>
                <w:rFonts w:cs="Arial"/>
                <w:sz w:val="18"/>
                <w:szCs w:val="18"/>
              </w:rPr>
              <w:t>РЕАКТИВН</w:t>
            </w:r>
          </w:p>
        </w:tc>
        <w:tc>
          <w:tcPr>
            <w:tcW w:w="8469" w:type="dxa"/>
          </w:tcPr>
          <w:p w14:paraId="1D99AFAC"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Парашютисты, выполнившие годовую норму прыжков с реактивных самолетов и вертолетов</w:t>
            </w:r>
          </w:p>
        </w:tc>
      </w:tr>
      <w:tr w:rsidR="00B070F2" w:rsidRPr="005B4ED7" w14:paraId="2C0C11A9" w14:textId="77777777" w:rsidTr="00985E2E">
        <w:tc>
          <w:tcPr>
            <w:tcW w:w="1384" w:type="dxa"/>
          </w:tcPr>
          <w:p w14:paraId="7266B1E4" w14:textId="77777777" w:rsidR="00B070F2" w:rsidRPr="00A714B5" w:rsidRDefault="00B070F2" w:rsidP="00985E2E">
            <w:pPr>
              <w:jc w:val="center"/>
              <w:rPr>
                <w:rStyle w:val="blk"/>
                <w:rFonts w:cs="Arial"/>
                <w:sz w:val="18"/>
                <w:szCs w:val="18"/>
              </w:rPr>
            </w:pPr>
            <w:r w:rsidRPr="00A714B5">
              <w:rPr>
                <w:rStyle w:val="blk"/>
                <w:rFonts w:cs="Arial"/>
                <w:sz w:val="18"/>
                <w:szCs w:val="18"/>
              </w:rPr>
              <w:t>ЛЕТРАБ</w:t>
            </w:r>
          </w:p>
        </w:tc>
        <w:tc>
          <w:tcPr>
            <w:tcW w:w="8469" w:type="dxa"/>
          </w:tcPr>
          <w:p w14:paraId="68C36BD1"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Парашютисты, а также работники авиации летного состава в учебных и спортивных авиационных организациях ДОСААФ</w:t>
            </w:r>
          </w:p>
        </w:tc>
      </w:tr>
      <w:tr w:rsidR="00B070F2" w:rsidRPr="005B4ED7" w14:paraId="59CB6415" w14:textId="77777777" w:rsidTr="00985E2E">
        <w:tc>
          <w:tcPr>
            <w:tcW w:w="1384" w:type="dxa"/>
          </w:tcPr>
          <w:p w14:paraId="660E46FA" w14:textId="77777777" w:rsidR="00B070F2" w:rsidRPr="00A714B5" w:rsidRDefault="00B070F2" w:rsidP="00985E2E">
            <w:pPr>
              <w:jc w:val="center"/>
              <w:rPr>
                <w:rStyle w:val="blk"/>
                <w:rFonts w:cs="Arial"/>
                <w:sz w:val="18"/>
                <w:szCs w:val="18"/>
              </w:rPr>
            </w:pPr>
            <w:r w:rsidRPr="00A714B5">
              <w:rPr>
                <w:rStyle w:val="blk"/>
                <w:rFonts w:cs="Arial"/>
                <w:sz w:val="18"/>
                <w:szCs w:val="18"/>
              </w:rPr>
              <w:t>ЛЕТИСП</w:t>
            </w:r>
          </w:p>
        </w:tc>
        <w:tc>
          <w:tcPr>
            <w:tcW w:w="8469" w:type="dxa"/>
          </w:tcPr>
          <w:p w14:paraId="4CC5C2B4"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Летно-испытательный состав</w:t>
            </w:r>
          </w:p>
        </w:tc>
      </w:tr>
      <w:tr w:rsidR="00B070F2" w:rsidRPr="005B4ED7" w14:paraId="450863BF" w14:textId="77777777" w:rsidTr="00985E2E">
        <w:tc>
          <w:tcPr>
            <w:tcW w:w="1384" w:type="dxa"/>
          </w:tcPr>
          <w:p w14:paraId="6ACB5AA9" w14:textId="77777777" w:rsidR="00B070F2" w:rsidRPr="00A714B5" w:rsidRDefault="00B070F2" w:rsidP="00985E2E">
            <w:pPr>
              <w:jc w:val="center"/>
              <w:rPr>
                <w:rStyle w:val="blk"/>
                <w:rFonts w:cs="Arial"/>
                <w:sz w:val="18"/>
                <w:szCs w:val="18"/>
              </w:rPr>
            </w:pPr>
            <w:r w:rsidRPr="00A714B5">
              <w:rPr>
                <w:rStyle w:val="blk"/>
                <w:rFonts w:cs="Arial"/>
                <w:sz w:val="18"/>
                <w:szCs w:val="18"/>
              </w:rPr>
              <w:t>ОПЫТИСП</w:t>
            </w:r>
          </w:p>
        </w:tc>
        <w:tc>
          <w:tcPr>
            <w:tcW w:w="8469" w:type="dxa"/>
          </w:tcPr>
          <w:p w14:paraId="1661E7DA"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качестве летчика (пилота)-испытателя, штурмана-испытателя и парашютиста-испытателя, у которых 2/3 необходимой выслуги лет приходится на проведение испытаний опытных летательных аппаратов или парашютно-десантной техники</w:t>
            </w:r>
          </w:p>
        </w:tc>
      </w:tr>
      <w:tr w:rsidR="00B070F2" w:rsidRPr="005B4ED7" w14:paraId="6D661298" w14:textId="77777777" w:rsidTr="00985E2E">
        <w:tc>
          <w:tcPr>
            <w:tcW w:w="1384" w:type="dxa"/>
          </w:tcPr>
          <w:p w14:paraId="6DE77026" w14:textId="77777777" w:rsidR="00B070F2" w:rsidRPr="00A714B5" w:rsidRDefault="00B070F2" w:rsidP="00985E2E">
            <w:pPr>
              <w:jc w:val="center"/>
              <w:rPr>
                <w:rStyle w:val="blk"/>
                <w:rFonts w:cs="Arial"/>
                <w:sz w:val="18"/>
                <w:szCs w:val="18"/>
              </w:rPr>
            </w:pPr>
            <w:r w:rsidRPr="00A714B5">
              <w:rPr>
                <w:rStyle w:val="blk"/>
                <w:rFonts w:cs="Arial"/>
                <w:sz w:val="18"/>
                <w:szCs w:val="18"/>
              </w:rPr>
              <w:t>ИСПКЛС1</w:t>
            </w:r>
          </w:p>
        </w:tc>
        <w:tc>
          <w:tcPr>
            <w:tcW w:w="8469" w:type="dxa"/>
          </w:tcPr>
          <w:p w14:paraId="62C652DF"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качестве летчика-испытателя 1 класса</w:t>
            </w:r>
          </w:p>
        </w:tc>
      </w:tr>
      <w:tr w:rsidR="00B070F2" w:rsidRPr="005B4ED7" w14:paraId="4F5B8012" w14:textId="77777777" w:rsidTr="00985E2E">
        <w:tc>
          <w:tcPr>
            <w:tcW w:w="1384" w:type="dxa"/>
          </w:tcPr>
          <w:p w14:paraId="7FE44C66" w14:textId="77777777" w:rsidR="00B070F2" w:rsidRPr="00A714B5" w:rsidRDefault="00B070F2" w:rsidP="00985E2E">
            <w:pPr>
              <w:jc w:val="center"/>
              <w:rPr>
                <w:rStyle w:val="blk"/>
                <w:rFonts w:cs="Arial"/>
                <w:sz w:val="18"/>
                <w:szCs w:val="18"/>
              </w:rPr>
            </w:pPr>
            <w:r w:rsidRPr="00A714B5">
              <w:rPr>
                <w:rStyle w:val="blk"/>
                <w:rFonts w:cs="Arial"/>
                <w:sz w:val="18"/>
                <w:szCs w:val="18"/>
              </w:rPr>
              <w:t>ИТСИСП</w:t>
            </w:r>
          </w:p>
        </w:tc>
        <w:tc>
          <w:tcPr>
            <w:tcW w:w="8469" w:type="dxa"/>
          </w:tcPr>
          <w:p w14:paraId="7453D691"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Инженерно-технический состав, совершающий полеты по испытаниям</w:t>
            </w:r>
          </w:p>
        </w:tc>
      </w:tr>
      <w:tr w:rsidR="00B070F2" w:rsidRPr="005B4ED7" w14:paraId="31BDDD5A" w14:textId="77777777" w:rsidTr="00985E2E">
        <w:tc>
          <w:tcPr>
            <w:tcW w:w="1384" w:type="dxa"/>
          </w:tcPr>
          <w:p w14:paraId="044D1513" w14:textId="77777777" w:rsidR="00B070F2" w:rsidRPr="00A714B5" w:rsidRDefault="00B070F2" w:rsidP="00985E2E">
            <w:pPr>
              <w:jc w:val="center"/>
              <w:rPr>
                <w:rStyle w:val="blk"/>
                <w:rFonts w:cs="Arial"/>
                <w:sz w:val="18"/>
                <w:szCs w:val="18"/>
              </w:rPr>
            </w:pPr>
            <w:r w:rsidRPr="00A714B5">
              <w:rPr>
                <w:rStyle w:val="blk"/>
                <w:rFonts w:cs="Arial"/>
                <w:sz w:val="18"/>
                <w:szCs w:val="18"/>
              </w:rPr>
              <w:t>ИТСМАВ</w:t>
            </w:r>
          </w:p>
        </w:tc>
        <w:tc>
          <w:tcPr>
            <w:tcW w:w="8469" w:type="dxa"/>
          </w:tcPr>
          <w:p w14:paraId="1C2E27E9"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Инженерно-технический состав, совершающий полеты по испытаниям на воздушных судах маневренной авиации и вертолетах</w:t>
            </w:r>
          </w:p>
        </w:tc>
      </w:tr>
      <w:tr w:rsidR="00B070F2" w:rsidRPr="005B4ED7" w14:paraId="470BF7F4" w14:textId="77777777" w:rsidTr="00985E2E">
        <w:tc>
          <w:tcPr>
            <w:tcW w:w="1384" w:type="dxa"/>
          </w:tcPr>
          <w:p w14:paraId="5BE19904" w14:textId="77777777" w:rsidR="00B070F2" w:rsidRPr="00A714B5" w:rsidRDefault="00B070F2" w:rsidP="00985E2E">
            <w:pPr>
              <w:jc w:val="center"/>
              <w:rPr>
                <w:rStyle w:val="blk"/>
                <w:rFonts w:cs="Arial"/>
                <w:sz w:val="18"/>
                <w:szCs w:val="18"/>
              </w:rPr>
            </w:pPr>
            <w:r w:rsidRPr="00A714B5">
              <w:rPr>
                <w:rStyle w:val="blk"/>
                <w:rFonts w:cs="Arial"/>
                <w:sz w:val="18"/>
                <w:szCs w:val="18"/>
              </w:rPr>
              <w:t>ИНСПЕКТ</w:t>
            </w:r>
          </w:p>
        </w:tc>
        <w:tc>
          <w:tcPr>
            <w:tcW w:w="8469" w:type="dxa"/>
          </w:tcPr>
          <w:p w14:paraId="78B807B1"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Работники, проводящие инспектирование летного состава в испытательных полетах</w:t>
            </w:r>
          </w:p>
        </w:tc>
      </w:tr>
      <w:tr w:rsidR="00B070F2" w:rsidRPr="005B4ED7" w14:paraId="184F59C3" w14:textId="77777777" w:rsidTr="00985E2E">
        <w:tc>
          <w:tcPr>
            <w:tcW w:w="1384" w:type="dxa"/>
          </w:tcPr>
          <w:p w14:paraId="31341FC9" w14:textId="77777777" w:rsidR="00B070F2" w:rsidRPr="00A714B5" w:rsidRDefault="00B070F2" w:rsidP="00985E2E">
            <w:pPr>
              <w:jc w:val="center"/>
              <w:rPr>
                <w:rStyle w:val="blk"/>
                <w:rFonts w:cs="Arial"/>
                <w:sz w:val="18"/>
                <w:szCs w:val="18"/>
              </w:rPr>
            </w:pPr>
            <w:r w:rsidRPr="00A714B5">
              <w:rPr>
                <w:rStyle w:val="blk"/>
                <w:rFonts w:cs="Arial"/>
                <w:sz w:val="18"/>
                <w:szCs w:val="18"/>
              </w:rPr>
              <w:t>27-14</w:t>
            </w:r>
          </w:p>
        </w:tc>
        <w:tc>
          <w:tcPr>
            <w:tcW w:w="8469" w:type="dxa"/>
          </w:tcPr>
          <w:p w14:paraId="37B43B2F"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по управлению воздушным движением</w:t>
            </w:r>
          </w:p>
        </w:tc>
      </w:tr>
      <w:tr w:rsidR="00B070F2" w:rsidRPr="005B4ED7" w14:paraId="6C671EFC" w14:textId="77777777" w:rsidTr="00985E2E">
        <w:tc>
          <w:tcPr>
            <w:tcW w:w="1384" w:type="dxa"/>
          </w:tcPr>
          <w:p w14:paraId="37333F98" w14:textId="77777777" w:rsidR="00B070F2" w:rsidRPr="00A714B5" w:rsidRDefault="00B070F2" w:rsidP="00985E2E">
            <w:pPr>
              <w:jc w:val="center"/>
              <w:rPr>
                <w:rStyle w:val="blk"/>
                <w:rFonts w:cs="Arial"/>
                <w:sz w:val="18"/>
                <w:szCs w:val="18"/>
              </w:rPr>
            </w:pPr>
            <w:r w:rsidRPr="00A714B5">
              <w:rPr>
                <w:rStyle w:val="blk"/>
                <w:rFonts w:cs="Arial"/>
                <w:sz w:val="18"/>
                <w:szCs w:val="18"/>
              </w:rPr>
              <w:t>27-15</w:t>
            </w:r>
          </w:p>
        </w:tc>
        <w:tc>
          <w:tcPr>
            <w:tcW w:w="8469" w:type="dxa"/>
          </w:tcPr>
          <w:p w14:paraId="441B7512" w14:textId="77777777" w:rsidR="00B070F2" w:rsidRPr="00A714B5" w:rsidRDefault="00B070F2" w:rsidP="00985E2E">
            <w:pPr>
              <w:spacing w:line="246" w:lineRule="atLeast"/>
              <w:jc w:val="both"/>
              <w:rPr>
                <w:rStyle w:val="blk"/>
                <w:rFonts w:cs="Arial"/>
                <w:sz w:val="18"/>
                <w:szCs w:val="18"/>
              </w:rPr>
            </w:pPr>
            <w:r w:rsidRPr="00A714B5">
              <w:rPr>
                <w:rStyle w:val="blk"/>
                <w:rFonts w:cs="Arial"/>
                <w:sz w:val="18"/>
                <w:szCs w:val="18"/>
              </w:rPr>
              <w:t>Работа в инженерно-техническом составе по обслуживанию воздушных судов</w:t>
            </w:r>
          </w:p>
        </w:tc>
      </w:tr>
    </w:tbl>
    <w:p w14:paraId="4B1C9585" w14:textId="77777777" w:rsidR="00B070F2" w:rsidRDefault="00B070F2" w:rsidP="00B070F2">
      <w:pPr>
        <w:spacing w:after="120" w:line="252" w:lineRule="auto"/>
      </w:pPr>
    </w:p>
    <w:p w14:paraId="22A0DF6B" w14:textId="77777777" w:rsidR="00B070F2" w:rsidRDefault="00B070F2" w:rsidP="00B070F2">
      <w:pPr>
        <w:spacing w:after="120" w:line="252" w:lineRule="auto"/>
      </w:pPr>
      <w:r>
        <w:t>На каждый вид основания выслуги лет в картотеке формируется отдельная запись.</w:t>
      </w:r>
    </w:p>
    <w:p w14:paraId="10A7C605" w14:textId="77777777" w:rsidR="00B070F2" w:rsidRDefault="00B070F2" w:rsidP="00B070F2">
      <w:pPr>
        <w:pStyle w:val="a5"/>
      </w:pPr>
      <w:r>
        <w:t>Необходимо предусмотреть возможность добавления/редактирования пользователем данного перечня.</w:t>
      </w:r>
    </w:p>
    <w:p w14:paraId="0F645F7F" w14:textId="77777777" w:rsidR="00B070F2" w:rsidRDefault="00B070F2" w:rsidP="00CA78AF">
      <w:pPr>
        <w:pStyle w:val="a5"/>
      </w:pPr>
    </w:p>
    <w:p w14:paraId="18B04F06" w14:textId="77777777" w:rsidR="00CA1846" w:rsidRDefault="00CA1846" w:rsidP="00CA1846">
      <w:pPr>
        <w:pStyle w:val="3-0"/>
      </w:pPr>
      <w:r>
        <w:t xml:space="preserve"> </w:t>
      </w:r>
      <w:bookmarkStart w:id="60" w:name="_Toc55310178"/>
      <w:r>
        <w:t>Продолжительность рабочего времени.</w:t>
      </w:r>
      <w:bookmarkEnd w:id="60"/>
    </w:p>
    <w:p w14:paraId="3ED46263" w14:textId="77777777" w:rsidR="00B02BBD" w:rsidRDefault="00B02BBD" w:rsidP="00B02BBD">
      <w:pPr>
        <w:spacing w:after="120" w:line="252" w:lineRule="auto"/>
      </w:pPr>
      <w:r>
        <w:t xml:space="preserve">Справочник содержит перечень </w:t>
      </w:r>
      <w:r w:rsidR="00C71163">
        <w:t xml:space="preserve">видов </w:t>
      </w:r>
      <w:r>
        <w:t>Продолжительности рабочего времени</w:t>
      </w:r>
      <w:r w:rsidR="00EC697D">
        <w:t>, применяющихся на предприятии</w:t>
      </w:r>
      <w:r>
        <w:t xml:space="preserve">, </w:t>
      </w:r>
      <w:r w:rsidR="00EC697D">
        <w:t xml:space="preserve">и </w:t>
      </w:r>
      <w:r>
        <w:t>классифицированных в соответствии со ст. 91, 92, 93 ТК РФ.</w:t>
      </w:r>
    </w:p>
    <w:p w14:paraId="74CF3532" w14:textId="77777777" w:rsidR="007A532A" w:rsidRDefault="00C71163" w:rsidP="00C71163">
      <w:pPr>
        <w:pStyle w:val="a5"/>
      </w:pPr>
      <w:r>
        <w:t>На каждый вид продолжительности рабочего времени</w:t>
      </w:r>
      <w:r w:rsidR="00EC697D">
        <w:t xml:space="preserve">, применяющейся на предприятии, </w:t>
      </w:r>
      <w:r>
        <w:t>формируется отдельная запись.</w:t>
      </w:r>
      <w:r w:rsidRPr="00C71163">
        <w:t xml:space="preserve"> </w:t>
      </w:r>
      <w:r>
        <w:t xml:space="preserve">Необходимо предусмотреть возможность добавления/редактирования пользователем данного перечня. </w:t>
      </w:r>
    </w:p>
    <w:p w14:paraId="4C38B912" w14:textId="77777777" w:rsidR="007A532A" w:rsidRDefault="00EB5F50" w:rsidP="00C71163">
      <w:pPr>
        <w:pStyle w:val="a5"/>
      </w:pPr>
      <w:r>
        <w:t>Справочник</w:t>
      </w:r>
      <w:r w:rsidR="00EC697D">
        <w:t xml:space="preserve"> Продолжительность рабочего времени может иметь вид:</w:t>
      </w:r>
    </w:p>
    <w:p w14:paraId="3720D5C2" w14:textId="77777777" w:rsidR="007A532A" w:rsidRDefault="009543E2" w:rsidP="00C71163">
      <w:pPr>
        <w:pStyle w:val="a5"/>
      </w:pPr>
      <w:r>
        <w:object w:dxaOrig="14881" w:dyaOrig="3961" w14:anchorId="716B4311">
          <v:shape id="_x0000_i1026" type="#_x0000_t75" style="width:481.5pt;height:128.25pt" o:ole="">
            <v:imagedata r:id="rId29" o:title=""/>
          </v:shape>
          <o:OLEObject Type="Embed" ProgID="Visio.Drawing.15" ShapeID="_x0000_i1026" DrawAspect="Content" ObjectID="_1697293304" r:id="rId30"/>
        </w:object>
      </w:r>
    </w:p>
    <w:p w14:paraId="01B554BD" w14:textId="77777777" w:rsidR="00EB5F50" w:rsidRDefault="00EB5F50" w:rsidP="00EB5F50">
      <w:pPr>
        <w:pStyle w:val="a5"/>
      </w:pPr>
      <w:r>
        <w:t>Все сведения в этот справочник вводятся с помощью карточки Продолжительность рабочего времени.</w:t>
      </w:r>
    </w:p>
    <w:p w14:paraId="2480814C" w14:textId="77777777" w:rsidR="007E78B2" w:rsidRDefault="007E78B2" w:rsidP="007E78B2">
      <w:pPr>
        <w:pStyle w:val="a5"/>
      </w:pPr>
      <w:r>
        <w:t>Карточка включает в себя следующие поля:</w:t>
      </w:r>
    </w:p>
    <w:p w14:paraId="70ED01A6" w14:textId="77777777" w:rsidR="007E78B2" w:rsidRDefault="007E78B2" w:rsidP="007E78B2">
      <w:pPr>
        <w:pStyle w:val="1-"/>
      </w:pPr>
      <w:r>
        <w:t>Наименование – наименование вида продолжительности рабочего времени, применяющегося на предприятии</w:t>
      </w:r>
      <w:r w:rsidR="00EB5F50">
        <w:t xml:space="preserve">. Вводится </w:t>
      </w:r>
      <w:r w:rsidR="005C4E99">
        <w:t>пользователем в</w:t>
      </w:r>
      <w:r w:rsidR="00EB5F50">
        <w:t>ручную</w:t>
      </w:r>
      <w:r>
        <w:t>;</w:t>
      </w:r>
    </w:p>
    <w:p w14:paraId="4F652142" w14:textId="77777777" w:rsidR="007E78B2" w:rsidRDefault="007E78B2" w:rsidP="007E78B2">
      <w:pPr>
        <w:pStyle w:val="1-"/>
      </w:pPr>
      <w:r>
        <w:t>Вид продолжительности рабочего времени – указывается вид продолжительности в соответствии с классификацией, указанной в ТК РФ. Допускается выбор из следующих значений: Нормальная продолжительность рабочего времени, Сокращенная продолжительность рабочего времени, Неполное рабочее время</w:t>
      </w:r>
      <w:r w:rsidR="005C4E99">
        <w:t>. Выбор осуществляется пользователем вручную</w:t>
      </w:r>
      <w:r>
        <w:t>;</w:t>
      </w:r>
    </w:p>
    <w:p w14:paraId="75B9C6CD" w14:textId="77777777" w:rsidR="007E78B2" w:rsidRDefault="007E78B2" w:rsidP="007E78B2">
      <w:pPr>
        <w:pStyle w:val="1-"/>
      </w:pPr>
      <w:r>
        <w:t>Кол-во часов в неделю – указывается количество рабочих часов в неделю, установленное для данной про</w:t>
      </w:r>
      <w:r w:rsidR="003D2532">
        <w:t>должительности рабочего времени</w:t>
      </w:r>
      <w:r w:rsidR="005C4E99">
        <w:t>. Вводится пользователем вручную</w:t>
      </w:r>
      <w:r w:rsidR="003D2532">
        <w:t>;</w:t>
      </w:r>
    </w:p>
    <w:p w14:paraId="730CA0E7" w14:textId="77777777" w:rsidR="00C6232D" w:rsidRDefault="003D2532" w:rsidP="00EB5F50">
      <w:pPr>
        <w:pStyle w:val="1-"/>
        <w:rPr>
          <w:rFonts w:eastAsia="Times New Roman" w:cs="Times New Roman"/>
          <w:lang w:eastAsia="ru-RU"/>
        </w:rPr>
      </w:pPr>
      <w:r w:rsidRPr="003D2532">
        <w:t>Норма часов в день для производственного календаря</w:t>
      </w:r>
      <w:r w:rsidR="009543E2">
        <w:t xml:space="preserve"> – рассчитывается норма часов в день </w:t>
      </w:r>
      <w:r w:rsidRPr="003D2532">
        <w:t xml:space="preserve">по графику 5-ти дневной рабочей недели. </w:t>
      </w:r>
      <w:r>
        <w:t>Данный показатель необходим для определения нормы рабочих часов в учетном периоде.</w:t>
      </w:r>
      <w:r w:rsidRPr="003D2532">
        <w:t xml:space="preserve"> </w:t>
      </w:r>
      <w:r w:rsidR="00C6232D" w:rsidRPr="00C6232D">
        <w:rPr>
          <w:rFonts w:eastAsia="Times New Roman" w:cs="Times New Roman"/>
          <w:lang w:eastAsia="ru-RU"/>
        </w:rPr>
        <w:t>Формула для расчета нормы часов в день:</w:t>
      </w:r>
      <w:r w:rsidR="00EB5F50" w:rsidRPr="00EB5F50">
        <w:rPr>
          <w:rFonts w:eastAsia="Times New Roman" w:cs="Times New Roman"/>
          <w:lang w:eastAsia="ru-RU"/>
        </w:rPr>
        <w:t xml:space="preserve"> </w:t>
      </w:r>
      <w:r w:rsidR="00EB5F50" w:rsidRPr="00C6232D">
        <w:rPr>
          <w:rFonts w:eastAsia="Times New Roman" w:cs="Times New Roman"/>
          <w:lang w:eastAsia="ru-RU"/>
        </w:rPr>
        <w:t xml:space="preserve">Норма часов = </w:t>
      </w:r>
      <w:r w:rsidR="00EB5F50">
        <w:rPr>
          <w:rFonts w:eastAsia="Times New Roman" w:cs="Times New Roman"/>
          <w:lang w:eastAsia="ru-RU"/>
        </w:rPr>
        <w:t>Кол-во часов в неделю</w:t>
      </w:r>
      <w:r w:rsidR="00EB5F50" w:rsidRPr="00C6232D">
        <w:rPr>
          <w:rFonts w:eastAsia="Times New Roman" w:cs="Times New Roman"/>
          <w:lang w:eastAsia="ru-RU"/>
        </w:rPr>
        <w:t xml:space="preserve"> / 5</w:t>
      </w:r>
      <w:r w:rsidR="00EB5F50">
        <w:rPr>
          <w:rFonts w:eastAsia="Times New Roman" w:cs="Times New Roman"/>
          <w:lang w:eastAsia="ru-RU"/>
        </w:rPr>
        <w:t>.</w:t>
      </w:r>
    </w:p>
    <w:p w14:paraId="4685B6A1" w14:textId="77777777" w:rsidR="003D2532" w:rsidRPr="003D2532" w:rsidRDefault="003D2532" w:rsidP="00C6232D">
      <w:pPr>
        <w:pStyle w:val="1-"/>
        <w:numPr>
          <w:ilvl w:val="0"/>
          <w:numId w:val="0"/>
        </w:numPr>
        <w:rPr>
          <w:szCs w:val="20"/>
        </w:rPr>
      </w:pPr>
      <w:r w:rsidRPr="003D2532">
        <w:rPr>
          <w:color w:val="000000" w:themeColor="text1"/>
          <w:szCs w:val="20"/>
        </w:rPr>
        <w:t xml:space="preserve">Рассчитывается норма часов в день в соответствии с </w:t>
      </w:r>
      <w:r w:rsidRPr="003D2532">
        <w:rPr>
          <w:rFonts w:cs="Arial"/>
          <w:color w:val="000000" w:themeColor="text1"/>
          <w:szCs w:val="20"/>
        </w:rPr>
        <w:t>Приказом Минздравсоцразвития РФ от 13.08.2009 N 588н "Об утверждении Порядка исчисления нормы рабочего времени на определенные календарные периоды времени (месяц, квартал, год) в зависимости от установленной продолжительности рабочего времени в неделю».</w:t>
      </w:r>
      <w:r w:rsidRPr="003D2532">
        <w:rPr>
          <w:color w:val="000000"/>
          <w:szCs w:val="20"/>
          <w:shd w:val="clear" w:color="auto" w:fill="FFFFFF"/>
        </w:rPr>
        <w:t xml:space="preserve"> Согласно Порядку данная норма исчисляется по расчетному графику пятидневной рабочей недели с двумя выходными днями в субботу и воскресенье, исходя из продолжительности ежедневной работы (смены). Исчисленная в указанном порядке норма рабочего времени распространяется на все режимы труда и отдыха.</w:t>
      </w:r>
      <w:r w:rsidR="00C6232D">
        <w:rPr>
          <w:color w:val="000000"/>
          <w:szCs w:val="20"/>
          <w:shd w:val="clear" w:color="auto" w:fill="FFFFFF"/>
        </w:rPr>
        <w:t xml:space="preserve"> </w:t>
      </w:r>
    </w:p>
    <w:p w14:paraId="12BC09F2" w14:textId="77777777" w:rsidR="007A532A" w:rsidRDefault="00EB5F50" w:rsidP="00C71163">
      <w:pPr>
        <w:pStyle w:val="a5"/>
      </w:pPr>
      <w:r>
        <w:t xml:space="preserve">Необходимо предусмотреть </w:t>
      </w:r>
      <w:r w:rsidR="009543E2">
        <w:t xml:space="preserve">автоматическое </w:t>
      </w:r>
      <w:r>
        <w:t>внесение в справочник данны</w:t>
      </w:r>
      <w:r w:rsidR="009543E2">
        <w:t>х</w:t>
      </w:r>
      <w:r>
        <w:t xml:space="preserve"> по нормальной продолжительности рабочего времени (полная занятость). </w:t>
      </w:r>
    </w:p>
    <w:tbl>
      <w:tblPr>
        <w:tblStyle w:val="af9"/>
        <w:tblW w:w="0" w:type="auto"/>
        <w:jc w:val="center"/>
        <w:tblLayout w:type="fixed"/>
        <w:tblLook w:val="04A0" w:firstRow="1" w:lastRow="0" w:firstColumn="1" w:lastColumn="0" w:noHBand="0" w:noVBand="1"/>
      </w:tblPr>
      <w:tblGrid>
        <w:gridCol w:w="2182"/>
        <w:gridCol w:w="3827"/>
        <w:gridCol w:w="1701"/>
        <w:gridCol w:w="2037"/>
      </w:tblGrid>
      <w:tr w:rsidR="007A532A" w:rsidRPr="007A532A" w14:paraId="67C1FCBB" w14:textId="77777777" w:rsidTr="009543E2">
        <w:trPr>
          <w:jc w:val="center"/>
        </w:trPr>
        <w:tc>
          <w:tcPr>
            <w:tcW w:w="2182" w:type="dxa"/>
            <w:vAlign w:val="center"/>
          </w:tcPr>
          <w:p w14:paraId="52D63904" w14:textId="77777777" w:rsidR="007A532A" w:rsidRPr="007A532A" w:rsidRDefault="007A532A" w:rsidP="007A532A">
            <w:pPr>
              <w:pStyle w:val="a5"/>
              <w:jc w:val="center"/>
              <w:rPr>
                <w:sz w:val="16"/>
                <w:szCs w:val="16"/>
              </w:rPr>
            </w:pPr>
            <w:r w:rsidRPr="007A532A">
              <w:rPr>
                <w:sz w:val="16"/>
                <w:szCs w:val="16"/>
              </w:rPr>
              <w:t>Наименование</w:t>
            </w:r>
          </w:p>
        </w:tc>
        <w:tc>
          <w:tcPr>
            <w:tcW w:w="3827" w:type="dxa"/>
            <w:vAlign w:val="center"/>
          </w:tcPr>
          <w:p w14:paraId="7F563FD1" w14:textId="77777777" w:rsidR="007A532A" w:rsidRPr="007A532A" w:rsidRDefault="007A532A" w:rsidP="007A532A">
            <w:pPr>
              <w:pStyle w:val="a5"/>
              <w:jc w:val="center"/>
              <w:rPr>
                <w:sz w:val="16"/>
                <w:szCs w:val="16"/>
              </w:rPr>
            </w:pPr>
            <w:r w:rsidRPr="007A532A">
              <w:rPr>
                <w:sz w:val="16"/>
                <w:szCs w:val="16"/>
              </w:rPr>
              <w:t>Вид продолжительности рабочего времени</w:t>
            </w:r>
          </w:p>
        </w:tc>
        <w:tc>
          <w:tcPr>
            <w:tcW w:w="1701" w:type="dxa"/>
            <w:vAlign w:val="center"/>
          </w:tcPr>
          <w:p w14:paraId="2ADB2E50" w14:textId="77777777" w:rsidR="007A532A" w:rsidRPr="007A532A" w:rsidRDefault="007A532A" w:rsidP="007A532A">
            <w:pPr>
              <w:pStyle w:val="a5"/>
              <w:jc w:val="center"/>
              <w:rPr>
                <w:sz w:val="16"/>
                <w:szCs w:val="16"/>
              </w:rPr>
            </w:pPr>
            <w:r w:rsidRPr="007A532A">
              <w:rPr>
                <w:sz w:val="16"/>
                <w:szCs w:val="16"/>
              </w:rPr>
              <w:t>Кол-во часов в неделю</w:t>
            </w:r>
          </w:p>
        </w:tc>
        <w:tc>
          <w:tcPr>
            <w:tcW w:w="2037" w:type="dxa"/>
            <w:vAlign w:val="center"/>
          </w:tcPr>
          <w:p w14:paraId="358C706E" w14:textId="77777777" w:rsidR="007A532A" w:rsidRPr="007A532A" w:rsidRDefault="007A532A" w:rsidP="007A532A">
            <w:pPr>
              <w:pStyle w:val="a5"/>
              <w:jc w:val="center"/>
              <w:rPr>
                <w:sz w:val="16"/>
                <w:szCs w:val="16"/>
              </w:rPr>
            </w:pPr>
            <w:r w:rsidRPr="007A532A">
              <w:rPr>
                <w:sz w:val="16"/>
                <w:szCs w:val="16"/>
              </w:rPr>
              <w:t>Норма часов в день для производственного календаря</w:t>
            </w:r>
          </w:p>
        </w:tc>
      </w:tr>
      <w:tr w:rsidR="007A532A" w14:paraId="2E3E401D" w14:textId="77777777" w:rsidTr="009543E2">
        <w:trPr>
          <w:jc w:val="center"/>
        </w:trPr>
        <w:tc>
          <w:tcPr>
            <w:tcW w:w="2182" w:type="dxa"/>
            <w:vAlign w:val="center"/>
          </w:tcPr>
          <w:p w14:paraId="18098ACC" w14:textId="77777777" w:rsidR="007A532A" w:rsidRDefault="00EB5F50" w:rsidP="00CA78AF">
            <w:pPr>
              <w:pStyle w:val="a5"/>
            </w:pPr>
            <w:r w:rsidRPr="00EB5F50">
              <w:t>Полная занятость</w:t>
            </w:r>
          </w:p>
        </w:tc>
        <w:tc>
          <w:tcPr>
            <w:tcW w:w="3827" w:type="dxa"/>
            <w:vAlign w:val="center"/>
          </w:tcPr>
          <w:p w14:paraId="411E6710" w14:textId="77777777" w:rsidR="007A532A" w:rsidRDefault="00EB5F50" w:rsidP="00CA78AF">
            <w:pPr>
              <w:pStyle w:val="a5"/>
            </w:pPr>
            <w:r w:rsidRPr="00EB5F50">
              <w:t>Нормальная продолжительность рабочего времени</w:t>
            </w:r>
          </w:p>
        </w:tc>
        <w:tc>
          <w:tcPr>
            <w:tcW w:w="1701" w:type="dxa"/>
            <w:vAlign w:val="center"/>
          </w:tcPr>
          <w:p w14:paraId="46649812" w14:textId="77777777" w:rsidR="007A532A" w:rsidRDefault="009543E2" w:rsidP="009543E2">
            <w:pPr>
              <w:pStyle w:val="a5"/>
              <w:jc w:val="center"/>
            </w:pPr>
            <w:r>
              <w:t>40</w:t>
            </w:r>
          </w:p>
        </w:tc>
        <w:tc>
          <w:tcPr>
            <w:tcW w:w="2037" w:type="dxa"/>
            <w:vAlign w:val="center"/>
          </w:tcPr>
          <w:p w14:paraId="1C2ABA6A" w14:textId="77777777" w:rsidR="007A532A" w:rsidRDefault="009543E2" w:rsidP="009543E2">
            <w:pPr>
              <w:pStyle w:val="a5"/>
              <w:jc w:val="center"/>
            </w:pPr>
            <w:r>
              <w:t>8</w:t>
            </w:r>
          </w:p>
        </w:tc>
      </w:tr>
    </w:tbl>
    <w:p w14:paraId="252E5694" w14:textId="77777777" w:rsidR="00B02BBD" w:rsidRDefault="00B02BBD" w:rsidP="00CA78AF">
      <w:pPr>
        <w:pStyle w:val="a5"/>
      </w:pPr>
    </w:p>
    <w:p w14:paraId="7DBC2E86" w14:textId="77777777" w:rsidR="00B02BBD" w:rsidRDefault="009543E2" w:rsidP="00CA78AF">
      <w:pPr>
        <w:pStyle w:val="a5"/>
      </w:pPr>
      <w:r>
        <w:t>При наличии на предприятии сотрудников, которым установлена сокращенная продолжительность рабочего времени и неполный рабочий день, пользователю необходимо внести данные в перечень вручную.</w:t>
      </w:r>
    </w:p>
    <w:p w14:paraId="3751C4D0" w14:textId="77777777" w:rsidR="009543E2" w:rsidRDefault="009543E2" w:rsidP="00CA78AF">
      <w:pPr>
        <w:pStyle w:val="a5"/>
      </w:pPr>
      <w:r>
        <w:t>После ввода данных об установленной продолжительности рабочего времени, необходимо создать Производственный календарь, в котором будет произведен расчет нормы часов на каждый календарный день, и нормы часов за месяц, квартал, полугодие, 9 месяцев, год.</w:t>
      </w:r>
    </w:p>
    <w:p w14:paraId="56F83C66" w14:textId="77777777" w:rsidR="009543E2" w:rsidRDefault="009543E2" w:rsidP="00CA78AF">
      <w:pPr>
        <w:pStyle w:val="a5"/>
      </w:pPr>
      <w:r>
        <w:t>При нажатии кнопки «Сформировать производственный календарь» производится формирование Производственного календаря по введенным параметрам.</w:t>
      </w:r>
    </w:p>
    <w:p w14:paraId="0C31F0EC" w14:textId="77777777" w:rsidR="009543E2" w:rsidRDefault="005C4E99" w:rsidP="00CA78AF">
      <w:pPr>
        <w:pStyle w:val="a5"/>
        <w:rPr>
          <w:color w:val="000000" w:themeColor="text1"/>
        </w:rPr>
      </w:pPr>
      <w:r w:rsidRPr="005C4E99">
        <w:rPr>
          <w:color w:val="000000" w:themeColor="text1"/>
        </w:rPr>
        <w:t>Данные вносятся в карточку Производственный календарь (справочник Производственные календари (Типы производственных календарей)).</w:t>
      </w:r>
    </w:p>
    <w:p w14:paraId="72F4355E" w14:textId="77777777" w:rsidR="005C4E99" w:rsidRDefault="005C4E99" w:rsidP="00CA78AF">
      <w:pPr>
        <w:pStyle w:val="a5"/>
        <w:rPr>
          <w:color w:val="000000" w:themeColor="text1"/>
        </w:rPr>
      </w:pPr>
      <w:r>
        <w:rPr>
          <w:color w:val="000000" w:themeColor="text1"/>
        </w:rPr>
        <w:t>Необходимо предусмотреть возможность просмотра сформированного производственного календаря для каждой продолжительности рабочего времени.</w:t>
      </w:r>
    </w:p>
    <w:p w14:paraId="1DB05ABA" w14:textId="77777777" w:rsidR="00CA1846" w:rsidRDefault="00CA1846" w:rsidP="00CA78AF">
      <w:pPr>
        <w:pStyle w:val="a5"/>
      </w:pPr>
    </w:p>
    <w:p w14:paraId="1195438D" w14:textId="77777777" w:rsidR="000864CE" w:rsidRDefault="00CA6C2E" w:rsidP="00CA6C2E">
      <w:pPr>
        <w:pStyle w:val="3-0"/>
      </w:pPr>
      <w:r>
        <w:t xml:space="preserve"> </w:t>
      </w:r>
      <w:bookmarkStart w:id="61" w:name="_Toc55310179"/>
      <w:r>
        <w:t>Состав/профиль воинского учета.</w:t>
      </w:r>
      <w:bookmarkEnd w:id="61"/>
    </w:p>
    <w:p w14:paraId="264D319F" w14:textId="77777777" w:rsidR="00E774F2" w:rsidRDefault="00E774F2" w:rsidP="00E774F2">
      <w:pPr>
        <w:spacing w:after="120" w:line="252" w:lineRule="auto"/>
      </w:pPr>
      <w:r>
        <w:t xml:space="preserve">Справочник содержит перечень </w:t>
      </w:r>
      <w:r w:rsidR="00C33E0E">
        <w:t>наименований профиля воинского учета</w:t>
      </w:r>
      <w:r>
        <w:t xml:space="preserve">. </w:t>
      </w:r>
    </w:p>
    <w:p w14:paraId="7A75597B" w14:textId="77777777" w:rsidR="00C33E0E" w:rsidRDefault="00C33E0E" w:rsidP="00E774F2">
      <w:pPr>
        <w:spacing w:after="120" w:line="252" w:lineRule="auto"/>
      </w:pPr>
      <w:r>
        <w:t>Справочник используется для заполнения Личной карточки (форма Т-2) и отчета (Сотрудники, находящиеся на воинском учете). В карточке Физические лица на закладке Кадры есть блок Воинский учет для заполнения которого используется данный справочник, информация из блока Воинский учет попадает в карточку и отчет.</w:t>
      </w:r>
    </w:p>
    <w:p w14:paraId="5843E736" w14:textId="0E24D588" w:rsidR="00F851DC" w:rsidRDefault="00F851DC" w:rsidP="00E774F2">
      <w:pPr>
        <w:spacing w:after="120" w:line="252" w:lineRule="auto"/>
        <w:rPr>
          <w:color w:val="000000" w:themeColor="text1"/>
          <w:szCs w:val="20"/>
        </w:rPr>
      </w:pPr>
      <w:r>
        <w:rPr>
          <w:color w:val="000000" w:themeColor="text1"/>
          <w:szCs w:val="20"/>
        </w:rPr>
        <w:t>Справочник не является предзаполненным. Данные вносятся пользователем в соответствии с п. 8 военного билета сотрудника.</w:t>
      </w:r>
    </w:p>
    <w:p w14:paraId="5649380C" w14:textId="2CA898C2" w:rsidR="00C33E0E" w:rsidRPr="00C33E0E" w:rsidRDefault="00F851DC" w:rsidP="00F851DC">
      <w:pPr>
        <w:spacing w:after="120" w:line="252" w:lineRule="auto"/>
        <w:rPr>
          <w:lang w:eastAsia="ru-RU"/>
        </w:rPr>
      </w:pPr>
      <w:r>
        <w:rPr>
          <w:color w:val="000000" w:themeColor="text1"/>
          <w:szCs w:val="20"/>
        </w:rPr>
        <w:t xml:space="preserve">Для примера возможны следующие значения: </w:t>
      </w:r>
      <w:r w:rsidR="00C33E0E">
        <w:rPr>
          <w:lang w:eastAsia="ru-RU"/>
        </w:rPr>
        <w:t>К</w:t>
      </w:r>
      <w:r w:rsidR="00C33E0E" w:rsidRPr="00C33E0E">
        <w:rPr>
          <w:lang w:eastAsia="ru-RU"/>
        </w:rPr>
        <w:t>омандный</w:t>
      </w:r>
      <w:r>
        <w:rPr>
          <w:lang w:eastAsia="ru-RU"/>
        </w:rPr>
        <w:t xml:space="preserve">, </w:t>
      </w:r>
      <w:r w:rsidR="00C33E0E" w:rsidRPr="00C33E0E">
        <w:rPr>
          <w:lang w:eastAsia="ru-RU"/>
        </w:rPr>
        <w:t>Педагогический</w:t>
      </w:r>
      <w:r>
        <w:rPr>
          <w:lang w:eastAsia="ru-RU"/>
        </w:rPr>
        <w:t xml:space="preserve">, </w:t>
      </w:r>
      <w:r w:rsidR="00C33E0E" w:rsidRPr="00C33E0E">
        <w:rPr>
          <w:lang w:eastAsia="ru-RU"/>
        </w:rPr>
        <w:t>Юридический</w:t>
      </w:r>
      <w:r>
        <w:rPr>
          <w:lang w:eastAsia="ru-RU"/>
        </w:rPr>
        <w:t xml:space="preserve">, </w:t>
      </w:r>
      <w:r w:rsidR="00C33E0E" w:rsidRPr="00C33E0E">
        <w:rPr>
          <w:lang w:eastAsia="ru-RU"/>
        </w:rPr>
        <w:t>Медицинский</w:t>
      </w:r>
      <w:r>
        <w:rPr>
          <w:lang w:eastAsia="ru-RU"/>
        </w:rPr>
        <w:t xml:space="preserve">, </w:t>
      </w:r>
      <w:r w:rsidR="00C33E0E" w:rsidRPr="00C33E0E">
        <w:rPr>
          <w:lang w:eastAsia="ru-RU"/>
        </w:rPr>
        <w:t>Солдат</w:t>
      </w:r>
      <w:r>
        <w:rPr>
          <w:lang w:eastAsia="ru-RU"/>
        </w:rPr>
        <w:t xml:space="preserve">, </w:t>
      </w:r>
      <w:r w:rsidR="00C33E0E" w:rsidRPr="00C33E0E">
        <w:rPr>
          <w:lang w:eastAsia="ru-RU"/>
        </w:rPr>
        <w:t>Матрос</w:t>
      </w:r>
      <w:r>
        <w:rPr>
          <w:lang w:eastAsia="ru-RU"/>
        </w:rPr>
        <w:t xml:space="preserve">, </w:t>
      </w:r>
      <w:r w:rsidR="00C33E0E" w:rsidRPr="00C33E0E">
        <w:rPr>
          <w:lang w:eastAsia="ru-RU"/>
        </w:rPr>
        <w:t>Сержант</w:t>
      </w:r>
      <w:r>
        <w:rPr>
          <w:lang w:eastAsia="ru-RU"/>
        </w:rPr>
        <w:t xml:space="preserve">, </w:t>
      </w:r>
      <w:r w:rsidR="00C33E0E" w:rsidRPr="00C33E0E">
        <w:rPr>
          <w:lang w:eastAsia="ru-RU"/>
        </w:rPr>
        <w:t>Старшина</w:t>
      </w:r>
      <w:r>
        <w:rPr>
          <w:lang w:eastAsia="ru-RU"/>
        </w:rPr>
        <w:t xml:space="preserve">, </w:t>
      </w:r>
      <w:r w:rsidR="00C33E0E" w:rsidRPr="00C33E0E">
        <w:rPr>
          <w:lang w:eastAsia="ru-RU"/>
        </w:rPr>
        <w:t>Прапорщик</w:t>
      </w:r>
      <w:r>
        <w:rPr>
          <w:lang w:eastAsia="ru-RU"/>
        </w:rPr>
        <w:t xml:space="preserve">, </w:t>
      </w:r>
      <w:r w:rsidR="00C33E0E" w:rsidRPr="00C33E0E">
        <w:rPr>
          <w:lang w:eastAsia="ru-RU"/>
        </w:rPr>
        <w:t>Мичман</w:t>
      </w:r>
      <w:r>
        <w:rPr>
          <w:lang w:eastAsia="ru-RU"/>
        </w:rPr>
        <w:t xml:space="preserve">, </w:t>
      </w:r>
      <w:r w:rsidR="00C33E0E" w:rsidRPr="00C33E0E">
        <w:rPr>
          <w:lang w:eastAsia="ru-RU"/>
        </w:rPr>
        <w:t>Военно-гуманитарный</w:t>
      </w:r>
      <w:r>
        <w:rPr>
          <w:lang w:eastAsia="ru-RU"/>
        </w:rPr>
        <w:t xml:space="preserve">, </w:t>
      </w:r>
      <w:r w:rsidR="00C33E0E" w:rsidRPr="00C33E0E">
        <w:rPr>
          <w:lang w:eastAsia="ru-RU"/>
        </w:rPr>
        <w:t>Инженерно-технический</w:t>
      </w:r>
      <w:r w:rsidR="00C33E0E">
        <w:rPr>
          <w:lang w:eastAsia="ru-RU"/>
        </w:rPr>
        <w:t>.</w:t>
      </w:r>
    </w:p>
    <w:p w14:paraId="51F7F967" w14:textId="77777777" w:rsidR="00E774F2" w:rsidRDefault="00E774F2" w:rsidP="00E774F2">
      <w:pPr>
        <w:spacing w:after="120" w:line="252" w:lineRule="auto"/>
      </w:pPr>
      <w:r>
        <w:t xml:space="preserve">На каждый </w:t>
      </w:r>
      <w:r w:rsidR="00C33E0E">
        <w:t>профиль воинского учета</w:t>
      </w:r>
      <w:r>
        <w:t xml:space="preserve"> в картотеке формируется отдельная запись.</w:t>
      </w:r>
    </w:p>
    <w:p w14:paraId="3127C47A" w14:textId="77777777" w:rsidR="00E774F2" w:rsidRDefault="00E774F2" w:rsidP="00E774F2">
      <w:pPr>
        <w:pStyle w:val="a5"/>
      </w:pPr>
      <w:r>
        <w:t>Необходимо предусмотреть возможность добавления/редактирования пользователем данного перечня.</w:t>
      </w:r>
    </w:p>
    <w:p w14:paraId="5DA950EA" w14:textId="77777777" w:rsidR="00E774F2" w:rsidRDefault="00E774F2" w:rsidP="00E774F2">
      <w:pPr>
        <w:spacing w:after="120" w:line="252" w:lineRule="auto"/>
      </w:pPr>
      <w:r>
        <w:t xml:space="preserve">Все сведения в этот справочник вводятся с помощью карточки </w:t>
      </w:r>
      <w:r w:rsidR="00C33E0E">
        <w:t>Состав/профиль воинского учета</w:t>
      </w:r>
      <w:r>
        <w:t>.</w:t>
      </w:r>
    </w:p>
    <w:p w14:paraId="4391FD9F" w14:textId="77777777" w:rsidR="00E774F2" w:rsidRDefault="00E774F2" w:rsidP="00E774F2">
      <w:pPr>
        <w:pStyle w:val="a5"/>
      </w:pPr>
      <w:r>
        <w:t>Карточка включает в себя следующие поля:</w:t>
      </w:r>
    </w:p>
    <w:p w14:paraId="52BB83B8" w14:textId="568F7337" w:rsidR="00C33E0E" w:rsidRDefault="00F851DC" w:rsidP="00C33E0E">
      <w:pPr>
        <w:pStyle w:val="1-"/>
      </w:pPr>
      <w:r>
        <w:t>Пользовательский к</w:t>
      </w:r>
      <w:r w:rsidR="00C33E0E">
        <w:t>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7EB90434" w14:textId="77777777" w:rsidR="00C33E0E" w:rsidRDefault="00C33E0E" w:rsidP="00C33E0E">
      <w:pPr>
        <w:pStyle w:val="1-"/>
      </w:pPr>
      <w:r>
        <w:t>Название – наименование Профиля воинского учета.</w:t>
      </w:r>
    </w:p>
    <w:p w14:paraId="1AE34158" w14:textId="77777777" w:rsidR="00CA6C2E" w:rsidRDefault="00CA6C2E" w:rsidP="00CA78AF">
      <w:pPr>
        <w:pStyle w:val="a5"/>
      </w:pPr>
    </w:p>
    <w:p w14:paraId="1B4E8997" w14:textId="77777777" w:rsidR="00CA6C2E" w:rsidRDefault="00CA6C2E" w:rsidP="00CA6C2E">
      <w:pPr>
        <w:pStyle w:val="3-0"/>
      </w:pPr>
      <w:bookmarkStart w:id="62" w:name="_Toc55310180"/>
      <w:r>
        <w:t>Комиссариаты.</w:t>
      </w:r>
      <w:bookmarkEnd w:id="62"/>
    </w:p>
    <w:p w14:paraId="2F01174F" w14:textId="77777777" w:rsidR="00CA6C2E" w:rsidRDefault="00CA6C2E" w:rsidP="00CA78AF">
      <w:pPr>
        <w:pStyle w:val="a5"/>
      </w:pPr>
    </w:p>
    <w:p w14:paraId="57E8070B" w14:textId="77777777" w:rsidR="00C33E0E" w:rsidRDefault="00C33E0E" w:rsidP="00C33E0E">
      <w:pPr>
        <w:spacing w:after="120" w:line="252" w:lineRule="auto"/>
      </w:pPr>
      <w:r>
        <w:t xml:space="preserve">Справочник содержит перечень военных комиссариатов. </w:t>
      </w:r>
    </w:p>
    <w:p w14:paraId="7B630690" w14:textId="77777777" w:rsidR="00C33E0E" w:rsidRDefault="00C33E0E" w:rsidP="00C33E0E">
      <w:pPr>
        <w:spacing w:after="120" w:line="252" w:lineRule="auto"/>
      </w:pPr>
      <w:r>
        <w:t>Справочник используется для заполнения Личной карточки (форма Т-2) и отчета (Сотрудники, находящиеся на воинском учете). В карточке Физические лица на закладке Кадры есть блок Воинский учет для заполнения которого используется данный справочник, информация из блока Воинский учет попадает в карточку и отчет.</w:t>
      </w:r>
    </w:p>
    <w:p w14:paraId="20FFACCA" w14:textId="77777777" w:rsidR="00C33E0E" w:rsidRDefault="00C33E0E" w:rsidP="00C33E0E">
      <w:pPr>
        <w:spacing w:after="120" w:line="252" w:lineRule="auto"/>
      </w:pPr>
      <w:r>
        <w:t>На каждый военный комиссариат в картотеке формируется отдельная запись.</w:t>
      </w:r>
    </w:p>
    <w:p w14:paraId="0B947935" w14:textId="77777777" w:rsidR="00C33E0E" w:rsidRDefault="00C33E0E" w:rsidP="00C33E0E">
      <w:pPr>
        <w:pStyle w:val="a5"/>
      </w:pPr>
      <w:r>
        <w:t>Необходимо предусмотреть возможность добавления/редактирования пользователем данного перечня.</w:t>
      </w:r>
    </w:p>
    <w:p w14:paraId="59FAA617" w14:textId="77777777" w:rsidR="00C33E0E" w:rsidRDefault="00C33E0E" w:rsidP="00C33E0E">
      <w:pPr>
        <w:spacing w:after="120" w:line="252" w:lineRule="auto"/>
      </w:pPr>
      <w:r>
        <w:t>Все сведения в этот справочник вводятся с помощью карточки Военный комиссариат.</w:t>
      </w:r>
    </w:p>
    <w:p w14:paraId="7FC2B743" w14:textId="77777777" w:rsidR="00C33E0E" w:rsidRDefault="00C33E0E" w:rsidP="00C33E0E">
      <w:pPr>
        <w:pStyle w:val="a5"/>
      </w:pPr>
      <w:r>
        <w:t>Карточка включает в себя следующие поля:</w:t>
      </w:r>
    </w:p>
    <w:p w14:paraId="6BFD8FA8" w14:textId="77777777" w:rsidR="00C33E0E" w:rsidRDefault="00C33E0E" w:rsidP="00C33E0E">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797D05DB" w14:textId="77777777" w:rsidR="00C33E0E" w:rsidRDefault="00C33E0E" w:rsidP="00C33E0E">
      <w:pPr>
        <w:pStyle w:val="1-"/>
      </w:pPr>
      <w:r>
        <w:t>Название – наименование Военного комиссариата.</w:t>
      </w:r>
    </w:p>
    <w:p w14:paraId="4C569D11" w14:textId="77777777" w:rsidR="00CA6C2E" w:rsidRDefault="00CA6C2E" w:rsidP="00CA78AF">
      <w:pPr>
        <w:pStyle w:val="a5"/>
      </w:pPr>
    </w:p>
    <w:p w14:paraId="31D46E6B" w14:textId="77777777" w:rsidR="00CA6C2E" w:rsidRDefault="00CA6C2E" w:rsidP="00CA6C2E">
      <w:pPr>
        <w:pStyle w:val="3-0"/>
      </w:pPr>
      <w:bookmarkStart w:id="63" w:name="_Toc55310181"/>
      <w:r>
        <w:t>Виды образования.</w:t>
      </w:r>
      <w:bookmarkEnd w:id="63"/>
    </w:p>
    <w:p w14:paraId="3D9CBF29" w14:textId="77777777" w:rsidR="00C33E0E" w:rsidRDefault="00C33E0E" w:rsidP="00C33E0E">
      <w:pPr>
        <w:spacing w:after="120" w:line="252" w:lineRule="auto"/>
      </w:pPr>
      <w:r>
        <w:t xml:space="preserve">Справочник содержит перечень видов образования. </w:t>
      </w:r>
      <w:r w:rsidR="00945102">
        <w:t>Классификация видов образования производится в соответствии с ФЗ от 29.12.2012г. № 273-ФЗ (ред. от 08.06.2020г.) «Об образовании в Российской Федерации».</w:t>
      </w:r>
    </w:p>
    <w:p w14:paraId="415E5BE4" w14:textId="77777777" w:rsidR="00F8676F" w:rsidRPr="00720D00" w:rsidRDefault="00F8676F" w:rsidP="00F8676F">
      <w:pPr>
        <w:spacing w:after="120" w:line="252" w:lineRule="auto"/>
        <w:rPr>
          <w:rFonts w:eastAsia="Times New Roman" w:cs="Helvetica"/>
          <w:bCs/>
          <w:color w:val="333333"/>
          <w:szCs w:val="20"/>
          <w:bdr w:val="none" w:sz="0" w:space="0" w:color="auto" w:frame="1"/>
          <w:lang w:eastAsia="ru-RU"/>
        </w:rPr>
      </w:pPr>
      <w:r>
        <w:t xml:space="preserve">Справочник </w:t>
      </w:r>
      <w:r w:rsidR="007D6CFF">
        <w:t>Виды образования</w:t>
      </w:r>
      <w:r>
        <w:t xml:space="preserve">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5BF8050E" w14:textId="77777777" w:rsidR="00C33E0E" w:rsidRDefault="00C33E0E" w:rsidP="00C33E0E">
      <w:pPr>
        <w:spacing w:after="120" w:line="252" w:lineRule="auto"/>
      </w:pPr>
      <w:r>
        <w:t>В карточке Физические лица на закладке Кадры есть блок Образование, для заполнения которого используется данный справочник.</w:t>
      </w:r>
    </w:p>
    <w:p w14:paraId="54E6D203" w14:textId="77777777" w:rsidR="00C33E0E" w:rsidRDefault="00C33E0E" w:rsidP="00C33E0E">
      <w:pPr>
        <w:spacing w:after="120" w:line="252" w:lineRule="auto"/>
      </w:pPr>
      <w:r>
        <w:t>На каждый вид образования в картотеке формируется отдельная запись.</w:t>
      </w:r>
    </w:p>
    <w:p w14:paraId="322CFF0B" w14:textId="62657980" w:rsidR="00193F80" w:rsidRDefault="00193F80" w:rsidP="00C33E0E">
      <w:pPr>
        <w:spacing w:after="120" w:line="252" w:lineRule="auto"/>
      </w:pPr>
      <w:r>
        <w:lastRenderedPageBreak/>
        <w:t xml:space="preserve">Справочник </w:t>
      </w:r>
      <w:r w:rsidRPr="002E74B6">
        <w:t>представляет собой иерархическую структуру.</w:t>
      </w:r>
      <w:r>
        <w:t xml:space="preserve"> </w:t>
      </w:r>
      <w:r w:rsidRPr="00EE7027">
        <w:rPr>
          <w:color w:val="000000" w:themeColor="text1"/>
        </w:rPr>
        <w:t xml:space="preserve">Значениями 1-го уровня выступают </w:t>
      </w:r>
      <w:r>
        <w:rPr>
          <w:color w:val="000000" w:themeColor="text1"/>
        </w:rPr>
        <w:t>Уровень образования</w:t>
      </w:r>
      <w:r w:rsidRPr="00EE7027">
        <w:rPr>
          <w:color w:val="000000" w:themeColor="text1"/>
        </w:rPr>
        <w:t xml:space="preserve">, значениями 2-го уровня – </w:t>
      </w:r>
      <w:r>
        <w:rPr>
          <w:color w:val="000000" w:themeColor="text1"/>
        </w:rPr>
        <w:t>Вид образования</w:t>
      </w:r>
      <w:r>
        <w:t xml:space="preserve">. </w:t>
      </w:r>
    </w:p>
    <w:p w14:paraId="69F31085" w14:textId="77777777" w:rsidR="00193F80" w:rsidRDefault="00193F80" w:rsidP="00C33E0E">
      <w:pPr>
        <w:spacing w:after="120" w:line="252" w:lineRule="auto"/>
      </w:pPr>
    </w:p>
    <w:tbl>
      <w:tblPr>
        <w:tblStyle w:val="af9"/>
        <w:tblW w:w="0" w:type="auto"/>
        <w:tblLayout w:type="fixed"/>
        <w:tblLook w:val="04A0" w:firstRow="1" w:lastRow="0" w:firstColumn="1" w:lastColumn="0" w:noHBand="0" w:noVBand="1"/>
      </w:tblPr>
      <w:tblGrid>
        <w:gridCol w:w="2263"/>
        <w:gridCol w:w="1560"/>
        <w:gridCol w:w="5102"/>
      </w:tblGrid>
      <w:tr w:rsidR="00951A8D" w14:paraId="4797630C" w14:textId="77777777" w:rsidTr="00193F80">
        <w:tc>
          <w:tcPr>
            <w:tcW w:w="2263" w:type="dxa"/>
          </w:tcPr>
          <w:p w14:paraId="031F9C78" w14:textId="77777777" w:rsidR="00951A8D" w:rsidRDefault="00951A8D" w:rsidP="00D63F65">
            <w:r>
              <w:t>Уровень образования</w:t>
            </w:r>
          </w:p>
        </w:tc>
        <w:tc>
          <w:tcPr>
            <w:tcW w:w="1560" w:type="dxa"/>
          </w:tcPr>
          <w:p w14:paraId="6EC263E9" w14:textId="327EC068" w:rsidR="00951A8D" w:rsidRDefault="00951A8D" w:rsidP="00D63F65">
            <w:r>
              <w:t>код</w:t>
            </w:r>
          </w:p>
        </w:tc>
        <w:tc>
          <w:tcPr>
            <w:tcW w:w="5102" w:type="dxa"/>
          </w:tcPr>
          <w:p w14:paraId="6A8D3E2E" w14:textId="6CDD5A35" w:rsidR="00951A8D" w:rsidRDefault="00951A8D" w:rsidP="00D63F65">
            <w:r>
              <w:t>Вид образования</w:t>
            </w:r>
          </w:p>
        </w:tc>
      </w:tr>
      <w:tr w:rsidR="00951A8D" w14:paraId="3A2B3655" w14:textId="77777777" w:rsidTr="00193F80">
        <w:tc>
          <w:tcPr>
            <w:tcW w:w="2263" w:type="dxa"/>
            <w:vMerge w:val="restart"/>
          </w:tcPr>
          <w:p w14:paraId="15BF9243" w14:textId="77777777" w:rsidR="00951A8D" w:rsidRDefault="00951A8D" w:rsidP="00D63F65">
            <w:r>
              <w:t>Общее образование</w:t>
            </w:r>
          </w:p>
        </w:tc>
        <w:tc>
          <w:tcPr>
            <w:tcW w:w="1560" w:type="dxa"/>
          </w:tcPr>
          <w:p w14:paraId="715AD214" w14:textId="77777777" w:rsidR="00951A8D" w:rsidRDefault="00951A8D" w:rsidP="00D63F65">
            <w:r>
              <w:t>01</w:t>
            </w:r>
          </w:p>
        </w:tc>
        <w:tc>
          <w:tcPr>
            <w:tcW w:w="5102" w:type="dxa"/>
          </w:tcPr>
          <w:p w14:paraId="093E6812" w14:textId="77777777" w:rsidR="00951A8D" w:rsidRDefault="00951A8D" w:rsidP="00D63F65">
            <w:r w:rsidRPr="00945102">
              <w:rPr>
                <w:lang w:eastAsia="ru-RU"/>
              </w:rPr>
              <w:t>дошкольное образование</w:t>
            </w:r>
          </w:p>
        </w:tc>
      </w:tr>
      <w:tr w:rsidR="00951A8D" w14:paraId="1C2F8153" w14:textId="77777777" w:rsidTr="00193F80">
        <w:tc>
          <w:tcPr>
            <w:tcW w:w="2263" w:type="dxa"/>
            <w:vMerge/>
          </w:tcPr>
          <w:p w14:paraId="26D032C6" w14:textId="77777777" w:rsidR="00951A8D" w:rsidRDefault="00951A8D" w:rsidP="00D63F65"/>
        </w:tc>
        <w:tc>
          <w:tcPr>
            <w:tcW w:w="1560" w:type="dxa"/>
          </w:tcPr>
          <w:p w14:paraId="1C388BE1" w14:textId="77777777" w:rsidR="00951A8D" w:rsidRDefault="00951A8D" w:rsidP="00D63F65">
            <w:r>
              <w:t>02</w:t>
            </w:r>
          </w:p>
        </w:tc>
        <w:tc>
          <w:tcPr>
            <w:tcW w:w="5102" w:type="dxa"/>
          </w:tcPr>
          <w:p w14:paraId="7F55DDEB" w14:textId="77777777" w:rsidR="00951A8D" w:rsidRDefault="00951A8D" w:rsidP="00D63F65">
            <w:r w:rsidRPr="00945102">
              <w:rPr>
                <w:lang w:eastAsia="ru-RU"/>
              </w:rPr>
              <w:t>начальное общее образование</w:t>
            </w:r>
          </w:p>
        </w:tc>
      </w:tr>
      <w:tr w:rsidR="00951A8D" w14:paraId="694B65AD" w14:textId="77777777" w:rsidTr="00193F80">
        <w:tc>
          <w:tcPr>
            <w:tcW w:w="2263" w:type="dxa"/>
            <w:vMerge/>
          </w:tcPr>
          <w:p w14:paraId="658117DB" w14:textId="77777777" w:rsidR="00951A8D" w:rsidRDefault="00951A8D" w:rsidP="00D63F65"/>
        </w:tc>
        <w:tc>
          <w:tcPr>
            <w:tcW w:w="1560" w:type="dxa"/>
          </w:tcPr>
          <w:p w14:paraId="247D0A12" w14:textId="77777777" w:rsidR="00951A8D" w:rsidRDefault="00951A8D" w:rsidP="00D63F65">
            <w:r>
              <w:t>03</w:t>
            </w:r>
          </w:p>
        </w:tc>
        <w:tc>
          <w:tcPr>
            <w:tcW w:w="5102" w:type="dxa"/>
          </w:tcPr>
          <w:p w14:paraId="294C259B" w14:textId="77777777" w:rsidR="00951A8D" w:rsidRDefault="00951A8D" w:rsidP="00D63F65">
            <w:r w:rsidRPr="00945102">
              <w:rPr>
                <w:lang w:eastAsia="ru-RU"/>
              </w:rPr>
              <w:t>основное общее образование</w:t>
            </w:r>
          </w:p>
        </w:tc>
      </w:tr>
      <w:tr w:rsidR="00951A8D" w14:paraId="2C1C5C7C" w14:textId="77777777" w:rsidTr="00193F80">
        <w:tc>
          <w:tcPr>
            <w:tcW w:w="2263" w:type="dxa"/>
            <w:vMerge/>
          </w:tcPr>
          <w:p w14:paraId="0C888ACC" w14:textId="77777777" w:rsidR="00951A8D" w:rsidRDefault="00951A8D" w:rsidP="00D63F65"/>
        </w:tc>
        <w:tc>
          <w:tcPr>
            <w:tcW w:w="1560" w:type="dxa"/>
          </w:tcPr>
          <w:p w14:paraId="6D416BA1" w14:textId="77777777" w:rsidR="00951A8D" w:rsidRDefault="00951A8D" w:rsidP="00D63F65">
            <w:r>
              <w:t>04</w:t>
            </w:r>
          </w:p>
        </w:tc>
        <w:tc>
          <w:tcPr>
            <w:tcW w:w="5102" w:type="dxa"/>
          </w:tcPr>
          <w:p w14:paraId="616CF5BE" w14:textId="77777777" w:rsidR="00951A8D" w:rsidRDefault="00951A8D" w:rsidP="00D63F65">
            <w:r w:rsidRPr="00945102">
              <w:rPr>
                <w:lang w:eastAsia="ru-RU"/>
              </w:rPr>
              <w:t>среднее общее образование</w:t>
            </w:r>
          </w:p>
        </w:tc>
      </w:tr>
      <w:tr w:rsidR="00951A8D" w14:paraId="17343921" w14:textId="77777777" w:rsidTr="00193F80">
        <w:tc>
          <w:tcPr>
            <w:tcW w:w="2263" w:type="dxa"/>
            <w:vMerge w:val="restart"/>
          </w:tcPr>
          <w:p w14:paraId="5714BF16" w14:textId="77777777" w:rsidR="00951A8D" w:rsidRDefault="00951A8D" w:rsidP="00D63F65">
            <w:r>
              <w:t>Профессиональное образование</w:t>
            </w:r>
          </w:p>
        </w:tc>
        <w:tc>
          <w:tcPr>
            <w:tcW w:w="1560" w:type="dxa"/>
          </w:tcPr>
          <w:p w14:paraId="51F3981E" w14:textId="77777777" w:rsidR="00951A8D" w:rsidRDefault="00951A8D" w:rsidP="00D63F65">
            <w:r>
              <w:t>05</w:t>
            </w:r>
          </w:p>
        </w:tc>
        <w:tc>
          <w:tcPr>
            <w:tcW w:w="5102" w:type="dxa"/>
          </w:tcPr>
          <w:p w14:paraId="1A179ECF" w14:textId="77777777" w:rsidR="00951A8D" w:rsidRDefault="00951A8D" w:rsidP="00D63F65">
            <w:r w:rsidRPr="00945102">
              <w:rPr>
                <w:lang w:eastAsia="ru-RU"/>
              </w:rPr>
              <w:t>среднее профессиональное образование</w:t>
            </w:r>
          </w:p>
        </w:tc>
      </w:tr>
      <w:tr w:rsidR="00951A8D" w14:paraId="3ABBA924" w14:textId="77777777" w:rsidTr="00193F80">
        <w:tc>
          <w:tcPr>
            <w:tcW w:w="2263" w:type="dxa"/>
            <w:vMerge/>
          </w:tcPr>
          <w:p w14:paraId="498056DE" w14:textId="77777777" w:rsidR="00951A8D" w:rsidRDefault="00951A8D" w:rsidP="00D63F65"/>
        </w:tc>
        <w:tc>
          <w:tcPr>
            <w:tcW w:w="1560" w:type="dxa"/>
          </w:tcPr>
          <w:p w14:paraId="5B915F1C" w14:textId="77777777" w:rsidR="00951A8D" w:rsidRDefault="00951A8D" w:rsidP="00D63F65">
            <w:r>
              <w:t>06</w:t>
            </w:r>
          </w:p>
        </w:tc>
        <w:tc>
          <w:tcPr>
            <w:tcW w:w="5102" w:type="dxa"/>
          </w:tcPr>
          <w:p w14:paraId="1221EE32" w14:textId="77777777" w:rsidR="00951A8D" w:rsidRDefault="00951A8D" w:rsidP="00D63F65">
            <w:r w:rsidRPr="00945102">
              <w:rPr>
                <w:lang w:eastAsia="ru-RU"/>
              </w:rPr>
              <w:t>высшее образование - бакалавриат</w:t>
            </w:r>
          </w:p>
        </w:tc>
      </w:tr>
      <w:tr w:rsidR="00951A8D" w14:paraId="49A7D1F6" w14:textId="77777777" w:rsidTr="00193F80">
        <w:tc>
          <w:tcPr>
            <w:tcW w:w="2263" w:type="dxa"/>
            <w:vMerge/>
          </w:tcPr>
          <w:p w14:paraId="4C548DAA" w14:textId="77777777" w:rsidR="00951A8D" w:rsidRDefault="00951A8D" w:rsidP="00D63F65"/>
        </w:tc>
        <w:tc>
          <w:tcPr>
            <w:tcW w:w="1560" w:type="dxa"/>
          </w:tcPr>
          <w:p w14:paraId="62CB8673" w14:textId="77777777" w:rsidR="00951A8D" w:rsidRDefault="00951A8D" w:rsidP="00D63F65">
            <w:r>
              <w:t>07</w:t>
            </w:r>
          </w:p>
        </w:tc>
        <w:tc>
          <w:tcPr>
            <w:tcW w:w="5102" w:type="dxa"/>
          </w:tcPr>
          <w:p w14:paraId="3F0BFAF8" w14:textId="77777777" w:rsidR="00951A8D" w:rsidRDefault="00951A8D" w:rsidP="00D63F65">
            <w:r w:rsidRPr="00945102">
              <w:rPr>
                <w:lang w:eastAsia="ru-RU"/>
              </w:rPr>
              <w:t>высшее образование - специалитет, магистратура</w:t>
            </w:r>
          </w:p>
        </w:tc>
      </w:tr>
      <w:tr w:rsidR="00951A8D" w14:paraId="691EAD39" w14:textId="77777777" w:rsidTr="00193F80">
        <w:tc>
          <w:tcPr>
            <w:tcW w:w="2263" w:type="dxa"/>
            <w:vMerge/>
          </w:tcPr>
          <w:p w14:paraId="462EAA5A" w14:textId="77777777" w:rsidR="00951A8D" w:rsidRDefault="00951A8D" w:rsidP="00D63F65"/>
        </w:tc>
        <w:tc>
          <w:tcPr>
            <w:tcW w:w="1560" w:type="dxa"/>
          </w:tcPr>
          <w:p w14:paraId="074A0C53" w14:textId="77777777" w:rsidR="00951A8D" w:rsidRDefault="00951A8D" w:rsidP="00D63F65">
            <w:r>
              <w:t>08</w:t>
            </w:r>
          </w:p>
        </w:tc>
        <w:tc>
          <w:tcPr>
            <w:tcW w:w="5102" w:type="dxa"/>
          </w:tcPr>
          <w:p w14:paraId="07808944" w14:textId="77777777" w:rsidR="00951A8D" w:rsidRDefault="00951A8D" w:rsidP="00D63F65">
            <w:r w:rsidRPr="00945102">
              <w:rPr>
                <w:lang w:eastAsia="ru-RU"/>
              </w:rPr>
              <w:t>высшее образование - подготовка кадров высшей квалификации</w:t>
            </w:r>
          </w:p>
        </w:tc>
      </w:tr>
      <w:tr w:rsidR="00951A8D" w14:paraId="23D2798A" w14:textId="77777777" w:rsidTr="00193F80">
        <w:tc>
          <w:tcPr>
            <w:tcW w:w="2263" w:type="dxa"/>
          </w:tcPr>
          <w:p w14:paraId="58E85466" w14:textId="77777777" w:rsidR="00951A8D" w:rsidRDefault="00951A8D" w:rsidP="00D63F65">
            <w:r>
              <w:t>Профессиональное обучение</w:t>
            </w:r>
          </w:p>
        </w:tc>
        <w:tc>
          <w:tcPr>
            <w:tcW w:w="1560" w:type="dxa"/>
          </w:tcPr>
          <w:p w14:paraId="63FAAE16" w14:textId="77777777" w:rsidR="00951A8D" w:rsidRDefault="00951A8D" w:rsidP="00D63F65">
            <w:r>
              <w:t>10</w:t>
            </w:r>
          </w:p>
        </w:tc>
        <w:tc>
          <w:tcPr>
            <w:tcW w:w="5102" w:type="dxa"/>
          </w:tcPr>
          <w:p w14:paraId="3B1B5D2E" w14:textId="77777777" w:rsidR="00951A8D" w:rsidRPr="00945102" w:rsidRDefault="00951A8D" w:rsidP="00D63F65">
            <w:pPr>
              <w:rPr>
                <w:lang w:eastAsia="ru-RU"/>
              </w:rPr>
            </w:pPr>
            <w:r>
              <w:t>профессиональное обучение</w:t>
            </w:r>
          </w:p>
        </w:tc>
      </w:tr>
      <w:tr w:rsidR="00951A8D" w14:paraId="2EF21F09" w14:textId="77777777" w:rsidTr="00193F80">
        <w:tc>
          <w:tcPr>
            <w:tcW w:w="2263" w:type="dxa"/>
            <w:vMerge w:val="restart"/>
          </w:tcPr>
          <w:p w14:paraId="5C8D7614" w14:textId="77777777" w:rsidR="00951A8D" w:rsidRDefault="00951A8D" w:rsidP="00D63F65">
            <w:r>
              <w:t>Дополнительное образование</w:t>
            </w:r>
          </w:p>
        </w:tc>
        <w:tc>
          <w:tcPr>
            <w:tcW w:w="1560" w:type="dxa"/>
          </w:tcPr>
          <w:p w14:paraId="39F7BA07" w14:textId="77777777" w:rsidR="00951A8D" w:rsidRDefault="00951A8D" w:rsidP="00D63F65">
            <w:r>
              <w:t>11</w:t>
            </w:r>
          </w:p>
        </w:tc>
        <w:tc>
          <w:tcPr>
            <w:tcW w:w="5102" w:type="dxa"/>
          </w:tcPr>
          <w:p w14:paraId="2C6161CF" w14:textId="77777777" w:rsidR="00951A8D" w:rsidRPr="00945102" w:rsidRDefault="00951A8D" w:rsidP="00D63F65">
            <w:pPr>
              <w:rPr>
                <w:lang w:eastAsia="ru-RU"/>
              </w:rPr>
            </w:pPr>
            <w:r w:rsidRPr="00945102">
              <w:rPr>
                <w:shd w:val="clear" w:color="auto" w:fill="FFFFFF"/>
              </w:rPr>
              <w:t>дополнительное образование детей и взрослых</w:t>
            </w:r>
          </w:p>
        </w:tc>
      </w:tr>
      <w:tr w:rsidR="00951A8D" w14:paraId="08DDB699" w14:textId="77777777" w:rsidTr="00193F80">
        <w:tc>
          <w:tcPr>
            <w:tcW w:w="2263" w:type="dxa"/>
            <w:vMerge/>
          </w:tcPr>
          <w:p w14:paraId="199D7822" w14:textId="77777777" w:rsidR="00951A8D" w:rsidRDefault="00951A8D" w:rsidP="00D63F65"/>
        </w:tc>
        <w:tc>
          <w:tcPr>
            <w:tcW w:w="1560" w:type="dxa"/>
          </w:tcPr>
          <w:p w14:paraId="49167E5A" w14:textId="77777777" w:rsidR="00951A8D" w:rsidRDefault="00951A8D" w:rsidP="00D63F65">
            <w:r>
              <w:t>12</w:t>
            </w:r>
          </w:p>
        </w:tc>
        <w:tc>
          <w:tcPr>
            <w:tcW w:w="5102" w:type="dxa"/>
          </w:tcPr>
          <w:p w14:paraId="5CA6DF9F" w14:textId="77777777" w:rsidR="00951A8D" w:rsidRPr="00945102" w:rsidRDefault="00951A8D" w:rsidP="00D63F65">
            <w:pPr>
              <w:rPr>
                <w:lang w:eastAsia="ru-RU"/>
              </w:rPr>
            </w:pPr>
            <w:r w:rsidRPr="00945102">
              <w:rPr>
                <w:shd w:val="clear" w:color="auto" w:fill="FFFFFF"/>
              </w:rPr>
              <w:t>дополнительное профессиональное образование</w:t>
            </w:r>
          </w:p>
        </w:tc>
      </w:tr>
    </w:tbl>
    <w:p w14:paraId="3CB2CB46" w14:textId="77777777" w:rsidR="00193F80" w:rsidRDefault="00193F80" w:rsidP="00193F80"/>
    <w:p w14:paraId="348CC6CE" w14:textId="77777777" w:rsidR="00C33E0E" w:rsidRDefault="00C33E0E" w:rsidP="00C33E0E">
      <w:pPr>
        <w:pStyle w:val="a5"/>
      </w:pPr>
      <w:r>
        <w:t>Необходимо предусмотреть возможность добавления/редактирования пользователем данного перечня.</w:t>
      </w:r>
    </w:p>
    <w:p w14:paraId="17B390F3" w14:textId="77777777" w:rsidR="00C33E0E" w:rsidRDefault="00C33E0E" w:rsidP="00C33E0E">
      <w:pPr>
        <w:spacing w:after="120" w:line="252" w:lineRule="auto"/>
      </w:pPr>
      <w:r>
        <w:t xml:space="preserve">Все сведения в этот справочник вводятся с помощью карточки </w:t>
      </w:r>
      <w:r w:rsidR="00945102">
        <w:t>Вид образования</w:t>
      </w:r>
      <w:r>
        <w:t>.</w:t>
      </w:r>
    </w:p>
    <w:p w14:paraId="5ECC7206" w14:textId="77777777" w:rsidR="00C33E0E" w:rsidRDefault="00C33E0E" w:rsidP="00C33E0E">
      <w:pPr>
        <w:pStyle w:val="a5"/>
      </w:pPr>
      <w:r>
        <w:t>Карточка включает в себя следующие поля:</w:t>
      </w:r>
    </w:p>
    <w:p w14:paraId="643F2F69" w14:textId="779BE2CD" w:rsidR="00C33E0E" w:rsidRDefault="00C33E0E" w:rsidP="00C33E0E">
      <w:pPr>
        <w:pStyle w:val="1-"/>
      </w:pPr>
      <w:r>
        <w:t xml:space="preserve">Код </w:t>
      </w:r>
      <w:r w:rsidR="00193F80">
        <w:t>–</w:t>
      </w:r>
      <w:r>
        <w:t xml:space="preserve"> </w:t>
      </w:r>
      <w:r w:rsidR="00193F80">
        <w:t xml:space="preserve">(пользовательский код) </w:t>
      </w:r>
      <w:r>
        <w:t>аналитический код редактируемой или вновь создаваемой записи. Новый код не должен совпадать ни с одним из кодов ранее введенных типов расчетов</w:t>
      </w:r>
      <w:r w:rsidR="00951A8D">
        <w:t>. Соответствует коду ОКИН</w:t>
      </w:r>
      <w:r>
        <w:t>;</w:t>
      </w:r>
    </w:p>
    <w:p w14:paraId="670ACA2D" w14:textId="77777777" w:rsidR="00C33E0E" w:rsidRDefault="00C33E0E" w:rsidP="00C33E0E">
      <w:pPr>
        <w:pStyle w:val="1-"/>
      </w:pPr>
      <w:r>
        <w:t xml:space="preserve">Название – наименование </w:t>
      </w:r>
      <w:r w:rsidR="00945102">
        <w:t>вида образования</w:t>
      </w:r>
      <w:r>
        <w:t>.</w:t>
      </w:r>
    </w:p>
    <w:p w14:paraId="23FB03EE" w14:textId="77777777" w:rsidR="00CA6C2E" w:rsidRDefault="00CA6C2E" w:rsidP="00CA78AF">
      <w:pPr>
        <w:pStyle w:val="a5"/>
      </w:pPr>
    </w:p>
    <w:p w14:paraId="6FD2844B" w14:textId="77777777" w:rsidR="00F8676F" w:rsidRDefault="00F8676F" w:rsidP="00CA78AF">
      <w:pPr>
        <w:pStyle w:val="a5"/>
      </w:pPr>
    </w:p>
    <w:p w14:paraId="7A2A3258" w14:textId="77777777" w:rsidR="00F8676F" w:rsidRDefault="00F8676F" w:rsidP="00F8676F">
      <w:pPr>
        <w:pStyle w:val="3-0"/>
      </w:pPr>
      <w:bookmarkStart w:id="64" w:name="_Toc55310182"/>
      <w:r>
        <w:t>Специальность.</w:t>
      </w:r>
      <w:bookmarkEnd w:id="64"/>
    </w:p>
    <w:p w14:paraId="3FDA58F9" w14:textId="77777777" w:rsidR="00F8676F" w:rsidRDefault="00F8676F" w:rsidP="00F8676F">
      <w:pPr>
        <w:spacing w:after="120" w:line="252" w:lineRule="auto"/>
      </w:pPr>
      <w:r>
        <w:t>Справочник содержит перечень специальностей в соответствии с Общероссийским классификатором специальностей по образованию (ОКСО).</w:t>
      </w:r>
    </w:p>
    <w:p w14:paraId="36941DCD" w14:textId="77777777" w:rsidR="00F8676F" w:rsidRPr="00720D00" w:rsidRDefault="00F8676F" w:rsidP="00F8676F">
      <w:pPr>
        <w:spacing w:after="120" w:line="252" w:lineRule="auto"/>
        <w:rPr>
          <w:rFonts w:eastAsia="Times New Roman" w:cs="Helvetica"/>
          <w:bCs/>
          <w:color w:val="333333"/>
          <w:szCs w:val="20"/>
          <w:bdr w:val="none" w:sz="0" w:space="0" w:color="auto" w:frame="1"/>
          <w:lang w:eastAsia="ru-RU"/>
        </w:rPr>
      </w:pPr>
      <w:r>
        <w:t xml:space="preserve">Справочник </w:t>
      </w:r>
      <w:r w:rsidR="007D6CFF">
        <w:t>Специальность</w:t>
      </w:r>
      <w:r>
        <w:t xml:space="preserve">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6B48170A" w14:textId="77777777" w:rsidR="00F8676F" w:rsidRDefault="00F8676F" w:rsidP="00F8676F">
      <w:pPr>
        <w:spacing w:after="120" w:line="252" w:lineRule="auto"/>
      </w:pPr>
      <w:r>
        <w:t>В карточке Физические лица на закладке Кадры есть блок Образование, для заполнения которого используется данный справочник.</w:t>
      </w:r>
    </w:p>
    <w:p w14:paraId="47A8C51B" w14:textId="77777777" w:rsidR="00F8676F" w:rsidRDefault="00F8676F" w:rsidP="00F8676F">
      <w:pPr>
        <w:spacing w:after="120" w:line="252" w:lineRule="auto"/>
      </w:pPr>
      <w:r>
        <w:t>На каждую специальность в картотеке формируется отдельная запись.</w:t>
      </w:r>
    </w:p>
    <w:p w14:paraId="309E7AFF" w14:textId="77777777" w:rsidR="00F8676F" w:rsidRDefault="00F8676F" w:rsidP="00F8676F">
      <w:pPr>
        <w:pStyle w:val="a5"/>
      </w:pPr>
      <w:r>
        <w:t>Необходимо предусмотреть возможность добавления/редактирования пользователем данного перечня.</w:t>
      </w:r>
    </w:p>
    <w:p w14:paraId="4AE1487A" w14:textId="77777777" w:rsidR="00F8676F" w:rsidRDefault="00F8676F" w:rsidP="00F8676F">
      <w:pPr>
        <w:spacing w:after="120" w:line="252" w:lineRule="auto"/>
      </w:pPr>
      <w:r>
        <w:t>Все сведения в этот справочник вводятся с помощью карточки Специальность.</w:t>
      </w:r>
    </w:p>
    <w:p w14:paraId="3FA640DE" w14:textId="77777777" w:rsidR="00F8676F" w:rsidRDefault="00F8676F" w:rsidP="00F8676F">
      <w:pPr>
        <w:pStyle w:val="a5"/>
      </w:pPr>
      <w:r>
        <w:t>Карточка включает в себя следующие поля:</w:t>
      </w:r>
    </w:p>
    <w:p w14:paraId="6813689A" w14:textId="77777777" w:rsidR="00F8676F" w:rsidRDefault="00F8676F" w:rsidP="00F8676F">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3F1366D8" w14:textId="5AD10A36" w:rsidR="00565317" w:rsidRDefault="00565317" w:rsidP="00F8676F">
      <w:pPr>
        <w:pStyle w:val="1-"/>
      </w:pPr>
      <w:r>
        <w:t>Код ОКСО. Поле не обязательно для заполнения.</w:t>
      </w:r>
    </w:p>
    <w:p w14:paraId="4BA0C19F" w14:textId="77777777" w:rsidR="00F8676F" w:rsidRDefault="00F8676F" w:rsidP="00F8676F">
      <w:pPr>
        <w:pStyle w:val="1-"/>
      </w:pPr>
      <w:r>
        <w:t>Название – наименование специальности.</w:t>
      </w:r>
    </w:p>
    <w:p w14:paraId="7130DD41" w14:textId="77777777" w:rsidR="00F8676F" w:rsidRDefault="00F8676F" w:rsidP="00CA78AF">
      <w:pPr>
        <w:pStyle w:val="a5"/>
      </w:pPr>
    </w:p>
    <w:p w14:paraId="7AA50769" w14:textId="77777777" w:rsidR="00F8676F" w:rsidRDefault="00F8676F" w:rsidP="00F8676F">
      <w:pPr>
        <w:pStyle w:val="3"/>
        <w:numPr>
          <w:ilvl w:val="0"/>
          <w:numId w:val="0"/>
        </w:numPr>
      </w:pPr>
    </w:p>
    <w:p w14:paraId="281A50A4" w14:textId="77777777" w:rsidR="00F8676F" w:rsidRDefault="00F8676F" w:rsidP="00F8676F">
      <w:pPr>
        <w:pStyle w:val="3-0"/>
      </w:pPr>
      <w:bookmarkStart w:id="65" w:name="_Toc55310183"/>
      <w:r>
        <w:t>Степень (квалификация).</w:t>
      </w:r>
      <w:bookmarkEnd w:id="65"/>
    </w:p>
    <w:p w14:paraId="1494630C" w14:textId="77777777" w:rsidR="00F8676F" w:rsidRDefault="00F8676F" w:rsidP="00F8676F">
      <w:pPr>
        <w:spacing w:after="120" w:line="252" w:lineRule="auto"/>
      </w:pPr>
    </w:p>
    <w:p w14:paraId="1BA87111" w14:textId="77777777" w:rsidR="00F8676F" w:rsidRDefault="00F8676F" w:rsidP="00F8676F">
      <w:pPr>
        <w:spacing w:after="120" w:line="252" w:lineRule="auto"/>
      </w:pPr>
      <w:r>
        <w:t xml:space="preserve">Справочник содержит перечень </w:t>
      </w:r>
      <w:r w:rsidR="007D6CFF">
        <w:t>уровней высшего профессионального образования.</w:t>
      </w:r>
    </w:p>
    <w:p w14:paraId="28066B60" w14:textId="77777777" w:rsidR="00F8676F" w:rsidRPr="00720D00" w:rsidRDefault="00F8676F" w:rsidP="00F8676F">
      <w:pPr>
        <w:spacing w:after="120" w:line="252" w:lineRule="auto"/>
        <w:rPr>
          <w:rFonts w:eastAsia="Times New Roman" w:cs="Helvetica"/>
          <w:bCs/>
          <w:color w:val="333333"/>
          <w:szCs w:val="20"/>
          <w:bdr w:val="none" w:sz="0" w:space="0" w:color="auto" w:frame="1"/>
          <w:lang w:eastAsia="ru-RU"/>
        </w:rPr>
      </w:pPr>
      <w:r>
        <w:t xml:space="preserve">Справочник </w:t>
      </w:r>
      <w:r w:rsidR="007D6CFF">
        <w:t>Степень (квалификация)</w:t>
      </w:r>
      <w:r>
        <w:t xml:space="preserve">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1951FF52" w14:textId="77777777" w:rsidR="00F8676F" w:rsidRDefault="00F8676F" w:rsidP="00F8676F">
      <w:pPr>
        <w:spacing w:after="120" w:line="252" w:lineRule="auto"/>
      </w:pPr>
      <w:r>
        <w:t>В карточке Физические лица на закладке Кадры есть блок Образование, для заполнения которого используется данный справочник.</w:t>
      </w:r>
    </w:p>
    <w:p w14:paraId="79BC9E2A" w14:textId="77777777" w:rsidR="00F8676F" w:rsidRDefault="00F8676F" w:rsidP="00F8676F">
      <w:pPr>
        <w:spacing w:after="120" w:line="252" w:lineRule="auto"/>
      </w:pPr>
      <w:r>
        <w:t xml:space="preserve">На каждую </w:t>
      </w:r>
      <w:r w:rsidR="007D6CFF">
        <w:t>степень</w:t>
      </w:r>
      <w:r>
        <w:t xml:space="preserve"> в картотеке формируется отдельная запись.</w:t>
      </w:r>
    </w:p>
    <w:p w14:paraId="540CA5FF" w14:textId="77777777" w:rsidR="007D6CFF" w:rsidRDefault="007D6CFF" w:rsidP="007D6CFF">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степеней (квалификаций):</w:t>
      </w:r>
    </w:p>
    <w:p w14:paraId="0449017B" w14:textId="77777777" w:rsidR="007D6CFF" w:rsidRDefault="007D6CFF" w:rsidP="00F8676F">
      <w:pPr>
        <w:spacing w:after="120" w:line="252" w:lineRule="auto"/>
      </w:pPr>
      <w:r>
        <w:t>- Бакалавр;</w:t>
      </w:r>
    </w:p>
    <w:p w14:paraId="7FCA76FD" w14:textId="77777777" w:rsidR="007D6CFF" w:rsidRDefault="007D6CFF" w:rsidP="00F8676F">
      <w:pPr>
        <w:spacing w:after="120" w:line="252" w:lineRule="auto"/>
      </w:pPr>
      <w:r>
        <w:t>- Специалист;</w:t>
      </w:r>
    </w:p>
    <w:p w14:paraId="1543C7AA" w14:textId="77777777" w:rsidR="007D6CFF" w:rsidRDefault="007D6CFF" w:rsidP="00F8676F">
      <w:pPr>
        <w:spacing w:after="120" w:line="252" w:lineRule="auto"/>
      </w:pPr>
      <w:r>
        <w:t>- Магистр.</w:t>
      </w:r>
    </w:p>
    <w:p w14:paraId="644F930E" w14:textId="77777777" w:rsidR="00F8676F" w:rsidRDefault="00F8676F" w:rsidP="00F8676F">
      <w:pPr>
        <w:pStyle w:val="a5"/>
      </w:pPr>
      <w:r>
        <w:t>Необходимо предусмотреть возможность добавления/редактирования пользователем данного перечня.</w:t>
      </w:r>
    </w:p>
    <w:p w14:paraId="5BC9792B" w14:textId="77777777" w:rsidR="00F8676F" w:rsidRDefault="00F8676F" w:rsidP="00F8676F">
      <w:pPr>
        <w:spacing w:after="120" w:line="252" w:lineRule="auto"/>
      </w:pPr>
      <w:r>
        <w:t xml:space="preserve">Все сведения в этот справочник вводятся с помощью карточки </w:t>
      </w:r>
      <w:r w:rsidR="007D6CFF">
        <w:t>Степень (квалификация)</w:t>
      </w:r>
      <w:r>
        <w:t>.</w:t>
      </w:r>
    </w:p>
    <w:p w14:paraId="5B3A54D7" w14:textId="77777777" w:rsidR="00F8676F" w:rsidRDefault="00F8676F" w:rsidP="00F8676F">
      <w:pPr>
        <w:pStyle w:val="a5"/>
      </w:pPr>
      <w:r>
        <w:t>Карточка включает в себя следующие поля:</w:t>
      </w:r>
    </w:p>
    <w:p w14:paraId="67D59D5C" w14:textId="34B3ED14" w:rsidR="00F8676F" w:rsidRDefault="00F851DC" w:rsidP="00F8676F">
      <w:pPr>
        <w:pStyle w:val="1-"/>
      </w:pPr>
      <w:r>
        <w:t>Пользовательский к</w:t>
      </w:r>
      <w:r w:rsidR="00F8676F">
        <w:t>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0902C9C9" w14:textId="77777777" w:rsidR="00F8676F" w:rsidRDefault="00F8676F" w:rsidP="00F8676F">
      <w:pPr>
        <w:pStyle w:val="1-"/>
      </w:pPr>
      <w:r>
        <w:t xml:space="preserve">Название – наименование </w:t>
      </w:r>
      <w:r w:rsidR="007D6CFF">
        <w:t>степени</w:t>
      </w:r>
      <w:r>
        <w:t>.</w:t>
      </w:r>
    </w:p>
    <w:p w14:paraId="4B03E50F" w14:textId="77777777" w:rsidR="007D6CFF" w:rsidRPr="00460FB1" w:rsidRDefault="007D6CFF" w:rsidP="007D6CFF">
      <w:r>
        <w:t xml:space="preserve">Возможность добавления/редактирования пользователем перечня Степени (квалификации) необходима для модуля «Организационный менеджмент </w:t>
      </w:r>
      <w:r>
        <w:rPr>
          <w:lang w:val="en-US"/>
        </w:rPr>
        <w:t>HR</w:t>
      </w:r>
      <w:r>
        <w:t xml:space="preserve"> системы».</w:t>
      </w:r>
    </w:p>
    <w:p w14:paraId="6F773D66" w14:textId="77777777" w:rsidR="00F8676F" w:rsidRDefault="00F8676F" w:rsidP="00CA78AF">
      <w:pPr>
        <w:pStyle w:val="a5"/>
      </w:pPr>
    </w:p>
    <w:p w14:paraId="4C7B60CC" w14:textId="77777777" w:rsidR="00CA6C2E" w:rsidRDefault="00CA6C2E" w:rsidP="00CA6C2E">
      <w:pPr>
        <w:pStyle w:val="3-0"/>
      </w:pPr>
      <w:bookmarkStart w:id="66" w:name="_Toc55310184"/>
      <w:r>
        <w:t>Воинские звания.</w:t>
      </w:r>
      <w:bookmarkEnd w:id="66"/>
    </w:p>
    <w:p w14:paraId="343D5DEF" w14:textId="6C733BE1" w:rsidR="00945102" w:rsidRDefault="00945102" w:rsidP="00945102">
      <w:pPr>
        <w:spacing w:after="120" w:line="252" w:lineRule="auto"/>
      </w:pPr>
      <w:r>
        <w:t xml:space="preserve">Справочник содержит перечень воинских званий. Классификация воинских званий производится в соответствии с ФЗ от 28.03.1998г. № 53-ФЗ (ред. от </w:t>
      </w:r>
      <w:r w:rsidR="001A75C4">
        <w:t>01.04</w:t>
      </w:r>
      <w:r>
        <w:t>.2020г.) «</w:t>
      </w:r>
      <w:r w:rsidR="001A75C4">
        <w:t>О воинской обязанности и военной службе</w:t>
      </w:r>
      <w:r>
        <w:t>»</w:t>
      </w:r>
      <w:r w:rsidR="00D63F65">
        <w:t xml:space="preserve"> (ст. 46)</w:t>
      </w:r>
      <w:r w:rsidR="001A75C4">
        <w:t>.</w:t>
      </w:r>
    </w:p>
    <w:p w14:paraId="31495BEA" w14:textId="77777777" w:rsidR="00945102" w:rsidRDefault="00945102" w:rsidP="00945102">
      <w:pPr>
        <w:spacing w:after="120" w:line="252" w:lineRule="auto"/>
      </w:pPr>
      <w:r>
        <w:t>Справочник используется для заполнения Личной карточки (форма Т-2) и отчета (Сотрудники, находящиеся на воинском учете). В карточке Физические лица на закладке Кадры есть блок Воинский учет для заполнения которого используется данный справочник, информация из блока Воинский учет попадает в карточку и отчет.</w:t>
      </w:r>
    </w:p>
    <w:p w14:paraId="6657DB6D" w14:textId="77777777" w:rsidR="00945102" w:rsidRDefault="00945102" w:rsidP="00945102">
      <w:pPr>
        <w:spacing w:after="120" w:line="252" w:lineRule="auto"/>
      </w:pPr>
      <w:r>
        <w:t>На каждое воинское звание в картотеке формируется отдельная запись.</w:t>
      </w:r>
    </w:p>
    <w:p w14:paraId="4128A3DF" w14:textId="7C5947E3" w:rsidR="002339AE" w:rsidRDefault="002339AE" w:rsidP="00945102">
      <w:pPr>
        <w:spacing w:after="120" w:line="252" w:lineRule="auto"/>
      </w:pPr>
      <w:r>
        <w:t>Справочник не является предзаполненным. Данные вносятся пользователем самостоятельно.</w:t>
      </w:r>
    </w:p>
    <w:p w14:paraId="0AC604CF" w14:textId="77777777" w:rsidR="00945102" w:rsidRDefault="00945102" w:rsidP="00945102">
      <w:pPr>
        <w:pStyle w:val="a5"/>
      </w:pPr>
      <w:r>
        <w:t>Необходимо предусмотреть возможность добавления/редактирования пользователем данного перечня.</w:t>
      </w:r>
    </w:p>
    <w:p w14:paraId="69B32A46" w14:textId="77777777" w:rsidR="00945102" w:rsidRDefault="00945102" w:rsidP="00945102">
      <w:pPr>
        <w:spacing w:after="120" w:line="252" w:lineRule="auto"/>
      </w:pPr>
      <w:r>
        <w:t>Все сведения в этот справочник вводятся с помощью карточки Воинское звание.</w:t>
      </w:r>
    </w:p>
    <w:p w14:paraId="1969BEA9" w14:textId="77777777" w:rsidR="00945102" w:rsidRDefault="00945102" w:rsidP="00945102">
      <w:pPr>
        <w:pStyle w:val="a5"/>
      </w:pPr>
      <w:r>
        <w:t>Карточка включает в себя следующие поля:</w:t>
      </w:r>
    </w:p>
    <w:p w14:paraId="08C41D35" w14:textId="77777777" w:rsidR="00945102" w:rsidRDefault="00945102" w:rsidP="00945102">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66A13C7D" w14:textId="77777777" w:rsidR="00945102" w:rsidRDefault="00945102" w:rsidP="00945102">
      <w:pPr>
        <w:pStyle w:val="1-"/>
      </w:pPr>
      <w:r>
        <w:t xml:space="preserve">Название – наименование </w:t>
      </w:r>
      <w:r w:rsidR="001A75C4">
        <w:t>воинского звания</w:t>
      </w:r>
      <w:r>
        <w:t>.</w:t>
      </w:r>
    </w:p>
    <w:p w14:paraId="529A7721" w14:textId="77777777" w:rsidR="00CA6C2E" w:rsidRDefault="00CA6C2E" w:rsidP="00CA78AF">
      <w:pPr>
        <w:pStyle w:val="a5"/>
      </w:pPr>
    </w:p>
    <w:p w14:paraId="0AD9002A" w14:textId="77777777" w:rsidR="00CA6C2E" w:rsidRDefault="00CA6C2E" w:rsidP="00CA6C2E">
      <w:pPr>
        <w:pStyle w:val="3-0"/>
      </w:pPr>
      <w:r>
        <w:t xml:space="preserve"> </w:t>
      </w:r>
      <w:bookmarkStart w:id="67" w:name="_Toc55310185"/>
      <w:r>
        <w:t>Отношение к военной службе.</w:t>
      </w:r>
      <w:bookmarkEnd w:id="67"/>
    </w:p>
    <w:p w14:paraId="41E7F033" w14:textId="77777777" w:rsidR="00CA6C2E" w:rsidRDefault="00CA6C2E" w:rsidP="00CA78AF">
      <w:pPr>
        <w:pStyle w:val="a5"/>
      </w:pPr>
    </w:p>
    <w:p w14:paraId="79F69D0E" w14:textId="77777777" w:rsidR="001A75C4" w:rsidRDefault="001A75C4" w:rsidP="001A75C4">
      <w:pPr>
        <w:spacing w:after="120" w:line="252" w:lineRule="auto"/>
      </w:pPr>
      <w:r>
        <w:t>Справочник содержит перечень отношений к военной службе по ОКИН.</w:t>
      </w:r>
    </w:p>
    <w:p w14:paraId="04F41BB3" w14:textId="77777777" w:rsidR="001A75C4" w:rsidRDefault="001A75C4" w:rsidP="001A75C4">
      <w:pPr>
        <w:spacing w:after="120" w:line="252" w:lineRule="auto"/>
      </w:pPr>
      <w:r>
        <w:lastRenderedPageBreak/>
        <w:t>Справочник используется для заполнения Личной карточки (форма Т-2) и отчета (Сотрудники, находящиеся на воинском учете). В карточке Физические лица на закладке Кадры есть блок Воинский учет для заполнения которого используется данный справочник, информация из блока Воинский учет попадает в карточку и отчет.</w:t>
      </w:r>
    </w:p>
    <w:p w14:paraId="23D74E03" w14:textId="77777777" w:rsidR="001A75C4" w:rsidRDefault="001A75C4" w:rsidP="001A75C4">
      <w:pPr>
        <w:spacing w:after="120" w:line="252" w:lineRule="auto"/>
      </w:pPr>
      <w:r>
        <w:t xml:space="preserve">На каждое </w:t>
      </w:r>
      <w:r w:rsidR="00864B88">
        <w:t>отношение к военной службе</w:t>
      </w:r>
      <w:r>
        <w:t xml:space="preserve"> в картотеке формируется отдельная запись.</w:t>
      </w:r>
    </w:p>
    <w:p w14:paraId="15D89478" w14:textId="77777777" w:rsidR="001A75C4" w:rsidRDefault="001A75C4" w:rsidP="001A75C4">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sidR="00864B88">
        <w:rPr>
          <w:color w:val="000000" w:themeColor="text1"/>
          <w:szCs w:val="20"/>
        </w:rPr>
        <w:t>отношений к военной службе</w:t>
      </w:r>
      <w:r>
        <w:rPr>
          <w:color w:val="000000" w:themeColor="text1"/>
          <w:szCs w:val="20"/>
        </w:rPr>
        <w:t>:</w:t>
      </w:r>
    </w:p>
    <w:tbl>
      <w:tblPr>
        <w:tblStyle w:val="af9"/>
        <w:tblW w:w="0" w:type="auto"/>
        <w:tblLook w:val="04A0" w:firstRow="1" w:lastRow="0" w:firstColumn="1" w:lastColumn="0" w:noHBand="0" w:noVBand="1"/>
      </w:tblPr>
      <w:tblGrid>
        <w:gridCol w:w="1129"/>
        <w:gridCol w:w="2268"/>
        <w:gridCol w:w="4111"/>
      </w:tblGrid>
      <w:tr w:rsidR="002339AE" w14:paraId="50B7A32E" w14:textId="77777777" w:rsidTr="002339AE">
        <w:tc>
          <w:tcPr>
            <w:tcW w:w="1129" w:type="dxa"/>
          </w:tcPr>
          <w:p w14:paraId="6322FED7" w14:textId="10E41DA2" w:rsidR="002339AE" w:rsidRPr="002339AE" w:rsidRDefault="002339AE" w:rsidP="002339AE">
            <w:pPr>
              <w:spacing w:after="120" w:line="252" w:lineRule="auto"/>
              <w:jc w:val="center"/>
              <w:rPr>
                <w:color w:val="000000" w:themeColor="text1"/>
                <w:sz w:val="18"/>
                <w:szCs w:val="18"/>
              </w:rPr>
            </w:pPr>
            <w:r w:rsidRPr="002339AE">
              <w:rPr>
                <w:color w:val="000000" w:themeColor="text1"/>
                <w:sz w:val="18"/>
                <w:szCs w:val="18"/>
              </w:rPr>
              <w:t>Код</w:t>
            </w:r>
          </w:p>
        </w:tc>
        <w:tc>
          <w:tcPr>
            <w:tcW w:w="2268" w:type="dxa"/>
          </w:tcPr>
          <w:p w14:paraId="50977C0F" w14:textId="2FF56804" w:rsidR="002339AE" w:rsidRPr="002339AE" w:rsidRDefault="002339AE" w:rsidP="002339AE">
            <w:pPr>
              <w:spacing w:after="120" w:line="252" w:lineRule="auto"/>
              <w:jc w:val="center"/>
              <w:rPr>
                <w:color w:val="000000" w:themeColor="text1"/>
                <w:sz w:val="18"/>
                <w:szCs w:val="18"/>
              </w:rPr>
            </w:pPr>
            <w:r w:rsidRPr="002339AE">
              <w:rPr>
                <w:color w:val="000000" w:themeColor="text1"/>
                <w:sz w:val="18"/>
                <w:szCs w:val="18"/>
              </w:rPr>
              <w:t>Код по ОКИН</w:t>
            </w:r>
          </w:p>
        </w:tc>
        <w:tc>
          <w:tcPr>
            <w:tcW w:w="4111" w:type="dxa"/>
          </w:tcPr>
          <w:p w14:paraId="5E7F3240" w14:textId="1E1D7388" w:rsidR="002339AE" w:rsidRPr="002339AE" w:rsidRDefault="002339AE" w:rsidP="002339AE">
            <w:pPr>
              <w:spacing w:after="120" w:line="252" w:lineRule="auto"/>
              <w:jc w:val="center"/>
              <w:rPr>
                <w:color w:val="000000" w:themeColor="text1"/>
                <w:sz w:val="18"/>
                <w:szCs w:val="18"/>
              </w:rPr>
            </w:pPr>
            <w:r w:rsidRPr="002339AE">
              <w:rPr>
                <w:color w:val="000000" w:themeColor="text1"/>
                <w:sz w:val="18"/>
                <w:szCs w:val="18"/>
              </w:rPr>
              <w:t>Наименование</w:t>
            </w:r>
          </w:p>
        </w:tc>
      </w:tr>
      <w:tr w:rsidR="002339AE" w14:paraId="47DB0954" w14:textId="77777777" w:rsidTr="002339AE">
        <w:tc>
          <w:tcPr>
            <w:tcW w:w="1129" w:type="dxa"/>
          </w:tcPr>
          <w:p w14:paraId="2FFC0510" w14:textId="3C739444" w:rsidR="002339AE" w:rsidRDefault="002339AE" w:rsidP="002339AE">
            <w:pPr>
              <w:spacing w:after="120" w:line="252" w:lineRule="auto"/>
              <w:rPr>
                <w:color w:val="000000" w:themeColor="text1"/>
                <w:szCs w:val="20"/>
              </w:rPr>
            </w:pPr>
            <w:r>
              <w:rPr>
                <w:color w:val="000000" w:themeColor="text1"/>
                <w:szCs w:val="20"/>
              </w:rPr>
              <w:t>01</w:t>
            </w:r>
          </w:p>
        </w:tc>
        <w:tc>
          <w:tcPr>
            <w:tcW w:w="2268" w:type="dxa"/>
          </w:tcPr>
          <w:p w14:paraId="725AF91F" w14:textId="237F9D20" w:rsidR="002339AE" w:rsidRDefault="002339AE" w:rsidP="002339AE">
            <w:pPr>
              <w:spacing w:after="120" w:line="252" w:lineRule="auto"/>
              <w:rPr>
                <w:color w:val="000000" w:themeColor="text1"/>
                <w:szCs w:val="20"/>
              </w:rPr>
            </w:pPr>
            <w:r>
              <w:rPr>
                <w:color w:val="000000" w:themeColor="text1"/>
                <w:szCs w:val="20"/>
              </w:rPr>
              <w:t>01</w:t>
            </w:r>
          </w:p>
        </w:tc>
        <w:tc>
          <w:tcPr>
            <w:tcW w:w="4111" w:type="dxa"/>
          </w:tcPr>
          <w:p w14:paraId="271410F3" w14:textId="25B1C05F" w:rsidR="002339AE" w:rsidRDefault="002339AE" w:rsidP="002339AE">
            <w:pPr>
              <w:spacing w:after="120" w:line="252" w:lineRule="auto"/>
              <w:rPr>
                <w:color w:val="000000" w:themeColor="text1"/>
                <w:szCs w:val="20"/>
              </w:rPr>
            </w:pPr>
            <w:r w:rsidRPr="00864B88">
              <w:rPr>
                <w:rFonts w:cs="Arial"/>
                <w:color w:val="333333"/>
                <w:shd w:val="clear" w:color="auto" w:fill="FFFFFF"/>
              </w:rPr>
              <w:t>Военнослужащий</w:t>
            </w:r>
          </w:p>
        </w:tc>
      </w:tr>
      <w:tr w:rsidR="002339AE" w14:paraId="178EA80F" w14:textId="77777777" w:rsidTr="002339AE">
        <w:tc>
          <w:tcPr>
            <w:tcW w:w="1129" w:type="dxa"/>
          </w:tcPr>
          <w:p w14:paraId="3901A732" w14:textId="390BCA1F" w:rsidR="002339AE" w:rsidRDefault="002339AE" w:rsidP="002339AE">
            <w:pPr>
              <w:spacing w:after="120" w:line="252" w:lineRule="auto"/>
              <w:rPr>
                <w:color w:val="000000" w:themeColor="text1"/>
                <w:szCs w:val="20"/>
              </w:rPr>
            </w:pPr>
            <w:r>
              <w:rPr>
                <w:color w:val="000000" w:themeColor="text1"/>
                <w:szCs w:val="20"/>
              </w:rPr>
              <w:t>02</w:t>
            </w:r>
          </w:p>
        </w:tc>
        <w:tc>
          <w:tcPr>
            <w:tcW w:w="2268" w:type="dxa"/>
          </w:tcPr>
          <w:p w14:paraId="0F77EE2D" w14:textId="71BB9549" w:rsidR="002339AE" w:rsidRDefault="002339AE" w:rsidP="002339AE">
            <w:pPr>
              <w:spacing w:after="120" w:line="252" w:lineRule="auto"/>
              <w:rPr>
                <w:color w:val="000000" w:themeColor="text1"/>
                <w:szCs w:val="20"/>
              </w:rPr>
            </w:pPr>
            <w:r>
              <w:rPr>
                <w:color w:val="000000" w:themeColor="text1"/>
                <w:szCs w:val="20"/>
              </w:rPr>
              <w:t>02</w:t>
            </w:r>
          </w:p>
        </w:tc>
        <w:tc>
          <w:tcPr>
            <w:tcW w:w="4111" w:type="dxa"/>
          </w:tcPr>
          <w:p w14:paraId="06F8F2FE" w14:textId="13DC8147" w:rsidR="002339AE" w:rsidRDefault="002339AE" w:rsidP="002339AE">
            <w:pPr>
              <w:spacing w:after="120" w:line="252" w:lineRule="auto"/>
              <w:rPr>
                <w:color w:val="000000" w:themeColor="text1"/>
                <w:szCs w:val="20"/>
              </w:rPr>
            </w:pPr>
            <w:r w:rsidRPr="00864B88">
              <w:rPr>
                <w:rFonts w:cs="Arial"/>
                <w:color w:val="333333"/>
                <w:shd w:val="clear" w:color="auto" w:fill="FFFFFF"/>
              </w:rPr>
              <w:t>Военнообязанный</w:t>
            </w:r>
          </w:p>
        </w:tc>
      </w:tr>
      <w:tr w:rsidR="002339AE" w14:paraId="63F87867" w14:textId="77777777" w:rsidTr="002339AE">
        <w:tc>
          <w:tcPr>
            <w:tcW w:w="1129" w:type="dxa"/>
          </w:tcPr>
          <w:p w14:paraId="56D1FA40" w14:textId="1455E3CD" w:rsidR="002339AE" w:rsidRDefault="002339AE" w:rsidP="002339AE">
            <w:pPr>
              <w:spacing w:after="120" w:line="252" w:lineRule="auto"/>
              <w:rPr>
                <w:color w:val="000000" w:themeColor="text1"/>
                <w:szCs w:val="20"/>
              </w:rPr>
            </w:pPr>
            <w:r>
              <w:rPr>
                <w:color w:val="000000" w:themeColor="text1"/>
                <w:szCs w:val="20"/>
              </w:rPr>
              <w:t>03</w:t>
            </w:r>
          </w:p>
        </w:tc>
        <w:tc>
          <w:tcPr>
            <w:tcW w:w="2268" w:type="dxa"/>
          </w:tcPr>
          <w:p w14:paraId="507A48EF" w14:textId="445B085B" w:rsidR="002339AE" w:rsidRDefault="002339AE" w:rsidP="002339AE">
            <w:pPr>
              <w:spacing w:after="120" w:line="252" w:lineRule="auto"/>
              <w:rPr>
                <w:color w:val="000000" w:themeColor="text1"/>
                <w:szCs w:val="20"/>
              </w:rPr>
            </w:pPr>
            <w:r>
              <w:rPr>
                <w:color w:val="000000" w:themeColor="text1"/>
                <w:szCs w:val="20"/>
              </w:rPr>
              <w:t>03</w:t>
            </w:r>
          </w:p>
        </w:tc>
        <w:tc>
          <w:tcPr>
            <w:tcW w:w="4111" w:type="dxa"/>
          </w:tcPr>
          <w:p w14:paraId="7E4CD0F0" w14:textId="5E220846" w:rsidR="002339AE" w:rsidRDefault="002339AE" w:rsidP="002339AE">
            <w:pPr>
              <w:spacing w:after="120" w:line="252" w:lineRule="auto"/>
              <w:rPr>
                <w:color w:val="000000" w:themeColor="text1"/>
                <w:szCs w:val="20"/>
              </w:rPr>
            </w:pPr>
            <w:r w:rsidRPr="00864B88">
              <w:rPr>
                <w:rFonts w:cs="Arial"/>
                <w:color w:val="333333"/>
                <w:shd w:val="clear" w:color="auto" w:fill="FFFFFF"/>
              </w:rPr>
              <w:t>Невоеннообязанный</w:t>
            </w:r>
          </w:p>
        </w:tc>
      </w:tr>
      <w:tr w:rsidR="002339AE" w14:paraId="10D821BF" w14:textId="77777777" w:rsidTr="002339AE">
        <w:tc>
          <w:tcPr>
            <w:tcW w:w="1129" w:type="dxa"/>
          </w:tcPr>
          <w:p w14:paraId="4E2FF2F1" w14:textId="3E10EF76" w:rsidR="002339AE" w:rsidRDefault="002339AE" w:rsidP="002339AE">
            <w:pPr>
              <w:spacing w:after="120" w:line="252" w:lineRule="auto"/>
              <w:rPr>
                <w:color w:val="000000" w:themeColor="text1"/>
                <w:szCs w:val="20"/>
              </w:rPr>
            </w:pPr>
            <w:r>
              <w:rPr>
                <w:color w:val="000000" w:themeColor="text1"/>
                <w:szCs w:val="20"/>
              </w:rPr>
              <w:t>04</w:t>
            </w:r>
          </w:p>
        </w:tc>
        <w:tc>
          <w:tcPr>
            <w:tcW w:w="2268" w:type="dxa"/>
          </w:tcPr>
          <w:p w14:paraId="2087D421" w14:textId="735C6831" w:rsidR="002339AE" w:rsidRDefault="002339AE" w:rsidP="002339AE">
            <w:pPr>
              <w:spacing w:after="120" w:line="252" w:lineRule="auto"/>
              <w:rPr>
                <w:color w:val="000000" w:themeColor="text1"/>
                <w:szCs w:val="20"/>
              </w:rPr>
            </w:pPr>
            <w:r>
              <w:rPr>
                <w:color w:val="000000" w:themeColor="text1"/>
                <w:szCs w:val="20"/>
              </w:rPr>
              <w:t>04</w:t>
            </w:r>
          </w:p>
        </w:tc>
        <w:tc>
          <w:tcPr>
            <w:tcW w:w="4111" w:type="dxa"/>
          </w:tcPr>
          <w:p w14:paraId="15E1C1E5" w14:textId="1E70B069" w:rsidR="002339AE" w:rsidRDefault="002339AE" w:rsidP="002339AE">
            <w:pPr>
              <w:spacing w:after="120" w:line="252" w:lineRule="auto"/>
              <w:rPr>
                <w:color w:val="000000" w:themeColor="text1"/>
                <w:szCs w:val="20"/>
              </w:rPr>
            </w:pPr>
            <w:r w:rsidRPr="00864B88">
              <w:rPr>
                <w:rFonts w:cs="Arial"/>
                <w:color w:val="333333"/>
                <w:shd w:val="clear" w:color="auto" w:fill="FFFFFF"/>
              </w:rPr>
              <w:t>Призывник</w:t>
            </w:r>
          </w:p>
        </w:tc>
      </w:tr>
      <w:tr w:rsidR="002339AE" w14:paraId="4F0DEC2A" w14:textId="77777777" w:rsidTr="002339AE">
        <w:tc>
          <w:tcPr>
            <w:tcW w:w="1129" w:type="dxa"/>
          </w:tcPr>
          <w:p w14:paraId="191E2D06" w14:textId="2ABF605A" w:rsidR="002339AE" w:rsidRDefault="002339AE" w:rsidP="002339AE">
            <w:pPr>
              <w:spacing w:after="120" w:line="252" w:lineRule="auto"/>
              <w:rPr>
                <w:color w:val="000000" w:themeColor="text1"/>
                <w:szCs w:val="20"/>
              </w:rPr>
            </w:pPr>
            <w:r>
              <w:rPr>
                <w:color w:val="000000" w:themeColor="text1"/>
                <w:szCs w:val="20"/>
              </w:rPr>
              <w:t>05</w:t>
            </w:r>
          </w:p>
        </w:tc>
        <w:tc>
          <w:tcPr>
            <w:tcW w:w="2268" w:type="dxa"/>
          </w:tcPr>
          <w:p w14:paraId="35B207A3" w14:textId="3B161789" w:rsidR="002339AE" w:rsidRDefault="002339AE" w:rsidP="002339AE">
            <w:pPr>
              <w:spacing w:after="120" w:line="252" w:lineRule="auto"/>
              <w:rPr>
                <w:color w:val="000000" w:themeColor="text1"/>
                <w:szCs w:val="20"/>
              </w:rPr>
            </w:pPr>
            <w:r>
              <w:rPr>
                <w:color w:val="000000" w:themeColor="text1"/>
                <w:szCs w:val="20"/>
              </w:rPr>
              <w:t>05</w:t>
            </w:r>
          </w:p>
        </w:tc>
        <w:tc>
          <w:tcPr>
            <w:tcW w:w="4111" w:type="dxa"/>
          </w:tcPr>
          <w:p w14:paraId="09DBC47F" w14:textId="71D37934" w:rsidR="002339AE" w:rsidRDefault="002339AE" w:rsidP="002339AE">
            <w:pPr>
              <w:spacing w:after="120" w:line="252" w:lineRule="auto"/>
              <w:rPr>
                <w:color w:val="000000" w:themeColor="text1"/>
                <w:szCs w:val="20"/>
              </w:rPr>
            </w:pPr>
            <w:r w:rsidRPr="00864B88">
              <w:rPr>
                <w:rFonts w:cs="Arial"/>
                <w:color w:val="333333"/>
                <w:shd w:val="clear" w:color="auto" w:fill="FFFFFF"/>
              </w:rPr>
              <w:t>Служащий таможенных органов</w:t>
            </w:r>
          </w:p>
        </w:tc>
      </w:tr>
    </w:tbl>
    <w:p w14:paraId="0827CCAC" w14:textId="77777777" w:rsidR="002339AE" w:rsidRDefault="002339AE" w:rsidP="001A75C4">
      <w:pPr>
        <w:spacing w:after="120" w:line="252" w:lineRule="auto"/>
        <w:rPr>
          <w:color w:val="000000" w:themeColor="text1"/>
          <w:szCs w:val="20"/>
        </w:rPr>
      </w:pPr>
    </w:p>
    <w:p w14:paraId="43A6BD70" w14:textId="77777777" w:rsidR="001A75C4" w:rsidRDefault="001A75C4" w:rsidP="001A75C4">
      <w:pPr>
        <w:pStyle w:val="a5"/>
      </w:pPr>
      <w:r>
        <w:t>Необходимо предусмотреть возможность добавления/редактирования пользователем данного перечня.</w:t>
      </w:r>
    </w:p>
    <w:p w14:paraId="6EBE58DC" w14:textId="77777777" w:rsidR="001A75C4" w:rsidRDefault="001A75C4" w:rsidP="001A75C4">
      <w:pPr>
        <w:spacing w:after="120" w:line="252" w:lineRule="auto"/>
      </w:pPr>
      <w:r>
        <w:t xml:space="preserve">Все сведения в этот справочник вводятся с помощью карточки </w:t>
      </w:r>
      <w:r w:rsidR="00864B88">
        <w:t>Отношение к военной службе</w:t>
      </w:r>
      <w:r>
        <w:t>.</w:t>
      </w:r>
    </w:p>
    <w:p w14:paraId="1763F4B3" w14:textId="77777777" w:rsidR="001A75C4" w:rsidRDefault="001A75C4" w:rsidP="001A75C4">
      <w:pPr>
        <w:pStyle w:val="a5"/>
      </w:pPr>
      <w:r>
        <w:t>Карточка включает в себя следующие поля:</w:t>
      </w:r>
    </w:p>
    <w:p w14:paraId="70AF2568" w14:textId="77777777" w:rsidR="001A75C4" w:rsidRDefault="001A75C4" w:rsidP="001A75C4">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0AE03869" w14:textId="4AA6FBC5" w:rsidR="002339AE" w:rsidRDefault="002339AE" w:rsidP="001A75C4">
      <w:pPr>
        <w:pStyle w:val="1-"/>
      </w:pPr>
      <w:r>
        <w:t>Код по ОКИН.</w:t>
      </w:r>
    </w:p>
    <w:p w14:paraId="0A3AF155" w14:textId="77777777" w:rsidR="001A75C4" w:rsidRDefault="001A75C4" w:rsidP="001A75C4">
      <w:pPr>
        <w:pStyle w:val="1-"/>
      </w:pPr>
      <w:r>
        <w:t xml:space="preserve">Название – наименование </w:t>
      </w:r>
      <w:r w:rsidR="00864B88">
        <w:t>отношения к военной службе</w:t>
      </w:r>
      <w:r>
        <w:t>.</w:t>
      </w:r>
    </w:p>
    <w:p w14:paraId="124908BF" w14:textId="77777777" w:rsidR="00CA6C2E" w:rsidRDefault="00CA6C2E" w:rsidP="00CA78AF">
      <w:pPr>
        <w:pStyle w:val="a5"/>
      </w:pPr>
    </w:p>
    <w:p w14:paraId="16E14A13" w14:textId="77777777" w:rsidR="00CA6C2E" w:rsidRDefault="00CA6C2E" w:rsidP="00CA6C2E">
      <w:pPr>
        <w:pStyle w:val="3-0"/>
      </w:pPr>
      <w:r>
        <w:t xml:space="preserve"> </w:t>
      </w:r>
      <w:bookmarkStart w:id="68" w:name="_Toc55310186"/>
      <w:r>
        <w:t>Состояние в браке.</w:t>
      </w:r>
      <w:bookmarkEnd w:id="68"/>
    </w:p>
    <w:p w14:paraId="5BE387B4" w14:textId="77777777" w:rsidR="00864B88" w:rsidRDefault="00864B88" w:rsidP="00864B88">
      <w:pPr>
        <w:spacing w:after="120" w:line="252" w:lineRule="auto"/>
      </w:pPr>
      <w:r>
        <w:t>Справочник содержит перечень состояний в браке по ОКИН.</w:t>
      </w:r>
    </w:p>
    <w:p w14:paraId="42D9E533" w14:textId="77777777" w:rsidR="003574AE" w:rsidRPr="00720D00" w:rsidRDefault="003574AE" w:rsidP="003574AE">
      <w:pPr>
        <w:spacing w:after="120" w:line="252" w:lineRule="auto"/>
        <w:rPr>
          <w:rFonts w:eastAsia="Times New Roman" w:cs="Helvetica"/>
          <w:bCs/>
          <w:color w:val="333333"/>
          <w:szCs w:val="20"/>
          <w:bdr w:val="none" w:sz="0" w:space="0" w:color="auto" w:frame="1"/>
          <w:lang w:eastAsia="ru-RU"/>
        </w:rPr>
      </w:pPr>
      <w:r>
        <w:t xml:space="preserve">Справочник Состояние в браке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3C3AA314" w14:textId="77777777" w:rsidR="00864B88" w:rsidRDefault="00864B88" w:rsidP="00864B88">
      <w:pPr>
        <w:spacing w:after="120" w:line="252" w:lineRule="auto"/>
      </w:pPr>
      <w:r>
        <w:t>На каждое состояние в браке в картотеке формируется отдельная запись.</w:t>
      </w:r>
    </w:p>
    <w:p w14:paraId="308F1008" w14:textId="77777777" w:rsidR="00864B88" w:rsidRDefault="00864B88" w:rsidP="00864B88">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состояний в браке:</w:t>
      </w:r>
    </w:p>
    <w:tbl>
      <w:tblPr>
        <w:tblStyle w:val="af9"/>
        <w:tblW w:w="0" w:type="auto"/>
        <w:tblLook w:val="04A0" w:firstRow="1" w:lastRow="0" w:firstColumn="1" w:lastColumn="0" w:noHBand="0" w:noVBand="1"/>
      </w:tblPr>
      <w:tblGrid>
        <w:gridCol w:w="2268"/>
        <w:gridCol w:w="7083"/>
      </w:tblGrid>
      <w:tr w:rsidR="002339AE" w14:paraId="2857183B" w14:textId="77777777" w:rsidTr="002A6A87">
        <w:tc>
          <w:tcPr>
            <w:tcW w:w="2268" w:type="dxa"/>
          </w:tcPr>
          <w:p w14:paraId="2DF8D2D8" w14:textId="30D636CA" w:rsidR="002339AE" w:rsidRPr="002339AE" w:rsidRDefault="002339AE" w:rsidP="00DB7828">
            <w:pPr>
              <w:spacing w:after="120" w:line="252" w:lineRule="auto"/>
              <w:jc w:val="center"/>
              <w:rPr>
                <w:color w:val="000000" w:themeColor="text1"/>
                <w:sz w:val="18"/>
                <w:szCs w:val="18"/>
              </w:rPr>
            </w:pPr>
            <w:r w:rsidRPr="002339AE">
              <w:rPr>
                <w:color w:val="000000" w:themeColor="text1"/>
                <w:sz w:val="18"/>
                <w:szCs w:val="18"/>
              </w:rPr>
              <w:t>Код</w:t>
            </w:r>
            <w:r>
              <w:rPr>
                <w:color w:val="000000" w:themeColor="text1"/>
                <w:sz w:val="18"/>
                <w:szCs w:val="18"/>
              </w:rPr>
              <w:t xml:space="preserve"> (соответствует коду</w:t>
            </w:r>
            <w:r w:rsidRPr="002339AE">
              <w:rPr>
                <w:color w:val="000000" w:themeColor="text1"/>
                <w:sz w:val="18"/>
                <w:szCs w:val="18"/>
              </w:rPr>
              <w:t xml:space="preserve"> по ОКИН</w:t>
            </w:r>
            <w:r>
              <w:rPr>
                <w:color w:val="000000" w:themeColor="text1"/>
                <w:sz w:val="18"/>
                <w:szCs w:val="18"/>
              </w:rPr>
              <w:t>)</w:t>
            </w:r>
          </w:p>
        </w:tc>
        <w:tc>
          <w:tcPr>
            <w:tcW w:w="7083" w:type="dxa"/>
          </w:tcPr>
          <w:p w14:paraId="3DBD75A5" w14:textId="77777777" w:rsidR="002339AE" w:rsidRPr="002339AE" w:rsidRDefault="002339AE" w:rsidP="00DB7828">
            <w:pPr>
              <w:spacing w:after="120" w:line="252" w:lineRule="auto"/>
              <w:jc w:val="center"/>
              <w:rPr>
                <w:color w:val="000000" w:themeColor="text1"/>
                <w:sz w:val="18"/>
                <w:szCs w:val="18"/>
              </w:rPr>
            </w:pPr>
            <w:r w:rsidRPr="002339AE">
              <w:rPr>
                <w:color w:val="000000" w:themeColor="text1"/>
                <w:sz w:val="18"/>
                <w:szCs w:val="18"/>
              </w:rPr>
              <w:t>Наименование</w:t>
            </w:r>
          </w:p>
        </w:tc>
      </w:tr>
      <w:tr w:rsidR="002339AE" w14:paraId="06AF70F5" w14:textId="77777777" w:rsidTr="002A6A87">
        <w:tc>
          <w:tcPr>
            <w:tcW w:w="2268" w:type="dxa"/>
          </w:tcPr>
          <w:p w14:paraId="066A8CE1" w14:textId="2500A253" w:rsidR="002339AE" w:rsidRDefault="002339AE" w:rsidP="00DB7828">
            <w:pPr>
              <w:spacing w:after="120" w:line="252" w:lineRule="auto"/>
              <w:rPr>
                <w:color w:val="000000" w:themeColor="text1"/>
                <w:szCs w:val="20"/>
              </w:rPr>
            </w:pPr>
            <w:r>
              <w:rPr>
                <w:color w:val="000000" w:themeColor="text1"/>
                <w:szCs w:val="20"/>
              </w:rPr>
              <w:t>1</w:t>
            </w:r>
          </w:p>
        </w:tc>
        <w:tc>
          <w:tcPr>
            <w:tcW w:w="7083" w:type="dxa"/>
          </w:tcPr>
          <w:p w14:paraId="40AB4CD5" w14:textId="506AC34A" w:rsidR="002339AE" w:rsidRDefault="002339AE" w:rsidP="00DB7828">
            <w:pPr>
              <w:spacing w:after="120" w:line="252" w:lineRule="auto"/>
              <w:rPr>
                <w:color w:val="000000" w:themeColor="text1"/>
                <w:szCs w:val="20"/>
              </w:rPr>
            </w:pPr>
            <w:r w:rsidRPr="00864B88">
              <w:rPr>
                <w:rFonts w:cs="Arial"/>
                <w:color w:val="333333"/>
                <w:shd w:val="clear" w:color="auto" w:fill="FFFFFF"/>
              </w:rPr>
              <w:t>Никогда не состоял(а) в браке</w:t>
            </w:r>
          </w:p>
        </w:tc>
      </w:tr>
      <w:tr w:rsidR="002339AE" w14:paraId="1890E0E9" w14:textId="77777777" w:rsidTr="002A6A87">
        <w:tc>
          <w:tcPr>
            <w:tcW w:w="2268" w:type="dxa"/>
          </w:tcPr>
          <w:p w14:paraId="26D916E2" w14:textId="246013CF" w:rsidR="002339AE" w:rsidRDefault="002339AE" w:rsidP="00DB7828">
            <w:pPr>
              <w:spacing w:after="120" w:line="252" w:lineRule="auto"/>
              <w:rPr>
                <w:color w:val="000000" w:themeColor="text1"/>
                <w:szCs w:val="20"/>
              </w:rPr>
            </w:pPr>
            <w:r>
              <w:rPr>
                <w:color w:val="000000" w:themeColor="text1"/>
                <w:szCs w:val="20"/>
              </w:rPr>
              <w:t>2</w:t>
            </w:r>
          </w:p>
        </w:tc>
        <w:tc>
          <w:tcPr>
            <w:tcW w:w="7083" w:type="dxa"/>
          </w:tcPr>
          <w:p w14:paraId="714FAC46" w14:textId="4544CF9F" w:rsidR="002339AE" w:rsidRDefault="002339AE" w:rsidP="00DB7828">
            <w:pPr>
              <w:spacing w:after="120" w:line="252" w:lineRule="auto"/>
              <w:rPr>
                <w:color w:val="000000" w:themeColor="text1"/>
                <w:szCs w:val="20"/>
              </w:rPr>
            </w:pPr>
            <w:r w:rsidRPr="00864B88">
              <w:rPr>
                <w:rFonts w:cs="Arial"/>
                <w:color w:val="333333"/>
                <w:shd w:val="clear" w:color="auto" w:fill="FFFFFF"/>
              </w:rPr>
              <w:t>Состоит в зарегистрированном браке</w:t>
            </w:r>
          </w:p>
        </w:tc>
      </w:tr>
      <w:tr w:rsidR="002339AE" w14:paraId="3056FA77" w14:textId="77777777" w:rsidTr="002A6A87">
        <w:tc>
          <w:tcPr>
            <w:tcW w:w="2268" w:type="dxa"/>
          </w:tcPr>
          <w:p w14:paraId="6B118705" w14:textId="14E4B4E2" w:rsidR="002339AE" w:rsidRDefault="002339AE" w:rsidP="00DB7828">
            <w:pPr>
              <w:spacing w:after="120" w:line="252" w:lineRule="auto"/>
              <w:rPr>
                <w:color w:val="000000" w:themeColor="text1"/>
                <w:szCs w:val="20"/>
              </w:rPr>
            </w:pPr>
            <w:r>
              <w:rPr>
                <w:color w:val="000000" w:themeColor="text1"/>
                <w:szCs w:val="20"/>
              </w:rPr>
              <w:t>3</w:t>
            </w:r>
          </w:p>
        </w:tc>
        <w:tc>
          <w:tcPr>
            <w:tcW w:w="7083" w:type="dxa"/>
          </w:tcPr>
          <w:p w14:paraId="1A75B2BF" w14:textId="72E2E4A8" w:rsidR="002339AE" w:rsidRDefault="002339AE" w:rsidP="00DB7828">
            <w:pPr>
              <w:spacing w:after="120" w:line="252" w:lineRule="auto"/>
              <w:rPr>
                <w:color w:val="000000" w:themeColor="text1"/>
                <w:szCs w:val="20"/>
              </w:rPr>
            </w:pPr>
            <w:r w:rsidRPr="00864B88">
              <w:rPr>
                <w:rFonts w:cs="Arial"/>
                <w:color w:val="333333"/>
                <w:shd w:val="clear" w:color="auto" w:fill="FFFFFF"/>
              </w:rPr>
              <w:t>Состоит в незарегистрированном браке</w:t>
            </w:r>
          </w:p>
        </w:tc>
      </w:tr>
      <w:tr w:rsidR="002339AE" w14:paraId="051ABE52" w14:textId="77777777" w:rsidTr="002A6A87">
        <w:tc>
          <w:tcPr>
            <w:tcW w:w="2268" w:type="dxa"/>
          </w:tcPr>
          <w:p w14:paraId="33E602E5" w14:textId="24FBFCEC" w:rsidR="002339AE" w:rsidRDefault="002339AE" w:rsidP="00DB7828">
            <w:pPr>
              <w:spacing w:after="120" w:line="252" w:lineRule="auto"/>
              <w:rPr>
                <w:color w:val="000000" w:themeColor="text1"/>
                <w:szCs w:val="20"/>
              </w:rPr>
            </w:pPr>
            <w:r>
              <w:rPr>
                <w:color w:val="000000" w:themeColor="text1"/>
                <w:szCs w:val="20"/>
              </w:rPr>
              <w:t>4</w:t>
            </w:r>
          </w:p>
        </w:tc>
        <w:tc>
          <w:tcPr>
            <w:tcW w:w="7083" w:type="dxa"/>
          </w:tcPr>
          <w:p w14:paraId="1A09CD6E" w14:textId="213DC1E0" w:rsidR="002339AE" w:rsidRDefault="002A6A87" w:rsidP="00DB7828">
            <w:pPr>
              <w:spacing w:after="120" w:line="252" w:lineRule="auto"/>
              <w:rPr>
                <w:color w:val="000000" w:themeColor="text1"/>
                <w:szCs w:val="20"/>
              </w:rPr>
            </w:pPr>
            <w:r w:rsidRPr="00864B88">
              <w:rPr>
                <w:rFonts w:cs="Arial"/>
                <w:color w:val="333333"/>
                <w:shd w:val="clear" w:color="auto" w:fill="FFFFFF"/>
              </w:rPr>
              <w:t>Вдовец (вдова)</w:t>
            </w:r>
          </w:p>
        </w:tc>
      </w:tr>
      <w:tr w:rsidR="002339AE" w14:paraId="5A5569C0" w14:textId="77777777" w:rsidTr="002A6A87">
        <w:tc>
          <w:tcPr>
            <w:tcW w:w="2268" w:type="dxa"/>
          </w:tcPr>
          <w:p w14:paraId="29FE44E3" w14:textId="7222B3C3" w:rsidR="002339AE" w:rsidRDefault="002339AE" w:rsidP="00DB7828">
            <w:pPr>
              <w:spacing w:after="120" w:line="252" w:lineRule="auto"/>
              <w:rPr>
                <w:color w:val="000000" w:themeColor="text1"/>
                <w:szCs w:val="20"/>
              </w:rPr>
            </w:pPr>
            <w:r>
              <w:rPr>
                <w:color w:val="000000" w:themeColor="text1"/>
                <w:szCs w:val="20"/>
              </w:rPr>
              <w:t>5</w:t>
            </w:r>
          </w:p>
        </w:tc>
        <w:tc>
          <w:tcPr>
            <w:tcW w:w="7083" w:type="dxa"/>
          </w:tcPr>
          <w:p w14:paraId="1AA58113" w14:textId="020DF938" w:rsidR="002339AE" w:rsidRDefault="002A6A87" w:rsidP="00DB7828">
            <w:pPr>
              <w:spacing w:after="120" w:line="252" w:lineRule="auto"/>
              <w:rPr>
                <w:color w:val="000000" w:themeColor="text1"/>
                <w:szCs w:val="20"/>
              </w:rPr>
            </w:pPr>
            <w:r w:rsidRPr="00864B88">
              <w:rPr>
                <w:rFonts w:cs="Arial"/>
                <w:color w:val="333333"/>
                <w:shd w:val="clear" w:color="auto" w:fill="FFFFFF"/>
              </w:rPr>
              <w:t>Разведен(а) официально (развод зарегистрирован)</w:t>
            </w:r>
          </w:p>
        </w:tc>
      </w:tr>
      <w:tr w:rsidR="002339AE" w14:paraId="27183A0B" w14:textId="77777777" w:rsidTr="002A6A87">
        <w:tc>
          <w:tcPr>
            <w:tcW w:w="2268" w:type="dxa"/>
          </w:tcPr>
          <w:p w14:paraId="17EBAA90" w14:textId="677780AD" w:rsidR="002339AE" w:rsidRDefault="002339AE" w:rsidP="00DB7828">
            <w:pPr>
              <w:spacing w:after="120" w:line="252" w:lineRule="auto"/>
              <w:rPr>
                <w:color w:val="000000" w:themeColor="text1"/>
                <w:szCs w:val="20"/>
              </w:rPr>
            </w:pPr>
            <w:r>
              <w:rPr>
                <w:color w:val="000000" w:themeColor="text1"/>
                <w:szCs w:val="20"/>
              </w:rPr>
              <w:t>6</w:t>
            </w:r>
          </w:p>
        </w:tc>
        <w:tc>
          <w:tcPr>
            <w:tcW w:w="7083" w:type="dxa"/>
          </w:tcPr>
          <w:p w14:paraId="46FB05BF" w14:textId="5CA5BC85" w:rsidR="002339AE" w:rsidRPr="00864B88" w:rsidRDefault="002A6A87" w:rsidP="00DB7828">
            <w:pPr>
              <w:spacing w:after="120" w:line="252" w:lineRule="auto"/>
              <w:rPr>
                <w:rFonts w:cs="Arial"/>
                <w:color w:val="333333"/>
                <w:shd w:val="clear" w:color="auto" w:fill="FFFFFF"/>
              </w:rPr>
            </w:pPr>
            <w:r w:rsidRPr="00864B88">
              <w:rPr>
                <w:rFonts w:cs="Arial"/>
                <w:color w:val="333333"/>
                <w:shd w:val="clear" w:color="auto" w:fill="FFFFFF"/>
              </w:rPr>
              <w:t>Разошелся(лась)</w:t>
            </w:r>
          </w:p>
        </w:tc>
      </w:tr>
    </w:tbl>
    <w:p w14:paraId="2763F5C1" w14:textId="77777777" w:rsidR="002339AE" w:rsidRDefault="002339AE" w:rsidP="00864B88">
      <w:pPr>
        <w:spacing w:after="120" w:line="252" w:lineRule="auto"/>
        <w:rPr>
          <w:color w:val="000000" w:themeColor="text1"/>
          <w:szCs w:val="20"/>
        </w:rPr>
      </w:pPr>
    </w:p>
    <w:p w14:paraId="111527B3" w14:textId="77777777" w:rsidR="00864B88" w:rsidRDefault="00864B88" w:rsidP="00864B88">
      <w:pPr>
        <w:pStyle w:val="a5"/>
      </w:pPr>
      <w:r>
        <w:t>Необходимо предусмотреть возможность добавления/редактирования пользователем данного перечня.</w:t>
      </w:r>
    </w:p>
    <w:p w14:paraId="73A0C79B" w14:textId="77777777" w:rsidR="00864B88" w:rsidRDefault="00864B88" w:rsidP="00864B88">
      <w:pPr>
        <w:spacing w:after="120" w:line="252" w:lineRule="auto"/>
      </w:pPr>
      <w:r>
        <w:t>Все сведения в этот справочник вводятся с помощью карточки Состояние в браке.</w:t>
      </w:r>
    </w:p>
    <w:p w14:paraId="7A166D61" w14:textId="77777777" w:rsidR="00864B88" w:rsidRDefault="00864B88" w:rsidP="00864B88">
      <w:pPr>
        <w:pStyle w:val="a5"/>
      </w:pPr>
      <w:r>
        <w:t>Карточка включает в себя следующие поля:</w:t>
      </w:r>
    </w:p>
    <w:p w14:paraId="496F2DFB" w14:textId="5F823B95" w:rsidR="00864B88" w:rsidRDefault="00864B88" w:rsidP="00864B88">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r w:rsidR="002A6A87">
        <w:t>. Соответствует коду ОКИН</w:t>
      </w:r>
      <w:r>
        <w:t>;</w:t>
      </w:r>
    </w:p>
    <w:p w14:paraId="483197A1" w14:textId="77777777" w:rsidR="00864B88" w:rsidRDefault="00864B88" w:rsidP="00864B88">
      <w:pPr>
        <w:pStyle w:val="1-"/>
      </w:pPr>
      <w:r>
        <w:lastRenderedPageBreak/>
        <w:t xml:space="preserve">Название – наименование </w:t>
      </w:r>
      <w:r w:rsidR="003574AE">
        <w:t>состояния в браке</w:t>
      </w:r>
      <w:r>
        <w:t>.</w:t>
      </w:r>
    </w:p>
    <w:p w14:paraId="3192D8ED" w14:textId="77777777" w:rsidR="00CA6C2E" w:rsidRDefault="00CA6C2E" w:rsidP="00CA78AF">
      <w:pPr>
        <w:pStyle w:val="a5"/>
      </w:pPr>
    </w:p>
    <w:p w14:paraId="6998C2FA" w14:textId="77777777" w:rsidR="00CA6C2E" w:rsidRDefault="00CA6C2E" w:rsidP="00CA78AF">
      <w:pPr>
        <w:pStyle w:val="a5"/>
      </w:pPr>
    </w:p>
    <w:p w14:paraId="247CEA95" w14:textId="77777777" w:rsidR="00CA6C2E" w:rsidRDefault="00CA6C2E" w:rsidP="00CA6C2E">
      <w:pPr>
        <w:pStyle w:val="3-0"/>
      </w:pPr>
      <w:bookmarkStart w:id="69" w:name="_Toc55310187"/>
      <w:r>
        <w:t>Степень родства.</w:t>
      </w:r>
      <w:bookmarkEnd w:id="69"/>
    </w:p>
    <w:p w14:paraId="67400FF9" w14:textId="77777777" w:rsidR="00820C34" w:rsidRDefault="00820C34" w:rsidP="00820C34">
      <w:pPr>
        <w:spacing w:after="120" w:line="252" w:lineRule="auto"/>
      </w:pPr>
      <w:r>
        <w:t>Справочник содержит перечень степеней родства по ОКИН.</w:t>
      </w:r>
    </w:p>
    <w:p w14:paraId="1FB1A5FD" w14:textId="77777777" w:rsidR="003574AE" w:rsidRPr="00720D00" w:rsidRDefault="003574AE" w:rsidP="003574AE">
      <w:pPr>
        <w:spacing w:after="120" w:line="252" w:lineRule="auto"/>
        <w:rPr>
          <w:rFonts w:eastAsia="Times New Roman" w:cs="Helvetica"/>
          <w:bCs/>
          <w:color w:val="333333"/>
          <w:szCs w:val="20"/>
          <w:bdr w:val="none" w:sz="0" w:space="0" w:color="auto" w:frame="1"/>
          <w:lang w:eastAsia="ru-RU"/>
        </w:rPr>
      </w:pPr>
      <w:r>
        <w:t xml:space="preserve">Справочник Степень родства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7D39AF47" w14:textId="77777777" w:rsidR="00820C34" w:rsidRDefault="00820C34" w:rsidP="00820C34">
      <w:pPr>
        <w:spacing w:after="120" w:line="252" w:lineRule="auto"/>
      </w:pPr>
      <w:r>
        <w:t>На каждую степень родства в картотеке формируется отдельная запись.</w:t>
      </w:r>
    </w:p>
    <w:p w14:paraId="290624DD" w14:textId="77777777" w:rsidR="00820C34" w:rsidRDefault="00820C34" w:rsidP="00820C34">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степеней родства:</w:t>
      </w:r>
    </w:p>
    <w:tbl>
      <w:tblPr>
        <w:tblStyle w:val="af9"/>
        <w:tblW w:w="0" w:type="auto"/>
        <w:tblLook w:val="04A0" w:firstRow="1" w:lastRow="0" w:firstColumn="1" w:lastColumn="0" w:noHBand="0" w:noVBand="1"/>
      </w:tblPr>
      <w:tblGrid>
        <w:gridCol w:w="1101"/>
        <w:gridCol w:w="4394"/>
      </w:tblGrid>
      <w:tr w:rsidR="00820C34" w:rsidRPr="009B2E42" w14:paraId="16931F68" w14:textId="77777777" w:rsidTr="009B2E42">
        <w:tc>
          <w:tcPr>
            <w:tcW w:w="1101" w:type="dxa"/>
          </w:tcPr>
          <w:p w14:paraId="6BC105AE" w14:textId="77777777" w:rsidR="00820C34" w:rsidRPr="009B2E42" w:rsidRDefault="00820C34" w:rsidP="009B2E42">
            <w:pPr>
              <w:rPr>
                <w:color w:val="000000" w:themeColor="text1"/>
                <w:szCs w:val="20"/>
              </w:rPr>
            </w:pPr>
            <w:r w:rsidRPr="009B2E42">
              <w:rPr>
                <w:color w:val="000000" w:themeColor="text1"/>
                <w:szCs w:val="20"/>
              </w:rPr>
              <w:t>01</w:t>
            </w:r>
          </w:p>
        </w:tc>
        <w:tc>
          <w:tcPr>
            <w:tcW w:w="4394" w:type="dxa"/>
          </w:tcPr>
          <w:p w14:paraId="6703C46B" w14:textId="77777777" w:rsidR="00820C34" w:rsidRPr="009B2E42" w:rsidRDefault="00820C34" w:rsidP="009B2E42">
            <w:pPr>
              <w:rPr>
                <w:color w:val="000000" w:themeColor="text1"/>
                <w:szCs w:val="20"/>
              </w:rPr>
            </w:pPr>
            <w:r w:rsidRPr="009B2E42">
              <w:rPr>
                <w:color w:val="000000" w:themeColor="text1"/>
                <w:szCs w:val="20"/>
              </w:rPr>
              <w:t>Муж</w:t>
            </w:r>
          </w:p>
        </w:tc>
      </w:tr>
      <w:tr w:rsidR="00820C34" w:rsidRPr="009B2E42" w14:paraId="6F6134AC" w14:textId="77777777" w:rsidTr="009B2E42">
        <w:tc>
          <w:tcPr>
            <w:tcW w:w="1101" w:type="dxa"/>
          </w:tcPr>
          <w:p w14:paraId="252886CA" w14:textId="77777777" w:rsidR="00820C34" w:rsidRPr="009B2E42" w:rsidRDefault="00820C34" w:rsidP="009B2E42">
            <w:pPr>
              <w:rPr>
                <w:color w:val="000000" w:themeColor="text1"/>
                <w:szCs w:val="20"/>
              </w:rPr>
            </w:pPr>
            <w:r w:rsidRPr="009B2E42">
              <w:rPr>
                <w:color w:val="000000" w:themeColor="text1"/>
                <w:szCs w:val="20"/>
              </w:rPr>
              <w:t>02</w:t>
            </w:r>
          </w:p>
        </w:tc>
        <w:tc>
          <w:tcPr>
            <w:tcW w:w="4394" w:type="dxa"/>
          </w:tcPr>
          <w:p w14:paraId="1EC7BB17" w14:textId="77777777" w:rsidR="00820C34" w:rsidRPr="009B2E42" w:rsidRDefault="00820C34" w:rsidP="009B2E42">
            <w:pPr>
              <w:rPr>
                <w:color w:val="000000" w:themeColor="text1"/>
                <w:szCs w:val="20"/>
              </w:rPr>
            </w:pPr>
            <w:r w:rsidRPr="009B2E42">
              <w:rPr>
                <w:rFonts w:cs="Arial"/>
                <w:color w:val="333333"/>
                <w:szCs w:val="20"/>
                <w:shd w:val="clear" w:color="auto" w:fill="FFFFFF"/>
              </w:rPr>
              <w:t>Жена</w:t>
            </w:r>
          </w:p>
        </w:tc>
      </w:tr>
      <w:tr w:rsidR="00820C34" w:rsidRPr="009B2E42" w14:paraId="7C9C11E1" w14:textId="77777777" w:rsidTr="009B2E42">
        <w:tc>
          <w:tcPr>
            <w:tcW w:w="1101" w:type="dxa"/>
          </w:tcPr>
          <w:p w14:paraId="7F2EAA15" w14:textId="77777777" w:rsidR="00820C34" w:rsidRPr="009B2E42" w:rsidRDefault="00820C34" w:rsidP="009B2E42">
            <w:pPr>
              <w:rPr>
                <w:color w:val="000000" w:themeColor="text1"/>
                <w:szCs w:val="20"/>
              </w:rPr>
            </w:pPr>
            <w:r w:rsidRPr="009B2E42">
              <w:rPr>
                <w:rFonts w:cs="Arial"/>
                <w:color w:val="333333"/>
                <w:szCs w:val="20"/>
                <w:shd w:val="clear" w:color="auto" w:fill="FFFFFF"/>
              </w:rPr>
              <w:t>03</w:t>
            </w:r>
          </w:p>
        </w:tc>
        <w:tc>
          <w:tcPr>
            <w:tcW w:w="4394" w:type="dxa"/>
          </w:tcPr>
          <w:p w14:paraId="3C3FF4B8" w14:textId="77777777" w:rsidR="00820C34" w:rsidRPr="009B2E42" w:rsidRDefault="00820C34" w:rsidP="009B2E42">
            <w:pPr>
              <w:rPr>
                <w:color w:val="000000" w:themeColor="text1"/>
                <w:szCs w:val="20"/>
              </w:rPr>
            </w:pPr>
            <w:r w:rsidRPr="009B2E42">
              <w:rPr>
                <w:color w:val="000000" w:themeColor="text1"/>
                <w:szCs w:val="20"/>
              </w:rPr>
              <w:t>Отец</w:t>
            </w:r>
          </w:p>
        </w:tc>
      </w:tr>
      <w:tr w:rsidR="00820C34" w:rsidRPr="009B2E42" w14:paraId="5B4A0A01" w14:textId="77777777" w:rsidTr="009B2E42">
        <w:tc>
          <w:tcPr>
            <w:tcW w:w="1101" w:type="dxa"/>
          </w:tcPr>
          <w:p w14:paraId="0A66D92E" w14:textId="77777777" w:rsidR="00820C34" w:rsidRPr="009B2E42" w:rsidRDefault="00820C34" w:rsidP="009B2E42">
            <w:pPr>
              <w:rPr>
                <w:color w:val="000000" w:themeColor="text1"/>
                <w:szCs w:val="20"/>
              </w:rPr>
            </w:pPr>
            <w:r w:rsidRPr="009B2E42">
              <w:rPr>
                <w:rFonts w:cs="Arial"/>
                <w:color w:val="333333"/>
                <w:szCs w:val="20"/>
                <w:shd w:val="clear" w:color="auto" w:fill="FFFFFF"/>
              </w:rPr>
              <w:t>04</w:t>
            </w:r>
          </w:p>
        </w:tc>
        <w:tc>
          <w:tcPr>
            <w:tcW w:w="4394" w:type="dxa"/>
          </w:tcPr>
          <w:p w14:paraId="26A677AE" w14:textId="77777777" w:rsidR="00820C34" w:rsidRPr="009B2E42" w:rsidRDefault="00820C34" w:rsidP="009B2E42">
            <w:pPr>
              <w:rPr>
                <w:color w:val="000000" w:themeColor="text1"/>
                <w:szCs w:val="20"/>
              </w:rPr>
            </w:pPr>
            <w:r w:rsidRPr="009B2E42">
              <w:rPr>
                <w:rFonts w:cs="Arial"/>
                <w:color w:val="333333"/>
                <w:szCs w:val="20"/>
                <w:shd w:val="clear" w:color="auto" w:fill="FFFFFF"/>
              </w:rPr>
              <w:t>Мать</w:t>
            </w:r>
          </w:p>
        </w:tc>
      </w:tr>
      <w:tr w:rsidR="00820C34" w:rsidRPr="009B2E42" w14:paraId="02178A8C" w14:textId="77777777" w:rsidTr="009B2E42">
        <w:tc>
          <w:tcPr>
            <w:tcW w:w="1101" w:type="dxa"/>
          </w:tcPr>
          <w:p w14:paraId="426EA041" w14:textId="77777777" w:rsidR="00820C34" w:rsidRPr="009B2E42" w:rsidRDefault="00820C34" w:rsidP="009B2E42">
            <w:pPr>
              <w:rPr>
                <w:color w:val="000000" w:themeColor="text1"/>
                <w:szCs w:val="20"/>
              </w:rPr>
            </w:pPr>
            <w:r w:rsidRPr="009B2E42">
              <w:rPr>
                <w:rFonts w:cs="Arial"/>
                <w:color w:val="333333"/>
                <w:szCs w:val="20"/>
                <w:shd w:val="clear" w:color="auto" w:fill="FFFFFF"/>
              </w:rPr>
              <w:t>05</w:t>
            </w:r>
          </w:p>
        </w:tc>
        <w:tc>
          <w:tcPr>
            <w:tcW w:w="4394" w:type="dxa"/>
          </w:tcPr>
          <w:p w14:paraId="2906B9ED" w14:textId="77777777" w:rsidR="00820C34" w:rsidRPr="009B2E42" w:rsidRDefault="00820C34" w:rsidP="009B2E42">
            <w:pPr>
              <w:rPr>
                <w:color w:val="000000" w:themeColor="text1"/>
                <w:szCs w:val="20"/>
              </w:rPr>
            </w:pPr>
            <w:r w:rsidRPr="009B2E42">
              <w:rPr>
                <w:rFonts w:cs="Arial"/>
                <w:color w:val="333333"/>
                <w:szCs w:val="20"/>
                <w:shd w:val="clear" w:color="auto" w:fill="FFFFFF"/>
              </w:rPr>
              <w:t>Сын</w:t>
            </w:r>
          </w:p>
        </w:tc>
      </w:tr>
      <w:tr w:rsidR="00820C34" w:rsidRPr="009B2E42" w14:paraId="35DB9A95" w14:textId="77777777" w:rsidTr="009B2E42">
        <w:tc>
          <w:tcPr>
            <w:tcW w:w="1101" w:type="dxa"/>
          </w:tcPr>
          <w:p w14:paraId="5C2AE158" w14:textId="77777777" w:rsidR="00820C34" w:rsidRPr="009B2E42" w:rsidRDefault="00820C34" w:rsidP="009B2E42">
            <w:pPr>
              <w:rPr>
                <w:color w:val="000000" w:themeColor="text1"/>
                <w:szCs w:val="20"/>
              </w:rPr>
            </w:pPr>
            <w:r w:rsidRPr="009B2E42">
              <w:rPr>
                <w:color w:val="000000" w:themeColor="text1"/>
                <w:szCs w:val="20"/>
              </w:rPr>
              <w:t>06</w:t>
            </w:r>
          </w:p>
        </w:tc>
        <w:tc>
          <w:tcPr>
            <w:tcW w:w="4394" w:type="dxa"/>
          </w:tcPr>
          <w:p w14:paraId="7413C78E" w14:textId="77777777" w:rsidR="00820C34" w:rsidRPr="009B2E42" w:rsidRDefault="00820C34" w:rsidP="009B2E42">
            <w:pPr>
              <w:rPr>
                <w:color w:val="000000" w:themeColor="text1"/>
                <w:szCs w:val="20"/>
              </w:rPr>
            </w:pPr>
            <w:r w:rsidRPr="009B2E42">
              <w:rPr>
                <w:rFonts w:cs="Arial"/>
                <w:color w:val="333333"/>
                <w:szCs w:val="20"/>
                <w:shd w:val="clear" w:color="auto" w:fill="FFFFFF"/>
              </w:rPr>
              <w:t>Дочь</w:t>
            </w:r>
          </w:p>
        </w:tc>
      </w:tr>
      <w:tr w:rsidR="00820C34" w:rsidRPr="009B2E42" w14:paraId="27E9E887" w14:textId="77777777" w:rsidTr="009B2E42">
        <w:tc>
          <w:tcPr>
            <w:tcW w:w="1101" w:type="dxa"/>
          </w:tcPr>
          <w:p w14:paraId="44C613AE" w14:textId="77777777" w:rsidR="00820C34" w:rsidRPr="009B2E42" w:rsidRDefault="00820C34" w:rsidP="009B2E42">
            <w:pPr>
              <w:rPr>
                <w:color w:val="000000" w:themeColor="text1"/>
                <w:szCs w:val="20"/>
              </w:rPr>
            </w:pPr>
            <w:r w:rsidRPr="009B2E42">
              <w:rPr>
                <w:color w:val="000000" w:themeColor="text1"/>
                <w:szCs w:val="20"/>
              </w:rPr>
              <w:t>07</w:t>
            </w:r>
          </w:p>
        </w:tc>
        <w:tc>
          <w:tcPr>
            <w:tcW w:w="4394" w:type="dxa"/>
          </w:tcPr>
          <w:p w14:paraId="7DEDD3F9" w14:textId="77777777" w:rsidR="00820C34" w:rsidRPr="009B2E42" w:rsidRDefault="00820C34" w:rsidP="009B2E42">
            <w:pPr>
              <w:rPr>
                <w:color w:val="000000" w:themeColor="text1"/>
                <w:szCs w:val="20"/>
              </w:rPr>
            </w:pPr>
            <w:r w:rsidRPr="009B2E42">
              <w:rPr>
                <w:color w:val="000000" w:themeColor="text1"/>
                <w:szCs w:val="20"/>
              </w:rPr>
              <w:t>Дедушка</w:t>
            </w:r>
          </w:p>
        </w:tc>
      </w:tr>
      <w:tr w:rsidR="00820C34" w:rsidRPr="009B2E42" w14:paraId="47953AD5" w14:textId="77777777" w:rsidTr="009B2E42">
        <w:tc>
          <w:tcPr>
            <w:tcW w:w="1101" w:type="dxa"/>
          </w:tcPr>
          <w:p w14:paraId="538A3A44" w14:textId="77777777" w:rsidR="00820C34" w:rsidRPr="009B2E42" w:rsidRDefault="00820C34" w:rsidP="009B2E42">
            <w:pPr>
              <w:rPr>
                <w:color w:val="000000" w:themeColor="text1"/>
                <w:szCs w:val="20"/>
              </w:rPr>
            </w:pPr>
            <w:r w:rsidRPr="009B2E42">
              <w:rPr>
                <w:color w:val="000000" w:themeColor="text1"/>
                <w:szCs w:val="20"/>
              </w:rPr>
              <w:t>08</w:t>
            </w:r>
          </w:p>
        </w:tc>
        <w:tc>
          <w:tcPr>
            <w:tcW w:w="4394" w:type="dxa"/>
          </w:tcPr>
          <w:p w14:paraId="78EA1785" w14:textId="77777777" w:rsidR="00820C34" w:rsidRPr="009B2E42" w:rsidRDefault="00820C34" w:rsidP="009B2E42">
            <w:pPr>
              <w:rPr>
                <w:color w:val="000000" w:themeColor="text1"/>
                <w:szCs w:val="20"/>
              </w:rPr>
            </w:pPr>
            <w:r w:rsidRPr="009B2E42">
              <w:rPr>
                <w:rFonts w:cs="Arial"/>
                <w:color w:val="333333"/>
                <w:szCs w:val="20"/>
                <w:shd w:val="clear" w:color="auto" w:fill="FFFFFF"/>
              </w:rPr>
              <w:t>Бабушка</w:t>
            </w:r>
          </w:p>
        </w:tc>
      </w:tr>
      <w:tr w:rsidR="00820C34" w:rsidRPr="009B2E42" w14:paraId="19FF9559" w14:textId="77777777" w:rsidTr="009B2E42">
        <w:tc>
          <w:tcPr>
            <w:tcW w:w="1101" w:type="dxa"/>
          </w:tcPr>
          <w:p w14:paraId="42FEDE69" w14:textId="77777777" w:rsidR="00820C34" w:rsidRPr="009B2E42" w:rsidRDefault="00820C34" w:rsidP="009B2E42">
            <w:pPr>
              <w:rPr>
                <w:color w:val="000000" w:themeColor="text1"/>
                <w:szCs w:val="20"/>
              </w:rPr>
            </w:pPr>
            <w:r w:rsidRPr="009B2E42">
              <w:rPr>
                <w:color w:val="000000" w:themeColor="text1"/>
                <w:szCs w:val="20"/>
              </w:rPr>
              <w:t>09</w:t>
            </w:r>
          </w:p>
        </w:tc>
        <w:tc>
          <w:tcPr>
            <w:tcW w:w="4394" w:type="dxa"/>
          </w:tcPr>
          <w:p w14:paraId="46A7449A" w14:textId="77777777" w:rsidR="00820C34" w:rsidRPr="009B2E42" w:rsidRDefault="00820C34" w:rsidP="009B2E42">
            <w:pPr>
              <w:rPr>
                <w:rFonts w:cs="Arial"/>
                <w:color w:val="333333"/>
                <w:szCs w:val="20"/>
                <w:shd w:val="clear" w:color="auto" w:fill="FFFFFF"/>
              </w:rPr>
            </w:pPr>
            <w:r w:rsidRPr="009B2E42">
              <w:rPr>
                <w:color w:val="000000" w:themeColor="text1"/>
                <w:szCs w:val="20"/>
              </w:rPr>
              <w:t>Внук</w:t>
            </w:r>
          </w:p>
        </w:tc>
      </w:tr>
      <w:tr w:rsidR="00820C34" w:rsidRPr="009B2E42" w14:paraId="2FBF6AF1" w14:textId="77777777" w:rsidTr="009B2E42">
        <w:tc>
          <w:tcPr>
            <w:tcW w:w="1101" w:type="dxa"/>
          </w:tcPr>
          <w:p w14:paraId="7D114328" w14:textId="77777777" w:rsidR="00820C34" w:rsidRPr="009B2E42" w:rsidRDefault="00820C34" w:rsidP="009B2E42">
            <w:pPr>
              <w:rPr>
                <w:color w:val="000000" w:themeColor="text1"/>
                <w:szCs w:val="20"/>
              </w:rPr>
            </w:pPr>
            <w:r w:rsidRPr="009B2E42">
              <w:rPr>
                <w:color w:val="000000" w:themeColor="text1"/>
                <w:szCs w:val="20"/>
              </w:rPr>
              <w:t>10</w:t>
            </w:r>
          </w:p>
        </w:tc>
        <w:tc>
          <w:tcPr>
            <w:tcW w:w="4394" w:type="dxa"/>
          </w:tcPr>
          <w:p w14:paraId="1A4A4ED8" w14:textId="77777777" w:rsidR="00820C34" w:rsidRPr="009B2E42" w:rsidRDefault="00820C34" w:rsidP="009B2E42">
            <w:pPr>
              <w:rPr>
                <w:rFonts w:cs="Arial"/>
                <w:color w:val="333333"/>
                <w:szCs w:val="20"/>
                <w:shd w:val="clear" w:color="auto" w:fill="FFFFFF"/>
              </w:rPr>
            </w:pPr>
            <w:r w:rsidRPr="009B2E42">
              <w:rPr>
                <w:color w:val="000000" w:themeColor="text1"/>
                <w:szCs w:val="20"/>
              </w:rPr>
              <w:t>Внучка</w:t>
            </w:r>
          </w:p>
        </w:tc>
      </w:tr>
      <w:tr w:rsidR="00820C34" w:rsidRPr="009B2E42" w14:paraId="5681DB70" w14:textId="77777777" w:rsidTr="009B2E42">
        <w:tc>
          <w:tcPr>
            <w:tcW w:w="1101" w:type="dxa"/>
          </w:tcPr>
          <w:p w14:paraId="5D767B69" w14:textId="77777777" w:rsidR="00820C34" w:rsidRPr="009B2E42" w:rsidRDefault="00820C34" w:rsidP="009B2E42">
            <w:pPr>
              <w:rPr>
                <w:color w:val="000000" w:themeColor="text1"/>
                <w:szCs w:val="20"/>
              </w:rPr>
            </w:pPr>
            <w:r w:rsidRPr="009B2E42">
              <w:rPr>
                <w:color w:val="000000" w:themeColor="text1"/>
                <w:szCs w:val="20"/>
              </w:rPr>
              <w:t>20</w:t>
            </w:r>
          </w:p>
        </w:tc>
        <w:tc>
          <w:tcPr>
            <w:tcW w:w="4394" w:type="dxa"/>
          </w:tcPr>
          <w:p w14:paraId="25695F83" w14:textId="77777777" w:rsidR="00820C34" w:rsidRPr="009B2E42" w:rsidRDefault="00820C34" w:rsidP="009B2E42">
            <w:pPr>
              <w:rPr>
                <w:rFonts w:cs="Arial"/>
                <w:color w:val="333333"/>
                <w:szCs w:val="20"/>
                <w:shd w:val="clear" w:color="auto" w:fill="FFFFFF"/>
              </w:rPr>
            </w:pPr>
            <w:r w:rsidRPr="009B2E42">
              <w:rPr>
                <w:color w:val="000000" w:themeColor="text1"/>
                <w:szCs w:val="20"/>
              </w:rPr>
              <w:t>Брат</w:t>
            </w:r>
          </w:p>
        </w:tc>
      </w:tr>
      <w:tr w:rsidR="00820C34" w:rsidRPr="009B2E42" w14:paraId="6DF0D50E" w14:textId="77777777" w:rsidTr="009B2E42">
        <w:tc>
          <w:tcPr>
            <w:tcW w:w="1101" w:type="dxa"/>
          </w:tcPr>
          <w:p w14:paraId="4ECC3007" w14:textId="77777777" w:rsidR="00820C34" w:rsidRPr="009B2E42" w:rsidRDefault="00820C34" w:rsidP="009B2E42">
            <w:pPr>
              <w:rPr>
                <w:color w:val="000000" w:themeColor="text1"/>
                <w:szCs w:val="20"/>
              </w:rPr>
            </w:pPr>
            <w:r w:rsidRPr="009B2E42">
              <w:rPr>
                <w:color w:val="000000" w:themeColor="text1"/>
                <w:szCs w:val="20"/>
              </w:rPr>
              <w:t>21</w:t>
            </w:r>
          </w:p>
        </w:tc>
        <w:tc>
          <w:tcPr>
            <w:tcW w:w="4394" w:type="dxa"/>
          </w:tcPr>
          <w:p w14:paraId="0A5B5C4E" w14:textId="77777777" w:rsidR="00820C34" w:rsidRPr="009B2E42" w:rsidRDefault="00820C34" w:rsidP="009B2E42">
            <w:pPr>
              <w:rPr>
                <w:rFonts w:cs="Arial"/>
                <w:color w:val="333333"/>
                <w:szCs w:val="20"/>
                <w:shd w:val="clear" w:color="auto" w:fill="FFFFFF"/>
              </w:rPr>
            </w:pPr>
            <w:r w:rsidRPr="009B2E42">
              <w:rPr>
                <w:color w:val="000000" w:themeColor="text1"/>
                <w:szCs w:val="20"/>
              </w:rPr>
              <w:t>Сестра</w:t>
            </w:r>
          </w:p>
        </w:tc>
      </w:tr>
      <w:tr w:rsidR="00820C34" w:rsidRPr="009B2E42" w14:paraId="0D89B8DC" w14:textId="77777777" w:rsidTr="009B2E42">
        <w:tc>
          <w:tcPr>
            <w:tcW w:w="1101" w:type="dxa"/>
          </w:tcPr>
          <w:p w14:paraId="4B2A672E" w14:textId="77777777" w:rsidR="00820C34" w:rsidRPr="009B2E42" w:rsidRDefault="00820C34" w:rsidP="009B2E42">
            <w:pPr>
              <w:rPr>
                <w:color w:val="000000" w:themeColor="text1"/>
                <w:szCs w:val="20"/>
              </w:rPr>
            </w:pPr>
            <w:r w:rsidRPr="009B2E42">
              <w:rPr>
                <w:color w:val="000000" w:themeColor="text1"/>
                <w:szCs w:val="20"/>
              </w:rPr>
              <w:t>40</w:t>
            </w:r>
          </w:p>
        </w:tc>
        <w:tc>
          <w:tcPr>
            <w:tcW w:w="4394" w:type="dxa"/>
          </w:tcPr>
          <w:p w14:paraId="34C53B89" w14:textId="77777777" w:rsidR="00820C34" w:rsidRPr="009B2E42" w:rsidRDefault="00820C34" w:rsidP="009B2E42">
            <w:pPr>
              <w:rPr>
                <w:rFonts w:cs="Arial"/>
                <w:color w:val="333333"/>
                <w:szCs w:val="20"/>
                <w:shd w:val="clear" w:color="auto" w:fill="FFFFFF"/>
              </w:rPr>
            </w:pPr>
            <w:r w:rsidRPr="009B2E42">
              <w:rPr>
                <w:color w:val="000000" w:themeColor="text1"/>
                <w:szCs w:val="20"/>
              </w:rPr>
              <w:t>Отчим</w:t>
            </w:r>
          </w:p>
        </w:tc>
      </w:tr>
      <w:tr w:rsidR="00820C34" w:rsidRPr="009B2E42" w14:paraId="6FECDE5E" w14:textId="77777777" w:rsidTr="009B2E42">
        <w:tc>
          <w:tcPr>
            <w:tcW w:w="1101" w:type="dxa"/>
          </w:tcPr>
          <w:p w14:paraId="77858B56" w14:textId="77777777" w:rsidR="00820C34" w:rsidRPr="009B2E42" w:rsidRDefault="00820C34" w:rsidP="009B2E42">
            <w:pPr>
              <w:rPr>
                <w:color w:val="000000" w:themeColor="text1"/>
                <w:szCs w:val="20"/>
              </w:rPr>
            </w:pPr>
            <w:r w:rsidRPr="009B2E42">
              <w:rPr>
                <w:color w:val="000000" w:themeColor="text1"/>
                <w:szCs w:val="20"/>
              </w:rPr>
              <w:t>41</w:t>
            </w:r>
          </w:p>
        </w:tc>
        <w:tc>
          <w:tcPr>
            <w:tcW w:w="4394" w:type="dxa"/>
          </w:tcPr>
          <w:p w14:paraId="593F6404" w14:textId="77777777" w:rsidR="00820C34" w:rsidRPr="009B2E42" w:rsidRDefault="00820C34" w:rsidP="009B2E42">
            <w:pPr>
              <w:rPr>
                <w:rFonts w:cs="Arial"/>
                <w:color w:val="333333"/>
                <w:szCs w:val="20"/>
                <w:shd w:val="clear" w:color="auto" w:fill="FFFFFF"/>
              </w:rPr>
            </w:pPr>
            <w:r w:rsidRPr="009B2E42">
              <w:rPr>
                <w:color w:val="000000" w:themeColor="text1"/>
                <w:szCs w:val="20"/>
              </w:rPr>
              <w:t>Мачеха</w:t>
            </w:r>
          </w:p>
        </w:tc>
      </w:tr>
      <w:tr w:rsidR="00820C34" w:rsidRPr="009B2E42" w14:paraId="4026F655" w14:textId="77777777" w:rsidTr="009B2E42">
        <w:tc>
          <w:tcPr>
            <w:tcW w:w="1101" w:type="dxa"/>
          </w:tcPr>
          <w:p w14:paraId="6D1BB215" w14:textId="77777777" w:rsidR="00820C34" w:rsidRPr="009B2E42" w:rsidRDefault="009B2E42" w:rsidP="009B2E42">
            <w:pPr>
              <w:rPr>
                <w:color w:val="000000" w:themeColor="text1"/>
                <w:szCs w:val="20"/>
              </w:rPr>
            </w:pPr>
            <w:r w:rsidRPr="009B2E42">
              <w:rPr>
                <w:color w:val="000000" w:themeColor="text1"/>
                <w:szCs w:val="20"/>
              </w:rPr>
              <w:t>42</w:t>
            </w:r>
          </w:p>
        </w:tc>
        <w:tc>
          <w:tcPr>
            <w:tcW w:w="4394" w:type="dxa"/>
          </w:tcPr>
          <w:p w14:paraId="5A8BCC3C" w14:textId="77777777" w:rsidR="00820C34" w:rsidRPr="009B2E42" w:rsidRDefault="009B2E42" w:rsidP="009B2E42">
            <w:pPr>
              <w:rPr>
                <w:rFonts w:cs="Arial"/>
                <w:color w:val="333333"/>
                <w:szCs w:val="20"/>
                <w:shd w:val="clear" w:color="auto" w:fill="FFFFFF"/>
              </w:rPr>
            </w:pPr>
            <w:r w:rsidRPr="009B2E42">
              <w:rPr>
                <w:color w:val="000000" w:themeColor="text1"/>
                <w:szCs w:val="20"/>
              </w:rPr>
              <w:t>Пасынок</w:t>
            </w:r>
          </w:p>
        </w:tc>
      </w:tr>
      <w:tr w:rsidR="00820C34" w:rsidRPr="009B2E42" w14:paraId="6F5B9D15" w14:textId="77777777" w:rsidTr="009B2E42">
        <w:tc>
          <w:tcPr>
            <w:tcW w:w="1101" w:type="dxa"/>
          </w:tcPr>
          <w:p w14:paraId="31C5013B" w14:textId="77777777" w:rsidR="00820C34" w:rsidRPr="009B2E42" w:rsidRDefault="009B2E42" w:rsidP="009B2E42">
            <w:pPr>
              <w:rPr>
                <w:color w:val="000000" w:themeColor="text1"/>
                <w:szCs w:val="20"/>
              </w:rPr>
            </w:pPr>
            <w:r w:rsidRPr="009B2E42">
              <w:rPr>
                <w:color w:val="000000" w:themeColor="text1"/>
                <w:szCs w:val="20"/>
              </w:rPr>
              <w:t>43</w:t>
            </w:r>
          </w:p>
        </w:tc>
        <w:tc>
          <w:tcPr>
            <w:tcW w:w="4394" w:type="dxa"/>
          </w:tcPr>
          <w:p w14:paraId="6DCD12EA" w14:textId="77777777" w:rsidR="00820C34" w:rsidRPr="009B2E42" w:rsidRDefault="009B2E42" w:rsidP="009B2E42">
            <w:pPr>
              <w:rPr>
                <w:rFonts w:cs="Arial"/>
                <w:color w:val="333333"/>
                <w:szCs w:val="20"/>
                <w:shd w:val="clear" w:color="auto" w:fill="FFFFFF"/>
              </w:rPr>
            </w:pPr>
            <w:r w:rsidRPr="009B2E42">
              <w:rPr>
                <w:color w:val="000000" w:themeColor="text1"/>
                <w:szCs w:val="20"/>
              </w:rPr>
              <w:t>Падчерица</w:t>
            </w:r>
          </w:p>
        </w:tc>
      </w:tr>
      <w:tr w:rsidR="00820C34" w:rsidRPr="009B2E42" w14:paraId="5C322898" w14:textId="77777777" w:rsidTr="009B2E42">
        <w:tc>
          <w:tcPr>
            <w:tcW w:w="1101" w:type="dxa"/>
          </w:tcPr>
          <w:p w14:paraId="28A6150F" w14:textId="77777777" w:rsidR="00820C34" w:rsidRPr="009B2E42" w:rsidRDefault="009B2E42" w:rsidP="009B2E42">
            <w:pPr>
              <w:rPr>
                <w:color w:val="000000" w:themeColor="text1"/>
                <w:szCs w:val="20"/>
              </w:rPr>
            </w:pPr>
            <w:r w:rsidRPr="009B2E42">
              <w:rPr>
                <w:color w:val="000000" w:themeColor="text1"/>
                <w:szCs w:val="20"/>
              </w:rPr>
              <w:t>50</w:t>
            </w:r>
          </w:p>
        </w:tc>
        <w:tc>
          <w:tcPr>
            <w:tcW w:w="4394" w:type="dxa"/>
          </w:tcPr>
          <w:p w14:paraId="06829F9E" w14:textId="77777777" w:rsidR="00820C34" w:rsidRPr="009B2E42" w:rsidRDefault="009B2E42" w:rsidP="009B2E42">
            <w:pPr>
              <w:rPr>
                <w:rFonts w:cs="Arial"/>
                <w:color w:val="333333"/>
                <w:szCs w:val="20"/>
                <w:shd w:val="clear" w:color="auto" w:fill="FFFFFF"/>
              </w:rPr>
            </w:pPr>
            <w:r w:rsidRPr="009B2E42">
              <w:rPr>
                <w:color w:val="000000" w:themeColor="text1"/>
                <w:szCs w:val="20"/>
              </w:rPr>
              <w:t>Тесть</w:t>
            </w:r>
          </w:p>
        </w:tc>
      </w:tr>
      <w:tr w:rsidR="009B2E42" w:rsidRPr="009B2E42" w14:paraId="3096ABC0" w14:textId="77777777" w:rsidTr="009B2E42">
        <w:tc>
          <w:tcPr>
            <w:tcW w:w="1101" w:type="dxa"/>
          </w:tcPr>
          <w:p w14:paraId="0B4C31E7" w14:textId="77777777" w:rsidR="009B2E42" w:rsidRPr="009B2E42" w:rsidRDefault="009B2E42" w:rsidP="009B2E42">
            <w:pPr>
              <w:rPr>
                <w:color w:val="000000" w:themeColor="text1"/>
                <w:szCs w:val="20"/>
              </w:rPr>
            </w:pPr>
            <w:r w:rsidRPr="009B2E42">
              <w:rPr>
                <w:color w:val="000000" w:themeColor="text1"/>
                <w:szCs w:val="20"/>
              </w:rPr>
              <w:t>51</w:t>
            </w:r>
          </w:p>
        </w:tc>
        <w:tc>
          <w:tcPr>
            <w:tcW w:w="4394" w:type="dxa"/>
          </w:tcPr>
          <w:p w14:paraId="052326DD" w14:textId="77777777" w:rsidR="009B2E42" w:rsidRPr="009B2E42" w:rsidRDefault="009B2E42" w:rsidP="009B2E42">
            <w:pPr>
              <w:rPr>
                <w:rFonts w:cs="Arial"/>
                <w:color w:val="333333"/>
                <w:szCs w:val="20"/>
                <w:shd w:val="clear" w:color="auto" w:fill="FFFFFF"/>
              </w:rPr>
            </w:pPr>
            <w:r w:rsidRPr="009B2E42">
              <w:rPr>
                <w:color w:val="000000" w:themeColor="text1"/>
                <w:szCs w:val="20"/>
              </w:rPr>
              <w:t>Теща</w:t>
            </w:r>
          </w:p>
        </w:tc>
      </w:tr>
      <w:tr w:rsidR="009B2E42" w:rsidRPr="009B2E42" w14:paraId="5759D2DA" w14:textId="77777777" w:rsidTr="009B2E42">
        <w:tc>
          <w:tcPr>
            <w:tcW w:w="1101" w:type="dxa"/>
          </w:tcPr>
          <w:p w14:paraId="1F47B8D2" w14:textId="77777777" w:rsidR="009B2E42" w:rsidRPr="009B2E42" w:rsidRDefault="009B2E42" w:rsidP="009B2E42">
            <w:pPr>
              <w:rPr>
                <w:color w:val="000000" w:themeColor="text1"/>
                <w:szCs w:val="20"/>
              </w:rPr>
            </w:pPr>
            <w:r w:rsidRPr="009B2E42">
              <w:rPr>
                <w:color w:val="000000" w:themeColor="text1"/>
                <w:szCs w:val="20"/>
              </w:rPr>
              <w:t>52</w:t>
            </w:r>
          </w:p>
        </w:tc>
        <w:tc>
          <w:tcPr>
            <w:tcW w:w="4394" w:type="dxa"/>
          </w:tcPr>
          <w:p w14:paraId="1D8A227D" w14:textId="77777777" w:rsidR="009B2E42" w:rsidRPr="009B2E42" w:rsidRDefault="009B2E42" w:rsidP="009B2E42">
            <w:pPr>
              <w:rPr>
                <w:rFonts w:cs="Arial"/>
                <w:color w:val="333333"/>
                <w:szCs w:val="20"/>
                <w:shd w:val="clear" w:color="auto" w:fill="FFFFFF"/>
              </w:rPr>
            </w:pPr>
            <w:r w:rsidRPr="009B2E42">
              <w:rPr>
                <w:color w:val="000000" w:themeColor="text1"/>
                <w:szCs w:val="20"/>
              </w:rPr>
              <w:t>Свекор</w:t>
            </w:r>
          </w:p>
        </w:tc>
      </w:tr>
      <w:tr w:rsidR="009B2E42" w:rsidRPr="009B2E42" w14:paraId="1D9E2B01" w14:textId="77777777" w:rsidTr="009B2E42">
        <w:tc>
          <w:tcPr>
            <w:tcW w:w="1101" w:type="dxa"/>
          </w:tcPr>
          <w:p w14:paraId="2BFACCF0" w14:textId="77777777" w:rsidR="009B2E42" w:rsidRPr="009B2E42" w:rsidRDefault="009B2E42" w:rsidP="009B2E42">
            <w:pPr>
              <w:rPr>
                <w:color w:val="000000" w:themeColor="text1"/>
                <w:szCs w:val="20"/>
              </w:rPr>
            </w:pPr>
            <w:r w:rsidRPr="009B2E42">
              <w:rPr>
                <w:color w:val="000000" w:themeColor="text1"/>
                <w:szCs w:val="20"/>
              </w:rPr>
              <w:t>53</w:t>
            </w:r>
          </w:p>
        </w:tc>
        <w:tc>
          <w:tcPr>
            <w:tcW w:w="4394" w:type="dxa"/>
          </w:tcPr>
          <w:p w14:paraId="4F94E190" w14:textId="77777777" w:rsidR="009B2E42" w:rsidRPr="009B2E42" w:rsidRDefault="009B2E42" w:rsidP="009B2E42">
            <w:pPr>
              <w:rPr>
                <w:rFonts w:cs="Arial"/>
                <w:color w:val="333333"/>
                <w:szCs w:val="20"/>
                <w:shd w:val="clear" w:color="auto" w:fill="FFFFFF"/>
              </w:rPr>
            </w:pPr>
            <w:r w:rsidRPr="009B2E42">
              <w:rPr>
                <w:color w:val="000000" w:themeColor="text1"/>
                <w:szCs w:val="20"/>
              </w:rPr>
              <w:t>Свекровь</w:t>
            </w:r>
          </w:p>
        </w:tc>
      </w:tr>
      <w:tr w:rsidR="009B2E42" w:rsidRPr="009B2E42" w14:paraId="5A86EAF4" w14:textId="77777777" w:rsidTr="009B2E42">
        <w:tc>
          <w:tcPr>
            <w:tcW w:w="1101" w:type="dxa"/>
          </w:tcPr>
          <w:p w14:paraId="57E48919" w14:textId="77777777" w:rsidR="009B2E42" w:rsidRPr="009B2E42" w:rsidRDefault="009B2E42" w:rsidP="009B2E42">
            <w:pPr>
              <w:rPr>
                <w:color w:val="000000" w:themeColor="text1"/>
                <w:szCs w:val="20"/>
              </w:rPr>
            </w:pPr>
            <w:r w:rsidRPr="009B2E42">
              <w:rPr>
                <w:color w:val="000000" w:themeColor="text1"/>
                <w:szCs w:val="20"/>
              </w:rPr>
              <w:t>54</w:t>
            </w:r>
          </w:p>
        </w:tc>
        <w:tc>
          <w:tcPr>
            <w:tcW w:w="4394" w:type="dxa"/>
          </w:tcPr>
          <w:p w14:paraId="756C65B6" w14:textId="77777777" w:rsidR="009B2E42" w:rsidRPr="009B2E42" w:rsidRDefault="009B2E42" w:rsidP="009B2E42">
            <w:pPr>
              <w:rPr>
                <w:rFonts w:cs="Arial"/>
                <w:color w:val="333333"/>
                <w:szCs w:val="20"/>
                <w:shd w:val="clear" w:color="auto" w:fill="FFFFFF"/>
              </w:rPr>
            </w:pPr>
            <w:r w:rsidRPr="009B2E42">
              <w:rPr>
                <w:color w:val="000000" w:themeColor="text1"/>
                <w:szCs w:val="20"/>
              </w:rPr>
              <w:t>Зять</w:t>
            </w:r>
          </w:p>
        </w:tc>
      </w:tr>
      <w:tr w:rsidR="009B2E42" w:rsidRPr="009B2E42" w14:paraId="78FB4286" w14:textId="77777777" w:rsidTr="009B2E42">
        <w:tc>
          <w:tcPr>
            <w:tcW w:w="1101" w:type="dxa"/>
          </w:tcPr>
          <w:p w14:paraId="04F08BF4" w14:textId="77777777" w:rsidR="009B2E42" w:rsidRPr="009B2E42" w:rsidRDefault="009B2E42" w:rsidP="009B2E42">
            <w:pPr>
              <w:rPr>
                <w:color w:val="000000" w:themeColor="text1"/>
                <w:szCs w:val="20"/>
              </w:rPr>
            </w:pPr>
            <w:r w:rsidRPr="009B2E42">
              <w:rPr>
                <w:color w:val="000000" w:themeColor="text1"/>
                <w:szCs w:val="20"/>
              </w:rPr>
              <w:t>55</w:t>
            </w:r>
          </w:p>
        </w:tc>
        <w:tc>
          <w:tcPr>
            <w:tcW w:w="4394" w:type="dxa"/>
          </w:tcPr>
          <w:p w14:paraId="1B35C60B" w14:textId="77777777" w:rsidR="009B2E42" w:rsidRPr="009B2E42" w:rsidRDefault="009B2E42" w:rsidP="009B2E42">
            <w:pPr>
              <w:rPr>
                <w:color w:val="000000" w:themeColor="text1"/>
                <w:szCs w:val="20"/>
              </w:rPr>
            </w:pPr>
            <w:r w:rsidRPr="009B2E42">
              <w:rPr>
                <w:color w:val="000000" w:themeColor="text1"/>
                <w:szCs w:val="20"/>
              </w:rPr>
              <w:t>Невестка (сноха)</w:t>
            </w:r>
          </w:p>
        </w:tc>
      </w:tr>
      <w:tr w:rsidR="009B2E42" w:rsidRPr="009B2E42" w14:paraId="3DFA7B95" w14:textId="77777777" w:rsidTr="009B2E42">
        <w:tc>
          <w:tcPr>
            <w:tcW w:w="1101" w:type="dxa"/>
          </w:tcPr>
          <w:p w14:paraId="5A34072A" w14:textId="77777777" w:rsidR="009B2E42" w:rsidRPr="009B2E42" w:rsidRDefault="009B2E42" w:rsidP="009B2E42">
            <w:pPr>
              <w:rPr>
                <w:color w:val="000000" w:themeColor="text1"/>
                <w:szCs w:val="20"/>
              </w:rPr>
            </w:pPr>
            <w:r w:rsidRPr="009B2E42">
              <w:rPr>
                <w:color w:val="000000" w:themeColor="text1"/>
                <w:szCs w:val="20"/>
              </w:rPr>
              <w:t>70</w:t>
            </w:r>
          </w:p>
        </w:tc>
        <w:tc>
          <w:tcPr>
            <w:tcW w:w="4394" w:type="dxa"/>
          </w:tcPr>
          <w:p w14:paraId="1903B319" w14:textId="77777777" w:rsidR="009B2E42" w:rsidRPr="009B2E42" w:rsidRDefault="009B2E42" w:rsidP="009B2E42">
            <w:pPr>
              <w:rPr>
                <w:color w:val="000000" w:themeColor="text1"/>
                <w:szCs w:val="20"/>
              </w:rPr>
            </w:pPr>
            <w:r w:rsidRPr="009B2E42">
              <w:rPr>
                <w:color w:val="000000" w:themeColor="text1"/>
                <w:szCs w:val="20"/>
              </w:rPr>
              <w:t>Другая степень родства, свойства</w:t>
            </w:r>
          </w:p>
        </w:tc>
      </w:tr>
    </w:tbl>
    <w:p w14:paraId="4D63D121" w14:textId="77777777" w:rsidR="00820C34" w:rsidRDefault="00820C34" w:rsidP="00820C34">
      <w:pPr>
        <w:spacing w:after="120" w:line="252" w:lineRule="auto"/>
        <w:rPr>
          <w:color w:val="000000" w:themeColor="text1"/>
          <w:szCs w:val="20"/>
        </w:rPr>
      </w:pPr>
    </w:p>
    <w:p w14:paraId="095ABC34" w14:textId="77777777" w:rsidR="00820C34" w:rsidRDefault="00820C34" w:rsidP="00820C34">
      <w:pPr>
        <w:pStyle w:val="a5"/>
      </w:pPr>
      <w:r>
        <w:t>Необходимо предусмотреть возможность добавления/редактирования пользователем данного перечня.</w:t>
      </w:r>
    </w:p>
    <w:p w14:paraId="78F2C8DD" w14:textId="77777777" w:rsidR="00820C34" w:rsidRDefault="00820C34" w:rsidP="00820C34">
      <w:pPr>
        <w:spacing w:after="120" w:line="252" w:lineRule="auto"/>
      </w:pPr>
      <w:r>
        <w:t xml:space="preserve">Все сведения в этот справочник вводятся с помощью карточки </w:t>
      </w:r>
      <w:r w:rsidR="009B2E42">
        <w:t>Степень родства</w:t>
      </w:r>
      <w:r>
        <w:t>.</w:t>
      </w:r>
    </w:p>
    <w:p w14:paraId="1510CC69" w14:textId="77777777" w:rsidR="00820C34" w:rsidRDefault="00820C34" w:rsidP="00820C34">
      <w:pPr>
        <w:pStyle w:val="a5"/>
      </w:pPr>
      <w:r>
        <w:t>Карточка включает в себя следующие поля:</w:t>
      </w:r>
    </w:p>
    <w:p w14:paraId="407E9104" w14:textId="38E8DBB6" w:rsidR="00820C34" w:rsidRDefault="00820C34" w:rsidP="00820C34">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r w:rsidR="00013D57">
        <w:t>. Соответствует коду ОКИН</w:t>
      </w:r>
      <w:r>
        <w:t>;</w:t>
      </w:r>
    </w:p>
    <w:p w14:paraId="30B357D8" w14:textId="77777777" w:rsidR="00820C34" w:rsidRDefault="00820C34" w:rsidP="00820C34">
      <w:pPr>
        <w:pStyle w:val="1-"/>
      </w:pPr>
      <w:r>
        <w:t xml:space="preserve">Название – наименование </w:t>
      </w:r>
      <w:r w:rsidR="009B2E42">
        <w:t>степени родства</w:t>
      </w:r>
      <w:r>
        <w:t>.</w:t>
      </w:r>
    </w:p>
    <w:p w14:paraId="6B3DBC4D" w14:textId="77777777" w:rsidR="00CA6C2E" w:rsidRDefault="00CA6C2E" w:rsidP="00CA78AF">
      <w:pPr>
        <w:pStyle w:val="a5"/>
      </w:pPr>
    </w:p>
    <w:p w14:paraId="3A6DD713" w14:textId="77777777" w:rsidR="00CA6C2E" w:rsidRDefault="00CA6C2E" w:rsidP="00CA6C2E">
      <w:pPr>
        <w:pStyle w:val="3-0"/>
      </w:pPr>
      <w:r>
        <w:t xml:space="preserve"> </w:t>
      </w:r>
      <w:bookmarkStart w:id="70" w:name="_Toc55310188"/>
      <w:r>
        <w:t>Языки народов мира.</w:t>
      </w:r>
      <w:bookmarkEnd w:id="70"/>
    </w:p>
    <w:p w14:paraId="22E0CC8B" w14:textId="77777777" w:rsidR="00BC4B02" w:rsidRDefault="00BC4B02" w:rsidP="00BC4B02">
      <w:pPr>
        <w:spacing w:after="120" w:line="252" w:lineRule="auto"/>
      </w:pPr>
      <w:r>
        <w:t>Справочник содержит перечень языков народов Российской Федерации и иностранных языков по ОКИН.</w:t>
      </w:r>
    </w:p>
    <w:p w14:paraId="2513C5C4" w14:textId="77777777" w:rsidR="003574AE" w:rsidRPr="00720D00" w:rsidRDefault="003574AE" w:rsidP="003574AE">
      <w:pPr>
        <w:spacing w:after="120" w:line="252" w:lineRule="auto"/>
        <w:rPr>
          <w:rFonts w:eastAsia="Times New Roman" w:cs="Helvetica"/>
          <w:bCs/>
          <w:color w:val="333333"/>
          <w:szCs w:val="20"/>
          <w:bdr w:val="none" w:sz="0" w:space="0" w:color="auto" w:frame="1"/>
          <w:lang w:eastAsia="ru-RU"/>
        </w:rPr>
      </w:pPr>
      <w:r>
        <w:t xml:space="preserve">Справочник Языки народов мира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0296BECF" w14:textId="77777777" w:rsidR="00BC4B02" w:rsidRDefault="00BC4B02" w:rsidP="00BC4B02">
      <w:pPr>
        <w:spacing w:after="120" w:line="252" w:lineRule="auto"/>
      </w:pPr>
      <w:r>
        <w:t>На каждый язык в картотеке формируется отдельная запись.</w:t>
      </w:r>
    </w:p>
    <w:p w14:paraId="6C22AD10" w14:textId="77777777" w:rsidR="00BC4B02" w:rsidRDefault="00BC4B02" w:rsidP="00BC4B02">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языков:</w:t>
      </w:r>
    </w:p>
    <w:tbl>
      <w:tblPr>
        <w:tblStyle w:val="af9"/>
        <w:tblW w:w="0" w:type="auto"/>
        <w:tblLook w:val="04A0" w:firstRow="1" w:lastRow="0" w:firstColumn="1" w:lastColumn="0" w:noHBand="0" w:noVBand="1"/>
      </w:tblPr>
      <w:tblGrid>
        <w:gridCol w:w="1101"/>
        <w:gridCol w:w="2722"/>
        <w:gridCol w:w="4252"/>
      </w:tblGrid>
      <w:tr w:rsidR="00013D57" w:rsidRPr="00013D57" w14:paraId="58CDF5A0" w14:textId="77777777" w:rsidTr="00013D57">
        <w:tc>
          <w:tcPr>
            <w:tcW w:w="1101" w:type="dxa"/>
          </w:tcPr>
          <w:p w14:paraId="095642EB" w14:textId="3C47BCBE" w:rsidR="00013D57" w:rsidRPr="00013D57" w:rsidRDefault="00013D57" w:rsidP="00BC4B02">
            <w:pPr>
              <w:rPr>
                <w:color w:val="000000" w:themeColor="text1"/>
                <w:sz w:val="16"/>
                <w:szCs w:val="16"/>
              </w:rPr>
            </w:pPr>
            <w:r w:rsidRPr="00013D57">
              <w:rPr>
                <w:color w:val="000000" w:themeColor="text1"/>
                <w:sz w:val="16"/>
                <w:szCs w:val="16"/>
              </w:rPr>
              <w:t>Код</w:t>
            </w:r>
          </w:p>
        </w:tc>
        <w:tc>
          <w:tcPr>
            <w:tcW w:w="2722" w:type="dxa"/>
          </w:tcPr>
          <w:p w14:paraId="2099ABEF" w14:textId="5EC7ADB6" w:rsidR="00013D57" w:rsidRPr="00013D57" w:rsidRDefault="00013D57" w:rsidP="00BC4B02">
            <w:pPr>
              <w:rPr>
                <w:color w:val="000000" w:themeColor="text1"/>
                <w:sz w:val="16"/>
                <w:szCs w:val="16"/>
              </w:rPr>
            </w:pPr>
            <w:r w:rsidRPr="00013D57">
              <w:rPr>
                <w:color w:val="000000" w:themeColor="text1"/>
                <w:sz w:val="16"/>
                <w:szCs w:val="16"/>
              </w:rPr>
              <w:t>Краткое описание</w:t>
            </w:r>
          </w:p>
        </w:tc>
        <w:tc>
          <w:tcPr>
            <w:tcW w:w="4252" w:type="dxa"/>
          </w:tcPr>
          <w:p w14:paraId="4D51DE67" w14:textId="5A0910B2" w:rsidR="00013D57" w:rsidRPr="00013D57" w:rsidRDefault="00013D57" w:rsidP="00BC4B02">
            <w:pPr>
              <w:rPr>
                <w:color w:val="000000" w:themeColor="text1"/>
                <w:sz w:val="16"/>
                <w:szCs w:val="16"/>
              </w:rPr>
            </w:pPr>
            <w:r w:rsidRPr="00013D57">
              <w:rPr>
                <w:color w:val="000000" w:themeColor="text1"/>
                <w:sz w:val="16"/>
                <w:szCs w:val="16"/>
              </w:rPr>
              <w:t>Наименование</w:t>
            </w:r>
          </w:p>
        </w:tc>
      </w:tr>
      <w:tr w:rsidR="00013D57" w:rsidRPr="009B2E42" w14:paraId="7B8702D3" w14:textId="77777777" w:rsidTr="00013D57">
        <w:tc>
          <w:tcPr>
            <w:tcW w:w="1101" w:type="dxa"/>
          </w:tcPr>
          <w:p w14:paraId="5BB21A98" w14:textId="1467E449" w:rsidR="00013D57" w:rsidRDefault="00013D57" w:rsidP="00013D57">
            <w:pPr>
              <w:rPr>
                <w:color w:val="000000" w:themeColor="text1"/>
                <w:szCs w:val="20"/>
              </w:rPr>
            </w:pPr>
            <w:r>
              <w:rPr>
                <w:color w:val="000000" w:themeColor="text1"/>
                <w:szCs w:val="20"/>
              </w:rPr>
              <w:t>016</w:t>
            </w:r>
          </w:p>
        </w:tc>
        <w:tc>
          <w:tcPr>
            <w:tcW w:w="2722" w:type="dxa"/>
          </w:tcPr>
          <w:p w14:paraId="5AB31F45" w14:textId="5E548248" w:rsidR="00013D57" w:rsidRDefault="00013D57" w:rsidP="00013D57">
            <w:pPr>
              <w:rPr>
                <w:color w:val="000000" w:themeColor="text1"/>
                <w:szCs w:val="20"/>
              </w:rPr>
            </w:pPr>
            <w:r w:rsidRPr="00013D57">
              <w:rPr>
                <w:color w:val="000000" w:themeColor="text1"/>
                <w:szCs w:val="20"/>
              </w:rPr>
              <w:t>eng</w:t>
            </w:r>
          </w:p>
        </w:tc>
        <w:tc>
          <w:tcPr>
            <w:tcW w:w="4252" w:type="dxa"/>
          </w:tcPr>
          <w:p w14:paraId="24C3830B" w14:textId="70AD7F30" w:rsidR="00013D57" w:rsidRDefault="00013D57" w:rsidP="00013D57">
            <w:pPr>
              <w:rPr>
                <w:color w:val="000000" w:themeColor="text1"/>
                <w:szCs w:val="20"/>
              </w:rPr>
            </w:pPr>
            <w:r>
              <w:rPr>
                <w:color w:val="000000" w:themeColor="text1"/>
                <w:szCs w:val="20"/>
              </w:rPr>
              <w:t>Английский</w:t>
            </w:r>
          </w:p>
        </w:tc>
      </w:tr>
      <w:tr w:rsidR="00013D57" w:rsidRPr="009B2E42" w14:paraId="58DB1946" w14:textId="77777777" w:rsidTr="00013D57">
        <w:tc>
          <w:tcPr>
            <w:tcW w:w="1101" w:type="dxa"/>
          </w:tcPr>
          <w:p w14:paraId="7054DDA7" w14:textId="77777777" w:rsidR="00013D57" w:rsidRDefault="00013D57" w:rsidP="00013D57">
            <w:pPr>
              <w:rPr>
                <w:color w:val="000000" w:themeColor="text1"/>
                <w:szCs w:val="20"/>
              </w:rPr>
            </w:pPr>
            <w:r>
              <w:rPr>
                <w:color w:val="000000" w:themeColor="text1"/>
                <w:szCs w:val="20"/>
              </w:rPr>
              <w:lastRenderedPageBreak/>
              <w:t>019</w:t>
            </w:r>
          </w:p>
        </w:tc>
        <w:tc>
          <w:tcPr>
            <w:tcW w:w="2722" w:type="dxa"/>
          </w:tcPr>
          <w:p w14:paraId="50A6AD9A" w14:textId="360609C7" w:rsidR="00013D57" w:rsidRDefault="00013D57" w:rsidP="00013D57">
            <w:pPr>
              <w:rPr>
                <w:color w:val="000000" w:themeColor="text1"/>
                <w:szCs w:val="20"/>
              </w:rPr>
            </w:pPr>
            <w:r w:rsidRPr="00013D57">
              <w:rPr>
                <w:color w:val="000000" w:themeColor="text1"/>
                <w:szCs w:val="20"/>
              </w:rPr>
              <w:t>ara</w:t>
            </w:r>
          </w:p>
        </w:tc>
        <w:tc>
          <w:tcPr>
            <w:tcW w:w="4252" w:type="dxa"/>
          </w:tcPr>
          <w:p w14:paraId="02C84A68" w14:textId="4265A639" w:rsidR="00013D57" w:rsidRDefault="00013D57" w:rsidP="00013D57">
            <w:pPr>
              <w:rPr>
                <w:color w:val="000000" w:themeColor="text1"/>
                <w:szCs w:val="20"/>
              </w:rPr>
            </w:pPr>
            <w:r>
              <w:rPr>
                <w:color w:val="000000" w:themeColor="text1"/>
                <w:szCs w:val="20"/>
              </w:rPr>
              <w:t>Арабский</w:t>
            </w:r>
          </w:p>
        </w:tc>
      </w:tr>
      <w:tr w:rsidR="00013D57" w:rsidRPr="009B2E42" w14:paraId="778DEB85" w14:textId="77777777" w:rsidTr="00013D57">
        <w:tc>
          <w:tcPr>
            <w:tcW w:w="1101" w:type="dxa"/>
          </w:tcPr>
          <w:p w14:paraId="686573B0" w14:textId="77777777" w:rsidR="00013D57" w:rsidRDefault="00013D57" w:rsidP="00013D57">
            <w:pPr>
              <w:rPr>
                <w:color w:val="000000" w:themeColor="text1"/>
                <w:szCs w:val="20"/>
              </w:rPr>
            </w:pPr>
            <w:r>
              <w:rPr>
                <w:color w:val="000000" w:themeColor="text1"/>
                <w:szCs w:val="20"/>
              </w:rPr>
              <w:t>041</w:t>
            </w:r>
          </w:p>
        </w:tc>
        <w:tc>
          <w:tcPr>
            <w:tcW w:w="2722" w:type="dxa"/>
          </w:tcPr>
          <w:p w14:paraId="3ED4CC03" w14:textId="4F9AEB75" w:rsidR="00013D57" w:rsidRDefault="00013D57" w:rsidP="00013D57">
            <w:pPr>
              <w:rPr>
                <w:color w:val="000000" w:themeColor="text1"/>
                <w:szCs w:val="20"/>
              </w:rPr>
            </w:pPr>
            <w:r w:rsidRPr="00013D57">
              <w:rPr>
                <w:color w:val="000000" w:themeColor="text1"/>
                <w:szCs w:val="20"/>
              </w:rPr>
              <w:t>bel</w:t>
            </w:r>
          </w:p>
        </w:tc>
        <w:tc>
          <w:tcPr>
            <w:tcW w:w="4252" w:type="dxa"/>
          </w:tcPr>
          <w:p w14:paraId="17140EF1" w14:textId="255EBF12" w:rsidR="00013D57" w:rsidRDefault="00013D57" w:rsidP="00013D57">
            <w:pPr>
              <w:rPr>
                <w:color w:val="000000" w:themeColor="text1"/>
                <w:szCs w:val="20"/>
              </w:rPr>
            </w:pPr>
            <w:r>
              <w:rPr>
                <w:color w:val="000000" w:themeColor="text1"/>
                <w:szCs w:val="20"/>
              </w:rPr>
              <w:t>Белорусский</w:t>
            </w:r>
          </w:p>
        </w:tc>
      </w:tr>
      <w:tr w:rsidR="00013D57" w:rsidRPr="009B2E42" w14:paraId="0D1DC2A6" w14:textId="77777777" w:rsidTr="00013D57">
        <w:tc>
          <w:tcPr>
            <w:tcW w:w="1101" w:type="dxa"/>
          </w:tcPr>
          <w:p w14:paraId="1A914175" w14:textId="77777777" w:rsidR="00013D57" w:rsidRDefault="00013D57" w:rsidP="00013D57">
            <w:pPr>
              <w:rPr>
                <w:color w:val="000000" w:themeColor="text1"/>
                <w:szCs w:val="20"/>
              </w:rPr>
            </w:pPr>
            <w:r>
              <w:rPr>
                <w:color w:val="000000" w:themeColor="text1"/>
                <w:szCs w:val="20"/>
              </w:rPr>
              <w:t>051</w:t>
            </w:r>
          </w:p>
        </w:tc>
        <w:tc>
          <w:tcPr>
            <w:tcW w:w="2722" w:type="dxa"/>
          </w:tcPr>
          <w:p w14:paraId="0C4AE0A5" w14:textId="051EB261" w:rsidR="00013D57" w:rsidRDefault="00013D57" w:rsidP="00013D57">
            <w:pPr>
              <w:rPr>
                <w:color w:val="000000" w:themeColor="text1"/>
                <w:szCs w:val="20"/>
              </w:rPr>
            </w:pPr>
            <w:r w:rsidRPr="00013D57">
              <w:rPr>
                <w:color w:val="000000" w:themeColor="text1"/>
                <w:szCs w:val="20"/>
              </w:rPr>
              <w:t>bul</w:t>
            </w:r>
          </w:p>
        </w:tc>
        <w:tc>
          <w:tcPr>
            <w:tcW w:w="4252" w:type="dxa"/>
          </w:tcPr>
          <w:p w14:paraId="5188EDF5" w14:textId="04A36AF5" w:rsidR="00013D57" w:rsidRDefault="00013D57" w:rsidP="00013D57">
            <w:pPr>
              <w:rPr>
                <w:color w:val="000000" w:themeColor="text1"/>
                <w:szCs w:val="20"/>
              </w:rPr>
            </w:pPr>
            <w:r>
              <w:rPr>
                <w:color w:val="000000" w:themeColor="text1"/>
                <w:szCs w:val="20"/>
              </w:rPr>
              <w:t>Болгарский</w:t>
            </w:r>
          </w:p>
        </w:tc>
      </w:tr>
      <w:tr w:rsidR="00013D57" w:rsidRPr="009B2E42" w14:paraId="2525FFF0" w14:textId="77777777" w:rsidTr="00013D57">
        <w:tc>
          <w:tcPr>
            <w:tcW w:w="1101" w:type="dxa"/>
          </w:tcPr>
          <w:p w14:paraId="49C10A55" w14:textId="77777777" w:rsidR="00013D57" w:rsidRPr="009B2E42" w:rsidRDefault="00013D57" w:rsidP="00013D57">
            <w:pPr>
              <w:rPr>
                <w:color w:val="000000" w:themeColor="text1"/>
                <w:szCs w:val="20"/>
              </w:rPr>
            </w:pPr>
            <w:r>
              <w:rPr>
                <w:color w:val="000000" w:themeColor="text1"/>
                <w:szCs w:val="20"/>
              </w:rPr>
              <w:t>093</w:t>
            </w:r>
          </w:p>
        </w:tc>
        <w:tc>
          <w:tcPr>
            <w:tcW w:w="2722" w:type="dxa"/>
          </w:tcPr>
          <w:p w14:paraId="148EADBA" w14:textId="3ECD6222" w:rsidR="00013D57" w:rsidRDefault="00013D57" w:rsidP="00013D57">
            <w:pPr>
              <w:rPr>
                <w:color w:val="000000" w:themeColor="text1"/>
                <w:szCs w:val="20"/>
              </w:rPr>
            </w:pPr>
            <w:r w:rsidRPr="00013D57">
              <w:rPr>
                <w:color w:val="000000" w:themeColor="text1"/>
                <w:szCs w:val="20"/>
              </w:rPr>
              <w:t>spa</w:t>
            </w:r>
          </w:p>
        </w:tc>
        <w:tc>
          <w:tcPr>
            <w:tcW w:w="4252" w:type="dxa"/>
          </w:tcPr>
          <w:p w14:paraId="0DB64948" w14:textId="2F98D0CA" w:rsidR="00013D57" w:rsidRPr="009B2E42" w:rsidRDefault="00013D57" w:rsidP="00013D57">
            <w:pPr>
              <w:rPr>
                <w:color w:val="000000" w:themeColor="text1"/>
                <w:szCs w:val="20"/>
              </w:rPr>
            </w:pPr>
            <w:r>
              <w:rPr>
                <w:color w:val="000000" w:themeColor="text1"/>
                <w:szCs w:val="20"/>
              </w:rPr>
              <w:t>Испанский</w:t>
            </w:r>
          </w:p>
        </w:tc>
      </w:tr>
      <w:tr w:rsidR="00013D57" w:rsidRPr="009B2E42" w14:paraId="0EC49178" w14:textId="77777777" w:rsidTr="00013D57">
        <w:tc>
          <w:tcPr>
            <w:tcW w:w="1101" w:type="dxa"/>
          </w:tcPr>
          <w:p w14:paraId="3DD8572E" w14:textId="77777777" w:rsidR="00013D57" w:rsidRPr="009B2E42" w:rsidRDefault="00013D57" w:rsidP="00013D57">
            <w:pPr>
              <w:rPr>
                <w:color w:val="000000" w:themeColor="text1"/>
                <w:szCs w:val="20"/>
              </w:rPr>
            </w:pPr>
            <w:r>
              <w:rPr>
                <w:color w:val="000000" w:themeColor="text1"/>
                <w:szCs w:val="20"/>
              </w:rPr>
              <w:t>094</w:t>
            </w:r>
          </w:p>
        </w:tc>
        <w:tc>
          <w:tcPr>
            <w:tcW w:w="2722" w:type="dxa"/>
          </w:tcPr>
          <w:p w14:paraId="0C3FEFD1" w14:textId="37FA5DD4" w:rsidR="00013D57" w:rsidRDefault="00013D57" w:rsidP="00013D57">
            <w:pPr>
              <w:rPr>
                <w:color w:val="000000" w:themeColor="text1"/>
                <w:szCs w:val="20"/>
              </w:rPr>
            </w:pPr>
            <w:r w:rsidRPr="00013D57">
              <w:rPr>
                <w:color w:val="000000" w:themeColor="text1"/>
                <w:szCs w:val="20"/>
              </w:rPr>
              <w:t>ita</w:t>
            </w:r>
          </w:p>
        </w:tc>
        <w:tc>
          <w:tcPr>
            <w:tcW w:w="4252" w:type="dxa"/>
          </w:tcPr>
          <w:p w14:paraId="2F955402" w14:textId="40AB71F7" w:rsidR="00013D57" w:rsidRPr="009B2E42" w:rsidRDefault="00013D57" w:rsidP="00013D57">
            <w:pPr>
              <w:rPr>
                <w:color w:val="000000" w:themeColor="text1"/>
                <w:szCs w:val="20"/>
              </w:rPr>
            </w:pPr>
            <w:r>
              <w:rPr>
                <w:color w:val="000000" w:themeColor="text1"/>
                <w:szCs w:val="20"/>
              </w:rPr>
              <w:t>Итальянский</w:t>
            </w:r>
          </w:p>
        </w:tc>
      </w:tr>
      <w:tr w:rsidR="00013D57" w:rsidRPr="009B2E42" w14:paraId="55EBE481" w14:textId="77777777" w:rsidTr="00013D57">
        <w:tc>
          <w:tcPr>
            <w:tcW w:w="1101" w:type="dxa"/>
          </w:tcPr>
          <w:p w14:paraId="260D59AC" w14:textId="77777777" w:rsidR="00013D57" w:rsidRDefault="00013D57" w:rsidP="00013D57">
            <w:pPr>
              <w:rPr>
                <w:color w:val="000000" w:themeColor="text1"/>
                <w:szCs w:val="20"/>
              </w:rPr>
            </w:pPr>
            <w:r>
              <w:rPr>
                <w:color w:val="000000" w:themeColor="text1"/>
                <w:szCs w:val="20"/>
              </w:rPr>
              <w:t>100</w:t>
            </w:r>
          </w:p>
        </w:tc>
        <w:tc>
          <w:tcPr>
            <w:tcW w:w="2722" w:type="dxa"/>
          </w:tcPr>
          <w:p w14:paraId="286077DB" w14:textId="155D8D8C" w:rsidR="00013D57" w:rsidRDefault="00013D57" w:rsidP="00013D57">
            <w:pPr>
              <w:rPr>
                <w:color w:val="000000" w:themeColor="text1"/>
                <w:szCs w:val="20"/>
              </w:rPr>
            </w:pPr>
            <w:r w:rsidRPr="00013D57">
              <w:rPr>
                <w:color w:val="000000" w:themeColor="text1"/>
                <w:szCs w:val="20"/>
              </w:rPr>
              <w:t>kaz</w:t>
            </w:r>
          </w:p>
        </w:tc>
        <w:tc>
          <w:tcPr>
            <w:tcW w:w="4252" w:type="dxa"/>
          </w:tcPr>
          <w:p w14:paraId="6935F459" w14:textId="0BDFEBA9" w:rsidR="00013D57" w:rsidRDefault="00013D57" w:rsidP="00013D57">
            <w:pPr>
              <w:rPr>
                <w:color w:val="000000" w:themeColor="text1"/>
                <w:szCs w:val="20"/>
              </w:rPr>
            </w:pPr>
            <w:r>
              <w:rPr>
                <w:color w:val="000000" w:themeColor="text1"/>
                <w:szCs w:val="20"/>
              </w:rPr>
              <w:t>Казахский</w:t>
            </w:r>
          </w:p>
        </w:tc>
      </w:tr>
      <w:tr w:rsidR="00013D57" w:rsidRPr="009B2E42" w14:paraId="00CB0CAB" w14:textId="77777777" w:rsidTr="00013D57">
        <w:tc>
          <w:tcPr>
            <w:tcW w:w="1101" w:type="dxa"/>
          </w:tcPr>
          <w:p w14:paraId="55AA1176" w14:textId="77777777" w:rsidR="00013D57" w:rsidRDefault="00013D57" w:rsidP="00013D57">
            <w:pPr>
              <w:rPr>
                <w:color w:val="000000" w:themeColor="text1"/>
                <w:szCs w:val="20"/>
              </w:rPr>
            </w:pPr>
            <w:r>
              <w:rPr>
                <w:color w:val="000000" w:themeColor="text1"/>
                <w:szCs w:val="20"/>
              </w:rPr>
              <w:t>114</w:t>
            </w:r>
          </w:p>
        </w:tc>
        <w:tc>
          <w:tcPr>
            <w:tcW w:w="2722" w:type="dxa"/>
          </w:tcPr>
          <w:p w14:paraId="731E71B8" w14:textId="2A235047" w:rsidR="00013D57" w:rsidRDefault="00013D57" w:rsidP="00013D57">
            <w:pPr>
              <w:rPr>
                <w:color w:val="000000" w:themeColor="text1"/>
                <w:szCs w:val="20"/>
              </w:rPr>
            </w:pPr>
            <w:r w:rsidRPr="00013D57">
              <w:rPr>
                <w:color w:val="000000" w:themeColor="text1"/>
                <w:szCs w:val="20"/>
              </w:rPr>
              <w:t>zho</w:t>
            </w:r>
          </w:p>
        </w:tc>
        <w:tc>
          <w:tcPr>
            <w:tcW w:w="4252" w:type="dxa"/>
          </w:tcPr>
          <w:p w14:paraId="786CCB95" w14:textId="17E2CEA6" w:rsidR="00013D57" w:rsidRDefault="00013D57" w:rsidP="00013D57">
            <w:pPr>
              <w:rPr>
                <w:color w:val="000000" w:themeColor="text1"/>
                <w:szCs w:val="20"/>
              </w:rPr>
            </w:pPr>
            <w:r>
              <w:rPr>
                <w:color w:val="000000" w:themeColor="text1"/>
                <w:szCs w:val="20"/>
              </w:rPr>
              <w:t>Китайский</w:t>
            </w:r>
          </w:p>
        </w:tc>
      </w:tr>
      <w:tr w:rsidR="00013D57" w:rsidRPr="009B2E42" w14:paraId="23530180" w14:textId="77777777" w:rsidTr="00013D57">
        <w:tc>
          <w:tcPr>
            <w:tcW w:w="1101" w:type="dxa"/>
          </w:tcPr>
          <w:p w14:paraId="08B1A137" w14:textId="77777777" w:rsidR="00013D57" w:rsidRPr="009B2E42" w:rsidRDefault="00013D57" w:rsidP="00013D57">
            <w:pPr>
              <w:rPr>
                <w:color w:val="000000" w:themeColor="text1"/>
                <w:szCs w:val="20"/>
              </w:rPr>
            </w:pPr>
            <w:r>
              <w:rPr>
                <w:color w:val="000000" w:themeColor="text1"/>
                <w:szCs w:val="20"/>
              </w:rPr>
              <w:t>171</w:t>
            </w:r>
          </w:p>
        </w:tc>
        <w:tc>
          <w:tcPr>
            <w:tcW w:w="2722" w:type="dxa"/>
          </w:tcPr>
          <w:p w14:paraId="2A2E1B51" w14:textId="62E04931" w:rsidR="00013D57" w:rsidRDefault="00013D57" w:rsidP="00013D57">
            <w:pPr>
              <w:rPr>
                <w:color w:val="000000" w:themeColor="text1"/>
                <w:szCs w:val="20"/>
              </w:rPr>
            </w:pPr>
            <w:r w:rsidRPr="00013D57">
              <w:rPr>
                <w:color w:val="000000" w:themeColor="text1"/>
                <w:szCs w:val="20"/>
              </w:rPr>
              <w:t>deu</w:t>
            </w:r>
          </w:p>
        </w:tc>
        <w:tc>
          <w:tcPr>
            <w:tcW w:w="4252" w:type="dxa"/>
          </w:tcPr>
          <w:p w14:paraId="21826B16" w14:textId="71FDA19E" w:rsidR="00013D57" w:rsidRPr="009B2E42" w:rsidRDefault="00013D57" w:rsidP="00013D57">
            <w:pPr>
              <w:rPr>
                <w:color w:val="000000" w:themeColor="text1"/>
                <w:szCs w:val="20"/>
              </w:rPr>
            </w:pPr>
            <w:r>
              <w:rPr>
                <w:color w:val="000000" w:themeColor="text1"/>
                <w:szCs w:val="20"/>
              </w:rPr>
              <w:t>Немецкий</w:t>
            </w:r>
          </w:p>
        </w:tc>
      </w:tr>
      <w:tr w:rsidR="00013D57" w:rsidRPr="009B2E42" w14:paraId="075DCAC7" w14:textId="77777777" w:rsidTr="00013D57">
        <w:tc>
          <w:tcPr>
            <w:tcW w:w="1101" w:type="dxa"/>
          </w:tcPr>
          <w:p w14:paraId="426D46CE" w14:textId="77777777" w:rsidR="00013D57" w:rsidRPr="009B2E42" w:rsidRDefault="00013D57" w:rsidP="00013D57">
            <w:pPr>
              <w:rPr>
                <w:color w:val="000000" w:themeColor="text1"/>
                <w:szCs w:val="20"/>
              </w:rPr>
            </w:pPr>
            <w:r>
              <w:rPr>
                <w:color w:val="000000" w:themeColor="text1"/>
                <w:szCs w:val="20"/>
              </w:rPr>
              <w:t>199</w:t>
            </w:r>
          </w:p>
        </w:tc>
        <w:tc>
          <w:tcPr>
            <w:tcW w:w="2722" w:type="dxa"/>
          </w:tcPr>
          <w:p w14:paraId="74542FF6" w14:textId="0F150679" w:rsidR="00013D57" w:rsidRDefault="00013D57" w:rsidP="00013D57">
            <w:pPr>
              <w:rPr>
                <w:color w:val="000000" w:themeColor="text1"/>
                <w:szCs w:val="20"/>
              </w:rPr>
            </w:pPr>
            <w:r w:rsidRPr="00013D57">
              <w:rPr>
                <w:color w:val="000000" w:themeColor="text1"/>
                <w:szCs w:val="20"/>
              </w:rPr>
              <w:t>rus</w:t>
            </w:r>
          </w:p>
        </w:tc>
        <w:tc>
          <w:tcPr>
            <w:tcW w:w="4252" w:type="dxa"/>
          </w:tcPr>
          <w:p w14:paraId="754230FA" w14:textId="45DAC213" w:rsidR="00013D57" w:rsidRPr="009B2E42" w:rsidRDefault="00013D57" w:rsidP="00013D57">
            <w:pPr>
              <w:rPr>
                <w:color w:val="000000" w:themeColor="text1"/>
                <w:szCs w:val="20"/>
              </w:rPr>
            </w:pPr>
            <w:r>
              <w:rPr>
                <w:color w:val="000000" w:themeColor="text1"/>
                <w:szCs w:val="20"/>
              </w:rPr>
              <w:t>Русский</w:t>
            </w:r>
          </w:p>
        </w:tc>
      </w:tr>
      <w:tr w:rsidR="00013D57" w:rsidRPr="009B2E42" w14:paraId="0A9C260F" w14:textId="77777777" w:rsidTr="00013D57">
        <w:tc>
          <w:tcPr>
            <w:tcW w:w="1101" w:type="dxa"/>
          </w:tcPr>
          <w:p w14:paraId="3438F3C2" w14:textId="77777777" w:rsidR="00013D57" w:rsidRDefault="00013D57" w:rsidP="00013D57">
            <w:pPr>
              <w:rPr>
                <w:color w:val="000000" w:themeColor="text1"/>
                <w:szCs w:val="20"/>
              </w:rPr>
            </w:pPr>
            <w:r>
              <w:rPr>
                <w:color w:val="000000" w:themeColor="text1"/>
                <w:szCs w:val="20"/>
              </w:rPr>
              <w:t>251</w:t>
            </w:r>
          </w:p>
        </w:tc>
        <w:tc>
          <w:tcPr>
            <w:tcW w:w="2722" w:type="dxa"/>
          </w:tcPr>
          <w:p w14:paraId="6E89BD6D" w14:textId="591A1CB1" w:rsidR="00013D57" w:rsidRDefault="00013D57" w:rsidP="00013D57">
            <w:pPr>
              <w:rPr>
                <w:color w:val="000000" w:themeColor="text1"/>
                <w:szCs w:val="20"/>
              </w:rPr>
            </w:pPr>
            <w:r w:rsidRPr="00013D57">
              <w:rPr>
                <w:color w:val="000000" w:themeColor="text1"/>
                <w:szCs w:val="20"/>
              </w:rPr>
              <w:t>ukr</w:t>
            </w:r>
          </w:p>
        </w:tc>
        <w:tc>
          <w:tcPr>
            <w:tcW w:w="4252" w:type="dxa"/>
          </w:tcPr>
          <w:p w14:paraId="07EC2D8D" w14:textId="5CC0E122" w:rsidR="00013D57" w:rsidRDefault="00013D57" w:rsidP="00013D57">
            <w:pPr>
              <w:rPr>
                <w:color w:val="000000" w:themeColor="text1"/>
                <w:szCs w:val="20"/>
              </w:rPr>
            </w:pPr>
            <w:r>
              <w:rPr>
                <w:color w:val="000000" w:themeColor="text1"/>
                <w:szCs w:val="20"/>
              </w:rPr>
              <w:t>Украинский</w:t>
            </w:r>
          </w:p>
        </w:tc>
      </w:tr>
      <w:tr w:rsidR="00013D57" w:rsidRPr="009B2E42" w14:paraId="4D0F036A" w14:textId="77777777" w:rsidTr="00013D57">
        <w:tc>
          <w:tcPr>
            <w:tcW w:w="1101" w:type="dxa"/>
          </w:tcPr>
          <w:p w14:paraId="236CCAE4" w14:textId="77777777" w:rsidR="00013D57" w:rsidRPr="009B2E42" w:rsidRDefault="00013D57" w:rsidP="00013D57">
            <w:pPr>
              <w:rPr>
                <w:color w:val="000000" w:themeColor="text1"/>
                <w:szCs w:val="20"/>
              </w:rPr>
            </w:pPr>
            <w:r>
              <w:rPr>
                <w:color w:val="000000" w:themeColor="text1"/>
                <w:szCs w:val="20"/>
              </w:rPr>
              <w:t>258</w:t>
            </w:r>
          </w:p>
        </w:tc>
        <w:tc>
          <w:tcPr>
            <w:tcW w:w="2722" w:type="dxa"/>
          </w:tcPr>
          <w:p w14:paraId="4917DE92" w14:textId="28C70F1F" w:rsidR="00013D57" w:rsidRDefault="00013D57" w:rsidP="00013D57">
            <w:pPr>
              <w:rPr>
                <w:color w:val="000000" w:themeColor="text1"/>
                <w:szCs w:val="20"/>
              </w:rPr>
            </w:pPr>
            <w:r w:rsidRPr="00013D57">
              <w:rPr>
                <w:color w:val="000000" w:themeColor="text1"/>
                <w:szCs w:val="20"/>
              </w:rPr>
              <w:t>fra</w:t>
            </w:r>
          </w:p>
        </w:tc>
        <w:tc>
          <w:tcPr>
            <w:tcW w:w="4252" w:type="dxa"/>
          </w:tcPr>
          <w:p w14:paraId="1FB06492" w14:textId="3534E3E7" w:rsidR="00013D57" w:rsidRPr="009B2E42" w:rsidRDefault="00013D57" w:rsidP="00013D57">
            <w:pPr>
              <w:rPr>
                <w:color w:val="000000" w:themeColor="text1"/>
                <w:szCs w:val="20"/>
              </w:rPr>
            </w:pPr>
            <w:r>
              <w:rPr>
                <w:color w:val="000000" w:themeColor="text1"/>
                <w:szCs w:val="20"/>
              </w:rPr>
              <w:t>Французский</w:t>
            </w:r>
          </w:p>
        </w:tc>
      </w:tr>
      <w:tr w:rsidR="00013D57" w:rsidRPr="009B2E42" w14:paraId="71EF5EF8" w14:textId="77777777" w:rsidTr="00013D57">
        <w:tc>
          <w:tcPr>
            <w:tcW w:w="1101" w:type="dxa"/>
          </w:tcPr>
          <w:p w14:paraId="5402D332" w14:textId="77777777" w:rsidR="00013D57" w:rsidRPr="009B2E42" w:rsidRDefault="00013D57" w:rsidP="00013D57">
            <w:pPr>
              <w:rPr>
                <w:color w:val="000000" w:themeColor="text1"/>
                <w:szCs w:val="20"/>
              </w:rPr>
            </w:pPr>
            <w:r>
              <w:rPr>
                <w:color w:val="000000" w:themeColor="text1"/>
                <w:szCs w:val="20"/>
              </w:rPr>
              <w:t>298</w:t>
            </w:r>
          </w:p>
        </w:tc>
        <w:tc>
          <w:tcPr>
            <w:tcW w:w="2722" w:type="dxa"/>
          </w:tcPr>
          <w:p w14:paraId="4638E4D0" w14:textId="170BCF89" w:rsidR="00013D57" w:rsidRDefault="00013D57" w:rsidP="00013D57">
            <w:pPr>
              <w:rPr>
                <w:color w:val="000000" w:themeColor="text1"/>
                <w:szCs w:val="20"/>
              </w:rPr>
            </w:pPr>
            <w:r w:rsidRPr="00013D57">
              <w:rPr>
                <w:color w:val="000000" w:themeColor="text1"/>
                <w:szCs w:val="20"/>
              </w:rPr>
              <w:t>jpn</w:t>
            </w:r>
          </w:p>
        </w:tc>
        <w:tc>
          <w:tcPr>
            <w:tcW w:w="4252" w:type="dxa"/>
          </w:tcPr>
          <w:p w14:paraId="0B6D0F44" w14:textId="33C27615" w:rsidR="00013D57" w:rsidRPr="009B2E42" w:rsidRDefault="00013D57" w:rsidP="00013D57">
            <w:pPr>
              <w:rPr>
                <w:color w:val="000000" w:themeColor="text1"/>
                <w:szCs w:val="20"/>
              </w:rPr>
            </w:pPr>
            <w:r>
              <w:rPr>
                <w:color w:val="000000" w:themeColor="text1"/>
                <w:szCs w:val="20"/>
              </w:rPr>
              <w:t>Японский</w:t>
            </w:r>
          </w:p>
        </w:tc>
      </w:tr>
      <w:tr w:rsidR="00013D57" w:rsidRPr="009B2E42" w14:paraId="12342962" w14:textId="77777777" w:rsidTr="00013D57">
        <w:tc>
          <w:tcPr>
            <w:tcW w:w="1101" w:type="dxa"/>
          </w:tcPr>
          <w:p w14:paraId="42CBBB30" w14:textId="76243EA2" w:rsidR="00013D57" w:rsidRDefault="00013D57" w:rsidP="00013D57">
            <w:pPr>
              <w:rPr>
                <w:color w:val="000000" w:themeColor="text1"/>
                <w:szCs w:val="20"/>
              </w:rPr>
            </w:pPr>
            <w:r>
              <w:rPr>
                <w:color w:val="000000" w:themeColor="text1"/>
                <w:szCs w:val="20"/>
              </w:rPr>
              <w:t>058</w:t>
            </w:r>
          </w:p>
        </w:tc>
        <w:tc>
          <w:tcPr>
            <w:tcW w:w="2722" w:type="dxa"/>
          </w:tcPr>
          <w:p w14:paraId="1CD8EB5E" w14:textId="0FEA9608" w:rsidR="00013D57" w:rsidRDefault="00013D57" w:rsidP="00013D57">
            <w:pPr>
              <w:rPr>
                <w:color w:val="000000" w:themeColor="text1"/>
                <w:szCs w:val="20"/>
              </w:rPr>
            </w:pPr>
            <w:r w:rsidRPr="00013D57">
              <w:rPr>
                <w:color w:val="000000" w:themeColor="text1"/>
                <w:szCs w:val="20"/>
              </w:rPr>
              <w:t>hun</w:t>
            </w:r>
          </w:p>
        </w:tc>
        <w:tc>
          <w:tcPr>
            <w:tcW w:w="4252" w:type="dxa"/>
          </w:tcPr>
          <w:p w14:paraId="48CA4133" w14:textId="45CBCA5A" w:rsidR="00013D57" w:rsidRDefault="00013D57" w:rsidP="00013D57">
            <w:pPr>
              <w:rPr>
                <w:color w:val="000000" w:themeColor="text1"/>
                <w:szCs w:val="20"/>
              </w:rPr>
            </w:pPr>
            <w:r>
              <w:rPr>
                <w:color w:val="000000" w:themeColor="text1"/>
                <w:szCs w:val="20"/>
              </w:rPr>
              <w:t>Венгерский</w:t>
            </w:r>
          </w:p>
        </w:tc>
      </w:tr>
    </w:tbl>
    <w:p w14:paraId="071B43F0" w14:textId="77777777" w:rsidR="00BC4B02" w:rsidRDefault="00BC4B02" w:rsidP="00BC4B02">
      <w:pPr>
        <w:spacing w:after="120" w:line="252" w:lineRule="auto"/>
        <w:rPr>
          <w:color w:val="000000" w:themeColor="text1"/>
          <w:szCs w:val="20"/>
        </w:rPr>
      </w:pPr>
    </w:p>
    <w:p w14:paraId="3C09FAC5" w14:textId="77777777" w:rsidR="00BC4B02" w:rsidRDefault="00BC4B02" w:rsidP="00BC4B02">
      <w:pPr>
        <w:pStyle w:val="a5"/>
      </w:pPr>
      <w:r>
        <w:t>Необходимо предусмотреть возможность добавления/редактирования пользователем данного перечня.</w:t>
      </w:r>
    </w:p>
    <w:p w14:paraId="65E63453" w14:textId="77777777" w:rsidR="00BC4B02" w:rsidRDefault="00BC4B02" w:rsidP="00BC4B02">
      <w:pPr>
        <w:spacing w:after="120" w:line="252" w:lineRule="auto"/>
      </w:pPr>
      <w:r>
        <w:t>Все сведения в этот справочник вводятся с помощью карточки Языки народов мира.</w:t>
      </w:r>
    </w:p>
    <w:p w14:paraId="4B724F69" w14:textId="77777777" w:rsidR="00BC4B02" w:rsidRDefault="00BC4B02" w:rsidP="00BC4B02">
      <w:pPr>
        <w:pStyle w:val="a5"/>
      </w:pPr>
      <w:r>
        <w:t>Карточка включает в себя следующие поля:</w:t>
      </w:r>
    </w:p>
    <w:p w14:paraId="7B5D4143" w14:textId="097126BD" w:rsidR="003574AE" w:rsidRDefault="00BC4B02" w:rsidP="003574AE">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r w:rsidR="00013D57">
        <w:t>. Соответствует коду ОКИН</w:t>
      </w:r>
      <w:r>
        <w:t>;</w:t>
      </w:r>
      <w:r w:rsidR="003574AE" w:rsidRPr="003574AE">
        <w:t xml:space="preserve"> </w:t>
      </w:r>
    </w:p>
    <w:p w14:paraId="439DAA8A" w14:textId="79DCAFDA" w:rsidR="00BC4B02" w:rsidRDefault="003574AE" w:rsidP="00013D57">
      <w:pPr>
        <w:pStyle w:val="1-"/>
      </w:pPr>
      <w:r>
        <w:t>Краткое описание (буквенный код) – краткое описание записи</w:t>
      </w:r>
      <w:r w:rsidR="00013D57">
        <w:t>. Соответствует буквенному</w:t>
      </w:r>
      <w:r w:rsidR="00013D57" w:rsidRPr="00013D57">
        <w:t xml:space="preserve"> код</w:t>
      </w:r>
      <w:r w:rsidR="00013D57">
        <w:t>у</w:t>
      </w:r>
      <w:r w:rsidR="00013D57" w:rsidRPr="00013D57">
        <w:t xml:space="preserve"> ISO</w:t>
      </w:r>
      <w:r>
        <w:t>;</w:t>
      </w:r>
    </w:p>
    <w:p w14:paraId="12A44C13" w14:textId="77777777" w:rsidR="00BC4B02" w:rsidRDefault="00BC4B02" w:rsidP="00BC4B02">
      <w:pPr>
        <w:pStyle w:val="1-"/>
      </w:pPr>
      <w:r>
        <w:t>Название – наименование языка.</w:t>
      </w:r>
    </w:p>
    <w:p w14:paraId="44072382" w14:textId="77777777" w:rsidR="00CA6C2E" w:rsidRDefault="00CA6C2E" w:rsidP="00CA78AF">
      <w:pPr>
        <w:pStyle w:val="a5"/>
      </w:pPr>
    </w:p>
    <w:p w14:paraId="60EA0B51" w14:textId="77777777" w:rsidR="00CA78AF" w:rsidRDefault="007E7ED2" w:rsidP="007E7ED2">
      <w:pPr>
        <w:pStyle w:val="3-0"/>
      </w:pPr>
      <w:bookmarkStart w:id="71" w:name="_Toc55310189"/>
      <w:r>
        <w:t>Причины увольнения работников.</w:t>
      </w:r>
      <w:bookmarkEnd w:id="71"/>
    </w:p>
    <w:p w14:paraId="0DC0FB25" w14:textId="77777777" w:rsidR="00CA78AF" w:rsidRDefault="00CA78AF" w:rsidP="00CA78AF">
      <w:pPr>
        <w:pStyle w:val="a5"/>
      </w:pPr>
    </w:p>
    <w:p w14:paraId="3F6F7051" w14:textId="77777777" w:rsidR="007E7ED2" w:rsidRDefault="007E7ED2" w:rsidP="007E7ED2">
      <w:pPr>
        <w:spacing w:after="120" w:line="252" w:lineRule="auto"/>
      </w:pPr>
      <w:r>
        <w:t>Справочник (картотека) содержит перечень причин увольнения работников, классифицированных в соответствии с Трудовым Кодексом РФ</w:t>
      </w:r>
      <w:r>
        <w:rPr>
          <w:rFonts w:cs="Arial"/>
          <w:color w:val="000000" w:themeColor="text1"/>
          <w:szCs w:val="20"/>
        </w:rPr>
        <w:t>.</w:t>
      </w:r>
    </w:p>
    <w:p w14:paraId="31349DE8" w14:textId="77777777" w:rsidR="007E7ED2" w:rsidRDefault="007E7ED2" w:rsidP="007E7ED2">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 xml:space="preserve">перечень </w:t>
      </w:r>
      <w:r>
        <w:rPr>
          <w:color w:val="000000" w:themeColor="text1"/>
          <w:szCs w:val="20"/>
        </w:rPr>
        <w:t>причин увольнений работников:</w:t>
      </w:r>
    </w:p>
    <w:tbl>
      <w:tblPr>
        <w:tblStyle w:val="af9"/>
        <w:tblW w:w="0" w:type="auto"/>
        <w:tblLook w:val="04A0" w:firstRow="1" w:lastRow="0" w:firstColumn="1" w:lastColumn="0" w:noHBand="0" w:noVBand="1"/>
      </w:tblPr>
      <w:tblGrid>
        <w:gridCol w:w="568"/>
        <w:gridCol w:w="7371"/>
        <w:gridCol w:w="851"/>
        <w:gridCol w:w="986"/>
      </w:tblGrid>
      <w:tr w:rsidR="007E7ED2" w:rsidRPr="008C41B9" w14:paraId="59BFA891" w14:textId="77777777" w:rsidTr="000A0FB7">
        <w:tc>
          <w:tcPr>
            <w:tcW w:w="568" w:type="dxa"/>
            <w:vMerge w:val="restart"/>
          </w:tcPr>
          <w:p w14:paraId="4A9A95E3" w14:textId="77777777" w:rsidR="007E7ED2" w:rsidRPr="008C41B9" w:rsidRDefault="007E7ED2" w:rsidP="007E7ED2">
            <w:pPr>
              <w:jc w:val="center"/>
              <w:rPr>
                <w:sz w:val="16"/>
                <w:szCs w:val="16"/>
              </w:rPr>
            </w:pPr>
            <w:r w:rsidRPr="008C41B9">
              <w:rPr>
                <w:sz w:val="16"/>
                <w:szCs w:val="16"/>
              </w:rPr>
              <w:t>№ п/п</w:t>
            </w:r>
          </w:p>
        </w:tc>
        <w:tc>
          <w:tcPr>
            <w:tcW w:w="7371" w:type="dxa"/>
            <w:vMerge w:val="restart"/>
          </w:tcPr>
          <w:p w14:paraId="2774FFAE" w14:textId="77777777" w:rsidR="007E7ED2" w:rsidRPr="008C41B9" w:rsidRDefault="007E7ED2" w:rsidP="007E7ED2">
            <w:pPr>
              <w:jc w:val="center"/>
              <w:rPr>
                <w:sz w:val="16"/>
                <w:szCs w:val="16"/>
              </w:rPr>
            </w:pPr>
            <w:r w:rsidRPr="008C41B9">
              <w:rPr>
                <w:sz w:val="16"/>
                <w:szCs w:val="16"/>
              </w:rPr>
              <w:t>Основание прекращения трудового договора</w:t>
            </w:r>
          </w:p>
        </w:tc>
        <w:tc>
          <w:tcPr>
            <w:tcW w:w="1837" w:type="dxa"/>
            <w:gridSpan w:val="2"/>
          </w:tcPr>
          <w:p w14:paraId="4E81845C" w14:textId="77777777" w:rsidR="007E7ED2" w:rsidRPr="008C41B9" w:rsidRDefault="007E7ED2" w:rsidP="007E7ED2">
            <w:pPr>
              <w:jc w:val="center"/>
              <w:rPr>
                <w:sz w:val="16"/>
                <w:szCs w:val="16"/>
              </w:rPr>
            </w:pPr>
            <w:r w:rsidRPr="008C41B9">
              <w:rPr>
                <w:sz w:val="16"/>
                <w:szCs w:val="16"/>
              </w:rPr>
              <w:t>ТК РФ</w:t>
            </w:r>
          </w:p>
        </w:tc>
      </w:tr>
      <w:tr w:rsidR="007E7ED2" w:rsidRPr="008C41B9" w14:paraId="4DA3714A" w14:textId="77777777" w:rsidTr="000A0FB7">
        <w:tc>
          <w:tcPr>
            <w:tcW w:w="568" w:type="dxa"/>
            <w:vMerge/>
          </w:tcPr>
          <w:p w14:paraId="28B2B924" w14:textId="77777777" w:rsidR="007E7ED2" w:rsidRPr="008C41B9" w:rsidRDefault="007E7ED2" w:rsidP="007E7ED2">
            <w:pPr>
              <w:jc w:val="center"/>
              <w:rPr>
                <w:sz w:val="16"/>
                <w:szCs w:val="16"/>
              </w:rPr>
            </w:pPr>
          </w:p>
        </w:tc>
        <w:tc>
          <w:tcPr>
            <w:tcW w:w="7371" w:type="dxa"/>
            <w:vMerge/>
          </w:tcPr>
          <w:p w14:paraId="6B755438" w14:textId="77777777" w:rsidR="007E7ED2" w:rsidRPr="008C41B9" w:rsidRDefault="007E7ED2" w:rsidP="007E7ED2">
            <w:pPr>
              <w:jc w:val="center"/>
              <w:rPr>
                <w:sz w:val="16"/>
                <w:szCs w:val="16"/>
              </w:rPr>
            </w:pPr>
          </w:p>
        </w:tc>
        <w:tc>
          <w:tcPr>
            <w:tcW w:w="851" w:type="dxa"/>
          </w:tcPr>
          <w:p w14:paraId="0F2CE6C0" w14:textId="77777777" w:rsidR="007E7ED2" w:rsidRPr="008C41B9" w:rsidRDefault="007E7ED2" w:rsidP="007E7ED2">
            <w:pPr>
              <w:jc w:val="center"/>
              <w:rPr>
                <w:sz w:val="16"/>
                <w:szCs w:val="16"/>
              </w:rPr>
            </w:pPr>
            <w:r w:rsidRPr="008C41B9">
              <w:rPr>
                <w:sz w:val="16"/>
                <w:szCs w:val="16"/>
              </w:rPr>
              <w:t>Пункт</w:t>
            </w:r>
          </w:p>
        </w:tc>
        <w:tc>
          <w:tcPr>
            <w:tcW w:w="986" w:type="dxa"/>
          </w:tcPr>
          <w:p w14:paraId="489D17B6" w14:textId="77777777" w:rsidR="007E7ED2" w:rsidRPr="008C41B9" w:rsidRDefault="007E7ED2" w:rsidP="007E7ED2">
            <w:pPr>
              <w:jc w:val="center"/>
              <w:rPr>
                <w:sz w:val="16"/>
                <w:szCs w:val="16"/>
              </w:rPr>
            </w:pPr>
            <w:r w:rsidRPr="008C41B9">
              <w:rPr>
                <w:sz w:val="16"/>
                <w:szCs w:val="16"/>
              </w:rPr>
              <w:t>Статья</w:t>
            </w:r>
          </w:p>
        </w:tc>
      </w:tr>
      <w:tr w:rsidR="007E7ED2" w:rsidRPr="008C41B9" w14:paraId="1801DEC3" w14:textId="77777777" w:rsidTr="000A0FB7">
        <w:tc>
          <w:tcPr>
            <w:tcW w:w="568" w:type="dxa"/>
          </w:tcPr>
          <w:p w14:paraId="123E0B5D" w14:textId="77777777" w:rsidR="007E7ED2" w:rsidRPr="008C41B9" w:rsidRDefault="007E7ED2" w:rsidP="00040913">
            <w:pPr>
              <w:pStyle w:val="ab"/>
              <w:numPr>
                <w:ilvl w:val="0"/>
                <w:numId w:val="19"/>
              </w:numPr>
              <w:rPr>
                <w:sz w:val="20"/>
                <w:szCs w:val="20"/>
              </w:rPr>
            </w:pPr>
          </w:p>
        </w:tc>
        <w:tc>
          <w:tcPr>
            <w:tcW w:w="7371" w:type="dxa"/>
          </w:tcPr>
          <w:p w14:paraId="71469C57" w14:textId="77777777" w:rsidR="007E7ED2" w:rsidRPr="008C41B9" w:rsidRDefault="007E7ED2" w:rsidP="007E7ED2">
            <w:pPr>
              <w:rPr>
                <w:szCs w:val="20"/>
              </w:rPr>
            </w:pPr>
            <w:r>
              <w:rPr>
                <w:color w:val="000000"/>
                <w:shd w:val="clear" w:color="auto" w:fill="FFFFFF"/>
              </w:rPr>
              <w:t>Трудовой договор прекращен по соглашению сторон</w:t>
            </w:r>
          </w:p>
        </w:tc>
        <w:tc>
          <w:tcPr>
            <w:tcW w:w="851" w:type="dxa"/>
          </w:tcPr>
          <w:p w14:paraId="3CE8A03B" w14:textId="77777777" w:rsidR="007E7ED2" w:rsidRPr="008C41B9" w:rsidRDefault="007E7ED2" w:rsidP="007E7ED2">
            <w:pPr>
              <w:jc w:val="center"/>
              <w:rPr>
                <w:szCs w:val="20"/>
              </w:rPr>
            </w:pPr>
            <w:r>
              <w:rPr>
                <w:szCs w:val="20"/>
              </w:rPr>
              <w:t>1</w:t>
            </w:r>
          </w:p>
        </w:tc>
        <w:tc>
          <w:tcPr>
            <w:tcW w:w="986" w:type="dxa"/>
          </w:tcPr>
          <w:p w14:paraId="4357BD31" w14:textId="77777777" w:rsidR="007E7ED2" w:rsidRPr="008C41B9" w:rsidRDefault="007E7ED2" w:rsidP="007E7ED2">
            <w:pPr>
              <w:jc w:val="center"/>
              <w:rPr>
                <w:szCs w:val="20"/>
              </w:rPr>
            </w:pPr>
            <w:r>
              <w:rPr>
                <w:szCs w:val="20"/>
              </w:rPr>
              <w:t>77</w:t>
            </w:r>
          </w:p>
        </w:tc>
      </w:tr>
      <w:tr w:rsidR="007E7ED2" w:rsidRPr="008C41B9" w14:paraId="41142EB0" w14:textId="77777777" w:rsidTr="000A0FB7">
        <w:tc>
          <w:tcPr>
            <w:tcW w:w="568" w:type="dxa"/>
          </w:tcPr>
          <w:p w14:paraId="1ACBB024" w14:textId="77777777" w:rsidR="007E7ED2" w:rsidRPr="008C41B9" w:rsidRDefault="007E7ED2" w:rsidP="00040913">
            <w:pPr>
              <w:pStyle w:val="ab"/>
              <w:numPr>
                <w:ilvl w:val="0"/>
                <w:numId w:val="19"/>
              </w:numPr>
              <w:rPr>
                <w:sz w:val="20"/>
                <w:szCs w:val="20"/>
              </w:rPr>
            </w:pPr>
          </w:p>
        </w:tc>
        <w:tc>
          <w:tcPr>
            <w:tcW w:w="7371" w:type="dxa"/>
          </w:tcPr>
          <w:p w14:paraId="13310BA1" w14:textId="77777777" w:rsidR="007E7ED2" w:rsidRPr="008C41B9" w:rsidRDefault="007E7ED2" w:rsidP="007E7ED2">
            <w:pPr>
              <w:rPr>
                <w:szCs w:val="20"/>
              </w:rPr>
            </w:pPr>
            <w:r>
              <w:rPr>
                <w:color w:val="000000"/>
                <w:shd w:val="clear" w:color="auto" w:fill="FFFFFF"/>
              </w:rPr>
              <w:t>Трудовой договор прекращен в связи с истечением срока трудового договора</w:t>
            </w:r>
          </w:p>
        </w:tc>
        <w:tc>
          <w:tcPr>
            <w:tcW w:w="851" w:type="dxa"/>
          </w:tcPr>
          <w:p w14:paraId="5B97DBF4" w14:textId="77777777" w:rsidR="007E7ED2" w:rsidRPr="008C41B9" w:rsidRDefault="007E7ED2" w:rsidP="007E7ED2">
            <w:pPr>
              <w:jc w:val="center"/>
              <w:rPr>
                <w:szCs w:val="20"/>
              </w:rPr>
            </w:pPr>
            <w:r>
              <w:rPr>
                <w:szCs w:val="20"/>
              </w:rPr>
              <w:t>2</w:t>
            </w:r>
          </w:p>
        </w:tc>
        <w:tc>
          <w:tcPr>
            <w:tcW w:w="986" w:type="dxa"/>
          </w:tcPr>
          <w:p w14:paraId="6BDE0FE1" w14:textId="77777777" w:rsidR="007E7ED2" w:rsidRPr="008C41B9" w:rsidRDefault="007E7ED2" w:rsidP="007E7ED2">
            <w:pPr>
              <w:jc w:val="center"/>
              <w:rPr>
                <w:szCs w:val="20"/>
              </w:rPr>
            </w:pPr>
            <w:r>
              <w:rPr>
                <w:szCs w:val="20"/>
              </w:rPr>
              <w:t>77</w:t>
            </w:r>
          </w:p>
        </w:tc>
      </w:tr>
      <w:tr w:rsidR="007E7ED2" w:rsidRPr="008C41B9" w14:paraId="77F89ACE" w14:textId="77777777" w:rsidTr="000A0FB7">
        <w:tc>
          <w:tcPr>
            <w:tcW w:w="568" w:type="dxa"/>
          </w:tcPr>
          <w:p w14:paraId="3E4FEAD5" w14:textId="77777777" w:rsidR="007E7ED2" w:rsidRPr="008C41B9" w:rsidRDefault="007E7ED2" w:rsidP="00040913">
            <w:pPr>
              <w:pStyle w:val="ab"/>
              <w:numPr>
                <w:ilvl w:val="0"/>
                <w:numId w:val="19"/>
              </w:numPr>
              <w:rPr>
                <w:sz w:val="20"/>
                <w:szCs w:val="20"/>
              </w:rPr>
            </w:pPr>
          </w:p>
        </w:tc>
        <w:tc>
          <w:tcPr>
            <w:tcW w:w="7371" w:type="dxa"/>
          </w:tcPr>
          <w:p w14:paraId="1AF0BF81"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работника</w:t>
            </w:r>
          </w:p>
        </w:tc>
        <w:tc>
          <w:tcPr>
            <w:tcW w:w="851" w:type="dxa"/>
          </w:tcPr>
          <w:p w14:paraId="20EF6E57" w14:textId="77777777" w:rsidR="007E7ED2" w:rsidRPr="008C41B9" w:rsidRDefault="007E7ED2" w:rsidP="007E7ED2">
            <w:pPr>
              <w:jc w:val="center"/>
              <w:rPr>
                <w:szCs w:val="20"/>
              </w:rPr>
            </w:pPr>
            <w:r>
              <w:rPr>
                <w:szCs w:val="20"/>
              </w:rPr>
              <w:t>3</w:t>
            </w:r>
          </w:p>
        </w:tc>
        <w:tc>
          <w:tcPr>
            <w:tcW w:w="986" w:type="dxa"/>
          </w:tcPr>
          <w:p w14:paraId="1C68B51B" w14:textId="77777777" w:rsidR="007E7ED2" w:rsidRPr="008C41B9" w:rsidRDefault="007E7ED2" w:rsidP="007E7ED2">
            <w:pPr>
              <w:jc w:val="center"/>
              <w:rPr>
                <w:szCs w:val="20"/>
              </w:rPr>
            </w:pPr>
            <w:r>
              <w:rPr>
                <w:szCs w:val="20"/>
              </w:rPr>
              <w:t>77</w:t>
            </w:r>
          </w:p>
        </w:tc>
      </w:tr>
      <w:tr w:rsidR="007E7ED2" w:rsidRPr="008C41B9" w14:paraId="44A6D977" w14:textId="77777777" w:rsidTr="000A0FB7">
        <w:tc>
          <w:tcPr>
            <w:tcW w:w="568" w:type="dxa"/>
          </w:tcPr>
          <w:p w14:paraId="1757D46A" w14:textId="77777777" w:rsidR="007E7ED2" w:rsidRPr="008C41B9" w:rsidRDefault="007E7ED2" w:rsidP="00040913">
            <w:pPr>
              <w:pStyle w:val="ab"/>
              <w:numPr>
                <w:ilvl w:val="0"/>
                <w:numId w:val="19"/>
              </w:numPr>
              <w:rPr>
                <w:sz w:val="20"/>
                <w:szCs w:val="20"/>
              </w:rPr>
            </w:pPr>
          </w:p>
        </w:tc>
        <w:tc>
          <w:tcPr>
            <w:tcW w:w="7371" w:type="dxa"/>
          </w:tcPr>
          <w:p w14:paraId="1F7C987D" w14:textId="77777777" w:rsidR="007E7ED2" w:rsidRPr="008C41B9" w:rsidRDefault="007E7ED2" w:rsidP="007E7ED2">
            <w:pPr>
              <w:jc w:val="both"/>
              <w:rPr>
                <w:rFonts w:eastAsia="Times New Roman" w:cs="Times New Roman"/>
                <w:sz w:val="21"/>
                <w:szCs w:val="21"/>
                <w:lang w:eastAsia="ru-RU"/>
              </w:rPr>
            </w:pPr>
            <w:r>
              <w:rPr>
                <w:color w:val="000000"/>
                <w:shd w:val="clear" w:color="auto" w:fill="FFFFFF"/>
              </w:rPr>
              <w:t xml:space="preserve">Трудовой договор прекращен в связи с переводом работника по его просьбе на работу </w:t>
            </w:r>
            <w:r w:rsidRPr="008C41B9">
              <w:rPr>
                <w:rFonts w:ascii="Times New Roman" w:eastAsia="Times New Roman" w:hAnsi="Times New Roman" w:cs="Times New Roman"/>
                <w:sz w:val="24"/>
                <w:szCs w:val="24"/>
                <w:lang w:eastAsia="ru-RU"/>
              </w:rPr>
              <w:t>к другому работодателю или переход на выборную работу (должность)</w:t>
            </w:r>
          </w:p>
        </w:tc>
        <w:tc>
          <w:tcPr>
            <w:tcW w:w="851" w:type="dxa"/>
          </w:tcPr>
          <w:p w14:paraId="09F2ACCF" w14:textId="77777777" w:rsidR="007E7ED2" w:rsidRPr="008C41B9" w:rsidRDefault="007E7ED2" w:rsidP="007E7ED2">
            <w:pPr>
              <w:jc w:val="center"/>
              <w:rPr>
                <w:szCs w:val="20"/>
              </w:rPr>
            </w:pPr>
            <w:r>
              <w:rPr>
                <w:szCs w:val="20"/>
              </w:rPr>
              <w:t>5</w:t>
            </w:r>
          </w:p>
        </w:tc>
        <w:tc>
          <w:tcPr>
            <w:tcW w:w="986" w:type="dxa"/>
          </w:tcPr>
          <w:p w14:paraId="3DDC39EC" w14:textId="77777777" w:rsidR="007E7ED2" w:rsidRPr="008C41B9" w:rsidRDefault="007E7ED2" w:rsidP="007E7ED2">
            <w:pPr>
              <w:jc w:val="center"/>
              <w:rPr>
                <w:szCs w:val="20"/>
              </w:rPr>
            </w:pPr>
            <w:r>
              <w:rPr>
                <w:szCs w:val="20"/>
              </w:rPr>
              <w:t>77</w:t>
            </w:r>
          </w:p>
        </w:tc>
      </w:tr>
      <w:tr w:rsidR="007E7ED2" w:rsidRPr="008C41B9" w14:paraId="02AE5EF6" w14:textId="77777777" w:rsidTr="000A0FB7">
        <w:tc>
          <w:tcPr>
            <w:tcW w:w="568" w:type="dxa"/>
          </w:tcPr>
          <w:p w14:paraId="4FF1960D" w14:textId="77777777" w:rsidR="007E7ED2" w:rsidRPr="008C41B9" w:rsidRDefault="007E7ED2" w:rsidP="00040913">
            <w:pPr>
              <w:pStyle w:val="ab"/>
              <w:numPr>
                <w:ilvl w:val="0"/>
                <w:numId w:val="19"/>
              </w:numPr>
              <w:rPr>
                <w:sz w:val="20"/>
                <w:szCs w:val="20"/>
              </w:rPr>
            </w:pPr>
          </w:p>
        </w:tc>
        <w:tc>
          <w:tcPr>
            <w:tcW w:w="7371" w:type="dxa"/>
          </w:tcPr>
          <w:p w14:paraId="0216592D" w14:textId="77777777" w:rsidR="007E7ED2" w:rsidRPr="008C41B9" w:rsidRDefault="007E7ED2" w:rsidP="007E7ED2">
            <w:pPr>
              <w:rPr>
                <w:szCs w:val="20"/>
              </w:rPr>
            </w:pPr>
            <w:r>
              <w:rPr>
                <w:color w:val="000000"/>
                <w:shd w:val="clear" w:color="auto" w:fill="FFFFFF"/>
              </w:rPr>
              <w:t>Трудовой договор прекращен ввиду отказа работника от продолжения работы в связи со сменой собственника имущества организации</w:t>
            </w:r>
          </w:p>
        </w:tc>
        <w:tc>
          <w:tcPr>
            <w:tcW w:w="851" w:type="dxa"/>
          </w:tcPr>
          <w:p w14:paraId="2E67CEC4" w14:textId="77777777" w:rsidR="007E7ED2" w:rsidRPr="008C41B9" w:rsidRDefault="007E7ED2" w:rsidP="007E7ED2">
            <w:pPr>
              <w:jc w:val="center"/>
              <w:rPr>
                <w:szCs w:val="20"/>
              </w:rPr>
            </w:pPr>
            <w:r>
              <w:rPr>
                <w:szCs w:val="20"/>
              </w:rPr>
              <w:t>6</w:t>
            </w:r>
          </w:p>
        </w:tc>
        <w:tc>
          <w:tcPr>
            <w:tcW w:w="986" w:type="dxa"/>
          </w:tcPr>
          <w:p w14:paraId="5F74109E" w14:textId="77777777" w:rsidR="007E7ED2" w:rsidRPr="008C41B9" w:rsidRDefault="007E7ED2" w:rsidP="007E7ED2">
            <w:pPr>
              <w:jc w:val="center"/>
              <w:rPr>
                <w:szCs w:val="20"/>
              </w:rPr>
            </w:pPr>
            <w:r>
              <w:rPr>
                <w:szCs w:val="20"/>
              </w:rPr>
              <w:t>77</w:t>
            </w:r>
          </w:p>
        </w:tc>
      </w:tr>
      <w:tr w:rsidR="007E7ED2" w:rsidRPr="008C41B9" w14:paraId="7725D629" w14:textId="77777777" w:rsidTr="000A0FB7">
        <w:tc>
          <w:tcPr>
            <w:tcW w:w="568" w:type="dxa"/>
          </w:tcPr>
          <w:p w14:paraId="767DA382" w14:textId="77777777" w:rsidR="007E7ED2" w:rsidRPr="008C41B9" w:rsidRDefault="007E7ED2" w:rsidP="00040913">
            <w:pPr>
              <w:pStyle w:val="ab"/>
              <w:numPr>
                <w:ilvl w:val="0"/>
                <w:numId w:val="19"/>
              </w:numPr>
              <w:rPr>
                <w:sz w:val="20"/>
                <w:szCs w:val="20"/>
              </w:rPr>
            </w:pPr>
          </w:p>
        </w:tc>
        <w:tc>
          <w:tcPr>
            <w:tcW w:w="7371" w:type="dxa"/>
          </w:tcPr>
          <w:p w14:paraId="4CF6AF82" w14:textId="77777777" w:rsidR="007E7ED2" w:rsidRDefault="007E7ED2" w:rsidP="007E7ED2">
            <w:pPr>
              <w:rPr>
                <w:color w:val="000000"/>
                <w:shd w:val="clear" w:color="auto" w:fill="FFFFFF"/>
              </w:rPr>
            </w:pPr>
            <w:r>
              <w:rPr>
                <w:color w:val="000000"/>
                <w:shd w:val="clear" w:color="auto" w:fill="FFFFFF"/>
              </w:rPr>
              <w:t>Трудовой договор прекращен ввиду отказа работника от продолжения работы в связи с изменением подведомственности организации</w:t>
            </w:r>
          </w:p>
        </w:tc>
        <w:tc>
          <w:tcPr>
            <w:tcW w:w="851" w:type="dxa"/>
          </w:tcPr>
          <w:p w14:paraId="2EB7F3C1" w14:textId="77777777" w:rsidR="007E7ED2" w:rsidRPr="008C41B9" w:rsidRDefault="007E7ED2" w:rsidP="007E7ED2">
            <w:pPr>
              <w:jc w:val="center"/>
              <w:rPr>
                <w:szCs w:val="20"/>
              </w:rPr>
            </w:pPr>
            <w:r>
              <w:rPr>
                <w:szCs w:val="20"/>
              </w:rPr>
              <w:t>6</w:t>
            </w:r>
          </w:p>
        </w:tc>
        <w:tc>
          <w:tcPr>
            <w:tcW w:w="986" w:type="dxa"/>
          </w:tcPr>
          <w:p w14:paraId="620F11AC" w14:textId="77777777" w:rsidR="007E7ED2" w:rsidRPr="008C41B9" w:rsidRDefault="007E7ED2" w:rsidP="007E7ED2">
            <w:pPr>
              <w:jc w:val="center"/>
              <w:rPr>
                <w:szCs w:val="20"/>
              </w:rPr>
            </w:pPr>
            <w:r>
              <w:rPr>
                <w:szCs w:val="20"/>
              </w:rPr>
              <w:t>77</w:t>
            </w:r>
          </w:p>
        </w:tc>
      </w:tr>
      <w:tr w:rsidR="007E7ED2" w:rsidRPr="008C41B9" w14:paraId="706B81E3" w14:textId="77777777" w:rsidTr="000A0FB7">
        <w:tc>
          <w:tcPr>
            <w:tcW w:w="568" w:type="dxa"/>
          </w:tcPr>
          <w:p w14:paraId="0195EB91" w14:textId="77777777" w:rsidR="007E7ED2" w:rsidRPr="008C41B9" w:rsidRDefault="007E7ED2" w:rsidP="00040913">
            <w:pPr>
              <w:pStyle w:val="ab"/>
              <w:numPr>
                <w:ilvl w:val="0"/>
                <w:numId w:val="19"/>
              </w:numPr>
              <w:rPr>
                <w:sz w:val="20"/>
                <w:szCs w:val="20"/>
              </w:rPr>
            </w:pPr>
          </w:p>
        </w:tc>
        <w:tc>
          <w:tcPr>
            <w:tcW w:w="7371" w:type="dxa"/>
          </w:tcPr>
          <w:p w14:paraId="6F7AD923" w14:textId="77777777" w:rsidR="007E7ED2" w:rsidRDefault="007E7ED2" w:rsidP="007E7ED2">
            <w:pPr>
              <w:rPr>
                <w:color w:val="000000"/>
                <w:shd w:val="clear" w:color="auto" w:fill="FFFFFF"/>
              </w:rPr>
            </w:pPr>
            <w:r>
              <w:rPr>
                <w:color w:val="000000"/>
                <w:shd w:val="clear" w:color="auto" w:fill="FFFFFF"/>
              </w:rPr>
              <w:t>Трудовой договор прекращен ввиду отказа работника от продолжения работы в связи с реорганизацией организации</w:t>
            </w:r>
          </w:p>
        </w:tc>
        <w:tc>
          <w:tcPr>
            <w:tcW w:w="851" w:type="dxa"/>
          </w:tcPr>
          <w:p w14:paraId="56E90E26" w14:textId="77777777" w:rsidR="007E7ED2" w:rsidRPr="008C41B9" w:rsidRDefault="007E7ED2" w:rsidP="007E7ED2">
            <w:pPr>
              <w:jc w:val="center"/>
              <w:rPr>
                <w:szCs w:val="20"/>
              </w:rPr>
            </w:pPr>
            <w:r>
              <w:rPr>
                <w:szCs w:val="20"/>
              </w:rPr>
              <w:t>6</w:t>
            </w:r>
          </w:p>
        </w:tc>
        <w:tc>
          <w:tcPr>
            <w:tcW w:w="986" w:type="dxa"/>
          </w:tcPr>
          <w:p w14:paraId="45D0A58A" w14:textId="77777777" w:rsidR="007E7ED2" w:rsidRPr="008C41B9" w:rsidRDefault="007E7ED2" w:rsidP="007E7ED2">
            <w:pPr>
              <w:jc w:val="center"/>
              <w:rPr>
                <w:szCs w:val="20"/>
              </w:rPr>
            </w:pPr>
            <w:r>
              <w:rPr>
                <w:szCs w:val="20"/>
              </w:rPr>
              <w:t>77</w:t>
            </w:r>
          </w:p>
        </w:tc>
      </w:tr>
      <w:tr w:rsidR="007E7ED2" w:rsidRPr="008C41B9" w14:paraId="7AC53997" w14:textId="77777777" w:rsidTr="000A0FB7">
        <w:tc>
          <w:tcPr>
            <w:tcW w:w="568" w:type="dxa"/>
          </w:tcPr>
          <w:p w14:paraId="6762CABD" w14:textId="77777777" w:rsidR="007E7ED2" w:rsidRPr="008C41B9" w:rsidRDefault="007E7ED2" w:rsidP="00040913">
            <w:pPr>
              <w:pStyle w:val="ab"/>
              <w:numPr>
                <w:ilvl w:val="0"/>
                <w:numId w:val="19"/>
              </w:numPr>
              <w:rPr>
                <w:sz w:val="20"/>
                <w:szCs w:val="20"/>
              </w:rPr>
            </w:pPr>
          </w:p>
        </w:tc>
        <w:tc>
          <w:tcPr>
            <w:tcW w:w="7371" w:type="dxa"/>
          </w:tcPr>
          <w:p w14:paraId="54089671" w14:textId="77777777" w:rsidR="007E7ED2" w:rsidRPr="008C41B9" w:rsidRDefault="007E7ED2" w:rsidP="007E7ED2">
            <w:pPr>
              <w:rPr>
                <w:szCs w:val="20"/>
              </w:rPr>
            </w:pPr>
            <w:r>
              <w:rPr>
                <w:color w:val="000000"/>
                <w:shd w:val="clear" w:color="auto" w:fill="FFFFFF"/>
              </w:rPr>
              <w:t>Трудовой договор прекращен ввиду отказа работника от продолжения работы в связи с изменением определенных сторонами условий трудового договора</w:t>
            </w:r>
          </w:p>
        </w:tc>
        <w:tc>
          <w:tcPr>
            <w:tcW w:w="851" w:type="dxa"/>
          </w:tcPr>
          <w:p w14:paraId="68804876" w14:textId="77777777" w:rsidR="007E7ED2" w:rsidRPr="008C41B9" w:rsidRDefault="007E7ED2" w:rsidP="007E7ED2">
            <w:pPr>
              <w:jc w:val="center"/>
              <w:rPr>
                <w:szCs w:val="20"/>
              </w:rPr>
            </w:pPr>
            <w:r>
              <w:rPr>
                <w:szCs w:val="20"/>
              </w:rPr>
              <w:t>7</w:t>
            </w:r>
          </w:p>
        </w:tc>
        <w:tc>
          <w:tcPr>
            <w:tcW w:w="986" w:type="dxa"/>
          </w:tcPr>
          <w:p w14:paraId="1C68C7C9" w14:textId="77777777" w:rsidR="007E7ED2" w:rsidRPr="008C41B9" w:rsidRDefault="007E7ED2" w:rsidP="007E7ED2">
            <w:pPr>
              <w:jc w:val="center"/>
              <w:rPr>
                <w:szCs w:val="20"/>
              </w:rPr>
            </w:pPr>
            <w:r>
              <w:rPr>
                <w:szCs w:val="20"/>
              </w:rPr>
              <w:t>77</w:t>
            </w:r>
          </w:p>
        </w:tc>
      </w:tr>
      <w:tr w:rsidR="007E7ED2" w:rsidRPr="008C41B9" w14:paraId="12324397" w14:textId="77777777" w:rsidTr="000A0FB7">
        <w:tc>
          <w:tcPr>
            <w:tcW w:w="568" w:type="dxa"/>
          </w:tcPr>
          <w:p w14:paraId="7B3F524F" w14:textId="77777777" w:rsidR="007E7ED2" w:rsidRPr="008C41B9" w:rsidRDefault="007E7ED2" w:rsidP="00040913">
            <w:pPr>
              <w:pStyle w:val="ab"/>
              <w:numPr>
                <w:ilvl w:val="0"/>
                <w:numId w:val="19"/>
              </w:numPr>
              <w:rPr>
                <w:sz w:val="20"/>
                <w:szCs w:val="20"/>
              </w:rPr>
            </w:pPr>
          </w:p>
        </w:tc>
        <w:tc>
          <w:tcPr>
            <w:tcW w:w="7371" w:type="dxa"/>
          </w:tcPr>
          <w:p w14:paraId="474595AA" w14:textId="77777777" w:rsidR="007E7ED2" w:rsidRPr="008C41B9" w:rsidRDefault="007E7ED2" w:rsidP="007E7ED2">
            <w:pPr>
              <w:rPr>
                <w:szCs w:val="20"/>
              </w:rPr>
            </w:pPr>
            <w:r>
              <w:rPr>
                <w:color w:val="000000"/>
                <w:shd w:val="clear" w:color="auto" w:fill="FFFFFF"/>
              </w:rPr>
              <w:t>Трудовой договор прекращен в связи с отказом работника от перевода на другую работу, необходимую ему в соответствии с медицинским заключением</w:t>
            </w:r>
          </w:p>
        </w:tc>
        <w:tc>
          <w:tcPr>
            <w:tcW w:w="851" w:type="dxa"/>
          </w:tcPr>
          <w:p w14:paraId="538B6310" w14:textId="77777777" w:rsidR="007E7ED2" w:rsidRPr="008C41B9" w:rsidRDefault="007E7ED2" w:rsidP="007E7ED2">
            <w:pPr>
              <w:jc w:val="center"/>
              <w:rPr>
                <w:szCs w:val="20"/>
              </w:rPr>
            </w:pPr>
            <w:r>
              <w:rPr>
                <w:szCs w:val="20"/>
              </w:rPr>
              <w:t>8</w:t>
            </w:r>
          </w:p>
        </w:tc>
        <w:tc>
          <w:tcPr>
            <w:tcW w:w="986" w:type="dxa"/>
          </w:tcPr>
          <w:p w14:paraId="25644185" w14:textId="77777777" w:rsidR="007E7ED2" w:rsidRPr="008C41B9" w:rsidRDefault="007E7ED2" w:rsidP="007E7ED2">
            <w:pPr>
              <w:jc w:val="center"/>
              <w:rPr>
                <w:szCs w:val="20"/>
              </w:rPr>
            </w:pPr>
            <w:r>
              <w:rPr>
                <w:szCs w:val="20"/>
              </w:rPr>
              <w:t>77</w:t>
            </w:r>
          </w:p>
        </w:tc>
      </w:tr>
      <w:tr w:rsidR="007E7ED2" w:rsidRPr="008C41B9" w14:paraId="6E87E4F3" w14:textId="77777777" w:rsidTr="000A0FB7">
        <w:tc>
          <w:tcPr>
            <w:tcW w:w="568" w:type="dxa"/>
          </w:tcPr>
          <w:p w14:paraId="2D57BB24" w14:textId="77777777" w:rsidR="007E7ED2" w:rsidRPr="008C41B9" w:rsidRDefault="007E7ED2" w:rsidP="00040913">
            <w:pPr>
              <w:pStyle w:val="ab"/>
              <w:numPr>
                <w:ilvl w:val="0"/>
                <w:numId w:val="19"/>
              </w:numPr>
              <w:rPr>
                <w:sz w:val="20"/>
                <w:szCs w:val="20"/>
              </w:rPr>
            </w:pPr>
          </w:p>
        </w:tc>
        <w:tc>
          <w:tcPr>
            <w:tcW w:w="7371" w:type="dxa"/>
          </w:tcPr>
          <w:p w14:paraId="19B33244" w14:textId="77777777" w:rsidR="007E7ED2" w:rsidRPr="008C41B9" w:rsidRDefault="007E7ED2" w:rsidP="007E7ED2">
            <w:pPr>
              <w:rPr>
                <w:szCs w:val="20"/>
              </w:rPr>
            </w:pPr>
            <w:r>
              <w:rPr>
                <w:color w:val="000000"/>
                <w:shd w:val="clear" w:color="auto" w:fill="FFFFFF"/>
              </w:rPr>
              <w:t>Трудовой договор прекращен в связи с отказом работника от перевода на работу в другую местность вместе с работодателем</w:t>
            </w:r>
          </w:p>
        </w:tc>
        <w:tc>
          <w:tcPr>
            <w:tcW w:w="851" w:type="dxa"/>
          </w:tcPr>
          <w:p w14:paraId="0A9C1A8C" w14:textId="77777777" w:rsidR="007E7ED2" w:rsidRPr="008C41B9" w:rsidRDefault="007E7ED2" w:rsidP="007E7ED2">
            <w:pPr>
              <w:jc w:val="center"/>
              <w:rPr>
                <w:szCs w:val="20"/>
              </w:rPr>
            </w:pPr>
            <w:r>
              <w:rPr>
                <w:szCs w:val="20"/>
              </w:rPr>
              <w:t>9</w:t>
            </w:r>
          </w:p>
        </w:tc>
        <w:tc>
          <w:tcPr>
            <w:tcW w:w="986" w:type="dxa"/>
          </w:tcPr>
          <w:p w14:paraId="21B3170C" w14:textId="77777777" w:rsidR="007E7ED2" w:rsidRPr="008C41B9" w:rsidRDefault="007E7ED2" w:rsidP="007E7ED2">
            <w:pPr>
              <w:jc w:val="center"/>
              <w:rPr>
                <w:szCs w:val="20"/>
              </w:rPr>
            </w:pPr>
            <w:r>
              <w:rPr>
                <w:szCs w:val="20"/>
              </w:rPr>
              <w:t>77</w:t>
            </w:r>
          </w:p>
        </w:tc>
      </w:tr>
      <w:tr w:rsidR="007E7ED2" w:rsidRPr="008C41B9" w14:paraId="28CAB796" w14:textId="77777777" w:rsidTr="000A0FB7">
        <w:tc>
          <w:tcPr>
            <w:tcW w:w="568" w:type="dxa"/>
          </w:tcPr>
          <w:p w14:paraId="6E6723F4" w14:textId="77777777" w:rsidR="007E7ED2" w:rsidRPr="008C41B9" w:rsidRDefault="007E7ED2" w:rsidP="00040913">
            <w:pPr>
              <w:pStyle w:val="ab"/>
              <w:numPr>
                <w:ilvl w:val="0"/>
                <w:numId w:val="19"/>
              </w:numPr>
              <w:rPr>
                <w:sz w:val="20"/>
                <w:szCs w:val="20"/>
              </w:rPr>
            </w:pPr>
          </w:p>
        </w:tc>
        <w:tc>
          <w:tcPr>
            <w:tcW w:w="7371" w:type="dxa"/>
          </w:tcPr>
          <w:p w14:paraId="05DB3437" w14:textId="77777777" w:rsidR="007E7ED2" w:rsidRPr="008C41B9" w:rsidRDefault="007E7ED2" w:rsidP="007E7ED2">
            <w:pPr>
              <w:rPr>
                <w:szCs w:val="20"/>
              </w:rPr>
            </w:pPr>
            <w:r>
              <w:rPr>
                <w:color w:val="000000"/>
                <w:shd w:val="clear" w:color="auto" w:fill="FFFFFF"/>
              </w:rPr>
              <w:t>Трудовой договор прекращен в связи с нарушением установленных Трудовым кодексом правил заключения трудового договора</w:t>
            </w:r>
          </w:p>
        </w:tc>
        <w:tc>
          <w:tcPr>
            <w:tcW w:w="851" w:type="dxa"/>
          </w:tcPr>
          <w:p w14:paraId="456EDD19" w14:textId="77777777" w:rsidR="007E7ED2" w:rsidRPr="008C41B9" w:rsidRDefault="007E7ED2" w:rsidP="007E7ED2">
            <w:pPr>
              <w:jc w:val="center"/>
              <w:rPr>
                <w:szCs w:val="20"/>
              </w:rPr>
            </w:pPr>
            <w:r>
              <w:rPr>
                <w:szCs w:val="20"/>
              </w:rPr>
              <w:t>11</w:t>
            </w:r>
          </w:p>
        </w:tc>
        <w:tc>
          <w:tcPr>
            <w:tcW w:w="986" w:type="dxa"/>
          </w:tcPr>
          <w:p w14:paraId="4924EDFC" w14:textId="77777777" w:rsidR="007E7ED2" w:rsidRPr="008C41B9" w:rsidRDefault="007E7ED2" w:rsidP="007E7ED2">
            <w:pPr>
              <w:jc w:val="center"/>
              <w:rPr>
                <w:szCs w:val="20"/>
              </w:rPr>
            </w:pPr>
            <w:r>
              <w:rPr>
                <w:szCs w:val="20"/>
              </w:rPr>
              <w:t>77</w:t>
            </w:r>
          </w:p>
        </w:tc>
      </w:tr>
      <w:tr w:rsidR="007E7ED2" w:rsidRPr="008C41B9" w14:paraId="1FA5B12A" w14:textId="77777777" w:rsidTr="000A0FB7">
        <w:tc>
          <w:tcPr>
            <w:tcW w:w="568" w:type="dxa"/>
          </w:tcPr>
          <w:p w14:paraId="03F1C392" w14:textId="77777777" w:rsidR="007E7ED2" w:rsidRPr="008C41B9" w:rsidRDefault="007E7ED2" w:rsidP="00040913">
            <w:pPr>
              <w:pStyle w:val="ab"/>
              <w:numPr>
                <w:ilvl w:val="0"/>
                <w:numId w:val="19"/>
              </w:numPr>
              <w:rPr>
                <w:sz w:val="20"/>
                <w:szCs w:val="20"/>
              </w:rPr>
            </w:pPr>
          </w:p>
        </w:tc>
        <w:tc>
          <w:tcPr>
            <w:tcW w:w="7371" w:type="dxa"/>
          </w:tcPr>
          <w:p w14:paraId="6CE875DA"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неудовлетворительным результатом испытания</w:t>
            </w:r>
          </w:p>
        </w:tc>
        <w:tc>
          <w:tcPr>
            <w:tcW w:w="851" w:type="dxa"/>
          </w:tcPr>
          <w:p w14:paraId="2CFE26C8" w14:textId="77777777" w:rsidR="007E7ED2" w:rsidRPr="008C41B9" w:rsidRDefault="007E7ED2" w:rsidP="007E7ED2">
            <w:pPr>
              <w:jc w:val="center"/>
              <w:rPr>
                <w:szCs w:val="20"/>
              </w:rPr>
            </w:pPr>
          </w:p>
        </w:tc>
        <w:tc>
          <w:tcPr>
            <w:tcW w:w="986" w:type="dxa"/>
          </w:tcPr>
          <w:p w14:paraId="2D22806D" w14:textId="77777777" w:rsidR="007E7ED2" w:rsidRPr="008C41B9" w:rsidRDefault="007E7ED2" w:rsidP="007E7ED2">
            <w:pPr>
              <w:jc w:val="center"/>
              <w:rPr>
                <w:szCs w:val="20"/>
              </w:rPr>
            </w:pPr>
            <w:r>
              <w:rPr>
                <w:szCs w:val="20"/>
              </w:rPr>
              <w:t>71</w:t>
            </w:r>
          </w:p>
        </w:tc>
      </w:tr>
      <w:tr w:rsidR="007E7ED2" w:rsidRPr="008C41B9" w14:paraId="05E8826A" w14:textId="77777777" w:rsidTr="000A0FB7">
        <w:tc>
          <w:tcPr>
            <w:tcW w:w="568" w:type="dxa"/>
          </w:tcPr>
          <w:p w14:paraId="328A4A63" w14:textId="77777777" w:rsidR="007E7ED2" w:rsidRPr="008C41B9" w:rsidRDefault="007E7ED2" w:rsidP="00040913">
            <w:pPr>
              <w:pStyle w:val="ab"/>
              <w:numPr>
                <w:ilvl w:val="0"/>
                <w:numId w:val="19"/>
              </w:numPr>
              <w:rPr>
                <w:sz w:val="20"/>
                <w:szCs w:val="20"/>
              </w:rPr>
            </w:pPr>
          </w:p>
        </w:tc>
        <w:tc>
          <w:tcPr>
            <w:tcW w:w="7371" w:type="dxa"/>
          </w:tcPr>
          <w:p w14:paraId="7E547F4B"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ликвидацией организации</w:t>
            </w:r>
          </w:p>
        </w:tc>
        <w:tc>
          <w:tcPr>
            <w:tcW w:w="851" w:type="dxa"/>
          </w:tcPr>
          <w:p w14:paraId="0AA45D74" w14:textId="77777777" w:rsidR="007E7ED2" w:rsidRPr="008C41B9" w:rsidRDefault="007E7ED2" w:rsidP="007E7ED2">
            <w:pPr>
              <w:jc w:val="center"/>
              <w:rPr>
                <w:szCs w:val="20"/>
              </w:rPr>
            </w:pPr>
            <w:r>
              <w:rPr>
                <w:szCs w:val="20"/>
              </w:rPr>
              <w:t>1</w:t>
            </w:r>
          </w:p>
        </w:tc>
        <w:tc>
          <w:tcPr>
            <w:tcW w:w="986" w:type="dxa"/>
          </w:tcPr>
          <w:p w14:paraId="5EA1F2B2" w14:textId="77777777" w:rsidR="007E7ED2" w:rsidRPr="008C41B9" w:rsidRDefault="007E7ED2" w:rsidP="007E7ED2">
            <w:pPr>
              <w:jc w:val="center"/>
              <w:rPr>
                <w:szCs w:val="20"/>
              </w:rPr>
            </w:pPr>
            <w:r>
              <w:rPr>
                <w:szCs w:val="20"/>
              </w:rPr>
              <w:t>81</w:t>
            </w:r>
          </w:p>
        </w:tc>
      </w:tr>
      <w:tr w:rsidR="007E7ED2" w:rsidRPr="008C41B9" w14:paraId="58542EF0" w14:textId="77777777" w:rsidTr="000A0FB7">
        <w:tc>
          <w:tcPr>
            <w:tcW w:w="568" w:type="dxa"/>
          </w:tcPr>
          <w:p w14:paraId="43DFD7A0" w14:textId="77777777" w:rsidR="007E7ED2" w:rsidRPr="008C41B9" w:rsidRDefault="007E7ED2" w:rsidP="00040913">
            <w:pPr>
              <w:pStyle w:val="ab"/>
              <w:numPr>
                <w:ilvl w:val="0"/>
                <w:numId w:val="19"/>
              </w:numPr>
              <w:rPr>
                <w:sz w:val="20"/>
                <w:szCs w:val="20"/>
              </w:rPr>
            </w:pPr>
          </w:p>
        </w:tc>
        <w:tc>
          <w:tcPr>
            <w:tcW w:w="7371" w:type="dxa"/>
          </w:tcPr>
          <w:p w14:paraId="7D5FFB06"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прекращением деятельности индивидуальным предпринимателем</w:t>
            </w:r>
          </w:p>
        </w:tc>
        <w:tc>
          <w:tcPr>
            <w:tcW w:w="851" w:type="dxa"/>
          </w:tcPr>
          <w:p w14:paraId="662E1694" w14:textId="77777777" w:rsidR="007E7ED2" w:rsidRPr="008C41B9" w:rsidRDefault="007E7ED2" w:rsidP="007E7ED2">
            <w:pPr>
              <w:jc w:val="center"/>
              <w:rPr>
                <w:szCs w:val="20"/>
              </w:rPr>
            </w:pPr>
            <w:r>
              <w:rPr>
                <w:szCs w:val="20"/>
              </w:rPr>
              <w:t>1</w:t>
            </w:r>
          </w:p>
        </w:tc>
        <w:tc>
          <w:tcPr>
            <w:tcW w:w="986" w:type="dxa"/>
          </w:tcPr>
          <w:p w14:paraId="11252048" w14:textId="77777777" w:rsidR="007E7ED2" w:rsidRPr="008C41B9" w:rsidRDefault="007E7ED2" w:rsidP="007E7ED2">
            <w:pPr>
              <w:jc w:val="center"/>
              <w:rPr>
                <w:szCs w:val="20"/>
              </w:rPr>
            </w:pPr>
            <w:r>
              <w:rPr>
                <w:szCs w:val="20"/>
              </w:rPr>
              <w:t>81</w:t>
            </w:r>
          </w:p>
        </w:tc>
      </w:tr>
      <w:tr w:rsidR="007E7ED2" w:rsidRPr="008C41B9" w14:paraId="0360BB5F" w14:textId="77777777" w:rsidTr="000A0FB7">
        <w:tc>
          <w:tcPr>
            <w:tcW w:w="568" w:type="dxa"/>
          </w:tcPr>
          <w:p w14:paraId="3099A3A7" w14:textId="77777777" w:rsidR="007E7ED2" w:rsidRPr="008C41B9" w:rsidRDefault="007E7ED2" w:rsidP="00040913">
            <w:pPr>
              <w:pStyle w:val="ab"/>
              <w:numPr>
                <w:ilvl w:val="0"/>
                <w:numId w:val="19"/>
              </w:numPr>
              <w:rPr>
                <w:sz w:val="20"/>
                <w:szCs w:val="20"/>
              </w:rPr>
            </w:pPr>
          </w:p>
        </w:tc>
        <w:tc>
          <w:tcPr>
            <w:tcW w:w="7371" w:type="dxa"/>
          </w:tcPr>
          <w:p w14:paraId="1127F7D1"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сокращением численности работников организации</w:t>
            </w:r>
          </w:p>
        </w:tc>
        <w:tc>
          <w:tcPr>
            <w:tcW w:w="851" w:type="dxa"/>
          </w:tcPr>
          <w:p w14:paraId="455ABE9A" w14:textId="77777777" w:rsidR="007E7ED2" w:rsidRPr="008C41B9" w:rsidRDefault="007E7ED2" w:rsidP="007E7ED2">
            <w:pPr>
              <w:jc w:val="center"/>
              <w:rPr>
                <w:szCs w:val="20"/>
              </w:rPr>
            </w:pPr>
            <w:r>
              <w:rPr>
                <w:szCs w:val="20"/>
              </w:rPr>
              <w:t>2</w:t>
            </w:r>
          </w:p>
        </w:tc>
        <w:tc>
          <w:tcPr>
            <w:tcW w:w="986" w:type="dxa"/>
          </w:tcPr>
          <w:p w14:paraId="454F0432" w14:textId="77777777" w:rsidR="007E7ED2" w:rsidRPr="008C41B9" w:rsidRDefault="007E7ED2" w:rsidP="007E7ED2">
            <w:pPr>
              <w:jc w:val="center"/>
              <w:rPr>
                <w:szCs w:val="20"/>
              </w:rPr>
            </w:pPr>
            <w:r>
              <w:rPr>
                <w:szCs w:val="20"/>
              </w:rPr>
              <w:t>81</w:t>
            </w:r>
          </w:p>
        </w:tc>
      </w:tr>
      <w:tr w:rsidR="007E7ED2" w:rsidRPr="008C41B9" w14:paraId="34C988B4" w14:textId="77777777" w:rsidTr="000A0FB7">
        <w:tc>
          <w:tcPr>
            <w:tcW w:w="568" w:type="dxa"/>
          </w:tcPr>
          <w:p w14:paraId="3100F0BF" w14:textId="77777777" w:rsidR="007E7ED2" w:rsidRPr="008C41B9" w:rsidRDefault="007E7ED2" w:rsidP="00040913">
            <w:pPr>
              <w:pStyle w:val="ab"/>
              <w:numPr>
                <w:ilvl w:val="0"/>
                <w:numId w:val="19"/>
              </w:numPr>
              <w:rPr>
                <w:sz w:val="20"/>
                <w:szCs w:val="20"/>
              </w:rPr>
            </w:pPr>
          </w:p>
        </w:tc>
        <w:tc>
          <w:tcPr>
            <w:tcW w:w="7371" w:type="dxa"/>
          </w:tcPr>
          <w:p w14:paraId="0C20A2EF"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несоответствием работника занимаемой должности вследствие недостаточной квалификации, подтвержденной результатами аттестации</w:t>
            </w:r>
          </w:p>
        </w:tc>
        <w:tc>
          <w:tcPr>
            <w:tcW w:w="851" w:type="dxa"/>
          </w:tcPr>
          <w:p w14:paraId="5B17729B" w14:textId="77777777" w:rsidR="007E7ED2" w:rsidRPr="006F773D" w:rsidRDefault="007E7ED2" w:rsidP="007E7ED2">
            <w:pPr>
              <w:jc w:val="center"/>
              <w:rPr>
                <w:szCs w:val="20"/>
              </w:rPr>
            </w:pPr>
            <w:r>
              <w:rPr>
                <w:szCs w:val="20"/>
              </w:rPr>
              <w:t>3</w:t>
            </w:r>
          </w:p>
        </w:tc>
        <w:tc>
          <w:tcPr>
            <w:tcW w:w="986" w:type="dxa"/>
          </w:tcPr>
          <w:p w14:paraId="2D947E99" w14:textId="77777777" w:rsidR="007E7ED2" w:rsidRPr="008C41B9" w:rsidRDefault="007E7ED2" w:rsidP="007E7ED2">
            <w:pPr>
              <w:jc w:val="center"/>
              <w:rPr>
                <w:szCs w:val="20"/>
              </w:rPr>
            </w:pPr>
            <w:r>
              <w:rPr>
                <w:szCs w:val="20"/>
              </w:rPr>
              <w:t>81</w:t>
            </w:r>
          </w:p>
        </w:tc>
      </w:tr>
      <w:tr w:rsidR="007E7ED2" w:rsidRPr="008C41B9" w14:paraId="7A0CBAE1" w14:textId="77777777" w:rsidTr="000A0FB7">
        <w:tc>
          <w:tcPr>
            <w:tcW w:w="568" w:type="dxa"/>
          </w:tcPr>
          <w:p w14:paraId="328E220E" w14:textId="77777777" w:rsidR="007E7ED2" w:rsidRPr="008C41B9" w:rsidRDefault="007E7ED2" w:rsidP="00040913">
            <w:pPr>
              <w:pStyle w:val="ab"/>
              <w:numPr>
                <w:ilvl w:val="0"/>
                <w:numId w:val="19"/>
              </w:numPr>
              <w:rPr>
                <w:sz w:val="20"/>
                <w:szCs w:val="20"/>
              </w:rPr>
            </w:pPr>
          </w:p>
        </w:tc>
        <w:tc>
          <w:tcPr>
            <w:tcW w:w="7371" w:type="dxa"/>
          </w:tcPr>
          <w:p w14:paraId="11BD4390"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несоответствием работника выполняемой работе вследствие недостаточной квалификации, подтвержденной результатами аттестации</w:t>
            </w:r>
          </w:p>
        </w:tc>
        <w:tc>
          <w:tcPr>
            <w:tcW w:w="851" w:type="dxa"/>
          </w:tcPr>
          <w:p w14:paraId="24D5A1F0" w14:textId="77777777" w:rsidR="007E7ED2" w:rsidRPr="006F773D" w:rsidRDefault="007E7ED2" w:rsidP="007E7ED2">
            <w:pPr>
              <w:jc w:val="center"/>
              <w:rPr>
                <w:szCs w:val="20"/>
              </w:rPr>
            </w:pPr>
            <w:r>
              <w:rPr>
                <w:szCs w:val="20"/>
              </w:rPr>
              <w:t>3</w:t>
            </w:r>
          </w:p>
        </w:tc>
        <w:tc>
          <w:tcPr>
            <w:tcW w:w="986" w:type="dxa"/>
          </w:tcPr>
          <w:p w14:paraId="32B237A0" w14:textId="77777777" w:rsidR="007E7ED2" w:rsidRPr="008C41B9" w:rsidRDefault="007E7ED2" w:rsidP="007E7ED2">
            <w:pPr>
              <w:jc w:val="center"/>
              <w:rPr>
                <w:szCs w:val="20"/>
              </w:rPr>
            </w:pPr>
            <w:r>
              <w:rPr>
                <w:szCs w:val="20"/>
              </w:rPr>
              <w:t>81</w:t>
            </w:r>
          </w:p>
        </w:tc>
      </w:tr>
      <w:tr w:rsidR="007E7ED2" w:rsidRPr="008C41B9" w14:paraId="61A1893A" w14:textId="77777777" w:rsidTr="000A0FB7">
        <w:trPr>
          <w:trHeight w:val="660"/>
        </w:trPr>
        <w:tc>
          <w:tcPr>
            <w:tcW w:w="568" w:type="dxa"/>
          </w:tcPr>
          <w:p w14:paraId="556A4E10" w14:textId="77777777" w:rsidR="007E7ED2" w:rsidRPr="008C41B9" w:rsidRDefault="007E7ED2" w:rsidP="00040913">
            <w:pPr>
              <w:pStyle w:val="ab"/>
              <w:numPr>
                <w:ilvl w:val="0"/>
                <w:numId w:val="19"/>
              </w:numPr>
              <w:rPr>
                <w:sz w:val="20"/>
                <w:szCs w:val="20"/>
              </w:rPr>
            </w:pPr>
          </w:p>
        </w:tc>
        <w:tc>
          <w:tcPr>
            <w:tcW w:w="7371" w:type="dxa"/>
          </w:tcPr>
          <w:p w14:paraId="6A418D42"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со сменой собственника имущества организации</w:t>
            </w:r>
          </w:p>
        </w:tc>
        <w:tc>
          <w:tcPr>
            <w:tcW w:w="851" w:type="dxa"/>
          </w:tcPr>
          <w:p w14:paraId="6FD507D2" w14:textId="77777777" w:rsidR="007E7ED2" w:rsidRPr="006F773D" w:rsidRDefault="007E7ED2" w:rsidP="007E7ED2">
            <w:pPr>
              <w:jc w:val="center"/>
              <w:rPr>
                <w:szCs w:val="20"/>
              </w:rPr>
            </w:pPr>
            <w:r>
              <w:rPr>
                <w:szCs w:val="20"/>
              </w:rPr>
              <w:t>4</w:t>
            </w:r>
          </w:p>
        </w:tc>
        <w:tc>
          <w:tcPr>
            <w:tcW w:w="986" w:type="dxa"/>
          </w:tcPr>
          <w:p w14:paraId="5A9A043D" w14:textId="77777777" w:rsidR="007E7ED2" w:rsidRPr="008C41B9" w:rsidRDefault="007E7ED2" w:rsidP="007E7ED2">
            <w:pPr>
              <w:jc w:val="center"/>
              <w:rPr>
                <w:szCs w:val="20"/>
              </w:rPr>
            </w:pPr>
            <w:r>
              <w:rPr>
                <w:szCs w:val="20"/>
              </w:rPr>
              <w:t>81</w:t>
            </w:r>
          </w:p>
        </w:tc>
      </w:tr>
      <w:tr w:rsidR="007E7ED2" w:rsidRPr="008C41B9" w14:paraId="775F8400" w14:textId="77777777" w:rsidTr="000A0FB7">
        <w:tc>
          <w:tcPr>
            <w:tcW w:w="568" w:type="dxa"/>
          </w:tcPr>
          <w:p w14:paraId="0D1A5396" w14:textId="77777777" w:rsidR="007E7ED2" w:rsidRPr="008C41B9" w:rsidRDefault="007E7ED2" w:rsidP="00040913">
            <w:pPr>
              <w:pStyle w:val="ab"/>
              <w:numPr>
                <w:ilvl w:val="0"/>
                <w:numId w:val="19"/>
              </w:numPr>
              <w:rPr>
                <w:sz w:val="20"/>
                <w:szCs w:val="20"/>
              </w:rPr>
            </w:pPr>
          </w:p>
        </w:tc>
        <w:tc>
          <w:tcPr>
            <w:tcW w:w="7371" w:type="dxa"/>
          </w:tcPr>
          <w:p w14:paraId="460548FB"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неоднократным неисполнением работником без уважительных причин трудовых обязанностей</w:t>
            </w:r>
          </w:p>
        </w:tc>
        <w:tc>
          <w:tcPr>
            <w:tcW w:w="851" w:type="dxa"/>
          </w:tcPr>
          <w:p w14:paraId="53CD9475" w14:textId="77777777" w:rsidR="007E7ED2" w:rsidRPr="006F773D" w:rsidRDefault="007E7ED2" w:rsidP="007E7ED2">
            <w:pPr>
              <w:jc w:val="center"/>
              <w:rPr>
                <w:szCs w:val="20"/>
              </w:rPr>
            </w:pPr>
            <w:r>
              <w:rPr>
                <w:szCs w:val="20"/>
              </w:rPr>
              <w:t>5</w:t>
            </w:r>
          </w:p>
        </w:tc>
        <w:tc>
          <w:tcPr>
            <w:tcW w:w="986" w:type="dxa"/>
          </w:tcPr>
          <w:p w14:paraId="10C52D17" w14:textId="77777777" w:rsidR="007E7ED2" w:rsidRPr="008C41B9" w:rsidRDefault="007E7ED2" w:rsidP="007E7ED2">
            <w:pPr>
              <w:jc w:val="center"/>
              <w:rPr>
                <w:szCs w:val="20"/>
              </w:rPr>
            </w:pPr>
            <w:r>
              <w:rPr>
                <w:szCs w:val="20"/>
              </w:rPr>
              <w:t>81</w:t>
            </w:r>
          </w:p>
        </w:tc>
      </w:tr>
      <w:tr w:rsidR="007E7ED2" w:rsidRPr="008C41B9" w14:paraId="528B24F1" w14:textId="77777777" w:rsidTr="000A0FB7">
        <w:tc>
          <w:tcPr>
            <w:tcW w:w="568" w:type="dxa"/>
          </w:tcPr>
          <w:p w14:paraId="2657DA21" w14:textId="77777777" w:rsidR="007E7ED2" w:rsidRPr="008C41B9" w:rsidRDefault="007E7ED2" w:rsidP="00040913">
            <w:pPr>
              <w:pStyle w:val="ab"/>
              <w:numPr>
                <w:ilvl w:val="0"/>
                <w:numId w:val="19"/>
              </w:numPr>
              <w:rPr>
                <w:sz w:val="20"/>
                <w:szCs w:val="20"/>
              </w:rPr>
            </w:pPr>
          </w:p>
        </w:tc>
        <w:tc>
          <w:tcPr>
            <w:tcW w:w="7371" w:type="dxa"/>
          </w:tcPr>
          <w:p w14:paraId="1357EDA5"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прогулом</w:t>
            </w:r>
          </w:p>
        </w:tc>
        <w:tc>
          <w:tcPr>
            <w:tcW w:w="851" w:type="dxa"/>
          </w:tcPr>
          <w:p w14:paraId="2F449BA0" w14:textId="77777777" w:rsidR="007E7ED2" w:rsidRPr="008C41B9" w:rsidRDefault="007E7ED2" w:rsidP="007E7ED2">
            <w:pPr>
              <w:jc w:val="center"/>
              <w:rPr>
                <w:szCs w:val="20"/>
              </w:rPr>
            </w:pPr>
            <w:r>
              <w:rPr>
                <w:szCs w:val="20"/>
              </w:rPr>
              <w:t>6 «а»</w:t>
            </w:r>
          </w:p>
        </w:tc>
        <w:tc>
          <w:tcPr>
            <w:tcW w:w="986" w:type="dxa"/>
          </w:tcPr>
          <w:p w14:paraId="761303F1" w14:textId="77777777" w:rsidR="007E7ED2" w:rsidRPr="008C41B9" w:rsidRDefault="007E7ED2" w:rsidP="007E7ED2">
            <w:pPr>
              <w:jc w:val="center"/>
              <w:rPr>
                <w:szCs w:val="20"/>
              </w:rPr>
            </w:pPr>
            <w:r>
              <w:rPr>
                <w:szCs w:val="20"/>
              </w:rPr>
              <w:t>81</w:t>
            </w:r>
          </w:p>
        </w:tc>
      </w:tr>
      <w:tr w:rsidR="007E7ED2" w:rsidRPr="008C41B9" w14:paraId="32DE626D" w14:textId="77777777" w:rsidTr="000A0FB7">
        <w:tc>
          <w:tcPr>
            <w:tcW w:w="568" w:type="dxa"/>
          </w:tcPr>
          <w:p w14:paraId="3F151D13" w14:textId="77777777" w:rsidR="007E7ED2" w:rsidRPr="008C41B9" w:rsidRDefault="007E7ED2" w:rsidP="00040913">
            <w:pPr>
              <w:pStyle w:val="ab"/>
              <w:numPr>
                <w:ilvl w:val="0"/>
                <w:numId w:val="19"/>
              </w:numPr>
              <w:rPr>
                <w:sz w:val="20"/>
                <w:szCs w:val="20"/>
              </w:rPr>
            </w:pPr>
          </w:p>
        </w:tc>
        <w:tc>
          <w:tcPr>
            <w:tcW w:w="7371" w:type="dxa"/>
          </w:tcPr>
          <w:p w14:paraId="28092E7B"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появлением работника на работе в состоянии алкогольного опьянения</w:t>
            </w:r>
          </w:p>
        </w:tc>
        <w:tc>
          <w:tcPr>
            <w:tcW w:w="851" w:type="dxa"/>
          </w:tcPr>
          <w:p w14:paraId="0348F097" w14:textId="77777777" w:rsidR="007E7ED2" w:rsidRPr="008C41B9" w:rsidRDefault="007E7ED2" w:rsidP="007E7ED2">
            <w:pPr>
              <w:jc w:val="center"/>
              <w:rPr>
                <w:szCs w:val="20"/>
              </w:rPr>
            </w:pPr>
            <w:r>
              <w:rPr>
                <w:szCs w:val="20"/>
              </w:rPr>
              <w:t>6 «б»</w:t>
            </w:r>
          </w:p>
        </w:tc>
        <w:tc>
          <w:tcPr>
            <w:tcW w:w="986" w:type="dxa"/>
          </w:tcPr>
          <w:p w14:paraId="20428469" w14:textId="77777777" w:rsidR="007E7ED2" w:rsidRPr="008C41B9" w:rsidRDefault="007E7ED2" w:rsidP="007E7ED2">
            <w:pPr>
              <w:jc w:val="center"/>
              <w:rPr>
                <w:szCs w:val="20"/>
              </w:rPr>
            </w:pPr>
            <w:r>
              <w:rPr>
                <w:szCs w:val="20"/>
              </w:rPr>
              <w:t>81</w:t>
            </w:r>
          </w:p>
        </w:tc>
      </w:tr>
      <w:tr w:rsidR="007E7ED2" w:rsidRPr="008C41B9" w14:paraId="47F70AFB" w14:textId="77777777" w:rsidTr="000A0FB7">
        <w:tc>
          <w:tcPr>
            <w:tcW w:w="568" w:type="dxa"/>
          </w:tcPr>
          <w:p w14:paraId="1872B582" w14:textId="77777777" w:rsidR="007E7ED2" w:rsidRPr="008C41B9" w:rsidRDefault="007E7ED2" w:rsidP="00040913">
            <w:pPr>
              <w:pStyle w:val="ab"/>
              <w:numPr>
                <w:ilvl w:val="0"/>
                <w:numId w:val="19"/>
              </w:numPr>
              <w:rPr>
                <w:sz w:val="20"/>
                <w:szCs w:val="20"/>
              </w:rPr>
            </w:pPr>
          </w:p>
        </w:tc>
        <w:tc>
          <w:tcPr>
            <w:tcW w:w="7371" w:type="dxa"/>
          </w:tcPr>
          <w:p w14:paraId="03AA01C4"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ввиду разглашения государственной тайны, ставшей известной работнику в связи с исполнением трудовых обязанностей</w:t>
            </w:r>
          </w:p>
        </w:tc>
        <w:tc>
          <w:tcPr>
            <w:tcW w:w="851" w:type="dxa"/>
          </w:tcPr>
          <w:p w14:paraId="2C125EE5" w14:textId="77777777" w:rsidR="007E7ED2" w:rsidRPr="008C41B9" w:rsidRDefault="007E7ED2" w:rsidP="007E7ED2">
            <w:pPr>
              <w:jc w:val="center"/>
              <w:rPr>
                <w:szCs w:val="20"/>
              </w:rPr>
            </w:pPr>
            <w:r>
              <w:rPr>
                <w:szCs w:val="20"/>
              </w:rPr>
              <w:t>6 «в»</w:t>
            </w:r>
          </w:p>
        </w:tc>
        <w:tc>
          <w:tcPr>
            <w:tcW w:w="986" w:type="dxa"/>
          </w:tcPr>
          <w:p w14:paraId="57CF54DA" w14:textId="77777777" w:rsidR="007E7ED2" w:rsidRPr="008C41B9" w:rsidRDefault="007E7ED2" w:rsidP="007E7ED2">
            <w:pPr>
              <w:jc w:val="center"/>
              <w:rPr>
                <w:szCs w:val="20"/>
              </w:rPr>
            </w:pPr>
            <w:r>
              <w:rPr>
                <w:szCs w:val="20"/>
              </w:rPr>
              <w:t>81</w:t>
            </w:r>
          </w:p>
        </w:tc>
      </w:tr>
      <w:tr w:rsidR="007E7ED2" w:rsidRPr="008C41B9" w14:paraId="1D7923F2" w14:textId="77777777" w:rsidTr="000A0FB7">
        <w:tc>
          <w:tcPr>
            <w:tcW w:w="568" w:type="dxa"/>
          </w:tcPr>
          <w:p w14:paraId="6B6D2C94" w14:textId="77777777" w:rsidR="007E7ED2" w:rsidRPr="008C41B9" w:rsidRDefault="007E7ED2" w:rsidP="00040913">
            <w:pPr>
              <w:pStyle w:val="ab"/>
              <w:numPr>
                <w:ilvl w:val="0"/>
                <w:numId w:val="19"/>
              </w:numPr>
              <w:rPr>
                <w:sz w:val="20"/>
                <w:szCs w:val="20"/>
              </w:rPr>
            </w:pPr>
          </w:p>
        </w:tc>
        <w:tc>
          <w:tcPr>
            <w:tcW w:w="7371" w:type="dxa"/>
          </w:tcPr>
          <w:p w14:paraId="56540B19"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ввиду разглашения коммерческой тайны, ставшей известной работнику в связи с исполнением трудовых обязанностей</w:t>
            </w:r>
          </w:p>
        </w:tc>
        <w:tc>
          <w:tcPr>
            <w:tcW w:w="851" w:type="dxa"/>
          </w:tcPr>
          <w:p w14:paraId="713A961F" w14:textId="77777777" w:rsidR="007E7ED2" w:rsidRPr="008C41B9" w:rsidRDefault="007E7ED2" w:rsidP="007E7ED2">
            <w:pPr>
              <w:jc w:val="center"/>
              <w:rPr>
                <w:szCs w:val="20"/>
              </w:rPr>
            </w:pPr>
            <w:r>
              <w:rPr>
                <w:szCs w:val="20"/>
              </w:rPr>
              <w:t>6 «в»</w:t>
            </w:r>
          </w:p>
        </w:tc>
        <w:tc>
          <w:tcPr>
            <w:tcW w:w="986" w:type="dxa"/>
          </w:tcPr>
          <w:p w14:paraId="6F9E0D82" w14:textId="77777777" w:rsidR="007E7ED2" w:rsidRPr="008C41B9" w:rsidRDefault="007E7ED2" w:rsidP="007E7ED2">
            <w:pPr>
              <w:jc w:val="center"/>
              <w:rPr>
                <w:szCs w:val="20"/>
              </w:rPr>
            </w:pPr>
            <w:r>
              <w:rPr>
                <w:szCs w:val="20"/>
              </w:rPr>
              <w:t>81</w:t>
            </w:r>
          </w:p>
        </w:tc>
      </w:tr>
      <w:tr w:rsidR="007E7ED2" w:rsidRPr="008C41B9" w14:paraId="08987EAB" w14:textId="77777777" w:rsidTr="000A0FB7">
        <w:tc>
          <w:tcPr>
            <w:tcW w:w="568" w:type="dxa"/>
          </w:tcPr>
          <w:p w14:paraId="4B64CE29" w14:textId="77777777" w:rsidR="007E7ED2" w:rsidRPr="008C41B9" w:rsidRDefault="007E7ED2" w:rsidP="00040913">
            <w:pPr>
              <w:pStyle w:val="ab"/>
              <w:numPr>
                <w:ilvl w:val="0"/>
                <w:numId w:val="19"/>
              </w:numPr>
              <w:rPr>
                <w:sz w:val="20"/>
                <w:szCs w:val="20"/>
              </w:rPr>
            </w:pPr>
          </w:p>
        </w:tc>
        <w:tc>
          <w:tcPr>
            <w:tcW w:w="7371" w:type="dxa"/>
          </w:tcPr>
          <w:p w14:paraId="7545CD2A"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ввиду разглашения служебной тайны, ставшей известной работнику в связи с исполнением трудовых обязанностей</w:t>
            </w:r>
          </w:p>
        </w:tc>
        <w:tc>
          <w:tcPr>
            <w:tcW w:w="851" w:type="dxa"/>
          </w:tcPr>
          <w:p w14:paraId="11DCAF09" w14:textId="77777777" w:rsidR="007E7ED2" w:rsidRPr="008C41B9" w:rsidRDefault="007E7ED2" w:rsidP="007E7ED2">
            <w:pPr>
              <w:jc w:val="center"/>
              <w:rPr>
                <w:szCs w:val="20"/>
              </w:rPr>
            </w:pPr>
            <w:r>
              <w:rPr>
                <w:szCs w:val="20"/>
              </w:rPr>
              <w:t>6 «в»</w:t>
            </w:r>
          </w:p>
        </w:tc>
        <w:tc>
          <w:tcPr>
            <w:tcW w:w="986" w:type="dxa"/>
          </w:tcPr>
          <w:p w14:paraId="5A33999A" w14:textId="77777777" w:rsidR="007E7ED2" w:rsidRPr="008C41B9" w:rsidRDefault="007E7ED2" w:rsidP="007E7ED2">
            <w:pPr>
              <w:jc w:val="center"/>
              <w:rPr>
                <w:szCs w:val="20"/>
              </w:rPr>
            </w:pPr>
            <w:r>
              <w:rPr>
                <w:szCs w:val="20"/>
              </w:rPr>
              <w:t>81</w:t>
            </w:r>
          </w:p>
        </w:tc>
      </w:tr>
      <w:tr w:rsidR="007E7ED2" w:rsidRPr="008C41B9" w14:paraId="3241251B" w14:textId="77777777" w:rsidTr="000A0FB7">
        <w:tc>
          <w:tcPr>
            <w:tcW w:w="568" w:type="dxa"/>
          </w:tcPr>
          <w:p w14:paraId="5D4011CE" w14:textId="77777777" w:rsidR="007E7ED2" w:rsidRPr="008C41B9" w:rsidRDefault="007E7ED2" w:rsidP="00040913">
            <w:pPr>
              <w:pStyle w:val="ab"/>
              <w:numPr>
                <w:ilvl w:val="0"/>
                <w:numId w:val="19"/>
              </w:numPr>
              <w:rPr>
                <w:sz w:val="20"/>
                <w:szCs w:val="20"/>
              </w:rPr>
            </w:pPr>
          </w:p>
        </w:tc>
        <w:tc>
          <w:tcPr>
            <w:tcW w:w="7371" w:type="dxa"/>
          </w:tcPr>
          <w:p w14:paraId="7DF7E1B3"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совершением по месту работы хищения чужого имущества, установленного вступившим в законную силу приговором суда</w:t>
            </w:r>
          </w:p>
        </w:tc>
        <w:tc>
          <w:tcPr>
            <w:tcW w:w="851" w:type="dxa"/>
          </w:tcPr>
          <w:p w14:paraId="299A9660" w14:textId="77777777" w:rsidR="007E7ED2" w:rsidRPr="008C41B9" w:rsidRDefault="007E7ED2" w:rsidP="007E7ED2">
            <w:pPr>
              <w:jc w:val="center"/>
              <w:rPr>
                <w:szCs w:val="20"/>
              </w:rPr>
            </w:pPr>
            <w:r>
              <w:rPr>
                <w:szCs w:val="20"/>
              </w:rPr>
              <w:t>6 «г»</w:t>
            </w:r>
          </w:p>
        </w:tc>
        <w:tc>
          <w:tcPr>
            <w:tcW w:w="986" w:type="dxa"/>
          </w:tcPr>
          <w:p w14:paraId="2A87AE94" w14:textId="77777777" w:rsidR="007E7ED2" w:rsidRPr="008C41B9" w:rsidRDefault="007E7ED2" w:rsidP="007E7ED2">
            <w:pPr>
              <w:jc w:val="center"/>
              <w:rPr>
                <w:szCs w:val="20"/>
              </w:rPr>
            </w:pPr>
            <w:r>
              <w:rPr>
                <w:szCs w:val="20"/>
              </w:rPr>
              <w:t>81</w:t>
            </w:r>
          </w:p>
        </w:tc>
      </w:tr>
      <w:tr w:rsidR="007E7ED2" w:rsidRPr="008C41B9" w14:paraId="0CBA5B19" w14:textId="77777777" w:rsidTr="000A0FB7">
        <w:tc>
          <w:tcPr>
            <w:tcW w:w="568" w:type="dxa"/>
          </w:tcPr>
          <w:p w14:paraId="08393F46" w14:textId="77777777" w:rsidR="007E7ED2" w:rsidRPr="008C41B9" w:rsidRDefault="007E7ED2" w:rsidP="00040913">
            <w:pPr>
              <w:pStyle w:val="ab"/>
              <w:numPr>
                <w:ilvl w:val="0"/>
                <w:numId w:val="19"/>
              </w:numPr>
              <w:rPr>
                <w:sz w:val="20"/>
                <w:szCs w:val="20"/>
              </w:rPr>
            </w:pPr>
          </w:p>
        </w:tc>
        <w:tc>
          <w:tcPr>
            <w:tcW w:w="7371" w:type="dxa"/>
          </w:tcPr>
          <w:p w14:paraId="173D1854"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совершением по месту работы повреждения чужого имущества, установленного вступившим в законную силу приговором суда</w:t>
            </w:r>
          </w:p>
        </w:tc>
        <w:tc>
          <w:tcPr>
            <w:tcW w:w="851" w:type="dxa"/>
          </w:tcPr>
          <w:p w14:paraId="1DDB1553" w14:textId="77777777" w:rsidR="007E7ED2" w:rsidRPr="008C41B9" w:rsidRDefault="007E7ED2" w:rsidP="007E7ED2">
            <w:pPr>
              <w:jc w:val="center"/>
              <w:rPr>
                <w:szCs w:val="20"/>
              </w:rPr>
            </w:pPr>
            <w:r>
              <w:rPr>
                <w:szCs w:val="20"/>
              </w:rPr>
              <w:t>6 «г»</w:t>
            </w:r>
          </w:p>
        </w:tc>
        <w:tc>
          <w:tcPr>
            <w:tcW w:w="986" w:type="dxa"/>
          </w:tcPr>
          <w:p w14:paraId="78CDDD93" w14:textId="77777777" w:rsidR="007E7ED2" w:rsidRPr="008C41B9" w:rsidRDefault="007E7ED2" w:rsidP="007E7ED2">
            <w:pPr>
              <w:jc w:val="center"/>
              <w:rPr>
                <w:szCs w:val="20"/>
              </w:rPr>
            </w:pPr>
            <w:r>
              <w:rPr>
                <w:szCs w:val="20"/>
              </w:rPr>
              <w:t>81</w:t>
            </w:r>
          </w:p>
        </w:tc>
      </w:tr>
      <w:tr w:rsidR="007E7ED2" w:rsidRPr="008C41B9" w14:paraId="3BF1D6C6" w14:textId="77777777" w:rsidTr="000A0FB7">
        <w:tc>
          <w:tcPr>
            <w:tcW w:w="568" w:type="dxa"/>
          </w:tcPr>
          <w:p w14:paraId="644589F3" w14:textId="77777777" w:rsidR="007E7ED2" w:rsidRPr="008C41B9" w:rsidRDefault="007E7ED2" w:rsidP="00040913">
            <w:pPr>
              <w:pStyle w:val="ab"/>
              <w:numPr>
                <w:ilvl w:val="0"/>
                <w:numId w:val="19"/>
              </w:numPr>
              <w:rPr>
                <w:sz w:val="20"/>
                <w:szCs w:val="20"/>
              </w:rPr>
            </w:pPr>
          </w:p>
        </w:tc>
        <w:tc>
          <w:tcPr>
            <w:tcW w:w="7371" w:type="dxa"/>
          </w:tcPr>
          <w:p w14:paraId="5ACA0E23"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нарушением работником требований по охране труда, повлекшим тяжкие последствия</w:t>
            </w:r>
          </w:p>
        </w:tc>
        <w:tc>
          <w:tcPr>
            <w:tcW w:w="851" w:type="dxa"/>
          </w:tcPr>
          <w:p w14:paraId="148D2CE9" w14:textId="77777777" w:rsidR="007E7ED2" w:rsidRPr="008C41B9" w:rsidRDefault="007E7ED2" w:rsidP="007E7ED2">
            <w:pPr>
              <w:jc w:val="center"/>
              <w:rPr>
                <w:szCs w:val="20"/>
              </w:rPr>
            </w:pPr>
            <w:r>
              <w:rPr>
                <w:szCs w:val="20"/>
              </w:rPr>
              <w:t>6 «д»</w:t>
            </w:r>
          </w:p>
        </w:tc>
        <w:tc>
          <w:tcPr>
            <w:tcW w:w="986" w:type="dxa"/>
          </w:tcPr>
          <w:p w14:paraId="0700921B" w14:textId="77777777" w:rsidR="007E7ED2" w:rsidRPr="008C41B9" w:rsidRDefault="007E7ED2" w:rsidP="007E7ED2">
            <w:pPr>
              <w:jc w:val="center"/>
              <w:rPr>
                <w:szCs w:val="20"/>
              </w:rPr>
            </w:pPr>
            <w:r>
              <w:rPr>
                <w:szCs w:val="20"/>
              </w:rPr>
              <w:t>81</w:t>
            </w:r>
          </w:p>
        </w:tc>
      </w:tr>
      <w:tr w:rsidR="007E7ED2" w:rsidRPr="008C41B9" w14:paraId="2C89F4BF" w14:textId="77777777" w:rsidTr="000A0FB7">
        <w:tc>
          <w:tcPr>
            <w:tcW w:w="568" w:type="dxa"/>
          </w:tcPr>
          <w:p w14:paraId="47C92FEA" w14:textId="77777777" w:rsidR="007E7ED2" w:rsidRPr="008C41B9" w:rsidRDefault="007E7ED2" w:rsidP="00040913">
            <w:pPr>
              <w:pStyle w:val="ab"/>
              <w:numPr>
                <w:ilvl w:val="0"/>
                <w:numId w:val="19"/>
              </w:numPr>
              <w:rPr>
                <w:sz w:val="20"/>
                <w:szCs w:val="20"/>
              </w:rPr>
            </w:pPr>
          </w:p>
        </w:tc>
        <w:tc>
          <w:tcPr>
            <w:tcW w:w="7371" w:type="dxa"/>
          </w:tcPr>
          <w:p w14:paraId="0C3FF083"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нарушением работником требований по охране труда, создавшим реальную угрозу наступления тяжких последствий</w:t>
            </w:r>
          </w:p>
        </w:tc>
        <w:tc>
          <w:tcPr>
            <w:tcW w:w="851" w:type="dxa"/>
          </w:tcPr>
          <w:p w14:paraId="0BFA9687" w14:textId="77777777" w:rsidR="007E7ED2" w:rsidRPr="008C41B9" w:rsidRDefault="007E7ED2" w:rsidP="007E7ED2">
            <w:pPr>
              <w:jc w:val="center"/>
              <w:rPr>
                <w:szCs w:val="20"/>
              </w:rPr>
            </w:pPr>
            <w:r>
              <w:rPr>
                <w:szCs w:val="20"/>
              </w:rPr>
              <w:t>6 «д»</w:t>
            </w:r>
          </w:p>
        </w:tc>
        <w:tc>
          <w:tcPr>
            <w:tcW w:w="986" w:type="dxa"/>
          </w:tcPr>
          <w:p w14:paraId="276D70B7" w14:textId="77777777" w:rsidR="007E7ED2" w:rsidRPr="008C41B9" w:rsidRDefault="007E7ED2" w:rsidP="007E7ED2">
            <w:pPr>
              <w:jc w:val="center"/>
              <w:rPr>
                <w:szCs w:val="20"/>
              </w:rPr>
            </w:pPr>
            <w:r>
              <w:rPr>
                <w:szCs w:val="20"/>
              </w:rPr>
              <w:t>81</w:t>
            </w:r>
          </w:p>
        </w:tc>
      </w:tr>
      <w:tr w:rsidR="007E7ED2" w:rsidRPr="008C41B9" w14:paraId="375499C1" w14:textId="77777777" w:rsidTr="000A0FB7">
        <w:tc>
          <w:tcPr>
            <w:tcW w:w="568" w:type="dxa"/>
          </w:tcPr>
          <w:p w14:paraId="437F1C2D" w14:textId="77777777" w:rsidR="007E7ED2" w:rsidRPr="008C41B9" w:rsidRDefault="007E7ED2" w:rsidP="00040913">
            <w:pPr>
              <w:pStyle w:val="ab"/>
              <w:numPr>
                <w:ilvl w:val="0"/>
                <w:numId w:val="19"/>
              </w:numPr>
              <w:rPr>
                <w:sz w:val="20"/>
                <w:szCs w:val="20"/>
              </w:rPr>
            </w:pPr>
          </w:p>
        </w:tc>
        <w:tc>
          <w:tcPr>
            <w:tcW w:w="7371" w:type="dxa"/>
          </w:tcPr>
          <w:p w14:paraId="7E68CD8D"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совершением виновных действий работником, непосредственно обслуживающим денежные ценности, что дало основание для утраты доверия к нему со стороны работодателя</w:t>
            </w:r>
          </w:p>
        </w:tc>
        <w:tc>
          <w:tcPr>
            <w:tcW w:w="851" w:type="dxa"/>
          </w:tcPr>
          <w:p w14:paraId="15A286F2" w14:textId="77777777" w:rsidR="007E7ED2" w:rsidRPr="008C41B9" w:rsidRDefault="007E7ED2" w:rsidP="007E7ED2">
            <w:pPr>
              <w:jc w:val="center"/>
              <w:rPr>
                <w:szCs w:val="20"/>
              </w:rPr>
            </w:pPr>
            <w:r>
              <w:rPr>
                <w:szCs w:val="20"/>
              </w:rPr>
              <w:t>7</w:t>
            </w:r>
          </w:p>
        </w:tc>
        <w:tc>
          <w:tcPr>
            <w:tcW w:w="986" w:type="dxa"/>
          </w:tcPr>
          <w:p w14:paraId="171FBAF9" w14:textId="77777777" w:rsidR="007E7ED2" w:rsidRPr="008C41B9" w:rsidRDefault="007E7ED2" w:rsidP="007E7ED2">
            <w:pPr>
              <w:jc w:val="center"/>
              <w:rPr>
                <w:szCs w:val="20"/>
              </w:rPr>
            </w:pPr>
            <w:r>
              <w:rPr>
                <w:szCs w:val="20"/>
              </w:rPr>
              <w:t>81</w:t>
            </w:r>
          </w:p>
        </w:tc>
      </w:tr>
      <w:tr w:rsidR="007E7ED2" w:rsidRPr="008C41B9" w14:paraId="38979BA5" w14:textId="77777777" w:rsidTr="000A0FB7">
        <w:tc>
          <w:tcPr>
            <w:tcW w:w="568" w:type="dxa"/>
          </w:tcPr>
          <w:p w14:paraId="439B5CE7" w14:textId="77777777" w:rsidR="007E7ED2" w:rsidRPr="008C41B9" w:rsidRDefault="007E7ED2" w:rsidP="00040913">
            <w:pPr>
              <w:pStyle w:val="ab"/>
              <w:numPr>
                <w:ilvl w:val="0"/>
                <w:numId w:val="19"/>
              </w:numPr>
              <w:rPr>
                <w:sz w:val="20"/>
                <w:szCs w:val="20"/>
              </w:rPr>
            </w:pPr>
          </w:p>
        </w:tc>
        <w:tc>
          <w:tcPr>
            <w:tcW w:w="7371" w:type="dxa"/>
          </w:tcPr>
          <w:p w14:paraId="3A47D0F3"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совершением работником, выполняющим воспитательные функции, аморального проступка, несовместимого с продолжением данной работы</w:t>
            </w:r>
          </w:p>
        </w:tc>
        <w:tc>
          <w:tcPr>
            <w:tcW w:w="851" w:type="dxa"/>
          </w:tcPr>
          <w:p w14:paraId="7027DB9B" w14:textId="77777777" w:rsidR="007E7ED2" w:rsidRPr="008C41B9" w:rsidRDefault="007E7ED2" w:rsidP="007E7ED2">
            <w:pPr>
              <w:jc w:val="center"/>
              <w:rPr>
                <w:szCs w:val="20"/>
              </w:rPr>
            </w:pPr>
            <w:r>
              <w:rPr>
                <w:szCs w:val="20"/>
              </w:rPr>
              <w:t>8</w:t>
            </w:r>
          </w:p>
        </w:tc>
        <w:tc>
          <w:tcPr>
            <w:tcW w:w="986" w:type="dxa"/>
          </w:tcPr>
          <w:p w14:paraId="4420C7A3" w14:textId="77777777" w:rsidR="007E7ED2" w:rsidRPr="008C41B9" w:rsidRDefault="007E7ED2" w:rsidP="007E7ED2">
            <w:pPr>
              <w:jc w:val="center"/>
              <w:rPr>
                <w:szCs w:val="20"/>
              </w:rPr>
            </w:pPr>
            <w:r>
              <w:rPr>
                <w:szCs w:val="20"/>
              </w:rPr>
              <w:t>81</w:t>
            </w:r>
          </w:p>
        </w:tc>
      </w:tr>
      <w:tr w:rsidR="007E7ED2" w:rsidRPr="008C41B9" w14:paraId="1795E7FE" w14:textId="77777777" w:rsidTr="000A0FB7">
        <w:tc>
          <w:tcPr>
            <w:tcW w:w="568" w:type="dxa"/>
          </w:tcPr>
          <w:p w14:paraId="2B3AE435" w14:textId="77777777" w:rsidR="007E7ED2" w:rsidRPr="008C41B9" w:rsidRDefault="007E7ED2" w:rsidP="00040913">
            <w:pPr>
              <w:pStyle w:val="ab"/>
              <w:numPr>
                <w:ilvl w:val="0"/>
                <w:numId w:val="19"/>
              </w:numPr>
              <w:rPr>
                <w:sz w:val="20"/>
                <w:szCs w:val="20"/>
              </w:rPr>
            </w:pPr>
          </w:p>
        </w:tc>
        <w:tc>
          <w:tcPr>
            <w:tcW w:w="7371" w:type="dxa"/>
          </w:tcPr>
          <w:p w14:paraId="0D5181E0"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принятием необоснованного решения, повлекшего за собой нарушение сохранности имущества организации</w:t>
            </w:r>
          </w:p>
        </w:tc>
        <w:tc>
          <w:tcPr>
            <w:tcW w:w="851" w:type="dxa"/>
          </w:tcPr>
          <w:p w14:paraId="0AF01FD5" w14:textId="77777777" w:rsidR="007E7ED2" w:rsidRPr="008C41B9" w:rsidRDefault="007E7ED2" w:rsidP="007E7ED2">
            <w:pPr>
              <w:jc w:val="center"/>
              <w:rPr>
                <w:szCs w:val="20"/>
              </w:rPr>
            </w:pPr>
            <w:r>
              <w:rPr>
                <w:szCs w:val="20"/>
              </w:rPr>
              <w:t>9</w:t>
            </w:r>
          </w:p>
        </w:tc>
        <w:tc>
          <w:tcPr>
            <w:tcW w:w="986" w:type="dxa"/>
          </w:tcPr>
          <w:p w14:paraId="3901DD5C" w14:textId="77777777" w:rsidR="007E7ED2" w:rsidRPr="008C41B9" w:rsidRDefault="007E7ED2" w:rsidP="007E7ED2">
            <w:pPr>
              <w:jc w:val="center"/>
              <w:rPr>
                <w:szCs w:val="20"/>
              </w:rPr>
            </w:pPr>
            <w:r>
              <w:rPr>
                <w:szCs w:val="20"/>
              </w:rPr>
              <w:t>81</w:t>
            </w:r>
          </w:p>
        </w:tc>
      </w:tr>
      <w:tr w:rsidR="007E7ED2" w:rsidRPr="008C41B9" w14:paraId="466DFD5D" w14:textId="77777777" w:rsidTr="000A0FB7">
        <w:tc>
          <w:tcPr>
            <w:tcW w:w="568" w:type="dxa"/>
          </w:tcPr>
          <w:p w14:paraId="6CF1BF61" w14:textId="77777777" w:rsidR="007E7ED2" w:rsidRPr="008C41B9" w:rsidRDefault="007E7ED2" w:rsidP="00040913">
            <w:pPr>
              <w:pStyle w:val="ab"/>
              <w:numPr>
                <w:ilvl w:val="0"/>
                <w:numId w:val="19"/>
              </w:numPr>
              <w:rPr>
                <w:sz w:val="20"/>
                <w:szCs w:val="20"/>
              </w:rPr>
            </w:pPr>
          </w:p>
        </w:tc>
        <w:tc>
          <w:tcPr>
            <w:tcW w:w="7371" w:type="dxa"/>
          </w:tcPr>
          <w:p w14:paraId="1147F0B7"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однократным грубым нарушением трудовых обязанностей</w:t>
            </w:r>
          </w:p>
        </w:tc>
        <w:tc>
          <w:tcPr>
            <w:tcW w:w="851" w:type="dxa"/>
          </w:tcPr>
          <w:p w14:paraId="0FEA555B" w14:textId="77777777" w:rsidR="007E7ED2" w:rsidRPr="008C41B9" w:rsidRDefault="007E7ED2" w:rsidP="007E7ED2">
            <w:pPr>
              <w:jc w:val="center"/>
              <w:rPr>
                <w:szCs w:val="20"/>
              </w:rPr>
            </w:pPr>
            <w:r>
              <w:rPr>
                <w:szCs w:val="20"/>
              </w:rPr>
              <w:t>10</w:t>
            </w:r>
          </w:p>
        </w:tc>
        <w:tc>
          <w:tcPr>
            <w:tcW w:w="986" w:type="dxa"/>
          </w:tcPr>
          <w:p w14:paraId="2BD9325E" w14:textId="77777777" w:rsidR="007E7ED2" w:rsidRPr="008C41B9" w:rsidRDefault="007E7ED2" w:rsidP="007E7ED2">
            <w:pPr>
              <w:jc w:val="center"/>
              <w:rPr>
                <w:szCs w:val="20"/>
              </w:rPr>
            </w:pPr>
            <w:r>
              <w:rPr>
                <w:szCs w:val="20"/>
              </w:rPr>
              <w:t>81</w:t>
            </w:r>
          </w:p>
        </w:tc>
      </w:tr>
      <w:tr w:rsidR="007E7ED2" w:rsidRPr="008C41B9" w14:paraId="4ABDF9F7" w14:textId="77777777" w:rsidTr="000A0FB7">
        <w:tc>
          <w:tcPr>
            <w:tcW w:w="568" w:type="dxa"/>
          </w:tcPr>
          <w:p w14:paraId="049DC1FD" w14:textId="77777777" w:rsidR="007E7ED2" w:rsidRPr="008C41B9" w:rsidRDefault="007E7ED2" w:rsidP="00040913">
            <w:pPr>
              <w:pStyle w:val="ab"/>
              <w:numPr>
                <w:ilvl w:val="0"/>
                <w:numId w:val="19"/>
              </w:numPr>
              <w:rPr>
                <w:sz w:val="20"/>
                <w:szCs w:val="20"/>
              </w:rPr>
            </w:pPr>
          </w:p>
        </w:tc>
        <w:tc>
          <w:tcPr>
            <w:tcW w:w="7371" w:type="dxa"/>
          </w:tcPr>
          <w:p w14:paraId="3327BB49" w14:textId="77777777" w:rsidR="007E7ED2" w:rsidRPr="008C41B9" w:rsidRDefault="007E7ED2" w:rsidP="007E7ED2">
            <w:pPr>
              <w:rPr>
                <w:szCs w:val="20"/>
              </w:rPr>
            </w:pPr>
            <w:r>
              <w:rPr>
                <w:color w:val="000000"/>
                <w:shd w:val="clear" w:color="auto" w:fill="FFFFFF"/>
              </w:rPr>
              <w:t>Трудовой договор расторгнут по инициативе работодателя в связи с представлением работником работодателю подложных документов при заключении трудового договора</w:t>
            </w:r>
          </w:p>
        </w:tc>
        <w:tc>
          <w:tcPr>
            <w:tcW w:w="851" w:type="dxa"/>
          </w:tcPr>
          <w:p w14:paraId="1648B816" w14:textId="77777777" w:rsidR="007E7ED2" w:rsidRPr="008C41B9" w:rsidRDefault="007E7ED2" w:rsidP="007E7ED2">
            <w:pPr>
              <w:jc w:val="center"/>
              <w:rPr>
                <w:szCs w:val="20"/>
              </w:rPr>
            </w:pPr>
            <w:r>
              <w:rPr>
                <w:szCs w:val="20"/>
              </w:rPr>
              <w:t>11</w:t>
            </w:r>
          </w:p>
        </w:tc>
        <w:tc>
          <w:tcPr>
            <w:tcW w:w="986" w:type="dxa"/>
          </w:tcPr>
          <w:p w14:paraId="7ECAF24A" w14:textId="77777777" w:rsidR="007E7ED2" w:rsidRPr="008C41B9" w:rsidRDefault="007E7ED2" w:rsidP="007E7ED2">
            <w:pPr>
              <w:jc w:val="center"/>
              <w:rPr>
                <w:szCs w:val="20"/>
              </w:rPr>
            </w:pPr>
            <w:r>
              <w:rPr>
                <w:szCs w:val="20"/>
              </w:rPr>
              <w:t>81</w:t>
            </w:r>
          </w:p>
        </w:tc>
      </w:tr>
    </w:tbl>
    <w:p w14:paraId="752B66F2" w14:textId="77777777" w:rsidR="007E7ED2" w:rsidRPr="005B4ED7" w:rsidRDefault="007E7ED2" w:rsidP="007E7ED2">
      <w:pPr>
        <w:spacing w:after="120" w:line="252" w:lineRule="auto"/>
        <w:rPr>
          <w:sz w:val="18"/>
          <w:szCs w:val="18"/>
        </w:rPr>
      </w:pPr>
    </w:p>
    <w:p w14:paraId="1D195989" w14:textId="77777777" w:rsidR="007E7ED2" w:rsidRDefault="007E7ED2" w:rsidP="007E7ED2">
      <w:pPr>
        <w:spacing w:after="120" w:line="252" w:lineRule="auto"/>
      </w:pPr>
      <w:r>
        <w:t>На каждый вид причины увольнения работников в картотеке формируется отдельная запись.</w:t>
      </w:r>
    </w:p>
    <w:p w14:paraId="708CADEA" w14:textId="77777777" w:rsidR="00CA78AF" w:rsidRDefault="007E7ED2" w:rsidP="00CA78AF">
      <w:pPr>
        <w:pStyle w:val="a5"/>
      </w:pPr>
      <w:r>
        <w:t>Необходимо предусмотреть возможность добавления/редактирования пользователем данного перечня.</w:t>
      </w:r>
    </w:p>
    <w:p w14:paraId="5FF8DF58" w14:textId="77777777" w:rsidR="003574AE" w:rsidRDefault="003574AE" w:rsidP="00CA78AF">
      <w:pPr>
        <w:pStyle w:val="a5"/>
      </w:pPr>
    </w:p>
    <w:p w14:paraId="699D1E30" w14:textId="77777777" w:rsidR="003574AE" w:rsidRDefault="003574AE" w:rsidP="00CA78AF">
      <w:pPr>
        <w:pStyle w:val="a5"/>
      </w:pPr>
    </w:p>
    <w:p w14:paraId="4B9C14DE" w14:textId="77777777" w:rsidR="00D528B6" w:rsidRDefault="00D528B6" w:rsidP="00D528B6">
      <w:pPr>
        <w:pStyle w:val="3-0"/>
      </w:pPr>
      <w:bookmarkStart w:id="72" w:name="_Toc55310190"/>
      <w:r>
        <w:t>Уровень знания языков.</w:t>
      </w:r>
      <w:bookmarkEnd w:id="72"/>
    </w:p>
    <w:p w14:paraId="3DD96509" w14:textId="77777777" w:rsidR="00D528B6" w:rsidRDefault="00D528B6" w:rsidP="00D528B6">
      <w:pPr>
        <w:spacing w:after="120" w:line="252" w:lineRule="auto"/>
      </w:pPr>
    </w:p>
    <w:p w14:paraId="5805E2AF" w14:textId="77777777" w:rsidR="00D528B6" w:rsidRDefault="00D528B6" w:rsidP="00D528B6">
      <w:pPr>
        <w:spacing w:after="120" w:line="252" w:lineRule="auto"/>
      </w:pPr>
      <w:r>
        <w:t>Справочник содержит перечень уровней знания языков.</w:t>
      </w:r>
    </w:p>
    <w:p w14:paraId="74D63A4C" w14:textId="77777777" w:rsidR="00D528B6" w:rsidRPr="00720D00" w:rsidRDefault="00D528B6" w:rsidP="00D528B6">
      <w:pPr>
        <w:spacing w:after="120" w:line="252" w:lineRule="auto"/>
        <w:rPr>
          <w:rFonts w:eastAsia="Times New Roman" w:cs="Helvetica"/>
          <w:bCs/>
          <w:color w:val="333333"/>
          <w:szCs w:val="20"/>
          <w:bdr w:val="none" w:sz="0" w:space="0" w:color="auto" w:frame="1"/>
          <w:lang w:eastAsia="ru-RU"/>
        </w:rPr>
      </w:pPr>
      <w:r>
        <w:t xml:space="preserve">Справочник Уровень знания языков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598776EF" w14:textId="77777777" w:rsidR="00D528B6" w:rsidRDefault="00D528B6" w:rsidP="00D528B6">
      <w:pPr>
        <w:spacing w:after="120" w:line="252" w:lineRule="auto"/>
      </w:pPr>
      <w:r>
        <w:t xml:space="preserve">В карточке Физические лица на закладке Кадры есть блок </w:t>
      </w:r>
      <w:r w:rsidR="0003704B">
        <w:t>Знание иностранных</w:t>
      </w:r>
      <w:r>
        <w:t xml:space="preserve"> языков, для заполнения которого используется данный справочник.</w:t>
      </w:r>
    </w:p>
    <w:p w14:paraId="3CEA9C72" w14:textId="77777777" w:rsidR="00D528B6" w:rsidRDefault="00D528B6" w:rsidP="00D528B6">
      <w:pPr>
        <w:spacing w:after="120" w:line="252" w:lineRule="auto"/>
      </w:pPr>
      <w:r>
        <w:t xml:space="preserve">На </w:t>
      </w:r>
      <w:r w:rsidR="0003704B">
        <w:t>каждый уровень</w:t>
      </w:r>
      <w:r>
        <w:t xml:space="preserve"> в картотеке формируется отдельная запись.</w:t>
      </w:r>
    </w:p>
    <w:p w14:paraId="0F80914A" w14:textId="77777777" w:rsidR="00D528B6" w:rsidRDefault="00D528B6" w:rsidP="00D528B6">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перечень</w:t>
      </w:r>
      <w:r>
        <w:rPr>
          <w:color w:val="000000" w:themeColor="text1"/>
          <w:szCs w:val="20"/>
        </w:rPr>
        <w:t xml:space="preserve"> уровней знания языков:</w:t>
      </w:r>
    </w:p>
    <w:p w14:paraId="44576C73" w14:textId="77777777" w:rsidR="00D528B6" w:rsidRDefault="00D528B6" w:rsidP="00D528B6">
      <w:pPr>
        <w:spacing w:after="120" w:line="252" w:lineRule="auto"/>
      </w:pPr>
      <w:r>
        <w:t>- Читает и переводит со словарем;</w:t>
      </w:r>
    </w:p>
    <w:p w14:paraId="68E860E6" w14:textId="77777777" w:rsidR="00D528B6" w:rsidRDefault="00D528B6" w:rsidP="00D528B6">
      <w:pPr>
        <w:spacing w:after="120" w:line="252" w:lineRule="auto"/>
      </w:pPr>
      <w:r>
        <w:t>- Читает и может объясняться;</w:t>
      </w:r>
    </w:p>
    <w:p w14:paraId="35DA51B0" w14:textId="77777777" w:rsidR="00D528B6" w:rsidRDefault="00D528B6" w:rsidP="00D528B6">
      <w:pPr>
        <w:spacing w:after="120" w:line="252" w:lineRule="auto"/>
      </w:pPr>
      <w:r>
        <w:t>- Владеет свободно.</w:t>
      </w:r>
    </w:p>
    <w:p w14:paraId="137CA9A0" w14:textId="77777777" w:rsidR="00D528B6" w:rsidRDefault="00D528B6" w:rsidP="00D528B6">
      <w:pPr>
        <w:pStyle w:val="a5"/>
      </w:pPr>
      <w:r>
        <w:t>Необходимо предусмотреть возможность добавления/редактирования пользователем данного перечня.</w:t>
      </w:r>
    </w:p>
    <w:p w14:paraId="30842D0D" w14:textId="77777777" w:rsidR="00D528B6" w:rsidRDefault="00D528B6" w:rsidP="00D528B6">
      <w:pPr>
        <w:spacing w:after="120" w:line="252" w:lineRule="auto"/>
      </w:pPr>
      <w:r>
        <w:t>Все сведения в этот справочник вводятся с помощью карточки Уровень знания языков.</w:t>
      </w:r>
    </w:p>
    <w:p w14:paraId="59C121F7" w14:textId="77777777" w:rsidR="00D528B6" w:rsidRDefault="00D528B6" w:rsidP="00D528B6">
      <w:pPr>
        <w:pStyle w:val="a5"/>
      </w:pPr>
      <w:r>
        <w:t>Карточка включает в себя следующие поля:</w:t>
      </w:r>
    </w:p>
    <w:p w14:paraId="6140DD31" w14:textId="3838FCEA" w:rsidR="00D528B6" w:rsidRDefault="00D528B6" w:rsidP="00D528B6">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r w:rsidR="00C05110">
        <w:t>. Совпадает с кодом ОКИН</w:t>
      </w:r>
      <w:r>
        <w:t>;</w:t>
      </w:r>
    </w:p>
    <w:p w14:paraId="10728030" w14:textId="77777777" w:rsidR="00D528B6" w:rsidRDefault="00D528B6" w:rsidP="00D528B6">
      <w:pPr>
        <w:pStyle w:val="1-"/>
      </w:pPr>
      <w:r>
        <w:t>Название – наименование уровня знания языков.</w:t>
      </w:r>
    </w:p>
    <w:p w14:paraId="13AC6DAF" w14:textId="77777777" w:rsidR="00D528B6" w:rsidRPr="00460FB1" w:rsidRDefault="00D528B6" w:rsidP="00D528B6">
      <w:r>
        <w:t xml:space="preserve">Возможность добавления/редактирования пользователем перечня Уровня знания языков необходима для модуля «Организационный менеджмент </w:t>
      </w:r>
      <w:r>
        <w:rPr>
          <w:lang w:val="en-US"/>
        </w:rPr>
        <w:t>HR</w:t>
      </w:r>
      <w:r>
        <w:t xml:space="preserve"> системы».</w:t>
      </w:r>
    </w:p>
    <w:p w14:paraId="58F8878C" w14:textId="77777777" w:rsidR="003574AE" w:rsidRDefault="003574AE" w:rsidP="003574AE">
      <w:pPr>
        <w:pStyle w:val="3"/>
        <w:numPr>
          <w:ilvl w:val="0"/>
          <w:numId w:val="0"/>
        </w:numPr>
      </w:pPr>
    </w:p>
    <w:p w14:paraId="5174EFCF" w14:textId="77777777" w:rsidR="003574AE" w:rsidRDefault="003574AE" w:rsidP="00CA78AF">
      <w:pPr>
        <w:pStyle w:val="a5"/>
      </w:pPr>
    </w:p>
    <w:p w14:paraId="0E20ABE6" w14:textId="77777777" w:rsidR="003574AE" w:rsidRDefault="003574AE" w:rsidP="00CA78AF">
      <w:pPr>
        <w:pStyle w:val="a5"/>
      </w:pPr>
    </w:p>
    <w:p w14:paraId="166F45EA" w14:textId="77777777" w:rsidR="0003704B" w:rsidRDefault="0003704B" w:rsidP="0003704B">
      <w:pPr>
        <w:pStyle w:val="3-0"/>
      </w:pPr>
      <w:bookmarkStart w:id="73" w:name="_Toc55310191"/>
      <w:r>
        <w:t>Вид (тип) адреса.</w:t>
      </w:r>
      <w:bookmarkEnd w:id="73"/>
    </w:p>
    <w:p w14:paraId="45D9CDB1" w14:textId="77777777" w:rsidR="0003704B" w:rsidRDefault="0003704B" w:rsidP="0003704B">
      <w:pPr>
        <w:spacing w:after="120" w:line="252" w:lineRule="auto"/>
      </w:pPr>
    </w:p>
    <w:p w14:paraId="4FB4D52B" w14:textId="77777777" w:rsidR="0003704B" w:rsidRDefault="0003704B" w:rsidP="0003704B">
      <w:pPr>
        <w:spacing w:after="120" w:line="252" w:lineRule="auto"/>
      </w:pPr>
      <w:r>
        <w:t>Справочник содержит перечень видов (типов) адресов физического лица.</w:t>
      </w:r>
    </w:p>
    <w:p w14:paraId="6762B29A" w14:textId="77777777" w:rsidR="0003704B" w:rsidRPr="00720D00" w:rsidRDefault="0003704B" w:rsidP="0003704B">
      <w:pPr>
        <w:spacing w:after="120" w:line="252" w:lineRule="auto"/>
        <w:rPr>
          <w:rFonts w:eastAsia="Times New Roman" w:cs="Helvetica"/>
          <w:bCs/>
          <w:color w:val="333333"/>
          <w:szCs w:val="20"/>
          <w:bdr w:val="none" w:sz="0" w:space="0" w:color="auto" w:frame="1"/>
          <w:lang w:eastAsia="ru-RU"/>
        </w:rPr>
      </w:pPr>
      <w:r>
        <w:t xml:space="preserve">Справочник Вид (тип) адреса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506AB1EF" w14:textId="77777777" w:rsidR="0003704B" w:rsidRDefault="0003704B" w:rsidP="0003704B">
      <w:pPr>
        <w:spacing w:after="120" w:line="252" w:lineRule="auto"/>
      </w:pPr>
      <w:r>
        <w:t>В карточке Физические лица на закладке Адреса предусмотрена возможность ввода нескольких адресов физического лица, для заполнения которых используется данный справочник.</w:t>
      </w:r>
    </w:p>
    <w:p w14:paraId="2838FE8F" w14:textId="77777777" w:rsidR="0003704B" w:rsidRDefault="0003704B" w:rsidP="0003704B">
      <w:pPr>
        <w:spacing w:after="120" w:line="252" w:lineRule="auto"/>
      </w:pPr>
      <w:r>
        <w:t>На каждый вид (тип) адреса в картотеке формируется отдельная запись.</w:t>
      </w:r>
    </w:p>
    <w:p w14:paraId="2D8A7A88" w14:textId="77777777" w:rsidR="0003704B" w:rsidRDefault="0003704B" w:rsidP="0003704B">
      <w:pPr>
        <w:spacing w:after="120" w:line="252" w:lineRule="auto"/>
        <w:rPr>
          <w:color w:val="000000" w:themeColor="text1"/>
          <w:szCs w:val="20"/>
        </w:rPr>
      </w:pPr>
      <w:r w:rsidRPr="0050555D">
        <w:rPr>
          <w:color w:val="000000" w:themeColor="text1"/>
          <w:szCs w:val="20"/>
        </w:rPr>
        <w:t xml:space="preserve">Необходимо внести в картотеку </w:t>
      </w:r>
      <w:r>
        <w:rPr>
          <w:color w:val="000000" w:themeColor="text1"/>
          <w:szCs w:val="20"/>
        </w:rPr>
        <w:t xml:space="preserve">следующий </w:t>
      </w:r>
      <w:r w:rsidRPr="0050555D">
        <w:rPr>
          <w:color w:val="000000" w:themeColor="text1"/>
          <w:szCs w:val="20"/>
        </w:rPr>
        <w:t>перечень</w:t>
      </w:r>
      <w:r>
        <w:rPr>
          <w:color w:val="000000" w:themeColor="text1"/>
          <w:szCs w:val="20"/>
        </w:rPr>
        <w:t xml:space="preserve"> видов (типов) адреса:</w:t>
      </w:r>
    </w:p>
    <w:p w14:paraId="348B914B" w14:textId="77777777" w:rsidR="0003704B" w:rsidRDefault="0003704B" w:rsidP="0003704B">
      <w:pPr>
        <w:spacing w:after="120" w:line="252" w:lineRule="auto"/>
      </w:pPr>
      <w:r>
        <w:t>- Адрес в стране проживания (вне РФ);</w:t>
      </w:r>
    </w:p>
    <w:p w14:paraId="6951B493" w14:textId="77777777" w:rsidR="0003704B" w:rsidRDefault="0003704B" w:rsidP="0003704B">
      <w:pPr>
        <w:spacing w:after="120" w:line="252" w:lineRule="auto"/>
      </w:pPr>
      <w:r>
        <w:lastRenderedPageBreak/>
        <w:t>- Адрес по прописке в РФ;</w:t>
      </w:r>
    </w:p>
    <w:p w14:paraId="7E894C6E" w14:textId="77777777" w:rsidR="0003704B" w:rsidRDefault="0003704B" w:rsidP="0003704B">
      <w:pPr>
        <w:spacing w:after="120" w:line="252" w:lineRule="auto"/>
      </w:pPr>
      <w:r>
        <w:t>- Фактический адрес в РФ;</w:t>
      </w:r>
    </w:p>
    <w:p w14:paraId="744620C7" w14:textId="77777777" w:rsidR="0003704B" w:rsidRDefault="0003704B" w:rsidP="0003704B">
      <w:pPr>
        <w:spacing w:after="120" w:line="252" w:lineRule="auto"/>
      </w:pPr>
      <w:r>
        <w:t>- Почтовый адрес;</w:t>
      </w:r>
    </w:p>
    <w:p w14:paraId="41646635" w14:textId="37D14CFE" w:rsidR="0003704B" w:rsidRDefault="0003704B" w:rsidP="0003704B">
      <w:pPr>
        <w:spacing w:after="120" w:line="252" w:lineRule="auto"/>
      </w:pPr>
      <w:r>
        <w:t xml:space="preserve">- </w:t>
      </w:r>
      <w:r w:rsidR="0096473F">
        <w:t xml:space="preserve">Юридический </w:t>
      </w:r>
      <w:r>
        <w:t>адрес.</w:t>
      </w:r>
    </w:p>
    <w:p w14:paraId="43B1D918" w14:textId="77777777" w:rsidR="0003704B" w:rsidRDefault="0003704B" w:rsidP="0003704B">
      <w:pPr>
        <w:pStyle w:val="a5"/>
      </w:pPr>
      <w:r>
        <w:t>Необходимо предусмотреть возможность добавления/редактирования пользователем данного перечня.</w:t>
      </w:r>
    </w:p>
    <w:p w14:paraId="18E23F65" w14:textId="77777777" w:rsidR="0003704B" w:rsidRDefault="0003704B" w:rsidP="0003704B">
      <w:pPr>
        <w:spacing w:after="120" w:line="252" w:lineRule="auto"/>
      </w:pPr>
      <w:r>
        <w:t>Все сведения в этот справочник вводятся с помощью карточки Вид (тип) адреса.</w:t>
      </w:r>
    </w:p>
    <w:p w14:paraId="3AA6B8B8" w14:textId="77777777" w:rsidR="0003704B" w:rsidRDefault="0003704B" w:rsidP="0003704B">
      <w:pPr>
        <w:pStyle w:val="a5"/>
      </w:pPr>
      <w:r>
        <w:t>Карточка включает в себя следующие поля:</w:t>
      </w:r>
    </w:p>
    <w:p w14:paraId="29093912" w14:textId="77777777" w:rsidR="0003704B" w:rsidRDefault="0003704B" w:rsidP="0003704B">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61DF334A" w14:textId="77777777" w:rsidR="0003704B" w:rsidRDefault="0003704B" w:rsidP="0003704B">
      <w:pPr>
        <w:pStyle w:val="1-"/>
      </w:pPr>
      <w:r>
        <w:t>Название – наименование вида (типа) адреса.</w:t>
      </w:r>
    </w:p>
    <w:p w14:paraId="4ABF9039" w14:textId="77777777" w:rsidR="0003704B" w:rsidRPr="00460FB1" w:rsidRDefault="0003704B" w:rsidP="0003704B">
      <w:r>
        <w:t xml:space="preserve">Возможность добавления/редактирования пользователем перечня Вида (типа) адреса необходима для модуля «Организационный менеджмент </w:t>
      </w:r>
      <w:r>
        <w:rPr>
          <w:lang w:val="en-US"/>
        </w:rPr>
        <w:t>HR</w:t>
      </w:r>
      <w:r>
        <w:t xml:space="preserve"> системы».</w:t>
      </w:r>
    </w:p>
    <w:p w14:paraId="320CBB97" w14:textId="77777777" w:rsidR="003574AE" w:rsidRDefault="003574AE" w:rsidP="00CA78AF">
      <w:pPr>
        <w:pStyle w:val="a5"/>
      </w:pPr>
    </w:p>
    <w:p w14:paraId="2D856460" w14:textId="77777777" w:rsidR="0003704B" w:rsidRDefault="0003704B" w:rsidP="00CA78AF">
      <w:pPr>
        <w:pStyle w:val="a5"/>
        <w:rPr>
          <w:noProof/>
          <w:lang w:eastAsia="ru-RU"/>
        </w:rPr>
      </w:pPr>
    </w:p>
    <w:p w14:paraId="71688C84" w14:textId="77777777" w:rsidR="0003704B" w:rsidRDefault="0003704B" w:rsidP="0003704B">
      <w:pPr>
        <w:pStyle w:val="3-0"/>
      </w:pPr>
      <w:bookmarkStart w:id="74" w:name="_Toc55310192"/>
      <w:r>
        <w:t>Центр затрат.</w:t>
      </w:r>
      <w:bookmarkEnd w:id="74"/>
    </w:p>
    <w:p w14:paraId="52E39565" w14:textId="77777777" w:rsidR="0003704B" w:rsidRDefault="0003704B" w:rsidP="0003704B">
      <w:pPr>
        <w:spacing w:after="120" w:line="252" w:lineRule="auto"/>
      </w:pPr>
    </w:p>
    <w:p w14:paraId="7FE71DD4" w14:textId="77777777" w:rsidR="0003704B" w:rsidRPr="0003704B" w:rsidRDefault="0003704B" w:rsidP="0003704B">
      <w:pPr>
        <w:spacing w:after="120" w:line="252" w:lineRule="auto"/>
        <w:rPr>
          <w:szCs w:val="20"/>
        </w:rPr>
      </w:pPr>
      <w:r>
        <w:t xml:space="preserve">Справочник содержит перечень центров затрат (мест возникновения </w:t>
      </w:r>
      <w:r w:rsidRPr="0003704B">
        <w:rPr>
          <w:szCs w:val="20"/>
        </w:rPr>
        <w:t>расходов), используемый для детализации информации по затратам на сотрудников.</w:t>
      </w:r>
      <w:r>
        <w:rPr>
          <w:szCs w:val="20"/>
        </w:rPr>
        <w:t xml:space="preserve"> Данны</w:t>
      </w:r>
      <w:r w:rsidR="00DB7B04">
        <w:rPr>
          <w:szCs w:val="20"/>
        </w:rPr>
        <w:t>й справочник будет использоваться в Управлении персоналом для осуществления аналитики производимых начислений и удержаний сотрудников.</w:t>
      </w:r>
    </w:p>
    <w:p w14:paraId="60703B8F" w14:textId="77777777" w:rsidR="0003704B" w:rsidRPr="00720D00" w:rsidRDefault="0003704B" w:rsidP="0003704B">
      <w:pPr>
        <w:spacing w:after="120" w:line="252" w:lineRule="auto"/>
        <w:rPr>
          <w:rFonts w:eastAsia="Times New Roman" w:cs="Helvetica"/>
          <w:bCs/>
          <w:color w:val="333333"/>
          <w:szCs w:val="20"/>
          <w:bdr w:val="none" w:sz="0" w:space="0" w:color="auto" w:frame="1"/>
          <w:lang w:eastAsia="ru-RU"/>
        </w:rPr>
      </w:pPr>
      <w:r>
        <w:t xml:space="preserve">Справочник </w:t>
      </w:r>
      <w:r w:rsidR="00DB7B04">
        <w:t>Центр затрат</w:t>
      </w:r>
      <w:r>
        <w:t xml:space="preserve"> является общим для двух модулей: модуля Управление персоналом и модуля «Организационный менеджмент </w:t>
      </w:r>
      <w:r>
        <w:rPr>
          <w:lang w:val="en-US"/>
        </w:rPr>
        <w:t>HR</w:t>
      </w:r>
      <w:r>
        <w:t xml:space="preserve"> системы».</w:t>
      </w:r>
    </w:p>
    <w:p w14:paraId="4CA9CC5E" w14:textId="77777777" w:rsidR="0003704B" w:rsidRDefault="0003704B" w:rsidP="0003704B">
      <w:pPr>
        <w:spacing w:after="120" w:line="252" w:lineRule="auto"/>
      </w:pPr>
      <w:r>
        <w:t xml:space="preserve">На каждый </w:t>
      </w:r>
      <w:r w:rsidR="00DB7B04">
        <w:t>Центр затрат</w:t>
      </w:r>
      <w:r>
        <w:t xml:space="preserve"> в картотеке формируется отдельная запись.</w:t>
      </w:r>
    </w:p>
    <w:p w14:paraId="29120FCF" w14:textId="77777777" w:rsidR="0003704B" w:rsidRDefault="0003704B" w:rsidP="0003704B">
      <w:pPr>
        <w:pStyle w:val="a5"/>
      </w:pPr>
      <w:r>
        <w:t>Необходимо предусмотреть возможность добавления/редактирования пользователем данного перечня.</w:t>
      </w:r>
    </w:p>
    <w:p w14:paraId="34F553FD" w14:textId="77777777" w:rsidR="0003704B" w:rsidRDefault="0003704B" w:rsidP="0003704B">
      <w:pPr>
        <w:spacing w:after="120" w:line="252" w:lineRule="auto"/>
      </w:pPr>
      <w:r>
        <w:t xml:space="preserve">Все сведения в этот справочник вводятся с помощью карточки </w:t>
      </w:r>
      <w:r w:rsidR="00DB7B04">
        <w:t>Центр затрат</w:t>
      </w:r>
      <w:r>
        <w:t>.</w:t>
      </w:r>
    </w:p>
    <w:p w14:paraId="42A3D7F1" w14:textId="77777777" w:rsidR="0003704B" w:rsidRDefault="0003704B" w:rsidP="0003704B">
      <w:pPr>
        <w:pStyle w:val="a5"/>
      </w:pPr>
      <w:r>
        <w:t>Карточка включает в себя следующие поля:</w:t>
      </w:r>
    </w:p>
    <w:p w14:paraId="22A019E2" w14:textId="77777777" w:rsidR="0003704B" w:rsidRDefault="0003704B" w:rsidP="0003704B">
      <w:pPr>
        <w:pStyle w:val="1-"/>
      </w:pPr>
      <w:r>
        <w:t>Код - аналитический код редактируемой или вновь создаваемой записи. Новый код не должен совпадать ни с одним из кодов ранее введенных типов расчетов;</w:t>
      </w:r>
    </w:p>
    <w:p w14:paraId="730DCB11" w14:textId="77777777" w:rsidR="00DB7B04" w:rsidRDefault="00DB7B04" w:rsidP="0003704B">
      <w:pPr>
        <w:pStyle w:val="1-"/>
      </w:pPr>
      <w:r>
        <w:t>Краткое наименование – указывается краткий идентификатор центра затрат. Обязательно для заполнения;</w:t>
      </w:r>
    </w:p>
    <w:p w14:paraId="73342E74" w14:textId="77777777" w:rsidR="0003704B" w:rsidRDefault="00DB7B04" w:rsidP="0003704B">
      <w:pPr>
        <w:pStyle w:val="1-"/>
      </w:pPr>
      <w:r>
        <w:t>Описание</w:t>
      </w:r>
      <w:r w:rsidR="0003704B">
        <w:t xml:space="preserve"> – </w:t>
      </w:r>
      <w:r>
        <w:t>вводится краткое описание</w:t>
      </w:r>
      <w:r w:rsidR="0003704B">
        <w:t>.</w:t>
      </w:r>
      <w:r>
        <w:t xml:space="preserve"> Не обязательно для заполнения.</w:t>
      </w:r>
    </w:p>
    <w:p w14:paraId="33E70BE8" w14:textId="77777777" w:rsidR="003574AE" w:rsidRDefault="003574AE" w:rsidP="00CA78AF">
      <w:pPr>
        <w:pStyle w:val="a5"/>
      </w:pPr>
    </w:p>
    <w:p w14:paraId="41C08F2F" w14:textId="77777777" w:rsidR="00DB7B04" w:rsidRDefault="00DB7B04" w:rsidP="00CA78AF">
      <w:pPr>
        <w:pStyle w:val="a5"/>
      </w:pPr>
      <w:r>
        <w:t xml:space="preserve">Необходимо предусмотреть возможность расширения данного справочника и добавления дополнительных реквизитов (полей), характерных для </w:t>
      </w:r>
      <w:r>
        <w:rPr>
          <w:lang w:val="en-US"/>
        </w:rPr>
        <w:t>HR</w:t>
      </w:r>
      <w:r w:rsidRPr="002528AE">
        <w:t xml:space="preserve"> </w:t>
      </w:r>
      <w:r>
        <w:t>системы.</w:t>
      </w:r>
    </w:p>
    <w:p w14:paraId="1341D7FE" w14:textId="77777777" w:rsidR="00DB7B04" w:rsidRDefault="00DB7B04" w:rsidP="00CA78AF">
      <w:pPr>
        <w:pStyle w:val="a5"/>
      </w:pPr>
    </w:p>
    <w:p w14:paraId="6007DD8C" w14:textId="77777777" w:rsidR="00DB7B04" w:rsidRDefault="00DB7B04" w:rsidP="00CA78AF">
      <w:pPr>
        <w:pStyle w:val="a5"/>
      </w:pPr>
    </w:p>
    <w:p w14:paraId="28CB3F7E" w14:textId="77777777" w:rsidR="00CA78AF" w:rsidRDefault="00CA78AF" w:rsidP="001F3E7C">
      <w:pPr>
        <w:pStyle w:val="1--"/>
        <w:rPr>
          <w:color w:val="1F3864" w:themeColor="accent1" w:themeShade="80"/>
          <w:sz w:val="34"/>
          <w:szCs w:val="34"/>
        </w:rPr>
      </w:pPr>
      <w:bookmarkStart w:id="75" w:name="_Toc55310193"/>
      <w:r>
        <w:rPr>
          <w:color w:val="1F3864" w:themeColor="accent1" w:themeShade="80"/>
          <w:sz w:val="34"/>
          <w:szCs w:val="34"/>
        </w:rPr>
        <w:lastRenderedPageBreak/>
        <w:t>Основные данные системы Управление персоналом.</w:t>
      </w:r>
      <w:bookmarkEnd w:id="75"/>
    </w:p>
    <w:p w14:paraId="184F9360" w14:textId="77777777" w:rsidR="00CA78AF" w:rsidRDefault="00CA78AF" w:rsidP="00CA78AF">
      <w:pPr>
        <w:pStyle w:val="a5"/>
      </w:pPr>
    </w:p>
    <w:p w14:paraId="3FD5921B" w14:textId="77777777" w:rsidR="008C1D50" w:rsidRDefault="008C1D50" w:rsidP="00CA78AF">
      <w:pPr>
        <w:pStyle w:val="a5"/>
      </w:pPr>
      <w:r>
        <w:t>Блок Основные данные системы Управление персоналом включает в себя перечень справочников, которые наиболее часто используются пользователем.</w:t>
      </w:r>
    </w:p>
    <w:p w14:paraId="7F52F38A" w14:textId="77777777" w:rsidR="008C1D50" w:rsidRDefault="00E86809" w:rsidP="00CA78AF">
      <w:pPr>
        <w:pStyle w:val="a5"/>
      </w:pPr>
      <w:r>
        <w:t>В данном блоке необходимо предусмотреть наличие следующих справочников:</w:t>
      </w:r>
    </w:p>
    <w:p w14:paraId="2C55FE41" w14:textId="39EF29BC" w:rsidR="00E86809" w:rsidRDefault="00E86809" w:rsidP="00E86809">
      <w:pPr>
        <w:pStyle w:val="1-"/>
      </w:pPr>
      <w:r>
        <w:t>Физические лица</w:t>
      </w:r>
      <w:r w:rsidR="001040F8">
        <w:t xml:space="preserve"> (фильтр по роли Сотрудник)</w:t>
      </w:r>
      <w:r>
        <w:t>;</w:t>
      </w:r>
    </w:p>
    <w:p w14:paraId="7A07C6AC" w14:textId="41C5CF38" w:rsidR="00E86809" w:rsidRDefault="001040F8" w:rsidP="00E86809">
      <w:pPr>
        <w:pStyle w:val="1-"/>
      </w:pPr>
      <w:r>
        <w:t>Карточки условий труда сотрудника</w:t>
      </w:r>
      <w:r w:rsidR="00E86809">
        <w:t>;</w:t>
      </w:r>
    </w:p>
    <w:p w14:paraId="175DA421" w14:textId="77777777" w:rsidR="00E86809" w:rsidRDefault="00E86809" w:rsidP="00E86809">
      <w:pPr>
        <w:pStyle w:val="1-"/>
      </w:pPr>
      <w:r>
        <w:t>Подразделения;</w:t>
      </w:r>
    </w:p>
    <w:p w14:paraId="7E6E5256" w14:textId="4ED8591B" w:rsidR="00E86809" w:rsidRDefault="00E86809" w:rsidP="00E86809">
      <w:pPr>
        <w:pStyle w:val="1-"/>
      </w:pPr>
      <w:r>
        <w:t>Должнос</w:t>
      </w:r>
      <w:r w:rsidR="001040F8">
        <w:t>ти;</w:t>
      </w:r>
    </w:p>
    <w:p w14:paraId="5CDF45E3" w14:textId="2C8232D0" w:rsidR="001040F8" w:rsidRDefault="001040F8" w:rsidP="00E86809">
      <w:pPr>
        <w:pStyle w:val="1-"/>
      </w:pPr>
      <w:r>
        <w:t>Вакансии.</w:t>
      </w:r>
    </w:p>
    <w:p w14:paraId="6959B0F7" w14:textId="77777777" w:rsidR="00E86809" w:rsidRDefault="00E86809" w:rsidP="00CA78AF">
      <w:pPr>
        <w:pStyle w:val="a5"/>
      </w:pPr>
    </w:p>
    <w:p w14:paraId="30E6DA29" w14:textId="77777777" w:rsidR="00CA78AF" w:rsidRDefault="00CA78AF" w:rsidP="00CA78AF">
      <w:pPr>
        <w:pStyle w:val="a5"/>
      </w:pPr>
    </w:p>
    <w:p w14:paraId="234C15FC" w14:textId="77777777" w:rsidR="00CA78AF" w:rsidRDefault="00CA78AF" w:rsidP="00CA78AF">
      <w:pPr>
        <w:pStyle w:val="a5"/>
      </w:pPr>
    </w:p>
    <w:p w14:paraId="38F43C24" w14:textId="77777777" w:rsidR="00CA78AF" w:rsidRDefault="00CA78AF" w:rsidP="00CA78AF">
      <w:pPr>
        <w:pStyle w:val="a5"/>
      </w:pPr>
    </w:p>
    <w:p w14:paraId="0CB3F185" w14:textId="77777777" w:rsidR="00CA78AF" w:rsidRDefault="00CA78AF" w:rsidP="00CA78AF">
      <w:pPr>
        <w:pStyle w:val="a5"/>
      </w:pPr>
    </w:p>
    <w:p w14:paraId="6E4536E2" w14:textId="77777777" w:rsidR="00CA78AF" w:rsidRDefault="00CA78AF" w:rsidP="00CA78AF">
      <w:pPr>
        <w:pStyle w:val="a5"/>
      </w:pPr>
    </w:p>
    <w:p w14:paraId="70576573" w14:textId="77777777" w:rsidR="00CA78AF" w:rsidRDefault="00CA78AF" w:rsidP="00CA78AF">
      <w:pPr>
        <w:pStyle w:val="a5"/>
      </w:pPr>
    </w:p>
    <w:p w14:paraId="63DBD59A" w14:textId="77777777" w:rsidR="00CA78AF" w:rsidRDefault="00CA78AF" w:rsidP="00CA78AF">
      <w:pPr>
        <w:pStyle w:val="a5"/>
      </w:pPr>
    </w:p>
    <w:p w14:paraId="039E5349" w14:textId="77777777" w:rsidR="00CA78AF" w:rsidRDefault="00CA78AF" w:rsidP="00CA78AF">
      <w:pPr>
        <w:pStyle w:val="a5"/>
      </w:pPr>
    </w:p>
    <w:p w14:paraId="6BEDBEEE" w14:textId="77777777" w:rsidR="00CA78AF" w:rsidRDefault="00CA78AF" w:rsidP="00CA78AF">
      <w:pPr>
        <w:pStyle w:val="a5"/>
      </w:pPr>
    </w:p>
    <w:p w14:paraId="1AC29F22" w14:textId="77777777" w:rsidR="00CA78AF" w:rsidRDefault="00CA78AF" w:rsidP="00CA78AF">
      <w:pPr>
        <w:pStyle w:val="a5"/>
      </w:pPr>
    </w:p>
    <w:p w14:paraId="375F99C5" w14:textId="77777777" w:rsidR="00CA78AF" w:rsidRDefault="00CA78AF" w:rsidP="00CA78AF">
      <w:pPr>
        <w:pStyle w:val="a5"/>
      </w:pPr>
    </w:p>
    <w:p w14:paraId="699AD9CE" w14:textId="77777777" w:rsidR="00CA78AF" w:rsidRDefault="00CA78AF" w:rsidP="00CA78AF">
      <w:pPr>
        <w:pStyle w:val="a5"/>
      </w:pPr>
    </w:p>
    <w:p w14:paraId="74A2995C" w14:textId="77777777" w:rsidR="00CA78AF" w:rsidRDefault="00CA78AF" w:rsidP="00CA78AF">
      <w:pPr>
        <w:pStyle w:val="a5"/>
      </w:pPr>
    </w:p>
    <w:p w14:paraId="1CE26359" w14:textId="77777777" w:rsidR="00CA78AF" w:rsidRDefault="00CA78AF" w:rsidP="00CA78AF">
      <w:pPr>
        <w:pStyle w:val="a5"/>
      </w:pPr>
    </w:p>
    <w:p w14:paraId="340A09CD" w14:textId="77777777" w:rsidR="00CA78AF" w:rsidRDefault="00CA78AF" w:rsidP="00CA78AF">
      <w:pPr>
        <w:pStyle w:val="a5"/>
      </w:pPr>
    </w:p>
    <w:p w14:paraId="0026C75B" w14:textId="77777777" w:rsidR="00CA78AF" w:rsidRDefault="00CA78AF" w:rsidP="001F3E7C">
      <w:pPr>
        <w:pStyle w:val="1--"/>
        <w:rPr>
          <w:color w:val="1F3864" w:themeColor="accent1" w:themeShade="80"/>
          <w:sz w:val="34"/>
          <w:szCs w:val="34"/>
        </w:rPr>
      </w:pPr>
      <w:bookmarkStart w:id="76" w:name="_Toc55310194"/>
      <w:r>
        <w:rPr>
          <w:color w:val="1F3864" w:themeColor="accent1" w:themeShade="80"/>
          <w:sz w:val="34"/>
          <w:szCs w:val="34"/>
        </w:rPr>
        <w:lastRenderedPageBreak/>
        <w:t>Кадровые документы системы Управление персоналом.</w:t>
      </w:r>
      <w:bookmarkEnd w:id="76"/>
    </w:p>
    <w:p w14:paraId="6ABAA547" w14:textId="77777777" w:rsidR="00E3046F" w:rsidRDefault="009D49DA" w:rsidP="00CA78AF">
      <w:pPr>
        <w:pStyle w:val="a5"/>
      </w:pPr>
      <w:r>
        <w:t>Раздел</w:t>
      </w:r>
      <w:r w:rsidR="00C93518">
        <w:t xml:space="preserve"> Кадровые документы включает в себя документы, необходимые для ведения кадрового учета. Кадровый учет – это комплекс процессов и мер, связанных с регламентированием трудовых отношений между работодателем и работником.</w:t>
      </w:r>
    </w:p>
    <w:p w14:paraId="15638FFB" w14:textId="77777777" w:rsidR="009D49DA" w:rsidRDefault="009D49DA" w:rsidP="00CA78AF">
      <w:pPr>
        <w:pStyle w:val="a5"/>
      </w:pPr>
      <w:r>
        <w:t>Кадровый учет включает в себя следующие мероприятия;</w:t>
      </w:r>
    </w:p>
    <w:p w14:paraId="2797435D" w14:textId="77777777" w:rsidR="009D49DA" w:rsidRDefault="009D49DA" w:rsidP="009D49DA">
      <w:pPr>
        <w:pStyle w:val="1-"/>
      </w:pPr>
      <w:r>
        <w:t>Формирование личных дел работников;</w:t>
      </w:r>
    </w:p>
    <w:p w14:paraId="70FFFC95" w14:textId="77777777" w:rsidR="009D49DA" w:rsidRDefault="009D49DA" w:rsidP="009D49DA">
      <w:pPr>
        <w:pStyle w:val="1-"/>
      </w:pPr>
      <w:r>
        <w:t>Составление штатного расписания;</w:t>
      </w:r>
    </w:p>
    <w:p w14:paraId="2789CA01" w14:textId="77777777" w:rsidR="009D49DA" w:rsidRDefault="009D49DA" w:rsidP="009D49DA">
      <w:pPr>
        <w:pStyle w:val="1-"/>
      </w:pPr>
      <w:r>
        <w:t>Составление и контроль за соблюдением графика отпусков;</w:t>
      </w:r>
    </w:p>
    <w:p w14:paraId="6C17552A" w14:textId="77777777" w:rsidR="009D49DA" w:rsidRDefault="009D49DA" w:rsidP="009D49DA">
      <w:pPr>
        <w:pStyle w:val="1-"/>
      </w:pPr>
      <w:r>
        <w:t>Подготовка кадровых приказов;</w:t>
      </w:r>
    </w:p>
    <w:p w14:paraId="562B0D10" w14:textId="77777777" w:rsidR="009D49DA" w:rsidRDefault="009D49DA" w:rsidP="009D49DA">
      <w:pPr>
        <w:pStyle w:val="1-"/>
      </w:pPr>
      <w:r>
        <w:t>Ведение соответствующей документации по приему новых сотрудников;</w:t>
      </w:r>
    </w:p>
    <w:p w14:paraId="4CA112BA" w14:textId="77777777" w:rsidR="009D49DA" w:rsidRPr="00C93518" w:rsidRDefault="009D49DA" w:rsidP="009D49DA">
      <w:pPr>
        <w:pStyle w:val="1-"/>
      </w:pPr>
      <w:r>
        <w:t>Подготовка служебных документов.</w:t>
      </w:r>
    </w:p>
    <w:p w14:paraId="5A584355" w14:textId="77777777" w:rsidR="00E3046F" w:rsidRDefault="009D49DA" w:rsidP="00CA78AF">
      <w:pPr>
        <w:pStyle w:val="a5"/>
      </w:pPr>
      <w:r>
        <w:t>Основной задачей кадрового учета является составление документального подтверждения того или иного перемещения сотрудника, начиная с приема на работу, перевода на другую должность, оформления отпуска и заканчивая увольнением.</w:t>
      </w:r>
    </w:p>
    <w:p w14:paraId="071C04F3" w14:textId="77777777" w:rsidR="00E3046F" w:rsidRDefault="009D49DA" w:rsidP="00CA78AF">
      <w:pPr>
        <w:pStyle w:val="a5"/>
      </w:pPr>
      <w:r>
        <w:t>Раздел Кадровые документы включает в себя следующие блоки:</w:t>
      </w:r>
    </w:p>
    <w:p w14:paraId="58F6956C" w14:textId="77777777" w:rsidR="009D49DA" w:rsidRDefault="009D49DA" w:rsidP="009D49DA">
      <w:pPr>
        <w:pStyle w:val="1-"/>
      </w:pPr>
      <w:r>
        <w:t>Документы;</w:t>
      </w:r>
    </w:p>
    <w:p w14:paraId="06CF4474" w14:textId="77777777" w:rsidR="009D49DA" w:rsidRDefault="009D49DA" w:rsidP="009D49DA">
      <w:pPr>
        <w:pStyle w:val="1-"/>
      </w:pPr>
      <w:r>
        <w:t>Кадровые приказы;</w:t>
      </w:r>
    </w:p>
    <w:p w14:paraId="5881BF0D" w14:textId="77777777" w:rsidR="009D49DA" w:rsidRDefault="009D49DA" w:rsidP="009D49DA">
      <w:pPr>
        <w:pStyle w:val="1-"/>
      </w:pPr>
      <w:r>
        <w:t xml:space="preserve">Служебные </w:t>
      </w:r>
      <w:r w:rsidR="002633E9">
        <w:t>документы;</w:t>
      </w:r>
    </w:p>
    <w:p w14:paraId="048B364F" w14:textId="77777777" w:rsidR="002633E9" w:rsidRDefault="00166FCA" w:rsidP="009D49DA">
      <w:pPr>
        <w:pStyle w:val="1-"/>
      </w:pPr>
      <w:r>
        <w:t>Кадровые документы</w:t>
      </w:r>
      <w:r w:rsidR="002633E9">
        <w:t xml:space="preserve"> сотрудников (личная карточка, труд.договор, лицевой счет) и </w:t>
      </w:r>
      <w:r>
        <w:t>Общие кадровые документы</w:t>
      </w:r>
      <w:r w:rsidR="002633E9">
        <w:t xml:space="preserve"> (штатн.расписание, график отпусков)</w:t>
      </w:r>
    </w:p>
    <w:p w14:paraId="025F1233" w14:textId="77777777" w:rsidR="001040F8" w:rsidRPr="008868D2" w:rsidRDefault="001040F8" w:rsidP="001040F8">
      <w:pPr>
        <w:pStyle w:val="1-"/>
        <w:numPr>
          <w:ilvl w:val="0"/>
          <w:numId w:val="0"/>
        </w:numPr>
      </w:pPr>
      <w:r w:rsidRPr="008868D2">
        <w:rPr>
          <w:b/>
        </w:rPr>
        <w:t>Обращаю внимание!</w:t>
      </w:r>
      <w:r w:rsidRPr="008868D2">
        <w:t xml:space="preserve"> В связи с заменой наименования справочника «Сотрудники» на «Условия труда сотрудника» в разделе Кадровые документы системы Управление персоналом понятие «Карточка Сотрудника» = «Карточка Условия труда сотрудника», понятие «Внутренний документ карточки сотрудника Назначение» = «Внутренний документ карточки Условия труда сотрудника Назначение»</w:t>
      </w:r>
      <w:r>
        <w:t xml:space="preserve"> = «Внутренний документ Назначение».</w:t>
      </w:r>
    </w:p>
    <w:p w14:paraId="6BAF2D58" w14:textId="77777777" w:rsidR="00E3046F" w:rsidRDefault="00E3046F" w:rsidP="00CA78AF">
      <w:pPr>
        <w:pStyle w:val="a5"/>
      </w:pPr>
    </w:p>
    <w:p w14:paraId="3A6B6F19" w14:textId="77777777" w:rsidR="00E3046F" w:rsidRDefault="002633E9" w:rsidP="002633E9">
      <w:pPr>
        <w:pStyle w:val="2-0"/>
      </w:pPr>
      <w:r>
        <w:t xml:space="preserve"> </w:t>
      </w:r>
      <w:bookmarkStart w:id="77" w:name="_Toc55310195"/>
      <w:r>
        <w:t>Документы.</w:t>
      </w:r>
      <w:bookmarkEnd w:id="77"/>
    </w:p>
    <w:p w14:paraId="4691DBBD" w14:textId="77777777" w:rsidR="00496DB3" w:rsidRDefault="00496DB3" w:rsidP="002633E9">
      <w:pPr>
        <w:pStyle w:val="a5"/>
      </w:pPr>
      <w:r>
        <w:t>Блок Документы включает в себя: Мастер приказов, Вакансии, Приказы (картотека приказов предприятия.</w:t>
      </w:r>
    </w:p>
    <w:p w14:paraId="64A7AA57" w14:textId="77777777" w:rsidR="00453F89" w:rsidRPr="00496DB3" w:rsidRDefault="00453F89" w:rsidP="002633E9">
      <w:pPr>
        <w:pStyle w:val="a5"/>
      </w:pPr>
    </w:p>
    <w:p w14:paraId="0F3EACCA" w14:textId="77777777" w:rsidR="00496DB3" w:rsidRDefault="00496DB3" w:rsidP="002633E9">
      <w:pPr>
        <w:pStyle w:val="a5"/>
      </w:pPr>
    </w:p>
    <w:p w14:paraId="72778B69" w14:textId="77777777" w:rsidR="00496DB3" w:rsidRDefault="00496DB3" w:rsidP="00496DB3">
      <w:pPr>
        <w:pStyle w:val="3-0"/>
      </w:pPr>
      <w:r>
        <w:t xml:space="preserve"> </w:t>
      </w:r>
      <w:bookmarkStart w:id="78" w:name="_Toc55310196"/>
      <w:r>
        <w:t>Мастер приказов.</w:t>
      </w:r>
      <w:bookmarkEnd w:id="78"/>
    </w:p>
    <w:p w14:paraId="6F2C26AA" w14:textId="77777777" w:rsidR="00496DB3" w:rsidRDefault="00496DB3" w:rsidP="002633E9">
      <w:pPr>
        <w:pStyle w:val="a5"/>
      </w:pPr>
    </w:p>
    <w:p w14:paraId="0BD43AC7" w14:textId="77777777" w:rsidR="00496DB3" w:rsidRDefault="00496DB3" w:rsidP="002633E9">
      <w:pPr>
        <w:pStyle w:val="a5"/>
      </w:pPr>
      <w:r>
        <w:t xml:space="preserve">Мастер приказов </w:t>
      </w:r>
      <w:r w:rsidR="0088229C">
        <w:t>предназначен для формирования документов при первичном приеме на работу, переводе, увольнении, изменении должности и оклада сотрудников.</w:t>
      </w:r>
    </w:p>
    <w:p w14:paraId="67DF90E0" w14:textId="77777777" w:rsidR="00496DB3" w:rsidRDefault="0088229C" w:rsidP="002633E9">
      <w:pPr>
        <w:pStyle w:val="a5"/>
      </w:pPr>
      <w:r>
        <w:t>Необходимо прописать рекомендации пользователю об использовании Мастера приказов для осуществления первичного приема, перевода, увольнения, изменения должности и оклада сотрудника.</w:t>
      </w:r>
    </w:p>
    <w:p w14:paraId="06C5BE24" w14:textId="77777777" w:rsidR="0088229C" w:rsidRDefault="00333E67" w:rsidP="002633E9">
      <w:pPr>
        <w:pStyle w:val="a5"/>
      </w:pPr>
      <w:r>
        <w:t>Документ Мастер приказов включает следующие поля:</w:t>
      </w:r>
    </w:p>
    <w:p w14:paraId="6B1C199B" w14:textId="77777777" w:rsidR="00333E67" w:rsidRDefault="00333E67" w:rsidP="00333E67">
      <w:pPr>
        <w:pStyle w:val="1-"/>
      </w:pPr>
      <w:r>
        <w:t>Предприятие -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300F47CB" w14:textId="77777777" w:rsidR="00333E67" w:rsidRDefault="00333E67" w:rsidP="00333E67">
      <w:pPr>
        <w:pStyle w:val="1-"/>
      </w:pPr>
      <w:r>
        <w:lastRenderedPageBreak/>
        <w:t xml:space="preserve">Действие – выбор действия Мастера приказов. Возможность выбора из следующих значений: </w:t>
      </w:r>
    </w:p>
    <w:p w14:paraId="55421395" w14:textId="77777777" w:rsidR="00333E67" w:rsidRDefault="00333E67" w:rsidP="00333E67">
      <w:pPr>
        <w:pStyle w:val="2-"/>
      </w:pPr>
      <w:r>
        <w:t>Первичный прием на работу;</w:t>
      </w:r>
    </w:p>
    <w:p w14:paraId="62F616FD" w14:textId="77777777" w:rsidR="00333E67" w:rsidRDefault="00333E67" w:rsidP="00333E67">
      <w:pPr>
        <w:pStyle w:val="2-"/>
      </w:pPr>
      <w:r>
        <w:t>Перевод;</w:t>
      </w:r>
    </w:p>
    <w:p w14:paraId="15DCDC47" w14:textId="77777777" w:rsidR="00333E67" w:rsidRDefault="00333E67" w:rsidP="00333E67">
      <w:pPr>
        <w:pStyle w:val="2-"/>
      </w:pPr>
      <w:r>
        <w:t>Увольне</w:t>
      </w:r>
      <w:r w:rsidR="004E24FD">
        <w:t>ние.</w:t>
      </w:r>
    </w:p>
    <w:p w14:paraId="54FB46A4" w14:textId="77777777" w:rsidR="00496DB3" w:rsidRDefault="00333E67" w:rsidP="002633E9">
      <w:pPr>
        <w:pStyle w:val="a5"/>
      </w:pPr>
      <w:r>
        <w:t>Дальнейшее формирование документа зависит от варианта действия, выбранного пользователем.</w:t>
      </w:r>
    </w:p>
    <w:p w14:paraId="46D1D9EB" w14:textId="77777777" w:rsidR="00333E67" w:rsidRDefault="00333E67" w:rsidP="002633E9">
      <w:pPr>
        <w:pStyle w:val="a5"/>
      </w:pPr>
      <w:r>
        <w:t xml:space="preserve">Необходимо предусмотреть кнопки «Начать заново» (очистить все значения, начать работу заново), «Закрыть» (закрыть форму), «Помощь» </w:t>
      </w:r>
      <w:r w:rsidR="0027146F">
        <w:t>(справка по текущему окну программы)</w:t>
      </w:r>
      <w:r>
        <w:t>.</w:t>
      </w:r>
    </w:p>
    <w:p w14:paraId="7BA1EC20" w14:textId="77777777" w:rsidR="00333E67" w:rsidRDefault="00333E67" w:rsidP="002633E9">
      <w:pPr>
        <w:pStyle w:val="a5"/>
      </w:pPr>
    </w:p>
    <w:p w14:paraId="0DEC8D13" w14:textId="77777777" w:rsidR="0027146F" w:rsidRDefault="0027146F" w:rsidP="0027146F">
      <w:pPr>
        <w:pStyle w:val="4-0"/>
      </w:pPr>
      <w:r>
        <w:t xml:space="preserve"> </w:t>
      </w:r>
      <w:bookmarkStart w:id="79" w:name="_Toc55310197"/>
      <w:r>
        <w:t>Мастер приказов Первичный прием на работу.</w:t>
      </w:r>
      <w:bookmarkEnd w:id="79"/>
    </w:p>
    <w:p w14:paraId="46ECD8B6" w14:textId="77777777" w:rsidR="0027146F" w:rsidRDefault="0027146F" w:rsidP="002633E9">
      <w:pPr>
        <w:pStyle w:val="a5"/>
      </w:pPr>
    </w:p>
    <w:p w14:paraId="07428A8C" w14:textId="77777777" w:rsidR="00496DB3" w:rsidRDefault="0027146F" w:rsidP="002633E9">
      <w:pPr>
        <w:pStyle w:val="a5"/>
      </w:pPr>
      <w:r>
        <w:t>Действие предназначено для формирования документов при первичном приеме на работу.</w:t>
      </w:r>
    </w:p>
    <w:p w14:paraId="1EC9DAD4" w14:textId="77777777" w:rsidR="00151F5D" w:rsidRDefault="00151F5D" w:rsidP="002633E9">
      <w:pPr>
        <w:pStyle w:val="a5"/>
      </w:pPr>
      <w:r>
        <w:t>Необходимо предусмотреть возможность приема на работу списка (группы) сотрудников. В данном случае необходимо допустить возможность выбора нескольких физических лиц и соответственно выбора нескольких документов Вакансия (при необходимости) и указания условий труда и оплаты для каждого сотрудника.</w:t>
      </w:r>
    </w:p>
    <w:p w14:paraId="40DCB2CF" w14:textId="77777777" w:rsidR="0027146F" w:rsidRDefault="0027146F" w:rsidP="002633E9">
      <w:pPr>
        <w:pStyle w:val="a5"/>
      </w:pPr>
      <w:r>
        <w:t>После выбора предприятия и выбора действия = Первичный прием на работу необходимо предусмотреть появление окна:</w:t>
      </w:r>
    </w:p>
    <w:p w14:paraId="6DC48716" w14:textId="77777777" w:rsidR="0027146F" w:rsidRDefault="0027146F" w:rsidP="002633E9">
      <w:pPr>
        <w:pStyle w:val="a5"/>
      </w:pPr>
      <w:r>
        <w:rPr>
          <w:noProof/>
          <w:lang w:eastAsia="ru-RU"/>
        </w:rPr>
        <w:drawing>
          <wp:inline distT="0" distB="0" distL="0" distR="0" wp14:anchorId="3AF8D0DF" wp14:editId="7671D1DA">
            <wp:extent cx="405765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54" t="21306" r="50192" b="62922"/>
                    <a:stretch/>
                  </pic:blipFill>
                  <pic:spPr bwMode="auto">
                    <a:xfrm>
                      <a:off x="0" y="0"/>
                      <a:ext cx="4110739" cy="1100057"/>
                    </a:xfrm>
                    <a:prstGeom prst="rect">
                      <a:avLst/>
                    </a:prstGeom>
                    <a:ln>
                      <a:noFill/>
                    </a:ln>
                    <a:extLst>
                      <a:ext uri="{53640926-AAD7-44D8-BBD7-CCE9431645EC}">
                        <a14:shadowObscured xmlns:a14="http://schemas.microsoft.com/office/drawing/2010/main"/>
                      </a:ext>
                    </a:extLst>
                  </pic:spPr>
                </pic:pic>
              </a:graphicData>
            </a:graphic>
          </wp:inline>
        </w:drawing>
      </w:r>
    </w:p>
    <w:p w14:paraId="277F59AB" w14:textId="77777777" w:rsidR="0027146F" w:rsidRDefault="0027146F" w:rsidP="002633E9">
      <w:pPr>
        <w:pStyle w:val="a5"/>
      </w:pPr>
      <w:r>
        <w:t xml:space="preserve">Предоставляется возможность выбора/ввода данных физического лица. </w:t>
      </w:r>
    </w:p>
    <w:p w14:paraId="5B9FC691" w14:textId="77777777" w:rsidR="0027146F" w:rsidRDefault="0027146F" w:rsidP="0027146F">
      <w:pPr>
        <w:pStyle w:val="1-"/>
      </w:pPr>
      <w:r>
        <w:t>Выбор физического лица – данный вариант возможен при условии наличия карточки данного Физического лица в справочник</w:t>
      </w:r>
      <w:r w:rsidR="00456023">
        <w:t>е</w:t>
      </w:r>
      <w:r>
        <w:t xml:space="preserve"> Физические лица.</w:t>
      </w:r>
      <w:r w:rsidR="00456023">
        <w:t xml:space="preserve"> Выбор осуществляется из картотеки физических лиц (кнопка Выбор  </w:t>
      </w:r>
      <w:r w:rsidR="00456023">
        <w:rPr>
          <w:noProof/>
          <w:lang w:eastAsia="ru-RU"/>
        </w:rPr>
        <w:drawing>
          <wp:inline distT="0" distB="0" distL="0" distR="0" wp14:anchorId="078C860B" wp14:editId="34FF1290">
            <wp:extent cx="161925" cy="20002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683" t="28224" r="52994" b="68871"/>
                    <a:stretch/>
                  </pic:blipFill>
                  <pic:spPr bwMode="auto">
                    <a:xfrm>
                      <a:off x="0" y="0"/>
                      <a:ext cx="164044" cy="202642"/>
                    </a:xfrm>
                    <a:prstGeom prst="rect">
                      <a:avLst/>
                    </a:prstGeom>
                    <a:ln>
                      <a:noFill/>
                    </a:ln>
                    <a:extLst>
                      <a:ext uri="{53640926-AAD7-44D8-BBD7-CCE9431645EC}">
                        <a14:shadowObscured xmlns:a14="http://schemas.microsoft.com/office/drawing/2010/main"/>
                      </a:ext>
                    </a:extLst>
                  </pic:spPr>
                </pic:pic>
              </a:graphicData>
            </a:graphic>
          </wp:inline>
        </w:drawing>
      </w:r>
      <w:r w:rsidR="00456023">
        <w:t xml:space="preserve"> Открыть картотеку);</w:t>
      </w:r>
    </w:p>
    <w:p w14:paraId="1B919387" w14:textId="77777777" w:rsidR="00456023" w:rsidRDefault="00456023" w:rsidP="0027146F">
      <w:pPr>
        <w:pStyle w:val="1-"/>
      </w:pPr>
      <w:r>
        <w:t>Ввод данных физического лица – данный вариант выбирается при отсутствии карточки данного Физического лица в справочнике Физические лица.</w:t>
      </w:r>
    </w:p>
    <w:p w14:paraId="3AD55645" w14:textId="77777777" w:rsidR="00363D5D" w:rsidRDefault="00363D5D" w:rsidP="002633E9">
      <w:pPr>
        <w:pStyle w:val="a5"/>
      </w:pPr>
      <w:r>
        <w:t xml:space="preserve">При выборе варианта Ввод данных физ.лица </w:t>
      </w:r>
      <w:r w:rsidR="00665903">
        <w:t xml:space="preserve">(ввод </w:t>
      </w:r>
      <w:r>
        <w:t>вручную</w:t>
      </w:r>
      <w:r w:rsidR="00665903">
        <w:t>)</w:t>
      </w:r>
      <w:r>
        <w:t xml:space="preserve"> необходимо предусмотреть выполнение проверки на отсутствие совпадений по ФИО введенного физ.лица, с ФИО физ. </w:t>
      </w:r>
      <w:r w:rsidR="00665903">
        <w:t>лиц</w:t>
      </w:r>
      <w:r>
        <w:t>,</w:t>
      </w:r>
      <w:r w:rsidR="00665903">
        <w:t xml:space="preserve"> </w:t>
      </w:r>
      <w:r>
        <w:t xml:space="preserve">указанных в справочнике Физические лица. </w:t>
      </w:r>
      <w:r w:rsidR="00665903">
        <w:t>Если ФИО введенного физ.лица совпадает с ФИО физ.лица, указанного в справочнике Физические лица – то необходимо вывести на экран информацию о наличии совпадений (с указанием данных физ.лица) и предоставить возможность выбора физ.лица из справочника Физические лица.</w:t>
      </w:r>
    </w:p>
    <w:p w14:paraId="255B5FB2" w14:textId="77777777" w:rsidR="0027146F" w:rsidRDefault="00456023" w:rsidP="002633E9">
      <w:pPr>
        <w:pStyle w:val="a5"/>
      </w:pPr>
      <w:r>
        <w:t xml:space="preserve">Для ввода данных физического лица в поле ФИО физического лица пользователем вводится фамилия, имя и отчество физического лица. После ввода данных осуществляется переход на форму Ввод данных физ. лица. </w:t>
      </w:r>
    </w:p>
    <w:p w14:paraId="3D730635" w14:textId="77777777" w:rsidR="00456023" w:rsidRDefault="00456023" w:rsidP="002633E9">
      <w:pPr>
        <w:pStyle w:val="a5"/>
        <w:rPr>
          <w:noProof/>
          <w:lang w:eastAsia="ru-RU"/>
        </w:rPr>
      </w:pPr>
      <w:r>
        <w:rPr>
          <w:noProof/>
          <w:lang w:eastAsia="ru-RU"/>
        </w:rPr>
        <w:t>Форма имеет вид:</w:t>
      </w:r>
    </w:p>
    <w:p w14:paraId="00C1F13B" w14:textId="77777777" w:rsidR="00456023" w:rsidRDefault="00456023" w:rsidP="002633E9">
      <w:pPr>
        <w:pStyle w:val="a5"/>
        <w:rPr>
          <w:noProof/>
          <w:lang w:eastAsia="ru-RU"/>
        </w:rPr>
      </w:pPr>
      <w:r>
        <w:rPr>
          <w:noProof/>
          <w:lang w:eastAsia="ru-RU"/>
        </w:rPr>
        <w:lastRenderedPageBreak/>
        <w:drawing>
          <wp:inline distT="0" distB="0" distL="0" distR="0" wp14:anchorId="3877EB7D" wp14:editId="6B91F7B2">
            <wp:extent cx="4495800" cy="2337816"/>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851" t="18262" r="15793" b="27781"/>
                    <a:stretch/>
                  </pic:blipFill>
                  <pic:spPr bwMode="auto">
                    <a:xfrm>
                      <a:off x="0" y="0"/>
                      <a:ext cx="4544998" cy="2363399"/>
                    </a:xfrm>
                    <a:prstGeom prst="rect">
                      <a:avLst/>
                    </a:prstGeom>
                    <a:ln>
                      <a:noFill/>
                    </a:ln>
                    <a:extLst>
                      <a:ext uri="{53640926-AAD7-44D8-BBD7-CCE9431645EC}">
                        <a14:shadowObscured xmlns:a14="http://schemas.microsoft.com/office/drawing/2010/main"/>
                      </a:ext>
                    </a:extLst>
                  </pic:spPr>
                </pic:pic>
              </a:graphicData>
            </a:graphic>
          </wp:inline>
        </w:drawing>
      </w:r>
    </w:p>
    <w:p w14:paraId="2B500CF9" w14:textId="77777777" w:rsidR="0027146F" w:rsidRDefault="00456023" w:rsidP="002633E9">
      <w:pPr>
        <w:pStyle w:val="a5"/>
      </w:pPr>
      <w:r>
        <w:t>Форма содержит 3 вкладки:</w:t>
      </w:r>
    </w:p>
    <w:p w14:paraId="390E6A33" w14:textId="77777777" w:rsidR="00456023" w:rsidRDefault="00456023" w:rsidP="00456023">
      <w:pPr>
        <w:pStyle w:val="1-"/>
      </w:pPr>
      <w:r>
        <w:t>Общие данные;</w:t>
      </w:r>
    </w:p>
    <w:p w14:paraId="790CFF47" w14:textId="77777777" w:rsidR="00456023" w:rsidRDefault="00456023" w:rsidP="00456023">
      <w:pPr>
        <w:pStyle w:val="1-"/>
      </w:pPr>
      <w:r>
        <w:t>Удостоверение личности;</w:t>
      </w:r>
    </w:p>
    <w:p w14:paraId="02AA39BD" w14:textId="77777777" w:rsidR="00456023" w:rsidRDefault="00456023" w:rsidP="00456023">
      <w:pPr>
        <w:pStyle w:val="1-"/>
      </w:pPr>
      <w:r>
        <w:t>Адресные данные.</w:t>
      </w:r>
    </w:p>
    <w:p w14:paraId="5775AD59" w14:textId="77777777" w:rsidR="0027146F" w:rsidRDefault="004976C2" w:rsidP="002633E9">
      <w:pPr>
        <w:pStyle w:val="a5"/>
      </w:pPr>
      <w:r>
        <w:t>Вкладка Общие данные включает следующие поля:</w:t>
      </w:r>
    </w:p>
    <w:p w14:paraId="5888172F" w14:textId="77777777" w:rsidR="004976C2" w:rsidRDefault="004976C2" w:rsidP="004976C2">
      <w:pPr>
        <w:pStyle w:val="2-"/>
      </w:pPr>
      <w:r>
        <w:t>Фамилия – автоматически проставляется фамилия физического лица (поле ФИО физического лица);</w:t>
      </w:r>
    </w:p>
    <w:p w14:paraId="77EE4D79" w14:textId="77777777" w:rsidR="004976C2" w:rsidRDefault="004976C2" w:rsidP="004976C2">
      <w:pPr>
        <w:pStyle w:val="2-"/>
      </w:pPr>
      <w:r>
        <w:t>Имя – автоматически проставляется имя физического лица (поле ФИО физического лица);</w:t>
      </w:r>
    </w:p>
    <w:p w14:paraId="0C1F0E46" w14:textId="77777777" w:rsidR="004976C2" w:rsidRDefault="004976C2" w:rsidP="004976C2">
      <w:pPr>
        <w:pStyle w:val="2-"/>
      </w:pPr>
      <w:r>
        <w:t>Отчество – автоматически проставляется отчество физического лица (поле ФИО физического лица);</w:t>
      </w:r>
    </w:p>
    <w:p w14:paraId="1E735BE3" w14:textId="77777777" w:rsidR="004976C2" w:rsidRDefault="004976C2" w:rsidP="004976C2">
      <w:pPr>
        <w:pStyle w:val="2-"/>
      </w:pPr>
      <w:r>
        <w:t>Дата рождения – дата рождения физ. лица (ручной ввод значения либо выбор даты из календаря);</w:t>
      </w:r>
    </w:p>
    <w:p w14:paraId="4A98DFBE" w14:textId="77777777" w:rsidR="004976C2" w:rsidRDefault="004976C2" w:rsidP="004976C2">
      <w:pPr>
        <w:pStyle w:val="2-"/>
      </w:pPr>
      <w:r>
        <w:t>Пол – выбор значения: мужской, женский;</w:t>
      </w:r>
    </w:p>
    <w:p w14:paraId="65CC526A" w14:textId="77777777" w:rsidR="004976C2" w:rsidRDefault="004976C2" w:rsidP="004976C2">
      <w:pPr>
        <w:pStyle w:val="2-"/>
      </w:pPr>
      <w:r>
        <w:t>ИНН – указывается номер ИНН физ.лица. Ввод значения вручную;</w:t>
      </w:r>
    </w:p>
    <w:p w14:paraId="6A8296E7" w14:textId="77777777" w:rsidR="004976C2" w:rsidRDefault="004976C2" w:rsidP="004976C2">
      <w:pPr>
        <w:pStyle w:val="2-"/>
      </w:pPr>
      <w:r>
        <w:t>ПФР - указывается номер СНИЛС физ.лица. Ввод значения вручную.</w:t>
      </w:r>
    </w:p>
    <w:p w14:paraId="2EE4196D" w14:textId="77777777" w:rsidR="004976C2" w:rsidRDefault="004976C2" w:rsidP="002633E9">
      <w:pPr>
        <w:pStyle w:val="a5"/>
      </w:pPr>
      <w:r>
        <w:t>Вкладка Удостоверение личности включает следующие поля:</w:t>
      </w:r>
    </w:p>
    <w:p w14:paraId="7FB02796" w14:textId="77777777" w:rsidR="00496DB3" w:rsidRDefault="004976C2" w:rsidP="004976C2">
      <w:pPr>
        <w:pStyle w:val="2-"/>
      </w:pPr>
      <w:r>
        <w:t xml:space="preserve">Код документа </w:t>
      </w:r>
      <w:r w:rsidR="00363D5D">
        <w:t>–</w:t>
      </w:r>
      <w:r>
        <w:t xml:space="preserve"> </w:t>
      </w:r>
      <w:r w:rsidR="00363D5D">
        <w:t>выбор кода документа удостоверение личности (справочник Виды удостоверений Базовая НСИ);</w:t>
      </w:r>
    </w:p>
    <w:p w14:paraId="23EBA027" w14:textId="77777777" w:rsidR="00363D5D" w:rsidRDefault="00665903" w:rsidP="004976C2">
      <w:pPr>
        <w:pStyle w:val="2-"/>
      </w:pPr>
      <w:r>
        <w:t>Наименование документа – автоматически проставляется наименование удостоверения личности в соответствии со значением, выбранным в поле Код;</w:t>
      </w:r>
    </w:p>
    <w:p w14:paraId="216BB8FC" w14:textId="77777777" w:rsidR="00665903" w:rsidRDefault="00665903" w:rsidP="004976C2">
      <w:pPr>
        <w:pStyle w:val="2-"/>
      </w:pPr>
      <w:r>
        <w:t>Реквизиты удостоверения личности: серия, номер, дата выдачи, код подразделения, кем выдан, примечание, дата окончания действия документа. Заполняется пользователем вручную;</w:t>
      </w:r>
    </w:p>
    <w:p w14:paraId="3CA45398" w14:textId="77777777" w:rsidR="00665903" w:rsidRDefault="00665903" w:rsidP="004976C2">
      <w:pPr>
        <w:pStyle w:val="2-"/>
      </w:pPr>
      <w:r>
        <w:t>Вывод информации о данном документе в других формах – автоматическое заполнение поля на основании введенных данных.</w:t>
      </w:r>
    </w:p>
    <w:p w14:paraId="0727C2F7" w14:textId="77777777" w:rsidR="00496DB3" w:rsidRDefault="00A14ACC" w:rsidP="002633E9">
      <w:pPr>
        <w:pStyle w:val="a5"/>
      </w:pPr>
      <w:r>
        <w:t>При нажатии кнопки Проверка проверяется проверка правильности заполнения.</w:t>
      </w:r>
    </w:p>
    <w:p w14:paraId="1B6F41EB" w14:textId="77777777" w:rsidR="00496DB3" w:rsidRDefault="00A14ACC" w:rsidP="002633E9">
      <w:pPr>
        <w:pStyle w:val="a5"/>
      </w:pPr>
      <w:r>
        <w:t xml:space="preserve">Необходимо предусмотреть наличие вкладки Доступ для назначения прав доступа сотрудника. </w:t>
      </w:r>
    </w:p>
    <w:p w14:paraId="16409317" w14:textId="77777777" w:rsidR="00A14ACC" w:rsidRDefault="00A14ACC" w:rsidP="002633E9">
      <w:pPr>
        <w:pStyle w:val="a5"/>
        <w:rPr>
          <w:noProof/>
          <w:lang w:eastAsia="ru-RU"/>
        </w:rPr>
      </w:pPr>
    </w:p>
    <w:p w14:paraId="46578E1B" w14:textId="77777777" w:rsidR="00363D5D" w:rsidRDefault="00A14ACC" w:rsidP="002633E9">
      <w:pPr>
        <w:pStyle w:val="a5"/>
        <w:rPr>
          <w:noProof/>
          <w:lang w:eastAsia="ru-RU"/>
        </w:rPr>
      </w:pPr>
      <w:r>
        <w:rPr>
          <w:noProof/>
          <w:lang w:eastAsia="ru-RU"/>
        </w:rPr>
        <w:lastRenderedPageBreak/>
        <w:drawing>
          <wp:inline distT="0" distB="0" distL="0" distR="0" wp14:anchorId="59D846F9" wp14:editId="59279A18">
            <wp:extent cx="4154298" cy="33909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7317" t="19923" r="16261" b="27227"/>
                    <a:stretch/>
                  </pic:blipFill>
                  <pic:spPr bwMode="auto">
                    <a:xfrm>
                      <a:off x="0" y="0"/>
                      <a:ext cx="4169365" cy="3403199"/>
                    </a:xfrm>
                    <a:prstGeom prst="rect">
                      <a:avLst/>
                    </a:prstGeom>
                    <a:ln>
                      <a:noFill/>
                    </a:ln>
                    <a:extLst>
                      <a:ext uri="{53640926-AAD7-44D8-BBD7-CCE9431645EC}">
                        <a14:shadowObscured xmlns:a14="http://schemas.microsoft.com/office/drawing/2010/main"/>
                      </a:ext>
                    </a:extLst>
                  </pic:spPr>
                </pic:pic>
              </a:graphicData>
            </a:graphic>
          </wp:inline>
        </w:drawing>
      </w:r>
    </w:p>
    <w:p w14:paraId="27F376DB" w14:textId="77777777" w:rsidR="00496DB3" w:rsidRDefault="00496DB3" w:rsidP="002633E9">
      <w:pPr>
        <w:pStyle w:val="a5"/>
      </w:pPr>
    </w:p>
    <w:p w14:paraId="42236941" w14:textId="77777777" w:rsidR="00496DB3" w:rsidRDefault="00A14ACC" w:rsidP="002633E9">
      <w:pPr>
        <w:pStyle w:val="a5"/>
      </w:pPr>
      <w:r>
        <w:t xml:space="preserve">Вкладка Адресные данные включает следующие </w:t>
      </w:r>
      <w:r w:rsidR="00BE0012">
        <w:t>блоки</w:t>
      </w:r>
      <w:r>
        <w:t>:</w:t>
      </w:r>
    </w:p>
    <w:p w14:paraId="6389B735" w14:textId="77777777" w:rsidR="00BE0012" w:rsidRDefault="00BE0012" w:rsidP="002633E9">
      <w:pPr>
        <w:pStyle w:val="a5"/>
      </w:pPr>
      <w:r>
        <w:t>- Адрес:</w:t>
      </w:r>
    </w:p>
    <w:p w14:paraId="354648DE" w14:textId="77777777" w:rsidR="00BE0012" w:rsidRDefault="00BE0012" w:rsidP="002633E9">
      <w:pPr>
        <w:pStyle w:val="a5"/>
      </w:pPr>
      <w:r>
        <w:rPr>
          <w:noProof/>
          <w:lang w:eastAsia="ru-RU"/>
        </w:rPr>
        <w:drawing>
          <wp:inline distT="0" distB="0" distL="0" distR="0" wp14:anchorId="5F4F6A2D" wp14:editId="04A929ED">
            <wp:extent cx="5105400" cy="415756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317" t="18539" r="15794" b="28058"/>
                    <a:stretch/>
                  </pic:blipFill>
                  <pic:spPr bwMode="auto">
                    <a:xfrm>
                      <a:off x="0" y="0"/>
                      <a:ext cx="5114479" cy="4164955"/>
                    </a:xfrm>
                    <a:prstGeom prst="rect">
                      <a:avLst/>
                    </a:prstGeom>
                    <a:ln>
                      <a:noFill/>
                    </a:ln>
                    <a:extLst>
                      <a:ext uri="{53640926-AAD7-44D8-BBD7-CCE9431645EC}">
                        <a14:shadowObscured xmlns:a14="http://schemas.microsoft.com/office/drawing/2010/main"/>
                      </a:ext>
                    </a:extLst>
                  </pic:spPr>
                </pic:pic>
              </a:graphicData>
            </a:graphic>
          </wp:inline>
        </w:drawing>
      </w:r>
    </w:p>
    <w:p w14:paraId="6466339B" w14:textId="77777777" w:rsidR="00A14ACC" w:rsidRDefault="00A14ACC" w:rsidP="00A14ACC">
      <w:pPr>
        <w:pStyle w:val="1-"/>
      </w:pPr>
      <w:r>
        <w:t>Дата начала регистрации/прописки</w:t>
      </w:r>
    </w:p>
    <w:p w14:paraId="3FD69BAC" w14:textId="77777777" w:rsidR="00A14ACC" w:rsidRDefault="00A14ACC" w:rsidP="00A14ACC">
      <w:pPr>
        <w:pStyle w:val="1-"/>
      </w:pPr>
      <w:r>
        <w:t>Страна</w:t>
      </w:r>
    </w:p>
    <w:p w14:paraId="271EF193" w14:textId="77777777" w:rsidR="00A14ACC" w:rsidRDefault="00A14ACC" w:rsidP="00A14ACC">
      <w:pPr>
        <w:pStyle w:val="1-"/>
      </w:pPr>
      <w:r>
        <w:t>ИМНС</w:t>
      </w:r>
    </w:p>
    <w:p w14:paraId="692650F1" w14:textId="77777777" w:rsidR="00A14ACC" w:rsidRDefault="00A14ACC" w:rsidP="00A14ACC">
      <w:pPr>
        <w:pStyle w:val="1-"/>
      </w:pPr>
      <w:r>
        <w:t>Номер участка</w:t>
      </w:r>
    </w:p>
    <w:p w14:paraId="7DFC24C2" w14:textId="77777777" w:rsidR="00A14ACC" w:rsidRDefault="00A14ACC" w:rsidP="00A14ACC">
      <w:pPr>
        <w:pStyle w:val="1-"/>
      </w:pPr>
      <w:r>
        <w:t xml:space="preserve">Индекс </w:t>
      </w:r>
    </w:p>
    <w:p w14:paraId="4D1B264E" w14:textId="77777777" w:rsidR="00A14ACC" w:rsidRDefault="00A14ACC" w:rsidP="00A14ACC">
      <w:pPr>
        <w:pStyle w:val="1-"/>
      </w:pPr>
      <w:r>
        <w:t>ОКАТО/ОКТМО</w:t>
      </w:r>
    </w:p>
    <w:p w14:paraId="259953AE" w14:textId="77777777" w:rsidR="00A14ACC" w:rsidRDefault="00A14ACC" w:rsidP="00A14ACC">
      <w:pPr>
        <w:pStyle w:val="1-"/>
      </w:pPr>
      <w:r>
        <w:lastRenderedPageBreak/>
        <w:t>Телефон</w:t>
      </w:r>
    </w:p>
    <w:p w14:paraId="062C0FC8" w14:textId="77777777" w:rsidR="00A14ACC" w:rsidRDefault="00A14ACC" w:rsidP="00A14ACC">
      <w:pPr>
        <w:pStyle w:val="1-"/>
      </w:pPr>
      <w:r>
        <w:t>Код КЛАДР</w:t>
      </w:r>
    </w:p>
    <w:p w14:paraId="63662FC4" w14:textId="77777777" w:rsidR="00A14ACC" w:rsidRDefault="00A14ACC" w:rsidP="00A14ACC">
      <w:pPr>
        <w:pStyle w:val="1-"/>
      </w:pPr>
      <w:r>
        <w:t>Элементы адреса: наименование региона, района, города, населенного пункта, улицы, номер дома, корпуса, квартиры.</w:t>
      </w:r>
    </w:p>
    <w:p w14:paraId="62435050" w14:textId="77777777" w:rsidR="00A14ACC" w:rsidRDefault="00BE0012" w:rsidP="002633E9">
      <w:pPr>
        <w:pStyle w:val="a5"/>
      </w:pPr>
      <w:r>
        <w:t>Дата начала регистрации/прописки и Элементы адреса заполняются вручную пользователем, остальные поля заполняются в соответствии с классификатором ФИАС.</w:t>
      </w:r>
    </w:p>
    <w:p w14:paraId="4B6CEC4C" w14:textId="77777777" w:rsidR="00BE0012" w:rsidRDefault="00BE0012" w:rsidP="002633E9">
      <w:pPr>
        <w:pStyle w:val="a5"/>
      </w:pPr>
      <w:r>
        <w:t>Поле Страна – автоматически проставляется значение Россия, допустима корректировка значения пользователем.</w:t>
      </w:r>
    </w:p>
    <w:p w14:paraId="2CB1F448" w14:textId="77777777" w:rsidR="00BE0012" w:rsidRDefault="00BE0012" w:rsidP="002633E9">
      <w:pPr>
        <w:pStyle w:val="a5"/>
      </w:pPr>
      <w:r>
        <w:t>- Типы адреса: предоставляется возможность выбора типа адреса (справочник Типы адресов Базовая НСИ).</w:t>
      </w:r>
    </w:p>
    <w:p w14:paraId="41F52B5F" w14:textId="77777777" w:rsidR="00BE0012" w:rsidRPr="001D48D6" w:rsidRDefault="00BE0012" w:rsidP="002633E9">
      <w:pPr>
        <w:pStyle w:val="a5"/>
        <w:rPr>
          <w:b/>
        </w:rPr>
      </w:pPr>
      <w:r>
        <w:t xml:space="preserve">- Строковые представления адреса: </w:t>
      </w:r>
      <w:r w:rsidR="001D48D6">
        <w:t>предоставляется возможность автоматического формирования строкового представления адреса для отображения в операционных документах (кнопка "Автоформирование"). Необходимо предусмотреть возможность ручного редактирования поля.</w:t>
      </w:r>
    </w:p>
    <w:p w14:paraId="758DC4B5" w14:textId="77777777" w:rsidR="001D48D6" w:rsidRDefault="001D48D6" w:rsidP="002633E9">
      <w:pPr>
        <w:pStyle w:val="a5"/>
      </w:pPr>
      <w:r>
        <w:t>После выбора/ввода данных физического лица нажимается кнопка «Далее=</w:t>
      </w:r>
      <w:r w:rsidRPr="001D48D6">
        <w:t>&gt;</w:t>
      </w:r>
      <w:r>
        <w:t xml:space="preserve">». </w:t>
      </w:r>
    </w:p>
    <w:p w14:paraId="5AC054DB" w14:textId="77777777" w:rsidR="00A00D00" w:rsidRDefault="00A00D00" w:rsidP="002633E9">
      <w:pPr>
        <w:pStyle w:val="a5"/>
      </w:pPr>
      <w:r>
        <w:t>Далее возможны 2 варианта:</w:t>
      </w:r>
    </w:p>
    <w:p w14:paraId="1F842E33" w14:textId="77777777" w:rsidR="00A00D00" w:rsidRDefault="00A00D00" w:rsidP="002633E9">
      <w:pPr>
        <w:pStyle w:val="a5"/>
      </w:pPr>
      <w:r>
        <w:t>- Если на предприятии используется штатное расписание (Учетная политика, закладка Персонал, вкладка Кадры, значение ДА в строке Использование Штатного расписания), то необходимо предусмотреть появление окна с возможностью выбора Вакансии;</w:t>
      </w:r>
    </w:p>
    <w:p w14:paraId="2CED2FCC" w14:textId="77777777" w:rsidR="00A00D00" w:rsidRDefault="00A00D00" w:rsidP="002633E9">
      <w:pPr>
        <w:pStyle w:val="a5"/>
      </w:pPr>
      <w:r>
        <w:t xml:space="preserve">-  Если на предприятии не используется штатное расписание, то необходимо предусмотреть появление окна с </w:t>
      </w:r>
      <w:r w:rsidR="00AE4934">
        <w:t>возможностью указания условий труда и оплаты сотрудника.</w:t>
      </w:r>
    </w:p>
    <w:p w14:paraId="224F73B6" w14:textId="77777777" w:rsidR="001D48D6" w:rsidRPr="00AB7796" w:rsidRDefault="00AE4934" w:rsidP="002633E9">
      <w:pPr>
        <w:pStyle w:val="a5"/>
        <w:rPr>
          <w:i/>
        </w:rPr>
      </w:pPr>
      <w:r w:rsidRPr="00AB7796">
        <w:rPr>
          <w:i/>
        </w:rPr>
        <w:t>Окно с возможностью выбора Вакансии</w:t>
      </w:r>
      <w:r w:rsidR="00B24DE2" w:rsidRPr="00AB7796">
        <w:rPr>
          <w:i/>
        </w:rPr>
        <w:t>:</w:t>
      </w:r>
    </w:p>
    <w:p w14:paraId="5D16D559" w14:textId="77777777" w:rsidR="001D48D6" w:rsidRDefault="001D48D6" w:rsidP="002633E9">
      <w:pPr>
        <w:pStyle w:val="a5"/>
      </w:pPr>
      <w:r>
        <w:rPr>
          <w:noProof/>
          <w:lang w:eastAsia="ru-RU"/>
        </w:rPr>
        <w:drawing>
          <wp:inline distT="0" distB="0" distL="0" distR="0" wp14:anchorId="68BA19F3" wp14:editId="4682699A">
            <wp:extent cx="5657850" cy="1609958"/>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54" t="18539" r="45056" b="62092"/>
                    <a:stretch/>
                  </pic:blipFill>
                  <pic:spPr bwMode="auto">
                    <a:xfrm>
                      <a:off x="0" y="0"/>
                      <a:ext cx="5764830" cy="1640399"/>
                    </a:xfrm>
                    <a:prstGeom prst="rect">
                      <a:avLst/>
                    </a:prstGeom>
                    <a:ln>
                      <a:noFill/>
                    </a:ln>
                    <a:extLst>
                      <a:ext uri="{53640926-AAD7-44D8-BBD7-CCE9431645EC}">
                        <a14:shadowObscured xmlns:a14="http://schemas.microsoft.com/office/drawing/2010/main"/>
                      </a:ext>
                    </a:extLst>
                  </pic:spPr>
                </pic:pic>
              </a:graphicData>
            </a:graphic>
          </wp:inline>
        </w:drawing>
      </w:r>
    </w:p>
    <w:p w14:paraId="50039511" w14:textId="77777777" w:rsidR="001D48D6" w:rsidRDefault="005C6C21" w:rsidP="005C6C21">
      <w:pPr>
        <w:pStyle w:val="1-"/>
      </w:pPr>
      <w:r>
        <w:t>Поле Вакансия - выбирается Вакансия, на которую осуществляется прием сотрудника (из справочника Вакансии)</w:t>
      </w:r>
      <w:r w:rsidR="00AE4934">
        <w:t>. Необходимо предусмотреть отбор по параметру Предприятие;</w:t>
      </w:r>
    </w:p>
    <w:p w14:paraId="347A8FEF" w14:textId="77777777" w:rsidR="00AE4934" w:rsidRDefault="00AE4934" w:rsidP="005C6C21">
      <w:pPr>
        <w:pStyle w:val="1-"/>
      </w:pPr>
      <w:r>
        <w:t>ФИО физического лица – автоматическое заполнение;</w:t>
      </w:r>
    </w:p>
    <w:p w14:paraId="5CF086BC" w14:textId="77777777" w:rsidR="00AE4934" w:rsidRDefault="00AE4934" w:rsidP="005C6C21">
      <w:pPr>
        <w:pStyle w:val="1-"/>
      </w:pPr>
      <w:r>
        <w:t>Вакансия – автоматическое заполнение. Указывается выбранная вакансия;</w:t>
      </w:r>
    </w:p>
    <w:p w14:paraId="126DBC02" w14:textId="77777777" w:rsidR="00AE4934" w:rsidRDefault="00AE4934" w:rsidP="005C6C21">
      <w:pPr>
        <w:pStyle w:val="1-"/>
      </w:pPr>
      <w:r>
        <w:t>Доля ставки – значение вводится пользователем вручную.</w:t>
      </w:r>
    </w:p>
    <w:p w14:paraId="16D246CF" w14:textId="77777777" w:rsidR="001D48D6" w:rsidRDefault="00AB7796" w:rsidP="002633E9">
      <w:pPr>
        <w:pStyle w:val="a5"/>
      </w:pPr>
      <w:r>
        <w:t>После нажатия кнопки «Далее=</w:t>
      </w:r>
      <w:r w:rsidRPr="001D48D6">
        <w:t>&gt;</w:t>
      </w:r>
      <w:r>
        <w:t>» осуществляется переход на окно, на котором предоставляется возможность указания условий труда и оплаты сотрудника.</w:t>
      </w:r>
    </w:p>
    <w:p w14:paraId="1BF341E0" w14:textId="77777777" w:rsidR="001D48D6" w:rsidRPr="00AB7796" w:rsidRDefault="00AB7796" w:rsidP="002633E9">
      <w:pPr>
        <w:pStyle w:val="a5"/>
        <w:rPr>
          <w:i/>
        </w:rPr>
      </w:pPr>
      <w:r w:rsidRPr="00AB7796">
        <w:rPr>
          <w:i/>
        </w:rPr>
        <w:t>Окно с возможностью указания условий труда и оплаты сотрудника:</w:t>
      </w:r>
    </w:p>
    <w:p w14:paraId="5E32FD93" w14:textId="77777777" w:rsidR="00D70B40" w:rsidRPr="008E2D77" w:rsidRDefault="00D70B40" w:rsidP="00D70B40">
      <w:pPr>
        <w:pStyle w:val="1-"/>
      </w:pPr>
      <w:r>
        <w:t xml:space="preserve">Элемент группы - </w:t>
      </w:r>
      <w:r w:rsidRPr="00AB7796">
        <w:rPr>
          <w:rFonts w:eastAsia="Times New Roman" w:cs="Times New Roman"/>
          <w:szCs w:val="20"/>
          <w:lang w:eastAsia="ru-RU"/>
        </w:rPr>
        <w:t>группа в которой будут сохраняться создаваемые карточки сотрудников, заполняется из картотеки "Субъекты"</w:t>
      </w:r>
      <w:r>
        <w:rPr>
          <w:rFonts w:eastAsia="Times New Roman" w:cs="Times New Roman"/>
          <w:szCs w:val="20"/>
          <w:lang w:eastAsia="ru-RU"/>
        </w:rPr>
        <w:t>;</w:t>
      </w:r>
    </w:p>
    <w:p w14:paraId="6536CA04" w14:textId="77777777" w:rsidR="00D70B40" w:rsidRDefault="00D70B40" w:rsidP="00D70B40">
      <w:pPr>
        <w:pStyle w:val="1-"/>
        <w:rPr>
          <w:lang w:eastAsia="ru-RU"/>
        </w:rPr>
      </w:pPr>
      <w:r w:rsidRPr="00AB7796">
        <w:rPr>
          <w:lang w:eastAsia="ru-RU"/>
        </w:rPr>
        <w:t xml:space="preserve">Дата приема - дата приема сотрудника, устанавливается </w:t>
      </w:r>
      <w:r>
        <w:rPr>
          <w:lang w:eastAsia="ru-RU"/>
        </w:rPr>
        <w:t xml:space="preserve">пользователем вручную, </w:t>
      </w:r>
      <w:r w:rsidRPr="00AB7796">
        <w:rPr>
          <w:lang w:eastAsia="ru-RU"/>
        </w:rPr>
        <w:t>с помощью календаря</w:t>
      </w:r>
      <w:r>
        <w:rPr>
          <w:lang w:eastAsia="ru-RU"/>
        </w:rPr>
        <w:t>. Автоматически проставляется значение, равное текущей дате</w:t>
      </w:r>
      <w:r w:rsidRPr="00AB7796">
        <w:rPr>
          <w:lang w:eastAsia="ru-RU"/>
        </w:rPr>
        <w:t xml:space="preserve">; </w:t>
      </w:r>
    </w:p>
    <w:p w14:paraId="01F0DE96" w14:textId="77777777" w:rsidR="00D70B40" w:rsidRPr="00AB7796" w:rsidRDefault="00D70B40" w:rsidP="00D70B40">
      <w:pPr>
        <w:pStyle w:val="1-"/>
        <w:rPr>
          <w:lang w:eastAsia="ru-RU"/>
        </w:rPr>
      </w:pPr>
      <w:r>
        <w:rPr>
          <w:lang w:eastAsia="ru-RU"/>
        </w:rPr>
        <w:t>Вакансия – данное поле формируется, если прием сотрудника осуществляется с помощью документа Вакансия. В данном случае в поле автоматически проставляется данные по вакансии. Если прием сотрудника осуществляется без документа Вакансия – то поле не формируется;</w:t>
      </w:r>
    </w:p>
    <w:p w14:paraId="1097DFE2" w14:textId="77777777" w:rsidR="00D70B40" w:rsidRPr="00AB7796" w:rsidRDefault="00D70B40" w:rsidP="00D70B40">
      <w:pPr>
        <w:pStyle w:val="1-"/>
        <w:rPr>
          <w:lang w:eastAsia="ru-RU"/>
        </w:rPr>
      </w:pPr>
      <w:r w:rsidRPr="00AB7796">
        <w:rPr>
          <w:lang w:eastAsia="ru-RU"/>
        </w:rPr>
        <w:t xml:space="preserve">Подразделение - подразделение, в которое принимается сотрудник, </w:t>
      </w:r>
      <w:r>
        <w:rPr>
          <w:lang w:eastAsia="ru-RU"/>
        </w:rPr>
        <w:t>выбор</w:t>
      </w:r>
      <w:r w:rsidRPr="00AB7796">
        <w:rPr>
          <w:lang w:eastAsia="ru-RU"/>
        </w:rPr>
        <w:t xml:space="preserve"> из справочника подразделений</w:t>
      </w:r>
      <w:r>
        <w:rPr>
          <w:lang w:eastAsia="ru-RU"/>
        </w:rPr>
        <w:t xml:space="preserve"> предприятия. При заполнении посредством Вакансии – автоматически проставляется значение документа Вакансия</w:t>
      </w:r>
      <w:r w:rsidRPr="00AB7796">
        <w:rPr>
          <w:lang w:eastAsia="ru-RU"/>
        </w:rPr>
        <w:t xml:space="preserve">; </w:t>
      </w:r>
    </w:p>
    <w:p w14:paraId="2D74AE35" w14:textId="77777777" w:rsidR="00D70B40" w:rsidRDefault="00D70B40" w:rsidP="00D70B40">
      <w:pPr>
        <w:pStyle w:val="1-"/>
        <w:rPr>
          <w:lang w:eastAsia="ru-RU"/>
        </w:rPr>
      </w:pPr>
      <w:r w:rsidRPr="00AB7796">
        <w:rPr>
          <w:lang w:eastAsia="ru-RU"/>
        </w:rPr>
        <w:lastRenderedPageBreak/>
        <w:t>Должность - должность, на которую принимается сотрудник, выбир</w:t>
      </w:r>
      <w:r>
        <w:rPr>
          <w:lang w:eastAsia="ru-RU"/>
        </w:rPr>
        <w:t>ается из справочника должностей. При заполнении посредством Вакансии – автоматически проставляется значение документа Вакансия</w:t>
      </w:r>
      <w:r w:rsidRPr="00AB7796">
        <w:rPr>
          <w:lang w:eastAsia="ru-RU"/>
        </w:rPr>
        <w:t xml:space="preserve">; </w:t>
      </w:r>
    </w:p>
    <w:p w14:paraId="704BEE35" w14:textId="77777777" w:rsidR="00D70B40" w:rsidRDefault="00D70B40" w:rsidP="00D70B40">
      <w:pPr>
        <w:pStyle w:val="1-"/>
        <w:rPr>
          <w:lang w:eastAsia="ru-RU"/>
        </w:rPr>
      </w:pPr>
      <w:r w:rsidRPr="00AB7796">
        <w:rPr>
          <w:lang w:eastAsia="ru-RU"/>
        </w:rPr>
        <w:t xml:space="preserve">Доля ставки </w:t>
      </w:r>
      <w:r>
        <w:rPr>
          <w:lang w:eastAsia="ru-RU"/>
        </w:rPr>
        <w:t>–</w:t>
      </w:r>
      <w:r w:rsidRPr="00AB7796">
        <w:rPr>
          <w:lang w:eastAsia="ru-RU"/>
        </w:rPr>
        <w:t xml:space="preserve"> </w:t>
      </w:r>
      <w:r>
        <w:rPr>
          <w:lang w:eastAsia="ru-RU"/>
        </w:rPr>
        <w:t xml:space="preserve">значение вводится пользователем </w:t>
      </w:r>
      <w:r w:rsidRPr="00AB7796">
        <w:rPr>
          <w:lang w:eastAsia="ru-RU"/>
        </w:rPr>
        <w:t>вручную</w:t>
      </w:r>
      <w:r>
        <w:rPr>
          <w:lang w:eastAsia="ru-RU"/>
        </w:rPr>
        <w:t>;</w:t>
      </w:r>
    </w:p>
    <w:p w14:paraId="2BFE67FB" w14:textId="77777777" w:rsidR="00D70B40" w:rsidRDefault="00D70B40" w:rsidP="00D70B40">
      <w:pPr>
        <w:pStyle w:val="1-"/>
        <w:rPr>
          <w:lang w:eastAsia="ru-RU"/>
        </w:rPr>
      </w:pPr>
      <w:r>
        <w:rPr>
          <w:lang w:eastAsia="ru-RU"/>
        </w:rPr>
        <w:t>Продолжительность рабочего времени – выбор значения из справочника Продолжительность рабочего времени. Автоматически проставляется значение Полная занятость (40 часовая рабочая неделя). Необходимо предусмотреть возможность корректировки значения пользователем;</w:t>
      </w:r>
    </w:p>
    <w:p w14:paraId="59E7E46B" w14:textId="77777777" w:rsidR="00D70B40" w:rsidRDefault="00D70B40" w:rsidP="00D70B40">
      <w:pPr>
        <w:pStyle w:val="1-"/>
        <w:rPr>
          <w:lang w:eastAsia="ru-RU"/>
        </w:rPr>
      </w:pPr>
      <w:r w:rsidRPr="00AB7796">
        <w:rPr>
          <w:lang w:eastAsia="ru-RU"/>
        </w:rPr>
        <w:t xml:space="preserve">Вид оплаты </w:t>
      </w:r>
      <w:r>
        <w:rPr>
          <w:lang w:eastAsia="ru-RU"/>
        </w:rPr>
        <w:t xml:space="preserve">– предоставляется возможность выбора </w:t>
      </w:r>
      <w:r w:rsidRPr="00AB7796">
        <w:rPr>
          <w:lang w:eastAsia="ru-RU"/>
        </w:rPr>
        <w:t>вид</w:t>
      </w:r>
      <w:r>
        <w:rPr>
          <w:lang w:eastAsia="ru-RU"/>
        </w:rPr>
        <w:t>а оплаты. Выбор из справочника Виды оплаты труда</w:t>
      </w:r>
      <w:r w:rsidR="001A0ADC">
        <w:rPr>
          <w:lang w:eastAsia="ru-RU"/>
        </w:rPr>
        <w:t>. При заполнении посредством Вакансии – автоматически проставляется значение документа Вакансия</w:t>
      </w:r>
      <w:r>
        <w:rPr>
          <w:lang w:eastAsia="ru-RU"/>
        </w:rPr>
        <w:t xml:space="preserve">; </w:t>
      </w:r>
    </w:p>
    <w:p w14:paraId="3032CDB7" w14:textId="77777777" w:rsidR="00D70B40" w:rsidRDefault="00D70B40" w:rsidP="00D70B40">
      <w:pPr>
        <w:pStyle w:val="1-"/>
        <w:rPr>
          <w:lang w:eastAsia="ru-RU"/>
        </w:rPr>
      </w:pPr>
      <w:r>
        <w:rPr>
          <w:lang w:eastAsia="ru-RU"/>
        </w:rPr>
        <w:t>Оклад (тариф) – вручную вводится размер оклада или тарифа</w:t>
      </w:r>
      <w:r w:rsidR="001A0ADC">
        <w:rPr>
          <w:lang w:eastAsia="ru-RU"/>
        </w:rPr>
        <w:t>. При заполнении посредством Вакансии – автоматически проставляется значение документа Вакансия</w:t>
      </w:r>
      <w:r>
        <w:rPr>
          <w:lang w:eastAsia="ru-RU"/>
        </w:rPr>
        <w:t>;</w:t>
      </w:r>
      <w:r w:rsidRPr="00AB7EA4">
        <w:rPr>
          <w:color w:val="FF0000"/>
          <w:lang w:eastAsia="ru-RU"/>
        </w:rPr>
        <w:t xml:space="preserve"> </w:t>
      </w:r>
    </w:p>
    <w:p w14:paraId="280AAE16" w14:textId="77777777" w:rsidR="00D70B40" w:rsidRDefault="00D70B40" w:rsidP="00D70B40">
      <w:pPr>
        <w:pStyle w:val="1-"/>
        <w:rPr>
          <w:lang w:eastAsia="ru-RU"/>
        </w:rPr>
      </w:pPr>
      <w:r>
        <w:rPr>
          <w:lang w:eastAsia="ru-RU"/>
        </w:rPr>
        <w:t>График работ – выбор значения из справочника Графики работ;</w:t>
      </w:r>
    </w:p>
    <w:p w14:paraId="3CC55C35" w14:textId="77777777" w:rsidR="00D70B40" w:rsidRPr="00AB7796" w:rsidRDefault="00D70B40" w:rsidP="00D70B40">
      <w:pPr>
        <w:pStyle w:val="1-"/>
        <w:rPr>
          <w:lang w:eastAsia="ru-RU"/>
        </w:rPr>
      </w:pPr>
      <w:r w:rsidRPr="00AB7796">
        <w:rPr>
          <w:lang w:eastAsia="ru-RU"/>
        </w:rPr>
        <w:t xml:space="preserve">Вид занятости </w:t>
      </w:r>
      <w:r>
        <w:rPr>
          <w:lang w:eastAsia="ru-RU"/>
        </w:rPr>
        <w:t>–</w:t>
      </w:r>
      <w:r w:rsidRPr="00AB7796">
        <w:rPr>
          <w:lang w:eastAsia="ru-RU"/>
        </w:rPr>
        <w:t xml:space="preserve"> </w:t>
      </w:r>
      <w:r>
        <w:rPr>
          <w:lang w:eastAsia="ru-RU"/>
        </w:rPr>
        <w:t xml:space="preserve">предоставляется возможность выбора значения </w:t>
      </w:r>
      <w:r w:rsidRPr="00AB7796">
        <w:rPr>
          <w:lang w:eastAsia="ru-RU"/>
        </w:rPr>
        <w:t xml:space="preserve">из выпадающего списка: </w:t>
      </w:r>
      <w:r>
        <w:rPr>
          <w:lang w:eastAsia="ru-RU"/>
        </w:rPr>
        <w:t xml:space="preserve">не задан, </w:t>
      </w:r>
      <w:r w:rsidRPr="00AB7796">
        <w:rPr>
          <w:lang w:eastAsia="ru-RU"/>
        </w:rPr>
        <w:t>основное место работы, внешнее совместительство</w:t>
      </w:r>
      <w:r>
        <w:rPr>
          <w:lang w:eastAsia="ru-RU"/>
        </w:rPr>
        <w:t>,</w:t>
      </w:r>
      <w:r w:rsidRPr="00AB7796">
        <w:rPr>
          <w:lang w:eastAsia="ru-RU"/>
        </w:rPr>
        <w:t xml:space="preserve"> договора за пределами штатного расписания</w:t>
      </w:r>
      <w:r>
        <w:rPr>
          <w:lang w:eastAsia="ru-RU"/>
        </w:rPr>
        <w:t>. Автоматически проставляется значение Не задан. Необходимо предусмотреть возможность корректировки значения пользователем</w:t>
      </w:r>
      <w:r w:rsidRPr="00AB7796">
        <w:rPr>
          <w:lang w:eastAsia="ru-RU"/>
        </w:rPr>
        <w:t xml:space="preserve">; </w:t>
      </w:r>
    </w:p>
    <w:p w14:paraId="7A6F2B67" w14:textId="77777777" w:rsidR="00D70B40" w:rsidRDefault="00D70B40" w:rsidP="00D70B40">
      <w:pPr>
        <w:pStyle w:val="1-"/>
        <w:rPr>
          <w:lang w:eastAsia="ru-RU"/>
        </w:rPr>
      </w:pPr>
      <w:r w:rsidRPr="00AB7796">
        <w:rPr>
          <w:lang w:eastAsia="ru-RU"/>
        </w:rPr>
        <w:t xml:space="preserve">Вид договора - </w:t>
      </w:r>
      <w:r>
        <w:rPr>
          <w:lang w:eastAsia="ru-RU"/>
        </w:rPr>
        <w:t xml:space="preserve">предоставляется возможность выбора значения </w:t>
      </w:r>
      <w:r w:rsidRPr="00AB7796">
        <w:rPr>
          <w:lang w:eastAsia="ru-RU"/>
        </w:rPr>
        <w:t>из выпадающего списка:</w:t>
      </w:r>
      <w:r>
        <w:rPr>
          <w:lang w:eastAsia="ru-RU"/>
        </w:rPr>
        <w:t xml:space="preserve"> без договора, трудовой договор, договор ГПХ, срочный трудовой договор, авторский договор. Автоматически проставляется значение Без договора. Необходимо предусмотреть возможность корректировки значения пользователем;</w:t>
      </w:r>
    </w:p>
    <w:p w14:paraId="15E0F991" w14:textId="77777777" w:rsidR="00D70B40" w:rsidRPr="00AB7796" w:rsidRDefault="00D70B40" w:rsidP="00D70B40">
      <w:pPr>
        <w:pStyle w:val="1-"/>
        <w:rPr>
          <w:lang w:eastAsia="ru-RU"/>
        </w:rPr>
      </w:pPr>
      <w:r w:rsidRPr="00AB7796">
        <w:rPr>
          <w:lang w:eastAsia="ru-RU"/>
        </w:rPr>
        <w:t>Характер работ</w:t>
      </w:r>
      <w:r>
        <w:rPr>
          <w:lang w:eastAsia="ru-RU"/>
        </w:rPr>
        <w:t xml:space="preserve"> - предоставляется возможность выбора значения </w:t>
      </w:r>
      <w:r w:rsidRPr="00AB7796">
        <w:rPr>
          <w:lang w:eastAsia="ru-RU"/>
        </w:rPr>
        <w:t>из выпадающего списка:</w:t>
      </w:r>
      <w:r>
        <w:rPr>
          <w:lang w:eastAsia="ru-RU"/>
        </w:rPr>
        <w:t xml:space="preserve"> не задан, постоянно, временно, сезонно. Автоматически проставляется значение Не задан. Необходимо предусмотреть возможность корректировки значения пользователем;</w:t>
      </w:r>
    </w:p>
    <w:p w14:paraId="72D2FFEC" w14:textId="77777777" w:rsidR="00D70B40" w:rsidRDefault="00D70B40" w:rsidP="00D70B40">
      <w:pPr>
        <w:pStyle w:val="1-"/>
        <w:rPr>
          <w:lang w:eastAsia="ru-RU"/>
        </w:rPr>
      </w:pPr>
      <w:r w:rsidRPr="00AB7796">
        <w:rPr>
          <w:lang w:eastAsia="ru-RU"/>
        </w:rPr>
        <w:t xml:space="preserve"> </w:t>
      </w:r>
      <w:r>
        <w:rPr>
          <w:lang w:eastAsia="ru-RU"/>
        </w:rPr>
        <w:t>Условия труда – выбор значения из справочника Условия труда;</w:t>
      </w:r>
    </w:p>
    <w:p w14:paraId="23B0EF2E" w14:textId="77777777" w:rsidR="00D70B40" w:rsidRDefault="00D70B40" w:rsidP="00D70B40">
      <w:pPr>
        <w:pStyle w:val="1-"/>
        <w:rPr>
          <w:lang w:eastAsia="ru-RU"/>
        </w:rPr>
      </w:pPr>
      <w:r w:rsidRPr="00AB7796">
        <w:rPr>
          <w:lang w:eastAsia="ru-RU"/>
        </w:rPr>
        <w:t>Особые условия труда</w:t>
      </w:r>
      <w:r>
        <w:rPr>
          <w:lang w:eastAsia="ru-RU"/>
        </w:rPr>
        <w:t xml:space="preserve"> – выбор значения из справочника Особые условия труда;</w:t>
      </w:r>
    </w:p>
    <w:p w14:paraId="55D487A9" w14:textId="77777777" w:rsidR="00D70B40" w:rsidRDefault="00D70B40" w:rsidP="00D70B40">
      <w:pPr>
        <w:pStyle w:val="1-"/>
        <w:rPr>
          <w:lang w:eastAsia="ru-RU"/>
        </w:rPr>
      </w:pPr>
      <w:r w:rsidRPr="00AB7796">
        <w:rPr>
          <w:lang w:eastAsia="ru-RU"/>
        </w:rPr>
        <w:t>Основание выслуги лет</w:t>
      </w:r>
      <w:r>
        <w:rPr>
          <w:lang w:eastAsia="ru-RU"/>
        </w:rPr>
        <w:t xml:space="preserve"> – </w:t>
      </w:r>
      <w:r w:rsidRPr="00AB7796">
        <w:rPr>
          <w:lang w:eastAsia="ru-RU"/>
        </w:rPr>
        <w:t>указывается код основания для досрочного назначения пенсии</w:t>
      </w:r>
      <w:r>
        <w:rPr>
          <w:lang w:eastAsia="ru-RU"/>
        </w:rPr>
        <w:t>. Выбор значения из сп</w:t>
      </w:r>
      <w:r w:rsidR="00847655">
        <w:rPr>
          <w:lang w:eastAsia="ru-RU"/>
        </w:rPr>
        <w:t>равочника Основание выслуги лет;</w:t>
      </w:r>
    </w:p>
    <w:p w14:paraId="51EBA68C" w14:textId="58612146" w:rsidR="00D626C8" w:rsidRDefault="00D626C8" w:rsidP="00D70B40">
      <w:pPr>
        <w:pStyle w:val="1-"/>
        <w:rPr>
          <w:lang w:eastAsia="ru-RU"/>
        </w:rPr>
      </w:pPr>
      <w:r w:rsidRPr="00723902">
        <w:t xml:space="preserve">Блок Ежегодные отпуска (указывается </w:t>
      </w:r>
      <w:r>
        <w:t xml:space="preserve">следующая </w:t>
      </w:r>
      <w:r w:rsidRPr="00723902">
        <w:t>информация</w:t>
      </w:r>
      <w:r>
        <w:t>:</w:t>
      </w:r>
      <w:r w:rsidRPr="00723902">
        <w:t xml:space="preserve"> код отпуска, наименование (выбор из справочника Виды отпуска), кол-во дней в году).  В данном блоке вводится информация о количестве дней основных и дополнительных отпусков, предоставляемых сотруднику в течении </w:t>
      </w:r>
      <w:r>
        <w:t>рабочего</w:t>
      </w:r>
      <w:r w:rsidRPr="00723902">
        <w:t xml:space="preserve"> года</w:t>
      </w:r>
      <w:r>
        <w:t xml:space="preserve"> (количество дней отпуска (основного и дополнительных), установленное сотруднику на ежегодной основе)</w:t>
      </w:r>
      <w:r w:rsidRPr="00E36F44">
        <w:t xml:space="preserve">. </w:t>
      </w:r>
      <w:r>
        <w:t>Необходимо предусмотреть автоматическое заполнение таблицы данного блока данными о основном ежегодном отпуске (</w:t>
      </w:r>
      <w:r w:rsidRPr="00E36F44">
        <w:t xml:space="preserve">код отпуска и наименование отпуска – ежегодный отпуск (значение из справочника Виды отпуска код учета ОТ), кол-во дней в году – автоматически проставляется значение, равное количеству дней, указанному в поле </w:t>
      </w:r>
      <w:r w:rsidRPr="00E36F44">
        <w:rPr>
          <w:rFonts w:eastAsia="Times New Roman" w:cs="Times New Roman"/>
          <w:szCs w:val="20"/>
          <w:lang w:eastAsia="ru-RU"/>
        </w:rPr>
        <w:t>Ежегодный отпуск Учетной полит</w:t>
      </w:r>
      <w:r>
        <w:rPr>
          <w:rFonts w:eastAsia="Times New Roman" w:cs="Times New Roman"/>
          <w:szCs w:val="20"/>
          <w:lang w:eastAsia="ru-RU"/>
        </w:rPr>
        <w:t xml:space="preserve">ики предприятия). </w:t>
      </w:r>
      <w:r w:rsidRPr="00E36F44">
        <w:rPr>
          <w:rFonts w:eastAsia="Times New Roman" w:cs="Times New Roman"/>
          <w:szCs w:val="20"/>
          <w:lang w:eastAsia="ru-RU"/>
        </w:rPr>
        <w:t>Необходимо предоставить возможность редактирования пользователем данных и ввода дополнительных строк с указанием информации о дополнительных отпусках, предоставляемых данному сотруднику.</w:t>
      </w:r>
    </w:p>
    <w:p w14:paraId="556530F7" w14:textId="77777777" w:rsidR="00847655" w:rsidRDefault="00847655" w:rsidP="00D70B40">
      <w:pPr>
        <w:pStyle w:val="1-"/>
        <w:rPr>
          <w:lang w:eastAsia="ru-RU"/>
        </w:rPr>
      </w:pPr>
      <w:r>
        <w:rPr>
          <w:lang w:eastAsia="ru-RU"/>
        </w:rPr>
        <w:t>Расчет страховых взносов</w:t>
      </w:r>
    </w:p>
    <w:p w14:paraId="26145404" w14:textId="77777777" w:rsidR="00434C22" w:rsidRDefault="00434C22" w:rsidP="00434C22">
      <w:pPr>
        <w:pStyle w:val="a5"/>
      </w:pPr>
      <w:r>
        <w:rPr>
          <w:noProof/>
          <w:lang w:eastAsia="ru-RU"/>
        </w:rPr>
        <w:drawing>
          <wp:inline distT="0" distB="0" distL="0" distR="0" wp14:anchorId="141A091F" wp14:editId="45DCAB60">
            <wp:extent cx="5315803" cy="87826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748" t="75569" r="13101" b="5579"/>
                    <a:stretch/>
                  </pic:blipFill>
                  <pic:spPr bwMode="auto">
                    <a:xfrm>
                      <a:off x="0" y="0"/>
                      <a:ext cx="5368991" cy="887052"/>
                    </a:xfrm>
                    <a:prstGeom prst="rect">
                      <a:avLst/>
                    </a:prstGeom>
                    <a:ln>
                      <a:noFill/>
                    </a:ln>
                    <a:extLst>
                      <a:ext uri="{53640926-AAD7-44D8-BBD7-CCE9431645EC}">
                        <a14:shadowObscured xmlns:a14="http://schemas.microsoft.com/office/drawing/2010/main"/>
                      </a:ext>
                    </a:extLst>
                  </pic:spPr>
                </pic:pic>
              </a:graphicData>
            </a:graphic>
          </wp:inline>
        </w:drawing>
      </w:r>
    </w:p>
    <w:p w14:paraId="74E7E096" w14:textId="77777777" w:rsidR="00434C22" w:rsidRDefault="00434C22" w:rsidP="00434C22">
      <w:pPr>
        <w:pStyle w:val="2-"/>
      </w:pPr>
      <w:r>
        <w:t>ОМС – выбор из значений: По умолчанию, Обложение страховыми взносами в зависимости от доходов, Все доходы не подлежат обложению страховыми взносами, Все доходы не относятся к объекту обложения взносами. Автоматически проставляется значение По умолчанию;</w:t>
      </w:r>
    </w:p>
    <w:p w14:paraId="7E9FD11A" w14:textId="77777777" w:rsidR="00434C22" w:rsidRDefault="00434C22" w:rsidP="00434C22">
      <w:pPr>
        <w:pStyle w:val="2-"/>
      </w:pPr>
      <w:r>
        <w:lastRenderedPageBreak/>
        <w:t>ФСС – выбор из значений: По умолчанию, Обложение страховыми взносами в зависимости от доходов, Все доходы не подлежат обложению страховыми взносами, Все доходы не относятся к объекту обложения взносами. Автоматически проставляется значение По умолчанию;</w:t>
      </w:r>
    </w:p>
    <w:p w14:paraId="5425C0F7" w14:textId="77777777" w:rsidR="00434C22" w:rsidRDefault="00434C22" w:rsidP="00434C22">
      <w:pPr>
        <w:pStyle w:val="2-"/>
      </w:pPr>
      <w:r>
        <w:t>Травматизм – выбор из значений: По умолчанию, Обложение страховыми взносами в зависимости от доходов, Все доходы не подлежат обложению страховыми взносами, Все доходы не относятся к объекту обложения взносами. Автоматически проставляется значение По умолчанию;</w:t>
      </w:r>
    </w:p>
    <w:p w14:paraId="47689A92" w14:textId="77777777" w:rsidR="00434C22" w:rsidRDefault="00434C22" w:rsidP="00434C22">
      <w:pPr>
        <w:pStyle w:val="2-"/>
      </w:pPr>
      <w:r>
        <w:t>Флаг «Дополнительный тариф». Устанавливается, если расчет дополнительных страховых взносов производится с учетом наличия специальной оценки условий труда.</w:t>
      </w:r>
    </w:p>
    <w:p w14:paraId="12FEC0E3" w14:textId="77777777" w:rsidR="00434C22" w:rsidRPr="00AB7796" w:rsidRDefault="00434C22" w:rsidP="00434C22">
      <w:pPr>
        <w:pStyle w:val="1-"/>
        <w:numPr>
          <w:ilvl w:val="0"/>
          <w:numId w:val="0"/>
        </w:numPr>
        <w:ind w:left="357" w:hanging="357"/>
        <w:rPr>
          <w:lang w:eastAsia="ru-RU"/>
        </w:rPr>
      </w:pPr>
    </w:p>
    <w:p w14:paraId="523A82E1" w14:textId="77777777" w:rsidR="00D70B40" w:rsidRDefault="00D70B40" w:rsidP="00D70B40">
      <w:pPr>
        <w:spacing w:before="100" w:beforeAutospacing="1" w:after="100" w:afterAutospacing="1" w:line="240" w:lineRule="auto"/>
        <w:rPr>
          <w:rFonts w:eastAsia="Times New Roman" w:cs="Times New Roman"/>
          <w:szCs w:val="20"/>
          <w:lang w:eastAsia="ru-RU"/>
        </w:rPr>
      </w:pPr>
      <w:r w:rsidRPr="00AB7796">
        <w:rPr>
          <w:rFonts w:eastAsia="Times New Roman" w:cs="Times New Roman"/>
          <w:szCs w:val="20"/>
          <w:lang w:eastAsia="ru-RU"/>
        </w:rPr>
        <w:t>Введенные данные можно отредактировать, добавив в таблицу в нижней части бланка с помощью кнопки "+", расположенной справа от каждого заполненного п</w:t>
      </w:r>
      <w:r>
        <w:rPr>
          <w:rFonts w:eastAsia="Times New Roman" w:cs="Times New Roman"/>
          <w:szCs w:val="20"/>
          <w:lang w:eastAsia="ru-RU"/>
        </w:rPr>
        <w:t>оля.</w:t>
      </w:r>
    </w:p>
    <w:p w14:paraId="29BBD758" w14:textId="77777777" w:rsidR="00D70B40" w:rsidRDefault="00151F5D"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Необходимо предусмотреть следующие возможности:</w:t>
      </w:r>
    </w:p>
    <w:p w14:paraId="26410A23" w14:textId="77777777" w:rsidR="00151F5D" w:rsidRDefault="00A9216C"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 Установления дополнительных надбавок (доплат) сотруднику (формирование приказов «Об установлении надбавок работнику» и «Об установлении доплат работнику»);</w:t>
      </w:r>
    </w:p>
    <w:p w14:paraId="282E98EA" w14:textId="77777777" w:rsidR="00151F5D" w:rsidRDefault="00151F5D"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 xml:space="preserve">- </w:t>
      </w:r>
      <w:r w:rsidR="00A9216C">
        <w:rPr>
          <w:rFonts w:eastAsia="Times New Roman" w:cs="Times New Roman"/>
          <w:szCs w:val="20"/>
          <w:lang w:eastAsia="ru-RU"/>
        </w:rPr>
        <w:t>В</w:t>
      </w:r>
      <w:r>
        <w:rPr>
          <w:rFonts w:eastAsia="Times New Roman" w:cs="Times New Roman"/>
          <w:szCs w:val="20"/>
          <w:lang w:eastAsia="ru-RU"/>
        </w:rPr>
        <w:t xml:space="preserve">вода постоянных </w:t>
      </w:r>
      <w:r w:rsidR="00A9216C">
        <w:rPr>
          <w:rFonts w:eastAsia="Times New Roman" w:cs="Times New Roman"/>
          <w:szCs w:val="20"/>
          <w:lang w:eastAsia="ru-RU"/>
        </w:rPr>
        <w:t>удержаний сотрудника;</w:t>
      </w:r>
    </w:p>
    <w:p w14:paraId="1EAD0554" w14:textId="77777777" w:rsidR="00A9216C" w:rsidRDefault="00A9216C"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 Формирования Приказа о приеме на работу, Трудового договора, Личной карточки сотрудника.</w:t>
      </w:r>
    </w:p>
    <w:p w14:paraId="6EB22375" w14:textId="77777777" w:rsidR="00A9216C" w:rsidRPr="00A9216C" w:rsidRDefault="00A9216C" w:rsidP="00AB7796">
      <w:pPr>
        <w:spacing w:before="100" w:beforeAutospacing="1" w:after="100" w:afterAutospacing="1" w:line="240" w:lineRule="auto"/>
        <w:rPr>
          <w:rFonts w:eastAsia="Times New Roman" w:cs="Times New Roman"/>
          <w:b/>
          <w:i/>
          <w:szCs w:val="20"/>
          <w:lang w:eastAsia="ru-RU"/>
        </w:rPr>
      </w:pPr>
      <w:r w:rsidRPr="00A9216C">
        <w:rPr>
          <w:rFonts w:eastAsia="Times New Roman" w:cs="Times New Roman"/>
          <w:b/>
          <w:i/>
          <w:szCs w:val="20"/>
          <w:lang w:eastAsia="ru-RU"/>
        </w:rPr>
        <w:t>Установление дополнительных надбавок (доплат) сотруднику.</w:t>
      </w:r>
    </w:p>
    <w:p w14:paraId="43072555" w14:textId="77777777" w:rsidR="00D70B40" w:rsidRDefault="00A9216C"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При нажатии кнопки «Установить дополнительные надбавки (доплаты)» необходимо предусмотреть дополнительную таблицу, содержащую следующие поля:</w:t>
      </w:r>
    </w:p>
    <w:p w14:paraId="04300207" w14:textId="77777777" w:rsidR="00A9216C" w:rsidRDefault="00A9216C" w:rsidP="00A9216C">
      <w:pPr>
        <w:pStyle w:val="1-"/>
      </w:pPr>
      <w:r>
        <w:t>№ п/п – порядковый номер строки;</w:t>
      </w:r>
    </w:p>
    <w:p w14:paraId="40CA7958" w14:textId="77777777" w:rsidR="00A9216C" w:rsidRDefault="00A9216C" w:rsidP="00A9216C">
      <w:pPr>
        <w:pStyle w:val="1-"/>
      </w:pPr>
      <w:r>
        <w:t>Сотрудник – ФИО сотрудника.</w:t>
      </w:r>
      <w:r w:rsidR="00205E04">
        <w:t xml:space="preserve"> Указывается ФИО сотрудника, принимаемого на работу</w:t>
      </w:r>
      <w:r>
        <w:t>;</w:t>
      </w:r>
      <w:r w:rsidRPr="00DE557F">
        <w:t xml:space="preserve"> </w:t>
      </w:r>
    </w:p>
    <w:p w14:paraId="329E04A7" w14:textId="77777777" w:rsidR="00A9216C" w:rsidRDefault="00A9216C" w:rsidP="00A9216C">
      <w:pPr>
        <w:pStyle w:val="1-"/>
      </w:pPr>
      <w:r>
        <w:t>Табельный номер – указывается Табельный номер сотрудника. Данные проставляются автоматически в зависимости от значения, указанного в поле Сотрудник;</w:t>
      </w:r>
    </w:p>
    <w:p w14:paraId="732552C8" w14:textId="77777777" w:rsidR="00A9216C" w:rsidRDefault="00A9216C" w:rsidP="00A9216C">
      <w:pPr>
        <w:pStyle w:val="1-"/>
      </w:pPr>
      <w:r>
        <w:t>Подразделение – наименование подразделения сотрудника. Данные проставляются автоматически в зависимости от значения, указанного в поле Сотрудник;</w:t>
      </w:r>
    </w:p>
    <w:p w14:paraId="79E5B3DF" w14:textId="77777777" w:rsidR="00A9216C" w:rsidRDefault="00A9216C" w:rsidP="00A9216C">
      <w:pPr>
        <w:pStyle w:val="1-"/>
      </w:pPr>
      <w:r>
        <w:t>Должность – наименование должности сотрудника. Данные проставляются автоматически в зависимости от значения, указанного в поле Сотрудник;</w:t>
      </w:r>
    </w:p>
    <w:p w14:paraId="7C325D88" w14:textId="77777777" w:rsidR="00205E04" w:rsidRDefault="00A9216C" w:rsidP="00A9216C">
      <w:pPr>
        <w:pStyle w:val="1-"/>
      </w:pPr>
      <w:r>
        <w:t xml:space="preserve">Наименование доплаты – наименование устанавливаемой доплаты. </w:t>
      </w:r>
      <w:r w:rsidR="00205E04">
        <w:t xml:space="preserve">Возможно 2 варианта заполнения данного поля: </w:t>
      </w:r>
    </w:p>
    <w:p w14:paraId="333B1D6C" w14:textId="77777777" w:rsidR="00A9216C" w:rsidRDefault="00205E04" w:rsidP="00205E04">
      <w:pPr>
        <w:pStyle w:val="2-"/>
      </w:pPr>
      <w:r>
        <w:t>Если прием на работу осуществляется посредством документа Вакансия и в данном документе указаны Постоянные начисления, установленные для данной должности, то д</w:t>
      </w:r>
      <w:r w:rsidR="00A9216C">
        <w:t>анные берутся из документа Вакансия, на основании которого был создан документ «Приказ о приеме работника на работу» (Вакансия, Постоянные начисления);</w:t>
      </w:r>
    </w:p>
    <w:p w14:paraId="7DE48B2D" w14:textId="77777777" w:rsidR="00205E04" w:rsidRDefault="00205E04" w:rsidP="00205E04">
      <w:pPr>
        <w:pStyle w:val="2-"/>
      </w:pPr>
      <w:r>
        <w:t>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 Выбор из справочника Виды начислений;</w:t>
      </w:r>
    </w:p>
    <w:p w14:paraId="43BC4079" w14:textId="77777777" w:rsidR="00A9216C" w:rsidRDefault="00A9216C" w:rsidP="00A9216C">
      <w:pPr>
        <w:pStyle w:val="1-"/>
      </w:pPr>
      <w:r>
        <w:t>Дата начала начисления - по умолчанию устанавливается дата приема сотрудника на работу</w:t>
      </w:r>
      <w:r w:rsidR="00205E04">
        <w:t>. Необходимо предусмотреть возможность корректировки значения пользователем</w:t>
      </w:r>
      <w:r>
        <w:t>;</w:t>
      </w:r>
    </w:p>
    <w:p w14:paraId="28023701" w14:textId="77777777" w:rsidR="00A9216C" w:rsidRPr="005D2F5A" w:rsidRDefault="00A9216C" w:rsidP="00A9216C">
      <w:pPr>
        <w:pStyle w:val="1-"/>
      </w:pPr>
      <w:r>
        <w:t>Дата окончания начисления – поле не заполняется. Заполнение поля производится только в случае наличия в документе «Приказ о приеме работника на работу» даты увольнения</w:t>
      </w:r>
      <w:r w:rsidR="00205E04">
        <w:t>. Необходимо предусмотреть возможность корректировки значения пользователем</w:t>
      </w:r>
      <w:r>
        <w:rPr>
          <w:color w:val="000000"/>
          <w:szCs w:val="20"/>
        </w:rPr>
        <w:t>;</w:t>
      </w:r>
    </w:p>
    <w:p w14:paraId="7804DB0E" w14:textId="77777777" w:rsidR="00A9216C" w:rsidRDefault="00A9216C" w:rsidP="00A9216C">
      <w:pPr>
        <w:pStyle w:val="1-"/>
      </w:pPr>
      <w:r>
        <w:t xml:space="preserve">Размер доплаты </w:t>
      </w:r>
      <w:r w:rsidR="00205E04">
        <w:t xml:space="preserve">– включает в себя следующие поля: % надбавки, от (указывается исходя от чего рассчитывается процент надбавки, данные берутся из блока «Данное начисление зависит </w:t>
      </w:r>
      <w:r w:rsidR="00205E04">
        <w:lastRenderedPageBreak/>
        <w:t>от следующих компонентов» карточки Вид начислений), сумма (руб.). Если сотруднику установлена надбавка в процентах – то пользователем вводится значение в поле «% надбавки», поля «от» и «сумма» заполняются автоматически (без возможности редактирования). В поле сумма рассчитывается сумма установленной надбавки. Расчет производится по формуле: «% надбавки» * ставка. Ставка – установленный сотруднику размер начисления, исходя от которого рассчитывается процент надбавки. Если сотруднику установлена надбавка в рублях - то пользователем вводится значение в поле «сумма», поля «% надбавки» и «от» автоматически становятся не доступны для редактирования. Если прием на работу осуществляется посредством документа Вакансия и в данном документе указаны Постоянные начисления, установленные для данной должности, то п</w:t>
      </w:r>
      <w:r>
        <w:t>оля «Ставка» и «Сумма» заполняются из документа Вакансия, на основании которого был создан документ «Приказ о приеме работника на работу» (Вакансия, Постоянные начисления), в поле «От» указывается исходя от чего рассчитывается процент доплаты (данные берутся из блока «Данное начисление зависит от следующих компонентов» карточки Вид начислений)</w:t>
      </w:r>
      <w:r w:rsidR="00827AE8">
        <w:t>.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r>
        <w:t>;</w:t>
      </w:r>
    </w:p>
    <w:p w14:paraId="6D54A30A" w14:textId="77777777" w:rsidR="00A9216C" w:rsidRDefault="00A9216C" w:rsidP="00A9216C">
      <w:pPr>
        <w:pStyle w:val="1-"/>
      </w:pPr>
      <w:r>
        <w:t xml:space="preserve">Периодичность начисления – </w:t>
      </w:r>
      <w:r w:rsidR="00827AE8">
        <w:t>указывается периодичность начисления установленной надбавки. Возможен выбор из значений: ежемесячно, единовременно. По умолчанию устанавливается значение «Ежемесячно». При выборе значения «Ежемесячно» производится ежемесячное включение данной надбавки в расчет начислений сотрудника. При выборе значения «Единовременно» данная надбавка начисляется один раз, в соответствии с установленным периодом начисления. При выборе значения «Единовременно» обязательно проставление значения в поле Дата окончания начисления, Дата начала и Дата окончания должны входить в один календарный месяц.  Если прием на работу осуществляется посредством документа Вакансия и в данном документе указаны Постоянные начисления, установленные для данной должности, то поле заполняется из документа Вакансия, на основании которого был создан документ «Приказ о приеме работника на работу» (Вакансия, Постоянные начисления).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p>
    <w:p w14:paraId="62FFB9AE" w14:textId="77777777" w:rsidR="00827AE8" w:rsidRDefault="00827AE8" w:rsidP="00A9216C">
      <w:pPr>
        <w:pStyle w:val="1-"/>
      </w:pPr>
      <w:r>
        <w:t xml:space="preserve">Условие попадания в расчет -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w:t>
      </w:r>
      <w:r w:rsidR="00500D61">
        <w:t>Если прием на работу осуществляется посредством документа Вакансия и в данном документе указаны Постоянные начисления, установленные для данной должности, то поле заполняется из документа Вакансия, на основании которого был создан документ «Приказ о приеме работника на работу» (Вакансия, Постоянные начисления).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r>
        <w:t>.</w:t>
      </w:r>
    </w:p>
    <w:p w14:paraId="07833C94" w14:textId="77777777" w:rsidR="00A9216C" w:rsidRDefault="00827AE8"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 xml:space="preserve">После ввода данных пользователем необходимо предусмотреть возможность формирования документов «Приказ об установлении надбавок работнику» и/или «Приказ об установлении доплат работнику». </w:t>
      </w:r>
      <w:r w:rsidR="001A619C">
        <w:rPr>
          <w:rFonts w:eastAsia="Times New Roman" w:cs="Times New Roman"/>
          <w:szCs w:val="20"/>
          <w:lang w:eastAsia="ru-RU"/>
        </w:rPr>
        <w:t xml:space="preserve">Возможность формирования вида приказа зависит от вида установленных дополнительных начислений. Также необходимо предусмотреть возможность установки пользователем даты формирования приказов. Автоматически проставляется значение текущей даты, дата формирования приказов об установлении надбавок/доплат не может быть ранее даты формирования приказа о приеме на работу. </w:t>
      </w:r>
    </w:p>
    <w:p w14:paraId="50B7B09D" w14:textId="77777777" w:rsidR="005F4508" w:rsidRDefault="005F4508" w:rsidP="00AB7796">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После нажатия кнопки Сформировать производится формирование документов в соответствии с введенными значениями и запись сформированных документов в картотеку Приказов об установлении надбавок/доплат.</w:t>
      </w:r>
    </w:p>
    <w:p w14:paraId="31FF4F60" w14:textId="77777777" w:rsidR="00D70B40" w:rsidRPr="001A619C" w:rsidRDefault="001A619C" w:rsidP="00AB7796">
      <w:pPr>
        <w:spacing w:before="100" w:beforeAutospacing="1" w:after="100" w:afterAutospacing="1" w:line="240" w:lineRule="auto"/>
        <w:rPr>
          <w:rFonts w:eastAsia="Times New Roman" w:cs="Times New Roman"/>
          <w:b/>
          <w:i/>
          <w:szCs w:val="20"/>
          <w:lang w:eastAsia="ru-RU"/>
        </w:rPr>
      </w:pPr>
      <w:r w:rsidRPr="001A619C">
        <w:rPr>
          <w:rFonts w:eastAsia="Times New Roman" w:cs="Times New Roman"/>
          <w:b/>
          <w:i/>
          <w:szCs w:val="20"/>
          <w:lang w:eastAsia="ru-RU"/>
        </w:rPr>
        <w:t>Ввод постоянных удержаний сотрудника.</w:t>
      </w:r>
    </w:p>
    <w:p w14:paraId="2A94F5A3" w14:textId="77777777" w:rsidR="006F1D08" w:rsidRDefault="006F1D08" w:rsidP="006F1D08">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Постоянные удержания сотрудника можно условно разделить на 2 группы: на удержания, которые устанавливаются лично сотруднику (например, удержания по исполнительным листам, платежи по кредитам и т.п.) и удержания, которые установлены для любого сотрудника, работающего на определенной должности или в определенном подразделении (например, профсоюзные взносы, иные отчисления).</w:t>
      </w:r>
    </w:p>
    <w:p w14:paraId="2FA026F0" w14:textId="77777777" w:rsidR="002237C4" w:rsidRDefault="006F1D08" w:rsidP="006F1D08">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lastRenderedPageBreak/>
        <w:t xml:space="preserve">Необходимо прописать в рекомендациях пользователю, что при наличии удержаний, которые устанавливаются лично сотруднику возможно установить данные удержания в карточке сотрудника (справочник Сотрудники блок Постоянные удержания). </w:t>
      </w:r>
    </w:p>
    <w:p w14:paraId="2E028BEC" w14:textId="77777777" w:rsidR="006F1D08" w:rsidRDefault="006F1D08" w:rsidP="006F1D08">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 xml:space="preserve">Удержания, которые установлены для сотрудника, работающего на определенной должности или в определенном подразделении, возможно и рекомендовано </w:t>
      </w:r>
      <w:r w:rsidR="002237C4">
        <w:rPr>
          <w:rFonts w:eastAsia="Times New Roman" w:cs="Times New Roman"/>
          <w:szCs w:val="20"/>
          <w:lang w:eastAsia="ru-RU"/>
        </w:rPr>
        <w:t xml:space="preserve">указать в </w:t>
      </w:r>
      <w:r>
        <w:rPr>
          <w:rFonts w:eastAsia="Times New Roman" w:cs="Times New Roman"/>
          <w:szCs w:val="20"/>
          <w:lang w:eastAsia="ru-RU"/>
        </w:rPr>
        <w:t>Мастер</w:t>
      </w:r>
      <w:r w:rsidR="002237C4">
        <w:rPr>
          <w:rFonts w:eastAsia="Times New Roman" w:cs="Times New Roman"/>
          <w:szCs w:val="20"/>
          <w:lang w:eastAsia="ru-RU"/>
        </w:rPr>
        <w:t>е</w:t>
      </w:r>
      <w:r>
        <w:rPr>
          <w:rFonts w:eastAsia="Times New Roman" w:cs="Times New Roman"/>
          <w:szCs w:val="20"/>
          <w:lang w:eastAsia="ru-RU"/>
        </w:rPr>
        <w:t xml:space="preserve"> приказов</w:t>
      </w:r>
      <w:r w:rsidR="002237C4">
        <w:rPr>
          <w:rFonts w:eastAsia="Times New Roman" w:cs="Times New Roman"/>
          <w:szCs w:val="20"/>
          <w:lang w:eastAsia="ru-RU"/>
        </w:rPr>
        <w:t xml:space="preserve"> (или в Приказе о приеме на работу). Если на предприятии используется Штатное расписание, то данные удержания желательно также указать в документе Вакансия соответствующей должности (в данном случае заполнение постоянных удержаний в Мастере приказов и в приказе о приеме на работу будет производится автоматически).</w:t>
      </w:r>
    </w:p>
    <w:p w14:paraId="32BEA232" w14:textId="77777777" w:rsidR="006F1D08" w:rsidRDefault="006F1D08" w:rsidP="006F1D08">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При нажатии кнопки «Ввод постоянных удержаний» необходимо предусмотреть дополнительную таблицу, содержащую следующие поля:</w:t>
      </w:r>
    </w:p>
    <w:p w14:paraId="56611A40" w14:textId="77777777" w:rsidR="006F1D08" w:rsidRDefault="006F1D08" w:rsidP="006F1D08">
      <w:pPr>
        <w:pStyle w:val="1-"/>
      </w:pPr>
      <w:r>
        <w:t>№ п/п – порядковый номер строки;</w:t>
      </w:r>
    </w:p>
    <w:p w14:paraId="6638EB08" w14:textId="77777777" w:rsidR="006F1D08" w:rsidRDefault="006F1D08" w:rsidP="006F1D08">
      <w:pPr>
        <w:pStyle w:val="1-"/>
      </w:pPr>
      <w:r>
        <w:t>Сотрудник – ФИО сотрудника. Указывается ФИО сотрудника, принимаемого на работу;</w:t>
      </w:r>
      <w:r w:rsidRPr="00DE557F">
        <w:t xml:space="preserve"> </w:t>
      </w:r>
    </w:p>
    <w:p w14:paraId="309D6D52" w14:textId="77777777" w:rsidR="006F1D08" w:rsidRDefault="006F1D08" w:rsidP="006F1D08">
      <w:pPr>
        <w:pStyle w:val="1-"/>
      </w:pPr>
      <w:r>
        <w:t>Табельный номер – указывается Табельный номер сотрудника. Данные проставляются автоматически в зависимости от значения, указанного в поле Сотрудник;</w:t>
      </w:r>
    </w:p>
    <w:p w14:paraId="2277AD58" w14:textId="77777777" w:rsidR="006F1D08" w:rsidRDefault="006F1D08" w:rsidP="006F1D08">
      <w:pPr>
        <w:pStyle w:val="1-"/>
      </w:pPr>
      <w:r>
        <w:t>Подразделение – наименование подразделения сотрудника. Данные проставляются автоматически в зависимости от значения, указанного в поле Сотрудник;</w:t>
      </w:r>
    </w:p>
    <w:p w14:paraId="6441D88A" w14:textId="77777777" w:rsidR="006F1D08" w:rsidRDefault="006F1D08" w:rsidP="006F1D08">
      <w:pPr>
        <w:pStyle w:val="1-"/>
      </w:pPr>
      <w:r>
        <w:t>Должность – наименование должности сотрудника. Данные проставляются автоматически в зависимости от значения, указанного в поле Сотрудник;</w:t>
      </w:r>
    </w:p>
    <w:p w14:paraId="4D1D2297" w14:textId="77777777" w:rsidR="002237C4" w:rsidRDefault="002237C4" w:rsidP="002237C4">
      <w:pPr>
        <w:pStyle w:val="1-"/>
      </w:pPr>
      <w:r>
        <w:t xml:space="preserve">Наименование удержания – наименование устанавливаемого удержания. Возможно 2 варианта заполнения данного поля: </w:t>
      </w:r>
    </w:p>
    <w:p w14:paraId="71C4C961" w14:textId="77777777" w:rsidR="002237C4" w:rsidRDefault="002237C4" w:rsidP="002237C4">
      <w:pPr>
        <w:pStyle w:val="2-"/>
      </w:pPr>
      <w:r>
        <w:t>Если прием на работу осуществляется посредством документа Вакансия и в данном документе указаны Постоянные удержания, установленные для данной должности, то данные берутся из документа Вакансия, на основании которого был создан документ «Приказ о приеме работника на работу» (Вакансия, Постоянные удержания);</w:t>
      </w:r>
    </w:p>
    <w:p w14:paraId="256E75DE" w14:textId="77777777" w:rsidR="002237C4" w:rsidRDefault="002237C4" w:rsidP="002237C4">
      <w:pPr>
        <w:pStyle w:val="2-"/>
      </w:pPr>
      <w:r>
        <w:t>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 Выбор из справочника Виды удержаний;</w:t>
      </w:r>
    </w:p>
    <w:p w14:paraId="19AC8138" w14:textId="77777777" w:rsidR="002237C4" w:rsidRDefault="00500D61" w:rsidP="002237C4">
      <w:pPr>
        <w:pStyle w:val="1-"/>
      </w:pPr>
      <w:r>
        <w:t>С</w:t>
      </w:r>
      <w:r w:rsidR="002237C4">
        <w:t xml:space="preserve">тавка </w:t>
      </w:r>
      <w:r>
        <w:t>- указывается процентное значение. Если прием на работу осуществляется посредством документа Вакансия и в данном документе указаны Постоянные удержания, установленные для данной должности, то данные берутся из документа Вакансия, на основании которого был создан документ «Приказ о приеме работника на работу» (Вакансия, Постоянные удержания),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p>
    <w:p w14:paraId="09E60455" w14:textId="77777777" w:rsidR="00D757DA" w:rsidRDefault="00D757DA" w:rsidP="002237C4">
      <w:pPr>
        <w:pStyle w:val="1-"/>
      </w:pPr>
      <w:r>
        <w:t>Сумма – указывается сумма удержания. Данное поле заполняется в случае, если необходимо производить удержание определенной суммы. Допустимо заполнение или поля ставка или поля сумма. Заполнение полей ставка и сумма единовременно не допускается.</w:t>
      </w:r>
      <w:r w:rsidR="00C60253" w:rsidRPr="00C60253">
        <w:t xml:space="preserve"> </w:t>
      </w:r>
      <w:r w:rsidR="00C60253">
        <w:t>Если прием на работу осуществляется посредством документа Вакансия и в данном документе указаны Постоянные удержания, установленные для данной должности, то данные берутся из документа Вакансия, на основании которого был создан документ «Приказ о приеме работника на работу» (Вакансия, Постоянные удержания),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p>
    <w:p w14:paraId="5840F330" w14:textId="77777777" w:rsidR="002237C4" w:rsidRDefault="00500D61" w:rsidP="002237C4">
      <w:pPr>
        <w:pStyle w:val="1-"/>
      </w:pPr>
      <w:r>
        <w:t xml:space="preserve">Максимальная сумма - </w:t>
      </w:r>
      <w:r w:rsidR="002237C4">
        <w:t xml:space="preserve">указывается </w:t>
      </w:r>
      <w:r>
        <w:t>максимальная сумма удержания (при наличии). Если прием на работу осуществляется посредством документа Вакансия и в данном документе указаны Постоянные удержания, установленные для данной должности, то данные берутся из документа Вакансия, на основании которого был создан документ «Приказ о приеме работника на работу» (Вакансия, Постоянные удержания),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p>
    <w:p w14:paraId="4EBE6F20" w14:textId="77777777" w:rsidR="002237C4" w:rsidRDefault="002237C4" w:rsidP="002237C4">
      <w:pPr>
        <w:pStyle w:val="1-"/>
      </w:pPr>
      <w:r>
        <w:lastRenderedPageBreak/>
        <w:t>Дата начала удержания - по умолчанию устанавливается дата приема сотрудника на работу. Необходимо предусмотреть возможность корректировки значения пользователем;</w:t>
      </w:r>
    </w:p>
    <w:p w14:paraId="7AB9EDAC" w14:textId="77777777" w:rsidR="002237C4" w:rsidRPr="005D2F5A" w:rsidRDefault="002237C4" w:rsidP="002237C4">
      <w:pPr>
        <w:pStyle w:val="1-"/>
      </w:pPr>
      <w:r>
        <w:t>Дата окончания удержания – поле не заполняется. Заполнение поля производится только в случае наличия в документе «Приказ о приеме работника на работу» даты увольнения. Необходимо предусмотреть возможность корректировки значения пользователем</w:t>
      </w:r>
      <w:r>
        <w:rPr>
          <w:color w:val="000000"/>
          <w:szCs w:val="20"/>
        </w:rPr>
        <w:t>;</w:t>
      </w:r>
    </w:p>
    <w:p w14:paraId="49DFD186" w14:textId="77777777" w:rsidR="00500D61" w:rsidRDefault="00500D61" w:rsidP="00500D61">
      <w:pPr>
        <w:pStyle w:val="1-"/>
      </w:pPr>
      <w:r>
        <w:t>Условие попадания в расчет -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Если прием на работу осуществляется посредством документа Вакансия и в данном документе указаны Постоянные удержания, установленные для данной должности, то данные берутся из документа Вакансия, на основании которого был создан документ «Приказ о приеме работника на работу» (Вакансия, Постоянные удержания), если прием на работу осуществляется без использования документа Вакансия, либо в документе Вакансия не указаны Постоянные начисления – то ввод данных осуществляется пользователем вручную.</w:t>
      </w:r>
    </w:p>
    <w:p w14:paraId="2A75ED34" w14:textId="77777777" w:rsidR="00AB7796" w:rsidRPr="001A619C" w:rsidRDefault="001A619C" w:rsidP="002633E9">
      <w:pPr>
        <w:pStyle w:val="a5"/>
        <w:rPr>
          <w:b/>
          <w:i/>
        </w:rPr>
      </w:pPr>
      <w:r w:rsidRPr="001A619C">
        <w:rPr>
          <w:rFonts w:eastAsia="Times New Roman" w:cs="Times New Roman"/>
          <w:b/>
          <w:i/>
          <w:szCs w:val="20"/>
          <w:lang w:eastAsia="ru-RU"/>
        </w:rPr>
        <w:t>Формирование Приказа о приеме на работу, Трудового договора, Личной карточки сотрудника.</w:t>
      </w:r>
    </w:p>
    <w:p w14:paraId="0919B079" w14:textId="77777777" w:rsidR="001A619C" w:rsidRDefault="001A619C" w:rsidP="002633E9">
      <w:pPr>
        <w:pStyle w:val="a5"/>
      </w:pPr>
      <w:r>
        <w:t>Необходимо предусмотреть возможность формирования документов: Приказ о приеме на работу, Трудовой договор, Личная карточка сотрудника.</w:t>
      </w:r>
    </w:p>
    <w:p w14:paraId="3993B77F" w14:textId="77777777" w:rsidR="001A619C" w:rsidRDefault="001A619C" w:rsidP="002633E9">
      <w:pPr>
        <w:pStyle w:val="a5"/>
      </w:pPr>
      <w:r>
        <w:t xml:space="preserve">Пользователю предоставляется возможность выбора </w:t>
      </w:r>
      <w:r w:rsidR="005F4508">
        <w:rPr>
          <w:rFonts w:eastAsia="Times New Roman" w:cs="Times New Roman"/>
          <w:szCs w:val="20"/>
          <w:lang w:eastAsia="ru-RU"/>
        </w:rPr>
        <w:t xml:space="preserve">даты формирования приказов. Автоматически проставляется значение текущей даты. </w:t>
      </w:r>
    </w:p>
    <w:p w14:paraId="72F35D0C" w14:textId="77777777" w:rsidR="005F4508" w:rsidRDefault="005F4508" w:rsidP="005F4508">
      <w:pPr>
        <w:spacing w:before="100" w:beforeAutospacing="1" w:after="100" w:afterAutospacing="1" w:line="240" w:lineRule="auto"/>
        <w:rPr>
          <w:rFonts w:eastAsia="Times New Roman" w:cs="Times New Roman"/>
          <w:szCs w:val="20"/>
          <w:lang w:eastAsia="ru-RU"/>
        </w:rPr>
      </w:pPr>
      <w:r>
        <w:rPr>
          <w:rFonts w:eastAsia="Times New Roman" w:cs="Times New Roman"/>
          <w:szCs w:val="20"/>
          <w:lang w:eastAsia="ru-RU"/>
        </w:rPr>
        <w:t>После нажатия кнопки Сформировать производится формирование документов в соответствии с введенными значениями и запись сформированных документов в соответствующие картотеки: Приказы о приеме на работу, Трудовые договора, Личные карточки сотрудников.</w:t>
      </w:r>
    </w:p>
    <w:p w14:paraId="7D45945C" w14:textId="77777777" w:rsidR="00A00D00" w:rsidRDefault="00500D61" w:rsidP="002633E9">
      <w:pPr>
        <w:pStyle w:val="a5"/>
        <w:rPr>
          <w:noProof/>
          <w:lang w:eastAsia="ru-RU"/>
        </w:rPr>
      </w:pPr>
      <w:r>
        <w:rPr>
          <w:noProof/>
          <w:lang w:eastAsia="ru-RU"/>
        </w:rPr>
        <w:t xml:space="preserve">После окончания заполнения документа Мастер приказов и формирования выбранных кадровых документов необходимо предусмотреть </w:t>
      </w:r>
      <w:r w:rsidR="00842D2C">
        <w:rPr>
          <w:noProof/>
          <w:lang w:eastAsia="ru-RU"/>
        </w:rPr>
        <w:t xml:space="preserve">автоматическое </w:t>
      </w:r>
      <w:r>
        <w:rPr>
          <w:noProof/>
          <w:lang w:eastAsia="ru-RU"/>
        </w:rPr>
        <w:t xml:space="preserve">формирование карточки Физические лица (если </w:t>
      </w:r>
      <w:r w:rsidR="00842D2C">
        <w:rPr>
          <w:noProof/>
          <w:lang w:eastAsia="ru-RU"/>
        </w:rPr>
        <w:t xml:space="preserve">производится </w:t>
      </w:r>
      <w:r w:rsidR="00842D2C">
        <w:t>Ввод данных физического лица) и автоматическое формирование карточки Сотрудники, в которые будет произведена запись всех введенных данных. Данные карточки вносятся в соответствующие картотеки (справочник Физические лица и справочник Сотрудники).</w:t>
      </w:r>
    </w:p>
    <w:p w14:paraId="71598920" w14:textId="77777777" w:rsidR="001A619C" w:rsidRDefault="001A619C" w:rsidP="002633E9">
      <w:pPr>
        <w:pStyle w:val="a5"/>
        <w:rPr>
          <w:noProof/>
          <w:lang w:eastAsia="ru-RU"/>
        </w:rPr>
      </w:pPr>
    </w:p>
    <w:p w14:paraId="12EE8CA2" w14:textId="77777777" w:rsidR="001A619C" w:rsidRDefault="00842D2C" w:rsidP="00842D2C">
      <w:pPr>
        <w:pStyle w:val="4-0"/>
        <w:rPr>
          <w:noProof/>
          <w:lang w:eastAsia="ru-RU"/>
        </w:rPr>
      </w:pPr>
      <w:r>
        <w:rPr>
          <w:noProof/>
          <w:lang w:eastAsia="ru-RU"/>
        </w:rPr>
        <w:t xml:space="preserve"> </w:t>
      </w:r>
      <w:bookmarkStart w:id="80" w:name="_Toc55310198"/>
      <w:r>
        <w:rPr>
          <w:noProof/>
          <w:lang w:eastAsia="ru-RU"/>
        </w:rPr>
        <w:t>Мастер приказов Перевод сотрудника.</w:t>
      </w:r>
      <w:bookmarkEnd w:id="80"/>
    </w:p>
    <w:p w14:paraId="6495EE01" w14:textId="77777777" w:rsidR="00842D2C" w:rsidRDefault="00842D2C" w:rsidP="002633E9">
      <w:pPr>
        <w:pStyle w:val="a5"/>
        <w:rPr>
          <w:noProof/>
          <w:lang w:eastAsia="ru-RU"/>
        </w:rPr>
      </w:pPr>
    </w:p>
    <w:p w14:paraId="66D87D52" w14:textId="77777777" w:rsidR="00CA3ECF" w:rsidRDefault="00CA3ECF" w:rsidP="00CA3ECF">
      <w:pPr>
        <w:pStyle w:val="a5"/>
      </w:pPr>
      <w:r>
        <w:t>Действие предназначено для формирования документов при переводе сотрудников на другое место работы.</w:t>
      </w:r>
    </w:p>
    <w:p w14:paraId="1A4C8E47" w14:textId="77777777" w:rsidR="00CA3ECF" w:rsidRDefault="00CA3ECF" w:rsidP="00CA3ECF">
      <w:pPr>
        <w:pStyle w:val="a5"/>
      </w:pPr>
      <w:r>
        <w:t>Необходимо предусмотреть возможность перевода списка (группы) сотрудников. В данном случае необходимо допустить возможность выбора нескольких сотрудников и соответственно указания новых мест работы, условий труда и оплаты для каждого сотрудника.</w:t>
      </w:r>
    </w:p>
    <w:p w14:paraId="05FB0B52" w14:textId="77777777" w:rsidR="00CA3ECF" w:rsidRDefault="00CA3ECF" w:rsidP="00CA3ECF">
      <w:pPr>
        <w:pStyle w:val="a5"/>
      </w:pPr>
      <w:r>
        <w:t>После выбора предприятия и выбора действия Перевод необходимо предусмотреть появление окна, содержащего следующие поля:</w:t>
      </w:r>
    </w:p>
    <w:p w14:paraId="0AEDEDE2" w14:textId="77777777" w:rsidR="00230A25" w:rsidRDefault="00230A25" w:rsidP="00230A25">
      <w:pPr>
        <w:pStyle w:val="1-"/>
      </w:pPr>
      <w:r>
        <w:t>Дата перевода - проставляется дата начала перевода сотрудника (сотрудников) (по умолчанию устанавливается текущая дата). Дата перевода не может быть ранее даты приема сотрудника на работу;</w:t>
      </w:r>
    </w:p>
    <w:p w14:paraId="64CBA734" w14:textId="77777777" w:rsidR="00F91581" w:rsidRDefault="00F91581" w:rsidP="00230A25">
      <w:pPr>
        <w:pStyle w:val="1-"/>
      </w:pPr>
      <w:r>
        <w:t>Причина перевода – текстовое поле. Пользователем вручную вводится причина пере</w:t>
      </w:r>
      <w:r w:rsidRPr="007A49AF">
        <w:rPr>
          <w:szCs w:val="20"/>
        </w:rPr>
        <w:t>вода сотрудника.</w:t>
      </w:r>
      <w:r w:rsidRPr="007A49AF">
        <w:rPr>
          <w:i/>
          <w:color w:val="000000"/>
          <w:szCs w:val="20"/>
        </w:rPr>
        <w:t xml:space="preserve"> </w:t>
      </w:r>
      <w:r w:rsidRPr="007A49AF">
        <w:rPr>
          <w:color w:val="000000"/>
          <w:szCs w:val="20"/>
        </w:rPr>
        <w:t>Поле не обязательно для заполнения</w:t>
      </w:r>
      <w:r>
        <w:rPr>
          <w:color w:val="000000"/>
          <w:szCs w:val="20"/>
        </w:rPr>
        <w:t>;</w:t>
      </w:r>
    </w:p>
    <w:p w14:paraId="73DA6741" w14:textId="77777777" w:rsidR="00230A25" w:rsidRDefault="00230A25" w:rsidP="00230A25">
      <w:pPr>
        <w:pStyle w:val="1-"/>
      </w:pPr>
      <w:r>
        <w:t>Флаг «Групповой»</w:t>
      </w:r>
      <w:r w:rsidRPr="00230A25">
        <w:t xml:space="preserve"> </w:t>
      </w:r>
      <w:r>
        <w:t>- в установленном виде предоставляет возможность формирования приказа для группы сотрудников. Устанавливается пользователем вручную;</w:t>
      </w:r>
    </w:p>
    <w:p w14:paraId="1CB82200" w14:textId="77777777" w:rsidR="00842D2C" w:rsidRDefault="00230A25" w:rsidP="00230A25">
      <w:pPr>
        <w:pStyle w:val="1-"/>
        <w:rPr>
          <w:noProof/>
          <w:lang w:eastAsia="ru-RU"/>
        </w:rPr>
      </w:pPr>
      <w:r>
        <w:rPr>
          <w:noProof/>
          <w:lang w:eastAsia="ru-RU"/>
        </w:rPr>
        <w:t xml:space="preserve">Сотрудник - </w:t>
      </w:r>
      <w:r w:rsidRPr="003D7D19">
        <w:t>ФИО сотрудника. Выбор из справочника Сотрудники</w:t>
      </w:r>
      <w:r>
        <w:t xml:space="preserve">. Необходимо предусмотреть возможность выбора нескольких сотрудников (списка сотрудников). </w:t>
      </w:r>
      <w:r w:rsidR="00F91581">
        <w:t>После</w:t>
      </w:r>
      <w:r>
        <w:t xml:space="preserve"> выбор</w:t>
      </w:r>
      <w:r w:rsidR="00F91581">
        <w:t>а</w:t>
      </w:r>
      <w:r>
        <w:t xml:space="preserve"> </w:t>
      </w:r>
      <w:r w:rsidR="00F91581">
        <w:t>сотрудника</w:t>
      </w:r>
      <w:r>
        <w:t xml:space="preserve"> </w:t>
      </w:r>
      <w:r w:rsidR="00F91581">
        <w:t>(</w:t>
      </w:r>
      <w:r>
        <w:t>сотрудников</w:t>
      </w:r>
      <w:r w:rsidR="00F91581">
        <w:t>)</w:t>
      </w:r>
      <w:r>
        <w:t xml:space="preserve"> формируется табличная часть</w:t>
      </w:r>
      <w:r w:rsidR="00F91581">
        <w:t>, каждая строка которой содержит информацию о новых условиях работы одного сотрудника.</w:t>
      </w:r>
    </w:p>
    <w:p w14:paraId="5EFD175D" w14:textId="77777777" w:rsidR="00F91581" w:rsidRDefault="00F91581" w:rsidP="00F91581">
      <w:pPr>
        <w:pStyle w:val="1-"/>
        <w:numPr>
          <w:ilvl w:val="0"/>
          <w:numId w:val="0"/>
        </w:numPr>
        <w:rPr>
          <w:lang w:eastAsia="ru-RU"/>
        </w:rPr>
      </w:pPr>
      <w:r>
        <w:rPr>
          <w:lang w:eastAsia="ru-RU"/>
        </w:rPr>
        <w:t>Таблица содержит следующие столбцы:</w:t>
      </w:r>
    </w:p>
    <w:p w14:paraId="2E7641EC" w14:textId="77777777" w:rsidR="00F91581" w:rsidRPr="003D7D19" w:rsidRDefault="00F91581" w:rsidP="00F91581">
      <w:pPr>
        <w:pStyle w:val="1-"/>
      </w:pPr>
      <w:r w:rsidRPr="003D7D19">
        <w:lastRenderedPageBreak/>
        <w:t>№ п/п – порядковый номер строки;</w:t>
      </w:r>
    </w:p>
    <w:p w14:paraId="09CBCD3C" w14:textId="77777777" w:rsidR="00F91581" w:rsidRDefault="00F91581" w:rsidP="00F91581">
      <w:pPr>
        <w:pStyle w:val="1-"/>
      </w:pPr>
      <w:r>
        <w:t>Сотрудник – ФИО сотрудника</w:t>
      </w:r>
      <w:r w:rsidRPr="003D7D19">
        <w:t xml:space="preserve">; </w:t>
      </w:r>
    </w:p>
    <w:p w14:paraId="6A8D29BF" w14:textId="77777777" w:rsidR="00E35F7D" w:rsidRPr="003D7D19" w:rsidRDefault="00E35F7D" w:rsidP="00F91581">
      <w:pPr>
        <w:pStyle w:val="1-"/>
      </w:pPr>
      <w:r w:rsidRPr="003D7D19">
        <w:t>Табельный номер – указывается Табельный номер сотрудника. Данные проставляются автоматически в зависимости от значения, выбранного в поле Сотрудник</w:t>
      </w:r>
      <w:r>
        <w:t>;</w:t>
      </w:r>
    </w:p>
    <w:p w14:paraId="44877202" w14:textId="77777777" w:rsidR="00F91581" w:rsidRDefault="00F91581" w:rsidP="00F91581">
      <w:pPr>
        <w:pStyle w:val="1-"/>
        <w:rPr>
          <w:lang w:eastAsia="ru-RU"/>
        </w:rPr>
      </w:pPr>
      <w:r>
        <w:rPr>
          <w:lang w:eastAsia="ru-RU"/>
        </w:rPr>
        <w:t>Прежнее место работы – указывается подразделение, должность, размер оклада/тарифа, которые установлены сотруднику на дату формирования документа о переводе (карточка Сотрудники);</w:t>
      </w:r>
    </w:p>
    <w:p w14:paraId="1B2D869A" w14:textId="77777777" w:rsidR="00E35F7D" w:rsidRDefault="00E35F7D" w:rsidP="00E35F7D">
      <w:pPr>
        <w:pStyle w:val="1-"/>
      </w:pPr>
      <w:r>
        <w:t>Новое место работы:</w:t>
      </w:r>
    </w:p>
    <w:p w14:paraId="3C918D8C" w14:textId="77777777" w:rsidR="00E35F7D" w:rsidRDefault="00E35F7D" w:rsidP="00E35F7D">
      <w:pPr>
        <w:pStyle w:val="2-"/>
      </w:pPr>
      <w:r w:rsidRPr="003D7D19">
        <w:t>Подразделение – наименование подразделения</w:t>
      </w:r>
      <w:r>
        <w:t xml:space="preserve">, в которое переводится </w:t>
      </w:r>
      <w:r w:rsidRPr="003D7D19">
        <w:t>сотрудник.</w:t>
      </w:r>
      <w:r>
        <w:t xml:space="preserve"> Выбор из справочника Подразделения;</w:t>
      </w:r>
    </w:p>
    <w:p w14:paraId="36F01844" w14:textId="77777777" w:rsidR="00E35F7D" w:rsidRDefault="00E35F7D" w:rsidP="00E35F7D">
      <w:pPr>
        <w:pStyle w:val="2-"/>
      </w:pPr>
      <w:r w:rsidRPr="003D7D19">
        <w:t>Должность – наименование должности</w:t>
      </w:r>
      <w:r>
        <w:t>, на которую переводится сотрудник. Выбор из справочника Должности. Необходимо предусмотреть следующее правило: если в Учетной политике предприятия установлен флаг «</w:t>
      </w:r>
      <w:r w:rsidRPr="009611FF">
        <w:rPr>
          <w:rFonts w:eastAsia="Times New Roman" w:cs="Times New Roman"/>
          <w:szCs w:val="20"/>
          <w:lang w:eastAsia="ru-RU"/>
        </w:rPr>
        <w:t>Использование Штатного расписания</w:t>
      </w:r>
      <w:r>
        <w:t>», то выбор предоставляется из картотеки документов Вакансия соответствующего предприятия и соответствующего подразделения;</w:t>
      </w:r>
    </w:p>
    <w:p w14:paraId="33DFAB77" w14:textId="77777777" w:rsidR="00E35F7D" w:rsidRPr="003D7D19" w:rsidRDefault="00E35F7D" w:rsidP="00E35F7D">
      <w:pPr>
        <w:pStyle w:val="2-"/>
      </w:pPr>
      <w:r>
        <w:t>Оклад/ставка –</w:t>
      </w:r>
      <w:r>
        <w:rPr>
          <w:lang w:eastAsia="ru-RU"/>
        </w:rPr>
        <w:t>размер оклада или тарифа, который устанавливается сотруднику. Вводится пользователем вручную. При заполнении посредством Вакансии – автоматически проставляется значение документа Вакансия;</w:t>
      </w:r>
    </w:p>
    <w:p w14:paraId="26C1C801" w14:textId="77777777" w:rsidR="00E35F7D" w:rsidRDefault="00E35F7D" w:rsidP="00E35F7D">
      <w:pPr>
        <w:pStyle w:val="1-"/>
      </w:pPr>
      <w:r>
        <w:t>Вид перевода – выбор значения: постоянно, временно. При выборе значения временно – обязательно заполнение поля Дата окончания. На следующий календарный день после окончания действия перевода сотрудник возвращается на прежнее место работы, начисления производятся в соответствии с данными, указанными в графах Прежнее место работы;</w:t>
      </w:r>
    </w:p>
    <w:p w14:paraId="732284AF" w14:textId="77777777" w:rsidR="00E35F7D" w:rsidRPr="009E4FF8" w:rsidRDefault="00E35F7D" w:rsidP="00E35F7D">
      <w:pPr>
        <w:pStyle w:val="1-"/>
      </w:pPr>
      <w:r>
        <w:t xml:space="preserve">Дата окончания перевода - проставляется дата возврата сотрудника на прежнее место работы. </w:t>
      </w:r>
      <w:r>
        <w:rPr>
          <w:color w:val="000000"/>
        </w:rPr>
        <w:t>Поле не обязательно для заполнения;</w:t>
      </w:r>
    </w:p>
    <w:p w14:paraId="0E4921DE" w14:textId="77777777" w:rsidR="00E35F7D" w:rsidRDefault="00E35F7D" w:rsidP="00E35F7D">
      <w:pPr>
        <w:pStyle w:val="1-"/>
      </w:pPr>
      <w:r>
        <w:t>Доля ставки – автоматически проставляется значение Доля ставки, которое было указано у сотрудника на дату перевода (карточка Сотрудники, блок Трудоустройство). Необходимо предусмотреть возможность корректировки значения пользователем;</w:t>
      </w:r>
    </w:p>
    <w:p w14:paraId="26A4F188" w14:textId="77777777" w:rsidR="00E35F7D" w:rsidRPr="00D0376D" w:rsidRDefault="00E35F7D" w:rsidP="00E35F7D">
      <w:pPr>
        <w:pStyle w:val="1-"/>
        <w:rPr>
          <w:lang w:eastAsia="ru-RU"/>
        </w:rPr>
      </w:pPr>
      <w:r w:rsidRPr="00D0376D">
        <w:rPr>
          <w:lang w:eastAsia="ru-RU"/>
        </w:rPr>
        <w:t xml:space="preserve">Вид оплаты – </w:t>
      </w:r>
      <w:r w:rsidRPr="00D0376D">
        <w:t>автоматически проставляется значение Вид оплаты, которое было указано у сотрудника на дату перевода (карточка Сотрудники, блок Трудоустройство). Необходимо предусмотреть возможность корректировки значения пользователем (выбор из справочника Вид оплаты)</w:t>
      </w:r>
      <w:r w:rsidRPr="00D0376D">
        <w:rPr>
          <w:lang w:eastAsia="ru-RU"/>
        </w:rPr>
        <w:t xml:space="preserve">; </w:t>
      </w:r>
    </w:p>
    <w:p w14:paraId="20D2A482" w14:textId="77777777" w:rsidR="00E35F7D" w:rsidRDefault="00E35F7D" w:rsidP="00E35F7D">
      <w:pPr>
        <w:pStyle w:val="1-"/>
        <w:rPr>
          <w:lang w:eastAsia="ru-RU"/>
        </w:rPr>
      </w:pPr>
      <w:r w:rsidRPr="00D0376D">
        <w:rPr>
          <w:lang w:eastAsia="ru-RU"/>
        </w:rPr>
        <w:t xml:space="preserve">Продолжительность рабочего времени – </w:t>
      </w:r>
      <w:r w:rsidRPr="00D0376D">
        <w:t>автоматически проставляется значение Продолжительность рабочего времени, которое</w:t>
      </w:r>
      <w:r>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Необходимо предусмотреть возможность корректировки значения пользователем (выбор из справочника Продолжительность рабочего времени)</w:t>
      </w:r>
      <w:r>
        <w:rPr>
          <w:lang w:eastAsia="ru-RU"/>
        </w:rPr>
        <w:t>;</w:t>
      </w:r>
    </w:p>
    <w:p w14:paraId="4BFDC83F" w14:textId="77777777" w:rsidR="00E35F7D" w:rsidRDefault="00E35F7D" w:rsidP="00E35F7D">
      <w:pPr>
        <w:pStyle w:val="1-"/>
        <w:rPr>
          <w:lang w:eastAsia="ru-RU"/>
        </w:rPr>
      </w:pPr>
      <w:r>
        <w:rPr>
          <w:lang w:eastAsia="ru-RU"/>
        </w:rPr>
        <w:t xml:space="preserve">График работ – </w:t>
      </w:r>
      <w:r w:rsidRPr="00D0376D">
        <w:t xml:space="preserve">автоматически проставляется значение </w:t>
      </w:r>
      <w:r>
        <w:t>График работы</w:t>
      </w:r>
      <w:r w:rsidRPr="00D0376D">
        <w:t>, которое</w:t>
      </w:r>
      <w:r>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Необходимо предусмотреть возможность корректировки значения пользователем (</w:t>
      </w:r>
      <w:r>
        <w:rPr>
          <w:lang w:eastAsia="ru-RU"/>
        </w:rPr>
        <w:t>выбор значения из справочника Графики работ);</w:t>
      </w:r>
    </w:p>
    <w:p w14:paraId="61F7FB7E" w14:textId="77777777" w:rsidR="00E35F7D" w:rsidRPr="00AB7796" w:rsidRDefault="00E35F7D" w:rsidP="00E35F7D">
      <w:pPr>
        <w:pStyle w:val="1-"/>
        <w:rPr>
          <w:lang w:eastAsia="ru-RU"/>
        </w:rPr>
      </w:pPr>
      <w:r w:rsidRPr="00AB7796">
        <w:rPr>
          <w:lang w:eastAsia="ru-RU"/>
        </w:rPr>
        <w:t xml:space="preserve">Вид занятости </w:t>
      </w:r>
      <w:r>
        <w:rPr>
          <w:lang w:eastAsia="ru-RU"/>
        </w:rPr>
        <w:t>–</w:t>
      </w:r>
      <w:r w:rsidRPr="00AB7796">
        <w:rPr>
          <w:lang w:eastAsia="ru-RU"/>
        </w:rPr>
        <w:t xml:space="preserve"> </w:t>
      </w:r>
      <w:r>
        <w:rPr>
          <w:lang w:eastAsia="ru-RU"/>
        </w:rPr>
        <w:t xml:space="preserve">предоставляется возможность выбора значения </w:t>
      </w:r>
      <w:r w:rsidRPr="00AB7796">
        <w:rPr>
          <w:lang w:eastAsia="ru-RU"/>
        </w:rPr>
        <w:t xml:space="preserve">из выпадающего списка: </w:t>
      </w:r>
      <w:r>
        <w:rPr>
          <w:lang w:eastAsia="ru-RU"/>
        </w:rPr>
        <w:t xml:space="preserve">не задан, </w:t>
      </w:r>
      <w:r w:rsidRPr="00AB7796">
        <w:rPr>
          <w:lang w:eastAsia="ru-RU"/>
        </w:rPr>
        <w:t>основное место работы, внешнее совместительство</w:t>
      </w:r>
      <w:r>
        <w:rPr>
          <w:lang w:eastAsia="ru-RU"/>
        </w:rPr>
        <w:t>,</w:t>
      </w:r>
      <w:r w:rsidRPr="00AB7796">
        <w:rPr>
          <w:lang w:eastAsia="ru-RU"/>
        </w:rPr>
        <w:t xml:space="preserve"> договора за пределами штатного расписания</w:t>
      </w:r>
      <w:r>
        <w:rPr>
          <w:lang w:eastAsia="ru-RU"/>
        </w:rPr>
        <w:t xml:space="preserve">. </w:t>
      </w:r>
      <w:r>
        <w:t>А</w:t>
      </w:r>
      <w:r w:rsidRPr="00D0376D">
        <w:t xml:space="preserve">втоматически проставляется значение </w:t>
      </w:r>
      <w:r>
        <w:t>Вид занятости</w:t>
      </w:r>
      <w:r w:rsidRPr="00D0376D">
        <w:t>, которое</w:t>
      </w:r>
      <w:r>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w:t>
      </w:r>
      <w:r>
        <w:rPr>
          <w:lang w:eastAsia="ru-RU"/>
        </w:rPr>
        <w:t>Необходимо предусмотреть возможность корректировки значения пользователем</w:t>
      </w:r>
      <w:r w:rsidRPr="00AB7796">
        <w:rPr>
          <w:lang w:eastAsia="ru-RU"/>
        </w:rPr>
        <w:t xml:space="preserve">; </w:t>
      </w:r>
    </w:p>
    <w:p w14:paraId="0177EC1D" w14:textId="77777777" w:rsidR="00E35F7D" w:rsidRDefault="00E35F7D" w:rsidP="00E35F7D">
      <w:pPr>
        <w:pStyle w:val="1-"/>
        <w:rPr>
          <w:lang w:eastAsia="ru-RU"/>
        </w:rPr>
      </w:pPr>
      <w:r w:rsidRPr="00AB7796">
        <w:rPr>
          <w:lang w:eastAsia="ru-RU"/>
        </w:rPr>
        <w:t xml:space="preserve">Вид договора - </w:t>
      </w:r>
      <w:r>
        <w:rPr>
          <w:lang w:eastAsia="ru-RU"/>
        </w:rPr>
        <w:t xml:space="preserve">предоставляется возможность выбора значения </w:t>
      </w:r>
      <w:r w:rsidRPr="00AB7796">
        <w:rPr>
          <w:lang w:eastAsia="ru-RU"/>
        </w:rPr>
        <w:t>из выпадающего списка:</w:t>
      </w:r>
      <w:r>
        <w:rPr>
          <w:lang w:eastAsia="ru-RU"/>
        </w:rPr>
        <w:t xml:space="preserve"> без договора, трудовой договор, договор ГПХ, срочный трудовой договор, авторский договор. </w:t>
      </w:r>
      <w:r>
        <w:t>Автоматически проставляется значение Вид договора, которое было указано у сотрудника на дату перевода (карточка Сотрудники, блок Трудоустройство). Необходимо предусмотреть возможность корректировки значения пользователем</w:t>
      </w:r>
      <w:r>
        <w:rPr>
          <w:lang w:eastAsia="ru-RU"/>
        </w:rPr>
        <w:t>;</w:t>
      </w:r>
    </w:p>
    <w:p w14:paraId="70A9D81E" w14:textId="77777777" w:rsidR="00E35F7D" w:rsidRPr="00AB7796" w:rsidRDefault="00E35F7D" w:rsidP="00E35F7D">
      <w:pPr>
        <w:pStyle w:val="1-"/>
        <w:rPr>
          <w:lang w:eastAsia="ru-RU"/>
        </w:rPr>
      </w:pPr>
      <w:r w:rsidRPr="00AB7796">
        <w:rPr>
          <w:lang w:eastAsia="ru-RU"/>
        </w:rPr>
        <w:lastRenderedPageBreak/>
        <w:t>Характер работ</w:t>
      </w:r>
      <w:r>
        <w:rPr>
          <w:lang w:eastAsia="ru-RU"/>
        </w:rPr>
        <w:t xml:space="preserve"> - предоставляется возможность выбора значения </w:t>
      </w:r>
      <w:r w:rsidRPr="00AB7796">
        <w:rPr>
          <w:lang w:eastAsia="ru-RU"/>
        </w:rPr>
        <w:t>из выпадающего списка:</w:t>
      </w:r>
      <w:r>
        <w:rPr>
          <w:lang w:eastAsia="ru-RU"/>
        </w:rPr>
        <w:t xml:space="preserve"> не задан, постоянно, временно, сезонно. </w:t>
      </w:r>
      <w:r>
        <w:t>А</w:t>
      </w:r>
      <w:r w:rsidRPr="00D0376D">
        <w:t xml:space="preserve">втоматически проставляется значение </w:t>
      </w:r>
      <w:r>
        <w:t>Характер работ</w:t>
      </w:r>
      <w:r w:rsidRPr="00D0376D">
        <w:t>, которое</w:t>
      </w:r>
      <w:r>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w:t>
      </w:r>
      <w:r>
        <w:rPr>
          <w:lang w:eastAsia="ru-RU"/>
        </w:rPr>
        <w:t xml:space="preserve"> Необходимо предусмотреть возможность корректировки значения пользователем;</w:t>
      </w:r>
    </w:p>
    <w:p w14:paraId="3ED4F0F5" w14:textId="77777777" w:rsidR="00E35F7D" w:rsidRDefault="00E35F7D" w:rsidP="00E35F7D">
      <w:pPr>
        <w:pStyle w:val="1-"/>
        <w:rPr>
          <w:lang w:eastAsia="ru-RU"/>
        </w:rPr>
      </w:pPr>
      <w:r w:rsidRPr="00AB7796">
        <w:rPr>
          <w:lang w:eastAsia="ru-RU"/>
        </w:rPr>
        <w:t xml:space="preserve"> </w:t>
      </w:r>
      <w:r>
        <w:rPr>
          <w:lang w:eastAsia="ru-RU"/>
        </w:rPr>
        <w:t xml:space="preserve">Условия труда – </w:t>
      </w:r>
      <w:r w:rsidRPr="00D0376D">
        <w:t xml:space="preserve">автоматически проставляется значение </w:t>
      </w:r>
      <w:r>
        <w:t>Условия труда</w:t>
      </w:r>
      <w:r w:rsidRPr="00D0376D">
        <w:t>, которое</w:t>
      </w:r>
      <w:r>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Необходимо предусмотреть возможность корректировки значения пользователем</w:t>
      </w:r>
      <w:r>
        <w:rPr>
          <w:lang w:eastAsia="ru-RU"/>
        </w:rPr>
        <w:t xml:space="preserve"> (выбор значения из справочника Условия труда);</w:t>
      </w:r>
    </w:p>
    <w:p w14:paraId="0A2CC857" w14:textId="77777777" w:rsidR="00E35F7D" w:rsidRDefault="00E35F7D" w:rsidP="00E35F7D">
      <w:pPr>
        <w:pStyle w:val="1-"/>
        <w:rPr>
          <w:lang w:eastAsia="ru-RU"/>
        </w:rPr>
      </w:pPr>
      <w:r w:rsidRPr="00AB7796">
        <w:rPr>
          <w:lang w:eastAsia="ru-RU"/>
        </w:rPr>
        <w:t>Особые условия труда</w:t>
      </w:r>
      <w:r>
        <w:rPr>
          <w:lang w:eastAsia="ru-RU"/>
        </w:rPr>
        <w:t xml:space="preserve"> – </w:t>
      </w:r>
      <w:r w:rsidRPr="00D0376D">
        <w:t xml:space="preserve">автоматически проставляется значение </w:t>
      </w:r>
      <w:r>
        <w:t>Особые условия труда</w:t>
      </w:r>
      <w:r w:rsidRPr="00D0376D">
        <w:t>, которое</w:t>
      </w:r>
      <w:r>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Необходимо предусмотреть возможность корректировки значения пользователем</w:t>
      </w:r>
      <w:r>
        <w:rPr>
          <w:lang w:eastAsia="ru-RU"/>
        </w:rPr>
        <w:t xml:space="preserve"> (выбор значения из справочника Особые условия труда);</w:t>
      </w:r>
    </w:p>
    <w:p w14:paraId="730E6335" w14:textId="77777777" w:rsidR="00434C22" w:rsidRPr="00AB7796" w:rsidRDefault="00434C22" w:rsidP="00434C22">
      <w:pPr>
        <w:pStyle w:val="1-"/>
        <w:numPr>
          <w:ilvl w:val="0"/>
          <w:numId w:val="0"/>
        </w:numPr>
        <w:ind w:left="357" w:hanging="357"/>
        <w:rPr>
          <w:lang w:eastAsia="ru-RU"/>
        </w:rPr>
      </w:pPr>
    </w:p>
    <w:p w14:paraId="0A00CB8A" w14:textId="77777777" w:rsidR="00E35F7D" w:rsidRDefault="00E35F7D" w:rsidP="00E35F7D">
      <w:pPr>
        <w:pStyle w:val="1-"/>
        <w:numPr>
          <w:ilvl w:val="0"/>
          <w:numId w:val="0"/>
        </w:numPr>
      </w:pPr>
      <w:r>
        <w:t>Если в Учетной политике предприятия установлен флаг «</w:t>
      </w:r>
      <w:r w:rsidRPr="009611FF">
        <w:rPr>
          <w:rFonts w:eastAsia="Times New Roman" w:cs="Times New Roman"/>
          <w:szCs w:val="20"/>
          <w:lang w:eastAsia="ru-RU"/>
        </w:rPr>
        <w:t>Использование Штатного расписания</w:t>
      </w:r>
      <w:r>
        <w:t>», и при формировании документа использовался документ Вакансия, то заполнение полей Вид оплаты – Особые условия труда производится значениями, указанными в документе Вакансия, выбранном пользователем (Новое место работы, Должность).</w:t>
      </w:r>
    </w:p>
    <w:p w14:paraId="5B8D142B" w14:textId="77777777" w:rsidR="00F91581" w:rsidRDefault="00E35F7D" w:rsidP="00E35F7D">
      <w:pPr>
        <w:pStyle w:val="1-"/>
        <w:rPr>
          <w:lang w:eastAsia="ru-RU"/>
        </w:rPr>
      </w:pPr>
      <w:r>
        <w:rPr>
          <w:lang w:eastAsia="ru-RU"/>
        </w:rPr>
        <w:t>Структура оплаты – в данном</w:t>
      </w:r>
      <w:r w:rsidR="00BB0913">
        <w:rPr>
          <w:lang w:eastAsia="ru-RU"/>
        </w:rPr>
        <w:t xml:space="preserve"> поле автоматически указывается перечень дополнительных начислений и постоянных удержаний, которые имеются у сотрудника.</w:t>
      </w:r>
    </w:p>
    <w:p w14:paraId="4E4BA7D0" w14:textId="77777777" w:rsidR="00BB0913" w:rsidRDefault="00BB0913" w:rsidP="00BB0913">
      <w:pPr>
        <w:pStyle w:val="1-"/>
        <w:numPr>
          <w:ilvl w:val="0"/>
          <w:numId w:val="0"/>
        </w:numPr>
        <w:rPr>
          <w:lang w:eastAsia="ru-RU"/>
        </w:rPr>
      </w:pPr>
      <w:r>
        <w:rPr>
          <w:lang w:eastAsia="ru-RU"/>
        </w:rPr>
        <w:t xml:space="preserve">Необходимо предусмотреть возможность корректировки </w:t>
      </w:r>
      <w:r w:rsidR="000B00C6">
        <w:rPr>
          <w:lang w:eastAsia="ru-RU"/>
        </w:rPr>
        <w:t>имеющихся дополнительных начислений и постоянных удержаний сотрудника. Для этого необходимо предусмотреть наличие дополнительного экрана, на котором будут отображаться данные о дополнительных начислениях и постоянных удержаниях и будет производиться корректировка данных.</w:t>
      </w:r>
    </w:p>
    <w:p w14:paraId="4771A982" w14:textId="77777777" w:rsidR="00CA3ECF" w:rsidRPr="001C0A20" w:rsidRDefault="000B00C6" w:rsidP="002633E9">
      <w:pPr>
        <w:pStyle w:val="a5"/>
        <w:rPr>
          <w:i/>
          <w:noProof/>
          <w:lang w:eastAsia="ru-RU"/>
        </w:rPr>
      </w:pPr>
      <w:r w:rsidRPr="001C0A20">
        <w:rPr>
          <w:i/>
          <w:noProof/>
          <w:lang w:eastAsia="ru-RU"/>
        </w:rPr>
        <w:t>Таблица Дополнительные начисления должна включать:</w:t>
      </w:r>
    </w:p>
    <w:p w14:paraId="6E80BCFC" w14:textId="77777777" w:rsidR="000B00C6" w:rsidRDefault="000B00C6" w:rsidP="000B00C6">
      <w:pPr>
        <w:pStyle w:val="1-"/>
      </w:pPr>
      <w:r>
        <w:t>№ п/п – порядковый номер строки;</w:t>
      </w:r>
    </w:p>
    <w:p w14:paraId="5BDF0ACD" w14:textId="77777777" w:rsidR="000B00C6" w:rsidRDefault="000B00C6" w:rsidP="000B00C6">
      <w:pPr>
        <w:pStyle w:val="1-"/>
      </w:pPr>
      <w:r>
        <w:t>Сотрудник – ФИО сотрудника;</w:t>
      </w:r>
      <w:r w:rsidRPr="00DE557F">
        <w:t xml:space="preserve"> </w:t>
      </w:r>
    </w:p>
    <w:p w14:paraId="16AE5309" w14:textId="77777777" w:rsidR="000B00C6" w:rsidRDefault="000B00C6" w:rsidP="000B00C6">
      <w:pPr>
        <w:pStyle w:val="1-"/>
      </w:pPr>
      <w:r>
        <w:t>Табельный номер – табельный номер сотрудника;</w:t>
      </w:r>
    </w:p>
    <w:p w14:paraId="38B43DB6" w14:textId="77777777" w:rsidR="000B00C6" w:rsidRDefault="000B00C6" w:rsidP="000B00C6">
      <w:pPr>
        <w:pStyle w:val="1-"/>
      </w:pPr>
      <w:r>
        <w:t>Наименование надбавки/доплаты – наименование устанавливаемой надбавки/доплаты;</w:t>
      </w:r>
    </w:p>
    <w:p w14:paraId="75B046DB" w14:textId="77777777" w:rsidR="000B00C6" w:rsidRDefault="000B00C6" w:rsidP="000B00C6">
      <w:pPr>
        <w:pStyle w:val="1-"/>
      </w:pPr>
      <w:r>
        <w:t>Дата начала начисления - указывается дата начала начисления устанавливаемой надбавки/доплаты;</w:t>
      </w:r>
    </w:p>
    <w:p w14:paraId="069B344D" w14:textId="77777777" w:rsidR="000B00C6" w:rsidRPr="005D2F5A" w:rsidRDefault="000B00C6" w:rsidP="000B00C6">
      <w:pPr>
        <w:pStyle w:val="1-"/>
      </w:pPr>
      <w:r>
        <w:t>Дата окончания начисления - указывается дата окончания начисления устанавливаемой надбавки/доплаты (при наличии)</w:t>
      </w:r>
      <w:r>
        <w:rPr>
          <w:color w:val="000000"/>
          <w:szCs w:val="20"/>
        </w:rPr>
        <w:t>;</w:t>
      </w:r>
    </w:p>
    <w:p w14:paraId="0B322174" w14:textId="77777777" w:rsidR="000B00C6" w:rsidRDefault="000B00C6" w:rsidP="000B00C6">
      <w:pPr>
        <w:pStyle w:val="1-"/>
      </w:pPr>
      <w:r>
        <w:t>Размер надбавки/доплаты – включает в себя следующие поля: % надбавки/доплаты, от (указывается исходя от чего рассчитывается процент надбавки,), сумма (руб.);</w:t>
      </w:r>
    </w:p>
    <w:p w14:paraId="1D3A0A74" w14:textId="77777777" w:rsidR="000B00C6" w:rsidRDefault="000B00C6" w:rsidP="000B00C6">
      <w:pPr>
        <w:pStyle w:val="1-"/>
      </w:pPr>
      <w:r>
        <w:t>Периодичность начисления – указывается периодичность начисления установленной надбавки/доплаты;</w:t>
      </w:r>
    </w:p>
    <w:p w14:paraId="56AFB72A" w14:textId="77777777" w:rsidR="000B00C6" w:rsidRDefault="000B00C6" w:rsidP="000B00C6">
      <w:pPr>
        <w:pStyle w:val="1-"/>
      </w:pPr>
      <w:r>
        <w:t>Условие попадания в расчет – указывается условие попадания в расчет установленной надбавки/доплаты.</w:t>
      </w:r>
    </w:p>
    <w:p w14:paraId="2E12BAD9" w14:textId="77777777" w:rsidR="000B00C6" w:rsidRDefault="000B00C6" w:rsidP="002633E9">
      <w:pPr>
        <w:pStyle w:val="a5"/>
        <w:rPr>
          <w:noProof/>
          <w:lang w:eastAsia="ru-RU"/>
        </w:rPr>
      </w:pPr>
      <w:r>
        <w:rPr>
          <w:noProof/>
          <w:lang w:eastAsia="ru-RU"/>
        </w:rPr>
        <w:t xml:space="preserve">В таблицу проставляются все дополнительные постоянные начисления, которые были установлены сотруднику на дату формирования документа. Данные берутся из карточки сотрудника. </w:t>
      </w:r>
    </w:p>
    <w:p w14:paraId="1F96E296" w14:textId="77777777" w:rsidR="000B00C6" w:rsidRDefault="000B00C6" w:rsidP="002633E9">
      <w:pPr>
        <w:pStyle w:val="a5"/>
        <w:rPr>
          <w:noProof/>
          <w:lang w:eastAsia="ru-RU"/>
        </w:rPr>
      </w:pPr>
      <w:r>
        <w:rPr>
          <w:noProof/>
          <w:lang w:eastAsia="ru-RU"/>
        </w:rPr>
        <w:t>Должна быть предоставлена возможность корректировки значений пользователем и возможность добавления нового дополнительного начисления.</w:t>
      </w:r>
    </w:p>
    <w:p w14:paraId="7A7F6077" w14:textId="77777777" w:rsidR="000B00C6" w:rsidRDefault="000B00C6" w:rsidP="002633E9">
      <w:pPr>
        <w:pStyle w:val="a5"/>
        <w:rPr>
          <w:noProof/>
          <w:lang w:eastAsia="ru-RU"/>
        </w:rPr>
      </w:pPr>
      <w:r>
        <w:rPr>
          <w:noProof/>
          <w:lang w:eastAsia="ru-RU"/>
        </w:rPr>
        <w:t>П</w:t>
      </w:r>
      <w:r w:rsidR="001C0A20">
        <w:rPr>
          <w:noProof/>
          <w:lang w:eastAsia="ru-RU"/>
        </w:rPr>
        <w:t xml:space="preserve">ри необходимости отмены дополнительного начисления пользователем проставляется значение в поле Дата окончания начисления. После сохранения документа в программе формируется Приказ об отмене надбавок работника. Необходимо предоставить пользователю возможность выбора даты формирования приказа, также необходимо предоставить пользователю возможность перехода на карточку Приказа об отмене надбавок. </w:t>
      </w:r>
    </w:p>
    <w:p w14:paraId="03A4BC7B" w14:textId="77777777" w:rsidR="001C0A20" w:rsidRDefault="001C0A20" w:rsidP="002633E9">
      <w:pPr>
        <w:pStyle w:val="a5"/>
        <w:rPr>
          <w:noProof/>
          <w:lang w:eastAsia="ru-RU"/>
        </w:rPr>
      </w:pPr>
      <w:r>
        <w:rPr>
          <w:noProof/>
          <w:lang w:eastAsia="ru-RU"/>
        </w:rPr>
        <w:t xml:space="preserve">Заполнение полей при необходимости добавления нового дополнительного начисления производится в соответствии с правилами, описанными в п. 5.2.2. Приказы об установлении </w:t>
      </w:r>
      <w:r>
        <w:rPr>
          <w:noProof/>
          <w:lang w:eastAsia="ru-RU"/>
        </w:rPr>
        <w:lastRenderedPageBreak/>
        <w:t>надбавок/доплат работнику.</w:t>
      </w:r>
      <w:r w:rsidRPr="001C0A20">
        <w:rPr>
          <w:noProof/>
          <w:lang w:eastAsia="ru-RU"/>
        </w:rPr>
        <w:t xml:space="preserve"> </w:t>
      </w:r>
      <w:r>
        <w:rPr>
          <w:noProof/>
          <w:lang w:eastAsia="ru-RU"/>
        </w:rPr>
        <w:t>После сохранения документа в программе формируется Приказ об установлении надбавок/доплат работнику. Необходимо предоставить пользователю возможность выбора даты формирования приказа, также необходимо предоставить пользователю возможность перехода на карточку Приказа об установлении надбавок/доплат работнику.</w:t>
      </w:r>
    </w:p>
    <w:p w14:paraId="61DF68EA" w14:textId="77777777" w:rsidR="002C301A" w:rsidRPr="001C0A20" w:rsidRDefault="002C301A" w:rsidP="002C301A">
      <w:pPr>
        <w:pStyle w:val="a5"/>
        <w:rPr>
          <w:i/>
          <w:noProof/>
          <w:lang w:eastAsia="ru-RU"/>
        </w:rPr>
      </w:pPr>
      <w:r w:rsidRPr="001C0A20">
        <w:rPr>
          <w:i/>
          <w:noProof/>
          <w:lang w:eastAsia="ru-RU"/>
        </w:rPr>
        <w:t xml:space="preserve">Таблица </w:t>
      </w:r>
      <w:r w:rsidR="00BF0634">
        <w:rPr>
          <w:i/>
          <w:noProof/>
          <w:lang w:eastAsia="ru-RU"/>
        </w:rPr>
        <w:t>Постоянные удержания</w:t>
      </w:r>
      <w:r w:rsidRPr="001C0A20">
        <w:rPr>
          <w:i/>
          <w:noProof/>
          <w:lang w:eastAsia="ru-RU"/>
        </w:rPr>
        <w:t xml:space="preserve"> должна включать:</w:t>
      </w:r>
    </w:p>
    <w:p w14:paraId="52C8B59E" w14:textId="77777777" w:rsidR="00BF0634" w:rsidRDefault="00BF0634" w:rsidP="00BF0634">
      <w:pPr>
        <w:pStyle w:val="1-"/>
      </w:pPr>
      <w:r>
        <w:t>№ п/п – порядковый номер строки;</w:t>
      </w:r>
    </w:p>
    <w:p w14:paraId="78EC5BB7" w14:textId="77777777" w:rsidR="00BF0634" w:rsidRDefault="00BF0634" w:rsidP="00BF0634">
      <w:pPr>
        <w:pStyle w:val="1-"/>
      </w:pPr>
      <w:r>
        <w:t>Сотрудник – ФИО сотрудника;</w:t>
      </w:r>
      <w:r w:rsidRPr="00DE557F">
        <w:t xml:space="preserve"> </w:t>
      </w:r>
    </w:p>
    <w:p w14:paraId="1E877C36" w14:textId="77777777" w:rsidR="00BF0634" w:rsidRDefault="00BF0634" w:rsidP="00BF0634">
      <w:pPr>
        <w:pStyle w:val="1-"/>
      </w:pPr>
      <w:r>
        <w:t>Табельный номер – табельный номер сотрудника;</w:t>
      </w:r>
    </w:p>
    <w:p w14:paraId="4EB4D97D" w14:textId="77777777" w:rsidR="00BF0634" w:rsidRDefault="00BF0634" w:rsidP="00BF0634">
      <w:pPr>
        <w:pStyle w:val="1-"/>
      </w:pPr>
      <w:r>
        <w:t>Наименование удержания – наименование установленного постоянного удержания;</w:t>
      </w:r>
    </w:p>
    <w:p w14:paraId="0B088141" w14:textId="77777777" w:rsidR="00BF0634" w:rsidRDefault="00BF0634" w:rsidP="00BF0634">
      <w:pPr>
        <w:pStyle w:val="1-"/>
      </w:pPr>
      <w:r>
        <w:t>Ставка - указывается процентное значение установленного удержания;</w:t>
      </w:r>
    </w:p>
    <w:p w14:paraId="60536338" w14:textId="77777777" w:rsidR="00BF0634" w:rsidRDefault="00BF0634" w:rsidP="00BF0634">
      <w:pPr>
        <w:pStyle w:val="1-"/>
      </w:pPr>
      <w:r>
        <w:t>Сумма – указывается сумма удержания;</w:t>
      </w:r>
    </w:p>
    <w:p w14:paraId="7A12358E" w14:textId="77777777" w:rsidR="00BF0634" w:rsidRDefault="00BF0634" w:rsidP="00BF0634">
      <w:pPr>
        <w:pStyle w:val="1-"/>
      </w:pPr>
      <w:r>
        <w:t>Максимальная сумма - указывается максимальная сумма удержания (при наличии);</w:t>
      </w:r>
    </w:p>
    <w:p w14:paraId="279D7D1A" w14:textId="77777777" w:rsidR="00BF0634" w:rsidRDefault="00BF0634" w:rsidP="00BF0634">
      <w:pPr>
        <w:pStyle w:val="1-"/>
      </w:pPr>
      <w:r>
        <w:t>Дата начала удержания – указывается дата начала удержания;</w:t>
      </w:r>
    </w:p>
    <w:p w14:paraId="5FD5134E" w14:textId="77777777" w:rsidR="00BF0634" w:rsidRPr="005D2F5A" w:rsidRDefault="00BF0634" w:rsidP="00BF0634">
      <w:pPr>
        <w:pStyle w:val="1-"/>
      </w:pPr>
      <w:r>
        <w:t>Дата окончания удержания – указывается дата окончания удержания (при наличии)</w:t>
      </w:r>
      <w:r>
        <w:rPr>
          <w:color w:val="000000"/>
          <w:szCs w:val="20"/>
        </w:rPr>
        <w:t>;</w:t>
      </w:r>
    </w:p>
    <w:p w14:paraId="0C526E68" w14:textId="77777777" w:rsidR="00BF0634" w:rsidRDefault="00BF0634" w:rsidP="00BF0634">
      <w:pPr>
        <w:pStyle w:val="1-"/>
      </w:pPr>
      <w:r>
        <w:t>Условие попадания в расчет – указывается условие попадания в расчет данного удержания.</w:t>
      </w:r>
    </w:p>
    <w:p w14:paraId="516241CE" w14:textId="77777777" w:rsidR="00BF0634" w:rsidRDefault="00BF0634" w:rsidP="00BF0634">
      <w:pPr>
        <w:pStyle w:val="a5"/>
        <w:rPr>
          <w:noProof/>
          <w:lang w:eastAsia="ru-RU"/>
        </w:rPr>
      </w:pPr>
      <w:r>
        <w:rPr>
          <w:noProof/>
          <w:lang w:eastAsia="ru-RU"/>
        </w:rPr>
        <w:t xml:space="preserve">В таблицу проставляются все постоянные удержания, которые были установлены сотруднику на дату формирования документа. Данные берутся из карточки сотрудника. </w:t>
      </w:r>
    </w:p>
    <w:p w14:paraId="41835440" w14:textId="77777777" w:rsidR="00BF0634" w:rsidRDefault="00BF0634" w:rsidP="00BF0634">
      <w:pPr>
        <w:pStyle w:val="a5"/>
        <w:rPr>
          <w:noProof/>
          <w:lang w:eastAsia="ru-RU"/>
        </w:rPr>
      </w:pPr>
      <w:r>
        <w:rPr>
          <w:noProof/>
          <w:lang w:eastAsia="ru-RU"/>
        </w:rPr>
        <w:t>Должна быть предоставлена возможность корректировки значений пользователем и возможность добавления нового постоянного удержания.</w:t>
      </w:r>
    </w:p>
    <w:p w14:paraId="664401FA" w14:textId="77777777" w:rsidR="00BF0634" w:rsidRDefault="00BF0634" w:rsidP="00BF0634">
      <w:pPr>
        <w:pStyle w:val="a5"/>
        <w:rPr>
          <w:noProof/>
          <w:lang w:eastAsia="ru-RU"/>
        </w:rPr>
      </w:pPr>
      <w:r>
        <w:rPr>
          <w:noProof/>
          <w:lang w:eastAsia="ru-RU"/>
        </w:rPr>
        <w:t xml:space="preserve">При необходимости отмены постоянного удержания пользователем проставляется значение в поле Дата окончания удержания. После сохранения документа в карточке сотрудника формируется запись об отмене удержания. </w:t>
      </w:r>
    </w:p>
    <w:p w14:paraId="5A0CAEC8" w14:textId="77777777" w:rsidR="00BF0634" w:rsidRDefault="00BF0634" w:rsidP="00BF0634">
      <w:pPr>
        <w:spacing w:before="100" w:beforeAutospacing="1" w:after="100" w:afterAutospacing="1" w:line="240" w:lineRule="auto"/>
        <w:jc w:val="both"/>
        <w:rPr>
          <w:noProof/>
          <w:lang w:eastAsia="ru-RU"/>
        </w:rPr>
      </w:pPr>
      <w:r>
        <w:rPr>
          <w:noProof/>
          <w:lang w:eastAsia="ru-RU"/>
        </w:rPr>
        <w:t xml:space="preserve">Заполнение полей при необходимости добавления нового постоянного удержания производится в соответствии с правилами, описанными в п. 5.1.1.1 Мастер приказов о приеме на работы </w:t>
      </w:r>
      <w:r w:rsidRPr="00BF0634">
        <w:rPr>
          <w:noProof/>
          <w:lang w:eastAsia="ru-RU"/>
        </w:rPr>
        <w:t>(</w:t>
      </w:r>
      <w:r w:rsidRPr="00BF0634">
        <w:rPr>
          <w:rFonts w:eastAsia="Times New Roman" w:cs="Times New Roman"/>
          <w:szCs w:val="20"/>
          <w:lang w:eastAsia="ru-RU"/>
        </w:rPr>
        <w:t>Ввод постоянных удержаний сотрудника)</w:t>
      </w:r>
      <w:r w:rsidRPr="00BF0634">
        <w:rPr>
          <w:noProof/>
          <w:lang w:eastAsia="ru-RU"/>
        </w:rPr>
        <w:t>.</w:t>
      </w:r>
      <w:r w:rsidRPr="001C0A20">
        <w:rPr>
          <w:noProof/>
          <w:lang w:eastAsia="ru-RU"/>
        </w:rPr>
        <w:t xml:space="preserve"> </w:t>
      </w:r>
      <w:r>
        <w:rPr>
          <w:noProof/>
          <w:lang w:eastAsia="ru-RU"/>
        </w:rPr>
        <w:t>После сохранения в карточке сотрудника формируется запись о новом постоянном удержании.</w:t>
      </w:r>
    </w:p>
    <w:p w14:paraId="339A1C21" w14:textId="77777777" w:rsidR="00CA3ECF" w:rsidRDefault="00CA3ECF" w:rsidP="00CA3ECF">
      <w:pPr>
        <w:pStyle w:val="1-"/>
        <w:numPr>
          <w:ilvl w:val="0"/>
          <w:numId w:val="0"/>
        </w:numPr>
      </w:pPr>
      <w:r>
        <w:t>Необходимо предусмотреть возможнос</w:t>
      </w:r>
      <w:r w:rsidR="001C0A20">
        <w:t>ть формирования печатной формы П</w:t>
      </w:r>
      <w:r>
        <w:t>риказа</w:t>
      </w:r>
      <w:r w:rsidR="001C0A20">
        <w:t xml:space="preserve"> о переводе работника</w:t>
      </w:r>
      <w:r>
        <w:t>. Печатная форма должна соответствовать форме приказа «Приказ (распоряжение) о переводе работника на другую работу» (Унифицированная форма N Т-5) (ОКУД 0301004) или форме приказа «Приказ (распоряжение) о переводе работников на другую работу» (Унифицированная форма N Т-5а) (ОКУД 0301004).  Формы приказа добавлены в формуляры (раздел 8). Заполнение формы производится в соответствии с данными, введенными в бланке-редакторе.</w:t>
      </w:r>
    </w:p>
    <w:p w14:paraId="3A35DFED" w14:textId="77777777" w:rsidR="00BB0913" w:rsidRDefault="00BB0913" w:rsidP="00CA3ECF">
      <w:pPr>
        <w:pStyle w:val="1-"/>
        <w:numPr>
          <w:ilvl w:val="0"/>
          <w:numId w:val="0"/>
        </w:numPr>
      </w:pPr>
      <w:r>
        <w:t>При формировании приказа необходимо предоставить пользователю возможность выбора даты приказа.</w:t>
      </w:r>
    </w:p>
    <w:p w14:paraId="3FDC5AF1" w14:textId="77777777" w:rsidR="00CA3ECF" w:rsidRDefault="00CA3ECF" w:rsidP="00CA3ECF">
      <w:pPr>
        <w:pStyle w:val="1-"/>
        <w:numPr>
          <w:ilvl w:val="0"/>
          <w:numId w:val="0"/>
        </w:numPr>
      </w:pPr>
      <w:r>
        <w:t xml:space="preserve">При сохранении документа </w:t>
      </w:r>
      <w:r w:rsidR="00E35F7D">
        <w:t>необходимо предусмотреть автоматическое формирование документа (бланк-приказа) Приказ о переводе работника и добавления данного приказа в картотеку Приказов о переводе работников. И</w:t>
      </w:r>
      <w:r>
        <w:t>змененные данные вносятся в карточку сотрудника (блок Трудоустройство и блок Постоянные начисления).</w:t>
      </w:r>
    </w:p>
    <w:p w14:paraId="0399B336" w14:textId="77777777" w:rsidR="00CA3ECF" w:rsidRDefault="00CA3ECF" w:rsidP="00CA3ECF">
      <w:pPr>
        <w:pStyle w:val="a5"/>
      </w:pPr>
    </w:p>
    <w:p w14:paraId="3A7CC20F" w14:textId="77777777" w:rsidR="00842D2C" w:rsidRDefault="00842D2C" w:rsidP="002633E9">
      <w:pPr>
        <w:pStyle w:val="a5"/>
        <w:rPr>
          <w:noProof/>
          <w:lang w:eastAsia="ru-RU"/>
        </w:rPr>
      </w:pPr>
    </w:p>
    <w:p w14:paraId="5F2D9011" w14:textId="77777777" w:rsidR="00842D2C" w:rsidRDefault="00842D2C" w:rsidP="00842D2C">
      <w:pPr>
        <w:pStyle w:val="4-0"/>
        <w:rPr>
          <w:noProof/>
          <w:lang w:eastAsia="ru-RU"/>
        </w:rPr>
      </w:pPr>
      <w:r>
        <w:rPr>
          <w:noProof/>
          <w:lang w:eastAsia="ru-RU"/>
        </w:rPr>
        <w:t xml:space="preserve"> </w:t>
      </w:r>
      <w:bookmarkStart w:id="81" w:name="_Toc55310199"/>
      <w:r>
        <w:rPr>
          <w:noProof/>
          <w:lang w:eastAsia="ru-RU"/>
        </w:rPr>
        <w:t>Мастер приказов Увольнение сотрудника.</w:t>
      </w:r>
      <w:bookmarkEnd w:id="81"/>
    </w:p>
    <w:p w14:paraId="71FCB51D" w14:textId="77777777" w:rsidR="001D48D6" w:rsidRDefault="001D48D6" w:rsidP="002633E9">
      <w:pPr>
        <w:pStyle w:val="a5"/>
      </w:pPr>
    </w:p>
    <w:p w14:paraId="06BD0AAE" w14:textId="77777777" w:rsidR="001A39AD" w:rsidRDefault="001A39AD" w:rsidP="001A39AD">
      <w:pPr>
        <w:pStyle w:val="a5"/>
      </w:pPr>
      <w:r>
        <w:t xml:space="preserve">Действие предназначено для формирования документов при </w:t>
      </w:r>
      <w:r w:rsidR="003C5DEB">
        <w:t>увольнении сотрудников</w:t>
      </w:r>
      <w:r>
        <w:t>.</w:t>
      </w:r>
    </w:p>
    <w:p w14:paraId="1D4F737B" w14:textId="77777777" w:rsidR="001A39AD" w:rsidRDefault="001A39AD" w:rsidP="001A39AD">
      <w:pPr>
        <w:pStyle w:val="a5"/>
      </w:pPr>
      <w:r>
        <w:t xml:space="preserve">Необходимо предусмотреть возможность </w:t>
      </w:r>
      <w:r w:rsidR="003C5DEB">
        <w:t>увольнения</w:t>
      </w:r>
      <w:r>
        <w:t xml:space="preserve"> списка (группы) сотрудников. В данном случае необходимо допустить возможность выбора нескольких сотрудников и соответственно указания </w:t>
      </w:r>
      <w:r w:rsidR="00D673ED">
        <w:t>даты увольнения</w:t>
      </w:r>
      <w:r>
        <w:t xml:space="preserve"> для каждого сотрудника.</w:t>
      </w:r>
    </w:p>
    <w:p w14:paraId="0C0DE6FD" w14:textId="77777777" w:rsidR="001A39AD" w:rsidRDefault="001A39AD" w:rsidP="001A39AD">
      <w:pPr>
        <w:pStyle w:val="a5"/>
      </w:pPr>
      <w:r>
        <w:lastRenderedPageBreak/>
        <w:t xml:space="preserve">После выбора предприятия и выбора действия </w:t>
      </w:r>
      <w:r w:rsidR="00D673ED">
        <w:t>Увольнение</w:t>
      </w:r>
      <w:r>
        <w:t xml:space="preserve"> необходимо предусмотреть появление окна, содержащего следующие поля:</w:t>
      </w:r>
    </w:p>
    <w:p w14:paraId="0C633F52" w14:textId="77777777" w:rsidR="001A39AD" w:rsidRDefault="001A39AD" w:rsidP="001A39AD">
      <w:pPr>
        <w:pStyle w:val="1-"/>
      </w:pPr>
      <w:r>
        <w:t xml:space="preserve">Дата </w:t>
      </w:r>
      <w:r w:rsidR="00D673ED">
        <w:t>увольнения</w:t>
      </w:r>
      <w:r>
        <w:t xml:space="preserve"> - проставляется дата </w:t>
      </w:r>
      <w:r w:rsidR="00D673ED">
        <w:t>увольнения</w:t>
      </w:r>
      <w:r>
        <w:t xml:space="preserve"> сотрудника (сотрудников) (по умолчани</w:t>
      </w:r>
      <w:r w:rsidR="00D673ED">
        <w:t>ю устанавливается текущая дата)</w:t>
      </w:r>
      <w:r>
        <w:t>;</w:t>
      </w:r>
    </w:p>
    <w:p w14:paraId="5680E43C" w14:textId="77777777" w:rsidR="001A39AD" w:rsidRDefault="001A39AD" w:rsidP="001A39AD">
      <w:pPr>
        <w:pStyle w:val="1-"/>
      </w:pPr>
      <w:r>
        <w:t>Флаг «Групповой»</w:t>
      </w:r>
      <w:r w:rsidRPr="00230A25">
        <w:t xml:space="preserve"> </w:t>
      </w:r>
      <w:r>
        <w:t>- в установленном виде предоставляет возможность формирования приказа для группы сотрудников. Устанавливается пользователем вручную;</w:t>
      </w:r>
    </w:p>
    <w:p w14:paraId="29C0BB86" w14:textId="77777777" w:rsidR="001A39AD" w:rsidRDefault="001A39AD" w:rsidP="001A39AD">
      <w:pPr>
        <w:pStyle w:val="1-"/>
        <w:rPr>
          <w:noProof/>
          <w:lang w:eastAsia="ru-RU"/>
        </w:rPr>
      </w:pPr>
      <w:r>
        <w:rPr>
          <w:noProof/>
          <w:lang w:eastAsia="ru-RU"/>
        </w:rPr>
        <w:t xml:space="preserve">Сотрудник - </w:t>
      </w:r>
      <w:r w:rsidRPr="003D7D19">
        <w:t>ФИО сотрудника. Выбор из справочника Сотрудники</w:t>
      </w:r>
      <w:r>
        <w:t xml:space="preserve">. Необходимо предусмотреть возможность выбора нескольких сотрудников (списка сотрудников). После выбора сотрудника (сотрудников) формируется табличная часть, каждая строка которой содержит информацию </w:t>
      </w:r>
      <w:r w:rsidR="00D673ED">
        <w:t>об увольнении</w:t>
      </w:r>
      <w:r>
        <w:t xml:space="preserve"> одного сотрудника.</w:t>
      </w:r>
    </w:p>
    <w:p w14:paraId="61E6C278" w14:textId="77777777" w:rsidR="001A39AD" w:rsidRDefault="001A39AD" w:rsidP="001A39AD">
      <w:pPr>
        <w:pStyle w:val="1-"/>
        <w:numPr>
          <w:ilvl w:val="0"/>
          <w:numId w:val="0"/>
        </w:numPr>
        <w:rPr>
          <w:lang w:eastAsia="ru-RU"/>
        </w:rPr>
      </w:pPr>
      <w:r>
        <w:rPr>
          <w:lang w:eastAsia="ru-RU"/>
        </w:rPr>
        <w:t>Таблица содержит следующие столбцы:</w:t>
      </w:r>
    </w:p>
    <w:p w14:paraId="6CBF57AC" w14:textId="77777777" w:rsidR="00D673ED" w:rsidRDefault="00D673ED" w:rsidP="00D673ED">
      <w:pPr>
        <w:pStyle w:val="1-"/>
      </w:pPr>
      <w:r>
        <w:t>№ п/п – порядковый номер строки;</w:t>
      </w:r>
    </w:p>
    <w:p w14:paraId="039358C6" w14:textId="77777777" w:rsidR="00D673ED" w:rsidRDefault="00D673ED" w:rsidP="00D673ED">
      <w:pPr>
        <w:pStyle w:val="1-"/>
      </w:pPr>
      <w:r>
        <w:t>Сотрудник – ФИО сотрудника. Выбор из справочника Сотрудники;</w:t>
      </w:r>
    </w:p>
    <w:p w14:paraId="46C15E00" w14:textId="77777777" w:rsidR="00D673ED" w:rsidRDefault="00D673ED" w:rsidP="00D673ED">
      <w:pPr>
        <w:pStyle w:val="1-"/>
      </w:pPr>
      <w:r>
        <w:t>Табельный номер -</w:t>
      </w:r>
      <w:r w:rsidRPr="006C3A27">
        <w:t xml:space="preserve"> </w:t>
      </w:r>
      <w:r>
        <w:t>указывается табельный номер сотрудника;</w:t>
      </w:r>
    </w:p>
    <w:p w14:paraId="033FF714" w14:textId="77777777" w:rsidR="00D673ED" w:rsidRDefault="00D673ED" w:rsidP="00D673ED">
      <w:pPr>
        <w:pStyle w:val="1-"/>
      </w:pPr>
      <w:r>
        <w:t>Подразделение, должность, период работы – автоматически проставляется наименование подразделения, в котором работает сотрудник, наименование должности, на которой работает сотрудник,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47F65BE9" w14:textId="77777777" w:rsidR="00D673ED" w:rsidRDefault="00D673ED" w:rsidP="00D673ED">
      <w:pPr>
        <w:pStyle w:val="1-"/>
      </w:pPr>
      <w:r>
        <w:t>Дата увольнения- дата увольнения сотрудника. Вносится пользователем вручную;</w:t>
      </w:r>
    </w:p>
    <w:p w14:paraId="5130C27A" w14:textId="77777777" w:rsidR="00D673ED" w:rsidRDefault="00D673ED" w:rsidP="00D673ED">
      <w:pPr>
        <w:pStyle w:val="1-"/>
      </w:pPr>
      <w:r>
        <w:t>Причина увольнения – выбор из справочника Причины увольнения работников;</w:t>
      </w:r>
    </w:p>
    <w:p w14:paraId="56A1A214" w14:textId="77777777" w:rsidR="00D673ED" w:rsidRDefault="00D673ED" w:rsidP="00D673ED">
      <w:pPr>
        <w:pStyle w:val="1-"/>
      </w:pPr>
      <w:r>
        <w:t>Пункт трудового Кодекса РФ, Статья Трудового Кодекса РФ – указывается пункт и статья ТК РФ, соответствующие выбранной причине увольнения.</w:t>
      </w:r>
    </w:p>
    <w:p w14:paraId="11D3B85A" w14:textId="77777777" w:rsidR="00D673ED" w:rsidRDefault="00D673ED" w:rsidP="00D673ED">
      <w:pPr>
        <w:pStyle w:val="1-"/>
        <w:numPr>
          <w:ilvl w:val="0"/>
          <w:numId w:val="0"/>
        </w:numPr>
      </w:pPr>
      <w:r>
        <w:t xml:space="preserve">Необходимо предусмотреть возможность формирования печатной формы Приказа </w:t>
      </w:r>
      <w:r w:rsidR="004E24FD">
        <w:t>об увольнении</w:t>
      </w:r>
      <w:r>
        <w:t xml:space="preserve"> работника. Печатная форма должна соответствовать форме приказа «Приказ (распоряжение) о прекращении (расторжении) трудового договора с работником (увольнении) (Унифицированная форма N Т-8) (ОКУД 0301006)» или форме приказа «Приказ (распоряжение) о прекращении (расторжении) трудового договора с работниками (увольнении) (Унифицированная форма N Т-8а) (ОКУД 0301006)».  Формы приказа добавлены в формуляры (раздел 8). Заполнение формы производится в соответствии с данными, введенными в бланке-редакторе.</w:t>
      </w:r>
    </w:p>
    <w:p w14:paraId="02541B6F" w14:textId="77777777" w:rsidR="00D673ED" w:rsidRDefault="00D673ED" w:rsidP="00D673ED">
      <w:pPr>
        <w:pStyle w:val="1-"/>
        <w:numPr>
          <w:ilvl w:val="0"/>
          <w:numId w:val="0"/>
        </w:numPr>
      </w:pPr>
      <w:r>
        <w:t>При формировании приказа необходимо предоставить пользователю возможность выбора даты приказа.</w:t>
      </w:r>
    </w:p>
    <w:p w14:paraId="6FAD106B" w14:textId="77777777" w:rsidR="00D673ED" w:rsidRDefault="00D673ED" w:rsidP="00D673ED">
      <w:pPr>
        <w:pStyle w:val="1-"/>
        <w:numPr>
          <w:ilvl w:val="0"/>
          <w:numId w:val="0"/>
        </w:numPr>
      </w:pPr>
      <w:r>
        <w:t xml:space="preserve">При сохранении документа необходимо предусмотреть автоматическое формирование документа (бланк-приказа) Приказ </w:t>
      </w:r>
      <w:r w:rsidR="004E24FD">
        <w:t xml:space="preserve">об увольнении работника </w:t>
      </w:r>
      <w:r>
        <w:t xml:space="preserve">и добавления данного приказа в картотеку Приказов </w:t>
      </w:r>
      <w:r w:rsidR="004E24FD">
        <w:t>об увольнении</w:t>
      </w:r>
      <w:r>
        <w:t xml:space="preserve"> работников. Измененные данные</w:t>
      </w:r>
      <w:r w:rsidR="004E24FD">
        <w:t xml:space="preserve"> вносятся в карточку сотрудника. </w:t>
      </w:r>
    </w:p>
    <w:p w14:paraId="5D5BC152" w14:textId="77777777" w:rsidR="004E24FD" w:rsidRDefault="004E24FD" w:rsidP="004E24FD">
      <w:pPr>
        <w:pStyle w:val="1-"/>
        <w:numPr>
          <w:ilvl w:val="0"/>
          <w:numId w:val="0"/>
        </w:numPr>
      </w:pPr>
      <w:r>
        <w:t>Необходимо предоставить возможность перехода на сформированный документ «Приказ об увольнении работника» с возможностью просмотра и редактирования данных.</w:t>
      </w:r>
    </w:p>
    <w:p w14:paraId="24145FA7" w14:textId="77777777" w:rsidR="00D673ED" w:rsidRDefault="004E24FD" w:rsidP="002633E9">
      <w:pPr>
        <w:pStyle w:val="a5"/>
      </w:pPr>
      <w:r>
        <w:t>Возможность формирования Расчета компенсации за неиспользованный отпуск и формирования</w:t>
      </w:r>
      <w:r w:rsidRPr="004E24FD">
        <w:rPr>
          <w:rFonts w:eastAsia="Times New Roman" w:cs="Times New Roman"/>
          <w:color w:val="000000"/>
          <w:szCs w:val="20"/>
          <w:lang w:eastAsia="ru-RU"/>
        </w:rPr>
        <w:t xml:space="preserve"> </w:t>
      </w:r>
      <w:r w:rsidRPr="008D25A8">
        <w:rPr>
          <w:rFonts w:eastAsia="Times New Roman" w:cs="Times New Roman"/>
          <w:color w:val="000000"/>
          <w:szCs w:val="20"/>
          <w:lang w:eastAsia="ru-RU"/>
        </w:rPr>
        <w:t>Записк</w:t>
      </w:r>
      <w:r>
        <w:rPr>
          <w:rFonts w:eastAsia="Times New Roman" w:cs="Times New Roman"/>
          <w:color w:val="000000"/>
          <w:szCs w:val="20"/>
          <w:lang w:eastAsia="ru-RU"/>
        </w:rPr>
        <w:t>и</w:t>
      </w:r>
      <w:r w:rsidRPr="008D25A8">
        <w:rPr>
          <w:rFonts w:eastAsia="Times New Roman" w:cs="Times New Roman"/>
          <w:color w:val="000000"/>
          <w:szCs w:val="20"/>
          <w:lang w:eastAsia="ru-RU"/>
        </w:rPr>
        <w:t>-расчет при прекращении (расторжении) трудового договора с работником (увольнении)</w:t>
      </w:r>
      <w:r>
        <w:rPr>
          <w:rFonts w:eastAsia="Times New Roman" w:cs="Times New Roman"/>
          <w:color w:val="000000"/>
          <w:szCs w:val="20"/>
          <w:lang w:eastAsia="ru-RU"/>
        </w:rPr>
        <w:t xml:space="preserve"> </w:t>
      </w:r>
      <w:r w:rsidRPr="008D25A8">
        <w:rPr>
          <w:rFonts w:eastAsia="Times New Roman" w:cs="Times New Roman"/>
          <w:color w:val="000000"/>
          <w:szCs w:val="20"/>
          <w:lang w:eastAsia="ru-RU"/>
        </w:rPr>
        <w:t>(форма N Т-61)</w:t>
      </w:r>
      <w:r>
        <w:rPr>
          <w:rFonts w:eastAsia="Times New Roman" w:cs="Times New Roman"/>
          <w:color w:val="000000"/>
          <w:szCs w:val="20"/>
          <w:lang w:eastAsia="ru-RU"/>
        </w:rPr>
        <w:t xml:space="preserve"> предоставляется в документе </w:t>
      </w:r>
      <w:r>
        <w:t>«Приказ об увольнении работника».</w:t>
      </w:r>
    </w:p>
    <w:p w14:paraId="3CA63C9F" w14:textId="77777777" w:rsidR="00842D2C" w:rsidRDefault="00842D2C" w:rsidP="002633E9">
      <w:pPr>
        <w:pStyle w:val="a5"/>
      </w:pPr>
    </w:p>
    <w:p w14:paraId="50706705" w14:textId="77777777" w:rsidR="002A3791" w:rsidRDefault="002A3791" w:rsidP="002633E9">
      <w:pPr>
        <w:pStyle w:val="a5"/>
      </w:pPr>
    </w:p>
    <w:p w14:paraId="032CFAB2" w14:textId="77777777" w:rsidR="00842D2C" w:rsidRDefault="00842D2C" w:rsidP="00842D2C">
      <w:pPr>
        <w:pStyle w:val="3-0"/>
      </w:pPr>
      <w:r>
        <w:t xml:space="preserve"> </w:t>
      </w:r>
      <w:bookmarkStart w:id="82" w:name="_Toc55310200"/>
      <w:r>
        <w:t>Вакансия.</w:t>
      </w:r>
      <w:bookmarkEnd w:id="82"/>
    </w:p>
    <w:p w14:paraId="6F9A23E7" w14:textId="77777777" w:rsidR="006C1DD3" w:rsidRDefault="00842D2C" w:rsidP="006C1DD3">
      <w:pPr>
        <w:pStyle w:val="a5"/>
      </w:pPr>
      <w:r>
        <w:t xml:space="preserve">Вакансия – это </w:t>
      </w:r>
      <w:r w:rsidR="006C1DD3">
        <w:t xml:space="preserve">позиция в штатном расписании. В документе Вакансия отражены данные обо всех открытых на предприятии вакансиях, с указанием количества единиц, оклада/тарифа, условий работы и структуры оплаты. </w:t>
      </w:r>
    </w:p>
    <w:p w14:paraId="07603954" w14:textId="77777777" w:rsidR="000E00F8" w:rsidRPr="000E00F8" w:rsidRDefault="000E00F8" w:rsidP="006C1DD3">
      <w:pPr>
        <w:pStyle w:val="a5"/>
        <w:rPr>
          <w:color w:val="000000" w:themeColor="text1"/>
        </w:rPr>
      </w:pPr>
      <w:r>
        <w:rPr>
          <w:color w:val="000000" w:themeColor="text1"/>
        </w:rPr>
        <w:t xml:space="preserve">Для одной позиции штатного расписания возможно создать только один документ Вакансия. При приеме сотрудника </w:t>
      </w:r>
      <w:r w:rsidR="00924407">
        <w:rPr>
          <w:color w:val="000000" w:themeColor="text1"/>
        </w:rPr>
        <w:t xml:space="preserve">на вакантную должность </w:t>
      </w:r>
      <w:r>
        <w:rPr>
          <w:color w:val="000000" w:themeColor="text1"/>
        </w:rPr>
        <w:t xml:space="preserve">в документе </w:t>
      </w:r>
      <w:r w:rsidR="00924407">
        <w:rPr>
          <w:color w:val="000000" w:themeColor="text1"/>
        </w:rPr>
        <w:t xml:space="preserve">Вакансия </w:t>
      </w:r>
      <w:r>
        <w:rPr>
          <w:color w:val="000000" w:themeColor="text1"/>
        </w:rPr>
        <w:t xml:space="preserve">производится уменьшение количества вакантных единиц, при увольнении сотрудника </w:t>
      </w:r>
      <w:r w:rsidR="00924407">
        <w:rPr>
          <w:color w:val="000000" w:themeColor="text1"/>
        </w:rPr>
        <w:t xml:space="preserve">с данной должности </w:t>
      </w:r>
      <w:r w:rsidR="00512366">
        <w:rPr>
          <w:color w:val="000000" w:themeColor="text1"/>
        </w:rPr>
        <w:t xml:space="preserve">(либо переводе сотрудника на другую должность) </w:t>
      </w:r>
      <w:r>
        <w:rPr>
          <w:color w:val="000000" w:themeColor="text1"/>
        </w:rPr>
        <w:t>количество вакантных единиц увеличивается.</w:t>
      </w:r>
      <w:r w:rsidR="00924407">
        <w:rPr>
          <w:color w:val="000000" w:themeColor="text1"/>
        </w:rPr>
        <w:t xml:space="preserve"> Прием следующего </w:t>
      </w:r>
      <w:r w:rsidR="00924407">
        <w:rPr>
          <w:color w:val="000000" w:themeColor="text1"/>
        </w:rPr>
        <w:lastRenderedPageBreak/>
        <w:t>сотрудника на данную должность производится посредством этого же документа Вакансия. Соответственно, количество принятых сотрудников, принятых на вакантную должность, может превышать количество единиц вакансии, но количество работающих на данной должности (не уволенных) сотрудников не может превышать количество единиц вакансии.</w:t>
      </w:r>
    </w:p>
    <w:p w14:paraId="1183FEFF" w14:textId="77777777" w:rsidR="006C1DD3" w:rsidRDefault="006C1DD3" w:rsidP="006C1DD3">
      <w:pPr>
        <w:pStyle w:val="a5"/>
      </w:pPr>
      <w:r>
        <w:t>Документы Вакансия собираются в картотеку (справочник Вакансии). Картотека предназначена для хранения данных обо всех открытых на предприятии вакансиях. 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0FDA27F3" w14:textId="77777777" w:rsidR="006C1DD3" w:rsidRDefault="006C1DD3" w:rsidP="006C1DD3">
      <w:pPr>
        <w:pStyle w:val="1-"/>
      </w:pPr>
      <w:r>
        <w:t>Заблокирован (наличие/отсутствие в карточке флага «Замок»);</w:t>
      </w:r>
    </w:p>
    <w:p w14:paraId="3F3B484E" w14:textId="77777777" w:rsidR="006C1DD3" w:rsidRDefault="006C1DD3" w:rsidP="006C1DD3">
      <w:pPr>
        <w:pStyle w:val="1-"/>
      </w:pPr>
      <w:r>
        <w:t>Проводить (наличие/отсутствие в карточке флага «Проводить»);</w:t>
      </w:r>
    </w:p>
    <w:p w14:paraId="6051A68F" w14:textId="77777777" w:rsidR="006C1DD3" w:rsidRDefault="006C1DD3" w:rsidP="006C1DD3">
      <w:pPr>
        <w:pStyle w:val="1-"/>
      </w:pPr>
      <w:r>
        <w:t>Закрыта (наличие/отсутствие в карточке значения в поле «Закрыто»);</w:t>
      </w:r>
    </w:p>
    <w:p w14:paraId="376FAE11" w14:textId="77777777" w:rsidR="006C1DD3" w:rsidRDefault="006C1DD3" w:rsidP="006C1DD3">
      <w:pPr>
        <w:pStyle w:val="1-"/>
      </w:pPr>
      <w:r>
        <w:t>Дата с – указывается дата начала Вакансии;</w:t>
      </w:r>
    </w:p>
    <w:p w14:paraId="52758E27" w14:textId="77777777" w:rsidR="009B0166" w:rsidRDefault="006C1DD3" w:rsidP="006C1DD3">
      <w:pPr>
        <w:pStyle w:val="1-"/>
      </w:pPr>
      <w:r>
        <w:t>Дата</w:t>
      </w:r>
      <w:r w:rsidR="009B0166">
        <w:t xml:space="preserve"> по – указывается дата закрытия Вакансии (значение поля Закрыто);</w:t>
      </w:r>
    </w:p>
    <w:p w14:paraId="02DB4F0E" w14:textId="77777777" w:rsidR="006C1DD3" w:rsidRDefault="006C1DD3" w:rsidP="006C1DD3">
      <w:pPr>
        <w:pStyle w:val="1-"/>
      </w:pPr>
      <w:r>
        <w:t>Организация (наименование предприятия);</w:t>
      </w:r>
    </w:p>
    <w:p w14:paraId="32747A3E" w14:textId="77777777" w:rsidR="009B0166" w:rsidRDefault="009B0166" w:rsidP="006C1DD3">
      <w:pPr>
        <w:pStyle w:val="1-"/>
      </w:pPr>
      <w:r>
        <w:t>Подразделение (наименование подразделения);</w:t>
      </w:r>
    </w:p>
    <w:p w14:paraId="3982722B" w14:textId="77777777" w:rsidR="009B0166" w:rsidRDefault="009B0166" w:rsidP="006C1DD3">
      <w:pPr>
        <w:pStyle w:val="1-"/>
      </w:pPr>
      <w:r>
        <w:t>Должность (наименование должности);</w:t>
      </w:r>
    </w:p>
    <w:p w14:paraId="5C62BDB3" w14:textId="77777777" w:rsidR="006C1DD3" w:rsidRDefault="009B0166" w:rsidP="006C1DD3">
      <w:pPr>
        <w:pStyle w:val="1-"/>
      </w:pPr>
      <w:r>
        <w:t xml:space="preserve">Количество единиц – указывается количество </w:t>
      </w:r>
      <w:r w:rsidR="000E00F8" w:rsidRPr="000E00F8">
        <w:t>единиц вакансии</w:t>
      </w:r>
      <w:r w:rsidR="000E00F8">
        <w:t xml:space="preserve"> (значение поля Количество документа Вакансия);</w:t>
      </w:r>
    </w:p>
    <w:p w14:paraId="53147350" w14:textId="77777777" w:rsidR="000E00F8" w:rsidRDefault="000E00F8" w:rsidP="006C1DD3">
      <w:pPr>
        <w:pStyle w:val="1-"/>
      </w:pPr>
      <w:r>
        <w:t>Количество вакантных единиц – указывается количество свободных единиц вакансии. Данные берутся из блока Сотрудники документа Вакансия).</w:t>
      </w:r>
    </w:p>
    <w:p w14:paraId="5298A47F" w14:textId="77777777" w:rsidR="006C1DD3" w:rsidRDefault="006C1DD3" w:rsidP="006C1DD3">
      <w:pPr>
        <w:pStyle w:val="a5"/>
      </w:pPr>
      <w:r>
        <w:t>Для редактирования произвольного количества полей одной записи картотеки применяется карточка Вакансия.</w:t>
      </w:r>
    </w:p>
    <w:p w14:paraId="44EB6D36" w14:textId="77777777" w:rsidR="006C1DD3" w:rsidRPr="00166FCA" w:rsidRDefault="006C1DD3" w:rsidP="006C1DD3">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16C978A0" w14:textId="77777777" w:rsidR="00842D2C" w:rsidRDefault="00924407" w:rsidP="002633E9">
      <w:pPr>
        <w:pStyle w:val="a5"/>
      </w:pPr>
      <w:r>
        <w:t>Карточка Вакансия содержит следующие поля:</w:t>
      </w:r>
    </w:p>
    <w:p w14:paraId="4A255AF4" w14:textId="77777777" w:rsidR="00C9459F" w:rsidRPr="00C9459F" w:rsidRDefault="00C9459F" w:rsidP="002633E9">
      <w:pPr>
        <w:pStyle w:val="a5"/>
        <w:rPr>
          <w:i/>
        </w:rPr>
      </w:pPr>
      <w:r w:rsidRPr="00C9459F">
        <w:rPr>
          <w:i/>
        </w:rPr>
        <w:t>Общие данные:</w:t>
      </w:r>
    </w:p>
    <w:p w14:paraId="161F31C3" w14:textId="77777777" w:rsidR="00C9459F" w:rsidRDefault="00C9459F" w:rsidP="00C9459F">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45C4C7A0" w14:textId="77777777" w:rsidR="00C9459F" w:rsidRDefault="00C9459F" w:rsidP="00C9459F">
      <w:pPr>
        <w:pStyle w:val="1-"/>
      </w:pPr>
      <w:r>
        <w:t>Подразделение – наименование подразделения, для которого открывается вакансия. Выбор из справочника Подразделение соответствующего предприятия;</w:t>
      </w:r>
    </w:p>
    <w:p w14:paraId="292B3166" w14:textId="77777777" w:rsidR="00C9459F" w:rsidRDefault="00C9459F" w:rsidP="00C9459F">
      <w:pPr>
        <w:pStyle w:val="1-"/>
      </w:pPr>
      <w:r>
        <w:t>Должность – наименование вакантной должности. Выбор из справочника Должности.</w:t>
      </w:r>
    </w:p>
    <w:p w14:paraId="637EF8E9" w14:textId="77777777" w:rsidR="00842D2C" w:rsidRDefault="00A835A7" w:rsidP="00C9459F">
      <w:pPr>
        <w:pStyle w:val="1-"/>
      </w:pPr>
      <w:r>
        <w:t xml:space="preserve">Замок – </w:t>
      </w:r>
      <w:r w:rsidR="000548F2">
        <w:t>в установленном состоянии означает, что документ закрыт по кадровому учету</w:t>
      </w:r>
      <w:r>
        <w:t>;</w:t>
      </w:r>
    </w:p>
    <w:p w14:paraId="191FE062" w14:textId="77777777" w:rsidR="00A835A7" w:rsidRDefault="00A835A7" w:rsidP="00C9459F">
      <w:pPr>
        <w:pStyle w:val="1-"/>
      </w:pPr>
      <w:r>
        <w:t xml:space="preserve">Проводить – </w:t>
      </w:r>
      <w:r w:rsidR="000548F2">
        <w:t>в установленном состоянии означает, что для данной вакансии будут созданы проводки по Кадровому учету и она будет учтена при составлении штатного расписания и формировании отчетов</w:t>
      </w:r>
      <w:r>
        <w:t>;</w:t>
      </w:r>
    </w:p>
    <w:p w14:paraId="76EFCBFE" w14:textId="77777777" w:rsidR="00A835A7" w:rsidRDefault="00A835A7" w:rsidP="00C9459F">
      <w:pPr>
        <w:pStyle w:val="1-"/>
      </w:pPr>
      <w:r>
        <w:t>Дата начала - проставляются дата открытия вакансии (по умолчанию устанавливается текущая дата). Необходимо предусмотреть возможность корректировки пользователем;</w:t>
      </w:r>
    </w:p>
    <w:p w14:paraId="6871B88C" w14:textId="77777777" w:rsidR="00A835A7" w:rsidRDefault="00A835A7" w:rsidP="00C9459F">
      <w:pPr>
        <w:pStyle w:val="1-"/>
      </w:pPr>
      <w:r>
        <w:t>Закрыто – дата закрытия вакансии. Проставляется пользователем вручную;</w:t>
      </w:r>
    </w:p>
    <w:p w14:paraId="6DC1B4A3" w14:textId="77777777" w:rsidR="00A835A7" w:rsidRDefault="00A835A7" w:rsidP="00C9459F">
      <w:pPr>
        <w:pStyle w:val="1-"/>
      </w:pPr>
      <w:r>
        <w:t>Количество – количество единиц вакансии. Проставляется пользователем вручную;</w:t>
      </w:r>
    </w:p>
    <w:p w14:paraId="3B3BD2FE" w14:textId="77777777" w:rsidR="00A835A7" w:rsidRDefault="00A835A7" w:rsidP="00C9459F">
      <w:pPr>
        <w:pStyle w:val="1-"/>
      </w:pPr>
      <w:r>
        <w:t>Ставка – размер оклада/тарифа. Проставляется пользователем вручную;</w:t>
      </w:r>
    </w:p>
    <w:p w14:paraId="45D01447" w14:textId="77777777" w:rsidR="00915419" w:rsidRPr="00915419" w:rsidRDefault="00915419" w:rsidP="00915419">
      <w:pPr>
        <w:pStyle w:val="1-"/>
        <w:numPr>
          <w:ilvl w:val="0"/>
          <w:numId w:val="0"/>
        </w:numPr>
        <w:rPr>
          <w:i/>
        </w:rPr>
      </w:pPr>
      <w:r w:rsidRPr="00915419">
        <w:rPr>
          <w:i/>
        </w:rPr>
        <w:t>Вкладка Основное:</w:t>
      </w:r>
    </w:p>
    <w:p w14:paraId="011A24D5" w14:textId="77777777" w:rsidR="00BA035F" w:rsidRDefault="00BA035F" w:rsidP="00C9459F">
      <w:pPr>
        <w:pStyle w:val="1-"/>
      </w:pPr>
      <w:r>
        <w:t>Блок Условия работы:</w:t>
      </w:r>
    </w:p>
    <w:p w14:paraId="6303A896" w14:textId="77777777" w:rsidR="00A835A7" w:rsidRDefault="00A835A7" w:rsidP="00BA035F">
      <w:pPr>
        <w:pStyle w:val="2-"/>
      </w:pPr>
      <w:r w:rsidRPr="00AB7796">
        <w:rPr>
          <w:lang w:eastAsia="ru-RU"/>
        </w:rPr>
        <w:lastRenderedPageBreak/>
        <w:t xml:space="preserve">Вид оплаты </w:t>
      </w:r>
      <w:r>
        <w:rPr>
          <w:lang w:eastAsia="ru-RU"/>
        </w:rPr>
        <w:t xml:space="preserve">– предоставляется возможность выбора </w:t>
      </w:r>
      <w:r w:rsidRPr="00AB7796">
        <w:rPr>
          <w:lang w:eastAsia="ru-RU"/>
        </w:rPr>
        <w:t>вид</w:t>
      </w:r>
      <w:r>
        <w:rPr>
          <w:lang w:eastAsia="ru-RU"/>
        </w:rPr>
        <w:t>а оплаты (оклад, тариф). Выбор из справочника Виды оплаты труда;</w:t>
      </w:r>
    </w:p>
    <w:p w14:paraId="1E677EF4" w14:textId="77777777" w:rsidR="00A835A7" w:rsidRDefault="00A835A7" w:rsidP="00BA035F">
      <w:pPr>
        <w:pStyle w:val="2-"/>
      </w:pPr>
      <w:r>
        <w:rPr>
          <w:lang w:eastAsia="ru-RU"/>
        </w:rPr>
        <w:t>График работ – выбор значения из справочника Графики работ;</w:t>
      </w:r>
    </w:p>
    <w:p w14:paraId="037E0A45" w14:textId="77777777" w:rsidR="00A835A7" w:rsidRPr="00AB7796" w:rsidRDefault="00A835A7" w:rsidP="00BA035F">
      <w:pPr>
        <w:pStyle w:val="2-"/>
        <w:rPr>
          <w:lang w:eastAsia="ru-RU"/>
        </w:rPr>
      </w:pPr>
      <w:r w:rsidRPr="00AB7796">
        <w:rPr>
          <w:lang w:eastAsia="ru-RU"/>
        </w:rPr>
        <w:t>Характер работ</w:t>
      </w:r>
      <w:r>
        <w:rPr>
          <w:lang w:eastAsia="ru-RU"/>
        </w:rPr>
        <w:t xml:space="preserve"> - предоставляется возможность выбора значения </w:t>
      </w:r>
      <w:r w:rsidRPr="00AB7796">
        <w:rPr>
          <w:lang w:eastAsia="ru-RU"/>
        </w:rPr>
        <w:t>из выпадающего списка:</w:t>
      </w:r>
      <w:r>
        <w:rPr>
          <w:lang w:eastAsia="ru-RU"/>
        </w:rPr>
        <w:t xml:space="preserve"> не задан, постоянно, временно, сезонно. Автоматически проставляется значение Не задан. Необходимо предусмотреть возможность корректировки значения пользователем;</w:t>
      </w:r>
    </w:p>
    <w:p w14:paraId="155CB251" w14:textId="77777777" w:rsidR="00A835A7" w:rsidRPr="00AB7796" w:rsidRDefault="00A835A7" w:rsidP="00BA035F">
      <w:pPr>
        <w:pStyle w:val="2-"/>
        <w:rPr>
          <w:lang w:eastAsia="ru-RU"/>
        </w:rPr>
      </w:pPr>
      <w:r w:rsidRPr="00AB7796">
        <w:rPr>
          <w:lang w:eastAsia="ru-RU"/>
        </w:rPr>
        <w:t xml:space="preserve">Вид занятости </w:t>
      </w:r>
      <w:r>
        <w:rPr>
          <w:lang w:eastAsia="ru-RU"/>
        </w:rPr>
        <w:t>–</w:t>
      </w:r>
      <w:r w:rsidRPr="00AB7796">
        <w:rPr>
          <w:lang w:eastAsia="ru-RU"/>
        </w:rPr>
        <w:t xml:space="preserve"> </w:t>
      </w:r>
      <w:r>
        <w:rPr>
          <w:lang w:eastAsia="ru-RU"/>
        </w:rPr>
        <w:t xml:space="preserve">предоставляется возможность выбора значения </w:t>
      </w:r>
      <w:r w:rsidRPr="00AB7796">
        <w:rPr>
          <w:lang w:eastAsia="ru-RU"/>
        </w:rPr>
        <w:t xml:space="preserve">из выпадающего списка: </w:t>
      </w:r>
      <w:r>
        <w:rPr>
          <w:lang w:eastAsia="ru-RU"/>
        </w:rPr>
        <w:t xml:space="preserve">не задан, </w:t>
      </w:r>
      <w:r w:rsidRPr="00AB7796">
        <w:rPr>
          <w:lang w:eastAsia="ru-RU"/>
        </w:rPr>
        <w:t>основное место работы, внешнее совместительство</w:t>
      </w:r>
      <w:r>
        <w:rPr>
          <w:lang w:eastAsia="ru-RU"/>
        </w:rPr>
        <w:t>,</w:t>
      </w:r>
      <w:r w:rsidRPr="00AB7796">
        <w:rPr>
          <w:lang w:eastAsia="ru-RU"/>
        </w:rPr>
        <w:t xml:space="preserve"> договора за пределами штатного расписания</w:t>
      </w:r>
      <w:r>
        <w:rPr>
          <w:lang w:eastAsia="ru-RU"/>
        </w:rPr>
        <w:t>. Автоматически проставляется значение Основное место работы. Необходимо предусмотреть возможность корректировки значения пользователем</w:t>
      </w:r>
      <w:r w:rsidRPr="00AB7796">
        <w:rPr>
          <w:lang w:eastAsia="ru-RU"/>
        </w:rPr>
        <w:t xml:space="preserve">; </w:t>
      </w:r>
    </w:p>
    <w:p w14:paraId="20317836" w14:textId="77777777" w:rsidR="00A835A7" w:rsidRDefault="00A835A7" w:rsidP="00BA035F">
      <w:pPr>
        <w:pStyle w:val="2-"/>
        <w:rPr>
          <w:lang w:eastAsia="ru-RU"/>
        </w:rPr>
      </w:pPr>
      <w:r>
        <w:rPr>
          <w:lang w:eastAsia="ru-RU"/>
        </w:rPr>
        <w:t>Продолжительность рабочего времени – выбор значения из справочника Продолжительность рабочего времени. Автоматически проставляется значение Полная занятость (40 часовая рабочая неделя). Необходимо предусмотреть возможность корректировки значения пользователем;</w:t>
      </w:r>
    </w:p>
    <w:p w14:paraId="24DD7E98" w14:textId="77777777" w:rsidR="00A835A7" w:rsidRDefault="00A835A7" w:rsidP="00BA035F">
      <w:pPr>
        <w:pStyle w:val="2-"/>
        <w:rPr>
          <w:lang w:eastAsia="ru-RU"/>
        </w:rPr>
      </w:pPr>
      <w:r>
        <w:rPr>
          <w:lang w:eastAsia="ru-RU"/>
        </w:rPr>
        <w:t>Условия труда – выбор значения из справочника Условия труда;</w:t>
      </w:r>
    </w:p>
    <w:p w14:paraId="604E51ED" w14:textId="77777777" w:rsidR="00A835A7" w:rsidRDefault="00A835A7" w:rsidP="00BA035F">
      <w:pPr>
        <w:pStyle w:val="2-"/>
        <w:rPr>
          <w:lang w:eastAsia="ru-RU"/>
        </w:rPr>
      </w:pPr>
      <w:r w:rsidRPr="00AB7796">
        <w:rPr>
          <w:lang w:eastAsia="ru-RU"/>
        </w:rPr>
        <w:t>Особые условия труда</w:t>
      </w:r>
      <w:r>
        <w:rPr>
          <w:lang w:eastAsia="ru-RU"/>
        </w:rPr>
        <w:t xml:space="preserve"> – выбор значения из с</w:t>
      </w:r>
      <w:r w:rsidR="00BA035F">
        <w:rPr>
          <w:lang w:eastAsia="ru-RU"/>
        </w:rPr>
        <w:t>правочника Особые условия труда.</w:t>
      </w:r>
    </w:p>
    <w:p w14:paraId="37A9E097" w14:textId="490B9208" w:rsidR="00A835A7" w:rsidRDefault="000548F2" w:rsidP="000548F2">
      <w:pPr>
        <w:pStyle w:val="1-"/>
        <w:numPr>
          <w:ilvl w:val="0"/>
          <w:numId w:val="0"/>
        </w:numPr>
      </w:pPr>
      <w:r>
        <w:t>Необходимо предусмотреть автоматическое заполнение блока Условия работы данными, указанными в карточке Должности (Умолчания для вакансий) или карточке Подразделения (Умолчания для вакансий).</w:t>
      </w:r>
      <w:r w:rsidR="00915419">
        <w:t xml:space="preserve"> </w:t>
      </w:r>
      <w:commentRangeStart w:id="83"/>
      <w:r w:rsidR="00915419">
        <w:t>Изначально производится заполнение данными, указанными в карточке Подразделения, далее производится заполнение данными, указанными в карточке Должности. Приоритетными считаются данные, указанные в карточке Должности.</w:t>
      </w:r>
      <w:commentRangeEnd w:id="83"/>
      <w:r w:rsidR="00915419">
        <w:rPr>
          <w:rStyle w:val="aff6"/>
          <w:rFonts w:asciiTheme="minorHAnsi" w:hAnsiTheme="minorHAnsi"/>
        </w:rPr>
        <w:commentReference w:id="83"/>
      </w:r>
    </w:p>
    <w:p w14:paraId="0B19E57D" w14:textId="77777777" w:rsidR="001A0ADC" w:rsidRDefault="001A0ADC" w:rsidP="001A0ADC">
      <w:pPr>
        <w:pStyle w:val="1-"/>
      </w:pPr>
      <w:r w:rsidRPr="001A0ADC">
        <w:rPr>
          <w:rStyle w:val="1-2"/>
        </w:rPr>
        <w:t>Блок Системные поля. В блоке отражается информация о внесении изменений,</w:t>
      </w:r>
      <w:r>
        <w:t xml:space="preserve"> времени создания и редактирования документа (доступна пользователю с правами администратора).</w:t>
      </w:r>
    </w:p>
    <w:p w14:paraId="7B859DB6" w14:textId="77777777" w:rsidR="00842D2C" w:rsidRPr="001A0ADC" w:rsidRDefault="001A0ADC" w:rsidP="000548F2">
      <w:pPr>
        <w:pStyle w:val="a5"/>
      </w:pPr>
      <w:r>
        <w:rPr>
          <w:i/>
        </w:rPr>
        <w:t>Вкладка Структура оплаты:</w:t>
      </w:r>
    </w:p>
    <w:p w14:paraId="50003CE3" w14:textId="77777777" w:rsidR="001A0ADC" w:rsidRDefault="001A0ADC" w:rsidP="001A0ADC">
      <w:pPr>
        <w:pStyle w:val="1-"/>
        <w:rPr>
          <w:noProof/>
          <w:lang w:eastAsia="ru-RU"/>
        </w:rPr>
      </w:pPr>
      <w:r>
        <w:rPr>
          <w:noProof/>
          <w:lang w:eastAsia="ru-RU"/>
        </w:rPr>
        <w:t>Постоянные начисления. Представляет собой таблицу, состоящую из следующих столбцов:</w:t>
      </w:r>
    </w:p>
    <w:p w14:paraId="342CAE5A" w14:textId="77777777" w:rsidR="001A0ADC" w:rsidRDefault="001A0ADC" w:rsidP="001A0ADC">
      <w:pPr>
        <w:pStyle w:val="2-"/>
      </w:pPr>
      <w:r>
        <w:t>Наименование надбавки – наименование устанавливаемой надбавки/доплаты. Выбор из справочника Виды начислений;</w:t>
      </w:r>
    </w:p>
    <w:p w14:paraId="31297D07" w14:textId="2387E7C2" w:rsidR="001A0ADC" w:rsidRDefault="001A0ADC" w:rsidP="001A0ADC">
      <w:pPr>
        <w:pStyle w:val="2-"/>
      </w:pPr>
      <w:commentRangeStart w:id="84"/>
      <w:r>
        <w:t xml:space="preserve">Размер надбавки – включает в себя следующие поля: % надбавки, сумма (руб.). Если </w:t>
      </w:r>
      <w:r w:rsidR="00915419">
        <w:t>данной вакансии</w:t>
      </w:r>
      <w:r>
        <w:t xml:space="preserve"> установлена надбавка в процентах – то пользователем вводит</w:t>
      </w:r>
      <w:r w:rsidR="00915419">
        <w:t>ся значение в поле «% надбавки»</w:t>
      </w:r>
      <w:r>
        <w:t>. В поле сумма рассчитывается сумма установленной надбавки. Расчет производится по формуле:</w:t>
      </w:r>
      <w:r w:rsidR="00915419">
        <w:t xml:space="preserve"> «% надбавки» * Ставка. Ставка – размер Оклада/тарифа, установленный для данной вакансии</w:t>
      </w:r>
      <w:r>
        <w:t xml:space="preserve">. Если </w:t>
      </w:r>
      <w:r w:rsidR="00DB7828">
        <w:t xml:space="preserve">данной вакансии </w:t>
      </w:r>
      <w:r>
        <w:t>установлена надбавка в рублях - то пользователем вводится значение в поле «с</w:t>
      </w:r>
      <w:r w:rsidR="00915419">
        <w:t>умма», поле</w:t>
      </w:r>
      <w:r>
        <w:t xml:space="preserve"> «% надбавки» автоматически </w:t>
      </w:r>
      <w:r w:rsidR="00915419">
        <w:t>становится не доступно</w:t>
      </w:r>
      <w:r>
        <w:t xml:space="preserve"> для редактирования</w:t>
      </w:r>
      <w:commentRangeEnd w:id="84"/>
      <w:r w:rsidR="00915419">
        <w:rPr>
          <w:rStyle w:val="aff6"/>
          <w:rFonts w:asciiTheme="minorHAnsi" w:hAnsiTheme="minorHAnsi"/>
        </w:rPr>
        <w:commentReference w:id="84"/>
      </w:r>
      <w:r>
        <w:t>;</w:t>
      </w:r>
    </w:p>
    <w:p w14:paraId="1FAE3037" w14:textId="748177B3" w:rsidR="001A0ADC" w:rsidRDefault="001A0ADC" w:rsidP="001A0ADC">
      <w:pPr>
        <w:pStyle w:val="2-"/>
      </w:pPr>
      <w:commentRangeStart w:id="85"/>
      <w:r>
        <w:t>Периодичность начисления – указывается периодичность начисления установленной надбавки. Возможен выбор из значений: ежемесячно, единовременно. По умолчанию устанавливается значение «Ежемесячно».</w:t>
      </w:r>
      <w:r w:rsidR="00915419">
        <w:t xml:space="preserve"> Выбор производится пользователем вручную</w:t>
      </w:r>
      <w:r>
        <w:t>;</w:t>
      </w:r>
      <w:commentRangeEnd w:id="85"/>
      <w:r w:rsidR="00915419">
        <w:rPr>
          <w:rStyle w:val="aff6"/>
          <w:rFonts w:asciiTheme="minorHAnsi" w:hAnsiTheme="minorHAnsi"/>
        </w:rPr>
        <w:commentReference w:id="85"/>
      </w:r>
    </w:p>
    <w:p w14:paraId="787C6A12" w14:textId="77777777" w:rsidR="001A0ADC" w:rsidRDefault="001A0ADC" w:rsidP="001A0ADC">
      <w:pPr>
        <w:pStyle w:val="2-"/>
      </w:pPr>
      <w:r>
        <w:t>Условие попадания в расчет -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Выбор производится пользователем вручную.</w:t>
      </w:r>
    </w:p>
    <w:p w14:paraId="57FE284D" w14:textId="77777777" w:rsidR="007F185F" w:rsidRDefault="007F185F" w:rsidP="007F185F">
      <w:pPr>
        <w:pStyle w:val="2-"/>
        <w:numPr>
          <w:ilvl w:val="0"/>
          <w:numId w:val="0"/>
        </w:numPr>
      </w:pPr>
      <w:r>
        <w:t>В инструкции пользователя необходимо отобразить следующую информацию: в унифицированной форме штатного расписания допускается возможность отображения только трех надбавок, соответственно первыми необходимо указывать те надбавки, которые должны быть отображены в штатном расписании.</w:t>
      </w:r>
    </w:p>
    <w:p w14:paraId="4C5D043D" w14:textId="77777777" w:rsidR="001A0ADC" w:rsidRDefault="001A0ADC" w:rsidP="001A0ADC">
      <w:pPr>
        <w:pStyle w:val="1-"/>
        <w:rPr>
          <w:noProof/>
          <w:lang w:eastAsia="ru-RU"/>
        </w:rPr>
      </w:pPr>
      <w:r>
        <w:rPr>
          <w:noProof/>
          <w:lang w:eastAsia="ru-RU"/>
        </w:rPr>
        <w:t>Постоянные удержания. Представляет собой таблицу, состоящую из следующих столбцов:</w:t>
      </w:r>
    </w:p>
    <w:p w14:paraId="27787213" w14:textId="77777777" w:rsidR="001A0ADC" w:rsidRDefault="001A0ADC" w:rsidP="00C60253">
      <w:pPr>
        <w:pStyle w:val="2-"/>
      </w:pPr>
      <w:r>
        <w:t>Наименование удержания – наименование устанавливаемого удержания. Выбор из справочника Виды удержаний;</w:t>
      </w:r>
    </w:p>
    <w:p w14:paraId="52BD1B8B" w14:textId="77777777" w:rsidR="001A0ADC" w:rsidRDefault="001A0ADC" w:rsidP="00C60253">
      <w:pPr>
        <w:pStyle w:val="2-"/>
      </w:pPr>
      <w:r>
        <w:lastRenderedPageBreak/>
        <w:t>Ставка - указывается процентное значение. Ввод данных осуществляется пользователем вручную;</w:t>
      </w:r>
    </w:p>
    <w:p w14:paraId="3BD678C4" w14:textId="77777777" w:rsidR="00C60253" w:rsidRDefault="00C60253" w:rsidP="00C60253">
      <w:pPr>
        <w:pStyle w:val="2-"/>
      </w:pPr>
      <w:r>
        <w:t>Сумма – указывается сумма удержания. Данное поле заполняется в случае, если необходимо производить удержание определенной суммы. Допустимо заполнение или поля ставка или поля сумма. Заполнение полей ставка и сумма единовременно не допускается;</w:t>
      </w:r>
    </w:p>
    <w:p w14:paraId="2DE3C5CE" w14:textId="77777777" w:rsidR="001A0ADC" w:rsidRDefault="001A0ADC" w:rsidP="00C60253">
      <w:pPr>
        <w:pStyle w:val="2-"/>
      </w:pPr>
      <w:r>
        <w:t>Максимальная сумма - указывается максимальная сумма удержания (при наличии). Ввод данных осуществляется пользователем вручную;</w:t>
      </w:r>
    </w:p>
    <w:p w14:paraId="16283812" w14:textId="77777777" w:rsidR="001A0ADC" w:rsidRDefault="001A0ADC" w:rsidP="00C60253">
      <w:pPr>
        <w:pStyle w:val="2-"/>
      </w:pPr>
      <w:r>
        <w:t xml:space="preserve">Условие попадания в расчет -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w:t>
      </w:r>
      <w:r w:rsidR="00D757DA">
        <w:t>В</w:t>
      </w:r>
      <w:r>
        <w:t>вод данных осуществляется пользователем вручную</w:t>
      </w:r>
      <w:r w:rsidR="00D757DA">
        <w:t>.</w:t>
      </w:r>
    </w:p>
    <w:p w14:paraId="1FFBC1EA" w14:textId="77777777" w:rsidR="00C9459F" w:rsidRDefault="00C60253" w:rsidP="002633E9">
      <w:pPr>
        <w:pStyle w:val="a5"/>
      </w:pPr>
      <w:r>
        <w:rPr>
          <w:i/>
        </w:rPr>
        <w:t xml:space="preserve">Вкладка Сотрудники. </w:t>
      </w:r>
      <w:r>
        <w:t>Содержит данные о сотрудниках</w:t>
      </w:r>
      <w:r w:rsidR="00AA5E56">
        <w:t>,</w:t>
      </w:r>
      <w:r>
        <w:t xml:space="preserve"> принятых</w:t>
      </w:r>
      <w:r w:rsidR="00AA5E56">
        <w:t xml:space="preserve"> на данную вакансию и уволенных с данной вакансии. Представляет собой таблицу, состоящую из следующих столбцов:</w:t>
      </w:r>
    </w:p>
    <w:p w14:paraId="184AEA67" w14:textId="77777777" w:rsidR="00AA5E56" w:rsidRDefault="00AA5E56" w:rsidP="00AA5E56">
      <w:pPr>
        <w:pStyle w:val="1-"/>
      </w:pPr>
      <w:r>
        <w:t>№ п/п – порядковый номер строки;</w:t>
      </w:r>
    </w:p>
    <w:p w14:paraId="0D0F3455" w14:textId="77777777" w:rsidR="00AA5E56" w:rsidRDefault="00AA5E56" w:rsidP="00AA5E56">
      <w:pPr>
        <w:pStyle w:val="1-"/>
      </w:pPr>
      <w:r>
        <w:t>Табельный номер – указывается Табельный номер сотрудника;</w:t>
      </w:r>
    </w:p>
    <w:p w14:paraId="1B575C3A" w14:textId="77777777" w:rsidR="00AA5E56" w:rsidRDefault="00AA5E56" w:rsidP="00AA5E56">
      <w:pPr>
        <w:pStyle w:val="1-"/>
      </w:pPr>
      <w:r>
        <w:t>Сотрудник – указывается ФИО сотрудника;</w:t>
      </w:r>
    </w:p>
    <w:p w14:paraId="0179CB28" w14:textId="77777777" w:rsidR="00AA5E56" w:rsidRDefault="00AA5E56" w:rsidP="00AA5E56">
      <w:pPr>
        <w:pStyle w:val="1-"/>
      </w:pPr>
      <w:r>
        <w:t>Дата приема на работу – указывается дата приема на работу сотрудника;</w:t>
      </w:r>
    </w:p>
    <w:p w14:paraId="387365D8" w14:textId="77777777" w:rsidR="00512366" w:rsidRDefault="00512366" w:rsidP="00AA5E56">
      <w:pPr>
        <w:pStyle w:val="1-"/>
      </w:pPr>
      <w:r>
        <w:t>Дата перевода - указывается дата перевода сотрудника на другую должность (при наличии);</w:t>
      </w:r>
    </w:p>
    <w:p w14:paraId="3E16DEAB" w14:textId="77777777" w:rsidR="00AA5E56" w:rsidRDefault="00AA5E56" w:rsidP="00AA5E56">
      <w:pPr>
        <w:pStyle w:val="1-"/>
      </w:pPr>
      <w:r>
        <w:t>Дата увольнения с работы – указывается дата увольнения сотрудника (при наличии);</w:t>
      </w:r>
    </w:p>
    <w:p w14:paraId="0E692B34" w14:textId="77777777" w:rsidR="00AA5E56" w:rsidRDefault="00AA5E56" w:rsidP="00AA5E56">
      <w:pPr>
        <w:pStyle w:val="1-"/>
      </w:pPr>
      <w:r>
        <w:t>Вид занятости – указывается вид занятости сотрудника (</w:t>
      </w:r>
      <w:r w:rsidR="00AE2260" w:rsidRPr="00AB7796">
        <w:rPr>
          <w:lang w:eastAsia="ru-RU"/>
        </w:rPr>
        <w:t>основное место работы, внешнее совместительство</w:t>
      </w:r>
      <w:r w:rsidR="00AE2260">
        <w:rPr>
          <w:lang w:eastAsia="ru-RU"/>
        </w:rPr>
        <w:t>,</w:t>
      </w:r>
      <w:r w:rsidR="00AE2260" w:rsidRPr="00AB7796">
        <w:rPr>
          <w:lang w:eastAsia="ru-RU"/>
        </w:rPr>
        <w:t xml:space="preserve"> договора за пределами штатного расписания</w:t>
      </w:r>
      <w:r w:rsidR="00AE2260">
        <w:rPr>
          <w:lang w:eastAsia="ru-RU"/>
        </w:rPr>
        <w:t>);</w:t>
      </w:r>
    </w:p>
    <w:p w14:paraId="73AB1EA3" w14:textId="77777777" w:rsidR="00AE2260" w:rsidRDefault="00AE2260" w:rsidP="00AA5E56">
      <w:pPr>
        <w:pStyle w:val="1-"/>
      </w:pPr>
      <w:r>
        <w:rPr>
          <w:lang w:eastAsia="ru-RU"/>
        </w:rPr>
        <w:t>Совмещение – заполняется, если сотруднику оформлено внутреннее совмещение по данной должности;</w:t>
      </w:r>
    </w:p>
    <w:p w14:paraId="06C34EA0" w14:textId="77777777" w:rsidR="00AE2260" w:rsidRDefault="00512366" w:rsidP="00AA5E56">
      <w:pPr>
        <w:pStyle w:val="1-"/>
      </w:pPr>
      <w:r>
        <w:t>Пол – указывается пол сотрудника.</w:t>
      </w:r>
    </w:p>
    <w:p w14:paraId="0DAC09E6" w14:textId="77777777" w:rsidR="00C9459F" w:rsidRDefault="00512366" w:rsidP="002633E9">
      <w:pPr>
        <w:pStyle w:val="a5"/>
        <w:rPr>
          <w:noProof/>
          <w:lang w:eastAsia="ru-RU"/>
        </w:rPr>
      </w:pPr>
      <w:r>
        <w:rPr>
          <w:noProof/>
          <w:lang w:eastAsia="ru-RU"/>
        </w:rPr>
        <w:t>В данную таблицу вносятся данные по приему, переводу и увольнению сотрудников, оформленных с учетом документа Вакансия.</w:t>
      </w:r>
    </w:p>
    <w:p w14:paraId="79CAABB7" w14:textId="4D904B8B" w:rsidR="00F40E3A" w:rsidRDefault="00F40E3A" w:rsidP="002633E9">
      <w:pPr>
        <w:pStyle w:val="a5"/>
        <w:rPr>
          <w:noProof/>
          <w:lang w:eastAsia="ru-RU"/>
        </w:rPr>
      </w:pPr>
      <w:commentRangeStart w:id="86"/>
      <w:r>
        <w:rPr>
          <w:noProof/>
          <w:lang w:eastAsia="ru-RU"/>
        </w:rPr>
        <w:t xml:space="preserve">Необходимо предусмотреть расчет </w:t>
      </w:r>
      <w:r>
        <w:t>Количества вакантных единиц (количества свободных единиц вакансии). Расчет производится следующим образом: Количество единиц вакансии – Количество принятых сотрудников + Количество переведенных сотрудников (перевод на другую должность) + Количество уволенных сотрудников. Итоговое количество вакантных единиц по данной вакансии указывается в поле Количество вакантных единиц картотеки Вакансии.</w:t>
      </w:r>
      <w:commentRangeEnd w:id="86"/>
      <w:r>
        <w:rPr>
          <w:rStyle w:val="aff6"/>
          <w:rFonts w:asciiTheme="minorHAnsi" w:hAnsiTheme="minorHAnsi"/>
        </w:rPr>
        <w:commentReference w:id="86"/>
      </w:r>
    </w:p>
    <w:p w14:paraId="1C0471C2" w14:textId="77777777" w:rsidR="00C9459F" w:rsidRDefault="00512366" w:rsidP="002633E9">
      <w:pPr>
        <w:pStyle w:val="a5"/>
      </w:pPr>
      <w:r>
        <w:t>Необходимо предусмотреть возможность обновления данных таблицы (кнопка Обновить), фильтрации таблицы в зависимости от Вида занятости, от совмещения (формирование таблицы с включением внутреннего совмещения, с исключением внутреннего совмещения, включать только внутреннее совмещение).</w:t>
      </w:r>
    </w:p>
    <w:p w14:paraId="718CD19A" w14:textId="77777777" w:rsidR="00512366" w:rsidRDefault="007F185F" w:rsidP="002633E9">
      <w:pPr>
        <w:pStyle w:val="a5"/>
      </w:pPr>
      <w:r>
        <w:t>Данная таблица автоматически формируется за весь период действия вакансии. Необходимо предусмотреть возможность выбора пользователем иного периода формирования таблицы.</w:t>
      </w:r>
    </w:p>
    <w:p w14:paraId="4251EEA4" w14:textId="77777777" w:rsidR="007F185F" w:rsidRPr="007F185F" w:rsidRDefault="007F185F" w:rsidP="002633E9">
      <w:pPr>
        <w:pStyle w:val="a5"/>
        <w:rPr>
          <w:i/>
        </w:rPr>
      </w:pPr>
      <w:r w:rsidRPr="007F185F">
        <w:rPr>
          <w:i/>
        </w:rPr>
        <w:t>Вкладка Проводки.</w:t>
      </w:r>
    </w:p>
    <w:p w14:paraId="5C3CE06B" w14:textId="3CA3FA6B" w:rsidR="007F185F" w:rsidRDefault="007F185F" w:rsidP="002633E9">
      <w:pPr>
        <w:pStyle w:val="a5"/>
      </w:pPr>
      <w:r>
        <w:t>На данной вкладке отображаются сформированные проводки.</w:t>
      </w:r>
    </w:p>
    <w:p w14:paraId="267A56B8" w14:textId="77777777" w:rsidR="007F185F" w:rsidRDefault="007F185F" w:rsidP="002633E9">
      <w:pPr>
        <w:pStyle w:val="a5"/>
      </w:pPr>
      <w:r>
        <w:rPr>
          <w:noProof/>
          <w:lang w:eastAsia="ru-RU"/>
        </w:rPr>
        <w:drawing>
          <wp:inline distT="0" distB="0" distL="0" distR="0" wp14:anchorId="3DA755CC" wp14:editId="5793375E">
            <wp:extent cx="4768215" cy="764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080" t="33520" r="-18" b="44260"/>
                    <a:stretch/>
                  </pic:blipFill>
                  <pic:spPr bwMode="auto">
                    <a:xfrm>
                      <a:off x="0" y="0"/>
                      <a:ext cx="4769381" cy="764462"/>
                    </a:xfrm>
                    <a:prstGeom prst="rect">
                      <a:avLst/>
                    </a:prstGeom>
                    <a:ln>
                      <a:noFill/>
                    </a:ln>
                    <a:extLst>
                      <a:ext uri="{53640926-AAD7-44D8-BBD7-CCE9431645EC}">
                        <a14:shadowObscured xmlns:a14="http://schemas.microsoft.com/office/drawing/2010/main"/>
                      </a:ext>
                    </a:extLst>
                  </pic:spPr>
                </pic:pic>
              </a:graphicData>
            </a:graphic>
          </wp:inline>
        </w:drawing>
      </w:r>
    </w:p>
    <w:p w14:paraId="3E5D8F42" w14:textId="77777777" w:rsidR="00C9459F" w:rsidRDefault="00C9459F" w:rsidP="002633E9">
      <w:pPr>
        <w:pStyle w:val="a5"/>
      </w:pPr>
    </w:p>
    <w:p w14:paraId="0B7CB1A6" w14:textId="759B3DBE" w:rsidR="00370D01" w:rsidRDefault="00370D01" w:rsidP="002633E9">
      <w:pPr>
        <w:pStyle w:val="a5"/>
      </w:pPr>
      <w:commentRangeStart w:id="87"/>
      <w:r>
        <w:t xml:space="preserve">При создании новой карточки Вакансия все поля карточки открыты для редактирования. После сохранения документа и установки флага Проводить карточка закрыта для редактирования. </w:t>
      </w:r>
      <w:r w:rsidR="004433B1">
        <w:t>Поля Код, Наименование, Предприятие, Подразделение, Должность, Дата начала закрыты для редактирова</w:t>
      </w:r>
      <w:r w:rsidR="004433B1">
        <w:lastRenderedPageBreak/>
        <w:t>ния. При наличии необходимости изменения данных полей необходимо закрыть существующую Вакансию и создать новую. Изменение других полей</w:t>
      </w:r>
      <w:r>
        <w:t xml:space="preserve"> могут производится только при помощи дополнительного сервиса Внесение изменений в документ Вакансия. </w:t>
      </w:r>
    </w:p>
    <w:p w14:paraId="2C4EBC90" w14:textId="77777777" w:rsidR="00370D01" w:rsidRDefault="00370D01" w:rsidP="00370D01">
      <w:pPr>
        <w:pStyle w:val="a5"/>
      </w:pPr>
      <w:r>
        <w:t>Необходимо предусмотреть возможность просмотра истории изменений данных документа.</w:t>
      </w:r>
      <w:commentRangeEnd w:id="87"/>
      <w:r>
        <w:rPr>
          <w:rStyle w:val="aff6"/>
          <w:rFonts w:asciiTheme="minorHAnsi" w:hAnsiTheme="minorHAnsi"/>
        </w:rPr>
        <w:commentReference w:id="87"/>
      </w:r>
    </w:p>
    <w:p w14:paraId="4E805521" w14:textId="77777777" w:rsidR="00370D01" w:rsidRDefault="00370D01" w:rsidP="002633E9">
      <w:pPr>
        <w:pStyle w:val="a5"/>
      </w:pPr>
    </w:p>
    <w:p w14:paraId="37620546" w14:textId="33B757F0" w:rsidR="00F40E3A" w:rsidRPr="00F40E3A" w:rsidRDefault="00F40E3A" w:rsidP="002633E9">
      <w:pPr>
        <w:pStyle w:val="a5"/>
        <w:rPr>
          <w:b/>
          <w:i/>
        </w:rPr>
      </w:pPr>
      <w:commentRangeStart w:id="88"/>
      <w:r w:rsidRPr="00F40E3A">
        <w:rPr>
          <w:b/>
          <w:i/>
        </w:rPr>
        <w:t xml:space="preserve">Внесение изменений в документ Вакансия. </w:t>
      </w:r>
      <w:commentRangeEnd w:id="88"/>
      <w:r w:rsidR="00F00E4F">
        <w:rPr>
          <w:rStyle w:val="aff6"/>
          <w:rFonts w:asciiTheme="minorHAnsi" w:hAnsiTheme="minorHAnsi"/>
        </w:rPr>
        <w:commentReference w:id="88"/>
      </w:r>
    </w:p>
    <w:p w14:paraId="16522482" w14:textId="37D800E4" w:rsidR="00F40E3A" w:rsidRDefault="00F40E3A" w:rsidP="002633E9">
      <w:pPr>
        <w:pStyle w:val="a5"/>
      </w:pPr>
      <w:r>
        <w:t>Необходимо предусмотреть дополнительный сервис Внесение изменений (кнопка Изменить).</w:t>
      </w:r>
    </w:p>
    <w:p w14:paraId="75520816" w14:textId="4D4B5C93" w:rsidR="00F40E3A" w:rsidRDefault="00F40E3A" w:rsidP="002633E9">
      <w:pPr>
        <w:pStyle w:val="a5"/>
      </w:pPr>
      <w:r>
        <w:t>При нажатии кнопки Изменить на экран выводится дополнительное окно, в котором пользователем указывается дата внесения изменений и предоставляется возможность внесения изменений в поля документа Вакансия.</w:t>
      </w:r>
    </w:p>
    <w:p w14:paraId="6F8E9DDF" w14:textId="0F5CD5A6" w:rsidR="00F40E3A" w:rsidRDefault="00F40E3A" w:rsidP="002633E9">
      <w:pPr>
        <w:pStyle w:val="a5"/>
      </w:pPr>
      <w:r>
        <w:t>В данном дополнительном окне должны присутствовать следующие поля:</w:t>
      </w:r>
    </w:p>
    <w:p w14:paraId="499B2DD6" w14:textId="79316781" w:rsidR="00F00E4F" w:rsidRDefault="00F00E4F" w:rsidP="00F00E4F">
      <w:pPr>
        <w:pStyle w:val="1-"/>
      </w:pPr>
      <w:r>
        <w:t>Дата внесения изменений – указывается дата внесения изменений (по умолчанию устанавливается текущая дата). Необходимо предусмотреть возможность корректировки пользователем;</w:t>
      </w:r>
    </w:p>
    <w:p w14:paraId="775CB127" w14:textId="2ABDCB74" w:rsidR="00F00E4F" w:rsidRDefault="00F00E4F" w:rsidP="00F00E4F">
      <w:pPr>
        <w:pStyle w:val="1-"/>
        <w:numPr>
          <w:ilvl w:val="0"/>
          <w:numId w:val="0"/>
        </w:numPr>
      </w:pPr>
      <w:r>
        <w:t>Корректируемые поля:</w:t>
      </w:r>
    </w:p>
    <w:p w14:paraId="1BDAFB82" w14:textId="6FE407E9" w:rsidR="00F00E4F" w:rsidRDefault="00F00E4F" w:rsidP="00F00E4F">
      <w:pPr>
        <w:pStyle w:val="1-"/>
      </w:pPr>
      <w:r>
        <w:t>З</w:t>
      </w:r>
      <w:r w:rsidR="0030543F">
        <w:t>акрыто – дата закрытия вакансии</w:t>
      </w:r>
      <w:r>
        <w:t>;</w:t>
      </w:r>
    </w:p>
    <w:p w14:paraId="3AEF5FCD" w14:textId="0234C45B" w:rsidR="00F00E4F" w:rsidRDefault="00F00E4F" w:rsidP="00F00E4F">
      <w:pPr>
        <w:pStyle w:val="1-"/>
      </w:pPr>
      <w:r>
        <w:t>Количест</w:t>
      </w:r>
      <w:r w:rsidR="0030543F">
        <w:t>во – количество единиц вакансии</w:t>
      </w:r>
      <w:r>
        <w:t>;</w:t>
      </w:r>
    </w:p>
    <w:p w14:paraId="0C3B1072" w14:textId="79516239" w:rsidR="00F00E4F" w:rsidRDefault="00F00E4F" w:rsidP="00F00E4F">
      <w:pPr>
        <w:pStyle w:val="1-"/>
      </w:pPr>
      <w:r>
        <w:t>Ставка –</w:t>
      </w:r>
      <w:r w:rsidR="0030543F">
        <w:t xml:space="preserve"> размер оклада/тарифа</w:t>
      </w:r>
      <w:r>
        <w:t>;</w:t>
      </w:r>
    </w:p>
    <w:p w14:paraId="50F29824" w14:textId="0FEB1BEE" w:rsidR="00F00E4F" w:rsidRDefault="00F00E4F" w:rsidP="00F00E4F">
      <w:pPr>
        <w:pStyle w:val="1-"/>
      </w:pPr>
      <w:r>
        <w:t>Условия работы:</w:t>
      </w:r>
    </w:p>
    <w:p w14:paraId="05C375CC" w14:textId="423210FB" w:rsidR="00F00E4F" w:rsidRDefault="00F00E4F" w:rsidP="00F00E4F">
      <w:pPr>
        <w:pStyle w:val="2-"/>
      </w:pPr>
      <w:r w:rsidRPr="00AB7796">
        <w:rPr>
          <w:lang w:eastAsia="ru-RU"/>
        </w:rPr>
        <w:t>Вид оплаты</w:t>
      </w:r>
      <w:r>
        <w:rPr>
          <w:lang w:eastAsia="ru-RU"/>
        </w:rPr>
        <w:t>;</w:t>
      </w:r>
    </w:p>
    <w:p w14:paraId="368AC8FC" w14:textId="15C232CB" w:rsidR="00F00E4F" w:rsidRDefault="00F00E4F" w:rsidP="00F00E4F">
      <w:pPr>
        <w:pStyle w:val="2-"/>
      </w:pPr>
      <w:r>
        <w:rPr>
          <w:lang w:eastAsia="ru-RU"/>
        </w:rPr>
        <w:t>График работ;</w:t>
      </w:r>
    </w:p>
    <w:p w14:paraId="054D3608" w14:textId="562365C5" w:rsidR="00F00E4F" w:rsidRPr="00AB7796" w:rsidRDefault="00F00E4F" w:rsidP="00F00E4F">
      <w:pPr>
        <w:pStyle w:val="2-"/>
        <w:rPr>
          <w:lang w:eastAsia="ru-RU"/>
        </w:rPr>
      </w:pPr>
      <w:r w:rsidRPr="00AB7796">
        <w:rPr>
          <w:lang w:eastAsia="ru-RU"/>
        </w:rPr>
        <w:t>Характер работ</w:t>
      </w:r>
      <w:r>
        <w:rPr>
          <w:lang w:eastAsia="ru-RU"/>
        </w:rPr>
        <w:t>;</w:t>
      </w:r>
    </w:p>
    <w:p w14:paraId="7E1E7325" w14:textId="2704101C" w:rsidR="00F00E4F" w:rsidRPr="00AB7796" w:rsidRDefault="00F00E4F" w:rsidP="00F00E4F">
      <w:pPr>
        <w:pStyle w:val="2-"/>
        <w:rPr>
          <w:lang w:eastAsia="ru-RU"/>
        </w:rPr>
      </w:pPr>
      <w:r w:rsidRPr="00AB7796">
        <w:rPr>
          <w:lang w:eastAsia="ru-RU"/>
        </w:rPr>
        <w:t xml:space="preserve">Вид занятости; </w:t>
      </w:r>
    </w:p>
    <w:p w14:paraId="71345304" w14:textId="61EAB7F8" w:rsidR="00F00E4F" w:rsidRDefault="00F00E4F" w:rsidP="00F00E4F">
      <w:pPr>
        <w:pStyle w:val="2-"/>
        <w:rPr>
          <w:lang w:eastAsia="ru-RU"/>
        </w:rPr>
      </w:pPr>
      <w:r>
        <w:rPr>
          <w:lang w:eastAsia="ru-RU"/>
        </w:rPr>
        <w:t>Продолжительность рабочего времени;</w:t>
      </w:r>
    </w:p>
    <w:p w14:paraId="7F61B4F7" w14:textId="04A08EF9" w:rsidR="00F00E4F" w:rsidRDefault="00F00E4F" w:rsidP="00F00E4F">
      <w:pPr>
        <w:pStyle w:val="2-"/>
        <w:rPr>
          <w:lang w:eastAsia="ru-RU"/>
        </w:rPr>
      </w:pPr>
      <w:r>
        <w:rPr>
          <w:lang w:eastAsia="ru-RU"/>
        </w:rPr>
        <w:t>Условия труда;</w:t>
      </w:r>
    </w:p>
    <w:p w14:paraId="626852F3" w14:textId="1E998CD3" w:rsidR="00F00E4F" w:rsidRDefault="00F00E4F" w:rsidP="00F00E4F">
      <w:pPr>
        <w:pStyle w:val="2-"/>
        <w:rPr>
          <w:lang w:eastAsia="ru-RU"/>
        </w:rPr>
      </w:pPr>
      <w:r w:rsidRPr="00AB7796">
        <w:rPr>
          <w:lang w:eastAsia="ru-RU"/>
        </w:rPr>
        <w:t>Особые условия труда</w:t>
      </w:r>
      <w:r>
        <w:rPr>
          <w:lang w:eastAsia="ru-RU"/>
        </w:rPr>
        <w:t>.</w:t>
      </w:r>
    </w:p>
    <w:p w14:paraId="1A2312B5" w14:textId="77777777" w:rsidR="00F00E4F" w:rsidRDefault="00F00E4F" w:rsidP="00F00E4F">
      <w:pPr>
        <w:pStyle w:val="1-"/>
        <w:rPr>
          <w:noProof/>
          <w:lang w:eastAsia="ru-RU"/>
        </w:rPr>
      </w:pPr>
      <w:r>
        <w:rPr>
          <w:noProof/>
          <w:lang w:eastAsia="ru-RU"/>
        </w:rPr>
        <w:t>Постоянные начисления. Представляет собой таблицу, состоящую из следующих столбцов:</w:t>
      </w:r>
    </w:p>
    <w:p w14:paraId="4E915AD5" w14:textId="03BC2E22" w:rsidR="00F00E4F" w:rsidRDefault="00F00E4F" w:rsidP="00F00E4F">
      <w:pPr>
        <w:pStyle w:val="2-"/>
      </w:pPr>
      <w:r>
        <w:t>Наименование надбавки;</w:t>
      </w:r>
    </w:p>
    <w:p w14:paraId="3956763F" w14:textId="0545B907" w:rsidR="00F00E4F" w:rsidRDefault="00F00E4F" w:rsidP="00F00E4F">
      <w:pPr>
        <w:pStyle w:val="2-"/>
      </w:pPr>
      <w:commentRangeStart w:id="89"/>
      <w:r>
        <w:t xml:space="preserve">Размер надбавки – включает в себя следующие поля: % надбавки, </w:t>
      </w:r>
      <w:r w:rsidR="0030543F">
        <w:t>сумма (руб.);</w:t>
      </w:r>
      <w:commentRangeEnd w:id="89"/>
      <w:r w:rsidR="00370D01">
        <w:rPr>
          <w:rStyle w:val="aff6"/>
          <w:rFonts w:asciiTheme="minorHAnsi" w:hAnsiTheme="minorHAnsi"/>
        </w:rPr>
        <w:commentReference w:id="89"/>
      </w:r>
    </w:p>
    <w:p w14:paraId="450312B2" w14:textId="31D63957" w:rsidR="00F00E4F" w:rsidRDefault="00F00E4F" w:rsidP="00F00E4F">
      <w:pPr>
        <w:pStyle w:val="2-"/>
      </w:pPr>
      <w:r>
        <w:t>Периодичность начисления;</w:t>
      </w:r>
    </w:p>
    <w:p w14:paraId="21F11F44" w14:textId="02628F02" w:rsidR="00F00E4F" w:rsidRDefault="00F00E4F" w:rsidP="00F00E4F">
      <w:pPr>
        <w:pStyle w:val="2-"/>
      </w:pPr>
      <w:r>
        <w:t>Условие попадания в расчет.</w:t>
      </w:r>
    </w:p>
    <w:p w14:paraId="26B83B9F" w14:textId="77777777" w:rsidR="00F00E4F" w:rsidRDefault="00F00E4F" w:rsidP="00F00E4F">
      <w:pPr>
        <w:pStyle w:val="1-"/>
        <w:rPr>
          <w:noProof/>
          <w:lang w:eastAsia="ru-RU"/>
        </w:rPr>
      </w:pPr>
      <w:r>
        <w:rPr>
          <w:noProof/>
          <w:lang w:eastAsia="ru-RU"/>
        </w:rPr>
        <w:t>Постоянные удержания. Представляет собой таблицу, состоящую из следующих столбцов:</w:t>
      </w:r>
    </w:p>
    <w:p w14:paraId="04D40E12" w14:textId="1A14EF62" w:rsidR="00F00E4F" w:rsidRDefault="00F00E4F" w:rsidP="00F00E4F">
      <w:pPr>
        <w:pStyle w:val="2-"/>
      </w:pPr>
      <w:r>
        <w:t>Наименование удержания;</w:t>
      </w:r>
    </w:p>
    <w:p w14:paraId="562C6AB5" w14:textId="30304A29" w:rsidR="00F00E4F" w:rsidRDefault="00F00E4F" w:rsidP="00F00E4F">
      <w:pPr>
        <w:pStyle w:val="2-"/>
      </w:pPr>
      <w:r>
        <w:t>Ставка;</w:t>
      </w:r>
    </w:p>
    <w:p w14:paraId="01067501" w14:textId="4799E348" w:rsidR="00F00E4F" w:rsidRDefault="00F00E4F" w:rsidP="00F00E4F">
      <w:pPr>
        <w:pStyle w:val="2-"/>
      </w:pPr>
      <w:r>
        <w:t>Сумма;</w:t>
      </w:r>
    </w:p>
    <w:p w14:paraId="6FC35345" w14:textId="75B11992" w:rsidR="00F00E4F" w:rsidRDefault="00F00E4F" w:rsidP="00F00E4F">
      <w:pPr>
        <w:pStyle w:val="2-"/>
      </w:pPr>
      <w:r>
        <w:t>Максимальная сумма;</w:t>
      </w:r>
    </w:p>
    <w:p w14:paraId="335E68D7" w14:textId="262EDCC5" w:rsidR="00F00E4F" w:rsidRDefault="00F00E4F" w:rsidP="00F00E4F">
      <w:pPr>
        <w:pStyle w:val="2-"/>
      </w:pPr>
      <w:r>
        <w:t>Условие попадания в расчет.</w:t>
      </w:r>
    </w:p>
    <w:p w14:paraId="777D0BC8" w14:textId="4550D4A7" w:rsidR="00F40E3A" w:rsidRDefault="00F00E4F" w:rsidP="002633E9">
      <w:pPr>
        <w:pStyle w:val="a5"/>
      </w:pPr>
      <w:r>
        <w:t xml:space="preserve">Необходимо предусмотреть автоматическое заполнение корректируемых полей данными документа Вакансия. </w:t>
      </w:r>
      <w:r w:rsidR="0030543F">
        <w:t xml:space="preserve">Пользователю предоставляется возможность внесения изменений в данные поля (выбор из соответствующих справочников, списков, ручной ввод). </w:t>
      </w:r>
    </w:p>
    <w:p w14:paraId="3F217952" w14:textId="77777777" w:rsidR="0030543F" w:rsidRDefault="0030543F" w:rsidP="002633E9">
      <w:pPr>
        <w:pStyle w:val="a5"/>
      </w:pPr>
      <w:r>
        <w:t xml:space="preserve">После внесения изменений и сохранения данных в карточке вакансии отображается актуальная информация (по состоянию на текущую дату). </w:t>
      </w:r>
    </w:p>
    <w:p w14:paraId="670D1EC3" w14:textId="02381E8D" w:rsidR="00F40E3A" w:rsidRDefault="0030543F" w:rsidP="002633E9">
      <w:pPr>
        <w:pStyle w:val="a5"/>
      </w:pPr>
      <w:r>
        <w:t>Необходимо предусмотреть возможность просмотра истории изменений данных документа.</w:t>
      </w:r>
    </w:p>
    <w:p w14:paraId="28B8758E" w14:textId="77777777" w:rsidR="00D72C7E" w:rsidRDefault="00D72C7E" w:rsidP="002633E9">
      <w:pPr>
        <w:pStyle w:val="a5"/>
      </w:pPr>
    </w:p>
    <w:p w14:paraId="264DBC95" w14:textId="77777777" w:rsidR="00C9459F" w:rsidRDefault="00D719F5" w:rsidP="00D719F5">
      <w:pPr>
        <w:pStyle w:val="3-0"/>
      </w:pPr>
      <w:r>
        <w:t xml:space="preserve"> </w:t>
      </w:r>
      <w:bookmarkStart w:id="90" w:name="_Toc55310201"/>
      <w:r>
        <w:t>Все приказы.</w:t>
      </w:r>
      <w:bookmarkEnd w:id="90"/>
    </w:p>
    <w:p w14:paraId="0F485F4C" w14:textId="77777777" w:rsidR="00C9459F" w:rsidRDefault="00C9459F" w:rsidP="002633E9">
      <w:pPr>
        <w:pStyle w:val="a5"/>
      </w:pPr>
    </w:p>
    <w:p w14:paraId="667C9ECE" w14:textId="77777777" w:rsidR="00C9459F" w:rsidRDefault="00D719F5" w:rsidP="00D719F5">
      <w:pPr>
        <w:pStyle w:val="a5"/>
        <w:spacing w:after="160"/>
      </w:pPr>
      <w:r>
        <w:t>Необходимо предусмотреть картотеку, включающую структурированную информацию обо всех приказах и распоряжениях за весь период работы предприятия. Для показа содержимого картотеки на экране предназначается окно-картотека.</w:t>
      </w:r>
    </w:p>
    <w:p w14:paraId="55E52784" w14:textId="77777777" w:rsidR="00D719F5" w:rsidRPr="00D719F5" w:rsidRDefault="00D719F5" w:rsidP="00D719F5">
      <w:pPr>
        <w:spacing w:before="100" w:beforeAutospacing="1" w:line="240" w:lineRule="auto"/>
        <w:rPr>
          <w:rFonts w:eastAsia="Times New Roman" w:cs="Times New Roman"/>
          <w:szCs w:val="20"/>
          <w:lang w:eastAsia="ru-RU"/>
        </w:rPr>
      </w:pPr>
      <w:r w:rsidRPr="00D719F5">
        <w:rPr>
          <w:rFonts w:eastAsia="Times New Roman" w:cs="Times New Roman"/>
          <w:szCs w:val="20"/>
          <w:lang w:eastAsia="ru-RU"/>
        </w:rP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 Для редактирования произвольного количества полей одной записи картотеки применяется бланк-редактор.</w:t>
      </w:r>
    </w:p>
    <w:p w14:paraId="5329D542" w14:textId="77777777" w:rsidR="00D719F5" w:rsidRPr="00D719F5" w:rsidRDefault="00D719F5" w:rsidP="00D719F5">
      <w:pPr>
        <w:spacing w:before="100" w:beforeAutospacing="1" w:line="240" w:lineRule="auto"/>
        <w:rPr>
          <w:rFonts w:eastAsia="Times New Roman" w:cs="Times New Roman"/>
          <w:szCs w:val="20"/>
          <w:lang w:eastAsia="ru-RU"/>
        </w:rPr>
      </w:pPr>
      <w:r w:rsidRPr="00D719F5">
        <w:rPr>
          <w:rFonts w:eastAsia="Times New Roman" w:cs="Times New Roman"/>
          <w:szCs w:val="20"/>
          <w:lang w:eastAsia="ru-RU"/>
        </w:rPr>
        <w:t xml:space="preserve">Пользователю </w:t>
      </w:r>
      <w:r>
        <w:rPr>
          <w:rFonts w:eastAsia="Times New Roman" w:cs="Times New Roman"/>
          <w:szCs w:val="20"/>
          <w:lang w:eastAsia="ru-RU"/>
        </w:rPr>
        <w:t>необходимо предоставить возможность</w:t>
      </w:r>
      <w:r w:rsidRPr="00D719F5">
        <w:rPr>
          <w:rFonts w:eastAsia="Times New Roman" w:cs="Times New Roman"/>
          <w:szCs w:val="20"/>
          <w:lang w:eastAsia="ru-RU"/>
        </w:rPr>
        <w:t xml:space="preserve"> просмотра, редактирования и поиска записей, а также настройки картотеки и печати содержимого картотеки. Пользователь может создать новую запись, изменить существующую или удалить ненужную. </w:t>
      </w:r>
    </w:p>
    <w:p w14:paraId="06E72ACF" w14:textId="77777777" w:rsidR="00924407" w:rsidRDefault="00D719F5" w:rsidP="00D719F5">
      <w:pPr>
        <w:pStyle w:val="a5"/>
        <w:spacing w:after="160"/>
      </w:pPr>
      <w:r>
        <w:t>Картотека состоит из следующих столбцов:</w:t>
      </w:r>
    </w:p>
    <w:p w14:paraId="6D61F4E7" w14:textId="77777777" w:rsidR="00D719F5" w:rsidRDefault="00D719F5" w:rsidP="00D719F5">
      <w:pPr>
        <w:pStyle w:val="1-"/>
      </w:pPr>
      <w:r>
        <w:t>Заблокирован (наличие/отсутствие в бланке флага «Замок»);</w:t>
      </w:r>
    </w:p>
    <w:p w14:paraId="61FD3A7A" w14:textId="77777777" w:rsidR="00D719F5" w:rsidRDefault="00D719F5" w:rsidP="00D719F5">
      <w:pPr>
        <w:pStyle w:val="1-"/>
      </w:pPr>
      <w:r>
        <w:t>Учитывать (наличие/отсутствие в бланке флага «Учитывать»);</w:t>
      </w:r>
    </w:p>
    <w:p w14:paraId="4AB93E33" w14:textId="77777777" w:rsidR="00D719F5" w:rsidRDefault="00D719F5" w:rsidP="00D719F5">
      <w:pPr>
        <w:pStyle w:val="1-"/>
      </w:pPr>
      <w:r>
        <w:t>Тип приказа (наименование бланка);</w:t>
      </w:r>
    </w:p>
    <w:p w14:paraId="3F94093D" w14:textId="77777777" w:rsidR="00D719F5" w:rsidRDefault="00D719F5" w:rsidP="00D719F5">
      <w:pPr>
        <w:pStyle w:val="1-"/>
      </w:pPr>
      <w:r>
        <w:t>Групповой (наличие/отсутствие в бланке флага «Групповой»);</w:t>
      </w:r>
    </w:p>
    <w:p w14:paraId="2D33336A" w14:textId="77777777" w:rsidR="00D719F5" w:rsidRDefault="00D719F5" w:rsidP="00D719F5">
      <w:pPr>
        <w:pStyle w:val="1-"/>
      </w:pPr>
      <w:r>
        <w:t>Номер (номер приказа);</w:t>
      </w:r>
    </w:p>
    <w:p w14:paraId="20484393" w14:textId="77777777" w:rsidR="00D719F5" w:rsidRDefault="00D719F5" w:rsidP="00D719F5">
      <w:pPr>
        <w:pStyle w:val="1-"/>
      </w:pPr>
      <w:r>
        <w:t>Дата (дата приказа);</w:t>
      </w:r>
    </w:p>
    <w:p w14:paraId="0F551E9F" w14:textId="77777777" w:rsidR="00D719F5" w:rsidRDefault="00D719F5" w:rsidP="00D719F5">
      <w:pPr>
        <w:pStyle w:val="1-"/>
      </w:pPr>
      <w:r>
        <w:t>Организация (наименование предприятия);</w:t>
      </w:r>
    </w:p>
    <w:p w14:paraId="4F84606D" w14:textId="77777777" w:rsidR="00D719F5" w:rsidRDefault="00D719F5" w:rsidP="00D719F5">
      <w:pPr>
        <w:pStyle w:val="1-"/>
      </w:pPr>
      <w:r>
        <w:t>Сотрудник (ФИО сотрудника).</w:t>
      </w:r>
    </w:p>
    <w:p w14:paraId="247404F3" w14:textId="77777777" w:rsidR="002633E9" w:rsidRDefault="00D719F5" w:rsidP="00CA78AF">
      <w:pPr>
        <w:pStyle w:val="a5"/>
      </w:pPr>
      <w:r>
        <w:t>Необходимо предоставить возможность формирования данной картотеки за установленный пользователем период.</w:t>
      </w:r>
    </w:p>
    <w:p w14:paraId="11EE9F78" w14:textId="77777777" w:rsidR="00D719F5" w:rsidRDefault="00D719F5" w:rsidP="00CA78AF">
      <w:pPr>
        <w:pStyle w:val="a5"/>
      </w:pPr>
    </w:p>
    <w:p w14:paraId="0A68731F" w14:textId="77777777" w:rsidR="002633E9" w:rsidRDefault="002633E9" w:rsidP="002633E9">
      <w:pPr>
        <w:pStyle w:val="2-0"/>
      </w:pPr>
      <w:r>
        <w:t xml:space="preserve"> </w:t>
      </w:r>
      <w:bookmarkStart w:id="91" w:name="_Toc55310202"/>
      <w:r>
        <w:t>Кадровые приказы.</w:t>
      </w:r>
      <w:bookmarkEnd w:id="91"/>
    </w:p>
    <w:p w14:paraId="64152C66" w14:textId="77777777" w:rsidR="00166FCA" w:rsidRDefault="00166FCA" w:rsidP="00CA78AF">
      <w:pPr>
        <w:pStyle w:val="a5"/>
      </w:pPr>
      <w:r>
        <w:t>Блок Кадровые приказы включает в себя перечень приказов по личному составу, которые оформляют трудовые отношения работодателя и работника.</w:t>
      </w:r>
    </w:p>
    <w:p w14:paraId="1B55317A" w14:textId="77777777" w:rsidR="00166FCA" w:rsidRPr="00166FCA" w:rsidRDefault="00166FCA" w:rsidP="00166FCA">
      <w:pPr>
        <w:pStyle w:val="aff1"/>
        <w:rPr>
          <w:rFonts w:ascii="Verdana" w:hAnsi="Verdana"/>
          <w:sz w:val="20"/>
          <w:szCs w:val="20"/>
        </w:rPr>
      </w:pPr>
      <w:r w:rsidRPr="00166FCA">
        <w:rPr>
          <w:rFonts w:ascii="Verdana" w:hAnsi="Verdana"/>
          <w:sz w:val="20"/>
          <w:szCs w:val="20"/>
        </w:rPr>
        <w:t xml:space="preserve">В соответствии с частью третьей Трудового кодекса РФ, устанавливающей логику регулирования трудовых правоотношений, а также с учетом значимости управленческого действия с точки зрения действующего законодательства и ценности документа, которая выражается в сроке его хранения, приказы по личному составу </w:t>
      </w:r>
      <w:r>
        <w:rPr>
          <w:rFonts w:ascii="Verdana" w:hAnsi="Verdana"/>
          <w:sz w:val="20"/>
          <w:szCs w:val="20"/>
        </w:rPr>
        <w:t>подразделяются на две группы</w:t>
      </w:r>
      <w:r w:rsidRPr="00166FCA">
        <w:rPr>
          <w:rFonts w:ascii="Verdana" w:hAnsi="Verdana"/>
          <w:sz w:val="20"/>
          <w:szCs w:val="20"/>
        </w:rPr>
        <w:t>.</w:t>
      </w:r>
    </w:p>
    <w:p w14:paraId="2E57E8CB" w14:textId="77777777" w:rsidR="00166FCA" w:rsidRPr="00166FCA" w:rsidRDefault="00166FCA" w:rsidP="00166FCA">
      <w:pPr>
        <w:pStyle w:val="aff1"/>
        <w:rPr>
          <w:rFonts w:ascii="Verdana" w:hAnsi="Verdana"/>
          <w:sz w:val="20"/>
          <w:szCs w:val="20"/>
        </w:rPr>
      </w:pPr>
      <w:r w:rsidRPr="00166FCA">
        <w:rPr>
          <w:rFonts w:ascii="Verdana" w:hAnsi="Verdana"/>
          <w:bCs/>
          <w:sz w:val="20"/>
          <w:szCs w:val="20"/>
        </w:rPr>
        <w:t>Первая группа</w:t>
      </w:r>
      <w:r w:rsidRPr="00166FCA">
        <w:rPr>
          <w:rFonts w:ascii="Verdana" w:hAnsi="Verdana"/>
          <w:sz w:val="20"/>
          <w:szCs w:val="20"/>
        </w:rPr>
        <w:t> – приказы, оформляющие трудовые отношения и существенные факты реализации трудовой функции работника (касаются условий трудового договора) и имеющие </w:t>
      </w:r>
      <w:r w:rsidRPr="00166FCA">
        <w:rPr>
          <w:rStyle w:val="aff2"/>
          <w:rFonts w:ascii="Verdana" w:hAnsi="Verdana"/>
          <w:b w:val="0"/>
          <w:sz w:val="20"/>
          <w:szCs w:val="20"/>
        </w:rPr>
        <w:t>срок хранения 75 лет</w:t>
      </w:r>
      <w:r w:rsidRPr="00166FCA">
        <w:rPr>
          <w:rFonts w:ascii="Verdana" w:hAnsi="Verdana"/>
          <w:sz w:val="20"/>
          <w:szCs w:val="20"/>
        </w:rPr>
        <w:t>:</w:t>
      </w:r>
    </w:p>
    <w:p w14:paraId="7D8A748E" w14:textId="77777777" w:rsidR="00166FCA" w:rsidRPr="00166FCA" w:rsidRDefault="00166FCA" w:rsidP="00040913">
      <w:pPr>
        <w:numPr>
          <w:ilvl w:val="0"/>
          <w:numId w:val="17"/>
        </w:numPr>
        <w:spacing w:before="100" w:beforeAutospacing="1" w:after="30" w:line="240" w:lineRule="auto"/>
        <w:ind w:left="357" w:hanging="357"/>
        <w:rPr>
          <w:szCs w:val="20"/>
        </w:rPr>
      </w:pPr>
      <w:r w:rsidRPr="00166FCA">
        <w:rPr>
          <w:szCs w:val="20"/>
        </w:rPr>
        <w:t>о </w:t>
      </w:r>
      <w:hyperlink r:id="rId38" w:history="1">
        <w:r w:rsidRPr="00166FCA">
          <w:rPr>
            <w:rStyle w:val="af1"/>
            <w:color w:val="auto"/>
            <w:szCs w:val="20"/>
            <w:u w:val="none"/>
          </w:rPr>
          <w:t>приеме</w:t>
        </w:r>
      </w:hyperlink>
      <w:r w:rsidRPr="00166FCA">
        <w:rPr>
          <w:szCs w:val="20"/>
        </w:rPr>
        <w:t> на работу (заключение трудового договора);</w:t>
      </w:r>
    </w:p>
    <w:p w14:paraId="43A6705C" w14:textId="77777777" w:rsidR="00166FCA" w:rsidRPr="00166FCA" w:rsidRDefault="00166FCA" w:rsidP="00040913">
      <w:pPr>
        <w:numPr>
          <w:ilvl w:val="0"/>
          <w:numId w:val="17"/>
        </w:numPr>
        <w:spacing w:before="100" w:beforeAutospacing="1" w:after="30" w:line="240" w:lineRule="auto"/>
        <w:ind w:left="357" w:hanging="357"/>
        <w:rPr>
          <w:szCs w:val="20"/>
        </w:rPr>
      </w:pPr>
      <w:r w:rsidRPr="00166FCA">
        <w:rPr>
          <w:szCs w:val="20"/>
        </w:rPr>
        <w:t xml:space="preserve">о переводе на другую работу (постоянный перевод с согласия </w:t>
      </w:r>
      <w:r w:rsidRPr="00166FCA">
        <w:rPr>
          <w:szCs w:val="20"/>
        </w:rPr>
        <w:softHyphen/>
        <w:t>работника, т.е. изменение трудового договора);</w:t>
      </w:r>
    </w:p>
    <w:p w14:paraId="63314E2A" w14:textId="77777777" w:rsidR="00166FCA" w:rsidRPr="00166FCA" w:rsidRDefault="00166FCA" w:rsidP="00040913">
      <w:pPr>
        <w:numPr>
          <w:ilvl w:val="0"/>
          <w:numId w:val="17"/>
        </w:numPr>
        <w:spacing w:before="100" w:beforeAutospacing="1" w:after="30" w:line="240" w:lineRule="auto"/>
        <w:ind w:left="357" w:hanging="357"/>
        <w:rPr>
          <w:szCs w:val="20"/>
        </w:rPr>
      </w:pPr>
      <w:r w:rsidRPr="00166FCA">
        <w:rPr>
          <w:szCs w:val="20"/>
        </w:rPr>
        <w:t>об </w:t>
      </w:r>
      <w:hyperlink r:id="rId39" w:history="1">
        <w:r w:rsidRPr="00166FCA">
          <w:rPr>
            <w:rStyle w:val="af1"/>
            <w:color w:val="auto"/>
            <w:szCs w:val="20"/>
            <w:u w:val="none"/>
          </w:rPr>
          <w:t>увольнении</w:t>
        </w:r>
      </w:hyperlink>
      <w:r w:rsidRPr="00166FCA">
        <w:rPr>
          <w:szCs w:val="20"/>
        </w:rPr>
        <w:t> (прекращение трудового договора);</w:t>
      </w:r>
    </w:p>
    <w:p w14:paraId="75908BCE" w14:textId="77777777" w:rsidR="00166FCA" w:rsidRPr="00166FCA" w:rsidRDefault="00166FCA" w:rsidP="00040913">
      <w:pPr>
        <w:numPr>
          <w:ilvl w:val="0"/>
          <w:numId w:val="17"/>
        </w:numPr>
        <w:spacing w:before="100" w:beforeAutospacing="1" w:after="30" w:line="240" w:lineRule="auto"/>
        <w:ind w:left="357" w:hanging="357"/>
        <w:rPr>
          <w:szCs w:val="20"/>
        </w:rPr>
      </w:pPr>
      <w:r w:rsidRPr="00166FCA">
        <w:rPr>
          <w:szCs w:val="20"/>
        </w:rPr>
        <w:t>об установлении заработной платы (изменение размера заработной платы как изменение существенных условий трудового договора);</w:t>
      </w:r>
    </w:p>
    <w:p w14:paraId="455042EA" w14:textId="77777777" w:rsidR="00166FCA" w:rsidRPr="00166FCA" w:rsidRDefault="00166FCA" w:rsidP="00040913">
      <w:pPr>
        <w:numPr>
          <w:ilvl w:val="0"/>
          <w:numId w:val="17"/>
        </w:numPr>
        <w:spacing w:before="100" w:beforeAutospacing="1" w:after="30" w:line="240" w:lineRule="auto"/>
        <w:ind w:left="357" w:hanging="357"/>
        <w:rPr>
          <w:szCs w:val="20"/>
        </w:rPr>
      </w:pPr>
      <w:r w:rsidRPr="00166FCA">
        <w:rPr>
          <w:szCs w:val="20"/>
        </w:rPr>
        <w:t>о направлении в </w:t>
      </w:r>
      <w:hyperlink r:id="rId40" w:history="1">
        <w:r w:rsidRPr="00166FCA">
          <w:rPr>
            <w:rStyle w:val="af1"/>
            <w:color w:val="auto"/>
            <w:szCs w:val="20"/>
            <w:u w:val="none"/>
          </w:rPr>
          <w:t>командировку</w:t>
        </w:r>
      </w:hyperlink>
      <w:r w:rsidRPr="00166FCA">
        <w:rPr>
          <w:szCs w:val="20"/>
        </w:rPr>
        <w:t> (длительную зарубежную);</w:t>
      </w:r>
    </w:p>
    <w:p w14:paraId="3323E632" w14:textId="77777777" w:rsidR="00166FCA" w:rsidRPr="00166FCA" w:rsidRDefault="00166FCA" w:rsidP="00040913">
      <w:pPr>
        <w:numPr>
          <w:ilvl w:val="0"/>
          <w:numId w:val="17"/>
        </w:numPr>
        <w:spacing w:before="100" w:beforeAutospacing="1" w:after="30" w:line="240" w:lineRule="auto"/>
        <w:ind w:left="357" w:hanging="357"/>
        <w:rPr>
          <w:szCs w:val="20"/>
        </w:rPr>
      </w:pPr>
      <w:r w:rsidRPr="00166FCA">
        <w:rPr>
          <w:szCs w:val="20"/>
        </w:rPr>
        <w:t>о поощрении (премирование, объявление благодарности, награждение ценным подарком, почетной грамотой и т.п.).</w:t>
      </w:r>
    </w:p>
    <w:p w14:paraId="0342E82E" w14:textId="77777777" w:rsidR="00166FCA" w:rsidRPr="00166FCA" w:rsidRDefault="00166FCA" w:rsidP="00166FCA">
      <w:pPr>
        <w:pStyle w:val="aff1"/>
        <w:rPr>
          <w:rFonts w:ascii="Verdana" w:hAnsi="Verdana"/>
          <w:sz w:val="20"/>
          <w:szCs w:val="20"/>
        </w:rPr>
      </w:pPr>
      <w:r w:rsidRPr="00166FCA">
        <w:rPr>
          <w:rStyle w:val="aff2"/>
          <w:rFonts w:ascii="Verdana" w:hAnsi="Verdana"/>
          <w:b w:val="0"/>
          <w:sz w:val="20"/>
          <w:szCs w:val="20"/>
        </w:rPr>
        <w:lastRenderedPageBreak/>
        <w:t>Вторая группа</w:t>
      </w:r>
      <w:r w:rsidRPr="00166FCA">
        <w:rPr>
          <w:rFonts w:ascii="Verdana" w:hAnsi="Verdana"/>
          <w:sz w:val="20"/>
          <w:szCs w:val="20"/>
        </w:rPr>
        <w:t> – приказы, оперативно регулирующие выполнение трудовой функции работником и имеющие </w:t>
      </w:r>
      <w:r w:rsidRPr="00166FCA">
        <w:rPr>
          <w:rStyle w:val="aff2"/>
          <w:rFonts w:ascii="Verdana" w:hAnsi="Verdana"/>
          <w:b w:val="0"/>
          <w:sz w:val="20"/>
          <w:szCs w:val="20"/>
        </w:rPr>
        <w:t>срок хранения 5 лет</w:t>
      </w:r>
      <w:r w:rsidRPr="00166FCA">
        <w:rPr>
          <w:rFonts w:ascii="Verdana" w:hAnsi="Verdana"/>
          <w:sz w:val="20"/>
          <w:szCs w:val="20"/>
        </w:rPr>
        <w:t>:</w:t>
      </w:r>
    </w:p>
    <w:p w14:paraId="38D1E249" w14:textId="77777777" w:rsidR="00166FCA" w:rsidRPr="00166FCA" w:rsidRDefault="00166FCA" w:rsidP="00040913">
      <w:pPr>
        <w:numPr>
          <w:ilvl w:val="0"/>
          <w:numId w:val="18"/>
        </w:numPr>
        <w:spacing w:before="100" w:beforeAutospacing="1" w:after="30" w:line="240" w:lineRule="auto"/>
        <w:ind w:left="357" w:hanging="357"/>
        <w:rPr>
          <w:szCs w:val="20"/>
        </w:rPr>
      </w:pPr>
      <w:r w:rsidRPr="00166FCA">
        <w:rPr>
          <w:szCs w:val="20"/>
        </w:rPr>
        <w:t>о предоставлении отпуска;</w:t>
      </w:r>
    </w:p>
    <w:p w14:paraId="66E2DF7D" w14:textId="77777777" w:rsidR="00166FCA" w:rsidRPr="00166FCA" w:rsidRDefault="00166FCA" w:rsidP="00040913">
      <w:pPr>
        <w:numPr>
          <w:ilvl w:val="0"/>
          <w:numId w:val="18"/>
        </w:numPr>
        <w:spacing w:before="100" w:beforeAutospacing="1" w:after="30" w:line="240" w:lineRule="auto"/>
        <w:ind w:left="357" w:hanging="357"/>
        <w:rPr>
          <w:szCs w:val="20"/>
        </w:rPr>
      </w:pPr>
      <w:r w:rsidRPr="00166FCA">
        <w:rPr>
          <w:szCs w:val="20"/>
        </w:rPr>
        <w:t>о направлении в командировку (краткосрочную);</w:t>
      </w:r>
    </w:p>
    <w:p w14:paraId="28A4AE81" w14:textId="77777777" w:rsidR="00166FCA" w:rsidRPr="00166FCA" w:rsidRDefault="00166FCA" w:rsidP="00040913">
      <w:pPr>
        <w:numPr>
          <w:ilvl w:val="0"/>
          <w:numId w:val="18"/>
        </w:numPr>
        <w:spacing w:before="100" w:beforeAutospacing="1" w:after="30" w:line="240" w:lineRule="auto"/>
        <w:ind w:left="357" w:hanging="357"/>
        <w:rPr>
          <w:szCs w:val="20"/>
        </w:rPr>
      </w:pPr>
      <w:r w:rsidRPr="00166FCA">
        <w:rPr>
          <w:szCs w:val="20"/>
        </w:rPr>
        <w:t>о применении </w:t>
      </w:r>
      <w:hyperlink r:id="rId41" w:history="1">
        <w:r w:rsidRPr="00166FCA">
          <w:rPr>
            <w:rStyle w:val="af1"/>
            <w:color w:val="auto"/>
            <w:szCs w:val="20"/>
            <w:u w:val="none"/>
          </w:rPr>
          <w:t>дисциплинарного взыскания</w:t>
        </w:r>
      </w:hyperlink>
      <w:r w:rsidRPr="00166FCA">
        <w:rPr>
          <w:szCs w:val="20"/>
        </w:rPr>
        <w:t> (замечание, выговор и т.п.);</w:t>
      </w:r>
    </w:p>
    <w:p w14:paraId="50C75A83" w14:textId="77777777" w:rsidR="00166FCA" w:rsidRPr="00166FCA" w:rsidRDefault="00166FCA" w:rsidP="00040913">
      <w:pPr>
        <w:numPr>
          <w:ilvl w:val="0"/>
          <w:numId w:val="18"/>
        </w:numPr>
        <w:spacing w:before="100" w:beforeAutospacing="1" w:after="30" w:line="240" w:lineRule="auto"/>
        <w:ind w:left="357" w:hanging="357"/>
        <w:rPr>
          <w:szCs w:val="20"/>
        </w:rPr>
      </w:pPr>
      <w:r w:rsidRPr="00166FCA">
        <w:rPr>
          <w:szCs w:val="20"/>
        </w:rPr>
        <w:t>о направлении на обучение (семинар) в рамках профессиональной подготовки, переподготовки и повышения квалификации.</w:t>
      </w:r>
    </w:p>
    <w:p w14:paraId="0AE830A8" w14:textId="77777777" w:rsidR="00166FCA" w:rsidRPr="00166FCA" w:rsidRDefault="00166FCA" w:rsidP="00CA78AF">
      <w:pPr>
        <w:pStyle w:val="a5"/>
        <w:rPr>
          <w:szCs w:val="20"/>
        </w:rPr>
      </w:pPr>
    </w:p>
    <w:p w14:paraId="089F4113" w14:textId="77777777" w:rsidR="002633E9" w:rsidRPr="00166FCA" w:rsidRDefault="005212D2" w:rsidP="005212D2">
      <w:pPr>
        <w:pStyle w:val="3-0"/>
      </w:pPr>
      <w:r>
        <w:t xml:space="preserve"> </w:t>
      </w:r>
      <w:bookmarkStart w:id="92" w:name="_Toc55310203"/>
      <w:r>
        <w:t>Приказ</w:t>
      </w:r>
      <w:r w:rsidR="000B76EA">
        <w:t>ы</w:t>
      </w:r>
      <w:r>
        <w:t xml:space="preserve"> «О приеме работника на работу».</w:t>
      </w:r>
      <w:bookmarkEnd w:id="92"/>
    </w:p>
    <w:p w14:paraId="6090378A" w14:textId="77777777" w:rsidR="000B76EA" w:rsidRDefault="000B76EA" w:rsidP="00CA78AF">
      <w:pPr>
        <w:pStyle w:val="a5"/>
      </w:pPr>
      <w:r>
        <w:rPr>
          <w:szCs w:val="20"/>
        </w:rPr>
        <w:t xml:space="preserve">Данная картотека предназначена для хранения информации о приказах о приеме на работу.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17AF8778" w14:textId="77777777" w:rsidR="000B76EA" w:rsidRDefault="000B76EA" w:rsidP="000B76EA">
      <w:pPr>
        <w:pStyle w:val="1-"/>
      </w:pPr>
      <w:r>
        <w:t>Заблокирован (наличие/отсутствие в бланке флага «Замок»);</w:t>
      </w:r>
    </w:p>
    <w:p w14:paraId="43ECD45F" w14:textId="77777777" w:rsidR="000B76EA" w:rsidRDefault="000B76EA" w:rsidP="000B76EA">
      <w:pPr>
        <w:pStyle w:val="1-"/>
      </w:pPr>
      <w:r>
        <w:t>Учитывать (наличие/отсутствие в бланке флага «Учитывать»);</w:t>
      </w:r>
    </w:p>
    <w:p w14:paraId="6F9C08D1" w14:textId="77777777" w:rsidR="000B76EA" w:rsidRDefault="000B76EA" w:rsidP="000B76EA">
      <w:pPr>
        <w:pStyle w:val="1-"/>
      </w:pPr>
      <w:r>
        <w:t>Тип приказа (наименование бланка);</w:t>
      </w:r>
    </w:p>
    <w:p w14:paraId="500B1EA1" w14:textId="77777777" w:rsidR="000B76EA" w:rsidRDefault="000B76EA" w:rsidP="000B76EA">
      <w:pPr>
        <w:pStyle w:val="1-"/>
      </w:pPr>
      <w:r>
        <w:t>Групповой (наличие/отсутствие в бланке флага «Групповой»);</w:t>
      </w:r>
    </w:p>
    <w:p w14:paraId="55A2E51F" w14:textId="77777777" w:rsidR="000B76EA" w:rsidRDefault="000B76EA" w:rsidP="000B76EA">
      <w:pPr>
        <w:pStyle w:val="1-"/>
      </w:pPr>
      <w:r>
        <w:t>Номер (номер приказа);</w:t>
      </w:r>
    </w:p>
    <w:p w14:paraId="653CBFE9" w14:textId="77777777" w:rsidR="000B76EA" w:rsidRDefault="000B76EA" w:rsidP="000B76EA">
      <w:pPr>
        <w:pStyle w:val="1-"/>
      </w:pPr>
      <w:r>
        <w:t>Дата (дата приказа);</w:t>
      </w:r>
    </w:p>
    <w:p w14:paraId="669B2BD4" w14:textId="77777777" w:rsidR="000B76EA" w:rsidRDefault="000B76EA" w:rsidP="000B76EA">
      <w:pPr>
        <w:pStyle w:val="1-"/>
      </w:pPr>
      <w:r>
        <w:t>Организация (наименование предприятия);</w:t>
      </w:r>
    </w:p>
    <w:p w14:paraId="69ED4A37" w14:textId="77777777" w:rsidR="000B76EA" w:rsidRDefault="000B76EA" w:rsidP="000B76EA">
      <w:pPr>
        <w:pStyle w:val="1-"/>
      </w:pPr>
      <w:r>
        <w:t>Сотрудник (ФИО сотрудника).</w:t>
      </w:r>
    </w:p>
    <w:p w14:paraId="4F4516E4" w14:textId="77777777" w:rsidR="002633E9" w:rsidRDefault="000B76EA" w:rsidP="00CA78AF">
      <w:pPr>
        <w:pStyle w:val="a5"/>
      </w:pPr>
      <w:r>
        <w:t>Для редактирования произвольного количества полей одной записи картотеки применяется бланк-редактор.</w:t>
      </w:r>
    </w:p>
    <w:p w14:paraId="288C0CC9" w14:textId="77777777" w:rsidR="000B76EA" w:rsidRPr="00166FCA" w:rsidRDefault="000B76EA" w:rsidP="00CA78AF">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r w:rsidR="00B15237">
        <w:t>.</w:t>
      </w:r>
    </w:p>
    <w:p w14:paraId="1FD33A56" w14:textId="77777777" w:rsidR="00003166" w:rsidRDefault="00B15237" w:rsidP="00CA78AF">
      <w:pPr>
        <w:pStyle w:val="a5"/>
      </w:pPr>
      <w:r>
        <w:t>Необходимо предусмотреть возможность автоматического формирования бланк-редактора при приеме на работу сотрудника посредством Мастера приказов.</w:t>
      </w:r>
    </w:p>
    <w:p w14:paraId="0571BB61" w14:textId="77777777" w:rsidR="00CA3ECF" w:rsidRDefault="00CA3ECF" w:rsidP="00CA3ECF">
      <w:pPr>
        <w:pStyle w:val="a5"/>
      </w:pPr>
      <w:r>
        <w:t>Необходимо предусмотреть возможность приема на работу списка (группы) сотрудников. В данном случае необходимо допустить возможность выбора нескольких физических лиц и соответственно выбора нескольких документов Вакансия (при необходимости) и указания условий труда и оплаты для каждого сотрудника.</w:t>
      </w:r>
    </w:p>
    <w:p w14:paraId="772E2C4F" w14:textId="77777777" w:rsidR="00507216" w:rsidRDefault="00B15237" w:rsidP="00CA78AF">
      <w:pPr>
        <w:pStyle w:val="a5"/>
      </w:pPr>
      <w:r>
        <w:t xml:space="preserve">Бланк-редактор Приказа о приеме на работу содержит следующие </w:t>
      </w:r>
      <w:r w:rsidR="00507216">
        <w:t>вкладки:</w:t>
      </w:r>
    </w:p>
    <w:p w14:paraId="4166DC1E" w14:textId="77777777" w:rsidR="00B15237" w:rsidRDefault="00507216" w:rsidP="00CA78AF">
      <w:pPr>
        <w:pStyle w:val="a5"/>
      </w:pPr>
      <w:r>
        <w:t>- Прием на работу;</w:t>
      </w:r>
    </w:p>
    <w:p w14:paraId="221749D6" w14:textId="77777777" w:rsidR="00507216" w:rsidRDefault="00507216" w:rsidP="00CA78AF">
      <w:pPr>
        <w:pStyle w:val="a5"/>
      </w:pPr>
      <w:r>
        <w:t>- Оплата труда;</w:t>
      </w:r>
    </w:p>
    <w:p w14:paraId="72784F89" w14:textId="77777777" w:rsidR="006A4DA5" w:rsidRDefault="006A4DA5" w:rsidP="00CA78AF">
      <w:pPr>
        <w:pStyle w:val="a5"/>
      </w:pPr>
      <w:r>
        <w:t>- Условия труда;</w:t>
      </w:r>
    </w:p>
    <w:p w14:paraId="0C902ED6" w14:textId="77777777" w:rsidR="006A4DA5" w:rsidRDefault="006A4DA5" w:rsidP="00CA78AF">
      <w:pPr>
        <w:pStyle w:val="a5"/>
      </w:pPr>
      <w:r>
        <w:t>- Расчет СВ и налоговый учет.</w:t>
      </w:r>
    </w:p>
    <w:p w14:paraId="12618928" w14:textId="77777777" w:rsidR="00507216" w:rsidRDefault="00507216" w:rsidP="00CA78AF">
      <w:pPr>
        <w:pStyle w:val="a5"/>
      </w:pPr>
      <w:r w:rsidRPr="00507216">
        <w:rPr>
          <w:i/>
        </w:rPr>
        <w:t>Вкладка Прием на работу</w:t>
      </w:r>
      <w:r>
        <w:t xml:space="preserve"> содержит следующие поля:</w:t>
      </w:r>
    </w:p>
    <w:p w14:paraId="42D78CF6" w14:textId="77777777" w:rsidR="00B15237" w:rsidRDefault="00B15237" w:rsidP="00B15237">
      <w:pPr>
        <w:pStyle w:val="1-"/>
      </w:pPr>
      <w:r>
        <w:t xml:space="preserve">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w:t>
      </w:r>
      <w:r w:rsidR="00A937B2">
        <w:t xml:space="preserve">унифицированные формы </w:t>
      </w:r>
      <w:r>
        <w:t>для</w:t>
      </w:r>
      <w:r w:rsidR="00A937B2">
        <w:t xml:space="preserve"> одного сотрудника, если флаг установлен - </w:t>
      </w:r>
      <w:r>
        <w:t xml:space="preserve"> </w:t>
      </w:r>
      <w:r w:rsidR="00A937B2">
        <w:t>то возможно выбрать унифицированные формы для группы сотрудников. Автоматически производится выбор типа приказа «Приказ (распоряжение) о приеме работника на работу (Унифицированная форма N Т-1) (ОКУД 0301001)»;</w:t>
      </w:r>
    </w:p>
    <w:p w14:paraId="62479381" w14:textId="77777777" w:rsidR="00A937B2" w:rsidRDefault="00A937B2" w:rsidP="00B15237">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6EF2A968" w14:textId="77777777" w:rsidR="00A937B2" w:rsidRDefault="00A937B2" w:rsidP="0088229C">
      <w:pPr>
        <w:pStyle w:val="1-"/>
      </w:pPr>
      <w:r>
        <w:lastRenderedPageBreak/>
        <w:t>Предприятие. Наименование предприятия. Выбор из справочника Наши предприятия</w:t>
      </w:r>
      <w:r w:rsidR="0088229C">
        <w:t>.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0088229C" w:rsidRPr="0088229C">
        <w:t>&gt;</w:t>
      </w:r>
      <w:r>
        <w:t>;</w:t>
      </w:r>
    </w:p>
    <w:p w14:paraId="6E59EA0C" w14:textId="77777777" w:rsidR="00A937B2" w:rsidRDefault="00A937B2" w:rsidP="00B15237">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0A74C486" w14:textId="77777777" w:rsidR="00A937B2" w:rsidRDefault="00A937B2" w:rsidP="00B15237">
      <w:pPr>
        <w:pStyle w:val="1-"/>
      </w:pPr>
      <w:r>
        <w:t xml:space="preserve">Номер приказа. Присваивается номер приказа. Возможно присвоение номера в соответствии с нумератором. </w:t>
      </w:r>
      <w:r w:rsidR="00EE19AE">
        <w:t>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3CA40D64" w14:textId="77777777" w:rsidR="00EE19AE" w:rsidRDefault="00EE19AE" w:rsidP="00B15237">
      <w:pPr>
        <w:pStyle w:val="1-"/>
      </w:pPr>
      <w:r>
        <w:t>Дата. По умолчанию устанавливается текущая дата. Дату можно редактировать с помощью календаря или вручную;</w:t>
      </w:r>
    </w:p>
    <w:p w14:paraId="7CA27E74" w14:textId="77777777" w:rsidR="00D719F5" w:rsidRDefault="00D719F5" w:rsidP="00507216">
      <w:pPr>
        <w:pStyle w:val="1-"/>
      </w:pPr>
      <w:r>
        <w:t>Табличная часть документа включает следующие поля:</w:t>
      </w:r>
    </w:p>
    <w:p w14:paraId="00DA3323" w14:textId="77777777" w:rsidR="00EE19AE" w:rsidRDefault="00CC5E64" w:rsidP="00507216">
      <w:pPr>
        <w:pStyle w:val="2-"/>
      </w:pPr>
      <w:r>
        <w:t>№ п/п – порядковый номер строки;</w:t>
      </w:r>
    </w:p>
    <w:p w14:paraId="4DE87718" w14:textId="77777777" w:rsidR="00CC5E64" w:rsidRDefault="00CC5E64" w:rsidP="00507216">
      <w:pPr>
        <w:pStyle w:val="2-"/>
      </w:pPr>
      <w:r>
        <w:t>Сотрудник – ФИО сотрудника. Выбор из справочника Физические лица;</w:t>
      </w:r>
    </w:p>
    <w:p w14:paraId="6A2DA218" w14:textId="77777777" w:rsidR="00CC5E64" w:rsidRDefault="00CC5E64" w:rsidP="00507216">
      <w:pPr>
        <w:pStyle w:val="2-"/>
      </w:pPr>
      <w:r>
        <w:t>Подразделение – наименование подразделения, в которое принимается сотрудник. Выбор из справочника Подразделение соответствующего предприятия;</w:t>
      </w:r>
    </w:p>
    <w:p w14:paraId="73B057DE" w14:textId="77777777" w:rsidR="00CC5E64" w:rsidRDefault="00CC5E64" w:rsidP="00507216">
      <w:pPr>
        <w:pStyle w:val="2-"/>
      </w:pPr>
      <w:r>
        <w:t xml:space="preserve">Должность – наименование должности, на которую принимается сотрудник. Выбор из справочника Должности. </w:t>
      </w:r>
      <w:r w:rsidR="009611FF">
        <w:t>Необходимо предусмотреть следующее правило: если в Учетной политике предприятия установлен флаг «</w:t>
      </w:r>
      <w:r w:rsidR="009611FF" w:rsidRPr="009611FF">
        <w:rPr>
          <w:rFonts w:eastAsia="Times New Roman" w:cs="Times New Roman"/>
          <w:szCs w:val="20"/>
          <w:lang w:eastAsia="ru-RU"/>
        </w:rPr>
        <w:t>Использование Штатного расписания</w:t>
      </w:r>
      <w:r w:rsidR="009611FF">
        <w:t>», то выбор предоставляется из картотеки документов Вакансия соответствующего предприятия и соответствующего подразделения;</w:t>
      </w:r>
    </w:p>
    <w:p w14:paraId="4F27E818" w14:textId="77777777" w:rsidR="00331CA1" w:rsidRDefault="00331CA1" w:rsidP="00507216">
      <w:pPr>
        <w:pStyle w:val="2-"/>
      </w:pPr>
      <w:r>
        <w:t>Категория должности – указывается категория должности. Выбор из справочника Категории должности или профессии;</w:t>
      </w:r>
    </w:p>
    <w:p w14:paraId="48FFB1B7" w14:textId="77777777" w:rsidR="004D7CF5" w:rsidRDefault="004D7CF5" w:rsidP="00507216">
      <w:pPr>
        <w:pStyle w:val="2-"/>
      </w:pPr>
      <w:r>
        <w:t xml:space="preserve">Дата начала работы </w:t>
      </w:r>
      <w:r w:rsidR="00331CA1">
        <w:t>– проставляе</w:t>
      </w:r>
      <w:r w:rsidR="009611FF">
        <w:t>тся дата начала работы (по умолчанию устанавливается текущая дата)</w:t>
      </w:r>
      <w:r>
        <w:t>;</w:t>
      </w:r>
    </w:p>
    <w:p w14:paraId="1451A0E2" w14:textId="77777777" w:rsidR="009611FF" w:rsidRDefault="004D7CF5" w:rsidP="00507216">
      <w:pPr>
        <w:pStyle w:val="2-"/>
      </w:pPr>
      <w:r>
        <w:t>Д</w:t>
      </w:r>
      <w:r w:rsidR="009611FF">
        <w:t>ата окончания работы (при наличии)</w:t>
      </w:r>
      <w:r>
        <w:t>. Вносится пользователем вручную</w:t>
      </w:r>
      <w:r w:rsidR="009611FF">
        <w:t>;</w:t>
      </w:r>
    </w:p>
    <w:p w14:paraId="1A95CB0E" w14:textId="77777777" w:rsidR="009611FF" w:rsidRDefault="009611FF" w:rsidP="00507216">
      <w:pPr>
        <w:pStyle w:val="2-"/>
      </w:pPr>
      <w:r>
        <w:t>Трудовой договор</w:t>
      </w:r>
      <w:r w:rsidR="004D7CF5">
        <w:t xml:space="preserve"> – выбор из картотеки Трудовые договора;</w:t>
      </w:r>
    </w:p>
    <w:p w14:paraId="7F9BA077" w14:textId="77777777" w:rsidR="00892627" w:rsidRDefault="00892627" w:rsidP="00507216">
      <w:pPr>
        <w:pStyle w:val="2-"/>
      </w:pPr>
      <w:r>
        <w:t xml:space="preserve">Табельный номер – указывается Табельный номер сотрудника. Табельный номер присваивается автоматически, с использованием нумератора. </w:t>
      </w:r>
      <w:r w:rsidRPr="00406B5A">
        <w:t>Нумерация персональных табельных номеров осуществляется путем автоматического присвоения системой следующего свободного номера из настроенного внутреннего диапазона номеров</w:t>
      </w:r>
      <w:r>
        <w:t xml:space="preserve">. Новый табельный номер не должен совпадать ни с одним из ранее введенных табельных номеров. </w:t>
      </w:r>
      <w:r w:rsidRPr="00406B5A">
        <w:t>Персональный табельный номер уникален и не подлежит удалению после увольнения работника</w:t>
      </w:r>
      <w:r>
        <w:t>;</w:t>
      </w:r>
    </w:p>
    <w:p w14:paraId="1067E0E8" w14:textId="77777777" w:rsidR="004D7CF5" w:rsidRDefault="004D7CF5" w:rsidP="00507216">
      <w:pPr>
        <w:pStyle w:val="2-"/>
      </w:pPr>
      <w:r>
        <w:t>Испытательный срок. Указывается количество месяцев испытательного срока и производится расчет даты окончания испытательного срока. Данные о количестве месяцев испытательного срока вносятся пользователем вручную, необходимо предусмотреть возможность корректировки пользователем даты окончания испытательного срока;</w:t>
      </w:r>
    </w:p>
    <w:p w14:paraId="7C2BD881" w14:textId="77777777" w:rsidR="004D7CF5" w:rsidRDefault="004D7CF5" w:rsidP="00B15237">
      <w:pPr>
        <w:pStyle w:val="1-"/>
      </w:pPr>
      <w:r>
        <w:t xml:space="preserve">Основание. Пользователем вводится основание приема на работу (при необходимости указания в приказе дополнительной информации об основании приема на работу). Информация, указанная в данном поле проставляется в бланке приказа </w:t>
      </w:r>
      <w:r w:rsidR="00892627">
        <w:t>о</w:t>
      </w:r>
      <w:r>
        <w:t xml:space="preserve"> приеме на работу (после строк Основание, Трудовой договор)</w:t>
      </w:r>
      <w:r w:rsidR="00892627">
        <w:t>;</w:t>
      </w:r>
    </w:p>
    <w:p w14:paraId="391DBDDB" w14:textId="2E5E9B4C" w:rsidR="00892627" w:rsidRDefault="00892627" w:rsidP="00B15237">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w:t>
      </w:r>
      <w:r w:rsidR="00D355EB">
        <w:t>уководство карточки предприятия;</w:t>
      </w:r>
    </w:p>
    <w:p w14:paraId="7E7881E1" w14:textId="756543A4" w:rsidR="00D355EB" w:rsidRDefault="00D355EB" w:rsidP="00B15237">
      <w:pPr>
        <w:pStyle w:val="1-"/>
      </w:pPr>
      <w:r>
        <w:t xml:space="preserve">Примечание. Текстовое поле. </w:t>
      </w:r>
      <w:r w:rsidR="00082C40">
        <w:t>Заполняется поль</w:t>
      </w:r>
      <w:r>
        <w:t xml:space="preserve">зователем при необходимости указания </w:t>
      </w:r>
      <w:r w:rsidR="00082C40">
        <w:t>дополнительной информации.</w:t>
      </w:r>
    </w:p>
    <w:p w14:paraId="4509511A" w14:textId="77777777" w:rsidR="00507216" w:rsidRDefault="00507216" w:rsidP="00CA78AF">
      <w:pPr>
        <w:pStyle w:val="a5"/>
      </w:pPr>
      <w:r w:rsidRPr="00507216">
        <w:rPr>
          <w:i/>
        </w:rPr>
        <w:t>Вкладка Оплата труда</w:t>
      </w:r>
      <w:r>
        <w:t xml:space="preserve"> включает в себя</w:t>
      </w:r>
      <w:r w:rsidR="00331CA1">
        <w:t xml:space="preserve"> следующие поля</w:t>
      </w:r>
      <w:r>
        <w:t>:</w:t>
      </w:r>
    </w:p>
    <w:p w14:paraId="1179246C" w14:textId="77777777" w:rsidR="00331CA1" w:rsidRDefault="00331CA1" w:rsidP="00331CA1">
      <w:pPr>
        <w:pStyle w:val="1-"/>
      </w:pPr>
      <w:r>
        <w:lastRenderedPageBreak/>
        <w:t>Доля ставки – значение вводится пользователем вручную;</w:t>
      </w:r>
    </w:p>
    <w:p w14:paraId="6F76EBC5" w14:textId="77777777" w:rsidR="00331CA1" w:rsidRDefault="00331CA1" w:rsidP="00331CA1">
      <w:pPr>
        <w:pStyle w:val="1-"/>
        <w:rPr>
          <w:lang w:eastAsia="ru-RU"/>
        </w:rPr>
      </w:pPr>
      <w:r w:rsidRPr="00AB7796">
        <w:rPr>
          <w:lang w:eastAsia="ru-RU"/>
        </w:rPr>
        <w:t xml:space="preserve">Вид оплаты </w:t>
      </w:r>
      <w:r>
        <w:rPr>
          <w:lang w:eastAsia="ru-RU"/>
        </w:rPr>
        <w:t xml:space="preserve">– предоставляется возможность выбора </w:t>
      </w:r>
      <w:r w:rsidRPr="00AB7796">
        <w:rPr>
          <w:lang w:eastAsia="ru-RU"/>
        </w:rPr>
        <w:t>вид</w:t>
      </w:r>
      <w:r>
        <w:rPr>
          <w:lang w:eastAsia="ru-RU"/>
        </w:rPr>
        <w:t xml:space="preserve">а оплаты. Выбор из справочника Виды оплаты труда. При заполнении посредством Вакансии – автоматически проставляется значение документа Вакансия; </w:t>
      </w:r>
    </w:p>
    <w:p w14:paraId="403FC8AC" w14:textId="77777777" w:rsidR="00331CA1" w:rsidRDefault="00331CA1" w:rsidP="00331CA1">
      <w:pPr>
        <w:pStyle w:val="1-"/>
        <w:rPr>
          <w:lang w:eastAsia="ru-RU"/>
        </w:rPr>
      </w:pPr>
      <w:r>
        <w:rPr>
          <w:lang w:eastAsia="ru-RU"/>
        </w:rPr>
        <w:t>Оклад (тариф) – вручную вводится размер оклада или тарифа. При заполнении посредством Вакансии – автоматически проставляется значение документа Вакансия;</w:t>
      </w:r>
    </w:p>
    <w:p w14:paraId="6A023BBC" w14:textId="77777777" w:rsidR="00331CA1" w:rsidRDefault="00331CA1" w:rsidP="00331CA1">
      <w:pPr>
        <w:pStyle w:val="1-"/>
        <w:rPr>
          <w:lang w:eastAsia="ru-RU"/>
        </w:rPr>
      </w:pPr>
      <w:r>
        <w:rPr>
          <w:lang w:eastAsia="ru-RU"/>
        </w:rPr>
        <w:t>Счет затрат – возможность выбора счета бухгалтерского учета.</w:t>
      </w:r>
    </w:p>
    <w:p w14:paraId="72BA7F8C" w14:textId="77777777" w:rsidR="00507216" w:rsidRDefault="00331CA1" w:rsidP="00CA78AF">
      <w:pPr>
        <w:pStyle w:val="a5"/>
      </w:pPr>
      <w:r w:rsidRPr="00331CA1">
        <w:rPr>
          <w:i/>
        </w:rPr>
        <w:t>Вкладка Условия труда</w:t>
      </w:r>
      <w:r>
        <w:t xml:space="preserve"> включает в себя:</w:t>
      </w:r>
    </w:p>
    <w:p w14:paraId="77BC1F68" w14:textId="77777777" w:rsidR="00331CA1" w:rsidRDefault="00331CA1" w:rsidP="00331CA1">
      <w:pPr>
        <w:pStyle w:val="1-"/>
        <w:rPr>
          <w:lang w:eastAsia="ru-RU"/>
        </w:rPr>
      </w:pPr>
      <w:r>
        <w:rPr>
          <w:lang w:eastAsia="ru-RU"/>
        </w:rPr>
        <w:t>Продолжительность рабочего времени – выбор значения из справочника Продолжительность рабочего времени. Автоматически проставляется значение Полная занятость (40 часовая рабочая неделя). Необходимо предусмотреть возможность корректировки значения пользователем;</w:t>
      </w:r>
    </w:p>
    <w:p w14:paraId="070DDB3C" w14:textId="77777777" w:rsidR="00331CA1" w:rsidRDefault="00331CA1" w:rsidP="00331CA1">
      <w:pPr>
        <w:pStyle w:val="1-"/>
        <w:rPr>
          <w:lang w:eastAsia="ru-RU"/>
        </w:rPr>
      </w:pPr>
      <w:r>
        <w:rPr>
          <w:lang w:eastAsia="ru-RU"/>
        </w:rPr>
        <w:t>График работ – выбор значения из справочника Графики работ;</w:t>
      </w:r>
    </w:p>
    <w:p w14:paraId="39A0496A" w14:textId="77777777" w:rsidR="00331CA1" w:rsidRPr="00AB7796" w:rsidRDefault="00331CA1" w:rsidP="00331CA1">
      <w:pPr>
        <w:pStyle w:val="1-"/>
        <w:rPr>
          <w:lang w:eastAsia="ru-RU"/>
        </w:rPr>
      </w:pPr>
      <w:r w:rsidRPr="00AB7796">
        <w:rPr>
          <w:lang w:eastAsia="ru-RU"/>
        </w:rPr>
        <w:t xml:space="preserve">Вид занятости </w:t>
      </w:r>
      <w:r>
        <w:rPr>
          <w:lang w:eastAsia="ru-RU"/>
        </w:rPr>
        <w:t>–</w:t>
      </w:r>
      <w:r w:rsidRPr="00AB7796">
        <w:rPr>
          <w:lang w:eastAsia="ru-RU"/>
        </w:rPr>
        <w:t xml:space="preserve"> </w:t>
      </w:r>
      <w:r>
        <w:rPr>
          <w:lang w:eastAsia="ru-RU"/>
        </w:rPr>
        <w:t xml:space="preserve">предоставляется возможность выбора значения </w:t>
      </w:r>
      <w:r w:rsidRPr="00AB7796">
        <w:rPr>
          <w:lang w:eastAsia="ru-RU"/>
        </w:rPr>
        <w:t xml:space="preserve">из выпадающего списка: </w:t>
      </w:r>
      <w:r>
        <w:rPr>
          <w:lang w:eastAsia="ru-RU"/>
        </w:rPr>
        <w:t xml:space="preserve">не задан, </w:t>
      </w:r>
      <w:r w:rsidRPr="00AB7796">
        <w:rPr>
          <w:lang w:eastAsia="ru-RU"/>
        </w:rPr>
        <w:t>основное место работы, внешнее совместительство</w:t>
      </w:r>
      <w:r>
        <w:rPr>
          <w:lang w:eastAsia="ru-RU"/>
        </w:rPr>
        <w:t>,</w:t>
      </w:r>
      <w:r w:rsidRPr="00AB7796">
        <w:rPr>
          <w:lang w:eastAsia="ru-RU"/>
        </w:rPr>
        <w:t xml:space="preserve"> договора за пределами штатного расписания</w:t>
      </w:r>
      <w:r>
        <w:rPr>
          <w:lang w:eastAsia="ru-RU"/>
        </w:rPr>
        <w:t>. Автоматически проставляется значение Не задан. Необходимо предусмотреть возможность корректировки значения пользователем</w:t>
      </w:r>
      <w:r w:rsidRPr="00AB7796">
        <w:rPr>
          <w:lang w:eastAsia="ru-RU"/>
        </w:rPr>
        <w:t xml:space="preserve">; </w:t>
      </w:r>
    </w:p>
    <w:p w14:paraId="552D3F53" w14:textId="77777777" w:rsidR="00331CA1" w:rsidRDefault="00331CA1" w:rsidP="00331CA1">
      <w:pPr>
        <w:pStyle w:val="1-"/>
        <w:rPr>
          <w:lang w:eastAsia="ru-RU"/>
        </w:rPr>
      </w:pPr>
      <w:r w:rsidRPr="00AB7796">
        <w:rPr>
          <w:lang w:eastAsia="ru-RU"/>
        </w:rPr>
        <w:t xml:space="preserve">Вид договора - </w:t>
      </w:r>
      <w:r>
        <w:rPr>
          <w:lang w:eastAsia="ru-RU"/>
        </w:rPr>
        <w:t xml:space="preserve">предоставляется возможность выбора значения </w:t>
      </w:r>
      <w:r w:rsidRPr="00AB7796">
        <w:rPr>
          <w:lang w:eastAsia="ru-RU"/>
        </w:rPr>
        <w:t>из выпадающего списка:</w:t>
      </w:r>
      <w:r>
        <w:rPr>
          <w:lang w:eastAsia="ru-RU"/>
        </w:rPr>
        <w:t xml:space="preserve"> без договора, трудовой договор, договор ГПХ, срочный трудовой договор, авторский договор. Автоматически проставляется значение Без договора. Необходимо предусмотреть возможность корректировки значения пользователем;</w:t>
      </w:r>
    </w:p>
    <w:p w14:paraId="43E3287F" w14:textId="77777777" w:rsidR="00331CA1" w:rsidRPr="00AB7796" w:rsidRDefault="00331CA1" w:rsidP="00331CA1">
      <w:pPr>
        <w:pStyle w:val="1-"/>
        <w:rPr>
          <w:lang w:eastAsia="ru-RU"/>
        </w:rPr>
      </w:pPr>
      <w:r w:rsidRPr="00AB7796">
        <w:rPr>
          <w:lang w:eastAsia="ru-RU"/>
        </w:rPr>
        <w:t>Характер работ</w:t>
      </w:r>
      <w:r>
        <w:rPr>
          <w:lang w:eastAsia="ru-RU"/>
        </w:rPr>
        <w:t xml:space="preserve"> - предоставляется возможность выбора значения </w:t>
      </w:r>
      <w:r w:rsidRPr="00AB7796">
        <w:rPr>
          <w:lang w:eastAsia="ru-RU"/>
        </w:rPr>
        <w:t>из выпадающего списка:</w:t>
      </w:r>
      <w:r>
        <w:rPr>
          <w:lang w:eastAsia="ru-RU"/>
        </w:rPr>
        <w:t xml:space="preserve"> не задан, постоянно, временно, сезонно. Автоматически проставляется значение Не задан. Необходимо предусмотреть возможность корректировки значения пользователем;</w:t>
      </w:r>
    </w:p>
    <w:p w14:paraId="7C9565B4" w14:textId="77777777" w:rsidR="00331CA1" w:rsidRDefault="00331CA1" w:rsidP="00331CA1">
      <w:pPr>
        <w:pStyle w:val="1-"/>
        <w:rPr>
          <w:lang w:eastAsia="ru-RU"/>
        </w:rPr>
      </w:pPr>
      <w:r w:rsidRPr="00AB7796">
        <w:rPr>
          <w:lang w:eastAsia="ru-RU"/>
        </w:rPr>
        <w:t xml:space="preserve"> </w:t>
      </w:r>
      <w:r>
        <w:rPr>
          <w:lang w:eastAsia="ru-RU"/>
        </w:rPr>
        <w:t>Условия труда – выбор значения из справочника Условия труда;</w:t>
      </w:r>
    </w:p>
    <w:p w14:paraId="0A6B94DE" w14:textId="77777777" w:rsidR="00331CA1" w:rsidRDefault="00331CA1" w:rsidP="00331CA1">
      <w:pPr>
        <w:pStyle w:val="1-"/>
        <w:rPr>
          <w:lang w:eastAsia="ru-RU"/>
        </w:rPr>
      </w:pPr>
      <w:r w:rsidRPr="00AB7796">
        <w:rPr>
          <w:lang w:eastAsia="ru-RU"/>
        </w:rPr>
        <w:t>Особые условия труда</w:t>
      </w:r>
      <w:r>
        <w:rPr>
          <w:lang w:eastAsia="ru-RU"/>
        </w:rPr>
        <w:t xml:space="preserve"> – выбор значения из справочника Особые условия труда;</w:t>
      </w:r>
    </w:p>
    <w:p w14:paraId="5C3AC078" w14:textId="77777777" w:rsidR="00331CA1" w:rsidRPr="00AB7796" w:rsidRDefault="00331CA1" w:rsidP="00331CA1">
      <w:pPr>
        <w:pStyle w:val="1-"/>
        <w:rPr>
          <w:lang w:eastAsia="ru-RU"/>
        </w:rPr>
      </w:pPr>
      <w:r w:rsidRPr="00AB7796">
        <w:rPr>
          <w:lang w:eastAsia="ru-RU"/>
        </w:rPr>
        <w:t>Основание выслуги лет</w:t>
      </w:r>
      <w:r>
        <w:rPr>
          <w:lang w:eastAsia="ru-RU"/>
        </w:rPr>
        <w:t xml:space="preserve"> – </w:t>
      </w:r>
      <w:r w:rsidRPr="00AB7796">
        <w:rPr>
          <w:lang w:eastAsia="ru-RU"/>
        </w:rPr>
        <w:t>указывается код основания для досрочного назначения пенсии</w:t>
      </w:r>
      <w:r>
        <w:rPr>
          <w:lang w:eastAsia="ru-RU"/>
        </w:rPr>
        <w:t>. Выбор значения из справочника Основание выслуги лет.</w:t>
      </w:r>
    </w:p>
    <w:p w14:paraId="36F0D91C" w14:textId="50C5DE3D" w:rsidR="00D626C8" w:rsidRDefault="00D626C8" w:rsidP="00D626C8">
      <w:pPr>
        <w:pStyle w:val="1-"/>
        <w:rPr>
          <w:i/>
        </w:rPr>
      </w:pPr>
      <w:r w:rsidRPr="00723902">
        <w:t xml:space="preserve">Блок Ежегодные отпуска (указывается </w:t>
      </w:r>
      <w:r>
        <w:t xml:space="preserve">следующая </w:t>
      </w:r>
      <w:r w:rsidRPr="00723902">
        <w:t>информация</w:t>
      </w:r>
      <w:r>
        <w:t>:</w:t>
      </w:r>
      <w:r w:rsidRPr="00723902">
        <w:t xml:space="preserve"> код отпуска, наименование (выбор из справочника Виды отпуска), кол-во дней в году).  В данном блоке вводится информация о количестве дней основных и дополнительных отпусков, предоставляемых сотруднику в течении </w:t>
      </w:r>
      <w:r>
        <w:t>рабочего</w:t>
      </w:r>
      <w:r w:rsidRPr="00723902">
        <w:t xml:space="preserve"> года</w:t>
      </w:r>
      <w:r>
        <w:t xml:space="preserve"> (количество дней отпуска (основного и дополнительных), установленное сотруднику на ежегодной основе)</w:t>
      </w:r>
      <w:r w:rsidRPr="00E36F44">
        <w:t xml:space="preserve">. </w:t>
      </w:r>
      <w:r>
        <w:t>Необходимо предусмотреть автоматическое заполнение таблицы данного блока данными о основном ежегодном отпуске (</w:t>
      </w:r>
      <w:r w:rsidRPr="00E36F44">
        <w:t xml:space="preserve">код отпуска и наименование отпуска – ежегодный отпуск (значение из справочника Виды отпуска код учета ОТ), кол-во дней в году – автоматически проставляется значение, равное количеству дней, указанному в поле </w:t>
      </w:r>
      <w:r w:rsidRPr="00E36F44">
        <w:rPr>
          <w:rFonts w:eastAsia="Times New Roman" w:cs="Times New Roman"/>
          <w:szCs w:val="20"/>
          <w:lang w:eastAsia="ru-RU"/>
        </w:rPr>
        <w:t>Ежегодный отпуск Учетной полит</w:t>
      </w:r>
      <w:r>
        <w:rPr>
          <w:rFonts w:eastAsia="Times New Roman" w:cs="Times New Roman"/>
          <w:szCs w:val="20"/>
          <w:lang w:eastAsia="ru-RU"/>
        </w:rPr>
        <w:t xml:space="preserve">ики предприятия). </w:t>
      </w:r>
      <w:r w:rsidRPr="00E36F44">
        <w:rPr>
          <w:rFonts w:eastAsia="Times New Roman" w:cs="Times New Roman"/>
          <w:szCs w:val="20"/>
          <w:lang w:eastAsia="ru-RU"/>
        </w:rPr>
        <w:t>Необходимо предоставить возможность редактирования пользователем данных и ввода дополнительных строк с указанием информации о дополнительных отпусках, предоставляемых данному сотруднику.</w:t>
      </w:r>
    </w:p>
    <w:p w14:paraId="34F65DA5" w14:textId="71CE5379" w:rsidR="00412049" w:rsidRDefault="00412049" w:rsidP="00CA78AF">
      <w:pPr>
        <w:pStyle w:val="a5"/>
      </w:pPr>
      <w:r>
        <w:rPr>
          <w:i/>
        </w:rPr>
        <w:t xml:space="preserve">Вкладка Постоянные удержания и Постоянные вычеты </w:t>
      </w:r>
      <w:r>
        <w:t>включает в себя:</w:t>
      </w:r>
    </w:p>
    <w:p w14:paraId="1E3685A9" w14:textId="77777777" w:rsidR="0004527B" w:rsidRDefault="00412049" w:rsidP="00F40E3A">
      <w:pPr>
        <w:pStyle w:val="1-"/>
      </w:pPr>
      <w:r>
        <w:t xml:space="preserve">Блок Постоянные удержания. Данный блок содержит информацию о видах, размерах и периодах действия удержаний сотрудника. Блок содержит табличную часть, в которой указаны: наименование удержания, ставка (указывается процентное значение), максимальная сумма (указывается максимальная сумма удержания (при наличии)), период действия, условие попадания в расчет. В поле Условие попадания в расчет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w:t>
      </w:r>
      <w:r w:rsidRPr="00B50C2E">
        <w:t xml:space="preserve">В блоке отображаются </w:t>
      </w:r>
      <w:r>
        <w:t xml:space="preserve">все виды удержаний, которые устанавливаются сотруднику. Если прием сотрудника производится </w:t>
      </w:r>
      <w:r w:rsidR="0004527B">
        <w:t>посредством документа Вакансия – то необходимо предусмотреть автоматическое заполнение данными, указанными в документе Вакансия (при наличии).</w:t>
      </w:r>
    </w:p>
    <w:p w14:paraId="136547F7" w14:textId="2CB26EBA" w:rsidR="00412049" w:rsidRPr="00412049" w:rsidRDefault="00412049" w:rsidP="00F40E3A">
      <w:pPr>
        <w:pStyle w:val="1-"/>
      </w:pPr>
      <w:r>
        <w:t>Блок Постоянные вычеты. Данный блок содержит информацию о видах, размерах и периодах действия вычетов сотрудника. Блок содержит табличную часть, в которой указаны: код и наиме</w:t>
      </w:r>
      <w:r>
        <w:lastRenderedPageBreak/>
        <w:t xml:space="preserve">нование вычета, период действия, сумма, количество. Поля наименование вычета, период действия, количество заполняются вручную пользователем. Поля код вычета, сумма заполняются автоматически, в зависимости от выбранного вида вычета. </w:t>
      </w:r>
      <w:r w:rsidRPr="00B50C2E">
        <w:t xml:space="preserve">В блоке отображаются </w:t>
      </w:r>
      <w:r>
        <w:t xml:space="preserve">все виды вычетов, </w:t>
      </w:r>
      <w:r w:rsidR="0004527B">
        <w:t>которые устанавливаются сотруднику.</w:t>
      </w:r>
    </w:p>
    <w:p w14:paraId="6A7363AC" w14:textId="77777777" w:rsidR="00412049" w:rsidRPr="00412049" w:rsidRDefault="00412049" w:rsidP="00CA78AF">
      <w:pPr>
        <w:pStyle w:val="a5"/>
      </w:pPr>
    </w:p>
    <w:p w14:paraId="54F6A1CC" w14:textId="77777777" w:rsidR="00507216" w:rsidRDefault="006A4DA5" w:rsidP="00CA78AF">
      <w:pPr>
        <w:pStyle w:val="a5"/>
      </w:pPr>
      <w:r w:rsidRPr="00DA27A9">
        <w:rPr>
          <w:i/>
        </w:rPr>
        <w:t xml:space="preserve">Вкладка </w:t>
      </w:r>
      <w:r w:rsidR="00DA27A9" w:rsidRPr="00DA27A9">
        <w:rPr>
          <w:i/>
        </w:rPr>
        <w:t>Расчет СВ и Налоговый учет</w:t>
      </w:r>
      <w:r w:rsidR="00DA27A9">
        <w:t xml:space="preserve"> включает в себя:</w:t>
      </w:r>
    </w:p>
    <w:p w14:paraId="14A9DFA9" w14:textId="77777777" w:rsidR="00507216" w:rsidRDefault="00331CA1" w:rsidP="00DA27A9">
      <w:pPr>
        <w:pStyle w:val="1-"/>
      </w:pPr>
      <w:r>
        <w:t>Расчет страховых взносов</w:t>
      </w:r>
    </w:p>
    <w:p w14:paraId="53F613FC" w14:textId="77777777" w:rsidR="00507216" w:rsidRDefault="00331CA1" w:rsidP="00CA78AF">
      <w:pPr>
        <w:pStyle w:val="a5"/>
      </w:pPr>
      <w:r>
        <w:rPr>
          <w:noProof/>
          <w:lang w:eastAsia="ru-RU"/>
        </w:rPr>
        <w:drawing>
          <wp:inline distT="0" distB="0" distL="0" distR="0" wp14:anchorId="45BFFD32" wp14:editId="71613E27">
            <wp:extent cx="5315803" cy="87826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748" t="75569" r="13101" b="5579"/>
                    <a:stretch/>
                  </pic:blipFill>
                  <pic:spPr bwMode="auto">
                    <a:xfrm>
                      <a:off x="0" y="0"/>
                      <a:ext cx="5368991" cy="887052"/>
                    </a:xfrm>
                    <a:prstGeom prst="rect">
                      <a:avLst/>
                    </a:prstGeom>
                    <a:ln>
                      <a:noFill/>
                    </a:ln>
                    <a:extLst>
                      <a:ext uri="{53640926-AAD7-44D8-BBD7-CCE9431645EC}">
                        <a14:shadowObscured xmlns:a14="http://schemas.microsoft.com/office/drawing/2010/main"/>
                      </a:ext>
                    </a:extLst>
                  </pic:spPr>
                </pic:pic>
              </a:graphicData>
            </a:graphic>
          </wp:inline>
        </w:drawing>
      </w:r>
    </w:p>
    <w:p w14:paraId="2269903A" w14:textId="77777777" w:rsidR="00331CA1" w:rsidRDefault="00DA27A9" w:rsidP="00DA27A9">
      <w:pPr>
        <w:pStyle w:val="2-"/>
      </w:pPr>
      <w:r>
        <w:t>ОМС – выбор из значений: По умолчанию, Обложение страховыми взносами в зависимости от доходов, Все доходы не подлежат обложению страховыми взносами, Все доходы не относятся к объекту обложения взносами. Автоматически проставляется значение По умолчанию;</w:t>
      </w:r>
    </w:p>
    <w:p w14:paraId="46CEC734" w14:textId="77777777" w:rsidR="00DA27A9" w:rsidRDefault="00DA27A9" w:rsidP="00DA27A9">
      <w:pPr>
        <w:pStyle w:val="2-"/>
      </w:pPr>
      <w:r>
        <w:t>ФСС – выбор из значений: По умолчанию, Обложение страховыми взносами в зависимости от доходов, Все доходы не подлежат обложению страховыми взносами, Все доходы не относятся к объекту обложения взносами. Автоматически проставляется значение По умолчанию;</w:t>
      </w:r>
    </w:p>
    <w:p w14:paraId="05BCF055" w14:textId="77777777" w:rsidR="00DA27A9" w:rsidRDefault="00DA27A9" w:rsidP="00DA27A9">
      <w:pPr>
        <w:pStyle w:val="2-"/>
      </w:pPr>
      <w:r>
        <w:t>Травматизм – выбор из значений: По умолчанию, Обложение страховыми взносами в зависимости от доходов, Все доходы не подлежат обложению страховыми взносами, Все доходы не относятся к объекту обложения взносами. Автоматически проставляется значение По умолчанию;</w:t>
      </w:r>
    </w:p>
    <w:p w14:paraId="3C5CA992" w14:textId="77777777" w:rsidR="00DA27A9" w:rsidRDefault="00DA27A9" w:rsidP="00DA27A9">
      <w:pPr>
        <w:pStyle w:val="2-"/>
      </w:pPr>
      <w:r>
        <w:t>Флаг «Дополнительный тариф».</w:t>
      </w:r>
    </w:p>
    <w:p w14:paraId="49E224D3" w14:textId="77777777" w:rsidR="00331CA1" w:rsidRDefault="00DA27A9" w:rsidP="00DA27A9">
      <w:pPr>
        <w:pStyle w:val="1-"/>
      </w:pPr>
      <w:r>
        <w:t>Налоговый учет</w:t>
      </w:r>
    </w:p>
    <w:p w14:paraId="03AB83E1" w14:textId="77777777" w:rsidR="00507216" w:rsidRDefault="00331CA1" w:rsidP="00CA78AF">
      <w:pPr>
        <w:pStyle w:val="a5"/>
      </w:pPr>
      <w:r>
        <w:rPr>
          <w:noProof/>
          <w:lang w:eastAsia="ru-RU"/>
        </w:rPr>
        <w:drawing>
          <wp:inline distT="0" distB="0" distL="0" distR="0" wp14:anchorId="3A9A59F3" wp14:editId="4E799BD0">
            <wp:extent cx="3214048" cy="498143"/>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37" t="40859" r="24838" b="44660"/>
                    <a:stretch/>
                  </pic:blipFill>
                  <pic:spPr bwMode="auto">
                    <a:xfrm>
                      <a:off x="0" y="0"/>
                      <a:ext cx="3214318" cy="498185"/>
                    </a:xfrm>
                    <a:prstGeom prst="rect">
                      <a:avLst/>
                    </a:prstGeom>
                    <a:ln>
                      <a:noFill/>
                    </a:ln>
                    <a:extLst>
                      <a:ext uri="{53640926-AAD7-44D8-BBD7-CCE9431645EC}">
                        <a14:shadowObscured xmlns:a14="http://schemas.microsoft.com/office/drawing/2010/main"/>
                      </a:ext>
                    </a:extLst>
                  </pic:spPr>
                </pic:pic>
              </a:graphicData>
            </a:graphic>
          </wp:inline>
        </w:drawing>
      </w:r>
    </w:p>
    <w:p w14:paraId="65EEFE51" w14:textId="77777777" w:rsidR="00DA27A9" w:rsidRDefault="00DA27A9" w:rsidP="00CA78AF">
      <w:pPr>
        <w:pStyle w:val="a5"/>
      </w:pPr>
      <w:r>
        <w:t>Предоставляется возможность выбора налогового учета и установки кодов СВ и ФСС-Травматизма. Выбор из справочника Расходы для целей налогового учета.</w:t>
      </w:r>
    </w:p>
    <w:p w14:paraId="1C9F5061" w14:textId="77777777" w:rsidR="00DA27A9" w:rsidRDefault="00DA27A9" w:rsidP="00CA78AF">
      <w:pPr>
        <w:pStyle w:val="a5"/>
      </w:pPr>
    </w:p>
    <w:p w14:paraId="26DB62BF" w14:textId="77777777" w:rsidR="00B15237" w:rsidRDefault="00597B82" w:rsidP="00CA78AF">
      <w:pPr>
        <w:pStyle w:val="a5"/>
      </w:pPr>
      <w:r>
        <w:t>Необходимо предусмотреть возможность формирования печатной формы приказа. Печатная форма должна соответствовать форме Приказа (распоряжение) о приеме работника на работу (Унифицированная форма N Т-1) (ОКУД 0301001)</w:t>
      </w:r>
      <w:r w:rsidR="00855ED7">
        <w:t xml:space="preserve"> или форме Приказа (распоряжение) о приеме работников на работу (Унифицированная форма N Т-1а) (ОКУД 0301015)</w:t>
      </w:r>
      <w:r>
        <w:t xml:space="preserve">. </w:t>
      </w:r>
      <w:r w:rsidR="00855ED7">
        <w:t xml:space="preserve"> Формы приказа добавлены в формуляры (раздел 8). </w:t>
      </w:r>
      <w:r>
        <w:t>Заполнение формы производится в соответствии с данными, введенными в бланке-редакторе.</w:t>
      </w:r>
    </w:p>
    <w:p w14:paraId="4967F421" w14:textId="77777777" w:rsidR="00DA27A9" w:rsidRDefault="00DA27A9" w:rsidP="00DA27A9">
      <w:pPr>
        <w:pStyle w:val="a5"/>
      </w:pPr>
      <w:r>
        <w:t xml:space="preserve">Необходимо предусмотреть возможность формирования Приказа Об установлении </w:t>
      </w:r>
      <w:r w:rsidR="007D6758">
        <w:t>надбавок/</w:t>
      </w:r>
      <w:r>
        <w:t>доплат работнику. При нажатии кнопки «Установить дополнительные надбавки/доплаты» осуществляется переход в картотеку Приказов об установлении надбавок/доплат и формирование Приказа об установлении надбавок/доплат.</w:t>
      </w:r>
    </w:p>
    <w:p w14:paraId="340D7F6A" w14:textId="77777777" w:rsidR="00DA27A9" w:rsidRDefault="00DA27A9" w:rsidP="00DA27A9">
      <w:pPr>
        <w:pStyle w:val="a5"/>
      </w:pPr>
      <w:r>
        <w:t>После сохранения Приказа о приеме на работу производится автоматическое сохранение карточки данного сотрудника.</w:t>
      </w:r>
    </w:p>
    <w:p w14:paraId="04DDCECB" w14:textId="77777777" w:rsidR="001A39AD" w:rsidRDefault="001A39AD" w:rsidP="00DA27A9">
      <w:pPr>
        <w:pStyle w:val="a5"/>
      </w:pPr>
      <w:r>
        <w:t>В документ Вакансия (при использовании данного документа) вносятся данные о сотруднике.</w:t>
      </w:r>
    </w:p>
    <w:p w14:paraId="4C52E796" w14:textId="77777777" w:rsidR="00962858" w:rsidRPr="00962858" w:rsidRDefault="00962858" w:rsidP="00CA78AF">
      <w:pPr>
        <w:pStyle w:val="a5"/>
        <w:rPr>
          <w:color w:val="000000" w:themeColor="text1"/>
        </w:rPr>
      </w:pPr>
    </w:p>
    <w:p w14:paraId="238B34EB" w14:textId="77777777" w:rsidR="00507216" w:rsidRDefault="00507216" w:rsidP="00CA78AF">
      <w:pPr>
        <w:pStyle w:val="a5"/>
      </w:pPr>
    </w:p>
    <w:p w14:paraId="2E79E387" w14:textId="77777777" w:rsidR="00597B82" w:rsidRDefault="00597B82" w:rsidP="00CA78AF">
      <w:pPr>
        <w:pStyle w:val="a5"/>
      </w:pPr>
    </w:p>
    <w:p w14:paraId="151A88D0" w14:textId="77777777" w:rsidR="00B15237" w:rsidRDefault="00855ED7" w:rsidP="00855ED7">
      <w:pPr>
        <w:pStyle w:val="3-0"/>
      </w:pPr>
      <w:r>
        <w:lastRenderedPageBreak/>
        <w:t xml:space="preserve"> </w:t>
      </w:r>
      <w:bookmarkStart w:id="93" w:name="_Toc55310204"/>
      <w:r>
        <w:t>Приказы «</w:t>
      </w:r>
      <w:r w:rsidR="00901E10">
        <w:t>Об установлении надбавок</w:t>
      </w:r>
      <w:r w:rsidR="00BA3F58">
        <w:t>/доплат</w:t>
      </w:r>
      <w:r w:rsidR="00901E10">
        <w:t xml:space="preserve"> </w:t>
      </w:r>
      <w:r>
        <w:t>работнику»</w:t>
      </w:r>
      <w:r w:rsidR="00991B1C">
        <w:t xml:space="preserve"> и «Об отмене надбавок/доплат работнику»</w:t>
      </w:r>
      <w:r>
        <w:t>.</w:t>
      </w:r>
      <w:bookmarkEnd w:id="93"/>
    </w:p>
    <w:p w14:paraId="35FF5414" w14:textId="77777777" w:rsidR="00CD3840" w:rsidRDefault="00CD3840" w:rsidP="00855ED7">
      <w:pPr>
        <w:pStyle w:val="a5"/>
        <w:rPr>
          <w:szCs w:val="20"/>
        </w:rPr>
      </w:pPr>
      <w:r>
        <w:rPr>
          <w:szCs w:val="20"/>
        </w:rPr>
        <w:t>На предприятии возможно наличие различных дополнительных выплат к заработной плате. Дополнительные выплаты подразделяются на Надбавки и Доплаты.</w:t>
      </w:r>
    </w:p>
    <w:p w14:paraId="1F4945CE" w14:textId="77777777" w:rsidR="00CD3840" w:rsidRPr="00CD3840" w:rsidRDefault="00CD3840" w:rsidP="00855ED7">
      <w:pPr>
        <w:pStyle w:val="a5"/>
        <w:rPr>
          <w:szCs w:val="20"/>
        </w:rPr>
      </w:pPr>
      <w:r w:rsidRPr="00CF4881">
        <w:rPr>
          <w:b/>
          <w:szCs w:val="20"/>
        </w:rPr>
        <w:t>Надбавки</w:t>
      </w:r>
      <w:r w:rsidRPr="00CD3840">
        <w:rPr>
          <w:szCs w:val="20"/>
        </w:rPr>
        <w:t xml:space="preserve"> – это стимулирующие выплаты. </w:t>
      </w:r>
      <w:r w:rsidRPr="00CD3840">
        <w:rPr>
          <w:rFonts w:cs="Arial"/>
          <w:color w:val="000000"/>
          <w:szCs w:val="20"/>
          <w:shd w:val="clear" w:color="auto" w:fill="FFFFFF"/>
        </w:rPr>
        <w:t xml:space="preserve">Как правило, их делают за особые заслуги конкретного работника в профессиональном плане. Нередко дают за достижения и отличия. У работодателя есть право осуществлять надбавку, но он не обязан этого делать, если не считает нужным. </w:t>
      </w:r>
      <w:r>
        <w:rPr>
          <w:rFonts w:cs="Arial"/>
          <w:color w:val="000000"/>
          <w:szCs w:val="20"/>
          <w:shd w:val="clear" w:color="auto" w:fill="FFFFFF"/>
        </w:rPr>
        <w:t xml:space="preserve">Для примера можно привести следующие виды надбавок: </w:t>
      </w:r>
      <w:r>
        <w:rPr>
          <w:rFonts w:eastAsia="Times New Roman" w:cs="Times New Roman"/>
          <w:color w:val="000000"/>
          <w:szCs w:val="20"/>
          <w:lang w:eastAsia="ru-RU"/>
        </w:rPr>
        <w:t>н</w:t>
      </w:r>
      <w:r w:rsidRPr="00901E10">
        <w:rPr>
          <w:rFonts w:eastAsia="Times New Roman" w:cs="Times New Roman"/>
          <w:color w:val="000000"/>
          <w:szCs w:val="20"/>
          <w:lang w:eastAsia="ru-RU"/>
        </w:rPr>
        <w:t>адбавки персонального характера</w:t>
      </w:r>
      <w:r>
        <w:rPr>
          <w:rFonts w:eastAsia="Times New Roman" w:cs="Times New Roman"/>
          <w:color w:val="000000"/>
          <w:szCs w:val="20"/>
          <w:lang w:eastAsia="ru-RU"/>
        </w:rPr>
        <w:t>,</w:t>
      </w:r>
      <w:r>
        <w:rPr>
          <w:rFonts w:cs="Arial"/>
          <w:color w:val="000000"/>
          <w:szCs w:val="20"/>
          <w:shd w:val="clear" w:color="auto" w:fill="FFFFFF"/>
        </w:rPr>
        <w:t xml:space="preserve"> </w:t>
      </w:r>
      <w:r>
        <w:rPr>
          <w:rFonts w:eastAsia="Times New Roman" w:cs="Times New Roman"/>
          <w:color w:val="000000"/>
          <w:szCs w:val="20"/>
          <w:lang w:eastAsia="ru-RU"/>
        </w:rPr>
        <w:t>з</w:t>
      </w:r>
      <w:r w:rsidRPr="00901E10">
        <w:rPr>
          <w:rFonts w:eastAsia="Times New Roman" w:cs="Times New Roman"/>
          <w:color w:val="000000"/>
          <w:szCs w:val="20"/>
          <w:lang w:eastAsia="ru-RU"/>
        </w:rPr>
        <w:t>а высокую профессиональную квалификацию</w:t>
      </w:r>
      <w:r>
        <w:rPr>
          <w:rFonts w:eastAsia="Times New Roman" w:cs="Times New Roman"/>
          <w:color w:val="000000"/>
          <w:szCs w:val="20"/>
          <w:lang w:eastAsia="ru-RU"/>
        </w:rPr>
        <w:t>, з</w:t>
      </w:r>
      <w:r w:rsidRPr="00901E10">
        <w:rPr>
          <w:rFonts w:eastAsia="Times New Roman" w:cs="Times New Roman"/>
          <w:color w:val="000000"/>
          <w:szCs w:val="20"/>
          <w:lang w:eastAsia="ru-RU"/>
        </w:rPr>
        <w:t>а наличие ученой степени или звания</w:t>
      </w:r>
      <w:r>
        <w:rPr>
          <w:rFonts w:eastAsia="Times New Roman" w:cs="Times New Roman"/>
          <w:color w:val="000000"/>
          <w:szCs w:val="20"/>
          <w:lang w:eastAsia="ru-RU"/>
        </w:rPr>
        <w:t>, з</w:t>
      </w:r>
      <w:r w:rsidRPr="00901E10">
        <w:rPr>
          <w:rFonts w:eastAsia="Times New Roman" w:cs="Times New Roman"/>
          <w:color w:val="000000"/>
          <w:szCs w:val="20"/>
          <w:lang w:eastAsia="ru-RU"/>
        </w:rPr>
        <w:t>а владение иностранными языками</w:t>
      </w:r>
      <w:r>
        <w:rPr>
          <w:rFonts w:eastAsia="Times New Roman" w:cs="Times New Roman"/>
          <w:color w:val="000000"/>
          <w:szCs w:val="20"/>
          <w:lang w:eastAsia="ru-RU"/>
        </w:rPr>
        <w:t xml:space="preserve"> и т.д. </w:t>
      </w:r>
    </w:p>
    <w:p w14:paraId="5907AEB3" w14:textId="77777777" w:rsidR="00CD3840" w:rsidRPr="00CD3840" w:rsidRDefault="00CD3840" w:rsidP="00855ED7">
      <w:pPr>
        <w:pStyle w:val="a5"/>
        <w:rPr>
          <w:szCs w:val="20"/>
        </w:rPr>
      </w:pPr>
      <w:r w:rsidRPr="00CF4881">
        <w:rPr>
          <w:rFonts w:cs="Arial"/>
          <w:b/>
          <w:color w:val="000000"/>
          <w:szCs w:val="20"/>
          <w:shd w:val="clear" w:color="auto" w:fill="FFFFFF"/>
        </w:rPr>
        <w:t>Доплата</w:t>
      </w:r>
      <w:r w:rsidRPr="00CD3840">
        <w:rPr>
          <w:rFonts w:cs="Arial"/>
          <w:color w:val="000000"/>
          <w:szCs w:val="20"/>
          <w:shd w:val="clear" w:color="auto" w:fill="FFFFFF"/>
        </w:rPr>
        <w:t xml:space="preserve"> - это компенсационная выплата, которую необходимо делать за то, что человек трудится в отличительных от других условиях труда. Например, за вредность или условия климата. Размер доплат, порядок их осуществления и прочие нюансы регулируются ТК РФ. </w:t>
      </w:r>
      <w:r w:rsidR="00CF4881">
        <w:rPr>
          <w:rFonts w:cs="Arial"/>
          <w:color w:val="000000"/>
          <w:szCs w:val="20"/>
          <w:shd w:val="clear" w:color="auto" w:fill="FFFFFF"/>
        </w:rPr>
        <w:t xml:space="preserve">Для примера можно привести следующие виды доплат: </w:t>
      </w:r>
      <w:r w:rsidR="00CF4881">
        <w:rPr>
          <w:color w:val="000000"/>
          <w:szCs w:val="20"/>
        </w:rPr>
        <w:t>з</w:t>
      </w:r>
      <w:r w:rsidR="00CF4881" w:rsidRPr="00CD3840">
        <w:rPr>
          <w:color w:val="000000"/>
          <w:szCs w:val="20"/>
        </w:rPr>
        <w:t>а разъездной или вахтовый характер работ</w:t>
      </w:r>
      <w:r w:rsidR="00CF4881">
        <w:rPr>
          <w:color w:val="000000"/>
          <w:szCs w:val="20"/>
        </w:rPr>
        <w:t>, з</w:t>
      </w:r>
      <w:r w:rsidR="00CF4881" w:rsidRPr="00CD3840">
        <w:rPr>
          <w:color w:val="000000"/>
          <w:szCs w:val="20"/>
        </w:rPr>
        <w:t>а работы вредного или опасного характера</w:t>
      </w:r>
      <w:r w:rsidR="00CF4881">
        <w:rPr>
          <w:color w:val="000000"/>
          <w:szCs w:val="20"/>
        </w:rPr>
        <w:t>, з</w:t>
      </w:r>
      <w:r w:rsidR="00CF4881" w:rsidRPr="00CD3840">
        <w:rPr>
          <w:color w:val="000000"/>
          <w:szCs w:val="20"/>
        </w:rPr>
        <w:t>а перевозку опасных грузов</w:t>
      </w:r>
      <w:r w:rsidR="00CF4881">
        <w:rPr>
          <w:color w:val="000000"/>
          <w:szCs w:val="20"/>
        </w:rPr>
        <w:t>, з</w:t>
      </w:r>
      <w:r w:rsidR="00CF4881" w:rsidRPr="00CD3840">
        <w:rPr>
          <w:color w:val="000000"/>
          <w:szCs w:val="20"/>
        </w:rPr>
        <w:t>а осуществления совмещения профессий</w:t>
      </w:r>
      <w:r w:rsidR="00CF4881">
        <w:rPr>
          <w:color w:val="000000"/>
          <w:szCs w:val="20"/>
        </w:rPr>
        <w:t>, з</w:t>
      </w:r>
      <w:r w:rsidR="00CF4881" w:rsidRPr="00CD3840">
        <w:rPr>
          <w:color w:val="000000"/>
          <w:szCs w:val="20"/>
        </w:rPr>
        <w:t>а работу в ночное время суток</w:t>
      </w:r>
      <w:r w:rsidR="00CF4881">
        <w:rPr>
          <w:color w:val="000000"/>
          <w:szCs w:val="20"/>
        </w:rPr>
        <w:t>, з</w:t>
      </w:r>
      <w:r w:rsidR="00CF4881" w:rsidRPr="00CD3840">
        <w:rPr>
          <w:color w:val="000000"/>
          <w:szCs w:val="20"/>
        </w:rPr>
        <w:t>а сверхурочную работу</w:t>
      </w:r>
      <w:r w:rsidR="00CF4881">
        <w:rPr>
          <w:color w:val="000000"/>
          <w:szCs w:val="20"/>
        </w:rPr>
        <w:t>, з</w:t>
      </w:r>
      <w:r w:rsidR="00CF4881" w:rsidRPr="00CD3840">
        <w:rPr>
          <w:color w:val="000000"/>
          <w:szCs w:val="20"/>
        </w:rPr>
        <w:t>а выход на работу в праздничные и выходные дни</w:t>
      </w:r>
      <w:r w:rsidR="00CF4881">
        <w:rPr>
          <w:color w:val="000000"/>
          <w:szCs w:val="20"/>
        </w:rPr>
        <w:t xml:space="preserve"> и т.д.</w:t>
      </w:r>
    </w:p>
    <w:p w14:paraId="16C5F214" w14:textId="77777777" w:rsidR="00CD3840" w:rsidRDefault="00CF4881" w:rsidP="00855ED7">
      <w:pPr>
        <w:pStyle w:val="a5"/>
        <w:rPr>
          <w:szCs w:val="20"/>
        </w:rPr>
      </w:pPr>
      <w:r>
        <w:rPr>
          <w:szCs w:val="20"/>
        </w:rPr>
        <w:t>Доплаты возможно установить применимо к должности, имеющейся на предприятии. Надбавки устанавливаются конкретному сотруднику.</w:t>
      </w:r>
    </w:p>
    <w:p w14:paraId="42E4B611" w14:textId="77777777" w:rsidR="00CF4881" w:rsidRDefault="00CF4881" w:rsidP="00855ED7">
      <w:pPr>
        <w:pStyle w:val="a5"/>
        <w:rPr>
          <w:szCs w:val="20"/>
        </w:rPr>
      </w:pPr>
      <w:r>
        <w:rPr>
          <w:szCs w:val="20"/>
        </w:rPr>
        <w:t>Доплаты</w:t>
      </w:r>
      <w:r w:rsidR="007B3587">
        <w:rPr>
          <w:szCs w:val="20"/>
        </w:rPr>
        <w:t>, применимые к определенной должности,</w:t>
      </w:r>
      <w:r>
        <w:rPr>
          <w:szCs w:val="20"/>
        </w:rPr>
        <w:t xml:space="preserve"> возможно установить в документе Вакансия в разделе </w:t>
      </w:r>
      <w:r w:rsidR="007B3587">
        <w:rPr>
          <w:szCs w:val="20"/>
        </w:rPr>
        <w:t>Постоянные начисления.</w:t>
      </w:r>
    </w:p>
    <w:p w14:paraId="5B298AFB" w14:textId="77777777" w:rsidR="007D6758" w:rsidRDefault="007D6758" w:rsidP="00855ED7">
      <w:pPr>
        <w:pStyle w:val="a5"/>
        <w:rPr>
          <w:szCs w:val="20"/>
        </w:rPr>
      </w:pPr>
      <w:r>
        <w:rPr>
          <w:szCs w:val="20"/>
        </w:rPr>
        <w:t>Для хранения информации о приказах Об установлении надбавок и доплат работникам, необходимо предусмотреть картотеку (справочник) Приказы о надбав</w:t>
      </w:r>
      <w:r w:rsidR="00991B1C">
        <w:rPr>
          <w:szCs w:val="20"/>
        </w:rPr>
        <w:t>ках</w:t>
      </w:r>
      <w:r>
        <w:rPr>
          <w:szCs w:val="20"/>
        </w:rPr>
        <w:t>/доплат</w:t>
      </w:r>
      <w:r w:rsidR="00991B1C">
        <w:rPr>
          <w:szCs w:val="20"/>
        </w:rPr>
        <w:t>ах работника</w:t>
      </w:r>
      <w:r>
        <w:rPr>
          <w:szCs w:val="20"/>
        </w:rPr>
        <w:t>.</w:t>
      </w:r>
    </w:p>
    <w:p w14:paraId="63C5B319" w14:textId="77777777" w:rsidR="007D6758" w:rsidRDefault="007D6758" w:rsidP="007D6758">
      <w:pPr>
        <w:pStyle w:val="a5"/>
      </w:pPr>
      <w:r>
        <w:rPr>
          <w:szCs w:val="20"/>
        </w:rPr>
        <w:t xml:space="preserve">Данная картотека предназначена для хранения информации о </w:t>
      </w:r>
      <w:r w:rsidR="00991B1C">
        <w:rPr>
          <w:szCs w:val="20"/>
        </w:rPr>
        <w:t>П</w:t>
      </w:r>
      <w:r>
        <w:rPr>
          <w:szCs w:val="20"/>
        </w:rPr>
        <w:t>риказах об установлении надбавок и доплат работнику</w:t>
      </w:r>
      <w:r w:rsidR="00991B1C">
        <w:rPr>
          <w:szCs w:val="20"/>
        </w:rPr>
        <w:t xml:space="preserve"> и о Приказах об отмене надбавок/доплат работнику</w:t>
      </w:r>
      <w:r>
        <w:rPr>
          <w:szCs w:val="20"/>
        </w:rPr>
        <w:t xml:space="preserve">.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32749FD9" w14:textId="77777777" w:rsidR="007D6758" w:rsidRDefault="007D6758" w:rsidP="007D6758">
      <w:pPr>
        <w:pStyle w:val="1-"/>
      </w:pPr>
      <w:r>
        <w:t>Заблокирован (наличие/отсутствие в бланке флага «Замок»);</w:t>
      </w:r>
    </w:p>
    <w:p w14:paraId="3F251289" w14:textId="77777777" w:rsidR="007D6758" w:rsidRDefault="007D6758" w:rsidP="007D6758">
      <w:pPr>
        <w:pStyle w:val="1-"/>
      </w:pPr>
      <w:r>
        <w:t>Учитывать (наличие/отсутствие в бланке флага «Учитывать»);</w:t>
      </w:r>
    </w:p>
    <w:p w14:paraId="0C44EF49" w14:textId="77777777" w:rsidR="007D6758" w:rsidRDefault="007D6758" w:rsidP="007D6758">
      <w:pPr>
        <w:pStyle w:val="1-"/>
      </w:pPr>
      <w:r>
        <w:t>Тип приказа (наименование бланка);</w:t>
      </w:r>
    </w:p>
    <w:p w14:paraId="4B9C6B02" w14:textId="77777777" w:rsidR="007D6758" w:rsidRDefault="007D6758" w:rsidP="007D6758">
      <w:pPr>
        <w:pStyle w:val="1-"/>
      </w:pPr>
      <w:r>
        <w:t>Групповой (наличие/отсутствие в бланке флага «Групповой»);</w:t>
      </w:r>
    </w:p>
    <w:p w14:paraId="4AC1FB00" w14:textId="77777777" w:rsidR="007D6758" w:rsidRDefault="007D6758" w:rsidP="007D6758">
      <w:pPr>
        <w:pStyle w:val="1-"/>
      </w:pPr>
      <w:r>
        <w:t>Номер (номер приказа);</w:t>
      </w:r>
    </w:p>
    <w:p w14:paraId="0EC70F96" w14:textId="77777777" w:rsidR="007D6758" w:rsidRDefault="007D6758" w:rsidP="007D6758">
      <w:pPr>
        <w:pStyle w:val="1-"/>
      </w:pPr>
      <w:r>
        <w:t>Дата (дата приказа);</w:t>
      </w:r>
    </w:p>
    <w:p w14:paraId="05ADA624" w14:textId="77777777" w:rsidR="007D6758" w:rsidRDefault="007D6758" w:rsidP="007D6758">
      <w:pPr>
        <w:pStyle w:val="1-"/>
      </w:pPr>
      <w:r>
        <w:t>Организация (наименование предприятия);</w:t>
      </w:r>
    </w:p>
    <w:p w14:paraId="71CB72D7" w14:textId="77777777" w:rsidR="007D6758" w:rsidRDefault="007D6758" w:rsidP="007D6758">
      <w:pPr>
        <w:pStyle w:val="1-"/>
      </w:pPr>
      <w:r>
        <w:t>Сотрудник (ФИО сотрудника).</w:t>
      </w:r>
    </w:p>
    <w:p w14:paraId="2501920D" w14:textId="77777777" w:rsidR="007D6758" w:rsidRDefault="007D6758" w:rsidP="007D6758">
      <w:pPr>
        <w:pStyle w:val="a5"/>
      </w:pPr>
      <w:r>
        <w:t>Для редактирования произвольного количества полей одной записи картотеки применяется бланк-редактор.</w:t>
      </w:r>
    </w:p>
    <w:p w14:paraId="484CBE96" w14:textId="77777777" w:rsidR="007D6758" w:rsidRDefault="007D6758" w:rsidP="007D6758">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43384D5E" w14:textId="77777777" w:rsidR="00991B1C" w:rsidRDefault="00991B1C" w:rsidP="007D6758">
      <w:pPr>
        <w:pStyle w:val="a5"/>
      </w:pPr>
    </w:p>
    <w:p w14:paraId="61FCF6EC" w14:textId="77777777" w:rsidR="00991B1C" w:rsidRPr="00166FCA" w:rsidRDefault="00991B1C" w:rsidP="00991B1C">
      <w:pPr>
        <w:pStyle w:val="4-0"/>
      </w:pPr>
      <w:r>
        <w:t xml:space="preserve"> </w:t>
      </w:r>
      <w:bookmarkStart w:id="94" w:name="_Toc55310205"/>
      <w:r>
        <w:t>Приказы «Об установлении надбавок/доплат работнику».</w:t>
      </w:r>
      <w:bookmarkEnd w:id="94"/>
    </w:p>
    <w:p w14:paraId="4099AB87" w14:textId="77777777" w:rsidR="007D6758" w:rsidRDefault="007D6758" w:rsidP="007D6758">
      <w:pPr>
        <w:pStyle w:val="a5"/>
      </w:pPr>
      <w:r>
        <w:t xml:space="preserve">Необходимо предусмотреть возможность автоматического формирования бланк-редактора приказа «Об установлении </w:t>
      </w:r>
      <w:r w:rsidR="00BA3F58">
        <w:t>надбавок/</w:t>
      </w:r>
      <w:r>
        <w:t>доплат сотруднику» при условии установки в документе «Приказ о при</w:t>
      </w:r>
      <w:r w:rsidR="00BA3F58">
        <w:t>еме работника на работу» требования «Установить дополнительные надбавки/доплаты».</w:t>
      </w:r>
    </w:p>
    <w:p w14:paraId="6256342E" w14:textId="77777777" w:rsidR="00CA3ECF" w:rsidRDefault="00CA3ECF" w:rsidP="00CA3ECF">
      <w:pPr>
        <w:pStyle w:val="a5"/>
      </w:pPr>
      <w:r>
        <w:t>Необходимо предусмотреть возможность установления надбавок/доплат списку (группе) сотрудников. В данном случае необходимо допустить возможность выбора нескольких сотрудников и соответственно установления надбавок/доплат для каждого сотрудника.</w:t>
      </w:r>
    </w:p>
    <w:p w14:paraId="201CB642" w14:textId="77777777" w:rsidR="00855ED7" w:rsidRDefault="00855ED7" w:rsidP="00855ED7">
      <w:pPr>
        <w:pStyle w:val="a5"/>
      </w:pPr>
      <w:r>
        <w:lastRenderedPageBreak/>
        <w:t xml:space="preserve">Бланк-редактор Приказа </w:t>
      </w:r>
      <w:r w:rsidR="0074016F">
        <w:t>Об установлении надбавок</w:t>
      </w:r>
      <w:r w:rsidR="00BA3F58">
        <w:t>/доплат</w:t>
      </w:r>
      <w:r w:rsidR="0074016F">
        <w:t xml:space="preserve"> </w:t>
      </w:r>
      <w:r w:rsidR="001E27DC">
        <w:t>работнику</w:t>
      </w:r>
      <w:r>
        <w:t xml:space="preserve"> содержит следующие поля:</w:t>
      </w:r>
    </w:p>
    <w:p w14:paraId="0888CAE3" w14:textId="77777777" w:rsidR="00DE557F" w:rsidRDefault="00DE557F" w:rsidP="00DE557F">
      <w:pPr>
        <w:pStyle w:val="1-"/>
      </w:pPr>
      <w:r>
        <w:t>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об установлении надбавок (доплат) работнику»;</w:t>
      </w:r>
    </w:p>
    <w:p w14:paraId="02DC0FD4" w14:textId="77777777" w:rsidR="00DE557F" w:rsidRDefault="00DE557F" w:rsidP="00DE557F">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4F57F5AE" w14:textId="77777777" w:rsidR="00DE557F" w:rsidRDefault="00DE557F" w:rsidP="00DE557F">
      <w:pPr>
        <w:pStyle w:val="1-"/>
      </w:pPr>
      <w:r>
        <w:t>Предприятие. Наименование предприятия. Выбор из справочника Наши предприятия</w:t>
      </w:r>
      <w:r w:rsidR="0088229C">
        <w:t>.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0088229C" w:rsidRPr="0088229C">
        <w:t>&gt;</w:t>
      </w:r>
      <w:r>
        <w:t>;</w:t>
      </w:r>
    </w:p>
    <w:p w14:paraId="7C7900DB" w14:textId="77777777" w:rsidR="00DE557F" w:rsidRDefault="00DE557F" w:rsidP="00DE557F">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4922D0F0" w14:textId="77777777" w:rsidR="00DE557F" w:rsidRDefault="00DE557F" w:rsidP="00DE557F">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57B658EF" w14:textId="77777777" w:rsidR="00DE557F" w:rsidRDefault="00DE557F" w:rsidP="00DE557F">
      <w:pPr>
        <w:pStyle w:val="1-"/>
      </w:pPr>
      <w:r>
        <w:t>Дата</w:t>
      </w:r>
      <w:r w:rsidR="009509CB">
        <w:t xml:space="preserve"> приказа</w:t>
      </w:r>
      <w:r>
        <w:t>. По умолчанию устанавливается текущая дата. Дату можно редактировать с помощью календаря или вручную;</w:t>
      </w:r>
    </w:p>
    <w:p w14:paraId="097EA930" w14:textId="77777777" w:rsidR="00845DC0" w:rsidRDefault="00845DC0" w:rsidP="00DE557F">
      <w:pPr>
        <w:pStyle w:val="1-"/>
      </w:pPr>
      <w:r>
        <w:t>Мотив установления надбавок</w:t>
      </w:r>
      <w:r w:rsidR="00BA3F58">
        <w:t>/доплат</w:t>
      </w:r>
      <w:r>
        <w:t xml:space="preserve"> – текстовое поле. Пользователем вручную вводится мотив для установления дополнительных выплат. </w:t>
      </w:r>
      <w:r w:rsidRPr="00845DC0">
        <w:rPr>
          <w:i/>
          <w:sz w:val="18"/>
          <w:szCs w:val="18"/>
        </w:rPr>
        <w:t xml:space="preserve">(Например, </w:t>
      </w:r>
      <w:r w:rsidRPr="00845DC0">
        <w:rPr>
          <w:i/>
          <w:color w:val="000000"/>
          <w:sz w:val="18"/>
          <w:szCs w:val="18"/>
        </w:rPr>
        <w:t>Учитывая сложность выполняемой работы (высокую квалификацию, особые условия труда, выслугу лет и т.д.), руководствуясь ст. 129 Трудового кодекса РФ и п. _____ Коллективного договора (соглашения или иного локального нормативного акта работодателя))</w:t>
      </w:r>
      <w:r>
        <w:rPr>
          <w:i/>
          <w:color w:val="000000"/>
          <w:sz w:val="18"/>
          <w:szCs w:val="18"/>
        </w:rPr>
        <w:t xml:space="preserve">. </w:t>
      </w:r>
      <w:r>
        <w:rPr>
          <w:color w:val="000000"/>
          <w:szCs w:val="20"/>
        </w:rPr>
        <w:t>Поле не обязательно для заполнения</w:t>
      </w:r>
      <w:r>
        <w:rPr>
          <w:rFonts w:ascii="Times New Roman" w:hAnsi="Times New Roman"/>
          <w:color w:val="000000"/>
          <w:sz w:val="24"/>
          <w:szCs w:val="24"/>
        </w:rPr>
        <w:t>;</w:t>
      </w:r>
    </w:p>
    <w:p w14:paraId="5B2D3A2D" w14:textId="77777777" w:rsidR="00DE557F" w:rsidRDefault="00DE557F" w:rsidP="00DE557F">
      <w:pPr>
        <w:pStyle w:val="1-"/>
      </w:pPr>
      <w:r>
        <w:t>№ п/п – порядковый номер строки;</w:t>
      </w:r>
    </w:p>
    <w:p w14:paraId="711DC2D6" w14:textId="77777777" w:rsidR="00DE557F" w:rsidRDefault="00DE557F" w:rsidP="00DE557F">
      <w:pPr>
        <w:pStyle w:val="1-"/>
      </w:pPr>
      <w:r>
        <w:t>Сотрудник – ФИО сотрудника. Выбор из справочника Сотрудники;</w:t>
      </w:r>
      <w:r w:rsidRPr="00DE557F">
        <w:t xml:space="preserve"> </w:t>
      </w:r>
    </w:p>
    <w:p w14:paraId="1DC87A90" w14:textId="77777777" w:rsidR="00DE557F" w:rsidRDefault="00DE557F" w:rsidP="00DE557F">
      <w:pPr>
        <w:pStyle w:val="1-"/>
      </w:pPr>
      <w:r>
        <w:t>Табельный номер – указывается Табельный номер сотрудника. Данные проставляются автоматически в зависимости от значения, выбранного в поле Сотрудник;</w:t>
      </w:r>
    </w:p>
    <w:p w14:paraId="2F12B2AA" w14:textId="77777777" w:rsidR="00DE557F" w:rsidRDefault="00DE557F" w:rsidP="00DE557F">
      <w:pPr>
        <w:pStyle w:val="1-"/>
      </w:pPr>
      <w:r>
        <w:t>Подразделение – наименование подразделения сотрудника. Данные проставляются автоматически в зависимости от значения, выбранного в поле Сотрудник;</w:t>
      </w:r>
    </w:p>
    <w:p w14:paraId="7B5D011D" w14:textId="77777777" w:rsidR="00DE557F" w:rsidRDefault="00DE557F" w:rsidP="00DE557F">
      <w:pPr>
        <w:pStyle w:val="1-"/>
      </w:pPr>
      <w:r>
        <w:t>Должность – наименование должности сотрудника. Данные проставляются автоматически в зависимости от значения, выбранного в поле Сотрудник;</w:t>
      </w:r>
    </w:p>
    <w:p w14:paraId="3A00C22D" w14:textId="77777777" w:rsidR="00845DC0" w:rsidRDefault="00845DC0" w:rsidP="00DE557F">
      <w:pPr>
        <w:pStyle w:val="1-"/>
      </w:pPr>
      <w:r>
        <w:t>Наименование надбавки</w:t>
      </w:r>
      <w:r w:rsidR="00BA3F58">
        <w:t>/доплаты</w:t>
      </w:r>
      <w:r>
        <w:t xml:space="preserve"> – наименование устанавливаемой надбавки</w:t>
      </w:r>
      <w:r w:rsidR="00BA3F58">
        <w:t>/доплаты</w:t>
      </w:r>
      <w:r>
        <w:t>. Выбор из справочника Виды начислений;</w:t>
      </w:r>
    </w:p>
    <w:p w14:paraId="4A260FF0" w14:textId="77777777" w:rsidR="00845DC0" w:rsidRDefault="005D2F5A" w:rsidP="00DE557F">
      <w:pPr>
        <w:pStyle w:val="1-"/>
      </w:pPr>
      <w:r>
        <w:t>Дата начала начисления - проставляется дата начала начисления устанавливаемой надбавки</w:t>
      </w:r>
      <w:r w:rsidR="00BA3F58">
        <w:t>/доплаты</w:t>
      </w:r>
      <w:r>
        <w:t xml:space="preserve"> (по умолчанию устанавливается текущая дата). Дата начала начисления не может быть ранее даты приема сотрудника на работу;</w:t>
      </w:r>
    </w:p>
    <w:p w14:paraId="313E50FE" w14:textId="77777777" w:rsidR="005D2F5A" w:rsidRPr="005D2F5A" w:rsidRDefault="005D2F5A" w:rsidP="00DE557F">
      <w:pPr>
        <w:pStyle w:val="1-"/>
      </w:pPr>
      <w:r>
        <w:t>Дата окончания начисления - проставляется дата окончания начисления устанавливаемой надбавки</w:t>
      </w:r>
      <w:r w:rsidR="00BA3F58">
        <w:t>/доплаты</w:t>
      </w:r>
      <w:r>
        <w:t xml:space="preserve">. </w:t>
      </w:r>
      <w:r>
        <w:rPr>
          <w:color w:val="000000"/>
          <w:szCs w:val="20"/>
        </w:rPr>
        <w:t>Поле не обязательно для заполнения;</w:t>
      </w:r>
    </w:p>
    <w:p w14:paraId="3EB5DBD8" w14:textId="77777777" w:rsidR="005D2F5A" w:rsidRDefault="005D2F5A" w:rsidP="00DE557F">
      <w:pPr>
        <w:pStyle w:val="1-"/>
      </w:pPr>
      <w:r>
        <w:t>Размер надбавки</w:t>
      </w:r>
      <w:r w:rsidR="00BA3F58">
        <w:t>/доплаты</w:t>
      </w:r>
      <w:r>
        <w:t xml:space="preserve"> – включает в себя следующие поля: % надбавки</w:t>
      </w:r>
      <w:r w:rsidR="00BA3F58">
        <w:t>/доплаты</w:t>
      </w:r>
      <w:r>
        <w:t>, от (указывается исходя от чего рассчитывается процент надбавки, данные берутся из блока «Данное начисление зависит от следующих компонентов» карточки Вид начислений), сумма (руб.). Если сотруднику установлена надбавка</w:t>
      </w:r>
      <w:r w:rsidR="00BA3F58">
        <w:t>/доплата</w:t>
      </w:r>
      <w:r>
        <w:t xml:space="preserve"> в процентах – то пользователем вводится значение в поле </w:t>
      </w:r>
      <w:r w:rsidR="001E1279">
        <w:t>«</w:t>
      </w:r>
      <w:r>
        <w:t>%</w:t>
      </w:r>
      <w:r w:rsidR="001E1279">
        <w:t xml:space="preserve"> надбавки</w:t>
      </w:r>
      <w:r w:rsidR="00BA3F58">
        <w:t>/доплаты</w:t>
      </w:r>
      <w:r w:rsidR="001E1279">
        <w:t>», поля «от» и «сумма» заполняются автоматически (без возможности редактирования). В поле сумма рассчитывается сумма установленной надбавки</w:t>
      </w:r>
      <w:r w:rsidR="00BA3F58">
        <w:t>/доплаты</w:t>
      </w:r>
      <w:r w:rsidR="001E1279">
        <w:t>. Расчет производится по формуле: «% надбавки</w:t>
      </w:r>
      <w:r w:rsidR="00BA3F58">
        <w:t>/доплаты</w:t>
      </w:r>
      <w:r w:rsidR="001E1279">
        <w:t>» * ставка. Ставка – установленный сотруднику размер начисления, исходя от которого рассчитывается процент надбавки</w:t>
      </w:r>
      <w:r w:rsidR="00BA3F58">
        <w:t>/доплаты</w:t>
      </w:r>
      <w:r w:rsidR="001E1279">
        <w:t>. Если сотруднику установлена надбавка</w:t>
      </w:r>
      <w:r w:rsidR="00BA3F58">
        <w:t>/доплаты</w:t>
      </w:r>
      <w:r w:rsidR="001E1279">
        <w:t xml:space="preserve"> в рублях - то пользователем вводится значение </w:t>
      </w:r>
      <w:r w:rsidR="001E1279">
        <w:lastRenderedPageBreak/>
        <w:t>в поле «сумма», поля «% надбавки</w:t>
      </w:r>
      <w:r w:rsidR="00BA3F58">
        <w:t>/доплаты</w:t>
      </w:r>
      <w:r w:rsidR="001E1279">
        <w:t>» и «от» автоматически становятся не доступны для редактирования.</w:t>
      </w:r>
    </w:p>
    <w:p w14:paraId="61BFB074" w14:textId="77777777" w:rsidR="001E1279" w:rsidRDefault="001E1279" w:rsidP="00DE557F">
      <w:pPr>
        <w:pStyle w:val="1-"/>
      </w:pPr>
      <w:r>
        <w:t>Периодичность начисления – указывается периодичность начисления установленной надбавки</w:t>
      </w:r>
      <w:r w:rsidR="00BA3F58">
        <w:t>/доплаты</w:t>
      </w:r>
      <w:r>
        <w:t xml:space="preserve">. Возможен выбор из значений: ежемесячно, единовременно. </w:t>
      </w:r>
      <w:r w:rsidR="009B4AC1">
        <w:t xml:space="preserve">По умолчанию устанавливается значение «Ежемесячно». </w:t>
      </w:r>
      <w:r>
        <w:t xml:space="preserve">При выборе значения «Ежемесячно» </w:t>
      </w:r>
      <w:r w:rsidR="009B4AC1">
        <w:t>производится ежемесячное включение данной надбавки</w:t>
      </w:r>
      <w:r w:rsidR="00BA3F58">
        <w:t>/доплаты</w:t>
      </w:r>
      <w:r w:rsidR="009B4AC1">
        <w:t xml:space="preserve"> в расчет начислений сотрудника. При выборе значения «Единовременно» данная надбавка</w:t>
      </w:r>
      <w:r w:rsidR="00BA3F58">
        <w:t>/доплата</w:t>
      </w:r>
      <w:r w:rsidR="009B4AC1">
        <w:t xml:space="preserve"> начисляется один раз, в соответствии с установленным периодом начисления. При выборе значения «Единовременно» обязательно проставление значения в поле Дата окончания начисления, Дата начала и Дата окончания должны в</w:t>
      </w:r>
      <w:r w:rsidR="00827AE8">
        <w:t>ходить в один календарный месяц;</w:t>
      </w:r>
    </w:p>
    <w:p w14:paraId="11E13AD2" w14:textId="77777777" w:rsidR="00827AE8" w:rsidRDefault="00827AE8" w:rsidP="00827AE8">
      <w:pPr>
        <w:pStyle w:val="1-"/>
      </w:pPr>
      <w:r>
        <w:t>Условие попадания в расчет - необходимо предусмотреть выбор из следующих вариантов: При расчете за половину или за полный месяц; Только при расчете первой половины месяца; Только при расчете за месяц; Только при расчете на дату; Всегда. Выбор производится пользователем вручную;</w:t>
      </w:r>
    </w:p>
    <w:p w14:paraId="089A3441" w14:textId="77777777" w:rsidR="002E70B4" w:rsidRDefault="004C4624" w:rsidP="00DE557F">
      <w:pPr>
        <w:pStyle w:val="1-"/>
      </w:pPr>
      <w:r>
        <w:t xml:space="preserve">Контроль за исполнением возложить на – указывается ФИО, должность и подразделение сотрудника, ответственного за осуществление контроля за выполнением настоящего приказа. Выбор из справочника Сотрудники. </w:t>
      </w:r>
      <w:r>
        <w:rPr>
          <w:color w:val="000000"/>
          <w:szCs w:val="20"/>
        </w:rPr>
        <w:t>Поле не обязательно для заполнения;</w:t>
      </w:r>
    </w:p>
    <w:p w14:paraId="1ED34A4D" w14:textId="600CB147" w:rsidR="00DE557F" w:rsidRDefault="00DE557F" w:rsidP="00DE557F">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w:t>
      </w:r>
      <w:r w:rsidR="00B427B7">
        <w:t>арточки предприятия;</w:t>
      </w:r>
    </w:p>
    <w:p w14:paraId="61F9D63E" w14:textId="263494A8" w:rsidR="00B427B7" w:rsidRDefault="00B427B7" w:rsidP="00B427B7">
      <w:pPr>
        <w:pStyle w:val="1-"/>
      </w:pPr>
      <w:r>
        <w:t>Примечание. Текстовое поле. Заполняется пользователем при необходимости указания дополнительной информации.</w:t>
      </w:r>
    </w:p>
    <w:p w14:paraId="2AD637A7" w14:textId="77777777" w:rsidR="004C4624" w:rsidRDefault="004C4624" w:rsidP="004C4624">
      <w:pPr>
        <w:pStyle w:val="1-"/>
        <w:numPr>
          <w:ilvl w:val="0"/>
          <w:numId w:val="0"/>
        </w:numPr>
      </w:pPr>
      <w:r>
        <w:t>Необходимо предусмотреть возможность формирования печатной формы приказа. Печатная форма должна соответствовать форме приказа «Приказ (распоряжение) об установлении надбавок (доплат) работнику» или форме приказа «Приказ (распоряжение) об установлении надбавок (доплат) работникам».  Формы приказа добавлены в формуляры (раздел 8). Заполнение формы производится в соответствии с данными, введенными в бланке-редакторе.</w:t>
      </w:r>
    </w:p>
    <w:p w14:paraId="7721C6AD" w14:textId="77777777" w:rsidR="00855ED7" w:rsidRDefault="00BA3F58" w:rsidP="00CA78AF">
      <w:pPr>
        <w:pStyle w:val="a5"/>
      </w:pPr>
      <w:r>
        <w:t xml:space="preserve">Необходимо предусмотреть автоматическое заполнение данными полей: Наименование доплаты, </w:t>
      </w:r>
      <w:r w:rsidR="00AB1030">
        <w:t>Размер доплаты</w:t>
      </w:r>
      <w:r>
        <w:t>,</w:t>
      </w:r>
      <w:r w:rsidR="00AB1030">
        <w:t xml:space="preserve"> Периодичность начисления, Условие попадания в расчет в случае, если прием сотрудника осуществлялся с использованием документа Вакансия. В данном случае вышеуказанные поля заполняются автоматически значениями, указанными в идентичных полях соответствующего документа Вакансия.</w:t>
      </w:r>
      <w:r>
        <w:t xml:space="preserve"> </w:t>
      </w:r>
    </w:p>
    <w:p w14:paraId="65CFBFD9" w14:textId="77777777" w:rsidR="00097C27" w:rsidRPr="00C93D19" w:rsidRDefault="00097C27" w:rsidP="0074016F">
      <w:pPr>
        <w:pStyle w:val="a5"/>
        <w:rPr>
          <w:b/>
          <w:i/>
        </w:rPr>
      </w:pPr>
      <w:r w:rsidRPr="00C93D19">
        <w:rPr>
          <w:b/>
          <w:i/>
        </w:rPr>
        <w:t>Внутреннее совмещение.</w:t>
      </w:r>
    </w:p>
    <w:p w14:paraId="6DFFE256" w14:textId="77777777" w:rsidR="00C93D19" w:rsidRPr="00C93D19" w:rsidRDefault="00097C27" w:rsidP="00C93D19">
      <w:pPr>
        <w:pStyle w:val="a5"/>
        <w:rPr>
          <w:rFonts w:eastAsia="Times New Roman" w:cs="Arial"/>
          <w:color w:val="000000"/>
          <w:szCs w:val="20"/>
          <w:lang w:eastAsia="ru-RU"/>
        </w:rPr>
      </w:pPr>
      <w:r w:rsidRPr="00C93D19">
        <w:t xml:space="preserve">Внутреннее совмещение – это </w:t>
      </w:r>
      <w:r w:rsidRPr="00C93D19">
        <w:rPr>
          <w:rFonts w:cs="Arial"/>
          <w:color w:val="000000"/>
          <w:szCs w:val="20"/>
        </w:rPr>
        <w:t>дополнительная работа</w:t>
      </w:r>
      <w:r w:rsidR="00C93D19" w:rsidRPr="00C93D19">
        <w:rPr>
          <w:rFonts w:cs="Arial"/>
          <w:color w:val="000000"/>
          <w:szCs w:val="20"/>
        </w:rPr>
        <w:t xml:space="preserve">, которая </w:t>
      </w:r>
      <w:r w:rsidRPr="00C93D19">
        <w:rPr>
          <w:rFonts w:cs="Arial"/>
          <w:color w:val="000000"/>
          <w:szCs w:val="20"/>
        </w:rPr>
        <w:t>выполняется работником по поручению своего работодателя в пределах рабочего дня (смены), без отрыва от основной работы.</w:t>
      </w:r>
      <w:r w:rsidR="00C93D19">
        <w:rPr>
          <w:rFonts w:cs="Arial"/>
          <w:color w:val="000000"/>
          <w:szCs w:val="20"/>
        </w:rPr>
        <w:t xml:space="preserve"> </w:t>
      </w:r>
      <w:r w:rsidR="00C93D19" w:rsidRPr="00C93D19">
        <w:rPr>
          <w:rFonts w:eastAsia="Times New Roman" w:cs="Arial"/>
          <w:color w:val="000000"/>
          <w:szCs w:val="20"/>
          <w:lang w:eastAsia="ru-RU"/>
        </w:rPr>
        <w:t>Работа может быть как по другой, так и такой же профессии (должности). Как правило, связана она с расширением зоны обслуживания, увеличением объема работы или замещением временно отсутствующего сотрудника.</w:t>
      </w:r>
    </w:p>
    <w:p w14:paraId="0C9AFCC6" w14:textId="77777777" w:rsidR="00C93D19" w:rsidRDefault="00C93D19" w:rsidP="00C93D19">
      <w:pPr>
        <w:spacing w:after="120" w:line="293" w:lineRule="atLeast"/>
        <w:textAlignment w:val="baseline"/>
        <w:rPr>
          <w:rFonts w:eastAsia="Times New Roman" w:cs="Arial"/>
          <w:color w:val="000000"/>
          <w:szCs w:val="20"/>
          <w:lang w:eastAsia="ru-RU"/>
        </w:rPr>
      </w:pPr>
      <w:r w:rsidRPr="00C93D19">
        <w:rPr>
          <w:rFonts w:eastAsia="Times New Roman" w:cs="Arial"/>
          <w:color w:val="000000"/>
          <w:szCs w:val="20"/>
          <w:lang w:eastAsia="ru-RU"/>
        </w:rPr>
        <w:t>Совмещение оплачивается с</w:t>
      </w:r>
      <w:r>
        <w:rPr>
          <w:rFonts w:eastAsia="Times New Roman" w:cs="Arial"/>
          <w:color w:val="000000"/>
          <w:szCs w:val="20"/>
          <w:lang w:eastAsia="ru-RU"/>
        </w:rPr>
        <w:t>верх оклада по основной работе. Оплата производится посредством установления надбавки (доплаты).</w:t>
      </w:r>
    </w:p>
    <w:p w14:paraId="30DFF167" w14:textId="77777777" w:rsidR="00E25855" w:rsidRDefault="00C93D19" w:rsidP="00C93D19">
      <w:pPr>
        <w:pStyle w:val="a5"/>
      </w:pPr>
      <w:r>
        <w:t>Н</w:t>
      </w:r>
      <w:r w:rsidR="00097C27">
        <w:t>еобходимо предусмотреть наличие флага «Внутреннее совмещение»</w:t>
      </w:r>
      <w:r>
        <w:t xml:space="preserve"> в документе Приказ Об установлении надбавок (доплат). В установленном виде флаг означает, что данная надбавка/доплата установлена сотруднику за внутреннее совмещение. При установлении флага обязательно заполнение пользователем поля «Должность (вн.совм.)». В данном поле необходимо предоставить пользователю возможность выбора наименования должности, по которой сотруднику оформляется внутреннее совмещение. Если в Учетной политике предприятия установлен флаг «</w:t>
      </w:r>
      <w:r w:rsidRPr="009611FF">
        <w:rPr>
          <w:rFonts w:eastAsia="Times New Roman" w:cs="Times New Roman"/>
          <w:szCs w:val="20"/>
          <w:lang w:eastAsia="ru-RU"/>
        </w:rPr>
        <w:t>Использование Штатного расписания</w:t>
      </w:r>
      <w:r>
        <w:t>», то выбор предоставляется из картотеки документов Вакансия соответствующего предприятия.</w:t>
      </w:r>
    </w:p>
    <w:p w14:paraId="1A3CBC1C" w14:textId="77777777" w:rsidR="00097C27" w:rsidRDefault="00C93D19" w:rsidP="00C93D19">
      <w:pPr>
        <w:pStyle w:val="a5"/>
      </w:pPr>
      <w:r>
        <w:t xml:space="preserve">Оформление внутреннего совмещения </w:t>
      </w:r>
      <w:r w:rsidR="00CF7AFA">
        <w:t>(наличие флага «Внутреннее совмещение» в документе Приказ Об установлении надбавок (доплат)) отражается в документе Вакансия (по должности, указанной в поле «Должность (вн.совм.)») на вкладке Сотрудники (столбец Совмещение).</w:t>
      </w:r>
    </w:p>
    <w:p w14:paraId="270940C9" w14:textId="77777777" w:rsidR="00097C27" w:rsidRDefault="00097C27" w:rsidP="0074016F">
      <w:pPr>
        <w:pStyle w:val="a5"/>
      </w:pPr>
    </w:p>
    <w:p w14:paraId="290724DB" w14:textId="77777777" w:rsidR="00991B1C" w:rsidRDefault="00991B1C" w:rsidP="00991B1C">
      <w:pPr>
        <w:pStyle w:val="4-0"/>
      </w:pPr>
      <w:bookmarkStart w:id="95" w:name="_Toc55310206"/>
      <w:r>
        <w:t>Приказы «Об отмене надбавок работнику».</w:t>
      </w:r>
      <w:bookmarkEnd w:id="95"/>
    </w:p>
    <w:p w14:paraId="121DA420" w14:textId="77777777" w:rsidR="00991B1C" w:rsidRDefault="00991B1C" w:rsidP="0074016F">
      <w:pPr>
        <w:pStyle w:val="a5"/>
      </w:pPr>
    </w:p>
    <w:p w14:paraId="162E2CCE" w14:textId="77777777" w:rsidR="00991B1C" w:rsidRDefault="00991B1C" w:rsidP="0074016F">
      <w:pPr>
        <w:pStyle w:val="a5"/>
      </w:pPr>
      <w:r>
        <w:t>При необходимости отмены установленных надбавок/доплат предусмотрен документ Приказ об отмене надбавок работнику.</w:t>
      </w:r>
    </w:p>
    <w:p w14:paraId="047991C3" w14:textId="77777777" w:rsidR="00991B1C" w:rsidRDefault="00991B1C" w:rsidP="00991B1C">
      <w:pPr>
        <w:pStyle w:val="a5"/>
      </w:pPr>
      <w:r>
        <w:t xml:space="preserve">Бланк-редактор Приказа Об </w:t>
      </w:r>
      <w:r w:rsidR="00B96443">
        <w:t>отмене</w:t>
      </w:r>
      <w:r>
        <w:t xml:space="preserve"> надбавок/доплат работнику содержит следующие поля:</w:t>
      </w:r>
    </w:p>
    <w:p w14:paraId="46D99EC9" w14:textId="77777777" w:rsidR="00991B1C" w:rsidRDefault="00991B1C" w:rsidP="00991B1C">
      <w:pPr>
        <w:pStyle w:val="1-"/>
      </w:pPr>
      <w:r>
        <w:t xml:space="preserve">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об </w:t>
      </w:r>
      <w:r w:rsidR="00B96443">
        <w:t>отмене</w:t>
      </w:r>
      <w:r>
        <w:t xml:space="preserve"> надбавок (доплат) работнику»;</w:t>
      </w:r>
    </w:p>
    <w:p w14:paraId="25AD60A9" w14:textId="77777777" w:rsidR="00991B1C" w:rsidRDefault="00991B1C" w:rsidP="00991B1C">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0761EC7E" w14:textId="77777777" w:rsidR="00991B1C" w:rsidRDefault="00991B1C" w:rsidP="00991B1C">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52BA60FC" w14:textId="77777777" w:rsidR="00991B1C" w:rsidRDefault="00991B1C" w:rsidP="00991B1C">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53277AC3" w14:textId="77777777" w:rsidR="00991B1C" w:rsidRDefault="00991B1C" w:rsidP="00991B1C">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2C9D752A" w14:textId="77777777" w:rsidR="00991B1C" w:rsidRDefault="00991B1C" w:rsidP="00991B1C">
      <w:pPr>
        <w:pStyle w:val="1-"/>
      </w:pPr>
      <w:r>
        <w:t>Дата приказа. По умолчанию устанавливается текущая дата. Дату можно редактировать с помощью календаря или вручную;</w:t>
      </w:r>
    </w:p>
    <w:p w14:paraId="2FA49C6F" w14:textId="77777777" w:rsidR="00991B1C" w:rsidRDefault="00991B1C" w:rsidP="00991B1C">
      <w:pPr>
        <w:pStyle w:val="1-"/>
      </w:pPr>
      <w:r>
        <w:t xml:space="preserve">Мотив </w:t>
      </w:r>
      <w:r w:rsidR="0063075D">
        <w:t>отмены</w:t>
      </w:r>
      <w:r>
        <w:t xml:space="preserve"> надбавок/доплат – текстовое поле. Пользователем вручную вводится мотив для установления дополнительных выплат.</w:t>
      </w:r>
      <w:r>
        <w:rPr>
          <w:i/>
          <w:color w:val="000000"/>
          <w:sz w:val="18"/>
          <w:szCs w:val="18"/>
        </w:rPr>
        <w:t xml:space="preserve"> </w:t>
      </w:r>
      <w:r>
        <w:rPr>
          <w:color w:val="000000"/>
          <w:szCs w:val="20"/>
        </w:rPr>
        <w:t>Поле не обязательно для заполнения</w:t>
      </w:r>
      <w:r>
        <w:rPr>
          <w:rFonts w:ascii="Times New Roman" w:hAnsi="Times New Roman"/>
          <w:color w:val="000000"/>
          <w:sz w:val="24"/>
          <w:szCs w:val="24"/>
        </w:rPr>
        <w:t>;</w:t>
      </w:r>
    </w:p>
    <w:p w14:paraId="59120F70" w14:textId="77777777" w:rsidR="00991B1C" w:rsidRPr="0063075D" w:rsidRDefault="0063075D" w:rsidP="00991B1C">
      <w:pPr>
        <w:pStyle w:val="a5"/>
        <w:rPr>
          <w:noProof/>
          <w:lang w:eastAsia="ru-RU"/>
        </w:rPr>
      </w:pPr>
      <w:r>
        <w:rPr>
          <w:noProof/>
          <w:lang w:eastAsia="ru-RU"/>
        </w:rPr>
        <w:t>Табличная часть документа</w:t>
      </w:r>
      <w:r w:rsidR="00991B1C" w:rsidRPr="0063075D">
        <w:rPr>
          <w:noProof/>
          <w:lang w:eastAsia="ru-RU"/>
        </w:rPr>
        <w:t xml:space="preserve"> должна включать:</w:t>
      </w:r>
    </w:p>
    <w:p w14:paraId="24E70F9C" w14:textId="77777777" w:rsidR="00991B1C" w:rsidRDefault="00991B1C" w:rsidP="00991B1C">
      <w:pPr>
        <w:pStyle w:val="1-"/>
      </w:pPr>
      <w:r>
        <w:t>№ п/п – порядковый номер строки;</w:t>
      </w:r>
    </w:p>
    <w:p w14:paraId="4F4E97EE" w14:textId="77777777" w:rsidR="00991B1C" w:rsidRDefault="00991B1C" w:rsidP="00991B1C">
      <w:pPr>
        <w:pStyle w:val="1-"/>
      </w:pPr>
      <w:r>
        <w:t>Сотрудник – ФИО сотрудника;</w:t>
      </w:r>
      <w:r w:rsidRPr="00DE557F">
        <w:t xml:space="preserve"> </w:t>
      </w:r>
    </w:p>
    <w:p w14:paraId="15277183" w14:textId="77777777" w:rsidR="00991B1C" w:rsidRDefault="00991B1C" w:rsidP="00991B1C">
      <w:pPr>
        <w:pStyle w:val="1-"/>
      </w:pPr>
      <w:r>
        <w:t>Табельный номер – табельный номер сотрудника;</w:t>
      </w:r>
    </w:p>
    <w:p w14:paraId="253A5F38" w14:textId="77777777" w:rsidR="00991B1C" w:rsidRDefault="00991B1C" w:rsidP="00991B1C">
      <w:pPr>
        <w:pStyle w:val="1-"/>
      </w:pPr>
      <w:r>
        <w:t>Наименование надбавки/доплаты – наименование устанавливаемой надбавки/доплаты;</w:t>
      </w:r>
    </w:p>
    <w:p w14:paraId="4B63BCC3" w14:textId="77777777" w:rsidR="00991B1C" w:rsidRDefault="00991B1C" w:rsidP="00991B1C">
      <w:pPr>
        <w:pStyle w:val="1-"/>
      </w:pPr>
      <w:r>
        <w:t>Дата начала начисления - указывается дата начала начисления устанавливаемой надбавки/доплаты;</w:t>
      </w:r>
    </w:p>
    <w:p w14:paraId="4C4D6160" w14:textId="77777777" w:rsidR="00991B1C" w:rsidRPr="005D2F5A" w:rsidRDefault="00991B1C" w:rsidP="00991B1C">
      <w:pPr>
        <w:pStyle w:val="1-"/>
      </w:pPr>
      <w:r>
        <w:t>Дата окончания начисления - указывается дата окончания начисления устанавливаемой надбавки/доплаты (при наличии)</w:t>
      </w:r>
      <w:r>
        <w:rPr>
          <w:color w:val="000000"/>
          <w:szCs w:val="20"/>
        </w:rPr>
        <w:t>;</w:t>
      </w:r>
    </w:p>
    <w:p w14:paraId="4F9D863A" w14:textId="77777777" w:rsidR="00991B1C" w:rsidRDefault="00991B1C" w:rsidP="00991B1C">
      <w:pPr>
        <w:pStyle w:val="1-"/>
      </w:pPr>
      <w:r>
        <w:t>Размер надбавки/доплаты – включает в себя следующие поля: % надбавки/доплаты, от (указывается исходя от чего рассчитывается процент надбавки,), сумма (руб.);</w:t>
      </w:r>
    </w:p>
    <w:p w14:paraId="69333D8D" w14:textId="77777777" w:rsidR="00991B1C" w:rsidRDefault="00991B1C" w:rsidP="00991B1C">
      <w:pPr>
        <w:pStyle w:val="1-"/>
      </w:pPr>
      <w:r>
        <w:t>Периодичность начисления – указывается периодичность начисления установленной надбавки/доплаты;</w:t>
      </w:r>
    </w:p>
    <w:p w14:paraId="6DCD4C4C" w14:textId="77777777" w:rsidR="00991B1C" w:rsidRDefault="00991B1C" w:rsidP="00991B1C">
      <w:pPr>
        <w:pStyle w:val="1-"/>
      </w:pPr>
      <w:r>
        <w:t>Условие попадания в расчет – указывается условие попадания в расчет</w:t>
      </w:r>
      <w:r w:rsidR="0063075D">
        <w:t xml:space="preserve"> установленной надбавки/доплаты;</w:t>
      </w:r>
    </w:p>
    <w:p w14:paraId="77F4E609" w14:textId="77777777" w:rsidR="00CF14F0" w:rsidRDefault="00CF14F0" w:rsidP="00991B1C">
      <w:pPr>
        <w:pStyle w:val="1-"/>
      </w:pPr>
      <w:r>
        <w:t>Совмещение – указывается наличие/отсутствие флага «Внутреннее совмещение»;</w:t>
      </w:r>
    </w:p>
    <w:p w14:paraId="0929CCCD" w14:textId="77777777" w:rsidR="0063075D" w:rsidRDefault="0063075D" w:rsidP="00991B1C">
      <w:pPr>
        <w:pStyle w:val="1-"/>
      </w:pPr>
      <w:r>
        <w:t>Номер и дата приказа – указывается номер и дата приказа, которым была установлена надбавка/доплата.</w:t>
      </w:r>
    </w:p>
    <w:p w14:paraId="23A28CBF" w14:textId="77777777" w:rsidR="00991B1C" w:rsidRDefault="00991B1C" w:rsidP="00991B1C">
      <w:pPr>
        <w:pStyle w:val="a5"/>
        <w:rPr>
          <w:noProof/>
          <w:lang w:eastAsia="ru-RU"/>
        </w:rPr>
      </w:pPr>
      <w:r>
        <w:rPr>
          <w:noProof/>
          <w:lang w:eastAsia="ru-RU"/>
        </w:rPr>
        <w:t xml:space="preserve">В таблицу </w:t>
      </w:r>
      <w:r w:rsidR="0063075D">
        <w:rPr>
          <w:noProof/>
          <w:lang w:eastAsia="ru-RU"/>
        </w:rPr>
        <w:t xml:space="preserve">автоматически </w:t>
      </w:r>
      <w:r>
        <w:rPr>
          <w:noProof/>
          <w:lang w:eastAsia="ru-RU"/>
        </w:rPr>
        <w:t xml:space="preserve">проставляются все </w:t>
      </w:r>
      <w:r w:rsidR="0063075D">
        <w:rPr>
          <w:noProof/>
          <w:lang w:eastAsia="ru-RU"/>
        </w:rPr>
        <w:t>надбавки/доплаты</w:t>
      </w:r>
      <w:r>
        <w:rPr>
          <w:noProof/>
          <w:lang w:eastAsia="ru-RU"/>
        </w:rPr>
        <w:t xml:space="preserve">, которые были установлены сотруднику на дату формирования документа. Данные берутся из карточки сотрудника. </w:t>
      </w:r>
    </w:p>
    <w:p w14:paraId="2DFE3EAC" w14:textId="77777777" w:rsidR="00991B1C" w:rsidRDefault="00BD5683" w:rsidP="00991B1C">
      <w:pPr>
        <w:pStyle w:val="a5"/>
        <w:rPr>
          <w:noProof/>
          <w:lang w:eastAsia="ru-RU"/>
        </w:rPr>
      </w:pPr>
      <w:r>
        <w:rPr>
          <w:noProof/>
          <w:lang w:eastAsia="ru-RU"/>
        </w:rPr>
        <w:lastRenderedPageBreak/>
        <w:t>Для</w:t>
      </w:r>
      <w:r w:rsidR="00991B1C">
        <w:rPr>
          <w:noProof/>
          <w:lang w:eastAsia="ru-RU"/>
        </w:rPr>
        <w:t xml:space="preserve"> отмены </w:t>
      </w:r>
      <w:r>
        <w:rPr>
          <w:noProof/>
          <w:lang w:eastAsia="ru-RU"/>
        </w:rPr>
        <w:t>надбавки/доплаты</w:t>
      </w:r>
      <w:r w:rsidR="00991B1C">
        <w:rPr>
          <w:noProof/>
          <w:lang w:eastAsia="ru-RU"/>
        </w:rPr>
        <w:t xml:space="preserve"> пользователем проставляется значение в поле Дата окончания начисления. </w:t>
      </w:r>
    </w:p>
    <w:p w14:paraId="0DB72AAC" w14:textId="77777777" w:rsidR="0063075D" w:rsidRDefault="0063075D" w:rsidP="0063075D">
      <w:pPr>
        <w:pStyle w:val="1-"/>
      </w:pPr>
      <w:r>
        <w:t xml:space="preserve">Контроль за исполнением возложить на – указывается ФИО, должность и подразделение сотрудника, ответственного за осуществление контроля за выполнением настоящего приказа. Выбор из справочника Сотрудники. </w:t>
      </w:r>
      <w:r>
        <w:rPr>
          <w:color w:val="000000"/>
          <w:szCs w:val="20"/>
        </w:rPr>
        <w:t>Поле не обязательно для заполнения;</w:t>
      </w:r>
    </w:p>
    <w:p w14:paraId="46ECC853" w14:textId="67519E92" w:rsidR="0063075D" w:rsidRDefault="0063075D" w:rsidP="0063075D">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w:t>
      </w:r>
      <w:r w:rsidR="00362DDA">
        <w:t>уководство карточки предприятия;</w:t>
      </w:r>
    </w:p>
    <w:p w14:paraId="1DB8F0F5" w14:textId="77777777" w:rsidR="00362DDA" w:rsidRDefault="00362DDA" w:rsidP="00362DDA">
      <w:pPr>
        <w:pStyle w:val="1-"/>
      </w:pPr>
      <w:r>
        <w:t>Примечание. Текстовое поле. Заполняется пользователем при необходимости указания дополнительной информации.</w:t>
      </w:r>
    </w:p>
    <w:p w14:paraId="413D3004" w14:textId="77777777" w:rsidR="00362DDA" w:rsidRDefault="00362DDA" w:rsidP="00362DDA">
      <w:pPr>
        <w:pStyle w:val="1-"/>
        <w:numPr>
          <w:ilvl w:val="0"/>
          <w:numId w:val="0"/>
        </w:numPr>
      </w:pPr>
    </w:p>
    <w:p w14:paraId="04CDE8B4" w14:textId="77777777" w:rsidR="0063075D" w:rsidRDefault="0063075D" w:rsidP="0063075D">
      <w:pPr>
        <w:pStyle w:val="1-"/>
        <w:numPr>
          <w:ilvl w:val="0"/>
          <w:numId w:val="0"/>
        </w:numPr>
      </w:pPr>
      <w:r>
        <w:t xml:space="preserve">Необходимо предусмотреть возможность формирования печатной формы приказа. Печатная форма должна соответствовать форме приказа «Приказ (распоряжение) об </w:t>
      </w:r>
      <w:r w:rsidR="00BD5683">
        <w:t>отмене</w:t>
      </w:r>
      <w:r>
        <w:t xml:space="preserve"> надбавок (доплат) работнику» или форме приказа «Приказ (распоряжение) об </w:t>
      </w:r>
      <w:r w:rsidR="00BD5683">
        <w:t>отмене</w:t>
      </w:r>
      <w:r>
        <w:t xml:space="preserve"> надбавок (доплат) работникам».  Формы приказа добавлены в формуляры (раздел 8). Заполнение формы производится в соответствии с данными, введенными в бланке-редакторе.</w:t>
      </w:r>
    </w:p>
    <w:p w14:paraId="6A64FEFB" w14:textId="77777777" w:rsidR="00BD5683" w:rsidRDefault="00BD5683" w:rsidP="00BD5683">
      <w:pPr>
        <w:pStyle w:val="1-"/>
        <w:numPr>
          <w:ilvl w:val="0"/>
          <w:numId w:val="0"/>
        </w:numPr>
      </w:pPr>
      <w:r>
        <w:t>При сохранении документа измененные данные вносятся в карточку сотрудника (блок Постоянные начисления).</w:t>
      </w:r>
    </w:p>
    <w:p w14:paraId="3F96C8DD" w14:textId="77777777" w:rsidR="00881DDB" w:rsidRDefault="00881DDB" w:rsidP="00BD5683">
      <w:pPr>
        <w:pStyle w:val="1-"/>
        <w:numPr>
          <w:ilvl w:val="0"/>
          <w:numId w:val="0"/>
        </w:numPr>
      </w:pPr>
      <w:r>
        <w:t>Если производится отмена Внутреннего совмещения, то данные вносятся в соответствующий документ Вакансия.</w:t>
      </w:r>
    </w:p>
    <w:p w14:paraId="16A48C6C" w14:textId="77777777" w:rsidR="00991B1C" w:rsidRDefault="00991B1C" w:rsidP="0074016F">
      <w:pPr>
        <w:pStyle w:val="a5"/>
      </w:pPr>
    </w:p>
    <w:p w14:paraId="41ABBF4F" w14:textId="77777777" w:rsidR="00AB1030" w:rsidRDefault="009F3770" w:rsidP="009F3770">
      <w:pPr>
        <w:pStyle w:val="3-0"/>
      </w:pPr>
      <w:r>
        <w:t xml:space="preserve"> </w:t>
      </w:r>
      <w:bookmarkStart w:id="96" w:name="_Toc55310207"/>
      <w:r>
        <w:t>Приказы «О переводе работника».</w:t>
      </w:r>
      <w:bookmarkEnd w:id="96"/>
    </w:p>
    <w:p w14:paraId="74D71CC0" w14:textId="77777777" w:rsidR="00AB1030" w:rsidRDefault="00AB1030" w:rsidP="0074016F">
      <w:pPr>
        <w:pStyle w:val="a5"/>
      </w:pPr>
    </w:p>
    <w:p w14:paraId="7B76F6E5" w14:textId="77777777" w:rsidR="009F3770" w:rsidRDefault="009F3770" w:rsidP="009F3770">
      <w:pPr>
        <w:pStyle w:val="a5"/>
      </w:pPr>
      <w:r>
        <w:rPr>
          <w:szCs w:val="20"/>
        </w:rPr>
        <w:t xml:space="preserve">Данная картотека предназначена для хранения информации о приказах о </w:t>
      </w:r>
      <w:r w:rsidR="007A49AF">
        <w:rPr>
          <w:szCs w:val="20"/>
        </w:rPr>
        <w:t>переводе сотрудников на другую работу</w:t>
      </w:r>
      <w:r>
        <w:rPr>
          <w:szCs w:val="20"/>
        </w:rPr>
        <w:t xml:space="preserve">.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1DEAA6DB" w14:textId="77777777" w:rsidR="009F3770" w:rsidRDefault="009F3770" w:rsidP="009F3770">
      <w:pPr>
        <w:pStyle w:val="1-"/>
      </w:pPr>
      <w:r>
        <w:t>Заблокирован (наличие/отсутствие в бланке флага «Замок»);</w:t>
      </w:r>
    </w:p>
    <w:p w14:paraId="4E0FD62E" w14:textId="77777777" w:rsidR="009F3770" w:rsidRDefault="009F3770" w:rsidP="009F3770">
      <w:pPr>
        <w:pStyle w:val="1-"/>
      </w:pPr>
      <w:r>
        <w:t>Учитывать (наличие/отсутствие в бланке флага «Учитывать»);</w:t>
      </w:r>
    </w:p>
    <w:p w14:paraId="50988C82" w14:textId="77777777" w:rsidR="009F3770" w:rsidRDefault="009F3770" w:rsidP="009F3770">
      <w:pPr>
        <w:pStyle w:val="1-"/>
      </w:pPr>
      <w:r>
        <w:t>Тип приказа (наименование бланка);</w:t>
      </w:r>
    </w:p>
    <w:p w14:paraId="0753435A" w14:textId="77777777" w:rsidR="009F3770" w:rsidRDefault="009F3770" w:rsidP="009F3770">
      <w:pPr>
        <w:pStyle w:val="1-"/>
      </w:pPr>
      <w:r>
        <w:t>Групповой (наличие/отсутствие в бланке флага «Групповой»);</w:t>
      </w:r>
    </w:p>
    <w:p w14:paraId="204B8B4B" w14:textId="77777777" w:rsidR="009F3770" w:rsidRDefault="009F3770" w:rsidP="009F3770">
      <w:pPr>
        <w:pStyle w:val="1-"/>
      </w:pPr>
      <w:r>
        <w:t>Номер (номер приказа);</w:t>
      </w:r>
    </w:p>
    <w:p w14:paraId="0D2B8D8C" w14:textId="77777777" w:rsidR="009F3770" w:rsidRDefault="009F3770" w:rsidP="009F3770">
      <w:pPr>
        <w:pStyle w:val="1-"/>
      </w:pPr>
      <w:r>
        <w:t>Дата (дата приказа);</w:t>
      </w:r>
    </w:p>
    <w:p w14:paraId="5AE1EA68" w14:textId="77777777" w:rsidR="009F3770" w:rsidRDefault="009F3770" w:rsidP="009F3770">
      <w:pPr>
        <w:pStyle w:val="1-"/>
      </w:pPr>
      <w:r>
        <w:t>Организация (наименование предприятия);</w:t>
      </w:r>
    </w:p>
    <w:p w14:paraId="27EA7A9D" w14:textId="77777777" w:rsidR="009F3770" w:rsidRDefault="009F3770" w:rsidP="009F3770">
      <w:pPr>
        <w:pStyle w:val="1-"/>
      </w:pPr>
      <w:r>
        <w:t>Сотрудник (ФИО сотрудника).</w:t>
      </w:r>
    </w:p>
    <w:p w14:paraId="696EA2EA" w14:textId="77777777" w:rsidR="009F3770" w:rsidRDefault="009F3770" w:rsidP="009F3770">
      <w:pPr>
        <w:pStyle w:val="a5"/>
      </w:pPr>
      <w:r>
        <w:t>Для редактирования произвольного количества полей одной записи картотеки применяется бланк-редактор.</w:t>
      </w:r>
    </w:p>
    <w:p w14:paraId="546CC898" w14:textId="77777777" w:rsidR="009F3770" w:rsidRPr="00166FCA" w:rsidRDefault="009F3770" w:rsidP="009F3770">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6C584409" w14:textId="77777777" w:rsidR="009F3770" w:rsidRDefault="009F3770" w:rsidP="009F3770">
      <w:pPr>
        <w:pStyle w:val="a5"/>
      </w:pPr>
      <w:r>
        <w:t xml:space="preserve">Необходимо предусмотреть возможность автоматического формирования бланк-редактора при </w:t>
      </w:r>
      <w:r w:rsidR="007A49AF">
        <w:t>переводе сотрудника на другую работу</w:t>
      </w:r>
      <w:r>
        <w:t xml:space="preserve"> посредством Мастера приказов.</w:t>
      </w:r>
    </w:p>
    <w:p w14:paraId="1136FECA" w14:textId="77777777" w:rsidR="00CA3ECF" w:rsidRDefault="00CA3ECF" w:rsidP="00CA3ECF">
      <w:pPr>
        <w:pStyle w:val="a5"/>
      </w:pPr>
      <w:r>
        <w:t>Необходимо предусмотреть возможность перевода списка (группы) сотрудников. В данном случае необходимо допустить возможность выбора нескольких сотрудников и соответственно указания новых мест работы, условий труда и оплаты для каждого сотрудника.</w:t>
      </w:r>
    </w:p>
    <w:p w14:paraId="05D9460E" w14:textId="77777777" w:rsidR="00E34DDB" w:rsidRDefault="007A49AF" w:rsidP="007A49AF">
      <w:pPr>
        <w:pStyle w:val="a5"/>
      </w:pPr>
      <w:r>
        <w:t xml:space="preserve">Бланк-редактор Приказа О переводе работника содержит следующие </w:t>
      </w:r>
      <w:r w:rsidR="00E34DDB">
        <w:t>вкладки:</w:t>
      </w:r>
    </w:p>
    <w:p w14:paraId="7B61432D" w14:textId="77777777" w:rsidR="007A49AF" w:rsidRDefault="00E34DDB" w:rsidP="007A49AF">
      <w:pPr>
        <w:pStyle w:val="a5"/>
      </w:pPr>
      <w:r>
        <w:t>- Перевод на другую работу;</w:t>
      </w:r>
    </w:p>
    <w:p w14:paraId="5D5B091C" w14:textId="77777777" w:rsidR="00E34DDB" w:rsidRDefault="00E34DDB" w:rsidP="007A49AF">
      <w:pPr>
        <w:pStyle w:val="a5"/>
      </w:pPr>
      <w:r>
        <w:lastRenderedPageBreak/>
        <w:t>- Оплата труда;</w:t>
      </w:r>
    </w:p>
    <w:p w14:paraId="08796971" w14:textId="77777777" w:rsidR="00E34DDB" w:rsidRDefault="00E34DDB" w:rsidP="007A49AF">
      <w:pPr>
        <w:pStyle w:val="a5"/>
      </w:pPr>
      <w:r>
        <w:t>- Условия труда.</w:t>
      </w:r>
    </w:p>
    <w:p w14:paraId="34CEC79A" w14:textId="77777777" w:rsidR="00E34DDB" w:rsidRDefault="00E34DDB" w:rsidP="007A49AF">
      <w:pPr>
        <w:pStyle w:val="a5"/>
      </w:pPr>
      <w:r w:rsidRPr="00E34DDB">
        <w:rPr>
          <w:i/>
        </w:rPr>
        <w:t>Вкладка Перевод на другую работу</w:t>
      </w:r>
      <w:r>
        <w:t xml:space="preserve"> включает в себя:</w:t>
      </w:r>
    </w:p>
    <w:p w14:paraId="7BCC3795" w14:textId="77777777" w:rsidR="007A49AF" w:rsidRDefault="007A49AF" w:rsidP="007A49AF">
      <w:pPr>
        <w:pStyle w:val="1-"/>
      </w:pPr>
      <w:r>
        <w:t>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 переводе работника на другую работу»;</w:t>
      </w:r>
    </w:p>
    <w:p w14:paraId="647D4AC2" w14:textId="77777777" w:rsidR="007A49AF" w:rsidRDefault="007A49AF" w:rsidP="007A49AF">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35A9E997" w14:textId="77777777" w:rsidR="007A49AF" w:rsidRDefault="007A49AF" w:rsidP="007A49AF">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52731C06" w14:textId="77777777" w:rsidR="007A49AF" w:rsidRDefault="007A49AF" w:rsidP="007A49AF">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2506E7AD" w14:textId="77777777" w:rsidR="007A49AF" w:rsidRDefault="007A49AF" w:rsidP="007A49AF">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14F294FE" w14:textId="77777777" w:rsidR="007A49AF" w:rsidRDefault="007A49AF" w:rsidP="007A49AF">
      <w:pPr>
        <w:pStyle w:val="1-"/>
      </w:pPr>
      <w:r>
        <w:t>Дата приказа. По умолчанию устанавливается текущая дата. Дату можно редактировать с помощью календаря или вручную;</w:t>
      </w:r>
    </w:p>
    <w:p w14:paraId="394A9024" w14:textId="77777777" w:rsidR="007A49AF" w:rsidRPr="003D7D19" w:rsidRDefault="007A49AF" w:rsidP="007A49AF">
      <w:pPr>
        <w:pStyle w:val="1-"/>
        <w:rPr>
          <w:szCs w:val="20"/>
        </w:rPr>
      </w:pPr>
      <w:r w:rsidRPr="003D7D19">
        <w:rPr>
          <w:color w:val="000000"/>
          <w:szCs w:val="20"/>
        </w:rPr>
        <w:t>Табличная часть включает в себя:</w:t>
      </w:r>
    </w:p>
    <w:p w14:paraId="7C8893EF" w14:textId="77777777" w:rsidR="007A49AF" w:rsidRPr="003D7D19" w:rsidRDefault="007A49AF" w:rsidP="007A49AF">
      <w:pPr>
        <w:pStyle w:val="2-"/>
      </w:pPr>
      <w:r w:rsidRPr="003D7D19">
        <w:t>№ п/п – порядковый номер строки;</w:t>
      </w:r>
    </w:p>
    <w:p w14:paraId="1EA03661" w14:textId="77777777" w:rsidR="007A49AF" w:rsidRPr="003D7D19" w:rsidRDefault="007A49AF" w:rsidP="007A49AF">
      <w:pPr>
        <w:pStyle w:val="2-"/>
      </w:pPr>
      <w:r w:rsidRPr="003D7D19">
        <w:t xml:space="preserve">Сотрудник – ФИО сотрудника. Выбор из справочника Сотрудники; </w:t>
      </w:r>
    </w:p>
    <w:p w14:paraId="0352F924" w14:textId="77777777" w:rsidR="007A49AF" w:rsidRPr="003D7D19" w:rsidRDefault="007A49AF" w:rsidP="007A49AF">
      <w:pPr>
        <w:pStyle w:val="2-"/>
      </w:pPr>
      <w:r w:rsidRPr="003D7D19">
        <w:t>Табельный номер – указывается Табельный номер сотрудника. Данные проставляются автоматически в зависимости от значения, выбранного в поле Сотрудник;</w:t>
      </w:r>
    </w:p>
    <w:p w14:paraId="212C7BA6" w14:textId="77777777" w:rsidR="003D7D19" w:rsidRPr="003D7D19" w:rsidRDefault="003D7D19" w:rsidP="007A49AF">
      <w:pPr>
        <w:pStyle w:val="2-"/>
      </w:pPr>
      <w:r w:rsidRPr="003D7D19">
        <w:t>Прежнее место работы:</w:t>
      </w:r>
    </w:p>
    <w:p w14:paraId="4290512B" w14:textId="77777777" w:rsidR="007A49AF" w:rsidRPr="003D7D19" w:rsidRDefault="007A49AF" w:rsidP="003D7D19">
      <w:pPr>
        <w:pStyle w:val="3-"/>
      </w:pPr>
      <w:r w:rsidRPr="003D7D19">
        <w:t>Подразделение – наименование подразделения сотрудника. Данные проставляются автоматически в зависимости от значения, выбранного в поле Сотрудник;</w:t>
      </w:r>
    </w:p>
    <w:p w14:paraId="3586C280" w14:textId="77777777" w:rsidR="007A49AF" w:rsidRPr="003D7D19" w:rsidRDefault="007A49AF" w:rsidP="003D7D19">
      <w:pPr>
        <w:pStyle w:val="3-"/>
      </w:pPr>
      <w:r w:rsidRPr="003D7D19">
        <w:t>Должность – наименование должности сотрудника. Данные проставляются автоматически в зависимости от значения, выбранного в поле Сотрудник;</w:t>
      </w:r>
    </w:p>
    <w:p w14:paraId="0DE08736" w14:textId="77777777" w:rsidR="007A49AF" w:rsidRDefault="003D7D19" w:rsidP="007A49AF">
      <w:pPr>
        <w:pStyle w:val="2-"/>
      </w:pPr>
      <w:r>
        <w:t>Новое место работы:</w:t>
      </w:r>
    </w:p>
    <w:p w14:paraId="79AFECDE" w14:textId="77777777" w:rsidR="003D7D19" w:rsidRDefault="003D7D19" w:rsidP="003D7D19">
      <w:pPr>
        <w:pStyle w:val="3-"/>
      </w:pPr>
      <w:r w:rsidRPr="003D7D19">
        <w:t>Подразделение – наименование подразделения</w:t>
      </w:r>
      <w:r>
        <w:t xml:space="preserve">, в которое переводится </w:t>
      </w:r>
      <w:r w:rsidRPr="003D7D19">
        <w:t>сотрудник.</w:t>
      </w:r>
      <w:r>
        <w:t xml:space="preserve"> Выбор из справочника Подразделения;</w:t>
      </w:r>
    </w:p>
    <w:p w14:paraId="6D1F0113" w14:textId="77777777" w:rsidR="003D7D19" w:rsidRDefault="003D7D19" w:rsidP="003D7D19">
      <w:pPr>
        <w:pStyle w:val="3-"/>
      </w:pPr>
      <w:r w:rsidRPr="003D7D19">
        <w:t>Должность – наименование должности</w:t>
      </w:r>
      <w:r>
        <w:t>, на которую переводится сотрудник. Выбор из справочника Должности. Необходимо предусмотреть следующее правило: если в Учетной политике предприятия установлен флаг «</w:t>
      </w:r>
      <w:r w:rsidRPr="009611FF">
        <w:rPr>
          <w:rFonts w:eastAsia="Times New Roman" w:cs="Times New Roman"/>
          <w:szCs w:val="20"/>
          <w:lang w:eastAsia="ru-RU"/>
        </w:rPr>
        <w:t>Использование Штатного расписания</w:t>
      </w:r>
      <w:r>
        <w:t>», то выбор предоставляется из картотеки документов Вакансия соответствующего предприятия и соответствующего подразделения;</w:t>
      </w:r>
    </w:p>
    <w:p w14:paraId="59791CA1" w14:textId="77777777" w:rsidR="003D7D19" w:rsidRPr="003D7D19" w:rsidRDefault="003D7D19" w:rsidP="003D7D19">
      <w:pPr>
        <w:pStyle w:val="3-"/>
      </w:pPr>
      <w:r>
        <w:t>Оклад/ставка –</w:t>
      </w:r>
      <w:r>
        <w:rPr>
          <w:lang w:eastAsia="ru-RU"/>
        </w:rPr>
        <w:t>размер оклада или тарифа, который устанавливается сотруднику. Вводится пользователем вручную. При заполнении посредством Вакансии – автоматически проставляется значение документа Вакансия;</w:t>
      </w:r>
    </w:p>
    <w:p w14:paraId="164C2787" w14:textId="77777777" w:rsidR="003D7D19" w:rsidRDefault="003D7D19" w:rsidP="007A49AF">
      <w:pPr>
        <w:pStyle w:val="2-"/>
      </w:pPr>
      <w:r>
        <w:t xml:space="preserve">Вид перевода – выбор значения: постоянно, временно. </w:t>
      </w:r>
      <w:r w:rsidR="009E4FF8">
        <w:t>При выборе значения временно – обязательно заполнение поля Дата окончания. На следующий календарный день после окончания действия перевода сотрудник возвращается на прежнее место работы, начисления производятся в соответствии с данными, указанными в графах Прежнее место работы;</w:t>
      </w:r>
    </w:p>
    <w:p w14:paraId="0295341F" w14:textId="77777777" w:rsidR="007A49AF" w:rsidRDefault="007A49AF" w:rsidP="007A49AF">
      <w:pPr>
        <w:pStyle w:val="2-"/>
      </w:pPr>
      <w:r>
        <w:lastRenderedPageBreak/>
        <w:t xml:space="preserve">Дата </w:t>
      </w:r>
      <w:r w:rsidR="003D7D19">
        <w:t>перевода</w:t>
      </w:r>
      <w:r>
        <w:t xml:space="preserve"> - проставляется дата начала </w:t>
      </w:r>
      <w:r w:rsidR="003D7D19">
        <w:t xml:space="preserve">перевода сотрудника </w:t>
      </w:r>
      <w:r>
        <w:t xml:space="preserve">(по умолчанию устанавливается текущая дата). Дата </w:t>
      </w:r>
      <w:r w:rsidR="009E4FF8">
        <w:t>перевода</w:t>
      </w:r>
      <w:r>
        <w:t xml:space="preserve"> не может быть ранее даты приема сотрудника на работу;</w:t>
      </w:r>
    </w:p>
    <w:p w14:paraId="30FD4714" w14:textId="77777777" w:rsidR="007A49AF" w:rsidRPr="009E4FF8" w:rsidRDefault="007A49AF" w:rsidP="007A49AF">
      <w:pPr>
        <w:pStyle w:val="2-"/>
      </w:pPr>
      <w:r>
        <w:t xml:space="preserve">Дата окончания </w:t>
      </w:r>
      <w:r w:rsidR="009E4FF8">
        <w:t>перевода - проставляется дата возврата сотрудника на прежнее место работы</w:t>
      </w:r>
      <w:r>
        <w:t xml:space="preserve">. </w:t>
      </w:r>
      <w:r>
        <w:rPr>
          <w:color w:val="000000"/>
        </w:rPr>
        <w:t>Поле не обязательно для заполнения;</w:t>
      </w:r>
    </w:p>
    <w:p w14:paraId="7F9C9E7C" w14:textId="77777777" w:rsidR="009E4FF8" w:rsidRPr="005D2F5A" w:rsidRDefault="009E4FF8" w:rsidP="007A49AF">
      <w:pPr>
        <w:pStyle w:val="2-"/>
      </w:pPr>
      <w:r>
        <w:t>Причина перевода – текстовое поле. Пользователем вручную вводится причина пере</w:t>
      </w:r>
      <w:r w:rsidRPr="007A49AF">
        <w:rPr>
          <w:szCs w:val="20"/>
        </w:rPr>
        <w:t>вода сотрудника.</w:t>
      </w:r>
      <w:r w:rsidRPr="007A49AF">
        <w:rPr>
          <w:i/>
          <w:color w:val="000000"/>
          <w:szCs w:val="20"/>
        </w:rPr>
        <w:t xml:space="preserve"> </w:t>
      </w:r>
      <w:r w:rsidRPr="007A49AF">
        <w:rPr>
          <w:color w:val="000000"/>
          <w:szCs w:val="20"/>
        </w:rPr>
        <w:t>Поле не обязательно для заполнения</w:t>
      </w:r>
      <w:r>
        <w:t>.</w:t>
      </w:r>
    </w:p>
    <w:p w14:paraId="3678F22F" w14:textId="51BB692C" w:rsidR="007A49AF" w:rsidRDefault="007A49AF" w:rsidP="007A49AF">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w:t>
      </w:r>
      <w:r w:rsidR="00F940F8">
        <w:t>уководство карточки предприятия;</w:t>
      </w:r>
    </w:p>
    <w:p w14:paraId="1DBE8DFC" w14:textId="2762B2DE" w:rsidR="00F940F8" w:rsidRDefault="00F940F8" w:rsidP="00F940F8">
      <w:pPr>
        <w:pStyle w:val="1-"/>
      </w:pPr>
      <w:r>
        <w:t>Примечание. Текстовое поле. Заполняется пользователем при необходимости указания дополнительной информации.</w:t>
      </w:r>
    </w:p>
    <w:p w14:paraId="1074A44D" w14:textId="77777777" w:rsidR="00F940F8" w:rsidRDefault="00F940F8" w:rsidP="007A49AF">
      <w:pPr>
        <w:pStyle w:val="1-"/>
        <w:numPr>
          <w:ilvl w:val="0"/>
          <w:numId w:val="0"/>
        </w:numPr>
      </w:pPr>
    </w:p>
    <w:p w14:paraId="58EFC7B8" w14:textId="77777777" w:rsidR="007A49AF" w:rsidRDefault="007A49AF" w:rsidP="007A49AF">
      <w:pPr>
        <w:pStyle w:val="1-"/>
        <w:numPr>
          <w:ilvl w:val="0"/>
          <w:numId w:val="0"/>
        </w:numPr>
      </w:pPr>
      <w:r>
        <w:t xml:space="preserve">Необходимо предусмотреть возможность формирования печатной формы приказа. Печатная форма должна соответствовать форме приказа </w:t>
      </w:r>
      <w:r w:rsidR="00EA05AE">
        <w:t>«Приказ (распоряжение) о переводе работника на другую работу» (Унифицированная форма N Т-5) (ОКУД 0301004) или форме приказа «Приказ (распоряжение) о переводе работников на другую работу» (Унифицированная форма N Т-5а) (ОКУД 0301004)</w:t>
      </w:r>
      <w:r>
        <w:t>.  Формы приказа добавлены в формуляры (раздел 8). Заполнение формы производится в соответствии с данными, введенными в бланке-редакторе.</w:t>
      </w:r>
    </w:p>
    <w:p w14:paraId="01CDC519" w14:textId="77777777" w:rsidR="00EA05AE" w:rsidRDefault="0026580B" w:rsidP="0074016F">
      <w:pPr>
        <w:pStyle w:val="a5"/>
      </w:pPr>
      <w:r>
        <w:t>Необходимо установить следующее правило: если сотруднику, на которого оформляется приказ о переводе, установлены дополнительные виды начислений (доплаты или надбавки) и постоянные удержания, то необходимо предусмотреть вывод на экран информационного окна с перечнем дополнительных начислений и постоянных удержаний</w:t>
      </w:r>
      <w:r w:rsidR="00867732">
        <w:t>, установленных данному сотруднику на прежнем месте работы.</w:t>
      </w:r>
    </w:p>
    <w:p w14:paraId="70F376D3" w14:textId="1C4B44F9" w:rsidR="00F940F8" w:rsidRDefault="00F940F8" w:rsidP="0074016F">
      <w:pPr>
        <w:pStyle w:val="a5"/>
      </w:pPr>
      <w:r>
        <w:t>Необходимо предусмотреть возможность перехода в картотеку Приказов об установлении и отмене надбавок/доплат работнику и формирования приказов Об установлении надбавок/доплат работнику и Об отмене надбавок/доплат работнику.</w:t>
      </w:r>
    </w:p>
    <w:p w14:paraId="4E0F0F19" w14:textId="77777777" w:rsidR="00E34DDB" w:rsidRDefault="00E34DDB" w:rsidP="00E34DDB">
      <w:pPr>
        <w:pStyle w:val="a5"/>
      </w:pPr>
      <w:r w:rsidRPr="00507216">
        <w:rPr>
          <w:i/>
        </w:rPr>
        <w:t>Вкладка Оплата труда</w:t>
      </w:r>
      <w:r>
        <w:t xml:space="preserve"> включает в себя следующие поля:</w:t>
      </w:r>
    </w:p>
    <w:p w14:paraId="32C302B5" w14:textId="77777777" w:rsidR="00E34DDB" w:rsidRDefault="00E34DDB" w:rsidP="00E34DDB">
      <w:pPr>
        <w:pStyle w:val="1-"/>
      </w:pPr>
      <w:r>
        <w:t>Доля ставки – автоматически проставляется значение Доля ставки, которое было указано у сотрудника на дату перевода (</w:t>
      </w:r>
      <w:r w:rsidR="007D4720">
        <w:t>карточка Сотрудники, блок Трудоустройство). Необходимо предусмотреть возможность корректировки значения пользователем;</w:t>
      </w:r>
    </w:p>
    <w:p w14:paraId="7E4BB550" w14:textId="77777777" w:rsidR="00E34DDB" w:rsidRPr="00D0376D" w:rsidRDefault="00E34DDB" w:rsidP="00E34DDB">
      <w:pPr>
        <w:pStyle w:val="1-"/>
        <w:rPr>
          <w:lang w:eastAsia="ru-RU"/>
        </w:rPr>
      </w:pPr>
      <w:r w:rsidRPr="00D0376D">
        <w:rPr>
          <w:lang w:eastAsia="ru-RU"/>
        </w:rPr>
        <w:t xml:space="preserve">Вид оплаты – </w:t>
      </w:r>
      <w:r w:rsidR="007D4720" w:rsidRPr="00D0376D">
        <w:t>автоматически проставляется значение Вид оплаты, которое было указано у сотрудника на дату перевода (карточка Сотрудники, блок Трудоустройство). Необходимо предусмотреть возможность корректировки значения пользователем</w:t>
      </w:r>
      <w:r w:rsidR="002D451E" w:rsidRPr="00D0376D">
        <w:t xml:space="preserve"> (выбор из справочника Вид оплаты)</w:t>
      </w:r>
      <w:r w:rsidRPr="00D0376D">
        <w:rPr>
          <w:lang w:eastAsia="ru-RU"/>
        </w:rPr>
        <w:t xml:space="preserve">; </w:t>
      </w:r>
    </w:p>
    <w:p w14:paraId="3977BCEB" w14:textId="77777777" w:rsidR="00E34DDB" w:rsidRPr="00D0376D" w:rsidRDefault="00E34DDB" w:rsidP="00E34DDB">
      <w:pPr>
        <w:pStyle w:val="1-"/>
        <w:rPr>
          <w:lang w:eastAsia="ru-RU"/>
        </w:rPr>
      </w:pPr>
      <w:r w:rsidRPr="00D0376D">
        <w:rPr>
          <w:lang w:eastAsia="ru-RU"/>
        </w:rPr>
        <w:t xml:space="preserve">Оклад (тариф) – </w:t>
      </w:r>
      <w:r w:rsidR="007D4720" w:rsidRPr="00D0376D">
        <w:t xml:space="preserve">автоматически проставляется значение </w:t>
      </w:r>
      <w:r w:rsidR="00DB1E5E" w:rsidRPr="00D0376D">
        <w:t>Оклад/ставка</w:t>
      </w:r>
      <w:r w:rsidR="007D4720" w:rsidRPr="00D0376D">
        <w:t xml:space="preserve">, </w:t>
      </w:r>
      <w:r w:rsidR="00DB1E5E" w:rsidRPr="00D0376D">
        <w:t>указанное пользователем на вкладке Перевод на другую работу. Данное поле является справочным, возможность корректировки</w:t>
      </w:r>
      <w:r w:rsidR="00D0376D">
        <w:t xml:space="preserve"> пользователем не предусмотрена. Корректировка размера оклада/тарифа возможна только в табличной части вкладки </w:t>
      </w:r>
      <w:r w:rsidR="00D0376D" w:rsidRPr="00D0376D">
        <w:t>Перевод на другую работу</w:t>
      </w:r>
      <w:r w:rsidR="00D0376D">
        <w:t>.</w:t>
      </w:r>
    </w:p>
    <w:p w14:paraId="41974AC7" w14:textId="77777777" w:rsidR="00E34DDB" w:rsidRPr="00D0376D" w:rsidRDefault="00E34DDB" w:rsidP="00E34DDB">
      <w:pPr>
        <w:pStyle w:val="a5"/>
      </w:pPr>
      <w:r w:rsidRPr="00D0376D">
        <w:rPr>
          <w:i/>
        </w:rPr>
        <w:t>Вкладка Условия труда</w:t>
      </w:r>
      <w:r w:rsidRPr="00D0376D">
        <w:t xml:space="preserve"> включает в себя:</w:t>
      </w:r>
    </w:p>
    <w:p w14:paraId="641C921A" w14:textId="77777777" w:rsidR="00E34DDB" w:rsidRDefault="00E34DDB" w:rsidP="00E34DDB">
      <w:pPr>
        <w:pStyle w:val="1-"/>
        <w:rPr>
          <w:lang w:eastAsia="ru-RU"/>
        </w:rPr>
      </w:pPr>
      <w:r w:rsidRPr="00D0376D">
        <w:rPr>
          <w:lang w:eastAsia="ru-RU"/>
        </w:rPr>
        <w:t xml:space="preserve">Продолжительность рабочего времени – </w:t>
      </w:r>
      <w:r w:rsidR="002D451E" w:rsidRPr="00D0376D">
        <w:t>автоматически проставляется значение Продолжительность рабочего времени, которое</w:t>
      </w:r>
      <w:r w:rsidR="00D0376D">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w:t>
      </w:r>
      <w:r w:rsidR="002D451E">
        <w:t>. Необходимо предусмотреть возможность корректировки значения пользователем (выбор из справочника Продолжительность рабочего времени)</w:t>
      </w:r>
      <w:r>
        <w:rPr>
          <w:lang w:eastAsia="ru-RU"/>
        </w:rPr>
        <w:t>;</w:t>
      </w:r>
    </w:p>
    <w:p w14:paraId="371DD92C" w14:textId="77777777" w:rsidR="00E34DDB" w:rsidRDefault="00E34DDB" w:rsidP="00E34DDB">
      <w:pPr>
        <w:pStyle w:val="1-"/>
        <w:rPr>
          <w:lang w:eastAsia="ru-RU"/>
        </w:rPr>
      </w:pPr>
      <w:r>
        <w:rPr>
          <w:lang w:eastAsia="ru-RU"/>
        </w:rPr>
        <w:t xml:space="preserve">График работ – </w:t>
      </w:r>
      <w:r w:rsidR="00D0376D" w:rsidRPr="00D0376D">
        <w:t xml:space="preserve">автоматически проставляется значение </w:t>
      </w:r>
      <w:r w:rsidR="00D0376D">
        <w:t>График работы</w:t>
      </w:r>
      <w:r w:rsidR="00D0376D" w:rsidRPr="00D0376D">
        <w:t>, которое</w:t>
      </w:r>
      <w:r w:rsidR="00D0376D">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w:t>
      </w:r>
      <w:r w:rsidR="002D451E">
        <w:t xml:space="preserve"> Необходимо предусмотреть возможность корректировки значения пользователем (</w:t>
      </w:r>
      <w:r>
        <w:rPr>
          <w:lang w:eastAsia="ru-RU"/>
        </w:rPr>
        <w:t>выбор значения из справочника Графики работ</w:t>
      </w:r>
      <w:r w:rsidR="00DB1E5E">
        <w:rPr>
          <w:lang w:eastAsia="ru-RU"/>
        </w:rPr>
        <w:t>)</w:t>
      </w:r>
      <w:r>
        <w:rPr>
          <w:lang w:eastAsia="ru-RU"/>
        </w:rPr>
        <w:t>;</w:t>
      </w:r>
    </w:p>
    <w:p w14:paraId="0F212BC7" w14:textId="77777777" w:rsidR="00E34DDB" w:rsidRPr="00AB7796" w:rsidRDefault="00E34DDB" w:rsidP="00E34DDB">
      <w:pPr>
        <w:pStyle w:val="1-"/>
        <w:rPr>
          <w:lang w:eastAsia="ru-RU"/>
        </w:rPr>
      </w:pPr>
      <w:r w:rsidRPr="00AB7796">
        <w:rPr>
          <w:lang w:eastAsia="ru-RU"/>
        </w:rPr>
        <w:t xml:space="preserve">Вид занятости </w:t>
      </w:r>
      <w:r>
        <w:rPr>
          <w:lang w:eastAsia="ru-RU"/>
        </w:rPr>
        <w:t>–</w:t>
      </w:r>
      <w:r w:rsidRPr="00AB7796">
        <w:rPr>
          <w:lang w:eastAsia="ru-RU"/>
        </w:rPr>
        <w:t xml:space="preserve"> </w:t>
      </w:r>
      <w:r>
        <w:rPr>
          <w:lang w:eastAsia="ru-RU"/>
        </w:rPr>
        <w:t xml:space="preserve">предоставляется возможность выбора значения </w:t>
      </w:r>
      <w:r w:rsidRPr="00AB7796">
        <w:rPr>
          <w:lang w:eastAsia="ru-RU"/>
        </w:rPr>
        <w:t xml:space="preserve">из выпадающего списка: </w:t>
      </w:r>
      <w:r>
        <w:rPr>
          <w:lang w:eastAsia="ru-RU"/>
        </w:rPr>
        <w:t xml:space="preserve">не задан, </w:t>
      </w:r>
      <w:r w:rsidRPr="00AB7796">
        <w:rPr>
          <w:lang w:eastAsia="ru-RU"/>
        </w:rPr>
        <w:t>основное место работы, внешнее совместительство</w:t>
      </w:r>
      <w:r>
        <w:rPr>
          <w:lang w:eastAsia="ru-RU"/>
        </w:rPr>
        <w:t>,</w:t>
      </w:r>
      <w:r w:rsidRPr="00AB7796">
        <w:rPr>
          <w:lang w:eastAsia="ru-RU"/>
        </w:rPr>
        <w:t xml:space="preserve"> договора за пределами штатного рас</w:t>
      </w:r>
      <w:r w:rsidRPr="00AB7796">
        <w:rPr>
          <w:lang w:eastAsia="ru-RU"/>
        </w:rPr>
        <w:lastRenderedPageBreak/>
        <w:t>писания</w:t>
      </w:r>
      <w:r>
        <w:rPr>
          <w:lang w:eastAsia="ru-RU"/>
        </w:rPr>
        <w:t xml:space="preserve">. </w:t>
      </w:r>
      <w:r w:rsidR="00D0376D">
        <w:t>А</w:t>
      </w:r>
      <w:r w:rsidR="00D0376D" w:rsidRPr="00D0376D">
        <w:t xml:space="preserve">втоматически проставляется значение </w:t>
      </w:r>
      <w:r w:rsidR="00D0376D">
        <w:t>Вид занятости</w:t>
      </w:r>
      <w:r w:rsidR="00D0376D" w:rsidRPr="00D0376D">
        <w:t>, которое</w:t>
      </w:r>
      <w:r w:rsidR="00D0376D">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w:t>
      </w:r>
      <w:r>
        <w:rPr>
          <w:lang w:eastAsia="ru-RU"/>
        </w:rPr>
        <w:t>Необходимо предусмотреть возможность корректировки значения пользователем</w:t>
      </w:r>
      <w:r w:rsidRPr="00AB7796">
        <w:rPr>
          <w:lang w:eastAsia="ru-RU"/>
        </w:rPr>
        <w:t xml:space="preserve">; </w:t>
      </w:r>
    </w:p>
    <w:p w14:paraId="06992D04" w14:textId="77777777" w:rsidR="00E34DDB" w:rsidRDefault="00E34DDB" w:rsidP="00E34DDB">
      <w:pPr>
        <w:pStyle w:val="1-"/>
        <w:rPr>
          <w:lang w:eastAsia="ru-RU"/>
        </w:rPr>
      </w:pPr>
      <w:r w:rsidRPr="00AB7796">
        <w:rPr>
          <w:lang w:eastAsia="ru-RU"/>
        </w:rPr>
        <w:t xml:space="preserve">Вид договора - </w:t>
      </w:r>
      <w:r>
        <w:rPr>
          <w:lang w:eastAsia="ru-RU"/>
        </w:rPr>
        <w:t xml:space="preserve">предоставляется возможность выбора значения </w:t>
      </w:r>
      <w:r w:rsidRPr="00AB7796">
        <w:rPr>
          <w:lang w:eastAsia="ru-RU"/>
        </w:rPr>
        <w:t>из выпадающего списка:</w:t>
      </w:r>
      <w:r>
        <w:rPr>
          <w:lang w:eastAsia="ru-RU"/>
        </w:rPr>
        <w:t xml:space="preserve"> без договора, трудовой договор, договор ГПХ, срочный трудовой договор, авторский договор. </w:t>
      </w:r>
      <w:r w:rsidR="00D0376D">
        <w:t>Автоматически проставляется значение Вид договора, которое было указано у сотрудника на дату перевода (карточка Сотрудники, блок Трудоустройство). Необходимо предусмотреть возможность корректировки значения пользователем</w:t>
      </w:r>
      <w:r>
        <w:rPr>
          <w:lang w:eastAsia="ru-RU"/>
        </w:rPr>
        <w:t>;</w:t>
      </w:r>
    </w:p>
    <w:p w14:paraId="3D609D03" w14:textId="77777777" w:rsidR="00E34DDB" w:rsidRPr="00AB7796" w:rsidRDefault="00E34DDB" w:rsidP="00E34DDB">
      <w:pPr>
        <w:pStyle w:val="1-"/>
        <w:rPr>
          <w:lang w:eastAsia="ru-RU"/>
        </w:rPr>
      </w:pPr>
      <w:r w:rsidRPr="00AB7796">
        <w:rPr>
          <w:lang w:eastAsia="ru-RU"/>
        </w:rPr>
        <w:t>Характер работ</w:t>
      </w:r>
      <w:r>
        <w:rPr>
          <w:lang w:eastAsia="ru-RU"/>
        </w:rPr>
        <w:t xml:space="preserve"> - предоставляется возможность выбора значения </w:t>
      </w:r>
      <w:r w:rsidRPr="00AB7796">
        <w:rPr>
          <w:lang w:eastAsia="ru-RU"/>
        </w:rPr>
        <w:t>из выпадающего списка:</w:t>
      </w:r>
      <w:r>
        <w:rPr>
          <w:lang w:eastAsia="ru-RU"/>
        </w:rPr>
        <w:t xml:space="preserve"> не задан, постоянно, временно, сезонно. </w:t>
      </w:r>
      <w:r w:rsidR="00D0376D">
        <w:t>А</w:t>
      </w:r>
      <w:r w:rsidR="00D0376D" w:rsidRPr="00D0376D">
        <w:t xml:space="preserve">втоматически проставляется значение </w:t>
      </w:r>
      <w:r w:rsidR="00D0376D">
        <w:t>Характер работ</w:t>
      </w:r>
      <w:r w:rsidR="00D0376D" w:rsidRPr="00D0376D">
        <w:t>, которое</w:t>
      </w:r>
      <w:r w:rsidR="00D0376D">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w:t>
      </w:r>
      <w:r>
        <w:rPr>
          <w:lang w:eastAsia="ru-RU"/>
        </w:rPr>
        <w:t xml:space="preserve"> Необходимо предусмотреть возможность корректировки значения пользователем;</w:t>
      </w:r>
    </w:p>
    <w:p w14:paraId="3E745C86" w14:textId="77777777" w:rsidR="00E34DDB" w:rsidRDefault="00E34DDB" w:rsidP="00E34DDB">
      <w:pPr>
        <w:pStyle w:val="1-"/>
        <w:rPr>
          <w:lang w:eastAsia="ru-RU"/>
        </w:rPr>
      </w:pPr>
      <w:r w:rsidRPr="00AB7796">
        <w:rPr>
          <w:lang w:eastAsia="ru-RU"/>
        </w:rPr>
        <w:t xml:space="preserve"> </w:t>
      </w:r>
      <w:r>
        <w:rPr>
          <w:lang w:eastAsia="ru-RU"/>
        </w:rPr>
        <w:t xml:space="preserve">Условия труда – </w:t>
      </w:r>
      <w:r w:rsidR="00D0376D" w:rsidRPr="00D0376D">
        <w:t xml:space="preserve">автоматически проставляется значение </w:t>
      </w:r>
      <w:r w:rsidR="00D0376D">
        <w:t>Условия труда</w:t>
      </w:r>
      <w:r w:rsidR="00D0376D" w:rsidRPr="00D0376D">
        <w:t>, которое</w:t>
      </w:r>
      <w:r w:rsidR="00D0376D">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Необходимо предусмотреть возможность корректировки значения пользователем</w:t>
      </w:r>
      <w:r w:rsidR="00D0376D">
        <w:rPr>
          <w:lang w:eastAsia="ru-RU"/>
        </w:rPr>
        <w:t xml:space="preserve"> (</w:t>
      </w:r>
      <w:r>
        <w:rPr>
          <w:lang w:eastAsia="ru-RU"/>
        </w:rPr>
        <w:t>выбор значения из справочника Условия труда</w:t>
      </w:r>
      <w:r w:rsidR="00D0376D">
        <w:rPr>
          <w:lang w:eastAsia="ru-RU"/>
        </w:rPr>
        <w:t>)</w:t>
      </w:r>
      <w:r>
        <w:rPr>
          <w:lang w:eastAsia="ru-RU"/>
        </w:rPr>
        <w:t>;</w:t>
      </w:r>
    </w:p>
    <w:p w14:paraId="110E51C1" w14:textId="7A725000" w:rsidR="00E34DDB" w:rsidRDefault="00E34DDB" w:rsidP="00E34DDB">
      <w:pPr>
        <w:pStyle w:val="1-"/>
        <w:rPr>
          <w:lang w:eastAsia="ru-RU"/>
        </w:rPr>
      </w:pPr>
      <w:r w:rsidRPr="00AB7796">
        <w:rPr>
          <w:lang w:eastAsia="ru-RU"/>
        </w:rPr>
        <w:t>Особые условия труда</w:t>
      </w:r>
      <w:r>
        <w:rPr>
          <w:lang w:eastAsia="ru-RU"/>
        </w:rPr>
        <w:t xml:space="preserve"> – </w:t>
      </w:r>
      <w:r w:rsidR="00D0376D" w:rsidRPr="00D0376D">
        <w:t xml:space="preserve">автоматически проставляется значение </w:t>
      </w:r>
      <w:r w:rsidR="00D0376D">
        <w:t>Особые условия труда</w:t>
      </w:r>
      <w:r w:rsidR="00D0376D" w:rsidRPr="00D0376D">
        <w:t>, которое</w:t>
      </w:r>
      <w:r w:rsidR="00D0376D">
        <w:t xml:space="preserve"> соответствует должности, выбранной пользователем в поле Новое место работы, Должность (значение указано в карточке Должность, Умолчания для вакансий). Необходимо предусмотреть возможность корректировки значения пользователем</w:t>
      </w:r>
      <w:r w:rsidR="00D0376D">
        <w:rPr>
          <w:lang w:eastAsia="ru-RU"/>
        </w:rPr>
        <w:t xml:space="preserve"> (</w:t>
      </w:r>
      <w:r>
        <w:rPr>
          <w:lang w:eastAsia="ru-RU"/>
        </w:rPr>
        <w:t>выбор значения из справочника Особые условия труда</w:t>
      </w:r>
      <w:r w:rsidR="00D0376D">
        <w:rPr>
          <w:lang w:eastAsia="ru-RU"/>
        </w:rPr>
        <w:t>)</w:t>
      </w:r>
      <w:r w:rsidR="000A7B03">
        <w:rPr>
          <w:lang w:eastAsia="ru-RU"/>
        </w:rPr>
        <w:t>.</w:t>
      </w:r>
    </w:p>
    <w:p w14:paraId="6D63211E" w14:textId="77777777" w:rsidR="00434C22" w:rsidRPr="00AB7796" w:rsidRDefault="00434C22" w:rsidP="00434C22">
      <w:pPr>
        <w:pStyle w:val="1-"/>
        <w:numPr>
          <w:ilvl w:val="0"/>
          <w:numId w:val="0"/>
        </w:numPr>
        <w:ind w:left="357" w:hanging="357"/>
        <w:rPr>
          <w:lang w:eastAsia="ru-RU"/>
        </w:rPr>
      </w:pPr>
    </w:p>
    <w:p w14:paraId="0EFA6B18" w14:textId="77777777" w:rsidR="00867732" w:rsidRDefault="00867732" w:rsidP="00E34DDB">
      <w:pPr>
        <w:pStyle w:val="1-"/>
        <w:numPr>
          <w:ilvl w:val="0"/>
          <w:numId w:val="0"/>
        </w:numPr>
      </w:pPr>
      <w:r>
        <w:t>Если в Учетной политике предприятия установлен флаг «</w:t>
      </w:r>
      <w:r w:rsidRPr="009611FF">
        <w:rPr>
          <w:rFonts w:eastAsia="Times New Roman" w:cs="Times New Roman"/>
          <w:szCs w:val="20"/>
          <w:lang w:eastAsia="ru-RU"/>
        </w:rPr>
        <w:t>Использование Штатного расписания</w:t>
      </w:r>
      <w:r>
        <w:t>», и при формировании документа использовался документ Вакансия, то заполнение полей вкладки Оплата труда и вкладки Условия труда производится значениями, указанными в документе Вакансия, выбранном пользователем (Новое место работы, Должность).</w:t>
      </w:r>
    </w:p>
    <w:p w14:paraId="37EB407A" w14:textId="79AEDDF5" w:rsidR="00E34DDB" w:rsidRDefault="00E34DDB" w:rsidP="00E34DDB">
      <w:pPr>
        <w:pStyle w:val="1-"/>
        <w:numPr>
          <w:ilvl w:val="0"/>
          <w:numId w:val="0"/>
        </w:numPr>
      </w:pPr>
      <w:r>
        <w:t>При сохранении документа измененные данные вносятся в</w:t>
      </w:r>
      <w:r w:rsidR="007A46C2">
        <w:t>о внутренний документ карточки</w:t>
      </w:r>
      <w:r>
        <w:t xml:space="preserve"> сотрудника (блок Трудоустройство и блок Постоянные начисления).</w:t>
      </w:r>
    </w:p>
    <w:p w14:paraId="52BAB4F7" w14:textId="158BA638" w:rsidR="00F95121" w:rsidRDefault="00F95121" w:rsidP="00F95121">
      <w:pPr>
        <w:pStyle w:val="a5"/>
      </w:pPr>
      <w:r>
        <w:t>В документ Вакансия (при использовании данного документа) вносятся данные о переводе сотрудника (высвобождение вакансии, прием на вакансию).</w:t>
      </w:r>
    </w:p>
    <w:p w14:paraId="0906536A" w14:textId="3789C4FE" w:rsidR="00F95121" w:rsidRDefault="000A7B03" w:rsidP="00E34DDB">
      <w:pPr>
        <w:pStyle w:val="1-"/>
        <w:numPr>
          <w:ilvl w:val="0"/>
          <w:numId w:val="0"/>
        </w:numPr>
      </w:pPr>
      <w:r>
        <w:t xml:space="preserve">Необходимо предусмотреть возможность перехода на карточку Сотрудника и внесение </w:t>
      </w:r>
      <w:r w:rsidR="00C42DBC">
        <w:t xml:space="preserve">дополнительных </w:t>
      </w:r>
      <w:r>
        <w:t xml:space="preserve">изменений посредством имеющихся </w:t>
      </w:r>
      <w:r>
        <w:rPr>
          <w:szCs w:val="20"/>
        </w:rPr>
        <w:t xml:space="preserve">сервисов, необходимых для внесения изменений во </w:t>
      </w:r>
      <w:r>
        <w:t>внутренний документ карточки сотрудника Назначение.</w:t>
      </w:r>
    </w:p>
    <w:p w14:paraId="57154A1B" w14:textId="77777777" w:rsidR="00CF7AFA" w:rsidRDefault="00CF7AFA" w:rsidP="0074016F">
      <w:pPr>
        <w:pStyle w:val="a5"/>
      </w:pPr>
    </w:p>
    <w:p w14:paraId="66C8DA14" w14:textId="77777777" w:rsidR="00881DDB" w:rsidRDefault="00881DDB" w:rsidP="00881DDB">
      <w:pPr>
        <w:pStyle w:val="3-0"/>
      </w:pPr>
      <w:bookmarkStart w:id="97" w:name="_Toc55310208"/>
      <w:r>
        <w:t>Приказы «Об увольнении работника».</w:t>
      </w:r>
      <w:bookmarkEnd w:id="97"/>
    </w:p>
    <w:p w14:paraId="42631D2A" w14:textId="77777777" w:rsidR="00881DDB" w:rsidRDefault="00881DDB" w:rsidP="0074016F">
      <w:pPr>
        <w:pStyle w:val="a5"/>
      </w:pPr>
    </w:p>
    <w:p w14:paraId="6F629D4F" w14:textId="77777777" w:rsidR="00881DDB" w:rsidRDefault="00881DDB" w:rsidP="00881DDB">
      <w:pPr>
        <w:pStyle w:val="a5"/>
      </w:pPr>
      <w:r>
        <w:rPr>
          <w:szCs w:val="20"/>
        </w:rPr>
        <w:t xml:space="preserve">Данная картотека предназначена для хранения информации о приказах об увольнении работника.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3539E3B9" w14:textId="77777777" w:rsidR="00881DDB" w:rsidRDefault="00881DDB" w:rsidP="00881DDB">
      <w:pPr>
        <w:pStyle w:val="1-"/>
      </w:pPr>
      <w:r>
        <w:t>Заблокирован (наличие/отсутствие в бланке флага «Замок»);</w:t>
      </w:r>
    </w:p>
    <w:p w14:paraId="08E20C26" w14:textId="77777777" w:rsidR="00881DDB" w:rsidRDefault="00881DDB" w:rsidP="00881DDB">
      <w:pPr>
        <w:pStyle w:val="1-"/>
      </w:pPr>
      <w:r>
        <w:t>Учитывать (наличие/отсутствие в бланке флага «Учитывать»);</w:t>
      </w:r>
    </w:p>
    <w:p w14:paraId="62F8BC69" w14:textId="77777777" w:rsidR="00881DDB" w:rsidRDefault="00881DDB" w:rsidP="00881DDB">
      <w:pPr>
        <w:pStyle w:val="1-"/>
      </w:pPr>
      <w:r>
        <w:t>Тип приказа (наименование бланка);</w:t>
      </w:r>
    </w:p>
    <w:p w14:paraId="7B60E13B" w14:textId="77777777" w:rsidR="00881DDB" w:rsidRDefault="00881DDB" w:rsidP="00881DDB">
      <w:pPr>
        <w:pStyle w:val="1-"/>
      </w:pPr>
      <w:r>
        <w:t>Групповой (наличие/отсутствие в бланке флага «Групповой»);</w:t>
      </w:r>
    </w:p>
    <w:p w14:paraId="4EAD9383" w14:textId="77777777" w:rsidR="00881DDB" w:rsidRDefault="00881DDB" w:rsidP="00881DDB">
      <w:pPr>
        <w:pStyle w:val="1-"/>
      </w:pPr>
      <w:r>
        <w:t>Номер (номер приказа);</w:t>
      </w:r>
    </w:p>
    <w:p w14:paraId="7400E4D3" w14:textId="77777777" w:rsidR="00881DDB" w:rsidRDefault="00881DDB" w:rsidP="00881DDB">
      <w:pPr>
        <w:pStyle w:val="1-"/>
      </w:pPr>
      <w:r>
        <w:t>Дата (дата приказа);</w:t>
      </w:r>
    </w:p>
    <w:p w14:paraId="6157637E" w14:textId="77777777" w:rsidR="00881DDB" w:rsidRDefault="00881DDB" w:rsidP="00881DDB">
      <w:pPr>
        <w:pStyle w:val="1-"/>
      </w:pPr>
      <w:r>
        <w:t>Организация (наименование предприятия);</w:t>
      </w:r>
    </w:p>
    <w:p w14:paraId="7090C7E4" w14:textId="77777777" w:rsidR="00881DDB" w:rsidRDefault="00881DDB" w:rsidP="00881DDB">
      <w:pPr>
        <w:pStyle w:val="1-"/>
      </w:pPr>
      <w:r>
        <w:t>Сотрудник (ФИО сотрудника).</w:t>
      </w:r>
    </w:p>
    <w:p w14:paraId="7D515DFA" w14:textId="77777777" w:rsidR="00881DDB" w:rsidRDefault="00881DDB" w:rsidP="00881DDB">
      <w:pPr>
        <w:pStyle w:val="a5"/>
      </w:pPr>
      <w:r>
        <w:lastRenderedPageBreak/>
        <w:t>Для редактирования произвольного количества полей одной записи картотеки применяется бланк-редактор.</w:t>
      </w:r>
    </w:p>
    <w:p w14:paraId="358F2C3E" w14:textId="77777777" w:rsidR="00881DDB" w:rsidRPr="00166FCA" w:rsidRDefault="00881DDB" w:rsidP="00881DDB">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50A11A11" w14:textId="77777777" w:rsidR="00881DDB" w:rsidRDefault="00881DDB" w:rsidP="00881DDB">
      <w:pPr>
        <w:pStyle w:val="a5"/>
      </w:pPr>
      <w:r>
        <w:t>Необходимо предусмотреть возможность автоматического формирования бланк-редактора при увольнении с работы сотрудника посредством Мастера приказов.</w:t>
      </w:r>
    </w:p>
    <w:p w14:paraId="4F71EC52" w14:textId="77777777" w:rsidR="00881DDB" w:rsidRDefault="00881DDB" w:rsidP="00881DDB">
      <w:pPr>
        <w:pStyle w:val="a5"/>
      </w:pPr>
      <w:r>
        <w:t>Необходимо предусмотреть возможность увольнения с работы списка (группы) сотрудников. В данном случае необходимо допустить возможность выбора нескольких сотрудников и соответственно просмотра условий труда и оплаты для каждого сотрудника.</w:t>
      </w:r>
    </w:p>
    <w:p w14:paraId="6083E013" w14:textId="77777777" w:rsidR="00881DDB" w:rsidRDefault="00881DDB" w:rsidP="00881DDB">
      <w:pPr>
        <w:pStyle w:val="a5"/>
      </w:pPr>
      <w:r>
        <w:t>Бланк-редактор Приказа об увольнении работника содержит следующие вкладки</w:t>
      </w:r>
      <w:r w:rsidR="005A2134">
        <w:t xml:space="preserve"> и поля</w:t>
      </w:r>
      <w:r>
        <w:t>:</w:t>
      </w:r>
    </w:p>
    <w:p w14:paraId="3E383462" w14:textId="77777777" w:rsidR="00881DDB" w:rsidRDefault="00881DDB" w:rsidP="006C3A27">
      <w:pPr>
        <w:pStyle w:val="1-"/>
      </w:pPr>
      <w:r>
        <w:t>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 прекращении (расторжении) трудового договора с работником (увольнении) (Унифицирован</w:t>
      </w:r>
      <w:r w:rsidR="006C3A27">
        <w:t>ная форма N Т-8) (ОКУД 0301006)</w:t>
      </w:r>
      <w:r>
        <w:t>»;</w:t>
      </w:r>
    </w:p>
    <w:p w14:paraId="0D3E7AA2" w14:textId="77777777" w:rsidR="00881DDB" w:rsidRDefault="00881DDB" w:rsidP="00881DDB">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30F342F6" w14:textId="77777777" w:rsidR="00881DDB" w:rsidRDefault="00881DDB" w:rsidP="00881DDB">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7F5CB45A" w14:textId="77777777" w:rsidR="00881DDB" w:rsidRDefault="00881DDB" w:rsidP="00881DDB">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227FCA7F" w14:textId="77777777" w:rsidR="00881DDB" w:rsidRDefault="00881DDB" w:rsidP="00881DDB">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1B882FE6" w14:textId="77777777" w:rsidR="005A2134" w:rsidRDefault="00881DDB" w:rsidP="005A2134">
      <w:pPr>
        <w:pStyle w:val="1-"/>
      </w:pPr>
      <w:r>
        <w:t>Дата. По умолчанию устанавливается текущая дата. Дату можно редактировать с помощью календаря или вручную;</w:t>
      </w:r>
    </w:p>
    <w:p w14:paraId="52A24227" w14:textId="77777777" w:rsidR="005A2134" w:rsidRDefault="005A2134" w:rsidP="005A2134">
      <w:pPr>
        <w:pStyle w:val="1-"/>
        <w:numPr>
          <w:ilvl w:val="0"/>
          <w:numId w:val="0"/>
        </w:numPr>
      </w:pPr>
      <w:r w:rsidRPr="005A2134">
        <w:rPr>
          <w:i/>
        </w:rPr>
        <w:t>Вкладка Увольнение работника</w:t>
      </w:r>
      <w:r>
        <w:t xml:space="preserve"> включает табличную часть, состоящую из следующих полей:</w:t>
      </w:r>
    </w:p>
    <w:p w14:paraId="35D0A377" w14:textId="77777777" w:rsidR="00881DDB" w:rsidRDefault="00881DDB" w:rsidP="00881DDB">
      <w:pPr>
        <w:pStyle w:val="2-"/>
      </w:pPr>
      <w:r>
        <w:t>№ п/п – порядковый номер строки;</w:t>
      </w:r>
    </w:p>
    <w:p w14:paraId="201BE925" w14:textId="77777777" w:rsidR="00881DDB" w:rsidRDefault="00881DDB" w:rsidP="00881DDB">
      <w:pPr>
        <w:pStyle w:val="2-"/>
      </w:pPr>
      <w:r>
        <w:t xml:space="preserve">Сотрудник – ФИО сотрудника. Выбор из справочника </w:t>
      </w:r>
      <w:r w:rsidR="00D673ED">
        <w:t>Сотрудники</w:t>
      </w:r>
      <w:r>
        <w:t>;</w:t>
      </w:r>
    </w:p>
    <w:p w14:paraId="69CBECE8" w14:textId="77777777" w:rsidR="006C3A27" w:rsidRDefault="006C3A27" w:rsidP="00881DDB">
      <w:pPr>
        <w:pStyle w:val="2-"/>
      </w:pPr>
      <w:r>
        <w:t>Табельный номер -</w:t>
      </w:r>
      <w:r w:rsidRPr="006C3A27">
        <w:t xml:space="preserve"> </w:t>
      </w:r>
      <w:r>
        <w:t>указывается табельный номер сотрудника;</w:t>
      </w:r>
    </w:p>
    <w:p w14:paraId="4F4C7086" w14:textId="77777777" w:rsidR="00881DDB" w:rsidRDefault="00881DDB" w:rsidP="00881DDB">
      <w:pPr>
        <w:pStyle w:val="2-"/>
      </w:pPr>
      <w:r>
        <w:t xml:space="preserve">Подразделение – </w:t>
      </w:r>
      <w:r w:rsidR="006C3A27">
        <w:t xml:space="preserve">автоматически проставляется </w:t>
      </w:r>
      <w:r>
        <w:t>наиме</w:t>
      </w:r>
      <w:r w:rsidR="006C3A27">
        <w:t>нование подразделения, в котором работает сотрудник. Поле не доступно для редактирования</w:t>
      </w:r>
      <w:r>
        <w:t>;</w:t>
      </w:r>
    </w:p>
    <w:p w14:paraId="4285A244" w14:textId="77777777" w:rsidR="00881DDB" w:rsidRDefault="00881DDB" w:rsidP="00881DDB">
      <w:pPr>
        <w:pStyle w:val="2-"/>
      </w:pPr>
      <w:r>
        <w:t xml:space="preserve">Должность – </w:t>
      </w:r>
      <w:r w:rsidR="006C3A27">
        <w:t>автоматически проставляется наименование должности, на которой работает сотрудник. Поле не доступно для редактирования</w:t>
      </w:r>
      <w:r>
        <w:t>;</w:t>
      </w:r>
    </w:p>
    <w:p w14:paraId="1BAEDF86" w14:textId="77777777" w:rsidR="00881DDB" w:rsidRDefault="006C3A27" w:rsidP="00881DDB">
      <w:pPr>
        <w:pStyle w:val="2-"/>
      </w:pPr>
      <w:r>
        <w:t>Период работы</w:t>
      </w:r>
      <w:r w:rsidR="00881DDB">
        <w:t xml:space="preserve"> – </w:t>
      </w:r>
      <w:r>
        <w:t xml:space="preserve">указывается период работы сотрудника. Начало периода - </w:t>
      </w:r>
      <w:r w:rsidR="00881DDB">
        <w:t>дата начала работы</w:t>
      </w:r>
      <w:r>
        <w:t>, окончание периода – дата увольнения сотрудника</w:t>
      </w:r>
      <w:r w:rsidR="00881DDB">
        <w:t>;</w:t>
      </w:r>
    </w:p>
    <w:p w14:paraId="1EC1E2D6" w14:textId="77777777" w:rsidR="006C3A27" w:rsidRDefault="006C3A27" w:rsidP="00881DDB">
      <w:pPr>
        <w:pStyle w:val="2-"/>
      </w:pPr>
      <w:r>
        <w:t>Трудовой договор – указывается номер и дата трудового договора сотрудника;</w:t>
      </w:r>
    </w:p>
    <w:p w14:paraId="0F27E657" w14:textId="77777777" w:rsidR="00881DDB" w:rsidRDefault="00881DDB" w:rsidP="00881DDB">
      <w:pPr>
        <w:pStyle w:val="2-"/>
      </w:pPr>
      <w:r>
        <w:t>Дата</w:t>
      </w:r>
      <w:r w:rsidR="006C3A27">
        <w:t xml:space="preserve"> увольнения- дата увольнения сотрудника</w:t>
      </w:r>
      <w:r>
        <w:t>. Вносится пользователем вручную;</w:t>
      </w:r>
    </w:p>
    <w:p w14:paraId="08BC4CBC" w14:textId="77777777" w:rsidR="00881DDB" w:rsidRDefault="006C3A27" w:rsidP="00881DDB">
      <w:pPr>
        <w:pStyle w:val="2-"/>
      </w:pPr>
      <w:r>
        <w:t xml:space="preserve">Причина увольнения </w:t>
      </w:r>
      <w:r w:rsidR="00B470F5">
        <w:t>–</w:t>
      </w:r>
      <w:r>
        <w:t xml:space="preserve"> </w:t>
      </w:r>
      <w:r w:rsidR="00B470F5">
        <w:t>выбор из справочника Причины увольнения работников</w:t>
      </w:r>
      <w:r w:rsidR="00881DDB">
        <w:t>;</w:t>
      </w:r>
    </w:p>
    <w:p w14:paraId="3AD87375" w14:textId="77777777" w:rsidR="00B470F5" w:rsidRDefault="00B470F5" w:rsidP="00881DDB">
      <w:pPr>
        <w:pStyle w:val="2-"/>
      </w:pPr>
      <w:r>
        <w:t>Пункт трудового Кодекса РФ, Статья Трудового Кодекса РФ – указывается пункт и статья ТК РФ, соответствующие выбранной причине увольнения;</w:t>
      </w:r>
    </w:p>
    <w:p w14:paraId="1CD21AF6" w14:textId="77777777" w:rsidR="00B470F5" w:rsidRDefault="00B470F5" w:rsidP="00881DDB">
      <w:pPr>
        <w:pStyle w:val="2-"/>
      </w:pPr>
      <w:r>
        <w:lastRenderedPageBreak/>
        <w:t>Основание – текстовое поле. Автоматически проставляется наименование причины увольнения, пункт и статья ТК РФ. Необходимо предусмотреть возможность корректировки пользователем.</w:t>
      </w:r>
    </w:p>
    <w:p w14:paraId="4360FF79" w14:textId="77777777" w:rsidR="00881DDB" w:rsidRDefault="00881DDB" w:rsidP="00881DDB">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565FDCB4" w14:textId="2B6763B5" w:rsidR="00CC3E3F" w:rsidRDefault="00CC3E3F" w:rsidP="00881DDB">
      <w:pPr>
        <w:pStyle w:val="1-"/>
      </w:pPr>
      <w:r>
        <w:t>Примечание. Текстовое поле. Заполняется пользователем при необходимости указания дополнительной информации.</w:t>
      </w:r>
    </w:p>
    <w:p w14:paraId="7B358FF5" w14:textId="77777777" w:rsidR="005A2134" w:rsidRDefault="005A2134" w:rsidP="005A2134">
      <w:pPr>
        <w:pStyle w:val="a5"/>
      </w:pPr>
      <w:r w:rsidRPr="005A2134">
        <w:rPr>
          <w:i/>
        </w:rPr>
        <w:t>Вкладка Приказ об увольнении</w:t>
      </w:r>
      <w:r>
        <w:t xml:space="preserve"> содержит возможность формирования печатной формы приказа. Печатная форма должна соответствовать форме приказа «Приказ (распоряжение) о прекращении (расторжении) трудового договора с работником (увольнении) (Унифицированная форма N Т-8) (ОКУД 0301006)» или форме приказа «Приказ (распоряжение) о прекращении (расторжении) трудового договора с работниками (увольнении) (Унифицированная форма N Т-8а) (ОКУД 0301006)».  Формы приказа добавлены в формуляры (раздел 8). Заполнение формы производится в соответствии с данными, введенными в бланке-редакторе.</w:t>
      </w:r>
    </w:p>
    <w:p w14:paraId="50E0A363" w14:textId="77777777" w:rsidR="006E13E6" w:rsidRDefault="00921BDB" w:rsidP="006E13E6">
      <w:pPr>
        <w:shd w:val="clear" w:color="auto" w:fill="FFFFFF"/>
        <w:rPr>
          <w:rFonts w:eastAsia="Times New Roman" w:cs="Times New Roman"/>
          <w:color w:val="000000"/>
          <w:szCs w:val="20"/>
          <w:lang w:eastAsia="ru-RU"/>
        </w:rPr>
      </w:pPr>
      <w:r>
        <w:t xml:space="preserve">Необходимо предоставить возможность расчета </w:t>
      </w:r>
      <w:r w:rsidR="006E13E6">
        <w:t xml:space="preserve">компенсации за неиспользованный отпуск и формирования </w:t>
      </w:r>
      <w:r w:rsidR="006E13E6" w:rsidRPr="008D25A8">
        <w:rPr>
          <w:rFonts w:eastAsia="Times New Roman" w:cs="Times New Roman"/>
          <w:color w:val="000000"/>
          <w:szCs w:val="20"/>
          <w:lang w:eastAsia="ru-RU"/>
        </w:rPr>
        <w:t>Записк</w:t>
      </w:r>
      <w:r w:rsidR="006E13E6">
        <w:rPr>
          <w:rFonts w:eastAsia="Times New Roman" w:cs="Times New Roman"/>
          <w:color w:val="000000"/>
          <w:szCs w:val="20"/>
          <w:lang w:eastAsia="ru-RU"/>
        </w:rPr>
        <w:t>и</w:t>
      </w:r>
      <w:r w:rsidR="006E13E6" w:rsidRPr="008D25A8">
        <w:rPr>
          <w:rFonts w:eastAsia="Times New Roman" w:cs="Times New Roman"/>
          <w:color w:val="000000"/>
          <w:szCs w:val="20"/>
          <w:lang w:eastAsia="ru-RU"/>
        </w:rPr>
        <w:t>-расчет при прекращении (расторжении) трудового договора с работником (увольнении)</w:t>
      </w:r>
      <w:r w:rsidR="006E13E6">
        <w:rPr>
          <w:rFonts w:eastAsia="Times New Roman" w:cs="Times New Roman"/>
          <w:color w:val="000000"/>
          <w:szCs w:val="20"/>
          <w:lang w:eastAsia="ru-RU"/>
        </w:rPr>
        <w:t xml:space="preserve"> </w:t>
      </w:r>
      <w:r w:rsidR="006E13E6" w:rsidRPr="008D25A8">
        <w:rPr>
          <w:rFonts w:eastAsia="Times New Roman" w:cs="Times New Roman"/>
          <w:color w:val="000000"/>
          <w:szCs w:val="20"/>
          <w:lang w:eastAsia="ru-RU"/>
        </w:rPr>
        <w:t>(форма N Т-61)</w:t>
      </w:r>
      <w:r w:rsidR="006E13E6">
        <w:rPr>
          <w:rFonts w:eastAsia="Times New Roman" w:cs="Times New Roman"/>
          <w:color w:val="000000"/>
          <w:szCs w:val="20"/>
          <w:lang w:eastAsia="ru-RU"/>
        </w:rPr>
        <w:t xml:space="preserve">. </w:t>
      </w:r>
    </w:p>
    <w:p w14:paraId="54E8F0B2" w14:textId="77777777" w:rsidR="00442514" w:rsidRDefault="00442514" w:rsidP="006E13E6">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Возможность </w:t>
      </w:r>
      <w:r w:rsidR="00FF3C19">
        <w:rPr>
          <w:rFonts w:eastAsia="Times New Roman" w:cs="Times New Roman"/>
          <w:color w:val="000000"/>
          <w:szCs w:val="20"/>
          <w:lang w:eastAsia="ru-RU"/>
        </w:rPr>
        <w:t>формирования Р</w:t>
      </w:r>
      <w:r>
        <w:rPr>
          <w:rFonts w:eastAsia="Times New Roman" w:cs="Times New Roman"/>
          <w:color w:val="000000"/>
          <w:szCs w:val="20"/>
          <w:lang w:eastAsia="ru-RU"/>
        </w:rPr>
        <w:t>асчета компенсации за неиспользованный отпуск и Записки-расчет Т-61 должна предоставляться только после установки флага Учитывать в документе Приказ об увольнении работника.</w:t>
      </w:r>
    </w:p>
    <w:p w14:paraId="0766AD71" w14:textId="77777777" w:rsidR="0076610E" w:rsidRPr="0076610E" w:rsidRDefault="0076610E" w:rsidP="006E13E6">
      <w:pPr>
        <w:shd w:val="clear" w:color="auto" w:fill="FFFFFF"/>
        <w:rPr>
          <w:rFonts w:eastAsia="Times New Roman" w:cs="Times New Roman"/>
          <w:i/>
          <w:color w:val="000000"/>
          <w:szCs w:val="20"/>
          <w:lang w:eastAsia="ru-RU"/>
        </w:rPr>
      </w:pPr>
      <w:r w:rsidRPr="0076610E">
        <w:rPr>
          <w:rFonts w:eastAsia="Times New Roman" w:cs="Times New Roman"/>
          <w:i/>
          <w:color w:val="000000"/>
          <w:szCs w:val="20"/>
          <w:lang w:eastAsia="ru-RU"/>
        </w:rPr>
        <w:t>Формирование Расчета компенсации за неиспользованный отпуск.</w:t>
      </w:r>
    </w:p>
    <w:p w14:paraId="09187430" w14:textId="77777777" w:rsidR="00295953" w:rsidRDefault="00295953" w:rsidP="006E13E6">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При </w:t>
      </w:r>
      <w:r w:rsidR="00442514">
        <w:rPr>
          <w:rFonts w:eastAsia="Times New Roman" w:cs="Times New Roman"/>
          <w:color w:val="000000"/>
          <w:szCs w:val="20"/>
          <w:lang w:eastAsia="ru-RU"/>
        </w:rPr>
        <w:t xml:space="preserve">нажатии кнопки Сформировать (при установленном флаге Расчет компенсации отпуска) осуществляется формирование документа </w:t>
      </w:r>
      <w:r w:rsidR="00FF3C19">
        <w:rPr>
          <w:rFonts w:eastAsia="Times New Roman" w:cs="Times New Roman"/>
          <w:color w:val="000000"/>
          <w:szCs w:val="20"/>
          <w:lang w:eastAsia="ru-RU"/>
        </w:rPr>
        <w:t>«</w:t>
      </w:r>
      <w:r w:rsidR="00442514">
        <w:rPr>
          <w:rFonts w:eastAsia="Times New Roman" w:cs="Times New Roman"/>
          <w:color w:val="000000"/>
          <w:szCs w:val="20"/>
          <w:lang w:eastAsia="ru-RU"/>
        </w:rPr>
        <w:t>Расчет среднего заработка (отпуск, компенсация отпуска)</w:t>
      </w:r>
      <w:r w:rsidR="00FF3C19">
        <w:rPr>
          <w:rFonts w:eastAsia="Times New Roman" w:cs="Times New Roman"/>
          <w:color w:val="000000"/>
          <w:szCs w:val="20"/>
          <w:lang w:eastAsia="ru-RU"/>
        </w:rPr>
        <w:t>»</w:t>
      </w:r>
      <w:r w:rsidR="00442514">
        <w:rPr>
          <w:rFonts w:eastAsia="Times New Roman" w:cs="Times New Roman"/>
          <w:color w:val="000000"/>
          <w:szCs w:val="20"/>
          <w:lang w:eastAsia="ru-RU"/>
        </w:rPr>
        <w:t xml:space="preserve">. </w:t>
      </w:r>
      <w:r>
        <w:rPr>
          <w:rFonts w:eastAsia="Times New Roman" w:cs="Times New Roman"/>
          <w:color w:val="000000"/>
          <w:szCs w:val="20"/>
          <w:lang w:eastAsia="ru-RU"/>
        </w:rPr>
        <w:t xml:space="preserve">Правила формирования и заполнения документа </w:t>
      </w:r>
      <w:r w:rsidR="00FF3C19">
        <w:rPr>
          <w:rFonts w:eastAsia="Times New Roman" w:cs="Times New Roman"/>
          <w:color w:val="000000"/>
          <w:szCs w:val="20"/>
          <w:lang w:eastAsia="ru-RU"/>
        </w:rPr>
        <w:t>«</w:t>
      </w:r>
      <w:r>
        <w:rPr>
          <w:rFonts w:eastAsia="Times New Roman" w:cs="Times New Roman"/>
          <w:color w:val="000000"/>
          <w:szCs w:val="20"/>
          <w:lang w:eastAsia="ru-RU"/>
        </w:rPr>
        <w:t>Расчет среднего заработка (отпуск, компенсация)</w:t>
      </w:r>
      <w:r w:rsidR="00FF3C19">
        <w:rPr>
          <w:rFonts w:eastAsia="Times New Roman" w:cs="Times New Roman"/>
          <w:color w:val="000000"/>
          <w:szCs w:val="20"/>
          <w:lang w:eastAsia="ru-RU"/>
        </w:rPr>
        <w:t>»</w:t>
      </w:r>
      <w:r>
        <w:rPr>
          <w:rFonts w:eastAsia="Times New Roman" w:cs="Times New Roman"/>
          <w:color w:val="000000"/>
          <w:szCs w:val="20"/>
          <w:lang w:eastAsia="ru-RU"/>
        </w:rPr>
        <w:t xml:space="preserve">, </w:t>
      </w:r>
      <w:r w:rsidR="00C00302">
        <w:rPr>
          <w:rFonts w:eastAsia="Times New Roman" w:cs="Times New Roman"/>
          <w:color w:val="000000"/>
          <w:szCs w:val="20"/>
          <w:lang w:eastAsia="ru-RU"/>
        </w:rPr>
        <w:t xml:space="preserve">будут </w:t>
      </w:r>
      <w:r w:rsidR="00442514">
        <w:rPr>
          <w:rFonts w:eastAsia="Times New Roman" w:cs="Times New Roman"/>
          <w:color w:val="000000"/>
          <w:szCs w:val="20"/>
          <w:lang w:eastAsia="ru-RU"/>
        </w:rPr>
        <w:t xml:space="preserve">описаны в </w:t>
      </w:r>
      <w:r w:rsidR="00C00302">
        <w:rPr>
          <w:rFonts w:eastAsia="Times New Roman" w:cs="Times New Roman"/>
          <w:color w:val="000000"/>
          <w:szCs w:val="20"/>
          <w:lang w:eastAsia="ru-RU"/>
        </w:rPr>
        <w:t>последующем ТТ</w:t>
      </w:r>
      <w:r w:rsidR="00B85806">
        <w:rPr>
          <w:rFonts w:eastAsia="Times New Roman" w:cs="Times New Roman"/>
          <w:color w:val="000000"/>
          <w:szCs w:val="20"/>
          <w:lang w:eastAsia="ru-RU"/>
        </w:rPr>
        <w:t>.</w:t>
      </w:r>
      <w:r w:rsidR="00442514">
        <w:rPr>
          <w:rFonts w:eastAsia="Times New Roman" w:cs="Times New Roman"/>
          <w:color w:val="000000"/>
          <w:szCs w:val="20"/>
          <w:lang w:eastAsia="ru-RU"/>
        </w:rPr>
        <w:t xml:space="preserve"> </w:t>
      </w:r>
      <w:r w:rsidR="00C00302">
        <w:rPr>
          <w:rFonts w:eastAsia="Times New Roman" w:cs="Times New Roman"/>
          <w:color w:val="000000"/>
          <w:szCs w:val="20"/>
          <w:lang w:eastAsia="ru-RU"/>
        </w:rPr>
        <w:t>С</w:t>
      </w:r>
      <w:r w:rsidR="0076610E">
        <w:rPr>
          <w:rFonts w:eastAsia="Times New Roman" w:cs="Times New Roman"/>
          <w:color w:val="000000"/>
          <w:szCs w:val="20"/>
          <w:lang w:eastAsia="ru-RU"/>
        </w:rPr>
        <w:t xml:space="preserve">формированный документ </w:t>
      </w:r>
      <w:r w:rsidR="00FF3C19">
        <w:rPr>
          <w:rFonts w:eastAsia="Times New Roman" w:cs="Times New Roman"/>
          <w:color w:val="000000"/>
          <w:szCs w:val="20"/>
          <w:lang w:eastAsia="ru-RU"/>
        </w:rPr>
        <w:t>«</w:t>
      </w:r>
      <w:r w:rsidR="0076610E">
        <w:rPr>
          <w:rFonts w:eastAsia="Times New Roman" w:cs="Times New Roman"/>
          <w:color w:val="000000"/>
          <w:szCs w:val="20"/>
          <w:lang w:eastAsia="ru-RU"/>
        </w:rPr>
        <w:t>Расчет среднего заработка (отпуск, компенсация отпуска)</w:t>
      </w:r>
      <w:r w:rsidR="00FF3C19">
        <w:rPr>
          <w:rFonts w:eastAsia="Times New Roman" w:cs="Times New Roman"/>
          <w:color w:val="000000"/>
          <w:szCs w:val="20"/>
          <w:lang w:eastAsia="ru-RU"/>
        </w:rPr>
        <w:t>»</w:t>
      </w:r>
      <w:r w:rsidR="0076610E">
        <w:rPr>
          <w:rFonts w:eastAsia="Times New Roman" w:cs="Times New Roman"/>
          <w:color w:val="000000"/>
          <w:szCs w:val="20"/>
          <w:lang w:eastAsia="ru-RU"/>
        </w:rPr>
        <w:t xml:space="preserve"> отражается на вкладке </w:t>
      </w:r>
      <w:r w:rsidR="00FF3C19">
        <w:rPr>
          <w:rFonts w:eastAsia="Times New Roman" w:cs="Times New Roman"/>
          <w:color w:val="000000"/>
          <w:szCs w:val="20"/>
          <w:lang w:eastAsia="ru-RU"/>
        </w:rPr>
        <w:t>«</w:t>
      </w:r>
      <w:r w:rsidR="0076610E">
        <w:rPr>
          <w:rFonts w:eastAsia="Times New Roman" w:cs="Times New Roman"/>
          <w:color w:val="000000"/>
          <w:szCs w:val="20"/>
          <w:lang w:eastAsia="ru-RU"/>
        </w:rPr>
        <w:t>Компенсация отпуска при увольнении</w:t>
      </w:r>
      <w:r w:rsidR="00FF3C19">
        <w:rPr>
          <w:rFonts w:eastAsia="Times New Roman" w:cs="Times New Roman"/>
          <w:color w:val="000000"/>
          <w:szCs w:val="20"/>
          <w:lang w:eastAsia="ru-RU"/>
        </w:rPr>
        <w:t>» документа «Приказ Об увольнении работника»</w:t>
      </w:r>
      <w:r w:rsidR="0076610E">
        <w:rPr>
          <w:rFonts w:eastAsia="Times New Roman" w:cs="Times New Roman"/>
          <w:color w:val="000000"/>
          <w:szCs w:val="20"/>
          <w:lang w:eastAsia="ru-RU"/>
        </w:rPr>
        <w:t xml:space="preserve">. Необходимо предоставить возможность просмотра и редактирования документа </w:t>
      </w:r>
      <w:r w:rsidR="00FF3C19">
        <w:rPr>
          <w:rFonts w:eastAsia="Times New Roman" w:cs="Times New Roman"/>
          <w:color w:val="000000"/>
          <w:szCs w:val="20"/>
          <w:lang w:eastAsia="ru-RU"/>
        </w:rPr>
        <w:t>«</w:t>
      </w:r>
      <w:r w:rsidR="0076610E">
        <w:rPr>
          <w:rFonts w:eastAsia="Times New Roman" w:cs="Times New Roman"/>
          <w:color w:val="000000"/>
          <w:szCs w:val="20"/>
          <w:lang w:eastAsia="ru-RU"/>
        </w:rPr>
        <w:t>Расчет среднего заработка (отпуск, компенсация)</w:t>
      </w:r>
      <w:r w:rsidR="00FF3C19">
        <w:rPr>
          <w:rFonts w:eastAsia="Times New Roman" w:cs="Times New Roman"/>
          <w:color w:val="000000"/>
          <w:szCs w:val="20"/>
          <w:lang w:eastAsia="ru-RU"/>
        </w:rPr>
        <w:t>»</w:t>
      </w:r>
      <w:r w:rsidR="0076610E">
        <w:rPr>
          <w:rFonts w:eastAsia="Times New Roman" w:cs="Times New Roman"/>
          <w:color w:val="000000"/>
          <w:szCs w:val="20"/>
          <w:lang w:eastAsia="ru-RU"/>
        </w:rPr>
        <w:t xml:space="preserve"> на вкладке </w:t>
      </w:r>
      <w:r w:rsidR="00FF3C19">
        <w:rPr>
          <w:rFonts w:eastAsia="Times New Roman" w:cs="Times New Roman"/>
          <w:color w:val="000000"/>
          <w:szCs w:val="20"/>
          <w:lang w:eastAsia="ru-RU"/>
        </w:rPr>
        <w:t>«</w:t>
      </w:r>
      <w:r w:rsidR="0076610E">
        <w:rPr>
          <w:rFonts w:eastAsia="Times New Roman" w:cs="Times New Roman"/>
          <w:color w:val="000000"/>
          <w:szCs w:val="20"/>
          <w:lang w:eastAsia="ru-RU"/>
        </w:rPr>
        <w:t>Компенсация отпуска при увольнении</w:t>
      </w:r>
      <w:r w:rsidR="00FF3C19">
        <w:rPr>
          <w:rFonts w:eastAsia="Times New Roman" w:cs="Times New Roman"/>
          <w:color w:val="000000"/>
          <w:szCs w:val="20"/>
          <w:lang w:eastAsia="ru-RU"/>
        </w:rPr>
        <w:t>» документа «Приказ Об увольнении работника»</w:t>
      </w:r>
      <w:r w:rsidR="0076610E">
        <w:rPr>
          <w:rFonts w:eastAsia="Times New Roman" w:cs="Times New Roman"/>
          <w:color w:val="000000"/>
          <w:szCs w:val="20"/>
          <w:lang w:eastAsia="ru-RU"/>
        </w:rPr>
        <w:t xml:space="preserve">. </w:t>
      </w:r>
    </w:p>
    <w:p w14:paraId="0A2E0864" w14:textId="77777777" w:rsidR="0076610E" w:rsidRPr="00FF3C19" w:rsidRDefault="0076610E" w:rsidP="006E13E6">
      <w:pPr>
        <w:shd w:val="clear" w:color="auto" w:fill="FFFFFF"/>
        <w:rPr>
          <w:rFonts w:eastAsia="Times New Roman" w:cs="Times New Roman"/>
          <w:i/>
          <w:color w:val="000000"/>
          <w:szCs w:val="20"/>
          <w:lang w:eastAsia="ru-RU"/>
        </w:rPr>
      </w:pPr>
      <w:r w:rsidRPr="00FF3C19">
        <w:rPr>
          <w:rFonts w:eastAsia="Times New Roman" w:cs="Times New Roman"/>
          <w:i/>
          <w:color w:val="000000"/>
          <w:szCs w:val="20"/>
          <w:lang w:eastAsia="ru-RU"/>
        </w:rPr>
        <w:t xml:space="preserve">Формирование </w:t>
      </w:r>
      <w:r w:rsidR="00FF3C19" w:rsidRPr="00FF3C19">
        <w:rPr>
          <w:rFonts w:eastAsia="Times New Roman" w:cs="Times New Roman"/>
          <w:i/>
          <w:color w:val="000000"/>
          <w:szCs w:val="20"/>
          <w:lang w:eastAsia="ru-RU"/>
        </w:rPr>
        <w:t>Записки-расчета при прекращении (расторжении) трудового договора с работником (увольнении) (форма N Т-61).</w:t>
      </w:r>
    </w:p>
    <w:p w14:paraId="2304AB96" w14:textId="77777777" w:rsidR="00FF3C19" w:rsidRDefault="00FF3C19" w:rsidP="00FF3C19">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При нажатии кнопки Сформировать (при установленном флаге Записка-расчет Т-61) осуществляется формирование документа «Записка-расчет при увольнении (форма Т-61)». Правила формирования и заполнения документа «Записка-расчет при увольнении (форма Т-61)», описаны в п. 5.3</w:t>
      </w:r>
      <w:r w:rsidR="00DD2E60">
        <w:rPr>
          <w:rFonts w:eastAsia="Times New Roman" w:cs="Times New Roman"/>
          <w:color w:val="000000"/>
          <w:szCs w:val="20"/>
          <w:lang w:eastAsia="ru-RU"/>
        </w:rPr>
        <w:t>.3</w:t>
      </w:r>
      <w:r>
        <w:rPr>
          <w:rFonts w:eastAsia="Times New Roman" w:cs="Times New Roman"/>
          <w:color w:val="000000"/>
          <w:szCs w:val="20"/>
          <w:lang w:eastAsia="ru-RU"/>
        </w:rPr>
        <w:t xml:space="preserve"> </w:t>
      </w:r>
      <w:r w:rsidR="00DD2E60">
        <w:rPr>
          <w:rFonts w:eastAsia="Times New Roman" w:cs="Times New Roman"/>
          <w:color w:val="000000" w:themeColor="text1"/>
          <w:szCs w:val="20"/>
          <w:lang w:eastAsia="ru-RU"/>
        </w:rPr>
        <w:t>«Записка-расчет при увольнении работника»</w:t>
      </w:r>
      <w:r>
        <w:rPr>
          <w:rFonts w:eastAsia="Times New Roman" w:cs="Times New Roman"/>
          <w:color w:val="000000"/>
          <w:szCs w:val="20"/>
          <w:lang w:eastAsia="ru-RU"/>
        </w:rPr>
        <w:t xml:space="preserve">. Сформированный документ «Записка-расчет при увольнении (форма Т-61)» записывается в картотеку документов Служебные документы (Записка-расчет при увольнении). Также сформированный документ «Записка-расчет при увольнении (форма Т-61)» отражается на вкладке «Компенсация отпуска при увольнении» документа «Приказ Об увольнении работника». Необходимо предоставить возможность просмотра и редактирования документа «Записка-расчет при увольнении (форма Т-61)» на вкладке «Компенсация отпуска при увольнении» документа «Приказ Об увольнении работника». </w:t>
      </w:r>
    </w:p>
    <w:p w14:paraId="0537695F" w14:textId="77777777" w:rsidR="005A2134" w:rsidRDefault="001145AF" w:rsidP="005A2134">
      <w:pPr>
        <w:pStyle w:val="a5"/>
      </w:pPr>
      <w:r w:rsidRPr="001145AF">
        <w:rPr>
          <w:i/>
        </w:rPr>
        <w:t xml:space="preserve">Вкладка </w:t>
      </w:r>
      <w:r w:rsidR="005A2134" w:rsidRPr="001145AF">
        <w:rPr>
          <w:i/>
        </w:rPr>
        <w:t>Доп</w:t>
      </w:r>
      <w:r w:rsidRPr="001145AF">
        <w:rPr>
          <w:i/>
        </w:rPr>
        <w:t xml:space="preserve">олнительные начисления </w:t>
      </w:r>
      <w:r w:rsidR="005A2134" w:rsidRPr="001145AF">
        <w:rPr>
          <w:i/>
        </w:rPr>
        <w:t>и пост</w:t>
      </w:r>
      <w:r w:rsidRPr="001145AF">
        <w:rPr>
          <w:i/>
        </w:rPr>
        <w:t>оянные удержания</w:t>
      </w:r>
      <w:r w:rsidRPr="001145AF">
        <w:t xml:space="preserve"> содержит сведения о дополнительных начислениях и постоянных удержаниях, которые были </w:t>
      </w:r>
      <w:r>
        <w:t>установлены сотруднику.</w:t>
      </w:r>
    </w:p>
    <w:p w14:paraId="39D206C0" w14:textId="77777777" w:rsidR="001145AF" w:rsidRPr="001B3B7F" w:rsidRDefault="001145AF" w:rsidP="005A2134">
      <w:pPr>
        <w:pStyle w:val="a5"/>
      </w:pPr>
      <w:r w:rsidRPr="001B3B7F">
        <w:t>Таблица Дополнительные начисления включает:</w:t>
      </w:r>
    </w:p>
    <w:p w14:paraId="4959D827" w14:textId="77777777" w:rsidR="001145AF" w:rsidRPr="001B3B7F" w:rsidRDefault="001145AF" w:rsidP="001145AF">
      <w:pPr>
        <w:pStyle w:val="1-"/>
      </w:pPr>
      <w:r w:rsidRPr="001B3B7F">
        <w:t>№ п/п – порядковый номер строки;</w:t>
      </w:r>
    </w:p>
    <w:p w14:paraId="16C6394C" w14:textId="77777777" w:rsidR="001145AF" w:rsidRPr="001B3B7F" w:rsidRDefault="001145AF" w:rsidP="001145AF">
      <w:pPr>
        <w:pStyle w:val="1-"/>
      </w:pPr>
      <w:r w:rsidRPr="001B3B7F">
        <w:t xml:space="preserve">Сотрудник – ФИО сотрудника; </w:t>
      </w:r>
    </w:p>
    <w:p w14:paraId="4D90C604" w14:textId="77777777" w:rsidR="001145AF" w:rsidRPr="001B3B7F" w:rsidRDefault="001145AF" w:rsidP="001145AF">
      <w:pPr>
        <w:pStyle w:val="1-"/>
      </w:pPr>
      <w:r w:rsidRPr="001B3B7F">
        <w:t>Табельный номер – табельный номер сотрудника;</w:t>
      </w:r>
    </w:p>
    <w:p w14:paraId="46096424" w14:textId="77777777" w:rsidR="001145AF" w:rsidRDefault="001145AF" w:rsidP="001145AF">
      <w:pPr>
        <w:pStyle w:val="1-"/>
      </w:pPr>
      <w:r>
        <w:t xml:space="preserve">Наименование надбавки/доплаты – наименование </w:t>
      </w:r>
      <w:r w:rsidR="001B3B7F">
        <w:t>установленной</w:t>
      </w:r>
      <w:r>
        <w:t xml:space="preserve"> надбавки/доплаты;</w:t>
      </w:r>
    </w:p>
    <w:p w14:paraId="71538700" w14:textId="77777777" w:rsidR="001145AF" w:rsidRDefault="001145AF" w:rsidP="001145AF">
      <w:pPr>
        <w:pStyle w:val="1-"/>
      </w:pPr>
      <w:r>
        <w:lastRenderedPageBreak/>
        <w:t>Дата начала начисления - указывается дата начала начисления устанавливаемой надбавки/доплаты;</w:t>
      </w:r>
    </w:p>
    <w:p w14:paraId="2C6F079B" w14:textId="77777777" w:rsidR="001145AF" w:rsidRPr="005D2F5A" w:rsidRDefault="001145AF" w:rsidP="001145AF">
      <w:pPr>
        <w:pStyle w:val="1-"/>
      </w:pPr>
      <w:r>
        <w:t>Дата окончания начисления - указывается дата окончания начисления устанавливаемой надбавки/доплаты (при наличии)</w:t>
      </w:r>
      <w:r>
        <w:rPr>
          <w:color w:val="000000"/>
          <w:szCs w:val="20"/>
        </w:rPr>
        <w:t>;</w:t>
      </w:r>
    </w:p>
    <w:p w14:paraId="3A83A1D8" w14:textId="77777777" w:rsidR="001145AF" w:rsidRDefault="001145AF" w:rsidP="001145AF">
      <w:pPr>
        <w:pStyle w:val="1-"/>
      </w:pPr>
      <w:r>
        <w:t>Размер надбавки/доплаты – включает в себя следующие поля: % надбавки/доплаты, от (указывается исходя от чего рассчитывается процент надбавки,), сумма (руб.);</w:t>
      </w:r>
    </w:p>
    <w:p w14:paraId="66E4C1D2" w14:textId="77777777" w:rsidR="001145AF" w:rsidRDefault="001145AF" w:rsidP="001145AF">
      <w:pPr>
        <w:pStyle w:val="1-"/>
      </w:pPr>
      <w:r>
        <w:t>Периодичность начисления – указывается периодичность начисления установленной надбавки/доплаты;</w:t>
      </w:r>
    </w:p>
    <w:p w14:paraId="70EC73C5" w14:textId="77777777" w:rsidR="001145AF" w:rsidRDefault="001145AF" w:rsidP="001145AF">
      <w:pPr>
        <w:pStyle w:val="1-"/>
      </w:pPr>
      <w:r>
        <w:t>Условие попадания в расчет – указывается условие попадания в расчет установленной надбавки/доплаты;</w:t>
      </w:r>
    </w:p>
    <w:p w14:paraId="3A224EA5" w14:textId="77777777" w:rsidR="001145AF" w:rsidRDefault="001145AF" w:rsidP="001145AF">
      <w:pPr>
        <w:pStyle w:val="1-"/>
      </w:pPr>
      <w:r>
        <w:t>Совмещение – указывается наличие/отсутствие флага «Внутреннее совмещение»;</w:t>
      </w:r>
    </w:p>
    <w:p w14:paraId="512FD001" w14:textId="77777777" w:rsidR="001145AF" w:rsidRDefault="001145AF" w:rsidP="001145AF">
      <w:pPr>
        <w:pStyle w:val="1-"/>
      </w:pPr>
      <w:r>
        <w:t>Номер и дата приказа – указывается номер и дата приказа, которым была установлена надбавка/доплата.</w:t>
      </w:r>
    </w:p>
    <w:p w14:paraId="324B9BD1" w14:textId="77777777" w:rsidR="001145AF" w:rsidRDefault="001145AF" w:rsidP="001145AF">
      <w:pPr>
        <w:pStyle w:val="a5"/>
        <w:rPr>
          <w:noProof/>
          <w:lang w:eastAsia="ru-RU"/>
        </w:rPr>
      </w:pPr>
      <w:r>
        <w:rPr>
          <w:noProof/>
          <w:lang w:eastAsia="ru-RU"/>
        </w:rPr>
        <w:t xml:space="preserve">В таблицу автоматически проставляются все надбавки/доплаты, которые были установлены сотруднику на дату формирования документа. Данные берутся из карточки сотрудника. </w:t>
      </w:r>
    </w:p>
    <w:p w14:paraId="19A57885" w14:textId="77777777" w:rsidR="001B3B7F" w:rsidRDefault="001B3B7F" w:rsidP="001145AF">
      <w:pPr>
        <w:pStyle w:val="a5"/>
        <w:rPr>
          <w:noProof/>
          <w:lang w:eastAsia="ru-RU"/>
        </w:rPr>
      </w:pPr>
      <w:r>
        <w:rPr>
          <w:noProof/>
          <w:lang w:eastAsia="ru-RU"/>
        </w:rPr>
        <w:t>Данные сведения являются справочными, при сохранении документа в поле Дата окончания начисления проставляется дата увольнения сотрудника. Измененные данные вносятся в карточку сотрудника.</w:t>
      </w:r>
    </w:p>
    <w:p w14:paraId="7C0D46C0" w14:textId="77777777" w:rsidR="001B3B7F" w:rsidRPr="001B3B7F" w:rsidRDefault="001B3B7F" w:rsidP="001B3B7F">
      <w:pPr>
        <w:pStyle w:val="a5"/>
      </w:pPr>
      <w:r w:rsidRPr="001B3B7F">
        <w:t xml:space="preserve">Таблица </w:t>
      </w:r>
      <w:r>
        <w:t>Постоянные удержания</w:t>
      </w:r>
      <w:r w:rsidRPr="001B3B7F">
        <w:t xml:space="preserve"> включает:</w:t>
      </w:r>
    </w:p>
    <w:p w14:paraId="24603C0C" w14:textId="77777777" w:rsidR="001B3B7F" w:rsidRDefault="001B3B7F" w:rsidP="001B3B7F">
      <w:pPr>
        <w:pStyle w:val="1-"/>
      </w:pPr>
      <w:r>
        <w:t>№ п/п – порядковый номер строки;</w:t>
      </w:r>
    </w:p>
    <w:p w14:paraId="1AEC5B6C" w14:textId="77777777" w:rsidR="001B3B7F" w:rsidRDefault="001B3B7F" w:rsidP="001B3B7F">
      <w:pPr>
        <w:pStyle w:val="1-"/>
      </w:pPr>
      <w:r>
        <w:t>Сотрудник – ФИО сотрудника;</w:t>
      </w:r>
      <w:r w:rsidRPr="00DE557F">
        <w:t xml:space="preserve"> </w:t>
      </w:r>
    </w:p>
    <w:p w14:paraId="787C0783" w14:textId="77777777" w:rsidR="001B3B7F" w:rsidRDefault="001B3B7F" w:rsidP="001B3B7F">
      <w:pPr>
        <w:pStyle w:val="1-"/>
      </w:pPr>
      <w:r>
        <w:t>Табельный номер – указывается табельный номер сотрудника;</w:t>
      </w:r>
    </w:p>
    <w:p w14:paraId="49391F28" w14:textId="77777777" w:rsidR="001B3B7F" w:rsidRDefault="001B3B7F" w:rsidP="001B3B7F">
      <w:pPr>
        <w:pStyle w:val="1-"/>
      </w:pPr>
      <w:r>
        <w:t>Наименование удержания – наименование установленного удержания;</w:t>
      </w:r>
    </w:p>
    <w:p w14:paraId="2F6D1108" w14:textId="77777777" w:rsidR="001B3B7F" w:rsidRDefault="001B3B7F" w:rsidP="001B3B7F">
      <w:pPr>
        <w:pStyle w:val="1-"/>
      </w:pPr>
      <w:r>
        <w:t>Ставка - указывается процентное значение;</w:t>
      </w:r>
    </w:p>
    <w:p w14:paraId="06332F09" w14:textId="77777777" w:rsidR="001B3B7F" w:rsidRDefault="001B3B7F" w:rsidP="001B3B7F">
      <w:pPr>
        <w:pStyle w:val="1-"/>
      </w:pPr>
      <w:r>
        <w:t>Сумма – указывается сумма удержания;</w:t>
      </w:r>
    </w:p>
    <w:p w14:paraId="74A0188D" w14:textId="77777777" w:rsidR="001B3B7F" w:rsidRDefault="001B3B7F" w:rsidP="001B3B7F">
      <w:pPr>
        <w:pStyle w:val="1-"/>
      </w:pPr>
      <w:r>
        <w:t>Максимальная сумма - указывается максимальная сумма удержания (при наличии);</w:t>
      </w:r>
    </w:p>
    <w:p w14:paraId="3CDAC079" w14:textId="77777777" w:rsidR="001B3B7F" w:rsidRDefault="001B3B7F" w:rsidP="001B3B7F">
      <w:pPr>
        <w:pStyle w:val="1-"/>
      </w:pPr>
      <w:r>
        <w:t>Дата начала удержания – указывается дата начала удержания;</w:t>
      </w:r>
    </w:p>
    <w:p w14:paraId="2F16C77C" w14:textId="77777777" w:rsidR="001B3B7F" w:rsidRPr="005D2F5A" w:rsidRDefault="001B3B7F" w:rsidP="001B3B7F">
      <w:pPr>
        <w:pStyle w:val="1-"/>
      </w:pPr>
      <w:r>
        <w:t>Дата окончания удержания – дата окончания удержания (при наличии)</w:t>
      </w:r>
      <w:r>
        <w:rPr>
          <w:color w:val="000000"/>
          <w:szCs w:val="20"/>
        </w:rPr>
        <w:t>;</w:t>
      </w:r>
    </w:p>
    <w:p w14:paraId="17EFBE9C" w14:textId="77777777" w:rsidR="001B3B7F" w:rsidRDefault="001B3B7F" w:rsidP="001B3B7F">
      <w:pPr>
        <w:pStyle w:val="1-"/>
      </w:pPr>
      <w:r>
        <w:t>Условие попадания в расчет – указывается условие попадания в расчет установленного удержания.</w:t>
      </w:r>
    </w:p>
    <w:p w14:paraId="637022FD" w14:textId="77777777" w:rsidR="001B3B7F" w:rsidRDefault="001B3B7F" w:rsidP="001B3B7F">
      <w:pPr>
        <w:pStyle w:val="a5"/>
        <w:rPr>
          <w:noProof/>
          <w:lang w:eastAsia="ru-RU"/>
        </w:rPr>
      </w:pPr>
      <w:r>
        <w:rPr>
          <w:noProof/>
          <w:lang w:eastAsia="ru-RU"/>
        </w:rPr>
        <w:t xml:space="preserve">В таблицу автоматически проставляются все удержания, которые были установлены сотруднику на дату формирования документа. Данные берутся из карточки сотрудника. </w:t>
      </w:r>
    </w:p>
    <w:p w14:paraId="5FFB2637" w14:textId="77777777" w:rsidR="001B3B7F" w:rsidRDefault="001B3B7F" w:rsidP="001B3B7F">
      <w:pPr>
        <w:pStyle w:val="a5"/>
        <w:rPr>
          <w:noProof/>
          <w:lang w:eastAsia="ru-RU"/>
        </w:rPr>
      </w:pPr>
      <w:r>
        <w:rPr>
          <w:noProof/>
          <w:lang w:eastAsia="ru-RU"/>
        </w:rPr>
        <w:t>Данные сведения являются справочными, при сохранении документа в поле Дата окончания удержания проставляется дата увольнения сотрудника. Измененные данные вносятся в карточку сотрудника.</w:t>
      </w:r>
    </w:p>
    <w:p w14:paraId="40F5F1CF" w14:textId="77777777" w:rsidR="001A39AD" w:rsidRDefault="001A39AD" w:rsidP="001A39AD">
      <w:pPr>
        <w:pStyle w:val="1-"/>
        <w:numPr>
          <w:ilvl w:val="0"/>
          <w:numId w:val="0"/>
        </w:numPr>
      </w:pPr>
      <w:r>
        <w:t>При сохранении документа Приказ Об увольнении работника измененные данные вносятся в карточку сотрудника (блок Трудоустройство и блок Постоянные начисления).</w:t>
      </w:r>
    </w:p>
    <w:p w14:paraId="364A6645" w14:textId="77777777" w:rsidR="001A39AD" w:rsidRDefault="001A39AD" w:rsidP="001A39AD">
      <w:pPr>
        <w:pStyle w:val="a5"/>
      </w:pPr>
      <w:r>
        <w:t>Также при сохранении документа Приказ Об увольнении работника в документ Вакансия (при использовании данного документа) вносятся данные об увольнении сотрудника (высвобождении вакансии).</w:t>
      </w:r>
    </w:p>
    <w:p w14:paraId="5F423743" w14:textId="77777777" w:rsidR="001A39AD" w:rsidRDefault="001A39AD" w:rsidP="001B3B7F">
      <w:pPr>
        <w:pStyle w:val="a5"/>
        <w:rPr>
          <w:noProof/>
          <w:lang w:eastAsia="ru-RU"/>
        </w:rPr>
      </w:pPr>
    </w:p>
    <w:p w14:paraId="0A4EE926" w14:textId="77777777" w:rsidR="002E4136" w:rsidRDefault="002E4136" w:rsidP="0074016F">
      <w:pPr>
        <w:pStyle w:val="a5"/>
      </w:pPr>
    </w:p>
    <w:p w14:paraId="10530830" w14:textId="77777777" w:rsidR="00E25855" w:rsidRDefault="00314DDF" w:rsidP="00314DDF">
      <w:pPr>
        <w:pStyle w:val="3-0"/>
      </w:pPr>
      <w:r>
        <w:t xml:space="preserve"> </w:t>
      </w:r>
      <w:bookmarkStart w:id="98" w:name="_Toc55310209"/>
      <w:r>
        <w:t>Приказы «О предоставлении отпуска</w:t>
      </w:r>
      <w:r w:rsidR="003C3A27">
        <w:t xml:space="preserve"> работнику</w:t>
      </w:r>
      <w:r>
        <w:t>»</w:t>
      </w:r>
      <w:r w:rsidR="001D74C5">
        <w:t xml:space="preserve"> и приказы «Об отзыве работника из отпуска»</w:t>
      </w:r>
      <w:r>
        <w:t>.</w:t>
      </w:r>
      <w:bookmarkEnd w:id="98"/>
    </w:p>
    <w:p w14:paraId="5C6DC173" w14:textId="77777777" w:rsidR="0026427C" w:rsidRDefault="0026427C" w:rsidP="0074016F">
      <w:pPr>
        <w:pStyle w:val="a5"/>
      </w:pPr>
    </w:p>
    <w:p w14:paraId="79A33277" w14:textId="77777777" w:rsidR="001D74C5" w:rsidRDefault="001D74C5" w:rsidP="001D74C5">
      <w:pPr>
        <w:pStyle w:val="a5"/>
        <w:rPr>
          <w:szCs w:val="20"/>
        </w:rPr>
      </w:pPr>
      <w:r>
        <w:rPr>
          <w:szCs w:val="20"/>
        </w:rPr>
        <w:lastRenderedPageBreak/>
        <w:t xml:space="preserve">Для хранения информации о приказах </w:t>
      </w:r>
      <w:r w:rsidR="001D7350">
        <w:rPr>
          <w:szCs w:val="20"/>
        </w:rPr>
        <w:t>О предоставл</w:t>
      </w:r>
      <w:r w:rsidR="00CA007F">
        <w:rPr>
          <w:szCs w:val="20"/>
        </w:rPr>
        <w:t>ении отпуска работнику и приказ</w:t>
      </w:r>
      <w:r w:rsidR="001D7350">
        <w:rPr>
          <w:szCs w:val="20"/>
        </w:rPr>
        <w:t>ах Об отзыве работника из отпуска</w:t>
      </w:r>
      <w:r>
        <w:rPr>
          <w:szCs w:val="20"/>
        </w:rPr>
        <w:t xml:space="preserve">, необходимо предусмотреть картотеку (справочник) Приказы </w:t>
      </w:r>
      <w:r w:rsidR="001D7350">
        <w:rPr>
          <w:szCs w:val="20"/>
        </w:rPr>
        <w:t>об отпусках</w:t>
      </w:r>
      <w:r>
        <w:rPr>
          <w:szCs w:val="20"/>
        </w:rPr>
        <w:t xml:space="preserve"> работника.</w:t>
      </w:r>
    </w:p>
    <w:p w14:paraId="04D3E955" w14:textId="77777777" w:rsidR="003C3A27" w:rsidRDefault="003C3A27" w:rsidP="003C3A27">
      <w:pPr>
        <w:pStyle w:val="a5"/>
      </w:pPr>
      <w:r>
        <w:rPr>
          <w:szCs w:val="20"/>
        </w:rPr>
        <w:t>Данная картотека предназначена для хранения информации о приказах о предоставлении ежегодных оплачиваемых отпусков работникам, до</w:t>
      </w:r>
      <w:r w:rsidR="001D7350">
        <w:rPr>
          <w:szCs w:val="20"/>
        </w:rPr>
        <w:t>полнительных и учебных отпусков, и приказах об отзыве работников из отпуска.</w:t>
      </w:r>
      <w:r>
        <w:rPr>
          <w:szCs w:val="20"/>
        </w:rPr>
        <w:t xml:space="preserve">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50AB1D26" w14:textId="77777777" w:rsidR="003C3A27" w:rsidRDefault="003C3A27" w:rsidP="003C3A27">
      <w:pPr>
        <w:pStyle w:val="1-"/>
      </w:pPr>
      <w:r>
        <w:t>Заблокирован (наличие/отсутствие в бланке флага «Замок»);</w:t>
      </w:r>
    </w:p>
    <w:p w14:paraId="4F8A0848" w14:textId="77777777" w:rsidR="003C3A27" w:rsidRDefault="003C3A27" w:rsidP="003C3A27">
      <w:pPr>
        <w:pStyle w:val="1-"/>
      </w:pPr>
      <w:r>
        <w:t>Учитывать (наличие/отсутствие в бланке флага «Учитывать»);</w:t>
      </w:r>
    </w:p>
    <w:p w14:paraId="7D6C84F3" w14:textId="77777777" w:rsidR="003C3A27" w:rsidRDefault="003C3A27" w:rsidP="003C3A27">
      <w:pPr>
        <w:pStyle w:val="1-"/>
      </w:pPr>
      <w:r>
        <w:t>Тип приказа (наименование бланка);</w:t>
      </w:r>
    </w:p>
    <w:p w14:paraId="47355377" w14:textId="77777777" w:rsidR="003C3A27" w:rsidRDefault="003C3A27" w:rsidP="003C3A27">
      <w:pPr>
        <w:pStyle w:val="1-"/>
      </w:pPr>
      <w:r>
        <w:t>Групповой (наличие/отсутствие в бланке флага «Групповой»);</w:t>
      </w:r>
    </w:p>
    <w:p w14:paraId="63CFD95D" w14:textId="77777777" w:rsidR="003C3A27" w:rsidRDefault="003C3A27" w:rsidP="003C3A27">
      <w:pPr>
        <w:pStyle w:val="1-"/>
      </w:pPr>
      <w:r>
        <w:t>Номер (номер приказа);</w:t>
      </w:r>
    </w:p>
    <w:p w14:paraId="37D2BC85" w14:textId="77777777" w:rsidR="003C3A27" w:rsidRDefault="003C3A27" w:rsidP="003C3A27">
      <w:pPr>
        <w:pStyle w:val="1-"/>
      </w:pPr>
      <w:r>
        <w:t>Дата (дата приказа);</w:t>
      </w:r>
    </w:p>
    <w:p w14:paraId="2A971E33" w14:textId="77777777" w:rsidR="003C3A27" w:rsidRDefault="003C3A27" w:rsidP="003C3A27">
      <w:pPr>
        <w:pStyle w:val="1-"/>
      </w:pPr>
      <w:r>
        <w:t>Организация (наименование предприятия);</w:t>
      </w:r>
    </w:p>
    <w:p w14:paraId="026E42E1" w14:textId="77777777" w:rsidR="003C3A27" w:rsidRDefault="003C3A27" w:rsidP="003C3A27">
      <w:pPr>
        <w:pStyle w:val="1-"/>
      </w:pPr>
      <w:r>
        <w:t>Сотрудник (ФИО сотрудника).</w:t>
      </w:r>
    </w:p>
    <w:p w14:paraId="5B0855A1" w14:textId="77777777" w:rsidR="003C3A27" w:rsidRDefault="003C3A27" w:rsidP="003C3A27">
      <w:pPr>
        <w:pStyle w:val="a5"/>
      </w:pPr>
      <w:r>
        <w:t>Для редактирования произвольного количества полей одной записи картотеки применяется бланк-редактор.</w:t>
      </w:r>
    </w:p>
    <w:p w14:paraId="69C9DB8D" w14:textId="77777777" w:rsidR="003C3A27" w:rsidRPr="00166FCA" w:rsidRDefault="003C3A27" w:rsidP="003C3A27">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7FF8ADCD" w14:textId="77777777" w:rsidR="001D7350" w:rsidRDefault="001D7350" w:rsidP="003C3A27">
      <w:pPr>
        <w:pStyle w:val="a5"/>
      </w:pPr>
    </w:p>
    <w:p w14:paraId="02307BCD" w14:textId="77777777" w:rsidR="001D7350" w:rsidRDefault="001D7350" w:rsidP="001D7350">
      <w:pPr>
        <w:pStyle w:val="4-0"/>
      </w:pPr>
      <w:r>
        <w:t xml:space="preserve"> </w:t>
      </w:r>
      <w:bookmarkStart w:id="99" w:name="_Toc55310210"/>
      <w:r>
        <w:t>Приказы «О предоставлении отпуска работнику».</w:t>
      </w:r>
      <w:bookmarkEnd w:id="99"/>
    </w:p>
    <w:p w14:paraId="190A115C" w14:textId="77777777" w:rsidR="001D7350" w:rsidRDefault="001D7350" w:rsidP="003C3A27">
      <w:pPr>
        <w:pStyle w:val="a5"/>
      </w:pPr>
    </w:p>
    <w:p w14:paraId="3248BE82" w14:textId="77777777" w:rsidR="003C3A27" w:rsidRPr="0008693C" w:rsidRDefault="003C3A27" w:rsidP="003C3A27">
      <w:pPr>
        <w:pStyle w:val="a5"/>
        <w:rPr>
          <w:color w:val="FF0000"/>
        </w:rPr>
      </w:pPr>
      <w:r>
        <w:t>Необходимо предусмотреть возможность автоматического заполнения полей бланк-редактора данными, указанными в Графике отпусков. Если на предприятии ведется График отпусков, то необходимо предусмотреть автоматическое заполнение табличной части приказа списком сотрудников, которым установлены отпуска в текущем месяце (текущим в данном случае считается календарный месяц, в который входит дата формирования приказа О предоставлении отпуска работнику).</w:t>
      </w:r>
      <w:r w:rsidR="0008693C">
        <w:t xml:space="preserve"> Также необходимо предусмотреть возможность заполнения полей, содержащих данные о количестве дней, дате начала и окончания основного и дополнительного отпусков, указанного в Графике отпусков.</w:t>
      </w:r>
    </w:p>
    <w:p w14:paraId="2BC141AB" w14:textId="77777777" w:rsidR="003C3A27" w:rsidRDefault="003C3A27" w:rsidP="003C3A27">
      <w:pPr>
        <w:pStyle w:val="a5"/>
      </w:pPr>
      <w:r>
        <w:t xml:space="preserve">Необходимо предусмотреть возможность </w:t>
      </w:r>
      <w:r w:rsidR="00866372">
        <w:t>предоставления отпуска</w:t>
      </w:r>
      <w:r>
        <w:t xml:space="preserve"> списк</w:t>
      </w:r>
      <w:r w:rsidR="00866372">
        <w:t>у</w:t>
      </w:r>
      <w:r>
        <w:t xml:space="preserve"> (гру</w:t>
      </w:r>
      <w:r w:rsidR="00866372">
        <w:t>ппе</w:t>
      </w:r>
      <w:r>
        <w:t xml:space="preserve">) сотрудников. В данном случае необходимо допустить возможность выбора нескольких сотрудников и соответственно указания </w:t>
      </w:r>
      <w:r w:rsidR="00866372">
        <w:t>условий предоставления отпуска</w:t>
      </w:r>
      <w:r>
        <w:t xml:space="preserve"> для каждого сотрудника.</w:t>
      </w:r>
    </w:p>
    <w:p w14:paraId="3000F8B1" w14:textId="77777777" w:rsidR="003C3A27" w:rsidRDefault="003C3A27" w:rsidP="003C3A27">
      <w:pPr>
        <w:pStyle w:val="a5"/>
      </w:pPr>
      <w:r>
        <w:t xml:space="preserve">Бланк-редактор Приказа О </w:t>
      </w:r>
      <w:r w:rsidR="00866372">
        <w:t>предоставлении отпуска работнику</w:t>
      </w:r>
      <w:r>
        <w:t xml:space="preserve"> содержит следующие вкладки</w:t>
      </w:r>
      <w:r w:rsidR="00866372">
        <w:t xml:space="preserve"> и поля</w:t>
      </w:r>
      <w:r>
        <w:t>:</w:t>
      </w:r>
    </w:p>
    <w:p w14:paraId="3051614A" w14:textId="77777777" w:rsidR="00866372" w:rsidRDefault="00866372" w:rsidP="00866372">
      <w:pPr>
        <w:pStyle w:val="1-"/>
      </w:pPr>
      <w:r>
        <w:t>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 предоставлении отпуска работнику (Унифицированная форма N Т-6) (ОКУД 0301005)»;</w:t>
      </w:r>
    </w:p>
    <w:p w14:paraId="3D0E1632" w14:textId="77777777" w:rsidR="00866372" w:rsidRDefault="00866372" w:rsidP="00866372">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60764C7C" w14:textId="77777777" w:rsidR="00866372" w:rsidRDefault="00866372" w:rsidP="00866372">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35612676" w14:textId="77777777" w:rsidR="00866372" w:rsidRDefault="00866372" w:rsidP="00866372">
      <w:pPr>
        <w:pStyle w:val="1-"/>
      </w:pPr>
      <w:r>
        <w:lastRenderedPageBreak/>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6B0D488B" w14:textId="77777777" w:rsidR="00866372" w:rsidRDefault="00866372" w:rsidP="00866372">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77A4E7DE" w14:textId="77777777" w:rsidR="00866372" w:rsidRDefault="00866372" w:rsidP="00866372">
      <w:pPr>
        <w:pStyle w:val="1-"/>
      </w:pPr>
      <w:r>
        <w:t>Дата. По умолчанию устанавливается текущая дата. Дату можно редактировать с помощью календаря или вручную;</w:t>
      </w:r>
    </w:p>
    <w:p w14:paraId="0C6014BB" w14:textId="77777777" w:rsidR="00866372" w:rsidRDefault="00866372" w:rsidP="00866372">
      <w:pPr>
        <w:pStyle w:val="1-"/>
        <w:numPr>
          <w:ilvl w:val="0"/>
          <w:numId w:val="0"/>
        </w:numPr>
      </w:pPr>
      <w:r w:rsidRPr="005A2134">
        <w:rPr>
          <w:i/>
        </w:rPr>
        <w:t xml:space="preserve">Вкладка </w:t>
      </w:r>
      <w:r>
        <w:rPr>
          <w:i/>
        </w:rPr>
        <w:t>Предоставление отпуска</w:t>
      </w:r>
      <w:r>
        <w:t xml:space="preserve"> включает табличную часть, состоящую из следующих полей:</w:t>
      </w:r>
    </w:p>
    <w:p w14:paraId="5D07FEC2" w14:textId="77777777" w:rsidR="00866372" w:rsidRDefault="00866372" w:rsidP="00CB7534">
      <w:pPr>
        <w:pStyle w:val="1-"/>
      </w:pPr>
      <w:r>
        <w:t>№ п/п – порядковый номер строки;</w:t>
      </w:r>
    </w:p>
    <w:p w14:paraId="16C5347E" w14:textId="77777777" w:rsidR="00866372" w:rsidRDefault="00866372" w:rsidP="00CB7534">
      <w:pPr>
        <w:pStyle w:val="1-"/>
      </w:pPr>
      <w:r>
        <w:t>Сотрудник – ФИО сотрудника. Выбор из справочника Сотрудники;</w:t>
      </w:r>
    </w:p>
    <w:p w14:paraId="267B7B59" w14:textId="77777777" w:rsidR="00866372" w:rsidRDefault="00866372" w:rsidP="00CB7534">
      <w:pPr>
        <w:pStyle w:val="1-"/>
      </w:pPr>
      <w:r>
        <w:t>Табельный номер -</w:t>
      </w:r>
      <w:r w:rsidRPr="006C3A27">
        <w:t xml:space="preserve"> </w:t>
      </w:r>
      <w:r>
        <w:t>указывается табельный номер сотрудника;</w:t>
      </w:r>
    </w:p>
    <w:p w14:paraId="6A37DA4C" w14:textId="77777777" w:rsidR="00866372" w:rsidRDefault="00866372" w:rsidP="00CB7534">
      <w:pPr>
        <w:pStyle w:val="1-"/>
      </w:pPr>
      <w:r>
        <w:t>Подразделение, должность – автоматически проставляется наименование подразделения, в котором работает сотрудник</w:t>
      </w:r>
      <w:r w:rsidR="00E2258E">
        <w:t xml:space="preserve"> и наименование должности, на которой работает сотрудник</w:t>
      </w:r>
      <w:r>
        <w:t>. Поле не доступно для редактирования;</w:t>
      </w:r>
    </w:p>
    <w:p w14:paraId="7BBE950F" w14:textId="0AEEA628" w:rsidR="00866372" w:rsidRDefault="00866372" w:rsidP="00CB7534">
      <w:pPr>
        <w:pStyle w:val="1-"/>
      </w:pPr>
      <w:r>
        <w:t>Период работы – указывается период работы сотрудника</w:t>
      </w:r>
      <w:r w:rsidR="009C1CC3">
        <w:t xml:space="preserve"> (проставляется автоматически)</w:t>
      </w:r>
      <w:r>
        <w:t>. Начало периода - дата начала работы, окончание периода – дата увольнения сотрудника</w:t>
      </w:r>
      <w:r w:rsidR="009C1CC3">
        <w:t>. Поле не доступно для редактирования</w:t>
      </w:r>
      <w:r>
        <w:t>;</w:t>
      </w:r>
    </w:p>
    <w:p w14:paraId="59695F87" w14:textId="5973E467" w:rsidR="00E2258E" w:rsidRPr="00CB7534" w:rsidRDefault="00E2258E" w:rsidP="00CB7534">
      <w:pPr>
        <w:pStyle w:val="1-"/>
        <w:rPr>
          <w:color w:val="FF0000"/>
        </w:rPr>
      </w:pPr>
      <w:r>
        <w:t>За период – указываются даты начала и окончания периода, за который предоставляется отпуск (рабочий год).</w:t>
      </w:r>
      <w:r w:rsidR="00CB7534">
        <w:t xml:space="preserve"> </w:t>
      </w:r>
      <w:r w:rsidR="000B13C2">
        <w:t xml:space="preserve">Автоматически проставляется </w:t>
      </w:r>
      <w:r w:rsidR="00E36F44">
        <w:t xml:space="preserve">наиболее ранний </w:t>
      </w:r>
      <w:r w:rsidR="000B13C2">
        <w:t>период (рабочий год), в котором у сотрудника имеются неиспользованные дни отпуска</w:t>
      </w:r>
      <w:r w:rsidR="00E36F44">
        <w:t xml:space="preserve"> (вкладка Баланс дней, таблица №2)</w:t>
      </w:r>
      <w:r w:rsidR="00CB7534">
        <w:t>;</w:t>
      </w:r>
      <w:r>
        <w:t xml:space="preserve"> </w:t>
      </w:r>
    </w:p>
    <w:p w14:paraId="3A829A48" w14:textId="77777777" w:rsidR="00CB7534" w:rsidRDefault="00CB7534" w:rsidP="00CB7534">
      <w:pPr>
        <w:pStyle w:val="1-"/>
      </w:pPr>
      <w:r>
        <w:t>Основной отпуск – указываются данные об основном отпуске сотрудника. Данные вводятся пользователем вручную. Если на предприятии ведется график отпусков (Учетная политика, закладка Кадры, значение Да в поле Использование Графика отпусков), то данные</w:t>
      </w:r>
      <w:r w:rsidR="00E54762">
        <w:t xml:space="preserve"> проставляются автоматически. Данные об основном отпуске содержат:</w:t>
      </w:r>
    </w:p>
    <w:p w14:paraId="6465FB88" w14:textId="2E102F7A" w:rsidR="00311AF8" w:rsidRDefault="00311AF8" w:rsidP="00E54762">
      <w:pPr>
        <w:pStyle w:val="2-"/>
      </w:pPr>
      <w:r>
        <w:t>Код – указывается вид основного отпуска. Автоматически проставляется код=01, Ежегодный отпуск;</w:t>
      </w:r>
    </w:p>
    <w:p w14:paraId="4AA9A737" w14:textId="24D76B0A" w:rsidR="00311AF8" w:rsidRDefault="00311AF8" w:rsidP="00E54762">
      <w:pPr>
        <w:pStyle w:val="2-"/>
      </w:pPr>
      <w:r>
        <w:t>Условное обозначение – указывается условное обозначение, которое будет указано в Графике учета рабочего времени и/или Табеле учета рабочего времени. Автоматически проставляется код=ОТ, Ежегодный основной оплачиваемый отпуск;</w:t>
      </w:r>
    </w:p>
    <w:p w14:paraId="3F6586A3" w14:textId="77777777" w:rsidR="00E54762" w:rsidRDefault="00E54762" w:rsidP="00E54762">
      <w:pPr>
        <w:pStyle w:val="2-"/>
      </w:pPr>
      <w:r>
        <w:t>С – дата начала отпуска;</w:t>
      </w:r>
    </w:p>
    <w:p w14:paraId="34EAE3D2" w14:textId="77777777" w:rsidR="00E54762" w:rsidRDefault="00E54762" w:rsidP="00E54762">
      <w:pPr>
        <w:pStyle w:val="2-"/>
      </w:pPr>
      <w:r>
        <w:t>По – дата окончания отпуска;</w:t>
      </w:r>
    </w:p>
    <w:p w14:paraId="3232C981" w14:textId="77777777" w:rsidR="00E54762" w:rsidRDefault="00E54762" w:rsidP="00E54762">
      <w:pPr>
        <w:pStyle w:val="2-"/>
      </w:pPr>
      <w:r>
        <w:t>Дней – количество календарных дней, на которые предоставляется отпуск. Данные рассчитываются автоматически, исходя из значений, введенных в полях С и ПО.</w:t>
      </w:r>
    </w:p>
    <w:p w14:paraId="61692803" w14:textId="77777777" w:rsidR="00866372" w:rsidRDefault="00E54762" w:rsidP="00E54762">
      <w:pPr>
        <w:pStyle w:val="1-"/>
      </w:pPr>
      <w:r>
        <w:t>Дополнительные отпуска – указываются данные о дополнительных отпусках сотрудника (при наличии). Данные вводятся пользователем вручную. Если на предприятии ведется график отпусков (Учетная политика, закладка Кадры, значение Да в поле Использование Графика отпусков), и в данном Графике сотруднику предусмотрен дополнительный отпуск, то данные проставляются автоматически. Данные о дополнительном отпуске содержат:</w:t>
      </w:r>
    </w:p>
    <w:p w14:paraId="1A30E63D" w14:textId="77777777" w:rsidR="00E54762" w:rsidRDefault="00E54762" w:rsidP="00E54762">
      <w:pPr>
        <w:pStyle w:val="2-"/>
      </w:pPr>
      <w:r>
        <w:t>Код – указывается вид дополнительного отпуска. Выбор из справочника Виды отпусков;</w:t>
      </w:r>
    </w:p>
    <w:p w14:paraId="3DFA1C22" w14:textId="01C72578" w:rsidR="00311AF8" w:rsidRDefault="00311AF8" w:rsidP="00E54762">
      <w:pPr>
        <w:pStyle w:val="2-"/>
      </w:pPr>
      <w:r>
        <w:t>Условное обозначение - указывается условное обозначение, которое будет указано в Графике учета рабочего времени и/или Табеле учета рабочего времени. Выбор из справочника Условные обозначения;</w:t>
      </w:r>
    </w:p>
    <w:p w14:paraId="60FD8242" w14:textId="77777777" w:rsidR="00E54762" w:rsidRDefault="00E54762" w:rsidP="00E54762">
      <w:pPr>
        <w:pStyle w:val="2-"/>
      </w:pPr>
      <w:r>
        <w:t>С – дата начала дополнительного отпуска;</w:t>
      </w:r>
    </w:p>
    <w:p w14:paraId="787AFE7B" w14:textId="77777777" w:rsidR="00E54762" w:rsidRDefault="00E54762" w:rsidP="00E54762">
      <w:pPr>
        <w:pStyle w:val="2-"/>
      </w:pPr>
      <w:r>
        <w:t>По – дата окончания дополнительного отпуска;</w:t>
      </w:r>
    </w:p>
    <w:p w14:paraId="2181B317" w14:textId="77777777" w:rsidR="00E54762" w:rsidRDefault="00E54762" w:rsidP="00E54762">
      <w:pPr>
        <w:pStyle w:val="2-"/>
      </w:pPr>
      <w:r>
        <w:t>Дней – количество календарных дней, на которые предоставляется дополнительный отпуск. Данные рассчитываются автоматически, исходя из значений, введенных в полях С и ПО.</w:t>
      </w:r>
    </w:p>
    <w:p w14:paraId="07C03D52" w14:textId="77777777" w:rsidR="00866372" w:rsidRDefault="00E54762" w:rsidP="003C3A27">
      <w:pPr>
        <w:pStyle w:val="a5"/>
      </w:pPr>
      <w:r>
        <w:lastRenderedPageBreak/>
        <w:t xml:space="preserve">Необходимо предусмотреть возможность ввода данных о предоставлении нескольких дополнительных отпусков одному сотруднику. </w:t>
      </w:r>
    </w:p>
    <w:p w14:paraId="74FD1C99" w14:textId="77777777" w:rsidR="007A4568" w:rsidRDefault="007A4568" w:rsidP="003C3A27">
      <w:pPr>
        <w:pStyle w:val="a5"/>
      </w:pPr>
      <w:r>
        <w:t>Необходимо предусмотреть следующее правило для проверки корректности введенных дат начала и окончания основного и дополнительных отпусков: периоды основного и дополнительных отпусков не должны пересекаться (в один календарный день может быть предоставлен только один вид отпуска), при предоставлении дополнительных отпусков</w:t>
      </w:r>
      <w:r w:rsidR="00C02EF4">
        <w:t xml:space="preserve"> не допускается наличие свободных календарных дней между днями отпуска (т.е. начало дополнительного отпуска 1 должно быть на следующий календарный день после окончания основного отпуска, начало дополнительного отпуска 2 должно быть на следующий календарный день после окончания дополнительного отпуска 1). </w:t>
      </w:r>
    </w:p>
    <w:p w14:paraId="2D3F010F" w14:textId="00AB02A7" w:rsidR="00C02EF4" w:rsidRDefault="00C02EF4" w:rsidP="003C3A27">
      <w:pPr>
        <w:pStyle w:val="a5"/>
      </w:pPr>
      <w:r>
        <w:t>Если общий период предоставления сотруднику основного и дополнительных отпусков содержит календарные дни, которые не входят в период отпуска</w:t>
      </w:r>
      <w:r w:rsidR="009C1CC3">
        <w:t xml:space="preserve"> (имеются свободные календарные дни между основным и дополнительным отпусками)</w:t>
      </w:r>
      <w:r>
        <w:t>, то пользователю необходимо оформить несколько приказов о предоставлении отпуска данному сотруднику.</w:t>
      </w:r>
    </w:p>
    <w:p w14:paraId="1C72BD34" w14:textId="77777777" w:rsidR="00D71A76" w:rsidRDefault="00D71A76" w:rsidP="00D71A76">
      <w:pPr>
        <w:pStyle w:val="1-"/>
        <w:numPr>
          <w:ilvl w:val="0"/>
          <w:numId w:val="0"/>
        </w:numPr>
      </w:pPr>
      <w:r>
        <w:t>При осуществлении расчетов количества календарных дней и периодов предоставления отпуска необходимо производить проверку на наличие праздничных дней. Праздничные дни не засчитываются в отпускной период.</w:t>
      </w:r>
    </w:p>
    <w:p w14:paraId="65187071" w14:textId="77777777" w:rsidR="00866372" w:rsidRDefault="00E54762" w:rsidP="00E54762">
      <w:pPr>
        <w:pStyle w:val="1-"/>
      </w:pPr>
      <w:r>
        <w:t>Начало отпуска – указывается дата начала отпуска сотрудника.</w:t>
      </w:r>
      <w:r w:rsidR="007A4568">
        <w:t xml:space="preserve"> Поле не доступно для редактирования пользователем. При заполнении поля необходимо произвести сверку дат начала основного и дополнительного отпусков, проставляется значение, содержащее наиболее раннюю дату;</w:t>
      </w:r>
    </w:p>
    <w:p w14:paraId="759E90A4" w14:textId="77777777" w:rsidR="007A4568" w:rsidRDefault="007A4568" w:rsidP="00E54762">
      <w:pPr>
        <w:pStyle w:val="1-"/>
      </w:pPr>
      <w:r>
        <w:t>Окончание отпуска - указывается дата окончания отпуска сотрудника. Поле не доступно для редактирования пользователем. При заполнении поля необходимо произвести сверку дат окончания основного и дополнительного отпусков, проставляется значение, содержащее наиболее позднюю дату;</w:t>
      </w:r>
    </w:p>
    <w:p w14:paraId="5F1FCB81" w14:textId="77777777" w:rsidR="00866372" w:rsidRDefault="00C02EF4" w:rsidP="007A4568">
      <w:pPr>
        <w:pStyle w:val="1-"/>
      </w:pPr>
      <w:r>
        <w:t xml:space="preserve">Количество дней – указывается общее количество календарных дней, на которые предоставляются основной и дополнительные отпуска. Значение рассчитывается по формуле: количество дней основного отпуска + количество дней дополнительного отпуска 1 + количество дней дополнительного отпуска 2. Необходимо предусмотреть следующую проверку: </w:t>
      </w:r>
      <w:r w:rsidR="00D40BE7">
        <w:t>количество дней, рассчитанное по формуле должно совпадать с количеством календарных дней, рассчитанным исходя из значений, введенных в полях Начало отпуска и Окончание отпуска.</w:t>
      </w:r>
    </w:p>
    <w:p w14:paraId="61CEEB4E" w14:textId="77777777" w:rsidR="00866372" w:rsidRDefault="00D40BE7" w:rsidP="00D40BE7">
      <w:pPr>
        <w:pStyle w:val="1-"/>
      </w:pPr>
      <w:r>
        <w:t>Основание – текстовое поле, в котором пользователем указывается основание для предоставления отпуска сотруднику. Заполняется пользователем вручную. Не обязательно для заполнения.</w:t>
      </w:r>
    </w:p>
    <w:p w14:paraId="5A25E833" w14:textId="77777777" w:rsidR="00D40BE7" w:rsidRDefault="00D40BE7" w:rsidP="00D40BE7">
      <w:pPr>
        <w:pStyle w:val="a5"/>
      </w:pPr>
      <w:r>
        <w:t>Также на вкладке Предоставление отпуска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1B236D34" w14:textId="0EC82141" w:rsidR="009C1CC3" w:rsidRDefault="009C1CC3" w:rsidP="009C1CC3">
      <w:pPr>
        <w:pStyle w:val="1-"/>
        <w:numPr>
          <w:ilvl w:val="0"/>
          <w:numId w:val="0"/>
        </w:numPr>
      </w:pPr>
      <w:r>
        <w:t>Необходимо предусмотреть наличие поля «Примечание». Текстовое поле. Заполняется пользователем при необходимости указания дополнительной информации.</w:t>
      </w:r>
    </w:p>
    <w:p w14:paraId="3B91659C" w14:textId="77777777" w:rsidR="009C1CC3" w:rsidRDefault="009C1CC3" w:rsidP="00D40BE7">
      <w:pPr>
        <w:pStyle w:val="a5"/>
      </w:pPr>
    </w:p>
    <w:p w14:paraId="7B49D6B3" w14:textId="77777777" w:rsidR="00D40BE7" w:rsidRDefault="00D40BE7" w:rsidP="00D40BE7">
      <w:pPr>
        <w:pStyle w:val="a5"/>
      </w:pPr>
      <w:r w:rsidRPr="005A2134">
        <w:rPr>
          <w:i/>
        </w:rPr>
        <w:t xml:space="preserve">Вкладка Приказ </w:t>
      </w:r>
      <w:r>
        <w:rPr>
          <w:i/>
        </w:rPr>
        <w:t>о предоставлении отпуска</w:t>
      </w:r>
      <w:r>
        <w:t xml:space="preserve"> содержит возможность формирования печатной формы приказа. Печатная форма должна соответствовать форме приказа «Приказ (распоряжение) о предоставлении отпуска работнику (Унифицированная форма N Т-6) (ОКУД 0301005)» или форме приказа «Приказ (распоряжение) о предоставлении отпуска работникам (Унифицированная форма N Т-6а) (ОКУД 0301005)».  Формы приказа добавлены в формуляры (раздел 8). Заполнение формы производится в соответствии с данными, введенными в бланке-редакторе.</w:t>
      </w:r>
    </w:p>
    <w:p w14:paraId="5ABE79A0" w14:textId="77777777" w:rsidR="00D40BE7" w:rsidRDefault="00D40BE7" w:rsidP="00D40BE7">
      <w:pPr>
        <w:shd w:val="clear" w:color="auto" w:fill="FFFFFF"/>
        <w:rPr>
          <w:rFonts w:eastAsia="Times New Roman" w:cs="Times New Roman"/>
          <w:color w:val="000000"/>
          <w:szCs w:val="20"/>
          <w:lang w:eastAsia="ru-RU"/>
        </w:rPr>
      </w:pPr>
      <w:r>
        <w:t xml:space="preserve">Необходимо предоставить возможность расчета отпуска и формирования </w:t>
      </w:r>
      <w:r>
        <w:rPr>
          <w:color w:val="000000"/>
          <w:szCs w:val="20"/>
        </w:rPr>
        <w:t>Записки-расчет о предоставлении отпуска работнику (форма N Т-60)</w:t>
      </w:r>
      <w:r>
        <w:rPr>
          <w:rFonts w:eastAsia="Times New Roman" w:cs="Times New Roman"/>
          <w:color w:val="000000"/>
          <w:szCs w:val="20"/>
          <w:lang w:eastAsia="ru-RU"/>
        </w:rPr>
        <w:t xml:space="preserve">. </w:t>
      </w:r>
    </w:p>
    <w:p w14:paraId="584CDED8" w14:textId="77777777" w:rsidR="00D40BE7" w:rsidRDefault="00D40BE7" w:rsidP="00D40BE7">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Возможность формирования Р</w:t>
      </w:r>
      <w:r>
        <w:t xml:space="preserve">асчета отпуска и формирования </w:t>
      </w:r>
      <w:r>
        <w:rPr>
          <w:color w:val="000000"/>
          <w:szCs w:val="20"/>
        </w:rPr>
        <w:t>Записки-расчет о предоставлении отпуска работнику (форма N Т-60)</w:t>
      </w:r>
      <w:r>
        <w:rPr>
          <w:rFonts w:eastAsia="Times New Roman" w:cs="Times New Roman"/>
          <w:color w:val="000000"/>
          <w:szCs w:val="20"/>
          <w:lang w:eastAsia="ru-RU"/>
        </w:rPr>
        <w:t xml:space="preserve"> должна предоставляться только после установки флага Учитывать в документе Приказ о предоставлении отпуска работнику.</w:t>
      </w:r>
    </w:p>
    <w:p w14:paraId="180DD7A4" w14:textId="77777777" w:rsidR="00B515A9" w:rsidRPr="0076610E" w:rsidRDefault="00B515A9" w:rsidP="00B515A9">
      <w:pPr>
        <w:shd w:val="clear" w:color="auto" w:fill="FFFFFF"/>
        <w:rPr>
          <w:rFonts w:eastAsia="Times New Roman" w:cs="Times New Roman"/>
          <w:i/>
          <w:color w:val="000000"/>
          <w:szCs w:val="20"/>
          <w:lang w:eastAsia="ru-RU"/>
        </w:rPr>
      </w:pPr>
      <w:r w:rsidRPr="0076610E">
        <w:rPr>
          <w:rFonts w:eastAsia="Times New Roman" w:cs="Times New Roman"/>
          <w:i/>
          <w:color w:val="000000"/>
          <w:szCs w:val="20"/>
          <w:lang w:eastAsia="ru-RU"/>
        </w:rPr>
        <w:t xml:space="preserve">Формирование Расчета </w:t>
      </w:r>
      <w:r>
        <w:rPr>
          <w:rFonts w:eastAsia="Times New Roman" w:cs="Times New Roman"/>
          <w:i/>
          <w:color w:val="000000"/>
          <w:szCs w:val="20"/>
          <w:lang w:eastAsia="ru-RU"/>
        </w:rPr>
        <w:t>отпуска</w:t>
      </w:r>
      <w:r w:rsidRPr="0076610E">
        <w:rPr>
          <w:rFonts w:eastAsia="Times New Roman" w:cs="Times New Roman"/>
          <w:i/>
          <w:color w:val="000000"/>
          <w:szCs w:val="20"/>
          <w:lang w:eastAsia="ru-RU"/>
        </w:rPr>
        <w:t>.</w:t>
      </w:r>
    </w:p>
    <w:p w14:paraId="661679E1" w14:textId="77777777" w:rsidR="00B515A9" w:rsidRDefault="00B515A9" w:rsidP="00B515A9">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При нажатии кнопки Сформировать (при установленном флаге Расчет отпуска) осуществляется формирование документа «Расчет среднего заработка (отпуск, компенсация отпуска)». Правила </w:t>
      </w:r>
      <w:r>
        <w:rPr>
          <w:rFonts w:eastAsia="Times New Roman" w:cs="Times New Roman"/>
          <w:color w:val="000000"/>
          <w:szCs w:val="20"/>
          <w:lang w:eastAsia="ru-RU"/>
        </w:rPr>
        <w:lastRenderedPageBreak/>
        <w:t xml:space="preserve">формирования и заполнения документа «Расчет среднего заработка (отпуск, компенсация)», </w:t>
      </w:r>
      <w:r w:rsidR="004442FF">
        <w:rPr>
          <w:rFonts w:eastAsia="Times New Roman" w:cs="Times New Roman"/>
          <w:color w:val="000000"/>
          <w:szCs w:val="20"/>
          <w:lang w:eastAsia="ru-RU"/>
        </w:rPr>
        <w:t xml:space="preserve">будут </w:t>
      </w:r>
      <w:r>
        <w:rPr>
          <w:rFonts w:eastAsia="Times New Roman" w:cs="Times New Roman"/>
          <w:color w:val="000000"/>
          <w:szCs w:val="20"/>
          <w:lang w:eastAsia="ru-RU"/>
        </w:rPr>
        <w:t xml:space="preserve">описаны в </w:t>
      </w:r>
      <w:r w:rsidR="004442FF">
        <w:rPr>
          <w:rFonts w:eastAsia="Times New Roman" w:cs="Times New Roman"/>
          <w:color w:val="000000"/>
          <w:szCs w:val="20"/>
          <w:lang w:eastAsia="ru-RU"/>
        </w:rPr>
        <w:t>последующем ТТ. С</w:t>
      </w:r>
      <w:r>
        <w:rPr>
          <w:rFonts w:eastAsia="Times New Roman" w:cs="Times New Roman"/>
          <w:color w:val="000000"/>
          <w:szCs w:val="20"/>
          <w:lang w:eastAsia="ru-RU"/>
        </w:rPr>
        <w:t xml:space="preserve">формированный документ «Расчет среднего заработка (отпуск, компенсация отпуска)» отражается на вкладке «Расчет отпуска» документа «Приказ О предоставлении отпуска работнику». Необходимо предоставить возможность просмотра и редактирования документа «Расчет среднего заработка (отпуск, компенсация)» на вкладке «Расчет отпуска» документа «Приказ О предоставлении отпуска работнику». </w:t>
      </w:r>
    </w:p>
    <w:p w14:paraId="074E9BA3" w14:textId="77777777" w:rsidR="00B515A9" w:rsidRPr="00B515A9" w:rsidRDefault="00B515A9" w:rsidP="00B515A9">
      <w:pPr>
        <w:shd w:val="clear" w:color="auto" w:fill="FFFFFF"/>
        <w:rPr>
          <w:rFonts w:eastAsia="Times New Roman" w:cs="Times New Roman"/>
          <w:i/>
          <w:color w:val="000000"/>
          <w:szCs w:val="20"/>
          <w:lang w:eastAsia="ru-RU"/>
        </w:rPr>
      </w:pPr>
      <w:r w:rsidRPr="00B515A9">
        <w:rPr>
          <w:rFonts w:eastAsia="Times New Roman" w:cs="Times New Roman"/>
          <w:i/>
          <w:color w:val="000000"/>
          <w:szCs w:val="20"/>
          <w:lang w:eastAsia="ru-RU"/>
        </w:rPr>
        <w:t xml:space="preserve">Формирование </w:t>
      </w:r>
      <w:r w:rsidRPr="00B515A9">
        <w:rPr>
          <w:i/>
          <w:color w:val="000000"/>
          <w:szCs w:val="20"/>
        </w:rPr>
        <w:t>Записки-расчет о предоставлении отпуска работнику (форма N Т-60)</w:t>
      </w:r>
      <w:r w:rsidRPr="00B515A9">
        <w:rPr>
          <w:rFonts w:eastAsia="Times New Roman" w:cs="Times New Roman"/>
          <w:i/>
          <w:color w:val="000000"/>
          <w:szCs w:val="20"/>
          <w:lang w:eastAsia="ru-RU"/>
        </w:rPr>
        <w:t>.</w:t>
      </w:r>
    </w:p>
    <w:p w14:paraId="6DB56918" w14:textId="77777777" w:rsidR="00B515A9" w:rsidRDefault="00B515A9" w:rsidP="00B515A9">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При нажатии кнопки Сформировать (при установленном флаге Записка-расчет Т-60) осуществляется формирование документа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Правила формирования и заполнения документа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описаны в п. 5.3</w:t>
      </w:r>
      <w:r w:rsidR="00B85806">
        <w:rPr>
          <w:rFonts w:eastAsia="Times New Roman" w:cs="Times New Roman"/>
          <w:color w:val="000000"/>
          <w:szCs w:val="20"/>
          <w:lang w:eastAsia="ru-RU"/>
        </w:rPr>
        <w:t>.2.</w:t>
      </w:r>
      <w:r>
        <w:rPr>
          <w:rFonts w:eastAsia="Times New Roman" w:cs="Times New Roman"/>
          <w:color w:val="000000"/>
          <w:szCs w:val="20"/>
          <w:lang w:eastAsia="ru-RU"/>
        </w:rPr>
        <w:t xml:space="preserve"> Сформированный документ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записывается в картотеку документов Служебные документы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Также сформированный документ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отражается на вкладке «Расчет отпуска» документа «Приказ О предоставлении отпуска работнику». Необходимо предоставить возможность просмотра и редактирования документа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xml:space="preserve">» на вкладке «Расчет отпуска» документа «Приказ О предоставлении отпуска работнику». </w:t>
      </w:r>
    </w:p>
    <w:p w14:paraId="638DB65A" w14:textId="77777777" w:rsidR="00866372" w:rsidRDefault="00F50085" w:rsidP="003C3A27">
      <w:pPr>
        <w:pStyle w:val="a5"/>
      </w:pPr>
      <w:r w:rsidRPr="004F5659">
        <w:rPr>
          <w:i/>
        </w:rPr>
        <w:t>Вкладка Баланс дней отпуска</w:t>
      </w:r>
      <w:r w:rsidRPr="008A5E40">
        <w:t xml:space="preserve"> содержит данные о количестве и периодах основных и до</w:t>
      </w:r>
      <w:r>
        <w:t xml:space="preserve">полнительных отпусков, которые предоставлялись сотруднику в течении всего периода работы. </w:t>
      </w:r>
    </w:p>
    <w:p w14:paraId="4E99859E" w14:textId="77777777" w:rsidR="00555125" w:rsidRDefault="008A5E40" w:rsidP="0074016F">
      <w:pPr>
        <w:pStyle w:val="a5"/>
      </w:pPr>
      <w:r>
        <w:t xml:space="preserve">Вкладка содержит 2 таблицы. </w:t>
      </w:r>
    </w:p>
    <w:p w14:paraId="72A7DFF4" w14:textId="77777777" w:rsidR="00E25855" w:rsidRPr="003C3A27" w:rsidRDefault="008A5E40" w:rsidP="0074016F">
      <w:pPr>
        <w:pStyle w:val="a5"/>
      </w:pPr>
      <w:r>
        <w:t>В первой таблице указываются итоговые данные по остатку неиспользованных дней отпуска сотрудников (</w:t>
      </w:r>
      <w:r w:rsidR="00555125">
        <w:t>количество строк таблицы равно количеству сотрудников, для которых формируется приказ о предоставлении отпуска).</w:t>
      </w:r>
    </w:p>
    <w:p w14:paraId="2D478083" w14:textId="77777777" w:rsidR="0000784F" w:rsidRPr="004F5659" w:rsidRDefault="005630A1" w:rsidP="0074016F">
      <w:pPr>
        <w:pStyle w:val="a5"/>
        <w:rPr>
          <w:sz w:val="12"/>
          <w:szCs w:val="12"/>
        </w:rPr>
      </w:pPr>
      <w:r>
        <w:object w:dxaOrig="12721" w:dyaOrig="1920" w14:anchorId="2A5B60EB">
          <v:shape id="_x0000_i1027" type="#_x0000_t75" style="width:495.75pt;height:75pt" o:ole="">
            <v:imagedata r:id="rId43" o:title=""/>
          </v:shape>
          <o:OLEObject Type="Embed" ProgID="Visio.Drawing.15" ShapeID="_x0000_i1027" DrawAspect="Content" ObjectID="_1697293305" r:id="rId44"/>
        </w:object>
      </w:r>
    </w:p>
    <w:tbl>
      <w:tblPr>
        <w:tblStyle w:val="af9"/>
        <w:tblW w:w="0" w:type="auto"/>
        <w:tblLook w:val="04A0" w:firstRow="1" w:lastRow="0" w:firstColumn="1" w:lastColumn="0" w:noHBand="0" w:noVBand="1"/>
      </w:tblPr>
      <w:tblGrid>
        <w:gridCol w:w="2802"/>
        <w:gridCol w:w="7051"/>
      </w:tblGrid>
      <w:tr w:rsidR="0000784F" w:rsidRPr="0000784F" w14:paraId="3A797465" w14:textId="77777777" w:rsidTr="0000784F">
        <w:tc>
          <w:tcPr>
            <w:tcW w:w="2802" w:type="dxa"/>
          </w:tcPr>
          <w:p w14:paraId="2B19F895" w14:textId="77777777" w:rsidR="0000784F" w:rsidRPr="0000784F" w:rsidRDefault="0000784F" w:rsidP="0000784F">
            <w:pPr>
              <w:pStyle w:val="a5"/>
              <w:spacing w:after="0"/>
              <w:jc w:val="center"/>
              <w:rPr>
                <w:sz w:val="16"/>
                <w:szCs w:val="16"/>
              </w:rPr>
            </w:pPr>
            <w:r w:rsidRPr="0000784F">
              <w:rPr>
                <w:sz w:val="16"/>
                <w:szCs w:val="16"/>
              </w:rPr>
              <w:t>Наименование столбца</w:t>
            </w:r>
          </w:p>
        </w:tc>
        <w:tc>
          <w:tcPr>
            <w:tcW w:w="7051" w:type="dxa"/>
          </w:tcPr>
          <w:p w14:paraId="1E62418D" w14:textId="77777777" w:rsidR="0000784F" w:rsidRPr="0000784F" w:rsidRDefault="0000784F" w:rsidP="0000784F">
            <w:pPr>
              <w:pStyle w:val="a5"/>
              <w:spacing w:after="0"/>
              <w:jc w:val="center"/>
              <w:rPr>
                <w:sz w:val="16"/>
                <w:szCs w:val="16"/>
              </w:rPr>
            </w:pPr>
            <w:r w:rsidRPr="0000784F">
              <w:rPr>
                <w:sz w:val="16"/>
                <w:szCs w:val="16"/>
              </w:rPr>
              <w:t>Описание</w:t>
            </w:r>
          </w:p>
        </w:tc>
      </w:tr>
      <w:tr w:rsidR="0000784F" w:rsidRPr="0000784F" w14:paraId="6CA49365" w14:textId="77777777" w:rsidTr="0000784F">
        <w:tc>
          <w:tcPr>
            <w:tcW w:w="2802" w:type="dxa"/>
          </w:tcPr>
          <w:p w14:paraId="60732D0B" w14:textId="77777777" w:rsidR="0000784F" w:rsidRPr="0000784F" w:rsidRDefault="0000784F" w:rsidP="0000784F">
            <w:pPr>
              <w:pStyle w:val="a5"/>
              <w:spacing w:after="0"/>
              <w:rPr>
                <w:sz w:val="18"/>
                <w:szCs w:val="18"/>
              </w:rPr>
            </w:pPr>
            <w:r>
              <w:rPr>
                <w:sz w:val="18"/>
                <w:szCs w:val="18"/>
              </w:rPr>
              <w:t>№ п/п</w:t>
            </w:r>
          </w:p>
        </w:tc>
        <w:tc>
          <w:tcPr>
            <w:tcW w:w="7051" w:type="dxa"/>
          </w:tcPr>
          <w:p w14:paraId="3D93DD7B" w14:textId="77777777" w:rsidR="0000784F" w:rsidRPr="0000784F" w:rsidRDefault="0000784F" w:rsidP="0000784F">
            <w:pPr>
              <w:pStyle w:val="a5"/>
              <w:spacing w:after="0"/>
              <w:rPr>
                <w:sz w:val="18"/>
                <w:szCs w:val="18"/>
              </w:rPr>
            </w:pPr>
            <w:r>
              <w:rPr>
                <w:sz w:val="18"/>
                <w:szCs w:val="18"/>
              </w:rPr>
              <w:t>Порядковый номер строки</w:t>
            </w:r>
          </w:p>
        </w:tc>
      </w:tr>
      <w:tr w:rsidR="0000784F" w:rsidRPr="0000784F" w14:paraId="12FD7829" w14:textId="77777777" w:rsidTr="0000784F">
        <w:tc>
          <w:tcPr>
            <w:tcW w:w="2802" w:type="dxa"/>
          </w:tcPr>
          <w:p w14:paraId="00B7701F" w14:textId="77777777" w:rsidR="0000784F" w:rsidRPr="0000784F" w:rsidRDefault="0000784F" w:rsidP="0000784F">
            <w:pPr>
              <w:pStyle w:val="a5"/>
              <w:spacing w:after="0"/>
              <w:rPr>
                <w:sz w:val="18"/>
                <w:szCs w:val="18"/>
              </w:rPr>
            </w:pPr>
            <w:r>
              <w:rPr>
                <w:sz w:val="18"/>
                <w:szCs w:val="18"/>
              </w:rPr>
              <w:t>ФИО</w:t>
            </w:r>
          </w:p>
        </w:tc>
        <w:tc>
          <w:tcPr>
            <w:tcW w:w="7051" w:type="dxa"/>
          </w:tcPr>
          <w:p w14:paraId="1855146E" w14:textId="77777777" w:rsidR="0000784F" w:rsidRPr="0000784F" w:rsidRDefault="0000784F" w:rsidP="0000784F">
            <w:pPr>
              <w:pStyle w:val="a5"/>
              <w:spacing w:after="0"/>
              <w:rPr>
                <w:sz w:val="18"/>
                <w:szCs w:val="18"/>
              </w:rPr>
            </w:pPr>
            <w:r>
              <w:rPr>
                <w:sz w:val="18"/>
                <w:szCs w:val="18"/>
              </w:rPr>
              <w:t>ФИО сотрудника</w:t>
            </w:r>
          </w:p>
        </w:tc>
      </w:tr>
      <w:tr w:rsidR="0000784F" w:rsidRPr="0000784F" w14:paraId="0BA037C8" w14:textId="77777777" w:rsidTr="0000784F">
        <w:tc>
          <w:tcPr>
            <w:tcW w:w="2802" w:type="dxa"/>
          </w:tcPr>
          <w:p w14:paraId="20F784B7" w14:textId="77777777" w:rsidR="0000784F" w:rsidRPr="0000784F" w:rsidRDefault="0000784F" w:rsidP="0000784F">
            <w:pPr>
              <w:pStyle w:val="a5"/>
              <w:spacing w:after="0"/>
              <w:rPr>
                <w:sz w:val="18"/>
                <w:szCs w:val="18"/>
              </w:rPr>
            </w:pPr>
            <w:r>
              <w:rPr>
                <w:sz w:val="18"/>
                <w:szCs w:val="18"/>
              </w:rPr>
              <w:t>Дата приема на работу</w:t>
            </w:r>
          </w:p>
        </w:tc>
        <w:tc>
          <w:tcPr>
            <w:tcW w:w="7051" w:type="dxa"/>
          </w:tcPr>
          <w:p w14:paraId="52AB2B12" w14:textId="77777777" w:rsidR="0000784F" w:rsidRPr="0000784F" w:rsidRDefault="0000784F" w:rsidP="0000784F">
            <w:pPr>
              <w:pStyle w:val="a5"/>
              <w:spacing w:after="0"/>
              <w:rPr>
                <w:sz w:val="18"/>
                <w:szCs w:val="18"/>
              </w:rPr>
            </w:pPr>
            <w:r>
              <w:rPr>
                <w:sz w:val="18"/>
                <w:szCs w:val="18"/>
              </w:rPr>
              <w:t>Указывается дата приема на работу сотрудника. Данные берутся из карточки сотрудника.</w:t>
            </w:r>
          </w:p>
        </w:tc>
      </w:tr>
      <w:tr w:rsidR="0000784F" w:rsidRPr="0000784F" w14:paraId="181DEB00" w14:textId="77777777" w:rsidTr="0000784F">
        <w:tc>
          <w:tcPr>
            <w:tcW w:w="2802" w:type="dxa"/>
          </w:tcPr>
          <w:p w14:paraId="1C88B48C" w14:textId="77777777" w:rsidR="0000784F" w:rsidRPr="0000784F" w:rsidRDefault="0000784F" w:rsidP="0000784F">
            <w:pPr>
              <w:pStyle w:val="a5"/>
              <w:spacing w:after="0"/>
              <w:rPr>
                <w:sz w:val="18"/>
                <w:szCs w:val="18"/>
              </w:rPr>
            </w:pPr>
            <w:r>
              <w:rPr>
                <w:sz w:val="18"/>
                <w:szCs w:val="18"/>
              </w:rPr>
              <w:t xml:space="preserve">Дата расчета </w:t>
            </w:r>
          </w:p>
        </w:tc>
        <w:tc>
          <w:tcPr>
            <w:tcW w:w="7051" w:type="dxa"/>
          </w:tcPr>
          <w:p w14:paraId="43831DE0" w14:textId="77777777" w:rsidR="0000784F" w:rsidRPr="0000784F" w:rsidRDefault="0000784F" w:rsidP="0000784F">
            <w:pPr>
              <w:pStyle w:val="a5"/>
              <w:spacing w:after="0"/>
              <w:rPr>
                <w:sz w:val="18"/>
                <w:szCs w:val="18"/>
              </w:rPr>
            </w:pPr>
            <w:r>
              <w:rPr>
                <w:sz w:val="18"/>
                <w:szCs w:val="18"/>
              </w:rPr>
              <w:t xml:space="preserve">Указывается дата начала отпуска сотрудника. </w:t>
            </w:r>
          </w:p>
        </w:tc>
      </w:tr>
      <w:tr w:rsidR="0000784F" w:rsidRPr="0000784F" w14:paraId="6CBCF93E" w14:textId="77777777" w:rsidTr="0000784F">
        <w:tc>
          <w:tcPr>
            <w:tcW w:w="2802" w:type="dxa"/>
          </w:tcPr>
          <w:p w14:paraId="4ECD238F" w14:textId="77777777" w:rsidR="0000784F" w:rsidRPr="0000784F" w:rsidRDefault="0000784F" w:rsidP="0000784F">
            <w:pPr>
              <w:pStyle w:val="a5"/>
              <w:spacing w:after="0"/>
              <w:rPr>
                <w:sz w:val="18"/>
                <w:szCs w:val="18"/>
              </w:rPr>
            </w:pPr>
            <w:r>
              <w:rPr>
                <w:sz w:val="18"/>
                <w:szCs w:val="18"/>
              </w:rPr>
              <w:t>Остаток неиспользованных дней отпуска на дату расчета (код, кол-во дней)</w:t>
            </w:r>
          </w:p>
        </w:tc>
        <w:tc>
          <w:tcPr>
            <w:tcW w:w="7051" w:type="dxa"/>
          </w:tcPr>
          <w:p w14:paraId="2EDA0682" w14:textId="77777777" w:rsidR="0000784F" w:rsidRDefault="0000784F" w:rsidP="0000784F">
            <w:pPr>
              <w:pStyle w:val="a5"/>
              <w:spacing w:after="0"/>
              <w:rPr>
                <w:sz w:val="18"/>
                <w:szCs w:val="18"/>
              </w:rPr>
            </w:pPr>
            <w:r>
              <w:rPr>
                <w:sz w:val="18"/>
                <w:szCs w:val="18"/>
              </w:rPr>
              <w:t>Указываются данные по остаткам неиспользованных дней основного и дополнительных отпусков по состоянию на дату начала отпуска сотрудника.</w:t>
            </w:r>
          </w:p>
          <w:p w14:paraId="7D386FBB" w14:textId="77777777" w:rsidR="0000784F" w:rsidRDefault="00AC6821" w:rsidP="0000784F">
            <w:pPr>
              <w:pStyle w:val="a5"/>
              <w:spacing w:after="0"/>
              <w:rPr>
                <w:sz w:val="18"/>
                <w:szCs w:val="18"/>
              </w:rPr>
            </w:pPr>
            <w:r>
              <w:rPr>
                <w:sz w:val="18"/>
                <w:szCs w:val="18"/>
              </w:rPr>
              <w:t>Необходимо предусмотреть возможность указания данных по основному отпуску и дополнительным отпускам (при наличии).</w:t>
            </w:r>
          </w:p>
          <w:p w14:paraId="79235636" w14:textId="77777777" w:rsidR="00AC6821" w:rsidRDefault="00AC6821" w:rsidP="00AC6821">
            <w:pPr>
              <w:pStyle w:val="a5"/>
              <w:spacing w:after="0"/>
              <w:rPr>
                <w:sz w:val="18"/>
                <w:szCs w:val="18"/>
              </w:rPr>
            </w:pPr>
            <w:r>
              <w:rPr>
                <w:sz w:val="18"/>
                <w:szCs w:val="18"/>
              </w:rPr>
              <w:t xml:space="preserve">Количество столбцов, входящее в блок Остаток неиспользованных дней отпуска зависит от наличия дополнительного отпуска/отпусков у сотрудника (карточка сотрудника, блок Ежегодные отпуска). </w:t>
            </w:r>
            <w:r w:rsidR="00414CCE">
              <w:rPr>
                <w:sz w:val="18"/>
                <w:szCs w:val="18"/>
              </w:rPr>
              <w:t>Если у сотрудника (в карточке сотрудника) указан только основной ежегодный отпуск – то количество столбцов = 2, если указан еще и дополнительный отпуск – то количество столбцов = 4, если указано наличие 2-х дополнительных отпусков - то количество столбцов = 6.</w:t>
            </w:r>
          </w:p>
          <w:p w14:paraId="5BAF4A6E" w14:textId="77777777" w:rsidR="00414CCE" w:rsidRDefault="00414CCE" w:rsidP="00AC6821">
            <w:pPr>
              <w:pStyle w:val="a5"/>
              <w:spacing w:after="0"/>
              <w:rPr>
                <w:sz w:val="18"/>
                <w:szCs w:val="18"/>
              </w:rPr>
            </w:pPr>
            <w:r>
              <w:rPr>
                <w:sz w:val="18"/>
                <w:szCs w:val="18"/>
              </w:rPr>
              <w:t>Код отпуска равен коду ежегодного отпуска, указанного в карточке сотрудника.</w:t>
            </w:r>
          </w:p>
          <w:p w14:paraId="6EC73EB1" w14:textId="77777777" w:rsidR="00414CCE" w:rsidRPr="0000784F" w:rsidRDefault="00414CCE" w:rsidP="00AC6821">
            <w:pPr>
              <w:pStyle w:val="a5"/>
              <w:spacing w:after="0"/>
              <w:rPr>
                <w:sz w:val="18"/>
                <w:szCs w:val="18"/>
              </w:rPr>
            </w:pPr>
            <w:r>
              <w:rPr>
                <w:sz w:val="18"/>
                <w:szCs w:val="18"/>
              </w:rPr>
              <w:t xml:space="preserve">Количество дней отпуска – проставляется </w:t>
            </w:r>
            <w:r w:rsidR="004F5659">
              <w:rPr>
                <w:sz w:val="18"/>
                <w:szCs w:val="18"/>
              </w:rPr>
              <w:t>сумма Остатков неиспользованных дней соответствующего кода отпуска (данные берутся из таблицы №2)</w:t>
            </w:r>
            <w:r w:rsidR="000B13C2">
              <w:rPr>
                <w:sz w:val="18"/>
                <w:szCs w:val="18"/>
              </w:rPr>
              <w:t xml:space="preserve"> за весь период работы сотрудника (за все рабочие года)</w:t>
            </w:r>
            <w:r w:rsidR="004F5659">
              <w:rPr>
                <w:sz w:val="18"/>
                <w:szCs w:val="18"/>
              </w:rPr>
              <w:t>.</w:t>
            </w:r>
          </w:p>
        </w:tc>
      </w:tr>
    </w:tbl>
    <w:p w14:paraId="28B2C3EC" w14:textId="77777777" w:rsidR="003C3A27" w:rsidRPr="003C3A27" w:rsidRDefault="003C3A27" w:rsidP="0074016F">
      <w:pPr>
        <w:pStyle w:val="a5"/>
      </w:pPr>
    </w:p>
    <w:p w14:paraId="6D130D13" w14:textId="77777777" w:rsidR="003C3A27" w:rsidRDefault="004F5659" w:rsidP="0074016F">
      <w:pPr>
        <w:pStyle w:val="a5"/>
      </w:pPr>
      <w:r>
        <w:t>Таблица №2. В данной таблице указываются данные по остатку неиспользованных дней отпуска отдельного сотрудника в разрезе периодов, за которые предоставляется отпуск (рабочий год).</w:t>
      </w:r>
    </w:p>
    <w:p w14:paraId="1E0FC2D1" w14:textId="4C90FE2D" w:rsidR="00F65692" w:rsidRPr="003C3A27" w:rsidRDefault="00F65692" w:rsidP="0074016F">
      <w:pPr>
        <w:pStyle w:val="a5"/>
      </w:pPr>
      <w:r>
        <w:lastRenderedPageBreak/>
        <w:t>Данная таблица заполняется в карточке сотрудника (внутренний документ Назначение) и на вкладке Баланс дней отпуска только отображается.</w:t>
      </w:r>
    </w:p>
    <w:tbl>
      <w:tblPr>
        <w:tblStyle w:val="af9"/>
        <w:tblW w:w="10201" w:type="dxa"/>
        <w:tblLayout w:type="fixed"/>
        <w:tblLook w:val="04A0" w:firstRow="1" w:lastRow="0" w:firstColumn="1" w:lastColumn="0" w:noHBand="0" w:noVBand="1"/>
      </w:tblPr>
      <w:tblGrid>
        <w:gridCol w:w="846"/>
        <w:gridCol w:w="850"/>
        <w:gridCol w:w="851"/>
        <w:gridCol w:w="992"/>
        <w:gridCol w:w="567"/>
        <w:gridCol w:w="851"/>
        <w:gridCol w:w="850"/>
        <w:gridCol w:w="992"/>
        <w:gridCol w:w="567"/>
        <w:gridCol w:w="851"/>
        <w:gridCol w:w="850"/>
        <w:gridCol w:w="1134"/>
      </w:tblGrid>
      <w:tr w:rsidR="00F65692" w:rsidRPr="00B36A16" w14:paraId="14C369BC" w14:textId="77777777" w:rsidTr="00F65692">
        <w:tc>
          <w:tcPr>
            <w:tcW w:w="10201" w:type="dxa"/>
            <w:gridSpan w:val="12"/>
          </w:tcPr>
          <w:p w14:paraId="66B3A4BA" w14:textId="77777777" w:rsidR="00F65692" w:rsidRPr="00B36A16" w:rsidRDefault="00F65692" w:rsidP="00F40E3A">
            <w:pPr>
              <w:rPr>
                <w:sz w:val="16"/>
                <w:szCs w:val="16"/>
              </w:rPr>
            </w:pPr>
            <w:r w:rsidRPr="00B36A16">
              <w:rPr>
                <w:sz w:val="16"/>
                <w:szCs w:val="16"/>
              </w:rPr>
              <w:t>ФИО сотрудника</w:t>
            </w:r>
          </w:p>
        </w:tc>
      </w:tr>
      <w:tr w:rsidR="00F65692" w:rsidRPr="00B36A16" w14:paraId="30664597" w14:textId="77777777" w:rsidTr="00F65692">
        <w:tc>
          <w:tcPr>
            <w:tcW w:w="846" w:type="dxa"/>
            <w:vMerge w:val="restart"/>
          </w:tcPr>
          <w:p w14:paraId="27BC15EF" w14:textId="77777777" w:rsidR="00F65692" w:rsidRPr="00B36A16" w:rsidRDefault="00F65692" w:rsidP="00F40E3A">
            <w:pPr>
              <w:jc w:val="center"/>
              <w:rPr>
                <w:sz w:val="16"/>
                <w:szCs w:val="16"/>
              </w:rPr>
            </w:pPr>
            <w:r w:rsidRPr="00B36A16">
              <w:rPr>
                <w:sz w:val="16"/>
                <w:szCs w:val="16"/>
              </w:rPr>
              <w:t>Период работы</w:t>
            </w:r>
            <w:r>
              <w:rPr>
                <w:sz w:val="16"/>
                <w:szCs w:val="16"/>
              </w:rPr>
              <w:t xml:space="preserve"> (рабочий год)</w:t>
            </w:r>
          </w:p>
        </w:tc>
        <w:tc>
          <w:tcPr>
            <w:tcW w:w="2693" w:type="dxa"/>
            <w:gridSpan w:val="3"/>
          </w:tcPr>
          <w:p w14:paraId="75A233FC" w14:textId="77777777" w:rsidR="00F65692" w:rsidRPr="00B36A16" w:rsidRDefault="00F65692" w:rsidP="00F40E3A">
            <w:pPr>
              <w:jc w:val="center"/>
              <w:rPr>
                <w:sz w:val="16"/>
                <w:szCs w:val="16"/>
              </w:rPr>
            </w:pPr>
            <w:r w:rsidRPr="00B36A16">
              <w:rPr>
                <w:sz w:val="16"/>
                <w:szCs w:val="16"/>
              </w:rPr>
              <w:t>Дни, исключаемые из отпускного стажа</w:t>
            </w:r>
          </w:p>
        </w:tc>
        <w:tc>
          <w:tcPr>
            <w:tcW w:w="3260" w:type="dxa"/>
            <w:gridSpan w:val="4"/>
          </w:tcPr>
          <w:p w14:paraId="6AB1334B" w14:textId="77777777" w:rsidR="00F65692" w:rsidRPr="00B36A16" w:rsidRDefault="00F65692" w:rsidP="00F40E3A">
            <w:pPr>
              <w:jc w:val="center"/>
              <w:rPr>
                <w:sz w:val="16"/>
                <w:szCs w:val="16"/>
              </w:rPr>
            </w:pPr>
            <w:r w:rsidRPr="00B36A16">
              <w:rPr>
                <w:sz w:val="16"/>
                <w:szCs w:val="16"/>
              </w:rPr>
              <w:t>Основной отпуск</w:t>
            </w:r>
          </w:p>
        </w:tc>
        <w:tc>
          <w:tcPr>
            <w:tcW w:w="3402" w:type="dxa"/>
            <w:gridSpan w:val="4"/>
          </w:tcPr>
          <w:p w14:paraId="2B09C20D" w14:textId="77777777" w:rsidR="00F65692" w:rsidRPr="00B36A16" w:rsidRDefault="00F65692" w:rsidP="00F40E3A">
            <w:pPr>
              <w:jc w:val="center"/>
              <w:rPr>
                <w:sz w:val="16"/>
                <w:szCs w:val="16"/>
              </w:rPr>
            </w:pPr>
            <w:r>
              <w:rPr>
                <w:sz w:val="16"/>
                <w:szCs w:val="16"/>
              </w:rPr>
              <w:t>Дополнительный отпуск (возможно несколько блоков)</w:t>
            </w:r>
          </w:p>
        </w:tc>
      </w:tr>
      <w:tr w:rsidR="00F65692" w:rsidRPr="00B36A16" w14:paraId="3E2E47C4" w14:textId="77777777" w:rsidTr="00F65692">
        <w:tc>
          <w:tcPr>
            <w:tcW w:w="846" w:type="dxa"/>
            <w:vMerge/>
          </w:tcPr>
          <w:p w14:paraId="5E8875AA" w14:textId="77777777" w:rsidR="00F65692" w:rsidRPr="00B36A16" w:rsidRDefault="00F65692" w:rsidP="00F40E3A">
            <w:pPr>
              <w:jc w:val="center"/>
              <w:rPr>
                <w:sz w:val="16"/>
                <w:szCs w:val="16"/>
              </w:rPr>
            </w:pPr>
          </w:p>
        </w:tc>
        <w:tc>
          <w:tcPr>
            <w:tcW w:w="850" w:type="dxa"/>
          </w:tcPr>
          <w:p w14:paraId="3416E35C" w14:textId="77777777" w:rsidR="00F65692" w:rsidRPr="00B36A16" w:rsidRDefault="00F65692" w:rsidP="00F40E3A">
            <w:pPr>
              <w:jc w:val="center"/>
              <w:rPr>
                <w:sz w:val="16"/>
                <w:szCs w:val="16"/>
              </w:rPr>
            </w:pPr>
            <w:r w:rsidRPr="00B36A16">
              <w:rPr>
                <w:sz w:val="16"/>
                <w:szCs w:val="16"/>
              </w:rPr>
              <w:t>Отпуск по уходу за ребенком</w:t>
            </w:r>
          </w:p>
        </w:tc>
        <w:tc>
          <w:tcPr>
            <w:tcW w:w="851" w:type="dxa"/>
          </w:tcPr>
          <w:p w14:paraId="6D1D09C6" w14:textId="77777777" w:rsidR="00F65692" w:rsidRPr="00B36A16" w:rsidRDefault="00F65692" w:rsidP="00F40E3A">
            <w:pPr>
              <w:jc w:val="center"/>
              <w:rPr>
                <w:sz w:val="16"/>
                <w:szCs w:val="16"/>
              </w:rPr>
            </w:pPr>
            <w:r w:rsidRPr="00B36A16">
              <w:rPr>
                <w:sz w:val="16"/>
                <w:szCs w:val="16"/>
              </w:rPr>
              <w:t>Отпуск без сохранения ЗП</w:t>
            </w:r>
          </w:p>
        </w:tc>
        <w:tc>
          <w:tcPr>
            <w:tcW w:w="992" w:type="dxa"/>
          </w:tcPr>
          <w:p w14:paraId="0E0CEA77" w14:textId="77777777" w:rsidR="00F65692" w:rsidRPr="00B36A16" w:rsidRDefault="00F65692" w:rsidP="00F40E3A">
            <w:pPr>
              <w:jc w:val="center"/>
              <w:rPr>
                <w:sz w:val="16"/>
                <w:szCs w:val="16"/>
              </w:rPr>
            </w:pPr>
            <w:r w:rsidRPr="00B36A16">
              <w:rPr>
                <w:sz w:val="16"/>
                <w:szCs w:val="16"/>
              </w:rPr>
              <w:t>Отстранение ст.76 ТК РФ</w:t>
            </w:r>
          </w:p>
        </w:tc>
        <w:tc>
          <w:tcPr>
            <w:tcW w:w="567" w:type="dxa"/>
            <w:vAlign w:val="center"/>
          </w:tcPr>
          <w:p w14:paraId="208BA2AF" w14:textId="77777777" w:rsidR="00F65692" w:rsidRPr="00B36A16" w:rsidRDefault="00F65692" w:rsidP="00F40E3A">
            <w:pPr>
              <w:jc w:val="center"/>
              <w:rPr>
                <w:sz w:val="16"/>
                <w:szCs w:val="16"/>
              </w:rPr>
            </w:pPr>
            <w:r w:rsidRPr="00B36A16">
              <w:rPr>
                <w:sz w:val="16"/>
                <w:szCs w:val="16"/>
              </w:rPr>
              <w:t>код</w:t>
            </w:r>
          </w:p>
        </w:tc>
        <w:tc>
          <w:tcPr>
            <w:tcW w:w="851" w:type="dxa"/>
            <w:vAlign w:val="center"/>
          </w:tcPr>
          <w:p w14:paraId="27ECEA0B" w14:textId="77777777" w:rsidR="00F65692" w:rsidRPr="00B36A16" w:rsidRDefault="00F65692" w:rsidP="00F40E3A">
            <w:pPr>
              <w:jc w:val="center"/>
              <w:rPr>
                <w:sz w:val="16"/>
                <w:szCs w:val="16"/>
              </w:rPr>
            </w:pPr>
            <w:r w:rsidRPr="00B36A16">
              <w:rPr>
                <w:sz w:val="16"/>
                <w:szCs w:val="16"/>
              </w:rPr>
              <w:t>Кол-во дней (норма)</w:t>
            </w:r>
          </w:p>
        </w:tc>
        <w:tc>
          <w:tcPr>
            <w:tcW w:w="850" w:type="dxa"/>
            <w:vAlign w:val="center"/>
          </w:tcPr>
          <w:p w14:paraId="46DB7300" w14:textId="77777777" w:rsidR="00F65692" w:rsidRPr="00B36A16" w:rsidRDefault="00F65692" w:rsidP="00F40E3A">
            <w:pPr>
              <w:jc w:val="center"/>
              <w:rPr>
                <w:sz w:val="16"/>
                <w:szCs w:val="16"/>
              </w:rPr>
            </w:pPr>
            <w:r w:rsidRPr="00B36A16">
              <w:rPr>
                <w:sz w:val="16"/>
                <w:szCs w:val="16"/>
              </w:rPr>
              <w:t>Кол-во дней использовано</w:t>
            </w:r>
          </w:p>
        </w:tc>
        <w:tc>
          <w:tcPr>
            <w:tcW w:w="992" w:type="dxa"/>
            <w:vAlign w:val="center"/>
          </w:tcPr>
          <w:p w14:paraId="6BD79A05" w14:textId="77777777" w:rsidR="00F65692" w:rsidRPr="00B36A16" w:rsidRDefault="00F65692" w:rsidP="00F40E3A">
            <w:pPr>
              <w:jc w:val="center"/>
              <w:rPr>
                <w:sz w:val="16"/>
                <w:szCs w:val="16"/>
              </w:rPr>
            </w:pPr>
            <w:r w:rsidRPr="00B36A16">
              <w:rPr>
                <w:sz w:val="16"/>
                <w:szCs w:val="16"/>
              </w:rPr>
              <w:t>Остаток неис-пользованных дней</w:t>
            </w:r>
          </w:p>
        </w:tc>
        <w:tc>
          <w:tcPr>
            <w:tcW w:w="567" w:type="dxa"/>
            <w:vAlign w:val="center"/>
          </w:tcPr>
          <w:p w14:paraId="493C958C" w14:textId="77777777" w:rsidR="00F65692" w:rsidRPr="00D4743A" w:rsidRDefault="00F65692" w:rsidP="00F40E3A">
            <w:pPr>
              <w:jc w:val="center"/>
              <w:rPr>
                <w:sz w:val="16"/>
                <w:szCs w:val="16"/>
              </w:rPr>
            </w:pPr>
            <w:r w:rsidRPr="00D4743A">
              <w:rPr>
                <w:sz w:val="16"/>
                <w:szCs w:val="16"/>
              </w:rPr>
              <w:t>код</w:t>
            </w:r>
          </w:p>
        </w:tc>
        <w:tc>
          <w:tcPr>
            <w:tcW w:w="851" w:type="dxa"/>
            <w:vAlign w:val="center"/>
          </w:tcPr>
          <w:p w14:paraId="3441ECB5" w14:textId="77777777" w:rsidR="00F65692" w:rsidRPr="00D4743A" w:rsidRDefault="00F65692" w:rsidP="00F40E3A">
            <w:pPr>
              <w:jc w:val="center"/>
              <w:rPr>
                <w:sz w:val="16"/>
                <w:szCs w:val="16"/>
              </w:rPr>
            </w:pPr>
            <w:r w:rsidRPr="00D4743A">
              <w:rPr>
                <w:sz w:val="16"/>
                <w:szCs w:val="16"/>
              </w:rPr>
              <w:t>Кол-во дней (норма)</w:t>
            </w:r>
          </w:p>
        </w:tc>
        <w:tc>
          <w:tcPr>
            <w:tcW w:w="850" w:type="dxa"/>
            <w:vAlign w:val="center"/>
          </w:tcPr>
          <w:p w14:paraId="6022B537" w14:textId="77777777" w:rsidR="00F65692" w:rsidRPr="00D4743A" w:rsidRDefault="00F65692" w:rsidP="00F40E3A">
            <w:pPr>
              <w:jc w:val="center"/>
              <w:rPr>
                <w:sz w:val="16"/>
                <w:szCs w:val="16"/>
              </w:rPr>
            </w:pPr>
            <w:r w:rsidRPr="00D4743A">
              <w:rPr>
                <w:sz w:val="16"/>
                <w:szCs w:val="16"/>
              </w:rPr>
              <w:t>Кол-во дней использовано</w:t>
            </w:r>
          </w:p>
        </w:tc>
        <w:tc>
          <w:tcPr>
            <w:tcW w:w="1134" w:type="dxa"/>
            <w:vAlign w:val="center"/>
          </w:tcPr>
          <w:p w14:paraId="2E8EFA8A" w14:textId="77777777" w:rsidR="00F65692" w:rsidRPr="00D4743A" w:rsidRDefault="00F65692" w:rsidP="00F40E3A">
            <w:pPr>
              <w:jc w:val="center"/>
              <w:rPr>
                <w:sz w:val="16"/>
                <w:szCs w:val="16"/>
              </w:rPr>
            </w:pPr>
            <w:r w:rsidRPr="00D4743A">
              <w:rPr>
                <w:sz w:val="16"/>
                <w:szCs w:val="16"/>
              </w:rPr>
              <w:t>Остаток неис</w:t>
            </w:r>
            <w:r>
              <w:rPr>
                <w:sz w:val="16"/>
                <w:szCs w:val="16"/>
              </w:rPr>
              <w:t>-</w:t>
            </w:r>
            <w:r w:rsidRPr="00D4743A">
              <w:rPr>
                <w:sz w:val="16"/>
                <w:szCs w:val="16"/>
              </w:rPr>
              <w:t>пользованных дней</w:t>
            </w:r>
          </w:p>
        </w:tc>
      </w:tr>
      <w:tr w:rsidR="00F65692" w:rsidRPr="00B36A16" w14:paraId="057D8339" w14:textId="77777777" w:rsidTr="00F65692">
        <w:tc>
          <w:tcPr>
            <w:tcW w:w="846" w:type="dxa"/>
          </w:tcPr>
          <w:p w14:paraId="1083F68F" w14:textId="77777777" w:rsidR="00F65692" w:rsidRPr="00B36A16" w:rsidRDefault="00F65692" w:rsidP="00F40E3A">
            <w:pPr>
              <w:jc w:val="center"/>
              <w:rPr>
                <w:sz w:val="18"/>
                <w:szCs w:val="18"/>
              </w:rPr>
            </w:pPr>
          </w:p>
        </w:tc>
        <w:tc>
          <w:tcPr>
            <w:tcW w:w="850" w:type="dxa"/>
          </w:tcPr>
          <w:p w14:paraId="319682F3" w14:textId="77777777" w:rsidR="00F65692" w:rsidRPr="00B36A16" w:rsidRDefault="00F65692" w:rsidP="00F40E3A">
            <w:pPr>
              <w:jc w:val="center"/>
              <w:rPr>
                <w:sz w:val="18"/>
                <w:szCs w:val="18"/>
              </w:rPr>
            </w:pPr>
          </w:p>
        </w:tc>
        <w:tc>
          <w:tcPr>
            <w:tcW w:w="851" w:type="dxa"/>
          </w:tcPr>
          <w:p w14:paraId="762A6430" w14:textId="77777777" w:rsidR="00F65692" w:rsidRPr="00B36A16" w:rsidRDefault="00F65692" w:rsidP="00F40E3A">
            <w:pPr>
              <w:jc w:val="center"/>
              <w:rPr>
                <w:sz w:val="18"/>
                <w:szCs w:val="18"/>
              </w:rPr>
            </w:pPr>
          </w:p>
        </w:tc>
        <w:tc>
          <w:tcPr>
            <w:tcW w:w="992" w:type="dxa"/>
          </w:tcPr>
          <w:p w14:paraId="53528351" w14:textId="77777777" w:rsidR="00F65692" w:rsidRPr="00B36A16" w:rsidRDefault="00F65692" w:rsidP="00F40E3A">
            <w:pPr>
              <w:jc w:val="center"/>
              <w:rPr>
                <w:sz w:val="18"/>
                <w:szCs w:val="18"/>
              </w:rPr>
            </w:pPr>
          </w:p>
        </w:tc>
        <w:tc>
          <w:tcPr>
            <w:tcW w:w="567" w:type="dxa"/>
          </w:tcPr>
          <w:p w14:paraId="1F849A43" w14:textId="77777777" w:rsidR="00F65692" w:rsidRPr="00B36A16" w:rsidRDefault="00F65692" w:rsidP="00F40E3A">
            <w:pPr>
              <w:jc w:val="center"/>
              <w:rPr>
                <w:sz w:val="18"/>
                <w:szCs w:val="18"/>
              </w:rPr>
            </w:pPr>
          </w:p>
        </w:tc>
        <w:tc>
          <w:tcPr>
            <w:tcW w:w="851" w:type="dxa"/>
          </w:tcPr>
          <w:p w14:paraId="3D1EBC08" w14:textId="77777777" w:rsidR="00F65692" w:rsidRPr="00B36A16" w:rsidRDefault="00F65692" w:rsidP="00F40E3A">
            <w:pPr>
              <w:jc w:val="center"/>
              <w:rPr>
                <w:sz w:val="18"/>
                <w:szCs w:val="18"/>
              </w:rPr>
            </w:pPr>
          </w:p>
        </w:tc>
        <w:tc>
          <w:tcPr>
            <w:tcW w:w="850" w:type="dxa"/>
          </w:tcPr>
          <w:p w14:paraId="5F204184" w14:textId="77777777" w:rsidR="00F65692" w:rsidRPr="00B36A16" w:rsidRDefault="00F65692" w:rsidP="00F40E3A">
            <w:pPr>
              <w:jc w:val="center"/>
              <w:rPr>
                <w:sz w:val="18"/>
                <w:szCs w:val="18"/>
              </w:rPr>
            </w:pPr>
          </w:p>
        </w:tc>
        <w:tc>
          <w:tcPr>
            <w:tcW w:w="992" w:type="dxa"/>
          </w:tcPr>
          <w:p w14:paraId="737E5126" w14:textId="77777777" w:rsidR="00F65692" w:rsidRPr="00B36A16" w:rsidRDefault="00F65692" w:rsidP="00F40E3A">
            <w:pPr>
              <w:jc w:val="center"/>
              <w:rPr>
                <w:sz w:val="18"/>
                <w:szCs w:val="18"/>
              </w:rPr>
            </w:pPr>
          </w:p>
        </w:tc>
        <w:tc>
          <w:tcPr>
            <w:tcW w:w="567" w:type="dxa"/>
          </w:tcPr>
          <w:p w14:paraId="4FFC03BC" w14:textId="77777777" w:rsidR="00F65692" w:rsidRPr="00B36A16" w:rsidRDefault="00F65692" w:rsidP="00F40E3A">
            <w:pPr>
              <w:jc w:val="center"/>
              <w:rPr>
                <w:sz w:val="18"/>
                <w:szCs w:val="18"/>
              </w:rPr>
            </w:pPr>
          </w:p>
        </w:tc>
        <w:tc>
          <w:tcPr>
            <w:tcW w:w="851" w:type="dxa"/>
          </w:tcPr>
          <w:p w14:paraId="1228108D" w14:textId="77777777" w:rsidR="00F65692" w:rsidRPr="00B36A16" w:rsidRDefault="00F65692" w:rsidP="00F40E3A">
            <w:pPr>
              <w:jc w:val="center"/>
              <w:rPr>
                <w:sz w:val="18"/>
                <w:szCs w:val="18"/>
              </w:rPr>
            </w:pPr>
          </w:p>
        </w:tc>
        <w:tc>
          <w:tcPr>
            <w:tcW w:w="850" w:type="dxa"/>
          </w:tcPr>
          <w:p w14:paraId="260FAF1E" w14:textId="77777777" w:rsidR="00F65692" w:rsidRPr="00B36A16" w:rsidRDefault="00F65692" w:rsidP="00F40E3A">
            <w:pPr>
              <w:jc w:val="center"/>
              <w:rPr>
                <w:sz w:val="18"/>
                <w:szCs w:val="18"/>
              </w:rPr>
            </w:pPr>
          </w:p>
        </w:tc>
        <w:tc>
          <w:tcPr>
            <w:tcW w:w="1134" w:type="dxa"/>
          </w:tcPr>
          <w:p w14:paraId="42BDC6B9" w14:textId="77777777" w:rsidR="00F65692" w:rsidRPr="00B36A16" w:rsidRDefault="00F65692" w:rsidP="00F40E3A">
            <w:pPr>
              <w:jc w:val="center"/>
              <w:rPr>
                <w:sz w:val="18"/>
                <w:szCs w:val="18"/>
              </w:rPr>
            </w:pPr>
          </w:p>
        </w:tc>
      </w:tr>
      <w:tr w:rsidR="00F65692" w:rsidRPr="00B36A16" w14:paraId="6786595D" w14:textId="77777777" w:rsidTr="00F65692">
        <w:tc>
          <w:tcPr>
            <w:tcW w:w="846" w:type="dxa"/>
          </w:tcPr>
          <w:p w14:paraId="3B1FD748" w14:textId="77777777" w:rsidR="00F65692" w:rsidRPr="00B36A16" w:rsidRDefault="00F65692" w:rsidP="00F40E3A">
            <w:pPr>
              <w:jc w:val="center"/>
              <w:rPr>
                <w:sz w:val="18"/>
                <w:szCs w:val="18"/>
              </w:rPr>
            </w:pPr>
          </w:p>
        </w:tc>
        <w:tc>
          <w:tcPr>
            <w:tcW w:w="850" w:type="dxa"/>
          </w:tcPr>
          <w:p w14:paraId="4F92BA20" w14:textId="77777777" w:rsidR="00F65692" w:rsidRPr="00B36A16" w:rsidRDefault="00F65692" w:rsidP="00F40E3A">
            <w:pPr>
              <w:jc w:val="center"/>
              <w:rPr>
                <w:sz w:val="18"/>
                <w:szCs w:val="18"/>
              </w:rPr>
            </w:pPr>
          </w:p>
        </w:tc>
        <w:tc>
          <w:tcPr>
            <w:tcW w:w="851" w:type="dxa"/>
          </w:tcPr>
          <w:p w14:paraId="4AFB36B7" w14:textId="77777777" w:rsidR="00F65692" w:rsidRPr="00B36A16" w:rsidRDefault="00F65692" w:rsidP="00F40E3A">
            <w:pPr>
              <w:jc w:val="center"/>
              <w:rPr>
                <w:sz w:val="18"/>
                <w:szCs w:val="18"/>
              </w:rPr>
            </w:pPr>
          </w:p>
        </w:tc>
        <w:tc>
          <w:tcPr>
            <w:tcW w:w="992" w:type="dxa"/>
          </w:tcPr>
          <w:p w14:paraId="226EE333" w14:textId="77777777" w:rsidR="00F65692" w:rsidRPr="00B36A16" w:rsidRDefault="00F65692" w:rsidP="00F40E3A">
            <w:pPr>
              <w:jc w:val="center"/>
              <w:rPr>
                <w:sz w:val="18"/>
                <w:szCs w:val="18"/>
              </w:rPr>
            </w:pPr>
          </w:p>
        </w:tc>
        <w:tc>
          <w:tcPr>
            <w:tcW w:w="567" w:type="dxa"/>
          </w:tcPr>
          <w:p w14:paraId="130ED167" w14:textId="77777777" w:rsidR="00F65692" w:rsidRPr="00B36A16" w:rsidRDefault="00F65692" w:rsidP="00F40E3A">
            <w:pPr>
              <w:jc w:val="center"/>
              <w:rPr>
                <w:sz w:val="18"/>
                <w:szCs w:val="18"/>
              </w:rPr>
            </w:pPr>
          </w:p>
        </w:tc>
        <w:tc>
          <w:tcPr>
            <w:tcW w:w="851" w:type="dxa"/>
          </w:tcPr>
          <w:p w14:paraId="3A8426E6" w14:textId="77777777" w:rsidR="00F65692" w:rsidRPr="00B36A16" w:rsidRDefault="00F65692" w:rsidP="00F40E3A">
            <w:pPr>
              <w:jc w:val="center"/>
              <w:rPr>
                <w:sz w:val="18"/>
                <w:szCs w:val="18"/>
              </w:rPr>
            </w:pPr>
          </w:p>
        </w:tc>
        <w:tc>
          <w:tcPr>
            <w:tcW w:w="850" w:type="dxa"/>
          </w:tcPr>
          <w:p w14:paraId="7AD50E28" w14:textId="77777777" w:rsidR="00F65692" w:rsidRPr="00B36A16" w:rsidRDefault="00F65692" w:rsidP="00F40E3A">
            <w:pPr>
              <w:jc w:val="center"/>
              <w:rPr>
                <w:sz w:val="18"/>
                <w:szCs w:val="18"/>
              </w:rPr>
            </w:pPr>
          </w:p>
        </w:tc>
        <w:tc>
          <w:tcPr>
            <w:tcW w:w="992" w:type="dxa"/>
          </w:tcPr>
          <w:p w14:paraId="5A8D151B" w14:textId="77777777" w:rsidR="00F65692" w:rsidRPr="00B36A16" w:rsidRDefault="00F65692" w:rsidP="00F40E3A">
            <w:pPr>
              <w:jc w:val="center"/>
              <w:rPr>
                <w:sz w:val="18"/>
                <w:szCs w:val="18"/>
              </w:rPr>
            </w:pPr>
          </w:p>
        </w:tc>
        <w:tc>
          <w:tcPr>
            <w:tcW w:w="567" w:type="dxa"/>
          </w:tcPr>
          <w:p w14:paraId="716FA152" w14:textId="77777777" w:rsidR="00F65692" w:rsidRPr="00B36A16" w:rsidRDefault="00F65692" w:rsidP="00F40E3A">
            <w:pPr>
              <w:jc w:val="center"/>
              <w:rPr>
                <w:sz w:val="18"/>
                <w:szCs w:val="18"/>
              </w:rPr>
            </w:pPr>
          </w:p>
        </w:tc>
        <w:tc>
          <w:tcPr>
            <w:tcW w:w="851" w:type="dxa"/>
          </w:tcPr>
          <w:p w14:paraId="628CB1EF" w14:textId="77777777" w:rsidR="00F65692" w:rsidRPr="00B36A16" w:rsidRDefault="00F65692" w:rsidP="00F40E3A">
            <w:pPr>
              <w:jc w:val="center"/>
              <w:rPr>
                <w:sz w:val="18"/>
                <w:szCs w:val="18"/>
              </w:rPr>
            </w:pPr>
          </w:p>
        </w:tc>
        <w:tc>
          <w:tcPr>
            <w:tcW w:w="850" w:type="dxa"/>
          </w:tcPr>
          <w:p w14:paraId="4A93146F" w14:textId="77777777" w:rsidR="00F65692" w:rsidRPr="00B36A16" w:rsidRDefault="00F65692" w:rsidP="00F40E3A">
            <w:pPr>
              <w:jc w:val="center"/>
              <w:rPr>
                <w:sz w:val="18"/>
                <w:szCs w:val="18"/>
              </w:rPr>
            </w:pPr>
          </w:p>
        </w:tc>
        <w:tc>
          <w:tcPr>
            <w:tcW w:w="1134" w:type="dxa"/>
          </w:tcPr>
          <w:p w14:paraId="0783D4C6" w14:textId="77777777" w:rsidR="00F65692" w:rsidRPr="00B36A16" w:rsidRDefault="00F65692" w:rsidP="00F40E3A">
            <w:pPr>
              <w:jc w:val="center"/>
              <w:rPr>
                <w:sz w:val="18"/>
                <w:szCs w:val="18"/>
              </w:rPr>
            </w:pPr>
          </w:p>
        </w:tc>
      </w:tr>
      <w:tr w:rsidR="00F65692" w:rsidRPr="00B36A16" w14:paraId="44F2A3D7" w14:textId="77777777" w:rsidTr="00F65692">
        <w:tc>
          <w:tcPr>
            <w:tcW w:w="846" w:type="dxa"/>
          </w:tcPr>
          <w:p w14:paraId="281F2FC9" w14:textId="77777777" w:rsidR="00F65692" w:rsidRPr="00B36A16" w:rsidRDefault="00F65692" w:rsidP="00F40E3A">
            <w:pPr>
              <w:rPr>
                <w:sz w:val="18"/>
                <w:szCs w:val="18"/>
              </w:rPr>
            </w:pPr>
          </w:p>
        </w:tc>
        <w:tc>
          <w:tcPr>
            <w:tcW w:w="850" w:type="dxa"/>
          </w:tcPr>
          <w:p w14:paraId="4F78F42E" w14:textId="77777777" w:rsidR="00F65692" w:rsidRPr="00B36A16" w:rsidRDefault="00F65692" w:rsidP="00F40E3A">
            <w:pPr>
              <w:rPr>
                <w:sz w:val="18"/>
                <w:szCs w:val="18"/>
              </w:rPr>
            </w:pPr>
          </w:p>
        </w:tc>
        <w:tc>
          <w:tcPr>
            <w:tcW w:w="851" w:type="dxa"/>
          </w:tcPr>
          <w:p w14:paraId="6E3C7175" w14:textId="77777777" w:rsidR="00F65692" w:rsidRPr="00B36A16" w:rsidRDefault="00F65692" w:rsidP="00F40E3A">
            <w:pPr>
              <w:rPr>
                <w:sz w:val="18"/>
                <w:szCs w:val="18"/>
              </w:rPr>
            </w:pPr>
          </w:p>
        </w:tc>
        <w:tc>
          <w:tcPr>
            <w:tcW w:w="992" w:type="dxa"/>
          </w:tcPr>
          <w:p w14:paraId="1FD99329" w14:textId="77777777" w:rsidR="00F65692" w:rsidRPr="00B36A16" w:rsidRDefault="00F65692" w:rsidP="00F40E3A">
            <w:pPr>
              <w:rPr>
                <w:sz w:val="18"/>
                <w:szCs w:val="18"/>
              </w:rPr>
            </w:pPr>
          </w:p>
        </w:tc>
        <w:tc>
          <w:tcPr>
            <w:tcW w:w="567" w:type="dxa"/>
          </w:tcPr>
          <w:p w14:paraId="78EF56E5" w14:textId="77777777" w:rsidR="00F65692" w:rsidRPr="00B36A16" w:rsidRDefault="00F65692" w:rsidP="00F40E3A">
            <w:pPr>
              <w:rPr>
                <w:sz w:val="18"/>
                <w:szCs w:val="18"/>
              </w:rPr>
            </w:pPr>
          </w:p>
        </w:tc>
        <w:tc>
          <w:tcPr>
            <w:tcW w:w="851" w:type="dxa"/>
          </w:tcPr>
          <w:p w14:paraId="10E58894" w14:textId="77777777" w:rsidR="00F65692" w:rsidRPr="00B36A16" w:rsidRDefault="00F65692" w:rsidP="00F40E3A">
            <w:pPr>
              <w:rPr>
                <w:sz w:val="18"/>
                <w:szCs w:val="18"/>
              </w:rPr>
            </w:pPr>
          </w:p>
        </w:tc>
        <w:tc>
          <w:tcPr>
            <w:tcW w:w="850" w:type="dxa"/>
          </w:tcPr>
          <w:p w14:paraId="50B55322" w14:textId="77777777" w:rsidR="00F65692" w:rsidRPr="00B36A16" w:rsidRDefault="00F65692" w:rsidP="00F40E3A">
            <w:pPr>
              <w:rPr>
                <w:sz w:val="18"/>
                <w:szCs w:val="18"/>
              </w:rPr>
            </w:pPr>
          </w:p>
        </w:tc>
        <w:tc>
          <w:tcPr>
            <w:tcW w:w="992" w:type="dxa"/>
          </w:tcPr>
          <w:p w14:paraId="57431020" w14:textId="77777777" w:rsidR="00F65692" w:rsidRPr="00B36A16" w:rsidRDefault="00F65692" w:rsidP="00F40E3A">
            <w:pPr>
              <w:rPr>
                <w:sz w:val="18"/>
                <w:szCs w:val="18"/>
              </w:rPr>
            </w:pPr>
          </w:p>
        </w:tc>
        <w:tc>
          <w:tcPr>
            <w:tcW w:w="567" w:type="dxa"/>
          </w:tcPr>
          <w:p w14:paraId="42CE6E1F" w14:textId="77777777" w:rsidR="00F65692" w:rsidRPr="00B36A16" w:rsidRDefault="00F65692" w:rsidP="00F40E3A">
            <w:pPr>
              <w:rPr>
                <w:sz w:val="18"/>
                <w:szCs w:val="18"/>
              </w:rPr>
            </w:pPr>
          </w:p>
        </w:tc>
        <w:tc>
          <w:tcPr>
            <w:tcW w:w="851" w:type="dxa"/>
          </w:tcPr>
          <w:p w14:paraId="04637495" w14:textId="77777777" w:rsidR="00F65692" w:rsidRPr="00B36A16" w:rsidRDefault="00F65692" w:rsidP="00F40E3A">
            <w:pPr>
              <w:rPr>
                <w:sz w:val="18"/>
                <w:szCs w:val="18"/>
              </w:rPr>
            </w:pPr>
          </w:p>
        </w:tc>
        <w:tc>
          <w:tcPr>
            <w:tcW w:w="850" w:type="dxa"/>
          </w:tcPr>
          <w:p w14:paraId="767C1905" w14:textId="77777777" w:rsidR="00F65692" w:rsidRPr="00B36A16" w:rsidRDefault="00F65692" w:rsidP="00F40E3A">
            <w:pPr>
              <w:rPr>
                <w:sz w:val="18"/>
                <w:szCs w:val="18"/>
              </w:rPr>
            </w:pPr>
          </w:p>
        </w:tc>
        <w:tc>
          <w:tcPr>
            <w:tcW w:w="1134" w:type="dxa"/>
          </w:tcPr>
          <w:p w14:paraId="11D8CB0E" w14:textId="77777777" w:rsidR="00F65692" w:rsidRPr="00B36A16" w:rsidRDefault="00F65692" w:rsidP="00F40E3A">
            <w:pPr>
              <w:rPr>
                <w:sz w:val="18"/>
                <w:szCs w:val="18"/>
              </w:rPr>
            </w:pPr>
          </w:p>
        </w:tc>
      </w:tr>
    </w:tbl>
    <w:p w14:paraId="7A401A7A" w14:textId="77777777" w:rsidR="00555125" w:rsidRDefault="00555125" w:rsidP="0074016F">
      <w:pPr>
        <w:pStyle w:val="a5"/>
      </w:pPr>
    </w:p>
    <w:p w14:paraId="0844AB77" w14:textId="58A2D0E2" w:rsidR="00FA3FDD" w:rsidRDefault="00FA3FDD" w:rsidP="00FA3FDD">
      <w:pPr>
        <w:pStyle w:val="1-"/>
        <w:numPr>
          <w:ilvl w:val="0"/>
          <w:numId w:val="0"/>
        </w:numPr>
      </w:pPr>
      <w:r>
        <w:t>При сохранении документа Приказ О предоставлении отпуска данные вносятся в карточку сотрудника (</w:t>
      </w:r>
      <w:r w:rsidR="00F65692">
        <w:t xml:space="preserve">внутренний документ Назначение) и учитываются при формировании </w:t>
      </w:r>
      <w:r>
        <w:t>Личн</w:t>
      </w:r>
      <w:r w:rsidR="00F65692">
        <w:t>ой карточки</w:t>
      </w:r>
      <w:r>
        <w:t xml:space="preserve"> работника.</w:t>
      </w:r>
    </w:p>
    <w:p w14:paraId="4D72B27F" w14:textId="77777777" w:rsidR="005E08C3" w:rsidRDefault="005E08C3" w:rsidP="00FA3FDD">
      <w:pPr>
        <w:pStyle w:val="1-"/>
        <w:numPr>
          <w:ilvl w:val="0"/>
          <w:numId w:val="0"/>
        </w:numPr>
      </w:pPr>
      <w:r>
        <w:t>Если на предприятии ведется График отпусков, то данные о предоставлении отпуска вносятся в График отпусков (графа 7 Фактическая дата отпуска).</w:t>
      </w:r>
    </w:p>
    <w:p w14:paraId="606A5AB7" w14:textId="76B7D34A" w:rsidR="00C87CA0" w:rsidRDefault="00311AF8" w:rsidP="0074016F">
      <w:pPr>
        <w:pStyle w:val="a5"/>
      </w:pPr>
      <w:r>
        <w:t>При формировании Графика учета рабочего времени и/или Табеля учета рабочего времени вносятся данный об отсутствии сотрудника (нахождении сотрудника в отпуске)</w:t>
      </w:r>
      <w:r w:rsidR="006133DD">
        <w:t xml:space="preserve"> в установленный период</w:t>
      </w:r>
      <w:r>
        <w:t>. Данные вносятся в соответствии с указанным</w:t>
      </w:r>
      <w:r w:rsidR="006133DD">
        <w:t xml:space="preserve"> в приказе Условным обозначением отпуска.</w:t>
      </w:r>
    </w:p>
    <w:p w14:paraId="6B26FD1D" w14:textId="77777777" w:rsidR="00C87CA0" w:rsidRDefault="00C87CA0" w:rsidP="0074016F">
      <w:pPr>
        <w:pStyle w:val="a5"/>
      </w:pPr>
    </w:p>
    <w:p w14:paraId="443689CE" w14:textId="2136D608" w:rsidR="004F5659" w:rsidRDefault="00286A83" w:rsidP="0074016F">
      <w:pPr>
        <w:pStyle w:val="a5"/>
      </w:pPr>
      <w:r>
        <w:t xml:space="preserve">В документе Приказ о предоставлении отпуска необходимо предусмотреть </w:t>
      </w:r>
      <w:r w:rsidR="009C3A0A">
        <w:t>наличие флагов «Учебный отпуск»,</w:t>
      </w:r>
      <w:r>
        <w:t xml:space="preserve"> «Отпуск без сохранения з/п»</w:t>
      </w:r>
      <w:r w:rsidR="009C3A0A">
        <w:t>, «Отпуск по уходу за ребенком»</w:t>
      </w:r>
      <w:r>
        <w:t xml:space="preserve">. </w:t>
      </w:r>
    </w:p>
    <w:p w14:paraId="793461DD" w14:textId="77777777" w:rsidR="00F65692" w:rsidRDefault="00F65692" w:rsidP="0074016F">
      <w:pPr>
        <w:pStyle w:val="a5"/>
      </w:pPr>
    </w:p>
    <w:p w14:paraId="7B516B3D" w14:textId="77777777" w:rsidR="00286A83" w:rsidRDefault="00286A83" w:rsidP="0074016F">
      <w:pPr>
        <w:pStyle w:val="a5"/>
      </w:pPr>
      <w:r>
        <w:t xml:space="preserve">Если возникает необходимость предоставления сотруднику оплачиваемого либо неоплачиваемого учебного отпуска, пользователь устанавливает флаг «Учебный отпуск». </w:t>
      </w:r>
    </w:p>
    <w:p w14:paraId="7D8C0755" w14:textId="77777777" w:rsidR="00027EBC" w:rsidRDefault="00027EBC" w:rsidP="00027EBC">
      <w:pPr>
        <w:pStyle w:val="a5"/>
      </w:pPr>
      <w:r w:rsidRPr="00027EBC">
        <w:rPr>
          <w:b/>
          <w:i/>
        </w:rPr>
        <w:t>При наличии установленного флага «Учебный отпуск»</w:t>
      </w:r>
      <w:r>
        <w:t xml:space="preserve"> табличная часть в</w:t>
      </w:r>
      <w:r w:rsidRPr="005A2134">
        <w:rPr>
          <w:i/>
        </w:rPr>
        <w:t>кладк</w:t>
      </w:r>
      <w:r>
        <w:rPr>
          <w:i/>
        </w:rPr>
        <w:t>и</w:t>
      </w:r>
      <w:r w:rsidRPr="005A2134">
        <w:rPr>
          <w:i/>
        </w:rPr>
        <w:t xml:space="preserve"> </w:t>
      </w:r>
      <w:r>
        <w:rPr>
          <w:i/>
        </w:rPr>
        <w:t>Предоставление отпуска</w:t>
      </w:r>
      <w:r>
        <w:t xml:space="preserve"> содержит следующие поля:</w:t>
      </w:r>
    </w:p>
    <w:p w14:paraId="0002319B" w14:textId="77777777" w:rsidR="00027EBC" w:rsidRDefault="00027EBC" w:rsidP="00027EBC">
      <w:pPr>
        <w:pStyle w:val="1-"/>
      </w:pPr>
      <w:r>
        <w:t>№ п/п – порядковый номер строки;</w:t>
      </w:r>
    </w:p>
    <w:p w14:paraId="6F35C62C" w14:textId="77777777" w:rsidR="00027EBC" w:rsidRDefault="00027EBC" w:rsidP="00027EBC">
      <w:pPr>
        <w:pStyle w:val="1-"/>
      </w:pPr>
      <w:r>
        <w:t>Сотрудник – ФИО сотрудника. Выбор из справочника Сотрудники;</w:t>
      </w:r>
    </w:p>
    <w:p w14:paraId="7D006F08" w14:textId="77777777" w:rsidR="00027EBC" w:rsidRDefault="00027EBC" w:rsidP="00027EBC">
      <w:pPr>
        <w:pStyle w:val="1-"/>
      </w:pPr>
      <w:r>
        <w:t>Табельный номер -</w:t>
      </w:r>
      <w:r w:rsidRPr="006C3A27">
        <w:t xml:space="preserve"> </w:t>
      </w:r>
      <w:r>
        <w:t>указывается табельный номер сотрудника;</w:t>
      </w:r>
    </w:p>
    <w:p w14:paraId="14B08703" w14:textId="77777777" w:rsidR="00027EBC" w:rsidRDefault="00027EBC" w:rsidP="00027EBC">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5338305E" w14:textId="1898B36A" w:rsidR="00027EBC" w:rsidRDefault="00027EBC" w:rsidP="00027EBC">
      <w:pPr>
        <w:pStyle w:val="1-"/>
      </w:pPr>
      <w:r>
        <w:t>Период работы – указывается период работы сотрудника. Начало периода - дата начала работы, окончание периода – дата увольнения сотрудника</w:t>
      </w:r>
      <w:r w:rsidR="0095378A">
        <w:t>. Поле не доступно для редактирования</w:t>
      </w:r>
      <w:r>
        <w:t>;</w:t>
      </w:r>
    </w:p>
    <w:p w14:paraId="2DA45B6B" w14:textId="77777777" w:rsidR="00027EBC" w:rsidRDefault="00027EBC" w:rsidP="00027EBC">
      <w:pPr>
        <w:pStyle w:val="1-"/>
      </w:pPr>
      <w:r>
        <w:t>Учебный отпуск – указываются данные об учебном отпуске сотрудника. Данные вводятся пользователем вручную. Данные об учебном отпуске содержат:</w:t>
      </w:r>
    </w:p>
    <w:p w14:paraId="1553E679" w14:textId="77777777" w:rsidR="00027EBC" w:rsidRDefault="00027EBC" w:rsidP="00027EBC">
      <w:pPr>
        <w:pStyle w:val="2-"/>
      </w:pPr>
      <w:r>
        <w:t>Код – указывается вид учебного отпуска. Выбор из справочника Виды отпусков;</w:t>
      </w:r>
    </w:p>
    <w:p w14:paraId="11CDC944" w14:textId="384F3C13" w:rsidR="00854090" w:rsidRDefault="00854090" w:rsidP="00854090">
      <w:pPr>
        <w:pStyle w:val="2-"/>
      </w:pPr>
      <w:r>
        <w:t>Условное обозначение - указывается условное обозначение, которое будет указано в Графике учета рабочего времени и/или Табеле учета рабочего времени. Выбор из справочника Условные обозначения;</w:t>
      </w:r>
    </w:p>
    <w:p w14:paraId="4EBD7830" w14:textId="77777777" w:rsidR="00027EBC" w:rsidRDefault="00027EBC" w:rsidP="00027EBC">
      <w:pPr>
        <w:pStyle w:val="2-"/>
      </w:pPr>
      <w:r>
        <w:t>С – дата начала учебного отпуска;</w:t>
      </w:r>
    </w:p>
    <w:p w14:paraId="55B8A72C" w14:textId="77777777" w:rsidR="00027EBC" w:rsidRDefault="00027EBC" w:rsidP="00027EBC">
      <w:pPr>
        <w:pStyle w:val="2-"/>
      </w:pPr>
      <w:r>
        <w:t>По – дата окончания учебного отпуска;</w:t>
      </w:r>
    </w:p>
    <w:p w14:paraId="27F225BE" w14:textId="6A36AAB8" w:rsidR="00027EBC" w:rsidRDefault="00027EBC" w:rsidP="00027EBC">
      <w:pPr>
        <w:pStyle w:val="2-"/>
      </w:pPr>
      <w:r>
        <w:t>Дней – количество календарных дней, на которые предоставляется учебный отпуск. Данные рассчитываются автоматически, исходя из значений, введенных в полях С и ПО.</w:t>
      </w:r>
      <w:r w:rsidR="00D71A76">
        <w:t xml:space="preserve"> Необходимо предоставить пользователю возможность корректировки количества дней учебного отпуска. </w:t>
      </w:r>
    </w:p>
    <w:p w14:paraId="4E4054F8" w14:textId="0D287FA6" w:rsidR="00D71A76" w:rsidRDefault="00D71A76" w:rsidP="00D71A76">
      <w:pPr>
        <w:pStyle w:val="2-"/>
        <w:numPr>
          <w:ilvl w:val="0"/>
          <w:numId w:val="0"/>
        </w:numPr>
      </w:pPr>
      <w:r>
        <w:lastRenderedPageBreak/>
        <w:t>Примечание: в соответствии со ст. 120 ТК РФ «</w:t>
      </w:r>
      <w:r>
        <w:rPr>
          <w:color w:val="000000"/>
          <w:shd w:val="clear" w:color="auto" w:fill="FFFFFF"/>
        </w:rPr>
        <w:t>Нерабочие праздничные дни (ст. 112 ТК), приходящиеся на период ежегодного основного или ежегодного дополнительного оплачиваемого отпуска, в число календарных дней не включаются, поэтому общая продолжительность отпуска увеличивается.</w:t>
      </w:r>
      <w:r>
        <w:t>» Однако ученический отпуск регулируется положениями 173-176 ТК РФ, и в соответствии с п. 14 Положения об особенностях порядка исчисления средней заработной платы оплате дополнительных учетных отпусков подлежат все календарные дни (включая нерабочие праздничные дни), приходящиеся на период таких отпусков, предоставляемых в соответствии со справкой-вызовом учебного заведения. Таким образом, количество календарных дней учебного отпуска рассчитывается без учета наличия нерабочих праздничных дней. Но пользователю предоставляется возможность откорректировать количество оплачиваемых дней учебного отпуска (в соответствии с утвержденными ЛНД предприятия).</w:t>
      </w:r>
    </w:p>
    <w:p w14:paraId="0F9EACF0" w14:textId="77777777" w:rsidR="00027EBC" w:rsidRDefault="00027EBC" w:rsidP="00027EBC">
      <w:pPr>
        <w:pStyle w:val="1-"/>
      </w:pPr>
      <w:r>
        <w:t>Начало отпуска – указывается дата начала отпуска сотрудника. Поле не доступно для редактирования пользователем. Проставляется дата, указанная в поле Учебный отпуск С;</w:t>
      </w:r>
    </w:p>
    <w:p w14:paraId="555D2E88" w14:textId="77777777" w:rsidR="00027EBC" w:rsidRDefault="00027EBC" w:rsidP="00027EBC">
      <w:pPr>
        <w:pStyle w:val="1-"/>
      </w:pPr>
      <w:r>
        <w:t>Окончание отпуска - указывается дата окончания отпуска сотрудника. Поле не доступно для редактирования пользователем. Проставляется дата, указанная в поле Учебный отпуск По;</w:t>
      </w:r>
    </w:p>
    <w:p w14:paraId="72CEEBD9" w14:textId="77777777" w:rsidR="00027EBC" w:rsidRDefault="00027EBC" w:rsidP="00027EBC">
      <w:pPr>
        <w:pStyle w:val="1-"/>
      </w:pPr>
      <w:r>
        <w:t>Количество дней – указывается общее количество календарных дней, на которые предоставляется отпуск. Необходимо предусмотреть следующую проверку: количество дней, указанное в поле Учебный отпуск Дней, должно совпадать с количеством календарных дней, рассчитанным исходя из значений, введенных в полях Начало отпуска и Окончание отпуска.</w:t>
      </w:r>
    </w:p>
    <w:p w14:paraId="073AD8E0" w14:textId="77777777" w:rsidR="00027EBC" w:rsidRDefault="00027EBC" w:rsidP="00027EBC">
      <w:pPr>
        <w:pStyle w:val="1-"/>
      </w:pPr>
      <w:r>
        <w:t>Основание – текстовое поле, в котором пользователем указывается основание для предоставления отпуска сотруднику. Заполняется пользователем вручную. Не обязательно для заполнения.</w:t>
      </w:r>
    </w:p>
    <w:p w14:paraId="779EB25C" w14:textId="77777777" w:rsidR="00027EBC" w:rsidRDefault="00027EBC" w:rsidP="00027EBC">
      <w:pPr>
        <w:pStyle w:val="a5"/>
      </w:pPr>
      <w:r>
        <w:t>Также на вкладке Предоставление отпуска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52C0772C" w14:textId="687280D4" w:rsidR="00854090" w:rsidRDefault="00854090" w:rsidP="00854090">
      <w:pPr>
        <w:pStyle w:val="1-"/>
        <w:numPr>
          <w:ilvl w:val="0"/>
          <w:numId w:val="0"/>
        </w:numPr>
      </w:pPr>
      <w:r>
        <w:t>Необходимо предусмотреть наличие поля «Примечание». Текстовое поле. Заполняется пользователем при необходимости указания дополнительной информации.</w:t>
      </w:r>
    </w:p>
    <w:p w14:paraId="1E2D5AFA" w14:textId="77777777" w:rsidR="00027EBC" w:rsidRDefault="00027EBC" w:rsidP="0074016F">
      <w:pPr>
        <w:pStyle w:val="a5"/>
      </w:pPr>
      <w:r>
        <w:t xml:space="preserve">Необходимо предусмотреть возможность формирования </w:t>
      </w:r>
      <w:r w:rsidR="008933D9">
        <w:t>печатной формы приказа О предоставлении отпуска (вкладка Приказ о предоставлении отпуска).</w:t>
      </w:r>
    </w:p>
    <w:p w14:paraId="4D07DD7F" w14:textId="77777777" w:rsidR="008933D9" w:rsidRDefault="008933D9" w:rsidP="0074016F">
      <w:pPr>
        <w:pStyle w:val="a5"/>
        <w:rPr>
          <w:rFonts w:eastAsia="Times New Roman" w:cs="Times New Roman"/>
          <w:color w:val="000000"/>
          <w:szCs w:val="20"/>
          <w:lang w:eastAsia="ru-RU"/>
        </w:rPr>
      </w:pPr>
      <w:r>
        <w:t xml:space="preserve">Необходимо предусмотреть возможность формирования расчета отпуска и формирования </w:t>
      </w:r>
      <w:r>
        <w:rPr>
          <w:color w:val="000000"/>
          <w:szCs w:val="20"/>
        </w:rPr>
        <w:t>Записки-расчет о предоставлении отпуска работнику (форма N Т-60)</w:t>
      </w:r>
      <w:r>
        <w:rPr>
          <w:rFonts w:eastAsia="Times New Roman" w:cs="Times New Roman"/>
          <w:color w:val="000000"/>
          <w:szCs w:val="20"/>
          <w:lang w:eastAsia="ru-RU"/>
        </w:rPr>
        <w:t xml:space="preserve"> (вкладка Расчет отпуска). Формирование расчета отпуска и формирование записки-расчет Т-60 осуществляется пользователем при предоставлении оплачиваемого учебного отпуска.</w:t>
      </w:r>
    </w:p>
    <w:p w14:paraId="41C91F36" w14:textId="77777777" w:rsidR="008933D9" w:rsidRDefault="008933D9" w:rsidP="0074016F">
      <w:pPr>
        <w:pStyle w:val="a5"/>
      </w:pPr>
      <w:r w:rsidRPr="004F5659">
        <w:rPr>
          <w:i/>
        </w:rPr>
        <w:t>Вкладка Баланс дней</w:t>
      </w:r>
      <w:r>
        <w:rPr>
          <w:i/>
        </w:rPr>
        <w:t xml:space="preserve"> </w:t>
      </w:r>
      <w:r w:rsidRPr="008933D9">
        <w:t xml:space="preserve">(при </w:t>
      </w:r>
      <w:r>
        <w:t>наличии флага «Учебный отпуск») не формируется.</w:t>
      </w:r>
    </w:p>
    <w:p w14:paraId="591FF933" w14:textId="3AA7FBC2" w:rsidR="00854090" w:rsidRDefault="00854090" w:rsidP="00854090">
      <w:pPr>
        <w:pStyle w:val="a5"/>
      </w:pPr>
      <w:r>
        <w:t>При формировании Графика учета рабочего времени и/или Табеля учета рабочего времени вносятся данный об отсутствии сотрудника (нахождении сотрудника в учебном отпуске) в установленный период. Данные вносятся в соответствии с указанным в приказе Условным обозначением отпуска.</w:t>
      </w:r>
    </w:p>
    <w:p w14:paraId="29706D5B" w14:textId="77777777" w:rsidR="00854090" w:rsidRPr="008933D9" w:rsidRDefault="00854090" w:rsidP="0074016F">
      <w:pPr>
        <w:pStyle w:val="a5"/>
      </w:pPr>
    </w:p>
    <w:p w14:paraId="5BBF3ECC" w14:textId="77777777" w:rsidR="008933D9" w:rsidRDefault="008933D9" w:rsidP="008933D9">
      <w:pPr>
        <w:pStyle w:val="a5"/>
      </w:pPr>
      <w:r w:rsidRPr="00027EBC">
        <w:rPr>
          <w:b/>
          <w:i/>
        </w:rPr>
        <w:t>При наличии установленного флага «</w:t>
      </w:r>
      <w:r>
        <w:rPr>
          <w:b/>
          <w:i/>
        </w:rPr>
        <w:t>Отпуск без сохранения з/п</w:t>
      </w:r>
      <w:r w:rsidRPr="00027EBC">
        <w:rPr>
          <w:b/>
          <w:i/>
        </w:rPr>
        <w:t>»</w:t>
      </w:r>
      <w:r>
        <w:t xml:space="preserve"> табличная часть в</w:t>
      </w:r>
      <w:r w:rsidRPr="005A2134">
        <w:rPr>
          <w:i/>
        </w:rPr>
        <w:t>кладк</w:t>
      </w:r>
      <w:r>
        <w:rPr>
          <w:i/>
        </w:rPr>
        <w:t>и</w:t>
      </w:r>
      <w:r w:rsidRPr="005A2134">
        <w:rPr>
          <w:i/>
        </w:rPr>
        <w:t xml:space="preserve"> </w:t>
      </w:r>
      <w:r>
        <w:rPr>
          <w:i/>
        </w:rPr>
        <w:t>Предоставление отпуска</w:t>
      </w:r>
      <w:r>
        <w:t xml:space="preserve"> содержит следующие поля:</w:t>
      </w:r>
    </w:p>
    <w:p w14:paraId="52D8EC54" w14:textId="77777777" w:rsidR="008933D9" w:rsidRDefault="008933D9" w:rsidP="008933D9">
      <w:pPr>
        <w:pStyle w:val="1-"/>
      </w:pPr>
      <w:r>
        <w:t>№ п/п – порядковый номер строки;</w:t>
      </w:r>
    </w:p>
    <w:p w14:paraId="66EF32A6" w14:textId="77777777" w:rsidR="008933D9" w:rsidRDefault="008933D9" w:rsidP="008933D9">
      <w:pPr>
        <w:pStyle w:val="1-"/>
      </w:pPr>
      <w:r>
        <w:t>Сотрудник – ФИО сотрудника. Выбор из справочника Сотрудники;</w:t>
      </w:r>
    </w:p>
    <w:p w14:paraId="0176E5DF" w14:textId="77777777" w:rsidR="008933D9" w:rsidRDefault="008933D9" w:rsidP="008933D9">
      <w:pPr>
        <w:pStyle w:val="1-"/>
      </w:pPr>
      <w:r>
        <w:t>Табельный номер -</w:t>
      </w:r>
      <w:r w:rsidRPr="006C3A27">
        <w:t xml:space="preserve"> </w:t>
      </w:r>
      <w:r>
        <w:t>указывается табельный номер сотрудника;</w:t>
      </w:r>
    </w:p>
    <w:p w14:paraId="495D4E23" w14:textId="77777777" w:rsidR="008933D9" w:rsidRDefault="008933D9" w:rsidP="008933D9">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1B8B826A" w14:textId="00550165" w:rsidR="008933D9" w:rsidRDefault="008933D9" w:rsidP="008933D9">
      <w:pPr>
        <w:pStyle w:val="1-"/>
      </w:pPr>
      <w:r>
        <w:t>Период работы – указывается период работы сотрудника. Начало периода - дата начала работы, окончание периода – дата увольнения сотрудника</w:t>
      </w:r>
      <w:r w:rsidR="004626C9">
        <w:t>. Поле не доступно для редактирования</w:t>
      </w:r>
      <w:r>
        <w:t>;</w:t>
      </w:r>
    </w:p>
    <w:p w14:paraId="5216D873" w14:textId="77777777" w:rsidR="008933D9" w:rsidRDefault="008933D9" w:rsidP="008933D9">
      <w:pPr>
        <w:pStyle w:val="1-"/>
      </w:pPr>
      <w:r>
        <w:t>Отпуск без сохранения з/п – указываются данные о неоплачиваемом отпуске сотрудника. Данные вводятся пользователем вручную. Данные о неоплачиваемом отпуске содержат:</w:t>
      </w:r>
    </w:p>
    <w:p w14:paraId="677B09C4" w14:textId="77777777" w:rsidR="00854090" w:rsidRDefault="008933D9" w:rsidP="00854090">
      <w:pPr>
        <w:pStyle w:val="2-"/>
      </w:pPr>
      <w:r>
        <w:lastRenderedPageBreak/>
        <w:t>Код – указывается вид отпуска. Автоматически устанавливается код 02 «</w:t>
      </w:r>
      <w:r w:rsidRPr="00CA5F44">
        <w:rPr>
          <w:rFonts w:eastAsia="Times New Roman" w:cs="Arial"/>
          <w:color w:val="000000" w:themeColor="text1"/>
          <w:szCs w:val="20"/>
          <w:lang w:eastAsia="ru-RU"/>
        </w:rPr>
        <w:t>Отпуск без сохранения заработной платы</w:t>
      </w:r>
      <w:r>
        <w:t>». Допускается возможность корректировки значения пользователем, выбор из справочника Виды отпусков;</w:t>
      </w:r>
      <w:r w:rsidR="00854090" w:rsidRPr="00854090">
        <w:t xml:space="preserve"> </w:t>
      </w:r>
    </w:p>
    <w:p w14:paraId="517A999B" w14:textId="6710AA83" w:rsidR="008933D9" w:rsidRDefault="00854090" w:rsidP="00854090">
      <w:pPr>
        <w:pStyle w:val="2-"/>
      </w:pPr>
      <w:r>
        <w:t xml:space="preserve">Условное обозначение - указывается условное обозначение, которое будет указано в Графике учета рабочего времени и/или Табеле учета рабочего времени. Автоматически проставляется значение ДО - </w:t>
      </w:r>
      <w:r w:rsidRPr="00854090">
        <w:rPr>
          <w:rFonts w:eastAsia="Times New Roman" w:cs="Arial"/>
          <w:color w:val="000000" w:themeColor="text1"/>
          <w:szCs w:val="20"/>
          <w:lang w:eastAsia="ru-RU"/>
        </w:rPr>
        <w:t>Отпуск без сохранения заработной платы</w:t>
      </w:r>
      <w:r w:rsidRPr="000E4BAC">
        <w:rPr>
          <w:rFonts w:eastAsia="Times New Roman" w:cs="Arial"/>
          <w:color w:val="000000" w:themeColor="text1"/>
          <w:szCs w:val="20"/>
          <w:lang w:eastAsia="ru-RU"/>
        </w:rPr>
        <w:t>, предоставленный работнику по разрешению работодателя</w:t>
      </w:r>
      <w:r>
        <w:t>. Допускается возможность корректировки значения пользователем, выбор из справочника Условные обозначения;</w:t>
      </w:r>
    </w:p>
    <w:p w14:paraId="6763A360" w14:textId="77777777" w:rsidR="008933D9" w:rsidRDefault="008933D9" w:rsidP="008933D9">
      <w:pPr>
        <w:pStyle w:val="2-"/>
      </w:pPr>
      <w:r>
        <w:t>С – дата начала неоплачиваемого отпуска;</w:t>
      </w:r>
    </w:p>
    <w:p w14:paraId="747F926F" w14:textId="77777777" w:rsidR="008933D9" w:rsidRDefault="008933D9" w:rsidP="008933D9">
      <w:pPr>
        <w:pStyle w:val="2-"/>
      </w:pPr>
      <w:r>
        <w:t>По – дата окончания неоплачиваемого отпуска;</w:t>
      </w:r>
    </w:p>
    <w:p w14:paraId="5D219021" w14:textId="480EAE5E" w:rsidR="008933D9" w:rsidRDefault="008933D9" w:rsidP="008933D9">
      <w:pPr>
        <w:pStyle w:val="2-"/>
      </w:pPr>
      <w:r>
        <w:t>Дней – количество календарных дней, на которые предоставляется неоплачиваемый отпуск. Данные рассчитываются автоматически, исходя из зна</w:t>
      </w:r>
      <w:r w:rsidR="004626C9">
        <w:t>чений, введенных в полях С и ПО (без учета наличия нерабочих праздничных дней). Допускается возможность корректировки значений пользователем;</w:t>
      </w:r>
    </w:p>
    <w:p w14:paraId="6BA319BA" w14:textId="77777777" w:rsidR="008933D9" w:rsidRDefault="008933D9" w:rsidP="008933D9">
      <w:pPr>
        <w:pStyle w:val="1-"/>
      </w:pPr>
      <w:r>
        <w:t>Начало отпуска – указывается дата начала отпуска сотрудника. Поле не доступно для редактирования пользователем. Проставляется дата, указанная в поле Отпуск без сохранения з/п С;</w:t>
      </w:r>
    </w:p>
    <w:p w14:paraId="6B1EE94E" w14:textId="77777777" w:rsidR="008933D9" w:rsidRDefault="008933D9" w:rsidP="008933D9">
      <w:pPr>
        <w:pStyle w:val="1-"/>
      </w:pPr>
      <w:r>
        <w:t>Окончание отпуска - указывается дата окончания отпуска сотрудника. Поле не доступно для редактирования пользователем. Проставляется дата, указанная в поле Отпуск без сохранения з/п По;</w:t>
      </w:r>
    </w:p>
    <w:p w14:paraId="1BE9558A" w14:textId="77777777" w:rsidR="008933D9" w:rsidRDefault="008933D9" w:rsidP="008933D9">
      <w:pPr>
        <w:pStyle w:val="1-"/>
      </w:pPr>
      <w:r>
        <w:t>Количество дней – указывается общее количество календарных дней, на которые предоставляется отпуск. Необходимо предусмотреть следующую проверку: количество дней, указанное в поле Отпуск без сохранения з/п Дней, должно совпадать с количеством календарных дней, рассчитанным исходя из значений, введенных в полях Начало отпуска и Окончание отпуска.</w:t>
      </w:r>
    </w:p>
    <w:p w14:paraId="618360E1" w14:textId="77777777" w:rsidR="008933D9" w:rsidRDefault="008933D9" w:rsidP="008933D9">
      <w:pPr>
        <w:pStyle w:val="1-"/>
      </w:pPr>
      <w:r>
        <w:t>Основание – текстовое поле, в котором пользователем указывается основание для предоставления отпуска сотруднику. Заполняется пользователем вручную. Не обязательно для заполнения.</w:t>
      </w:r>
    </w:p>
    <w:p w14:paraId="0828781A" w14:textId="77777777" w:rsidR="008933D9" w:rsidRDefault="008933D9" w:rsidP="008933D9">
      <w:pPr>
        <w:pStyle w:val="a5"/>
      </w:pPr>
      <w:r>
        <w:t>Также на вкладке Предоставление отпуска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27937CC7" w14:textId="77777777" w:rsidR="00854090" w:rsidRDefault="00854090" w:rsidP="00854090">
      <w:pPr>
        <w:pStyle w:val="1-"/>
        <w:numPr>
          <w:ilvl w:val="0"/>
          <w:numId w:val="0"/>
        </w:numPr>
      </w:pPr>
      <w:r>
        <w:t>Необходимо предусмотреть наличие поля «Примечание». Текстовое поле. Заполняется пользователем при необходимости указания дополнительной информации.</w:t>
      </w:r>
    </w:p>
    <w:p w14:paraId="13942130" w14:textId="77777777" w:rsidR="008933D9" w:rsidRDefault="008933D9" w:rsidP="008933D9">
      <w:pPr>
        <w:pStyle w:val="a5"/>
      </w:pPr>
      <w:r>
        <w:t>Необходимо предусмотреть возможность формирования печатной формы приказа О предоставлении отпуска (вкладка Приказ о предоставлении отпуска).</w:t>
      </w:r>
    </w:p>
    <w:p w14:paraId="6026B043" w14:textId="3AA8CB0D" w:rsidR="00854090" w:rsidRDefault="008933D9" w:rsidP="008933D9">
      <w:pPr>
        <w:pStyle w:val="a5"/>
        <w:rPr>
          <w:rFonts w:eastAsia="Times New Roman" w:cs="Times New Roman"/>
          <w:color w:val="000000"/>
          <w:szCs w:val="20"/>
          <w:lang w:eastAsia="ru-RU"/>
        </w:rPr>
      </w:pPr>
      <w:r>
        <w:t xml:space="preserve">При установленном флаге Отпуск без сохранения з/п возможность формирования расчета отпуска и формирования </w:t>
      </w:r>
      <w:r>
        <w:rPr>
          <w:color w:val="000000"/>
          <w:szCs w:val="20"/>
        </w:rPr>
        <w:t>Записки-расчет о предоставлении отпуска работнику (форма N Т-60)</w:t>
      </w:r>
      <w:r>
        <w:rPr>
          <w:rFonts w:eastAsia="Times New Roman" w:cs="Times New Roman"/>
          <w:color w:val="000000"/>
          <w:szCs w:val="20"/>
          <w:lang w:eastAsia="ru-RU"/>
        </w:rPr>
        <w:t xml:space="preserve"> (вкладка Расчет отпуска) не предоставляется. </w:t>
      </w:r>
      <w:r w:rsidR="00874DE0">
        <w:rPr>
          <w:rFonts w:eastAsia="Times New Roman" w:cs="Times New Roman"/>
          <w:color w:val="000000"/>
          <w:szCs w:val="20"/>
          <w:lang w:eastAsia="ru-RU"/>
        </w:rPr>
        <w:t>Вкладка Расчет отпуска не формируется.</w:t>
      </w:r>
    </w:p>
    <w:p w14:paraId="439E5522" w14:textId="77777777" w:rsidR="00874DE0" w:rsidRDefault="00874DE0" w:rsidP="00874DE0">
      <w:pPr>
        <w:pStyle w:val="a5"/>
      </w:pPr>
      <w:r w:rsidRPr="004F5659">
        <w:rPr>
          <w:i/>
        </w:rPr>
        <w:t>Вкладка Баланс дней</w:t>
      </w:r>
      <w:r>
        <w:rPr>
          <w:i/>
        </w:rPr>
        <w:t xml:space="preserve"> </w:t>
      </w:r>
      <w:r w:rsidRPr="008933D9">
        <w:t xml:space="preserve">(при </w:t>
      </w:r>
      <w:r>
        <w:t>наличии флага «Отпуск без сохранения з/п») не формируется.</w:t>
      </w:r>
    </w:p>
    <w:p w14:paraId="414DFAB6" w14:textId="05921FD5" w:rsidR="00854090" w:rsidRDefault="00854090" w:rsidP="00854090">
      <w:pPr>
        <w:pStyle w:val="a5"/>
      </w:pPr>
      <w:r>
        <w:t>При формировании Графика учета рабочего времени и/или Табеля учета рабочего времени вносятся данный об отсутствии сотрудника (нахождении сотрудника в отпуске</w:t>
      </w:r>
      <w:r w:rsidR="00422FD3">
        <w:t xml:space="preserve"> без сохранения ЗП</w:t>
      </w:r>
      <w:r>
        <w:t>) в установленный период. Данные вносятся в соответствии с указанным в приказе Условным обозначением отпуска.</w:t>
      </w:r>
    </w:p>
    <w:p w14:paraId="78827EF8" w14:textId="77777777" w:rsidR="00854090" w:rsidRPr="008933D9" w:rsidRDefault="00854090" w:rsidP="00874DE0">
      <w:pPr>
        <w:pStyle w:val="a5"/>
      </w:pPr>
    </w:p>
    <w:p w14:paraId="586E0CC9" w14:textId="39832020" w:rsidR="009C3A0A" w:rsidRDefault="009C3A0A" w:rsidP="009C3A0A">
      <w:pPr>
        <w:pStyle w:val="a5"/>
      </w:pPr>
      <w:r w:rsidRPr="00027EBC">
        <w:rPr>
          <w:b/>
          <w:i/>
        </w:rPr>
        <w:t>При наличии установленного флага «</w:t>
      </w:r>
      <w:r>
        <w:rPr>
          <w:b/>
          <w:i/>
        </w:rPr>
        <w:t>Отпуск по уходу за ребенком</w:t>
      </w:r>
      <w:r w:rsidRPr="00027EBC">
        <w:rPr>
          <w:b/>
          <w:i/>
        </w:rPr>
        <w:t>»</w:t>
      </w:r>
      <w:r>
        <w:t xml:space="preserve"> табличная часть в</w:t>
      </w:r>
      <w:r w:rsidRPr="005A2134">
        <w:rPr>
          <w:i/>
        </w:rPr>
        <w:t>кладк</w:t>
      </w:r>
      <w:r>
        <w:rPr>
          <w:i/>
        </w:rPr>
        <w:t>и</w:t>
      </w:r>
      <w:r w:rsidRPr="005A2134">
        <w:rPr>
          <w:i/>
        </w:rPr>
        <w:t xml:space="preserve"> </w:t>
      </w:r>
      <w:r>
        <w:rPr>
          <w:i/>
        </w:rPr>
        <w:t>Предоставление отпуска</w:t>
      </w:r>
      <w:r>
        <w:t xml:space="preserve"> содержит следующие поля:</w:t>
      </w:r>
    </w:p>
    <w:p w14:paraId="10ED5EC1" w14:textId="77777777" w:rsidR="009C3A0A" w:rsidRDefault="009C3A0A" w:rsidP="009C3A0A">
      <w:pPr>
        <w:pStyle w:val="1-"/>
      </w:pPr>
      <w:r>
        <w:t>№ п/п – порядковый номер строки;</w:t>
      </w:r>
    </w:p>
    <w:p w14:paraId="7D58BC85" w14:textId="77777777" w:rsidR="009C3A0A" w:rsidRDefault="009C3A0A" w:rsidP="009C3A0A">
      <w:pPr>
        <w:pStyle w:val="1-"/>
      </w:pPr>
      <w:r>
        <w:t>Сотрудник – ФИО сотрудника. Выбор из справочника Сотрудники;</w:t>
      </w:r>
    </w:p>
    <w:p w14:paraId="5045332D" w14:textId="77777777" w:rsidR="009C3A0A" w:rsidRDefault="009C3A0A" w:rsidP="009C3A0A">
      <w:pPr>
        <w:pStyle w:val="1-"/>
      </w:pPr>
      <w:r>
        <w:t>Табельный номер -</w:t>
      </w:r>
      <w:r w:rsidRPr="006C3A27">
        <w:t xml:space="preserve"> </w:t>
      </w:r>
      <w:r>
        <w:t>указывается табельный номер сотрудника;</w:t>
      </w:r>
    </w:p>
    <w:p w14:paraId="09C91EBE" w14:textId="77777777" w:rsidR="009C3A0A" w:rsidRDefault="009C3A0A" w:rsidP="009C3A0A">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03AD06E4" w14:textId="665658AD" w:rsidR="009C3A0A" w:rsidRDefault="009C3A0A" w:rsidP="009C3A0A">
      <w:pPr>
        <w:pStyle w:val="1-"/>
      </w:pPr>
      <w:r>
        <w:lastRenderedPageBreak/>
        <w:t>Период работы – указывается период работы сотрудника. Начало периода - дата начала работы, окончание периода – дата увольнения сотрудника</w:t>
      </w:r>
      <w:r w:rsidR="00816996">
        <w:t>. Поле не доступно для редактирования</w:t>
      </w:r>
      <w:r>
        <w:t>;</w:t>
      </w:r>
    </w:p>
    <w:p w14:paraId="1FEDFE38" w14:textId="60226BB0" w:rsidR="009C3A0A" w:rsidRDefault="009C3A0A" w:rsidP="009C3A0A">
      <w:pPr>
        <w:pStyle w:val="1-"/>
      </w:pPr>
      <w:r>
        <w:t>Отпуск по уходу за ребенком – указываются данные об отпуске по уходу за ребенком сотрудника. Данные вводятся пользователем вручную. Данные об отпуске содержат:</w:t>
      </w:r>
    </w:p>
    <w:p w14:paraId="083E7653" w14:textId="7898A101" w:rsidR="009C3A0A" w:rsidRDefault="009C3A0A" w:rsidP="009C3A0A">
      <w:pPr>
        <w:pStyle w:val="2-"/>
      </w:pPr>
      <w:r>
        <w:t xml:space="preserve">Код – указывается вид отпуска. </w:t>
      </w:r>
      <w:r w:rsidR="00816996">
        <w:t xml:space="preserve">Автоматически проставляется код 22 - </w:t>
      </w:r>
      <w:r w:rsidR="00816996" w:rsidRPr="00CA5F44">
        <w:rPr>
          <w:rFonts w:eastAsia="Times New Roman" w:cs="Arial"/>
          <w:color w:val="000000" w:themeColor="text1"/>
          <w:szCs w:val="20"/>
          <w:lang w:eastAsia="ru-RU"/>
        </w:rPr>
        <w:t>Частично оплачиваемый отпуск женщинам, имеющим детей в возрасте до 1,5 лет</w:t>
      </w:r>
      <w:r w:rsidR="00816996">
        <w:rPr>
          <w:rFonts w:eastAsia="Times New Roman" w:cs="Arial"/>
          <w:color w:val="000000" w:themeColor="text1"/>
          <w:szCs w:val="20"/>
          <w:lang w:eastAsia="ru-RU"/>
        </w:rPr>
        <w:t>.</w:t>
      </w:r>
      <w:r w:rsidR="00816996">
        <w:t xml:space="preserve"> Допускается корректировка пользователем, в</w:t>
      </w:r>
      <w:r>
        <w:t>ыбор из справочника Виды отпусков;</w:t>
      </w:r>
    </w:p>
    <w:p w14:paraId="1265A07F" w14:textId="4709D71F" w:rsidR="00816996" w:rsidRDefault="00816996" w:rsidP="00816996">
      <w:pPr>
        <w:pStyle w:val="2-"/>
      </w:pPr>
      <w:r>
        <w:t xml:space="preserve">Условное обозначение - указывается условное обозначение, которое будет указано в Графике учета рабочего времени и/или Табеле учета рабочего времени. Автоматически проставляется значение ОЖ </w:t>
      </w:r>
      <w:r w:rsidRPr="00816996">
        <w:rPr>
          <w:szCs w:val="20"/>
        </w:rPr>
        <w:t xml:space="preserve">- </w:t>
      </w:r>
      <w:r w:rsidRPr="000E4BAC">
        <w:rPr>
          <w:rFonts w:eastAsia="Times New Roman" w:cs="Arial"/>
          <w:color w:val="000000" w:themeColor="text1"/>
          <w:szCs w:val="20"/>
          <w:lang w:eastAsia="ru-RU"/>
        </w:rPr>
        <w:t>Отпуск по уходу за ребенком до достижения им возраста трех лет</w:t>
      </w:r>
      <w:r w:rsidRPr="00816996">
        <w:rPr>
          <w:szCs w:val="20"/>
        </w:rPr>
        <w:t>.</w:t>
      </w:r>
      <w:r>
        <w:t xml:space="preserve"> Допускается возможность корректировки значения пользователем, выбор из справочника Условные обозначения;</w:t>
      </w:r>
    </w:p>
    <w:p w14:paraId="5F4E08AB" w14:textId="058EC8D4" w:rsidR="009C3A0A" w:rsidRDefault="009C3A0A" w:rsidP="009C3A0A">
      <w:pPr>
        <w:pStyle w:val="2-"/>
      </w:pPr>
      <w:r>
        <w:t>С – дата начала отпуска;</w:t>
      </w:r>
    </w:p>
    <w:p w14:paraId="4FAF8301" w14:textId="51BB23F0" w:rsidR="009C3A0A" w:rsidRDefault="009C3A0A" w:rsidP="009C3A0A">
      <w:pPr>
        <w:pStyle w:val="2-"/>
      </w:pPr>
      <w:r>
        <w:t>По – дата окончания отпуска;</w:t>
      </w:r>
    </w:p>
    <w:p w14:paraId="1B419302" w14:textId="316CBDD8" w:rsidR="009C3A0A" w:rsidRDefault="009C3A0A" w:rsidP="009C3A0A">
      <w:pPr>
        <w:pStyle w:val="2-"/>
      </w:pPr>
      <w:r>
        <w:t>Дней – количество календарных дней, на которые предоставляется отпуск. Данные рассчитываются автоматически, исходя из зна</w:t>
      </w:r>
      <w:r w:rsidR="00816996">
        <w:t>чений, введенных в полях С и ПО (без учета наличия нерабочих праздничных дней).</w:t>
      </w:r>
    </w:p>
    <w:p w14:paraId="3DB17ECE" w14:textId="2D671CC7" w:rsidR="009C3A0A" w:rsidRDefault="009C3A0A" w:rsidP="009C3A0A">
      <w:pPr>
        <w:pStyle w:val="1-"/>
      </w:pPr>
      <w:r>
        <w:t>Начало отпуска – указывается дата начала отпуска сотрудника. Поле не доступно для редактирования пользователем. Проставляется дата, указанная в поле отпуск С;</w:t>
      </w:r>
    </w:p>
    <w:p w14:paraId="5D5A7ED3" w14:textId="67C7B763" w:rsidR="009C3A0A" w:rsidRDefault="009C3A0A" w:rsidP="009C3A0A">
      <w:pPr>
        <w:pStyle w:val="1-"/>
      </w:pPr>
      <w:r>
        <w:t>Окончание отпуска - указывается дата окончания отпуска сотрудника. Поле не доступно для редактирования пользователем. Проставляется дата, указанная в поле отпуск По;</w:t>
      </w:r>
    </w:p>
    <w:p w14:paraId="73C04442" w14:textId="73D33A89" w:rsidR="009C3A0A" w:rsidRDefault="009C3A0A" w:rsidP="009C3A0A">
      <w:pPr>
        <w:pStyle w:val="1-"/>
      </w:pPr>
      <w:r>
        <w:t>Количество дней – указывается общее количество календарных дней, на которые предоставляется отпуск. Необходимо предусмотреть следующую проверку: количество дней, указанное в поле отпуск Дней, должно совпадать с количеством календарных дней, рассчитанным исходя из значений, введенных в полях Начало отпуска и Окончание отпуска.</w:t>
      </w:r>
    </w:p>
    <w:p w14:paraId="32078F7D" w14:textId="77777777" w:rsidR="009C3A0A" w:rsidRDefault="009C3A0A" w:rsidP="009C3A0A">
      <w:pPr>
        <w:pStyle w:val="1-"/>
      </w:pPr>
      <w:r>
        <w:t>Основание – текстовое поле, в котором пользователем указывается основание для предоставления отпуска сотруднику. Заполняется пользователем вручную. Не обязательно для заполнения.</w:t>
      </w:r>
    </w:p>
    <w:p w14:paraId="67187D75" w14:textId="77777777" w:rsidR="009C3A0A" w:rsidRDefault="009C3A0A" w:rsidP="009C3A0A">
      <w:pPr>
        <w:pStyle w:val="a5"/>
      </w:pPr>
      <w:r>
        <w:t>Также на вкладке Предоставление отпуска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57ADDFC4" w14:textId="77777777" w:rsidR="00816996" w:rsidRDefault="00816996" w:rsidP="00816996">
      <w:pPr>
        <w:pStyle w:val="1-"/>
        <w:numPr>
          <w:ilvl w:val="0"/>
          <w:numId w:val="0"/>
        </w:numPr>
      </w:pPr>
      <w:r>
        <w:t>Необходимо предусмотреть наличие поля «Примечание». Текстовое поле. Заполняется пользователем при необходимости указания дополнительной информации.</w:t>
      </w:r>
    </w:p>
    <w:p w14:paraId="3191E38C" w14:textId="77777777" w:rsidR="009C3A0A" w:rsidRDefault="009C3A0A" w:rsidP="009C3A0A">
      <w:pPr>
        <w:pStyle w:val="a5"/>
      </w:pPr>
      <w:r>
        <w:t>Необходимо предусмотреть возможность формирования печатной формы приказа О предоставлении отпуска (вкладка Приказ о предоставлении отпуска).</w:t>
      </w:r>
    </w:p>
    <w:p w14:paraId="44F5839D" w14:textId="2AF24DC3" w:rsidR="00422FD3" w:rsidRDefault="009C3A0A" w:rsidP="00422FD3">
      <w:pPr>
        <w:pStyle w:val="a5"/>
      </w:pPr>
      <w:r>
        <w:t xml:space="preserve">Необходимо предусмотреть возможность формирования расчета отпуска. </w:t>
      </w:r>
      <w:r>
        <w:rPr>
          <w:rFonts w:eastAsia="Times New Roman" w:cs="Times New Roman"/>
          <w:color w:val="000000"/>
          <w:szCs w:val="20"/>
          <w:lang w:eastAsia="ru-RU"/>
        </w:rPr>
        <w:t xml:space="preserve">Формирование расчета отпуска осуществляется </w:t>
      </w:r>
      <w:r w:rsidR="00816996">
        <w:rPr>
          <w:rFonts w:eastAsia="Times New Roman" w:cs="Times New Roman"/>
          <w:color w:val="000000"/>
          <w:szCs w:val="20"/>
          <w:lang w:eastAsia="ru-RU"/>
        </w:rPr>
        <w:t>в документе</w:t>
      </w:r>
      <w:r w:rsidR="00422FD3">
        <w:rPr>
          <w:rFonts w:eastAsia="Times New Roman" w:cs="Times New Roman"/>
          <w:color w:val="000000"/>
          <w:szCs w:val="20"/>
          <w:lang w:eastAsia="ru-RU"/>
        </w:rPr>
        <w:t xml:space="preserve"> Расчет среднего заработка (возможно изменение наименования данного расчетного документа)</w:t>
      </w:r>
      <w:r>
        <w:rPr>
          <w:rFonts w:eastAsia="Times New Roman" w:cs="Times New Roman"/>
          <w:color w:val="000000"/>
          <w:szCs w:val="20"/>
          <w:lang w:eastAsia="ru-RU"/>
        </w:rPr>
        <w:t>.</w:t>
      </w:r>
      <w:r w:rsidR="00422FD3">
        <w:rPr>
          <w:rFonts w:eastAsia="Times New Roman" w:cs="Times New Roman"/>
          <w:color w:val="000000"/>
          <w:szCs w:val="20"/>
          <w:lang w:eastAsia="ru-RU"/>
        </w:rPr>
        <w:t xml:space="preserve"> Формирование расчета отпуска осуществляется пользователем при предоставлении оплачиваемого отпуска по уходу за ребенком.</w:t>
      </w:r>
    </w:p>
    <w:p w14:paraId="75ECC7A6" w14:textId="7C541C3A" w:rsidR="009C3A0A" w:rsidRPr="008933D9" w:rsidRDefault="009C3A0A" w:rsidP="009C3A0A">
      <w:pPr>
        <w:pStyle w:val="a5"/>
      </w:pPr>
      <w:r w:rsidRPr="004F5659">
        <w:rPr>
          <w:i/>
        </w:rPr>
        <w:t>Вкладка Баланс дней</w:t>
      </w:r>
      <w:r>
        <w:rPr>
          <w:i/>
        </w:rPr>
        <w:t xml:space="preserve"> </w:t>
      </w:r>
      <w:r w:rsidRPr="008933D9">
        <w:t xml:space="preserve">(при </w:t>
      </w:r>
      <w:r>
        <w:t>наличии флага «Отпуск по уходу за ребенком») не формируется.</w:t>
      </w:r>
    </w:p>
    <w:p w14:paraId="30E45737" w14:textId="71CBEA97" w:rsidR="00422FD3" w:rsidRDefault="00422FD3" w:rsidP="00422FD3">
      <w:pPr>
        <w:pStyle w:val="a5"/>
      </w:pPr>
      <w:r>
        <w:t>При формировании Графика учета рабочего времени и/или Табеля учета рабочего времени вносятся данный об отсутствии сотрудника (нахождении сотрудника в отпуске по уходу за ребенком) в установленный период. Данные вносятся в соответствии с указанным в приказе Условным обозначением отпуска.</w:t>
      </w:r>
    </w:p>
    <w:p w14:paraId="0A22A3EB" w14:textId="77777777" w:rsidR="00422FD3" w:rsidRDefault="00422FD3" w:rsidP="00422FD3">
      <w:pPr>
        <w:pStyle w:val="1-"/>
        <w:numPr>
          <w:ilvl w:val="0"/>
          <w:numId w:val="0"/>
        </w:numPr>
      </w:pPr>
    </w:p>
    <w:p w14:paraId="357939FD" w14:textId="05EA94DA" w:rsidR="00422FD3" w:rsidRDefault="00422FD3" w:rsidP="00422FD3">
      <w:pPr>
        <w:pStyle w:val="1-"/>
        <w:numPr>
          <w:ilvl w:val="0"/>
          <w:numId w:val="0"/>
        </w:numPr>
      </w:pPr>
      <w:r>
        <w:t>При сохранении документа Приказ О предоставлении отпуска необходимо предусмотреть проверку на соответствие кода предоставленного отпуска значениям, указанным в Учетной политике предприятия блок «</w:t>
      </w:r>
      <w:r w:rsidRPr="00422FD3">
        <w:t>Периоды, не включаемый в отпускной стаж»</w:t>
      </w:r>
      <w:r>
        <w:t xml:space="preserve"> п. 1,2</w:t>
      </w:r>
      <w:r w:rsidRPr="00422FD3">
        <w:t>.</w:t>
      </w:r>
      <w:r>
        <w:t xml:space="preserve"> Если код предоставленного отпуска соответствует значениям, указанным в Учетной политике предприятия блок «</w:t>
      </w:r>
      <w:r w:rsidRPr="00422FD3">
        <w:t>Периоды, не включаемый в отпускной стаж»</w:t>
      </w:r>
      <w:r>
        <w:t xml:space="preserve"> п. 1,2, необходимо предусмотреть разнесение данных в карточку сотрудника (внутренний документ Назначение) в блок Дни, исключаемые из трудового стажа.</w:t>
      </w:r>
    </w:p>
    <w:p w14:paraId="427E4E8F" w14:textId="77777777" w:rsidR="00422FD3" w:rsidRDefault="00422FD3" w:rsidP="00CA78AF">
      <w:pPr>
        <w:pStyle w:val="a5"/>
      </w:pPr>
    </w:p>
    <w:p w14:paraId="00A1EEDC" w14:textId="77777777" w:rsidR="00314DDF" w:rsidRDefault="00314DDF" w:rsidP="001D7350">
      <w:pPr>
        <w:pStyle w:val="4-0"/>
      </w:pPr>
      <w:r>
        <w:t xml:space="preserve"> </w:t>
      </w:r>
      <w:bookmarkStart w:id="100" w:name="_Toc55310211"/>
      <w:r>
        <w:t>Приказы «Об отзыве работника из отпуска».</w:t>
      </w:r>
      <w:bookmarkEnd w:id="100"/>
    </w:p>
    <w:p w14:paraId="5F552AE9" w14:textId="77777777" w:rsidR="00314DDF" w:rsidRDefault="00314DDF" w:rsidP="00CA78AF">
      <w:pPr>
        <w:pStyle w:val="a5"/>
      </w:pPr>
    </w:p>
    <w:p w14:paraId="615C274D" w14:textId="4017DE54" w:rsidR="001D7350" w:rsidRDefault="001D7350" w:rsidP="00CA78AF">
      <w:pPr>
        <w:pStyle w:val="a5"/>
      </w:pPr>
      <w:r>
        <w:t xml:space="preserve">Формирование данного приказа осуществляется пользователем при возникновении необходимости отзыва </w:t>
      </w:r>
      <w:r w:rsidR="005E08C3">
        <w:t>из отпуска сотрудника, находящегося в ежегодном оплачиваемом отпуске</w:t>
      </w:r>
      <w:r w:rsidR="00AD43A7">
        <w:t xml:space="preserve"> (либо другом виде отпуска)</w:t>
      </w:r>
      <w:r w:rsidR="005E08C3">
        <w:t xml:space="preserve">. При </w:t>
      </w:r>
      <w:r w:rsidR="004747FD">
        <w:t>сохранении</w:t>
      </w:r>
      <w:r w:rsidR="005E08C3">
        <w:t xml:space="preserve"> приказа необходимо предусмотреть внесение изменений в График отпусков (графа 8, 9, 10) и перерасчет отпускных сотрудника</w:t>
      </w:r>
      <w:r w:rsidR="00AD43A7">
        <w:t xml:space="preserve"> (при условии изменения оплачиваемого отпуска)</w:t>
      </w:r>
      <w:r w:rsidR="005E08C3">
        <w:t>.</w:t>
      </w:r>
    </w:p>
    <w:p w14:paraId="275CA78A" w14:textId="77777777" w:rsidR="008474C0" w:rsidRDefault="008474C0" w:rsidP="00CA78AF">
      <w:pPr>
        <w:pStyle w:val="a5"/>
      </w:pPr>
      <w:r>
        <w:t>Данный приказ формируется только для одного сотрудника. Возможность формирования данного приказа для группы сотрудников не предусмотрена.</w:t>
      </w:r>
    </w:p>
    <w:p w14:paraId="2894288F" w14:textId="77777777" w:rsidR="001D7350" w:rsidRDefault="001D7350" w:rsidP="001D7350">
      <w:pPr>
        <w:pStyle w:val="a5"/>
      </w:pPr>
      <w:r>
        <w:t xml:space="preserve">Бланк-редактор Приказа </w:t>
      </w:r>
      <w:r w:rsidR="004747FD">
        <w:t>Об отзыве</w:t>
      </w:r>
      <w:r>
        <w:t xml:space="preserve"> работник</w:t>
      </w:r>
      <w:r w:rsidR="004747FD">
        <w:t>а из отпуска</w:t>
      </w:r>
      <w:r>
        <w:t xml:space="preserve"> содержит следующие вкладки и поля:</w:t>
      </w:r>
    </w:p>
    <w:p w14:paraId="56E4BE1B" w14:textId="77777777" w:rsidR="001D7350" w:rsidRDefault="001D7350" w:rsidP="001D7350">
      <w:pPr>
        <w:pStyle w:val="1-"/>
      </w:pPr>
      <w:r>
        <w:t xml:space="preserve">Тип документа. Необходимо предоставить возможность выбора типа первичного документа. Выбор осуществляется из справочника Типы приказов. Автоматически производится выбор типа приказа «Приказ (распоряжение) </w:t>
      </w:r>
      <w:r w:rsidR="008474C0">
        <w:t>об отзыве из отпуска работника</w:t>
      </w:r>
      <w:r>
        <w:t>»;</w:t>
      </w:r>
    </w:p>
    <w:p w14:paraId="205DE894" w14:textId="77777777" w:rsidR="001D7350" w:rsidRDefault="001D7350" w:rsidP="001D7350">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4DB03647" w14:textId="77777777" w:rsidR="001D7350" w:rsidRDefault="001D7350" w:rsidP="001D7350">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7C1F2AB0" w14:textId="77777777" w:rsidR="001D7350" w:rsidRDefault="001D7350" w:rsidP="001D7350">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52B5AD87" w14:textId="77777777" w:rsidR="008474C0" w:rsidRDefault="001D7350" w:rsidP="008474C0">
      <w:pPr>
        <w:pStyle w:val="1-"/>
      </w:pPr>
      <w:r>
        <w:t xml:space="preserve">Дата. По умолчанию устанавливается текущая дата. Дату можно редактировать </w:t>
      </w:r>
      <w:r w:rsidR="008474C0">
        <w:t>с помощью календаря или вручную.</w:t>
      </w:r>
    </w:p>
    <w:p w14:paraId="1ECEFD2B" w14:textId="77777777" w:rsidR="001D7350" w:rsidRDefault="001D7350" w:rsidP="001D7350">
      <w:pPr>
        <w:pStyle w:val="1-"/>
        <w:numPr>
          <w:ilvl w:val="0"/>
          <w:numId w:val="0"/>
        </w:numPr>
      </w:pPr>
      <w:r w:rsidRPr="005A2134">
        <w:rPr>
          <w:i/>
        </w:rPr>
        <w:t xml:space="preserve">Вкладка </w:t>
      </w:r>
      <w:r w:rsidR="008474C0">
        <w:rPr>
          <w:i/>
        </w:rPr>
        <w:t>Отзыв из</w:t>
      </w:r>
      <w:r>
        <w:rPr>
          <w:i/>
        </w:rPr>
        <w:t xml:space="preserve"> отпуска</w:t>
      </w:r>
      <w:r>
        <w:t xml:space="preserve"> включает табличную часть, состоящую из следующих полей:</w:t>
      </w:r>
    </w:p>
    <w:p w14:paraId="05D32E65" w14:textId="77777777" w:rsidR="001D7350" w:rsidRDefault="001D7350" w:rsidP="001D7350">
      <w:pPr>
        <w:pStyle w:val="1-"/>
      </w:pPr>
      <w:r>
        <w:t>№ п/п – порядковый номер строки;</w:t>
      </w:r>
    </w:p>
    <w:p w14:paraId="11A78F04" w14:textId="77777777" w:rsidR="001D7350" w:rsidRDefault="001D7350" w:rsidP="001D7350">
      <w:pPr>
        <w:pStyle w:val="1-"/>
      </w:pPr>
      <w:r>
        <w:t>Сотрудник – ФИО сотрудника. Выбор из справочника Сотрудники;</w:t>
      </w:r>
    </w:p>
    <w:p w14:paraId="64265A60" w14:textId="77777777" w:rsidR="001D7350" w:rsidRDefault="001D7350" w:rsidP="001D7350">
      <w:pPr>
        <w:pStyle w:val="1-"/>
      </w:pPr>
      <w:r>
        <w:t>Табельный номер -</w:t>
      </w:r>
      <w:r w:rsidRPr="006C3A27">
        <w:t xml:space="preserve"> </w:t>
      </w:r>
      <w:r>
        <w:t>указывается табельный номер сотрудника;</w:t>
      </w:r>
    </w:p>
    <w:p w14:paraId="2E66117B" w14:textId="77777777" w:rsidR="001D7350" w:rsidRDefault="001D7350" w:rsidP="001D7350">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1CB97826" w14:textId="4BBBFF74" w:rsidR="001D7350" w:rsidRDefault="001D7350" w:rsidP="001D7350">
      <w:pPr>
        <w:pStyle w:val="1-"/>
      </w:pPr>
      <w:r>
        <w:t>Период работы – указывается период работы сотрудника. Начало периода - дата начала работы, окончание периода – дата увольнения сотрудника</w:t>
      </w:r>
      <w:r w:rsidR="0021488D">
        <w:t>. Поле не доступно для редактирования</w:t>
      </w:r>
      <w:r>
        <w:t>;</w:t>
      </w:r>
    </w:p>
    <w:p w14:paraId="124302D4" w14:textId="77777777" w:rsidR="008474C0" w:rsidRDefault="008474C0" w:rsidP="001D7350">
      <w:pPr>
        <w:pStyle w:val="1-"/>
      </w:pPr>
      <w:r>
        <w:t>Приказ о предоставлении отпуска – в данном поле должен быть указан номер и дата приказа, на основании которого сотруднику был предоставлен ежегодный оплачиваемый отпуск, из которого оформляется отзыв. Предоставляется возможность выбора приказа о предоставлении отпуска сотруднику (отображаются приказы о предоставлении отпуска, фильтр по параметру Сотрудник). Автоматически проставляется последний проведенный приказ О предоставлении отпуска сотруднику;</w:t>
      </w:r>
    </w:p>
    <w:p w14:paraId="2FD03B42" w14:textId="77777777" w:rsidR="001D7350" w:rsidRPr="00CB7534" w:rsidRDefault="001D7350" w:rsidP="001D7350">
      <w:pPr>
        <w:pStyle w:val="1-"/>
        <w:rPr>
          <w:color w:val="FF0000"/>
        </w:rPr>
      </w:pPr>
      <w:r>
        <w:t xml:space="preserve">За период – указываются даты начала и окончания периода, за который предоставляется отпуск (рабочий год). Автоматически проставляется </w:t>
      </w:r>
      <w:r w:rsidR="008474C0">
        <w:t>данные в соответствии со значением, выбранным в поле Приказ о предоставлении отпуска. В</w:t>
      </w:r>
      <w:r>
        <w:t>озможность корректировки значений пользователем</w:t>
      </w:r>
      <w:r w:rsidR="008474C0">
        <w:t xml:space="preserve"> не предусмотрена</w:t>
      </w:r>
      <w:r>
        <w:t xml:space="preserve">; </w:t>
      </w:r>
    </w:p>
    <w:p w14:paraId="627E2E50" w14:textId="77777777" w:rsidR="008474C0" w:rsidRDefault="008474C0" w:rsidP="008474C0">
      <w:pPr>
        <w:pStyle w:val="1-"/>
      </w:pPr>
      <w:r>
        <w:t>Основной отпуск – указываются данные об основном отпуске сотрудника. Данные об основном отпуске содержат поля: С, По, Дней. Автоматически проставляется данные в соответствии со значением, выбранным в поле Приказ о предоставлении отпуска. Возможность корректировки значений пользователем не предусмотрена;</w:t>
      </w:r>
    </w:p>
    <w:p w14:paraId="1DC39D03" w14:textId="77777777" w:rsidR="008474C0" w:rsidRDefault="008474C0" w:rsidP="008474C0">
      <w:pPr>
        <w:pStyle w:val="1-"/>
      </w:pPr>
      <w:r>
        <w:lastRenderedPageBreak/>
        <w:t xml:space="preserve">Дополнительные отпуска – указываются данные о дополнительных отпусках сотрудника (при наличии). </w:t>
      </w:r>
      <w:r w:rsidR="00657FD8">
        <w:t>Данные об основном отпуске содержат поля: Код, С, По, Дней. Автоматически проставляется данные в соответствии со значением, выбранным в поле Приказ о предоставлении отпуска. Возможность корректировки значений пользователем не предусмотрена;</w:t>
      </w:r>
    </w:p>
    <w:p w14:paraId="746B4FC8" w14:textId="77777777" w:rsidR="008474C0" w:rsidRDefault="00657FD8" w:rsidP="008474C0">
      <w:pPr>
        <w:pStyle w:val="1-"/>
      </w:pPr>
      <w:r>
        <w:t>Дата отзыва из отпуска</w:t>
      </w:r>
      <w:r w:rsidR="008474C0">
        <w:t xml:space="preserve"> – указывается дата </w:t>
      </w:r>
      <w:r>
        <w:t>отзыва сотрудника из отпуска</w:t>
      </w:r>
      <w:r w:rsidR="008474C0">
        <w:t>.</w:t>
      </w:r>
      <w:r>
        <w:t xml:space="preserve"> По умолчанию устанавливается текущая дата. Дату можно редактировать с помощью календаря или вручную</w:t>
      </w:r>
      <w:r w:rsidR="008474C0">
        <w:t>;</w:t>
      </w:r>
    </w:p>
    <w:p w14:paraId="53E0A7BD" w14:textId="77777777" w:rsidR="008474C0" w:rsidRDefault="008474C0" w:rsidP="008474C0">
      <w:pPr>
        <w:pStyle w:val="1-"/>
      </w:pPr>
      <w:r>
        <w:t>Количество дней – указывается количество календарных дней</w:t>
      </w:r>
      <w:r w:rsidR="00657FD8">
        <w:t xml:space="preserve"> неиспользованной части отпуска</w:t>
      </w:r>
      <w:r>
        <w:t xml:space="preserve">. Значение рассчитывается </w:t>
      </w:r>
      <w:r w:rsidR="00657FD8">
        <w:t>исходя из значений, введенных в поле «Дата отзыва из отпуска», и значения, указанного в поле «Окончание отпуска» (вкладка предоставление отпуска, табличная часть) документа, выбранного в поле «Приказ о предоставлении отпуска». Необходимо предусмотреть возможность корректировки значения пользователем;</w:t>
      </w:r>
    </w:p>
    <w:p w14:paraId="6C8FCFB4" w14:textId="77777777" w:rsidR="00C96DC0" w:rsidRDefault="00C96DC0" w:rsidP="008474C0">
      <w:pPr>
        <w:pStyle w:val="1-"/>
      </w:pPr>
      <w:r>
        <w:t>В том числе: Количество дней основного отпуска – в данном поле указывается количество календарных дней неиспользованной части основного отпуска. Блок включает поля: код (указывается вид основного отпуска. Автоматически проставляется значение 01 «Ежегодный отпуск»), количество дней - значение рассчитывается исходя из значений, введенных в поле «Дата отзыва из отпуска», и значения, указанного в поле «Основной отпуск, По» (вкладка предоставление отпуска, табличная часть) документа, выбранного в поле «Приказ о предоставлении отпуска». Необходимо предусмотреть возможность корректировки значения пользователем;</w:t>
      </w:r>
    </w:p>
    <w:p w14:paraId="6420289F" w14:textId="77777777" w:rsidR="00C96DC0" w:rsidRDefault="00C96DC0" w:rsidP="00C96DC0">
      <w:pPr>
        <w:pStyle w:val="1-"/>
      </w:pPr>
      <w:r>
        <w:t>В том числе: Количество дней дополнительного отпуска – в данном поле указывается количество календарных дней неиспользованной части дополнительного отпуска. Блок включает поля: код (указывается вид дополнительного отпуска. Автоматически проставляется значение вида отпуска, указанное в поле Дополнительные отпуска), количество дней - значение рассчитывается исходя из значений, введенных в поле «Дата отзыва из отпуска», и значения, указанного в поле «Дополнительный отпуск, По» (вкладка предоставление отпуска, табличная часть) документа, выбранного в поле «Приказ о предоставлении отпуска». Необходимо предусмотреть возможность корректировки значения пользователем;</w:t>
      </w:r>
    </w:p>
    <w:p w14:paraId="40C33BE5" w14:textId="77777777" w:rsidR="00C96DC0" w:rsidRDefault="00C96DC0" w:rsidP="00C96DC0">
      <w:pPr>
        <w:pStyle w:val="1-"/>
        <w:numPr>
          <w:ilvl w:val="0"/>
          <w:numId w:val="0"/>
        </w:numPr>
      </w:pPr>
      <w:r>
        <w:t>Сумма значений полей «В том числе: Количество дней основного отпуска» и «В том числе: Количество дней дополнительного отпуска» должна быть равна значению, указанному в поле «Количество дней».</w:t>
      </w:r>
    </w:p>
    <w:p w14:paraId="1CDD9BC2" w14:textId="77777777" w:rsidR="00C96DC0" w:rsidRDefault="00DC733D" w:rsidP="008474C0">
      <w:pPr>
        <w:pStyle w:val="1-"/>
      </w:pPr>
      <w:r>
        <w:t>Период предоставления неиспользованной части отпуска – указываются даты начала и окончания периода, когда работнику будет предоставлена неиспользованная часть отпуска. Дата начала периода вводится пользователем вручную. Дата окончания периода рассчитывается автоматически, исходя из значений, введенных в полях Дата начала периода и Количество дней;</w:t>
      </w:r>
    </w:p>
    <w:p w14:paraId="7CAD139A" w14:textId="77777777" w:rsidR="008474C0" w:rsidRDefault="008474C0" w:rsidP="008474C0">
      <w:pPr>
        <w:pStyle w:val="1-"/>
      </w:pPr>
      <w:r>
        <w:t>Основание – текстовое поле, в котором пользователем указывается основание для предоставления отпуска сотруднику. Заполняется пользователем вручную. Не обязательно для заполнения.</w:t>
      </w:r>
    </w:p>
    <w:p w14:paraId="16D5E8A5" w14:textId="77777777" w:rsidR="008474C0" w:rsidRDefault="008474C0" w:rsidP="008474C0">
      <w:pPr>
        <w:pStyle w:val="a5"/>
      </w:pPr>
      <w:r>
        <w:t>Также на вкладке Предоставление отпуска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5B138F88" w14:textId="77777777" w:rsidR="0021488D" w:rsidRDefault="0021488D" w:rsidP="0021488D">
      <w:pPr>
        <w:pStyle w:val="1-"/>
        <w:numPr>
          <w:ilvl w:val="0"/>
          <w:numId w:val="0"/>
        </w:numPr>
      </w:pPr>
      <w:r>
        <w:t>Необходимо предусмотреть наличие поля «Примечание». Текстовое поле. Заполняется пользователем при необходимости указания дополнительной информации.</w:t>
      </w:r>
    </w:p>
    <w:p w14:paraId="274AB26C" w14:textId="52B3D108" w:rsidR="0073096A" w:rsidRDefault="0073096A" w:rsidP="0073096A">
      <w:pPr>
        <w:pStyle w:val="1-"/>
        <w:numPr>
          <w:ilvl w:val="0"/>
          <w:numId w:val="0"/>
        </w:numPr>
      </w:pPr>
      <w:r>
        <w:t>При осуществлении расчетов количества календарных дней и периодов отзыва из отпуска необходимо производить проверку на наличие праздничных дней</w:t>
      </w:r>
      <w:r w:rsidR="0021488D">
        <w:t xml:space="preserve"> (при предоставлении основных и дополнительных оплачиваемых отпусков)</w:t>
      </w:r>
      <w:r>
        <w:t>. Праздничные дни не засчитываются в отпускной период.</w:t>
      </w:r>
    </w:p>
    <w:p w14:paraId="77ABA0B7" w14:textId="77777777" w:rsidR="0073096A" w:rsidRDefault="0073096A" w:rsidP="0073096A">
      <w:pPr>
        <w:pStyle w:val="1-"/>
        <w:numPr>
          <w:ilvl w:val="0"/>
          <w:numId w:val="0"/>
        </w:numPr>
      </w:pPr>
      <w:r>
        <w:t>Необходимо предоставить возможность формирования печатной формы приказа.</w:t>
      </w:r>
    </w:p>
    <w:p w14:paraId="0E417143" w14:textId="77777777" w:rsidR="0073096A" w:rsidRDefault="0073096A" w:rsidP="0073096A">
      <w:pPr>
        <w:pStyle w:val="a5"/>
      </w:pPr>
      <w:r w:rsidRPr="005A2134">
        <w:rPr>
          <w:i/>
        </w:rPr>
        <w:t xml:space="preserve">Вкладка Приказ </w:t>
      </w:r>
      <w:r>
        <w:rPr>
          <w:i/>
        </w:rPr>
        <w:t>об отзыве из отпуска</w:t>
      </w:r>
      <w:r>
        <w:t xml:space="preserve"> содержит возможность формирования печатной формы приказа. Печатная форма должна соответствовать форме приказа «Приказ (распоряжение) об отзыве из отпуска работника».  Форма приказа добавлена в формуляры (раздел 8). Заполнение формы производится в соответствии с данными, введенными в бланке-редакторе.</w:t>
      </w:r>
    </w:p>
    <w:p w14:paraId="7FA2D6A7" w14:textId="77777777" w:rsidR="0073096A" w:rsidRDefault="0073096A" w:rsidP="0073096A">
      <w:pPr>
        <w:shd w:val="clear" w:color="auto" w:fill="FFFFFF"/>
        <w:rPr>
          <w:rFonts w:eastAsia="Times New Roman" w:cs="Times New Roman"/>
          <w:color w:val="000000"/>
          <w:szCs w:val="20"/>
          <w:lang w:eastAsia="ru-RU"/>
        </w:rPr>
      </w:pPr>
      <w:r>
        <w:t xml:space="preserve">Необходимо предоставить возможность формирования Перерасчета отпуска и формирования </w:t>
      </w:r>
      <w:r>
        <w:rPr>
          <w:color w:val="000000"/>
          <w:szCs w:val="20"/>
        </w:rPr>
        <w:t>Записки-расчет о предоставлении отпуска работнику (форма N Т-60)</w:t>
      </w:r>
      <w:r>
        <w:rPr>
          <w:rFonts w:eastAsia="Times New Roman" w:cs="Times New Roman"/>
          <w:color w:val="000000"/>
          <w:szCs w:val="20"/>
          <w:lang w:eastAsia="ru-RU"/>
        </w:rPr>
        <w:t xml:space="preserve">. </w:t>
      </w:r>
    </w:p>
    <w:p w14:paraId="2511B12B" w14:textId="77777777" w:rsidR="0073096A" w:rsidRDefault="0073096A" w:rsidP="0073096A">
      <w:pPr>
        <w:shd w:val="clear" w:color="auto" w:fill="FFFFFF"/>
        <w:rPr>
          <w:rFonts w:eastAsia="Times New Roman" w:cs="Times New Roman"/>
          <w:color w:val="000000"/>
          <w:szCs w:val="20"/>
          <w:lang w:eastAsia="ru-RU"/>
        </w:rPr>
      </w:pPr>
      <w:r>
        <w:rPr>
          <w:rFonts w:eastAsia="Times New Roman" w:cs="Times New Roman"/>
          <w:color w:val="000000"/>
          <w:szCs w:val="20"/>
          <w:lang w:eastAsia="ru-RU"/>
        </w:rPr>
        <w:lastRenderedPageBreak/>
        <w:t>Возможность формирования Перер</w:t>
      </w:r>
      <w:r>
        <w:t xml:space="preserve">асчета отпуска и формирования </w:t>
      </w:r>
      <w:r>
        <w:rPr>
          <w:color w:val="000000"/>
          <w:szCs w:val="20"/>
        </w:rPr>
        <w:t>Записки-расчет о предоставлении отпуска работнику (форма N Т-60)</w:t>
      </w:r>
      <w:r>
        <w:rPr>
          <w:rFonts w:eastAsia="Times New Roman" w:cs="Times New Roman"/>
          <w:color w:val="000000"/>
          <w:szCs w:val="20"/>
          <w:lang w:eastAsia="ru-RU"/>
        </w:rPr>
        <w:t xml:space="preserve"> должна предоставляться только после установки флага Учитывать в документе Приказ об отзыве работника из отпуска.</w:t>
      </w:r>
    </w:p>
    <w:p w14:paraId="3DD805BB" w14:textId="1F0888E2" w:rsidR="0021488D" w:rsidRDefault="0021488D" w:rsidP="0021488D">
      <w:pPr>
        <w:pStyle w:val="a5"/>
      </w:pPr>
      <w:r>
        <w:t xml:space="preserve">При формировании Графика учета рабочего времени и/или Табеля учета рабочего времени вносятся данные об изменении периода отсутствия сотрудника (отзыва сотрудника из отпуска) в установленный период. </w:t>
      </w:r>
    </w:p>
    <w:p w14:paraId="187630B8" w14:textId="77777777" w:rsidR="0021488D" w:rsidRDefault="0021488D" w:rsidP="0073096A">
      <w:pPr>
        <w:shd w:val="clear" w:color="auto" w:fill="FFFFFF"/>
        <w:rPr>
          <w:rFonts w:eastAsia="Times New Roman" w:cs="Times New Roman"/>
          <w:color w:val="000000"/>
          <w:szCs w:val="20"/>
          <w:lang w:eastAsia="ru-RU"/>
        </w:rPr>
      </w:pPr>
    </w:p>
    <w:p w14:paraId="32C672B3" w14:textId="77777777" w:rsidR="0073096A" w:rsidRPr="0076610E" w:rsidRDefault="0073096A" w:rsidP="0073096A">
      <w:pPr>
        <w:shd w:val="clear" w:color="auto" w:fill="FFFFFF"/>
        <w:rPr>
          <w:rFonts w:eastAsia="Times New Roman" w:cs="Times New Roman"/>
          <w:i/>
          <w:color w:val="000000"/>
          <w:szCs w:val="20"/>
          <w:lang w:eastAsia="ru-RU"/>
        </w:rPr>
      </w:pPr>
      <w:r w:rsidRPr="0076610E">
        <w:rPr>
          <w:rFonts w:eastAsia="Times New Roman" w:cs="Times New Roman"/>
          <w:i/>
          <w:color w:val="000000"/>
          <w:szCs w:val="20"/>
          <w:lang w:eastAsia="ru-RU"/>
        </w:rPr>
        <w:t xml:space="preserve">Формирование </w:t>
      </w:r>
      <w:r>
        <w:rPr>
          <w:rFonts w:eastAsia="Times New Roman" w:cs="Times New Roman"/>
          <w:i/>
          <w:color w:val="000000"/>
          <w:szCs w:val="20"/>
          <w:lang w:eastAsia="ru-RU"/>
        </w:rPr>
        <w:t>Перер</w:t>
      </w:r>
      <w:r w:rsidRPr="0076610E">
        <w:rPr>
          <w:rFonts w:eastAsia="Times New Roman" w:cs="Times New Roman"/>
          <w:i/>
          <w:color w:val="000000"/>
          <w:szCs w:val="20"/>
          <w:lang w:eastAsia="ru-RU"/>
        </w:rPr>
        <w:t xml:space="preserve">асчета </w:t>
      </w:r>
      <w:r>
        <w:rPr>
          <w:rFonts w:eastAsia="Times New Roman" w:cs="Times New Roman"/>
          <w:i/>
          <w:color w:val="000000"/>
          <w:szCs w:val="20"/>
          <w:lang w:eastAsia="ru-RU"/>
        </w:rPr>
        <w:t>отпуска</w:t>
      </w:r>
      <w:r w:rsidRPr="0076610E">
        <w:rPr>
          <w:rFonts w:eastAsia="Times New Roman" w:cs="Times New Roman"/>
          <w:i/>
          <w:color w:val="000000"/>
          <w:szCs w:val="20"/>
          <w:lang w:eastAsia="ru-RU"/>
        </w:rPr>
        <w:t>.</w:t>
      </w:r>
    </w:p>
    <w:p w14:paraId="022AF9B9" w14:textId="77777777" w:rsidR="0073096A" w:rsidRDefault="0073096A" w:rsidP="0073096A">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При нажатии кнопки Сформировать (при установленном флаге Перерасчет отпуска) осуществляется формирование документа «Расчет среднего заработка (отпуск, компенсация отпуска)». Правила формирования и заполнения документа «Расчет среднего заработка (отпуск, компенсация)», </w:t>
      </w:r>
      <w:r w:rsidR="004442FF">
        <w:rPr>
          <w:rFonts w:eastAsia="Times New Roman" w:cs="Times New Roman"/>
          <w:color w:val="000000"/>
          <w:szCs w:val="20"/>
          <w:lang w:eastAsia="ru-RU"/>
        </w:rPr>
        <w:t>будут описаны в последующем ТТ. С</w:t>
      </w:r>
      <w:r>
        <w:rPr>
          <w:rFonts w:eastAsia="Times New Roman" w:cs="Times New Roman"/>
          <w:color w:val="000000"/>
          <w:szCs w:val="20"/>
          <w:lang w:eastAsia="ru-RU"/>
        </w:rPr>
        <w:t xml:space="preserve">формированный документ «Расчет среднего заработка (отпуск, компенсация отпуска)» отражается на вкладке «Перерасчет отпуска» документа «Приказ Об отзыве работника из отпуска». Необходимо предоставить возможность просмотра и редактирования документа «Расчет среднего заработка (отпуск, компенсация)» на вкладке «Перерасчет отпуска» документа «Приказ Об отзыве работника из отпуска». </w:t>
      </w:r>
    </w:p>
    <w:p w14:paraId="45BAE6A1" w14:textId="77777777" w:rsidR="0073096A" w:rsidRPr="00B515A9" w:rsidRDefault="0073096A" w:rsidP="0073096A">
      <w:pPr>
        <w:shd w:val="clear" w:color="auto" w:fill="FFFFFF"/>
        <w:rPr>
          <w:rFonts w:eastAsia="Times New Roman" w:cs="Times New Roman"/>
          <w:i/>
          <w:color w:val="000000"/>
          <w:szCs w:val="20"/>
          <w:lang w:eastAsia="ru-RU"/>
        </w:rPr>
      </w:pPr>
      <w:r w:rsidRPr="00B515A9">
        <w:rPr>
          <w:rFonts w:eastAsia="Times New Roman" w:cs="Times New Roman"/>
          <w:i/>
          <w:color w:val="000000"/>
          <w:szCs w:val="20"/>
          <w:lang w:eastAsia="ru-RU"/>
        </w:rPr>
        <w:t xml:space="preserve">Формирование </w:t>
      </w:r>
      <w:r w:rsidRPr="00B515A9">
        <w:rPr>
          <w:i/>
          <w:color w:val="000000"/>
          <w:szCs w:val="20"/>
        </w:rPr>
        <w:t>Записки-расчет о предоставлении отпуска работнику (форма N Т-60)</w:t>
      </w:r>
      <w:r w:rsidRPr="00B515A9">
        <w:rPr>
          <w:rFonts w:eastAsia="Times New Roman" w:cs="Times New Roman"/>
          <w:i/>
          <w:color w:val="000000"/>
          <w:szCs w:val="20"/>
          <w:lang w:eastAsia="ru-RU"/>
        </w:rPr>
        <w:t>.</w:t>
      </w:r>
    </w:p>
    <w:p w14:paraId="2E2E7FB7" w14:textId="77777777" w:rsidR="0073096A" w:rsidRDefault="0073096A" w:rsidP="0073096A">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При нажатии кнопки Сформировать (при установленном флаге Записка-расчет Т-60) осуществляется формирование документа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Правила формирования и заполнения документа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xml:space="preserve">», </w:t>
      </w:r>
      <w:r w:rsidR="004442FF">
        <w:rPr>
          <w:rFonts w:eastAsia="Times New Roman" w:cs="Times New Roman"/>
          <w:color w:val="000000"/>
          <w:szCs w:val="20"/>
          <w:lang w:eastAsia="ru-RU"/>
        </w:rPr>
        <w:t>будут описаны в последующем ТТ.</w:t>
      </w:r>
      <w:r>
        <w:rPr>
          <w:rFonts w:eastAsia="Times New Roman" w:cs="Times New Roman"/>
          <w:color w:val="000000"/>
          <w:szCs w:val="20"/>
          <w:lang w:eastAsia="ru-RU"/>
        </w:rPr>
        <w:t xml:space="preserve"> </w:t>
      </w:r>
      <w:r w:rsidR="004442FF">
        <w:rPr>
          <w:rFonts w:eastAsia="Times New Roman" w:cs="Times New Roman"/>
          <w:color w:val="000000"/>
          <w:szCs w:val="20"/>
          <w:lang w:eastAsia="ru-RU"/>
        </w:rPr>
        <w:t>С</w:t>
      </w:r>
      <w:r>
        <w:rPr>
          <w:rFonts w:eastAsia="Times New Roman" w:cs="Times New Roman"/>
          <w:color w:val="000000"/>
          <w:szCs w:val="20"/>
          <w:lang w:eastAsia="ru-RU"/>
        </w:rPr>
        <w:t>формированный документ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отражается на вкладке «</w:t>
      </w:r>
      <w:r w:rsidR="00127DC1">
        <w:rPr>
          <w:rFonts w:eastAsia="Times New Roman" w:cs="Times New Roman"/>
          <w:color w:val="000000"/>
          <w:szCs w:val="20"/>
          <w:lang w:eastAsia="ru-RU"/>
        </w:rPr>
        <w:t>Перер</w:t>
      </w:r>
      <w:r>
        <w:rPr>
          <w:rFonts w:eastAsia="Times New Roman" w:cs="Times New Roman"/>
          <w:color w:val="000000"/>
          <w:szCs w:val="20"/>
          <w:lang w:eastAsia="ru-RU"/>
        </w:rPr>
        <w:t xml:space="preserve">асчет отпуска» документа «Приказ </w:t>
      </w:r>
      <w:r w:rsidR="00127DC1">
        <w:rPr>
          <w:rFonts w:eastAsia="Times New Roman" w:cs="Times New Roman"/>
          <w:color w:val="000000"/>
          <w:szCs w:val="20"/>
          <w:lang w:eastAsia="ru-RU"/>
        </w:rPr>
        <w:t>Об отзыве работника из отпуска</w:t>
      </w:r>
      <w:r>
        <w:rPr>
          <w:rFonts w:eastAsia="Times New Roman" w:cs="Times New Roman"/>
          <w:color w:val="000000"/>
          <w:szCs w:val="20"/>
          <w:lang w:eastAsia="ru-RU"/>
        </w:rPr>
        <w:t>». Необходимо предоставить возможность просмотра и редактирования документа «</w:t>
      </w:r>
      <w:r>
        <w:rPr>
          <w:color w:val="000000"/>
          <w:szCs w:val="20"/>
        </w:rPr>
        <w:t>Записка-расчет о предоставлении отпуска работнику (форма N Т-60)</w:t>
      </w:r>
      <w:r>
        <w:rPr>
          <w:rFonts w:eastAsia="Times New Roman" w:cs="Times New Roman"/>
          <w:color w:val="000000"/>
          <w:szCs w:val="20"/>
          <w:lang w:eastAsia="ru-RU"/>
        </w:rPr>
        <w:t>» на вкладке «</w:t>
      </w:r>
      <w:r w:rsidR="00127DC1">
        <w:rPr>
          <w:rFonts w:eastAsia="Times New Roman" w:cs="Times New Roman"/>
          <w:color w:val="000000"/>
          <w:szCs w:val="20"/>
          <w:lang w:eastAsia="ru-RU"/>
        </w:rPr>
        <w:t>Перер</w:t>
      </w:r>
      <w:r>
        <w:rPr>
          <w:rFonts w:eastAsia="Times New Roman" w:cs="Times New Roman"/>
          <w:color w:val="000000"/>
          <w:szCs w:val="20"/>
          <w:lang w:eastAsia="ru-RU"/>
        </w:rPr>
        <w:t xml:space="preserve">асчет отпуска» документа «Приказ </w:t>
      </w:r>
      <w:r w:rsidR="00127DC1">
        <w:rPr>
          <w:rFonts w:eastAsia="Times New Roman" w:cs="Times New Roman"/>
          <w:color w:val="000000"/>
          <w:szCs w:val="20"/>
          <w:lang w:eastAsia="ru-RU"/>
        </w:rPr>
        <w:t>Об отзыве работника из отпуска</w:t>
      </w:r>
      <w:r>
        <w:rPr>
          <w:rFonts w:eastAsia="Times New Roman" w:cs="Times New Roman"/>
          <w:color w:val="000000"/>
          <w:szCs w:val="20"/>
          <w:lang w:eastAsia="ru-RU"/>
        </w:rPr>
        <w:t xml:space="preserve">». </w:t>
      </w:r>
    </w:p>
    <w:p w14:paraId="2CDA5F24" w14:textId="37E67B3D" w:rsidR="0021488D" w:rsidRDefault="0021488D" w:rsidP="0021488D">
      <w:pPr>
        <w:pStyle w:val="1-"/>
        <w:numPr>
          <w:ilvl w:val="0"/>
          <w:numId w:val="0"/>
        </w:numPr>
      </w:pPr>
      <w:r>
        <w:t>При сохранении документа Приказ Об отзыве из отпуска данные вносятся в карточку сотрудника (внутренний документ Назначение) и учитываются при формировании Личной карточки работника.</w:t>
      </w:r>
    </w:p>
    <w:p w14:paraId="5080C12B" w14:textId="01FFB3DB" w:rsidR="0021488D" w:rsidRDefault="0021488D" w:rsidP="0021488D">
      <w:pPr>
        <w:pStyle w:val="1-"/>
        <w:numPr>
          <w:ilvl w:val="0"/>
          <w:numId w:val="0"/>
        </w:numPr>
      </w:pPr>
      <w:r>
        <w:t xml:space="preserve">Если на предприятии ведется График отпусков, то данные об </w:t>
      </w:r>
      <w:r w:rsidR="00AD43A7">
        <w:t>отзыве из</w:t>
      </w:r>
      <w:r>
        <w:t xml:space="preserve"> отпуска вносятся в График отпусков (графа </w:t>
      </w:r>
      <w:r w:rsidR="00AD43A7">
        <w:t>8, 9, 10</w:t>
      </w:r>
      <w:r>
        <w:t>).</w:t>
      </w:r>
    </w:p>
    <w:p w14:paraId="3AD9EA18" w14:textId="6A4CBC03" w:rsidR="001A15CC" w:rsidRDefault="001A15CC" w:rsidP="001A15CC">
      <w:pPr>
        <w:pStyle w:val="1-"/>
        <w:numPr>
          <w:ilvl w:val="0"/>
          <w:numId w:val="0"/>
        </w:numPr>
      </w:pPr>
      <w:r>
        <w:t>При сохранении документа Приказ Об отзыве из отпуска необходимо предусмотреть проверку на соответствие кода предоставленного отпуска значениям, указанным в Учетной политике предприятия блок «</w:t>
      </w:r>
      <w:r w:rsidRPr="00422FD3">
        <w:t>Периоды, не включаемый в отпускной стаж»</w:t>
      </w:r>
      <w:r>
        <w:t xml:space="preserve"> п. 1,2</w:t>
      </w:r>
      <w:r w:rsidRPr="00422FD3">
        <w:t>.</w:t>
      </w:r>
      <w:r>
        <w:t xml:space="preserve"> Если код предоставленного отпуска соответствует значениям, указанным в Учетной политике предприятия блок «</w:t>
      </w:r>
      <w:r w:rsidRPr="00422FD3">
        <w:t>Периоды, не включаемый в отпускной стаж»</w:t>
      </w:r>
      <w:r>
        <w:t xml:space="preserve"> п. 1,2, необходимо предусмотреть разнесение данных в карточку сотрудника (внутренний документ Назначение) в блок Дни, исключаемые из трудового стажа.</w:t>
      </w:r>
    </w:p>
    <w:p w14:paraId="478081B3" w14:textId="77777777" w:rsidR="00127DC1" w:rsidRDefault="00127DC1" w:rsidP="0073096A">
      <w:pPr>
        <w:shd w:val="clear" w:color="auto" w:fill="FFFFFF"/>
        <w:rPr>
          <w:rFonts w:eastAsia="Times New Roman" w:cs="Times New Roman"/>
          <w:color w:val="000000"/>
          <w:szCs w:val="20"/>
          <w:lang w:eastAsia="ru-RU"/>
        </w:rPr>
      </w:pPr>
    </w:p>
    <w:p w14:paraId="6494C86D" w14:textId="77777777" w:rsidR="001A15CC" w:rsidRDefault="001A15CC" w:rsidP="0073096A">
      <w:pPr>
        <w:shd w:val="clear" w:color="auto" w:fill="FFFFFF"/>
        <w:rPr>
          <w:rFonts w:eastAsia="Times New Roman" w:cs="Times New Roman"/>
          <w:color w:val="000000"/>
          <w:szCs w:val="20"/>
          <w:lang w:eastAsia="ru-RU"/>
        </w:rPr>
      </w:pPr>
    </w:p>
    <w:p w14:paraId="27FC7A5C" w14:textId="77777777" w:rsidR="00D20016" w:rsidRDefault="00D20016" w:rsidP="00D20016">
      <w:pPr>
        <w:pStyle w:val="3-0"/>
        <w:rPr>
          <w:lang w:eastAsia="ru-RU"/>
        </w:rPr>
      </w:pPr>
      <w:bookmarkStart w:id="101" w:name="_Toc55310212"/>
      <w:r>
        <w:rPr>
          <w:lang w:eastAsia="ru-RU"/>
        </w:rPr>
        <w:t>Приказы «О направлении работника в командировку».</w:t>
      </w:r>
      <w:bookmarkEnd w:id="101"/>
    </w:p>
    <w:p w14:paraId="1BEED618" w14:textId="77777777" w:rsidR="001A787B" w:rsidRDefault="001A787B" w:rsidP="001A787B">
      <w:pPr>
        <w:pStyle w:val="a5"/>
        <w:rPr>
          <w:szCs w:val="20"/>
        </w:rPr>
      </w:pPr>
    </w:p>
    <w:p w14:paraId="349812D0" w14:textId="77777777" w:rsidR="001A787B" w:rsidRDefault="001A787B" w:rsidP="001A787B">
      <w:pPr>
        <w:pStyle w:val="a5"/>
      </w:pPr>
      <w:r>
        <w:rPr>
          <w:szCs w:val="20"/>
        </w:rPr>
        <w:t xml:space="preserve">Данная картотека предназначена для хранения информации о приказах направлении работника в командировку.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491682F7" w14:textId="77777777" w:rsidR="001A787B" w:rsidRDefault="001A787B" w:rsidP="001A787B">
      <w:pPr>
        <w:pStyle w:val="1-"/>
      </w:pPr>
      <w:r>
        <w:t>Заблокирован (наличие/отсутствие в бланке флага «Замок»);</w:t>
      </w:r>
    </w:p>
    <w:p w14:paraId="7FAB098E" w14:textId="77777777" w:rsidR="001A787B" w:rsidRDefault="001A787B" w:rsidP="001A787B">
      <w:pPr>
        <w:pStyle w:val="1-"/>
      </w:pPr>
      <w:r>
        <w:t>Учитывать (наличие/отсутствие в бланке флага «Учитывать»);</w:t>
      </w:r>
    </w:p>
    <w:p w14:paraId="5F9A85E5" w14:textId="77777777" w:rsidR="001A787B" w:rsidRDefault="001A787B" w:rsidP="001A787B">
      <w:pPr>
        <w:pStyle w:val="1-"/>
      </w:pPr>
      <w:r>
        <w:t>Тип приказа (наименование бланка);</w:t>
      </w:r>
    </w:p>
    <w:p w14:paraId="460F7F07" w14:textId="77777777" w:rsidR="001A787B" w:rsidRDefault="001A787B" w:rsidP="001A787B">
      <w:pPr>
        <w:pStyle w:val="1-"/>
      </w:pPr>
      <w:r>
        <w:t>Групповой (наличие/отсутствие в бланке флага «Групповой»);</w:t>
      </w:r>
    </w:p>
    <w:p w14:paraId="5B890B67" w14:textId="77777777" w:rsidR="001A787B" w:rsidRDefault="001A787B" w:rsidP="001A787B">
      <w:pPr>
        <w:pStyle w:val="1-"/>
      </w:pPr>
      <w:r>
        <w:t>Номер (номер приказа);</w:t>
      </w:r>
    </w:p>
    <w:p w14:paraId="338762C8" w14:textId="77777777" w:rsidR="001A787B" w:rsidRDefault="001A787B" w:rsidP="001A787B">
      <w:pPr>
        <w:pStyle w:val="1-"/>
      </w:pPr>
      <w:r>
        <w:lastRenderedPageBreak/>
        <w:t>Дата (дата приказа);</w:t>
      </w:r>
    </w:p>
    <w:p w14:paraId="6BE56FDD" w14:textId="77777777" w:rsidR="001A787B" w:rsidRDefault="001A787B" w:rsidP="001A787B">
      <w:pPr>
        <w:pStyle w:val="1-"/>
      </w:pPr>
      <w:r>
        <w:t>Организация (наименование предприятия);</w:t>
      </w:r>
    </w:p>
    <w:p w14:paraId="5C016FFD" w14:textId="77777777" w:rsidR="001A787B" w:rsidRDefault="001A787B" w:rsidP="001A787B">
      <w:pPr>
        <w:pStyle w:val="1-"/>
      </w:pPr>
      <w:r>
        <w:t>Сотрудник (ФИО сотрудника).</w:t>
      </w:r>
    </w:p>
    <w:p w14:paraId="3E321CBE" w14:textId="77777777" w:rsidR="001A787B" w:rsidRDefault="001A787B" w:rsidP="001A787B">
      <w:pPr>
        <w:pStyle w:val="a5"/>
      </w:pPr>
      <w:r>
        <w:t>Для редактирования произвольного количества полей одной записи картотеки применяется бланк-редактор.</w:t>
      </w:r>
    </w:p>
    <w:p w14:paraId="23858B14" w14:textId="77777777" w:rsidR="001A787B" w:rsidRPr="00166FCA" w:rsidRDefault="001A787B" w:rsidP="001A787B">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553540E0" w14:textId="77777777" w:rsidR="001A787B" w:rsidRDefault="001A787B" w:rsidP="001A787B">
      <w:pPr>
        <w:pStyle w:val="a5"/>
      </w:pPr>
      <w:r>
        <w:t>Необходимо предусмотреть возможность направления в командировку списка (группы) сотрудников. В данном случае необходимо допустить возможность выбора нескольких сотрудников и соответственно указания сроков и условий командировки для каждого сотрудника.</w:t>
      </w:r>
    </w:p>
    <w:p w14:paraId="7706BD92" w14:textId="77777777" w:rsidR="001A787B" w:rsidRDefault="001A787B" w:rsidP="001A787B">
      <w:pPr>
        <w:pStyle w:val="a5"/>
      </w:pPr>
      <w:r>
        <w:t>Бланк-редактор Приказа о направлении сотрудника в командировку содержит следующие вкладки и поля:</w:t>
      </w:r>
    </w:p>
    <w:p w14:paraId="58A36EF7" w14:textId="77777777" w:rsidR="001A787B" w:rsidRDefault="001A787B" w:rsidP="001A787B">
      <w:pPr>
        <w:pStyle w:val="1-"/>
      </w:pPr>
      <w:r>
        <w:t>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 направлении работника в командировку (Унифицированная форма N Т-9) (ОКУД 0301022)»;</w:t>
      </w:r>
    </w:p>
    <w:p w14:paraId="10E4ED59" w14:textId="77777777" w:rsidR="001A787B" w:rsidRDefault="001A787B" w:rsidP="001A787B">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39722D39" w14:textId="77777777" w:rsidR="001A787B" w:rsidRDefault="001A787B" w:rsidP="001A787B">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6C3DBEE4" w14:textId="77777777" w:rsidR="001A787B" w:rsidRDefault="001A787B" w:rsidP="001A787B">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17D13335" w14:textId="77777777" w:rsidR="001A787B" w:rsidRDefault="001A787B" w:rsidP="001A787B">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4FA62DD4" w14:textId="77777777" w:rsidR="001A787B" w:rsidRDefault="001A787B" w:rsidP="001A787B">
      <w:pPr>
        <w:pStyle w:val="1-"/>
      </w:pPr>
      <w:r>
        <w:t>Дата. По умолчанию устанавливается текущая дата. Дату можно редактировать с помощью календаря или вручную;</w:t>
      </w:r>
    </w:p>
    <w:p w14:paraId="3538F2FC" w14:textId="77777777" w:rsidR="001A787B" w:rsidRDefault="001A787B" w:rsidP="001A787B">
      <w:pPr>
        <w:pStyle w:val="1-"/>
        <w:numPr>
          <w:ilvl w:val="0"/>
          <w:numId w:val="0"/>
        </w:numPr>
      </w:pPr>
      <w:r w:rsidRPr="005A2134">
        <w:rPr>
          <w:i/>
        </w:rPr>
        <w:t xml:space="preserve">Вкладка </w:t>
      </w:r>
      <w:r>
        <w:rPr>
          <w:i/>
        </w:rPr>
        <w:t>Командировка</w:t>
      </w:r>
      <w:r>
        <w:t xml:space="preserve"> включает табличную часть, состоящую из следующих полей:</w:t>
      </w:r>
    </w:p>
    <w:p w14:paraId="64CE86A2" w14:textId="77777777" w:rsidR="001A787B" w:rsidRDefault="001A787B" w:rsidP="001A787B">
      <w:pPr>
        <w:pStyle w:val="1-"/>
      </w:pPr>
      <w:r>
        <w:t>№ п/п – порядковый номер строки;</w:t>
      </w:r>
    </w:p>
    <w:p w14:paraId="620FF3EE" w14:textId="77777777" w:rsidR="001A787B" w:rsidRDefault="001A787B" w:rsidP="001A787B">
      <w:pPr>
        <w:pStyle w:val="1-"/>
      </w:pPr>
      <w:r>
        <w:t>Сотрудник – ФИО сотрудника. Выбор из справочника Сотрудники;</w:t>
      </w:r>
    </w:p>
    <w:p w14:paraId="190DCDB3" w14:textId="77777777" w:rsidR="001A787B" w:rsidRDefault="001A787B" w:rsidP="001A787B">
      <w:pPr>
        <w:pStyle w:val="1-"/>
      </w:pPr>
      <w:r>
        <w:t>Табельный номер -</w:t>
      </w:r>
      <w:r w:rsidRPr="006C3A27">
        <w:t xml:space="preserve"> </w:t>
      </w:r>
      <w:r>
        <w:t>указывается табельный номер сотрудника;</w:t>
      </w:r>
    </w:p>
    <w:p w14:paraId="41991682" w14:textId="77777777" w:rsidR="001A787B" w:rsidRDefault="001A787B" w:rsidP="001A787B">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290141D5" w14:textId="77777777" w:rsidR="001A787B" w:rsidRDefault="001A787B" w:rsidP="001A787B">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30476298" w14:textId="77777777" w:rsidR="001A787B" w:rsidRPr="001A787B" w:rsidRDefault="001A787B" w:rsidP="001A787B">
      <w:pPr>
        <w:pStyle w:val="1-"/>
        <w:rPr>
          <w:color w:val="FF0000"/>
        </w:rPr>
      </w:pPr>
      <w:r>
        <w:t xml:space="preserve">Дата начала – указывается дата начала командировки. Вводится пользователем вручную; </w:t>
      </w:r>
    </w:p>
    <w:p w14:paraId="3D9E2F5F" w14:textId="77777777" w:rsidR="001A787B" w:rsidRPr="001A787B" w:rsidRDefault="001A787B" w:rsidP="001A787B">
      <w:pPr>
        <w:pStyle w:val="1-"/>
        <w:rPr>
          <w:color w:val="FF0000"/>
        </w:rPr>
      </w:pPr>
      <w:r>
        <w:t>Дата окончания – указывается дата окончания командировки. Вводится пользователем вручную;</w:t>
      </w:r>
    </w:p>
    <w:p w14:paraId="788C144B" w14:textId="27C68167" w:rsidR="001A787B" w:rsidRPr="00D97898" w:rsidRDefault="001A787B" w:rsidP="001A787B">
      <w:pPr>
        <w:pStyle w:val="1-"/>
        <w:rPr>
          <w:color w:val="000000" w:themeColor="text1"/>
        </w:rPr>
      </w:pPr>
      <w:r>
        <w:t>Количество дней – указывается количество календарных дней командировки сотруд</w:t>
      </w:r>
      <w:r w:rsidRPr="00D97898">
        <w:rPr>
          <w:color w:val="000000" w:themeColor="text1"/>
        </w:rPr>
        <w:t xml:space="preserve">ника. </w:t>
      </w:r>
      <w:r w:rsidR="00D97898" w:rsidRPr="00D97898">
        <w:rPr>
          <w:color w:val="000000" w:themeColor="text1"/>
        </w:rPr>
        <w:t>Расчет производится исходя из значений, указанных в полях Дата начала и Дата окончания</w:t>
      </w:r>
      <w:r w:rsidR="00A36B3D">
        <w:rPr>
          <w:color w:val="000000" w:themeColor="text1"/>
        </w:rPr>
        <w:t>. Допускается корректировка пользователем</w:t>
      </w:r>
      <w:r w:rsidR="00D97898" w:rsidRPr="00D97898">
        <w:rPr>
          <w:color w:val="000000" w:themeColor="text1"/>
        </w:rPr>
        <w:t>;</w:t>
      </w:r>
    </w:p>
    <w:p w14:paraId="30F377B5" w14:textId="77777777" w:rsidR="00D97898" w:rsidRDefault="00D97898" w:rsidP="001A787B">
      <w:pPr>
        <w:pStyle w:val="1-"/>
        <w:rPr>
          <w:color w:val="000000" w:themeColor="text1"/>
        </w:rPr>
      </w:pPr>
      <w:r w:rsidRPr="00D97898">
        <w:rPr>
          <w:color w:val="000000" w:themeColor="text1"/>
        </w:rPr>
        <w:lastRenderedPageBreak/>
        <w:t>Страна, город</w:t>
      </w:r>
      <w:r>
        <w:rPr>
          <w:color w:val="000000" w:themeColor="text1"/>
        </w:rPr>
        <w:t xml:space="preserve"> – </w:t>
      </w:r>
      <w:r>
        <w:t>текстовое поле, в котором пользователем указывается наименование страны и города, в который направляется сотрудник. Заполняется пользователем вручную. Не обязательно для заполнения;</w:t>
      </w:r>
    </w:p>
    <w:p w14:paraId="07443B57" w14:textId="77777777" w:rsidR="00D97898" w:rsidRDefault="00D97898" w:rsidP="001A787B">
      <w:pPr>
        <w:pStyle w:val="1-"/>
        <w:rPr>
          <w:color w:val="000000" w:themeColor="text1"/>
        </w:rPr>
      </w:pPr>
      <w:r>
        <w:rPr>
          <w:color w:val="000000" w:themeColor="text1"/>
        </w:rPr>
        <w:t xml:space="preserve">Организация - </w:t>
      </w:r>
      <w:r>
        <w:t>текстовое поле, в котором пользователем указывается наименование организации, в которую направляется сотрудник. Заполняется пользователем вручную. Не обязательно для заполнения;</w:t>
      </w:r>
    </w:p>
    <w:p w14:paraId="5FA53140" w14:textId="77777777" w:rsidR="00D97898" w:rsidRDefault="00D97898" w:rsidP="001A787B">
      <w:pPr>
        <w:pStyle w:val="1-"/>
        <w:rPr>
          <w:color w:val="000000" w:themeColor="text1"/>
        </w:rPr>
      </w:pPr>
      <w:r>
        <w:rPr>
          <w:color w:val="000000" w:themeColor="text1"/>
        </w:rPr>
        <w:t xml:space="preserve">Цель - </w:t>
      </w:r>
      <w:r>
        <w:t>текстовое поле, в котором пользователем указывается цель, с которой оформляется командировка. Заполняется пользователем вручную. Не обязательно для заполнения;</w:t>
      </w:r>
    </w:p>
    <w:p w14:paraId="5F5F4A60" w14:textId="77777777" w:rsidR="00D97898" w:rsidRDefault="00D97898" w:rsidP="001A787B">
      <w:pPr>
        <w:pStyle w:val="1-"/>
        <w:rPr>
          <w:color w:val="000000" w:themeColor="text1"/>
        </w:rPr>
      </w:pPr>
      <w:r>
        <w:rPr>
          <w:color w:val="000000" w:themeColor="text1"/>
        </w:rPr>
        <w:t>Источник финансирования</w:t>
      </w:r>
      <w:r w:rsidR="002B2051">
        <w:rPr>
          <w:color w:val="000000" w:themeColor="text1"/>
        </w:rPr>
        <w:t xml:space="preserve"> - </w:t>
      </w:r>
      <w:r w:rsidR="002B2051">
        <w:t>текстовое поле, в котором пользователем указывается источник финансирования командировки. Заполняется пользователем вручную. Не обязательно для заполнения</w:t>
      </w:r>
    </w:p>
    <w:p w14:paraId="65B534D1" w14:textId="0540B987" w:rsidR="001A787B" w:rsidRDefault="001A787B" w:rsidP="001A787B">
      <w:pPr>
        <w:pStyle w:val="1-"/>
      </w:pPr>
      <w:r>
        <w:t xml:space="preserve">Основание – текстовое поле, в котором пользователем указывается основание для </w:t>
      </w:r>
      <w:r w:rsidR="00D97898">
        <w:t>направления сотрудника в командировку</w:t>
      </w:r>
      <w:r>
        <w:t>. Заполняется пользователем вручную</w:t>
      </w:r>
      <w:r w:rsidR="00A36B3D">
        <w:t>. Не обязательно для заполнения;</w:t>
      </w:r>
    </w:p>
    <w:p w14:paraId="1F1A17C2" w14:textId="64236BD8" w:rsidR="00A36B3D" w:rsidRDefault="00A36B3D" w:rsidP="00A36B3D">
      <w:pPr>
        <w:pStyle w:val="1-"/>
      </w:pPr>
      <w:r>
        <w:t>Условное обозначение - указывается условное обозначение, которое будет указано в Графике учета рабочего времени и/или Табеле учета рабочего времени. Выбор из справочника Условные обозначения.</w:t>
      </w:r>
    </w:p>
    <w:p w14:paraId="73B81E00" w14:textId="77777777" w:rsidR="001A787B" w:rsidRDefault="001A787B" w:rsidP="001A787B">
      <w:pPr>
        <w:pStyle w:val="a5"/>
      </w:pPr>
      <w:r>
        <w:t xml:space="preserve">Также на вкладке </w:t>
      </w:r>
      <w:r w:rsidR="002B2051">
        <w:t>Командировка</w:t>
      </w:r>
      <w:r>
        <w:t xml:space="preserve">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542F603C" w14:textId="564D4595" w:rsidR="001A15CC" w:rsidRDefault="001A15CC" w:rsidP="001A787B">
      <w:pPr>
        <w:pStyle w:val="a5"/>
      </w:pPr>
      <w:r>
        <w:t>Необходимо предусмотреть наличие поля «Примечание». Текстовое поле. Заполняется пользователем при необходимости указания дополнительной информации.</w:t>
      </w:r>
    </w:p>
    <w:p w14:paraId="7963CB4D" w14:textId="77777777" w:rsidR="001A787B" w:rsidRDefault="001A787B" w:rsidP="001A787B">
      <w:pPr>
        <w:pStyle w:val="a5"/>
      </w:pPr>
      <w:r w:rsidRPr="005A2134">
        <w:rPr>
          <w:i/>
        </w:rPr>
        <w:t xml:space="preserve">Вкладка Приказ </w:t>
      </w:r>
      <w:r>
        <w:rPr>
          <w:i/>
        </w:rPr>
        <w:t xml:space="preserve">о </w:t>
      </w:r>
      <w:r w:rsidR="002B2051">
        <w:rPr>
          <w:i/>
        </w:rPr>
        <w:t>направлении в командировку</w:t>
      </w:r>
      <w:r>
        <w:t xml:space="preserve"> содержит возможность формирования печатной формы приказа. Печатная форма должна соответствовать форме приказа «</w:t>
      </w:r>
      <w:r w:rsidR="002B2051">
        <w:t>Приказ (распоряжение) о направлении работника в командировку (Унифицированная форма N Т-9) (ОКУД 0301022)</w:t>
      </w:r>
      <w:r>
        <w:t>» или форме приказа «</w:t>
      </w:r>
      <w:r w:rsidR="002B2051">
        <w:t>Приказ (распоряжение) о направлении работников в командировку (Унифицированная форма N Т-9а) (ОКУД 0301023)</w:t>
      </w:r>
      <w:r>
        <w:t>».  Формы приказа добавлены в формуляры (раздел 8). Заполнение формы производится в соответствии с данными, введенными в бланке-редакторе.</w:t>
      </w:r>
    </w:p>
    <w:p w14:paraId="047B38FF" w14:textId="77777777" w:rsidR="001A787B" w:rsidRDefault="001A787B" w:rsidP="001A787B">
      <w:pPr>
        <w:shd w:val="clear" w:color="auto" w:fill="FFFFFF"/>
        <w:rPr>
          <w:rFonts w:eastAsia="Times New Roman" w:cs="Times New Roman"/>
          <w:color w:val="000000"/>
          <w:szCs w:val="20"/>
          <w:lang w:eastAsia="ru-RU"/>
        </w:rPr>
      </w:pPr>
      <w:r>
        <w:t xml:space="preserve">Необходимо предоставить возможность расчета </w:t>
      </w:r>
      <w:r w:rsidR="002B2051">
        <w:t>среднего заработка</w:t>
      </w:r>
      <w:r>
        <w:t xml:space="preserve"> и формирования</w:t>
      </w:r>
      <w:r w:rsidR="002B2051">
        <w:t xml:space="preserve"> Командировочного удостоверения (Унифицированная форма N Т-10) (ОКУД 0301024)</w:t>
      </w:r>
      <w:r>
        <w:rPr>
          <w:rFonts w:eastAsia="Times New Roman" w:cs="Times New Roman"/>
          <w:color w:val="000000"/>
          <w:szCs w:val="20"/>
          <w:lang w:eastAsia="ru-RU"/>
        </w:rPr>
        <w:t xml:space="preserve">. </w:t>
      </w:r>
    </w:p>
    <w:p w14:paraId="06463108" w14:textId="77777777" w:rsidR="001A787B" w:rsidRDefault="001A787B" w:rsidP="001A787B">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Возможность формирования Р</w:t>
      </w:r>
      <w:r>
        <w:t xml:space="preserve">асчета </w:t>
      </w:r>
      <w:r w:rsidR="002B2051">
        <w:t>среднего заработка</w:t>
      </w:r>
      <w:r>
        <w:t xml:space="preserve"> и формирования </w:t>
      </w:r>
      <w:r w:rsidR="002B2051">
        <w:rPr>
          <w:color w:val="000000"/>
          <w:szCs w:val="20"/>
        </w:rPr>
        <w:t>Командировочного удостоверения</w:t>
      </w:r>
      <w:r>
        <w:rPr>
          <w:rFonts w:eastAsia="Times New Roman" w:cs="Times New Roman"/>
          <w:color w:val="000000"/>
          <w:szCs w:val="20"/>
          <w:lang w:eastAsia="ru-RU"/>
        </w:rPr>
        <w:t xml:space="preserve"> должна предоставляться только после установки флага Учитывать в документе Приказ о </w:t>
      </w:r>
      <w:r w:rsidR="002B2051">
        <w:rPr>
          <w:rFonts w:eastAsia="Times New Roman" w:cs="Times New Roman"/>
          <w:color w:val="000000"/>
          <w:szCs w:val="20"/>
          <w:lang w:eastAsia="ru-RU"/>
        </w:rPr>
        <w:t>направлении работника в командировку</w:t>
      </w:r>
      <w:r>
        <w:rPr>
          <w:rFonts w:eastAsia="Times New Roman" w:cs="Times New Roman"/>
          <w:color w:val="000000"/>
          <w:szCs w:val="20"/>
          <w:lang w:eastAsia="ru-RU"/>
        </w:rPr>
        <w:t>.</w:t>
      </w:r>
    </w:p>
    <w:p w14:paraId="4DD3C1B1" w14:textId="77777777" w:rsidR="001A787B" w:rsidRPr="0076610E" w:rsidRDefault="001A787B" w:rsidP="001A787B">
      <w:pPr>
        <w:shd w:val="clear" w:color="auto" w:fill="FFFFFF"/>
        <w:rPr>
          <w:rFonts w:eastAsia="Times New Roman" w:cs="Times New Roman"/>
          <w:i/>
          <w:color w:val="000000"/>
          <w:szCs w:val="20"/>
          <w:lang w:eastAsia="ru-RU"/>
        </w:rPr>
      </w:pPr>
      <w:r w:rsidRPr="0076610E">
        <w:rPr>
          <w:rFonts w:eastAsia="Times New Roman" w:cs="Times New Roman"/>
          <w:i/>
          <w:color w:val="000000"/>
          <w:szCs w:val="20"/>
          <w:lang w:eastAsia="ru-RU"/>
        </w:rPr>
        <w:t xml:space="preserve">Формирование Расчета </w:t>
      </w:r>
      <w:r w:rsidR="001D2620">
        <w:rPr>
          <w:rFonts w:eastAsia="Times New Roman" w:cs="Times New Roman"/>
          <w:i/>
          <w:color w:val="000000"/>
          <w:szCs w:val="20"/>
          <w:lang w:eastAsia="ru-RU"/>
        </w:rPr>
        <w:t>среднего заработка</w:t>
      </w:r>
      <w:r w:rsidRPr="0076610E">
        <w:rPr>
          <w:rFonts w:eastAsia="Times New Roman" w:cs="Times New Roman"/>
          <w:i/>
          <w:color w:val="000000"/>
          <w:szCs w:val="20"/>
          <w:lang w:eastAsia="ru-RU"/>
        </w:rPr>
        <w:t>.</w:t>
      </w:r>
    </w:p>
    <w:p w14:paraId="4FBA8F92" w14:textId="77777777" w:rsidR="001A787B" w:rsidRDefault="001A787B" w:rsidP="001A787B">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При нажатии кнопки Сформировать (при установленном флаге Расчет </w:t>
      </w:r>
      <w:r w:rsidR="001D2620">
        <w:rPr>
          <w:rFonts w:eastAsia="Times New Roman" w:cs="Times New Roman"/>
          <w:color w:val="000000"/>
          <w:szCs w:val="20"/>
          <w:lang w:eastAsia="ru-RU"/>
        </w:rPr>
        <w:t>среднего заработка</w:t>
      </w:r>
      <w:r>
        <w:rPr>
          <w:rFonts w:eastAsia="Times New Roman" w:cs="Times New Roman"/>
          <w:color w:val="000000"/>
          <w:szCs w:val="20"/>
          <w:lang w:eastAsia="ru-RU"/>
        </w:rPr>
        <w:t>) осуществляется формирование документа «Расчет среднего заработка (</w:t>
      </w:r>
      <w:r w:rsidR="001D2620">
        <w:rPr>
          <w:rFonts w:eastAsia="Times New Roman" w:cs="Times New Roman"/>
          <w:color w:val="000000"/>
          <w:szCs w:val="20"/>
          <w:lang w:eastAsia="ru-RU"/>
        </w:rPr>
        <w:t>командировка, выходное пособие и прочее</w:t>
      </w:r>
      <w:r>
        <w:rPr>
          <w:rFonts w:eastAsia="Times New Roman" w:cs="Times New Roman"/>
          <w:color w:val="000000"/>
          <w:szCs w:val="20"/>
          <w:lang w:eastAsia="ru-RU"/>
        </w:rPr>
        <w:t xml:space="preserve">)». Правила формирования и заполнения документа </w:t>
      </w:r>
      <w:r w:rsidR="00DB0D70">
        <w:rPr>
          <w:rFonts w:eastAsia="Times New Roman" w:cs="Times New Roman"/>
          <w:color w:val="000000"/>
          <w:szCs w:val="20"/>
          <w:lang w:eastAsia="ru-RU"/>
        </w:rPr>
        <w:t>«Расчет среднего заработка (командировка, выходное пособие и прочее)»</w:t>
      </w:r>
      <w:r>
        <w:rPr>
          <w:rFonts w:eastAsia="Times New Roman" w:cs="Times New Roman"/>
          <w:color w:val="000000"/>
          <w:szCs w:val="20"/>
          <w:lang w:eastAsia="ru-RU"/>
        </w:rPr>
        <w:t xml:space="preserve">, </w:t>
      </w:r>
      <w:r w:rsidR="004442FF">
        <w:rPr>
          <w:rFonts w:eastAsia="Times New Roman" w:cs="Times New Roman"/>
          <w:color w:val="000000"/>
          <w:szCs w:val="20"/>
          <w:lang w:eastAsia="ru-RU"/>
        </w:rPr>
        <w:t>будут описаны в последующем ТТ.</w:t>
      </w:r>
      <w:r>
        <w:rPr>
          <w:rFonts w:eastAsia="Times New Roman" w:cs="Times New Roman"/>
          <w:color w:val="000000"/>
          <w:szCs w:val="20"/>
          <w:lang w:eastAsia="ru-RU"/>
        </w:rPr>
        <w:t xml:space="preserve"> </w:t>
      </w:r>
      <w:r w:rsidR="004442FF">
        <w:rPr>
          <w:rFonts w:eastAsia="Times New Roman" w:cs="Times New Roman"/>
          <w:color w:val="000000"/>
          <w:szCs w:val="20"/>
          <w:lang w:eastAsia="ru-RU"/>
        </w:rPr>
        <w:t>С</w:t>
      </w:r>
      <w:r>
        <w:rPr>
          <w:rFonts w:eastAsia="Times New Roman" w:cs="Times New Roman"/>
          <w:color w:val="000000"/>
          <w:szCs w:val="20"/>
          <w:lang w:eastAsia="ru-RU"/>
        </w:rPr>
        <w:t xml:space="preserve">формированный документ </w:t>
      </w:r>
      <w:r w:rsidR="00DB0D70">
        <w:rPr>
          <w:rFonts w:eastAsia="Times New Roman" w:cs="Times New Roman"/>
          <w:color w:val="000000"/>
          <w:szCs w:val="20"/>
          <w:lang w:eastAsia="ru-RU"/>
        </w:rPr>
        <w:t>«Расчет среднего заработка (командировка, выходное пособие и прочее)»</w:t>
      </w:r>
      <w:r>
        <w:rPr>
          <w:rFonts w:eastAsia="Times New Roman" w:cs="Times New Roman"/>
          <w:color w:val="000000"/>
          <w:szCs w:val="20"/>
          <w:lang w:eastAsia="ru-RU"/>
        </w:rPr>
        <w:t xml:space="preserve"> отражается на вкладке «Расчет </w:t>
      </w:r>
      <w:r w:rsidR="00DB0D70">
        <w:rPr>
          <w:rFonts w:eastAsia="Times New Roman" w:cs="Times New Roman"/>
          <w:color w:val="000000"/>
          <w:szCs w:val="20"/>
          <w:lang w:eastAsia="ru-RU"/>
        </w:rPr>
        <w:t>среднего заработка</w:t>
      </w:r>
      <w:r>
        <w:rPr>
          <w:rFonts w:eastAsia="Times New Roman" w:cs="Times New Roman"/>
          <w:color w:val="000000"/>
          <w:szCs w:val="20"/>
          <w:lang w:eastAsia="ru-RU"/>
        </w:rPr>
        <w:t xml:space="preserve">» документа «Приказ О </w:t>
      </w:r>
      <w:r w:rsidR="00DB0D70">
        <w:rPr>
          <w:rFonts w:eastAsia="Times New Roman" w:cs="Times New Roman"/>
          <w:color w:val="000000"/>
          <w:szCs w:val="20"/>
          <w:lang w:eastAsia="ru-RU"/>
        </w:rPr>
        <w:t>направлении работника в командировку</w:t>
      </w:r>
      <w:r>
        <w:rPr>
          <w:rFonts w:eastAsia="Times New Roman" w:cs="Times New Roman"/>
          <w:color w:val="000000"/>
          <w:szCs w:val="20"/>
          <w:lang w:eastAsia="ru-RU"/>
        </w:rPr>
        <w:t xml:space="preserve">». Необходимо предоставить возможность просмотра и редактирования документа </w:t>
      </w:r>
      <w:r w:rsidR="00DB0D70">
        <w:rPr>
          <w:rFonts w:eastAsia="Times New Roman" w:cs="Times New Roman"/>
          <w:color w:val="000000"/>
          <w:szCs w:val="20"/>
          <w:lang w:eastAsia="ru-RU"/>
        </w:rPr>
        <w:t>«Расчет среднего заработка (командировка, выходное пособие и прочее)»</w:t>
      </w:r>
      <w:r>
        <w:rPr>
          <w:rFonts w:eastAsia="Times New Roman" w:cs="Times New Roman"/>
          <w:color w:val="000000"/>
          <w:szCs w:val="20"/>
          <w:lang w:eastAsia="ru-RU"/>
        </w:rPr>
        <w:t xml:space="preserve"> на вкладке «Расчет </w:t>
      </w:r>
      <w:r w:rsidR="00DB0D70">
        <w:rPr>
          <w:rFonts w:eastAsia="Times New Roman" w:cs="Times New Roman"/>
          <w:color w:val="000000"/>
          <w:szCs w:val="20"/>
          <w:lang w:eastAsia="ru-RU"/>
        </w:rPr>
        <w:t>среднего заработка</w:t>
      </w:r>
      <w:r>
        <w:rPr>
          <w:rFonts w:eastAsia="Times New Roman" w:cs="Times New Roman"/>
          <w:color w:val="000000"/>
          <w:szCs w:val="20"/>
          <w:lang w:eastAsia="ru-RU"/>
        </w:rPr>
        <w:t xml:space="preserve">» документа «Приказ О </w:t>
      </w:r>
      <w:r w:rsidR="00DB0D70">
        <w:rPr>
          <w:rFonts w:eastAsia="Times New Roman" w:cs="Times New Roman"/>
          <w:color w:val="000000"/>
          <w:szCs w:val="20"/>
          <w:lang w:eastAsia="ru-RU"/>
        </w:rPr>
        <w:t>направлении работника в командировку</w:t>
      </w:r>
      <w:r>
        <w:rPr>
          <w:rFonts w:eastAsia="Times New Roman" w:cs="Times New Roman"/>
          <w:color w:val="000000"/>
          <w:szCs w:val="20"/>
          <w:lang w:eastAsia="ru-RU"/>
        </w:rPr>
        <w:t xml:space="preserve">». </w:t>
      </w:r>
    </w:p>
    <w:p w14:paraId="4322BFF0" w14:textId="77777777" w:rsidR="001A787B" w:rsidRPr="00DB0D70" w:rsidRDefault="001A787B" w:rsidP="001A787B">
      <w:pPr>
        <w:shd w:val="clear" w:color="auto" w:fill="FFFFFF"/>
        <w:rPr>
          <w:rFonts w:eastAsia="Times New Roman" w:cs="Times New Roman"/>
          <w:i/>
          <w:color w:val="000000"/>
          <w:szCs w:val="20"/>
          <w:lang w:eastAsia="ru-RU"/>
        </w:rPr>
      </w:pPr>
      <w:r w:rsidRPr="00DB0D70">
        <w:rPr>
          <w:rFonts w:eastAsia="Times New Roman" w:cs="Times New Roman"/>
          <w:i/>
          <w:color w:val="000000"/>
          <w:szCs w:val="20"/>
          <w:lang w:eastAsia="ru-RU"/>
        </w:rPr>
        <w:t xml:space="preserve">Формирование </w:t>
      </w:r>
      <w:r w:rsidR="00DB0D70" w:rsidRPr="00DB0D70">
        <w:rPr>
          <w:i/>
        </w:rPr>
        <w:t>Командировочного удостоверения (Унифицированная форма N Т-10) (ОКУД 0301024)</w:t>
      </w:r>
      <w:r w:rsidRPr="00DB0D70">
        <w:rPr>
          <w:rFonts w:eastAsia="Times New Roman" w:cs="Times New Roman"/>
          <w:i/>
          <w:color w:val="000000"/>
          <w:szCs w:val="20"/>
          <w:lang w:eastAsia="ru-RU"/>
        </w:rPr>
        <w:t>.</w:t>
      </w:r>
    </w:p>
    <w:p w14:paraId="272A233F" w14:textId="77777777" w:rsidR="001A787B" w:rsidRDefault="001A787B" w:rsidP="001A787B">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При нажатии кнопки Сформировать (при установленном флаге </w:t>
      </w:r>
      <w:r w:rsidR="00DB0D70">
        <w:rPr>
          <w:rFonts w:eastAsia="Times New Roman" w:cs="Times New Roman"/>
          <w:color w:val="000000"/>
          <w:szCs w:val="20"/>
          <w:lang w:eastAsia="ru-RU"/>
        </w:rPr>
        <w:t>Командировочное удостоверение</w:t>
      </w:r>
      <w:r>
        <w:rPr>
          <w:rFonts w:eastAsia="Times New Roman" w:cs="Times New Roman"/>
          <w:color w:val="000000"/>
          <w:szCs w:val="20"/>
          <w:lang w:eastAsia="ru-RU"/>
        </w:rPr>
        <w:t>) осуществляется формирование документа «</w:t>
      </w:r>
      <w:r w:rsidR="00DB0D70">
        <w:t>Командировочное удостоверение (Унифицированная форма N Т-10) (ОКУД 0301024)</w:t>
      </w:r>
      <w:r>
        <w:rPr>
          <w:rFonts w:eastAsia="Times New Roman" w:cs="Times New Roman"/>
          <w:color w:val="000000"/>
          <w:szCs w:val="20"/>
          <w:lang w:eastAsia="ru-RU"/>
        </w:rPr>
        <w:t>». Правила формирования и заполнения документа «</w:t>
      </w:r>
      <w:r w:rsidR="00DB0D70">
        <w:t>Командировочное удостоверение (Унифицированная форма N Т-10) (ОКУД 0301024)</w:t>
      </w:r>
      <w:r>
        <w:rPr>
          <w:rFonts w:eastAsia="Times New Roman" w:cs="Times New Roman"/>
          <w:color w:val="000000"/>
          <w:szCs w:val="20"/>
          <w:lang w:eastAsia="ru-RU"/>
        </w:rPr>
        <w:t>», описаны в п. 5.3</w:t>
      </w:r>
      <w:r w:rsidR="003A73A4">
        <w:rPr>
          <w:rFonts w:eastAsia="Times New Roman" w:cs="Times New Roman"/>
          <w:color w:val="000000"/>
          <w:szCs w:val="20"/>
          <w:lang w:eastAsia="ru-RU"/>
        </w:rPr>
        <w:t>.1 Командировочное удостоверение.</w:t>
      </w:r>
      <w:r>
        <w:rPr>
          <w:rFonts w:eastAsia="Times New Roman" w:cs="Times New Roman"/>
          <w:color w:val="000000"/>
          <w:szCs w:val="20"/>
          <w:lang w:eastAsia="ru-RU"/>
        </w:rPr>
        <w:t xml:space="preserve"> Сформированный документ «</w:t>
      </w:r>
      <w:r w:rsidR="00DB0D70">
        <w:t>Командировочное удостоверение (Унифицированная форма N Т-10) (ОКУД 0301024)</w:t>
      </w:r>
      <w:r>
        <w:rPr>
          <w:rFonts w:eastAsia="Times New Roman" w:cs="Times New Roman"/>
          <w:color w:val="000000"/>
          <w:szCs w:val="20"/>
          <w:lang w:eastAsia="ru-RU"/>
        </w:rPr>
        <w:t>» записывается в картотеку документов Слу</w:t>
      </w:r>
      <w:r>
        <w:rPr>
          <w:rFonts w:eastAsia="Times New Roman" w:cs="Times New Roman"/>
          <w:color w:val="000000"/>
          <w:szCs w:val="20"/>
          <w:lang w:eastAsia="ru-RU"/>
        </w:rPr>
        <w:lastRenderedPageBreak/>
        <w:t>жебные документы (</w:t>
      </w:r>
      <w:r w:rsidR="00DB0D70">
        <w:rPr>
          <w:color w:val="000000"/>
          <w:szCs w:val="20"/>
        </w:rPr>
        <w:t>Командировочное удостоверение</w:t>
      </w:r>
      <w:r>
        <w:rPr>
          <w:color w:val="000000"/>
          <w:szCs w:val="20"/>
        </w:rPr>
        <w:t>)</w:t>
      </w:r>
      <w:r>
        <w:rPr>
          <w:rFonts w:eastAsia="Times New Roman" w:cs="Times New Roman"/>
          <w:color w:val="000000"/>
          <w:szCs w:val="20"/>
          <w:lang w:eastAsia="ru-RU"/>
        </w:rPr>
        <w:t>. Также сформированный документ «</w:t>
      </w:r>
      <w:r w:rsidR="00DB0D70">
        <w:t>Командировочное удостоверение (Унифицированная форма N Т-10) (ОКУД 0301024)</w:t>
      </w:r>
      <w:r>
        <w:rPr>
          <w:rFonts w:eastAsia="Times New Roman" w:cs="Times New Roman"/>
          <w:color w:val="000000"/>
          <w:szCs w:val="20"/>
          <w:lang w:eastAsia="ru-RU"/>
        </w:rPr>
        <w:t>» отражается на вкладке «</w:t>
      </w:r>
      <w:r w:rsidR="00DB0D70">
        <w:rPr>
          <w:rFonts w:eastAsia="Times New Roman" w:cs="Times New Roman"/>
          <w:color w:val="000000"/>
          <w:szCs w:val="20"/>
          <w:lang w:eastAsia="ru-RU"/>
        </w:rPr>
        <w:t>Командировочные удостоверения</w:t>
      </w:r>
      <w:r>
        <w:rPr>
          <w:rFonts w:eastAsia="Times New Roman" w:cs="Times New Roman"/>
          <w:color w:val="000000"/>
          <w:szCs w:val="20"/>
          <w:lang w:eastAsia="ru-RU"/>
        </w:rPr>
        <w:t xml:space="preserve">» документа «Приказ </w:t>
      </w:r>
      <w:r w:rsidR="00DB0D70">
        <w:rPr>
          <w:rFonts w:eastAsia="Times New Roman" w:cs="Times New Roman"/>
          <w:color w:val="000000"/>
          <w:szCs w:val="20"/>
          <w:lang w:eastAsia="ru-RU"/>
        </w:rPr>
        <w:t>О направлении работника в командировку</w:t>
      </w:r>
      <w:r>
        <w:rPr>
          <w:rFonts w:eastAsia="Times New Roman" w:cs="Times New Roman"/>
          <w:color w:val="000000"/>
          <w:szCs w:val="20"/>
          <w:lang w:eastAsia="ru-RU"/>
        </w:rPr>
        <w:t>». Необходимо предоставить возможность просмотра и редактирования документа «</w:t>
      </w:r>
      <w:r w:rsidR="00DB0D70">
        <w:t>Командировочное удостоверение (Унифицированная форма N Т-10) (ОКУД 0301024)</w:t>
      </w:r>
      <w:r>
        <w:rPr>
          <w:rFonts w:eastAsia="Times New Roman" w:cs="Times New Roman"/>
          <w:color w:val="000000"/>
          <w:szCs w:val="20"/>
          <w:lang w:eastAsia="ru-RU"/>
        </w:rPr>
        <w:t>» на вкладке «</w:t>
      </w:r>
      <w:r w:rsidR="00DB0D70">
        <w:rPr>
          <w:rFonts w:eastAsia="Times New Roman" w:cs="Times New Roman"/>
          <w:color w:val="000000"/>
          <w:szCs w:val="20"/>
          <w:lang w:eastAsia="ru-RU"/>
        </w:rPr>
        <w:t>Командировочные удостоверения</w:t>
      </w:r>
      <w:r>
        <w:rPr>
          <w:rFonts w:eastAsia="Times New Roman" w:cs="Times New Roman"/>
          <w:color w:val="000000"/>
          <w:szCs w:val="20"/>
          <w:lang w:eastAsia="ru-RU"/>
        </w:rPr>
        <w:t xml:space="preserve">» документа «Приказ </w:t>
      </w:r>
      <w:r w:rsidR="00DB0D70">
        <w:rPr>
          <w:rFonts w:eastAsia="Times New Roman" w:cs="Times New Roman"/>
          <w:color w:val="000000"/>
          <w:szCs w:val="20"/>
          <w:lang w:eastAsia="ru-RU"/>
        </w:rPr>
        <w:t>О направлении работника в командировку</w:t>
      </w:r>
      <w:r>
        <w:rPr>
          <w:rFonts w:eastAsia="Times New Roman" w:cs="Times New Roman"/>
          <w:color w:val="000000"/>
          <w:szCs w:val="20"/>
          <w:lang w:eastAsia="ru-RU"/>
        </w:rPr>
        <w:t xml:space="preserve">». </w:t>
      </w:r>
    </w:p>
    <w:p w14:paraId="1696DF30" w14:textId="77777777" w:rsidR="00C12154" w:rsidRDefault="00C12154" w:rsidP="00CA78AF">
      <w:pPr>
        <w:pStyle w:val="a5"/>
      </w:pPr>
    </w:p>
    <w:p w14:paraId="34FCE9DD" w14:textId="77777777" w:rsidR="007B24B0" w:rsidRDefault="0035123F" w:rsidP="0035123F">
      <w:pPr>
        <w:pStyle w:val="3-0"/>
      </w:pPr>
      <w:r>
        <w:t xml:space="preserve"> </w:t>
      </w:r>
      <w:bookmarkStart w:id="102" w:name="_Toc55310213"/>
      <w:r>
        <w:t>Приказы «Об увеличении окладов</w:t>
      </w:r>
      <w:r w:rsidR="00E81EBF">
        <w:t>/тарифов</w:t>
      </w:r>
      <w:r>
        <w:t xml:space="preserve"> (индексация)».</w:t>
      </w:r>
      <w:bookmarkEnd w:id="102"/>
    </w:p>
    <w:p w14:paraId="65A48A51" w14:textId="77777777" w:rsidR="007B24B0" w:rsidRDefault="007B24B0" w:rsidP="00CA78AF">
      <w:pPr>
        <w:pStyle w:val="a5"/>
      </w:pPr>
    </w:p>
    <w:p w14:paraId="745B26C1" w14:textId="77777777" w:rsidR="00F54A13" w:rsidRDefault="00F54A13" w:rsidP="00CA78AF">
      <w:pPr>
        <w:pStyle w:val="a5"/>
        <w:rPr>
          <w:rFonts w:cs="Arial"/>
          <w:color w:val="000000" w:themeColor="text1"/>
          <w:shd w:val="clear" w:color="auto" w:fill="FFFFFF"/>
        </w:rPr>
      </w:pPr>
      <w:r>
        <w:rPr>
          <w:rFonts w:cs="Arial"/>
          <w:color w:val="000000" w:themeColor="text1"/>
          <w:shd w:val="clear" w:color="auto" w:fill="FFFFFF"/>
        </w:rPr>
        <w:t>Повышение заработной платы может быть мотивировано разными способами. В программе предусмотрено оформление 2-х вариантов повышения заработной платы: индексация и пов</w:t>
      </w:r>
      <w:r w:rsidR="00487958">
        <w:rPr>
          <w:rFonts w:cs="Arial"/>
          <w:color w:val="000000" w:themeColor="text1"/>
          <w:shd w:val="clear" w:color="auto" w:fill="FFFFFF"/>
        </w:rPr>
        <w:t>ышение окладов/ставок сотруднико</w:t>
      </w:r>
      <w:r>
        <w:rPr>
          <w:rFonts w:cs="Arial"/>
          <w:color w:val="000000" w:themeColor="text1"/>
          <w:shd w:val="clear" w:color="auto" w:fill="FFFFFF"/>
        </w:rPr>
        <w:t>в.</w:t>
      </w:r>
    </w:p>
    <w:p w14:paraId="67EAB871" w14:textId="77777777" w:rsidR="00157796" w:rsidRPr="00E309F9" w:rsidRDefault="00F54A13" w:rsidP="00157796">
      <w:pPr>
        <w:pStyle w:val="a5"/>
        <w:rPr>
          <w:color w:val="000000" w:themeColor="text1"/>
        </w:rPr>
      </w:pPr>
      <w:r>
        <w:rPr>
          <w:rFonts w:cs="Arial"/>
          <w:color w:val="000000" w:themeColor="text1"/>
          <w:shd w:val="clear" w:color="auto" w:fill="FFFFFF"/>
        </w:rPr>
        <w:t>Индексация проводится всем сотрудникам (сотрудникам филиала, структурного подразделения) в одно и то же время.</w:t>
      </w:r>
      <w:r w:rsidR="00157796" w:rsidRPr="00157796">
        <w:rPr>
          <w:rFonts w:cs="Arial"/>
          <w:color w:val="000000" w:themeColor="text1"/>
          <w:shd w:val="clear" w:color="auto" w:fill="FFFFFF"/>
        </w:rPr>
        <w:t xml:space="preserve"> </w:t>
      </w:r>
      <w:r w:rsidR="00157796" w:rsidRPr="00E309F9">
        <w:rPr>
          <w:rFonts w:cs="Arial"/>
          <w:color w:val="000000" w:themeColor="text1"/>
          <w:shd w:val="clear" w:color="auto" w:fill="FFFFFF"/>
        </w:rPr>
        <w:t>Создание приказа об </w:t>
      </w:r>
      <w:hyperlink r:id="rId45" w:history="1">
        <w:r w:rsidR="00157796" w:rsidRPr="00E309F9">
          <w:rPr>
            <w:rStyle w:val="af1"/>
            <w:rFonts w:cs="Arial"/>
            <w:color w:val="000000" w:themeColor="text1"/>
            <w:u w:val="none"/>
            <w:bdr w:val="none" w:sz="0" w:space="0" w:color="auto" w:frame="1"/>
            <w:shd w:val="clear" w:color="auto" w:fill="FFFFFF"/>
          </w:rPr>
          <w:t>индексации заработной платы</w:t>
        </w:r>
      </w:hyperlink>
      <w:r w:rsidR="00157796" w:rsidRPr="00E309F9">
        <w:rPr>
          <w:rFonts w:cs="Arial"/>
          <w:color w:val="000000" w:themeColor="text1"/>
          <w:shd w:val="clear" w:color="auto" w:fill="FFFFFF"/>
        </w:rPr>
        <w:t> является обязательной частью проведения процедуры повышения оплаты труда сотрудников предприятий и организаций.</w:t>
      </w:r>
      <w:r w:rsidR="00157796">
        <w:rPr>
          <w:rFonts w:cs="Arial"/>
          <w:color w:val="000000" w:themeColor="text1"/>
          <w:shd w:val="clear" w:color="auto" w:fill="FFFFFF"/>
        </w:rPr>
        <w:t xml:space="preserve"> Проведение индексации учитывается при расчете среднего заработка (п. 16 Положения об особенностях порядка исчисления средней заработной платы, утвержденного Постановлением Правительства РФ от 24.12.2007г. №922).</w:t>
      </w:r>
    </w:p>
    <w:p w14:paraId="32B2AA7B" w14:textId="77777777" w:rsidR="00F54A13" w:rsidRPr="00157796" w:rsidRDefault="00F54A13" w:rsidP="00CA78AF">
      <w:pPr>
        <w:pStyle w:val="a5"/>
        <w:rPr>
          <w:rFonts w:cs="Arial"/>
          <w:color w:val="000000" w:themeColor="text1"/>
          <w:szCs w:val="20"/>
          <w:shd w:val="clear" w:color="auto" w:fill="FFFFFF"/>
        </w:rPr>
      </w:pPr>
      <w:r>
        <w:rPr>
          <w:rFonts w:cs="Arial"/>
          <w:color w:val="000000" w:themeColor="text1"/>
          <w:shd w:val="clear" w:color="auto" w:fill="FFFFFF"/>
        </w:rPr>
        <w:t>Повышение оклада/ставки производится отдельным сотрудникам</w:t>
      </w:r>
      <w:r w:rsidR="00157796">
        <w:rPr>
          <w:rFonts w:cs="Arial"/>
          <w:color w:val="000000" w:themeColor="text1"/>
          <w:shd w:val="clear" w:color="auto" w:fill="FFFFFF"/>
        </w:rPr>
        <w:t xml:space="preserve"> (в индивидуальном порядке) </w:t>
      </w:r>
      <w:r>
        <w:rPr>
          <w:rFonts w:cs="Arial"/>
          <w:color w:val="000000" w:themeColor="text1"/>
          <w:shd w:val="clear" w:color="auto" w:fill="FFFFFF"/>
        </w:rPr>
        <w:t>в разные сроки.</w:t>
      </w:r>
      <w:r w:rsidR="00157796">
        <w:rPr>
          <w:rFonts w:cs="Arial"/>
          <w:color w:val="000000" w:themeColor="text1"/>
          <w:shd w:val="clear" w:color="auto" w:fill="FFFFFF"/>
        </w:rPr>
        <w:t xml:space="preserve"> Повышение оклада/ставки отдельным сотрудникам не учитывается при расчете среднего заработка (п. 16 Положения об особенностях порядка исчисления средней заработной платы, утвержденного Постановлением Правительства РФ от </w:t>
      </w:r>
      <w:r w:rsidR="00157796" w:rsidRPr="00157796">
        <w:rPr>
          <w:rFonts w:cs="Arial"/>
          <w:color w:val="000000" w:themeColor="text1"/>
          <w:szCs w:val="20"/>
          <w:shd w:val="clear" w:color="auto" w:fill="FFFFFF"/>
        </w:rPr>
        <w:t>24.12.2007г. №922, письмо Федеральной службы по труду и занятости от 31 октября 2008 г. N 5920-ТЗ).</w:t>
      </w:r>
    </w:p>
    <w:p w14:paraId="0B430BF3" w14:textId="77777777" w:rsidR="001F6552" w:rsidRDefault="001F6552" w:rsidP="001F6552">
      <w:pPr>
        <w:pStyle w:val="a5"/>
      </w:pPr>
      <w:r>
        <w:rPr>
          <w:szCs w:val="20"/>
        </w:rPr>
        <w:t>Картотека Приказы об увеличении окладов</w:t>
      </w:r>
      <w:r w:rsidR="00E81EBF">
        <w:rPr>
          <w:szCs w:val="20"/>
        </w:rPr>
        <w:t>/тарифов</w:t>
      </w:r>
      <w:r>
        <w:rPr>
          <w:szCs w:val="20"/>
        </w:rPr>
        <w:t xml:space="preserve"> (индексация) предназначена для хранения информации о приказах об индексации заработной платы и о приказах об изменении оклада/тарифа.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262E25E5" w14:textId="77777777" w:rsidR="001F6552" w:rsidRDefault="001F6552" w:rsidP="001F6552">
      <w:pPr>
        <w:pStyle w:val="1-"/>
      </w:pPr>
      <w:r>
        <w:t>Заблокирован (наличие/отсутствие в бланке флага «Замок»);</w:t>
      </w:r>
    </w:p>
    <w:p w14:paraId="53709A02" w14:textId="77777777" w:rsidR="001F6552" w:rsidRDefault="001F6552" w:rsidP="001F6552">
      <w:pPr>
        <w:pStyle w:val="1-"/>
      </w:pPr>
      <w:r>
        <w:t>Учитывать (наличие/отсутствие в бланке флага «Учитывать»);</w:t>
      </w:r>
    </w:p>
    <w:p w14:paraId="21D11412" w14:textId="77777777" w:rsidR="001F6552" w:rsidRDefault="001F6552" w:rsidP="001F6552">
      <w:pPr>
        <w:pStyle w:val="1-"/>
      </w:pPr>
      <w:r>
        <w:t>Тип приказа (наименование бланка);</w:t>
      </w:r>
    </w:p>
    <w:p w14:paraId="6CFBCC1B" w14:textId="77777777" w:rsidR="001F6552" w:rsidRDefault="000A6EFE" w:rsidP="001F6552">
      <w:pPr>
        <w:pStyle w:val="1-"/>
      </w:pPr>
      <w:r>
        <w:t>Групповой</w:t>
      </w:r>
      <w:r w:rsidR="001F6552">
        <w:t xml:space="preserve"> (наличие/отсутствие в бланке флага «</w:t>
      </w:r>
      <w:r>
        <w:t>Групповой</w:t>
      </w:r>
      <w:r w:rsidR="001F6552">
        <w:t>»);</w:t>
      </w:r>
    </w:p>
    <w:p w14:paraId="12D21249" w14:textId="77777777" w:rsidR="001F6552" w:rsidRDefault="001F6552" w:rsidP="001F6552">
      <w:pPr>
        <w:pStyle w:val="1-"/>
      </w:pPr>
      <w:r>
        <w:t>Номер (номер приказа);</w:t>
      </w:r>
    </w:p>
    <w:p w14:paraId="20143258" w14:textId="77777777" w:rsidR="001F6552" w:rsidRDefault="001F6552" w:rsidP="001F6552">
      <w:pPr>
        <w:pStyle w:val="1-"/>
      </w:pPr>
      <w:r>
        <w:t>Дата (дата приказа);</w:t>
      </w:r>
    </w:p>
    <w:p w14:paraId="41DC19CF" w14:textId="77777777" w:rsidR="001F6552" w:rsidRDefault="001F6552" w:rsidP="001F6552">
      <w:pPr>
        <w:pStyle w:val="1-"/>
      </w:pPr>
      <w:r>
        <w:t>Организация (наименование предприятия);</w:t>
      </w:r>
    </w:p>
    <w:p w14:paraId="33D6EAC0" w14:textId="77777777" w:rsidR="001F6552" w:rsidRDefault="001F6552" w:rsidP="001F6552">
      <w:pPr>
        <w:pStyle w:val="1-"/>
      </w:pPr>
      <w:r>
        <w:t>Сотрудник (ФИО сотрудника).</w:t>
      </w:r>
    </w:p>
    <w:p w14:paraId="56F88557" w14:textId="77777777" w:rsidR="001F6552" w:rsidRDefault="001F6552" w:rsidP="001F6552">
      <w:pPr>
        <w:pStyle w:val="a5"/>
      </w:pPr>
      <w:r>
        <w:t>Для редактирования произвольного количества полей одной записи картотеки применяется бланк-редактор.</w:t>
      </w:r>
    </w:p>
    <w:p w14:paraId="17204049" w14:textId="77777777" w:rsidR="001F6552" w:rsidRPr="00166FCA" w:rsidRDefault="001F6552" w:rsidP="001F6552">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4B4EF6A7" w14:textId="77777777" w:rsidR="00FB4033" w:rsidRDefault="00FB4033" w:rsidP="001F6552">
      <w:pPr>
        <w:pStyle w:val="a5"/>
      </w:pPr>
      <w:r>
        <w:t>Для формирования приказов Об индексации заработной платы и приказов Об изменении оклада/тарифа используется бланк-редактор Приказ об увеличении окладов</w:t>
      </w:r>
      <w:r w:rsidR="00E81EBF">
        <w:t>/тарифов</w:t>
      </w:r>
      <w:r>
        <w:t xml:space="preserve"> (индексация). </w:t>
      </w:r>
    </w:p>
    <w:p w14:paraId="2F593F1C" w14:textId="77777777" w:rsidR="00FB4033" w:rsidRDefault="00FB4033" w:rsidP="001F6552">
      <w:pPr>
        <w:pStyle w:val="a5"/>
      </w:pPr>
      <w:r>
        <w:t>При необходимости создать приказ Об индексации заработной платы в бланке-редакторе устанавливается флаг «Индексация». При установленном флаге Индексация необходимо предусмотреть возможность выбора нескольких сотрудников и соответственно указания условий индексации для каждого сотрудника.</w:t>
      </w:r>
      <w:r w:rsidR="00E81EBF">
        <w:t xml:space="preserve"> </w:t>
      </w:r>
      <w:r w:rsidR="00213BE9">
        <w:t xml:space="preserve">Дата проведения индексации устанавливается равной дате начала периода повышения окладов/тарифных ставок (Учетная политика организации, Персонал, Зарплата Стандарт). При отсутствии значения в поле Дата начала периода повышения окладов/тарифных ставок </w:t>
      </w:r>
      <w:r w:rsidR="00213BE9">
        <w:lastRenderedPageBreak/>
        <w:t xml:space="preserve">в Учетной политике предприятия, необходимо предусмотреть вывод на экран окна с указанием необходимости внесения изменений в Учетную политику предприятия (заполнения </w:t>
      </w:r>
      <w:r w:rsidR="00511F59">
        <w:t>поля Дата начала периода повышения окладов/тарифных ставок)</w:t>
      </w:r>
      <w:r w:rsidR="00213BE9">
        <w:t>.</w:t>
      </w:r>
      <w:r w:rsidR="00511F59">
        <w:t xml:space="preserve"> При установленном флаге Индексация повышение оклада/тарифной ставки сотрудника будет учитываться при расчете среднего заработка. </w:t>
      </w:r>
      <w:r w:rsidR="00E81EBF">
        <w:t>Также при установленном флаге Индексация необходимо предусмотреть возможность формирования печатной формы приказа, соответствующей форме приказа «Приказ (распоряжение) об индексации заработной платы».</w:t>
      </w:r>
      <w:r w:rsidR="00E81EBF" w:rsidRPr="00E81EBF">
        <w:t xml:space="preserve"> </w:t>
      </w:r>
      <w:r w:rsidR="00E81EBF">
        <w:t xml:space="preserve">Форма приказа добавлена в формуляры (раздел 8). Заполнение формы производится в соответствии с данными, введенными в бланке-редакторе. </w:t>
      </w:r>
    </w:p>
    <w:p w14:paraId="0DD6D1DE" w14:textId="77777777" w:rsidR="00E81EBF" w:rsidRDefault="00511F59" w:rsidP="001F6552">
      <w:pPr>
        <w:pStyle w:val="a5"/>
      </w:pPr>
      <w:r>
        <w:t xml:space="preserve">При необходимости создать приказ Об изменении оклада/тарифа в бланке-редакторе флаг «Индексация» не устанавливается. Необходимо предусмотреть возможность выбора нескольких сотрудников и соответственно указания даты изменения оклада/тарифа и условий изменения оклада/тарифа для каждого сотрудника. В данном случае (при отсутствии установленного флага Индексация) повышение оклада/тарифной ставки сотрудника не будет учитываться при расчете среднего заработка. </w:t>
      </w:r>
      <w:r w:rsidR="006801D0">
        <w:t>Также при отсутствии установленного флага Индексация необходимо предусмотреть возможность формирования печатной формы приказа, соответствующей форме приказа «Приказ (распоряжение) об изменении оклада/тарифа».</w:t>
      </w:r>
      <w:r w:rsidR="006801D0" w:rsidRPr="00E81EBF">
        <w:t xml:space="preserve"> </w:t>
      </w:r>
      <w:r w:rsidR="006801D0">
        <w:t>Форма приказа добавлена в формуляры (раздел 8). Заполнение формы производится в соответствии с данными, введенными в бланке-редакторе.</w:t>
      </w:r>
    </w:p>
    <w:p w14:paraId="053DEA13" w14:textId="77777777" w:rsidR="001F6552" w:rsidRDefault="001F6552" w:rsidP="001F6552">
      <w:pPr>
        <w:pStyle w:val="a5"/>
      </w:pPr>
      <w:r>
        <w:t xml:space="preserve">Бланк-редактор </w:t>
      </w:r>
      <w:r w:rsidR="00FB4033">
        <w:t xml:space="preserve">Приказ об увеличении окладов (индексация) </w:t>
      </w:r>
      <w:r>
        <w:t>содержит следующие вкладки и поля:</w:t>
      </w:r>
    </w:p>
    <w:p w14:paraId="334985C3" w14:textId="77777777" w:rsidR="001F6552" w:rsidRDefault="001F6552" w:rsidP="001F6552">
      <w:pPr>
        <w:pStyle w:val="1-"/>
      </w:pPr>
      <w:r>
        <w:t>Тип документа. Необходимо предоставить возможность выбора типа первичного документа. Выбор осуществляется из справочника Типы приказов. Автоматически производится выбор типа приказа «</w:t>
      </w:r>
      <w:r w:rsidR="000A6EFE">
        <w:rPr>
          <w:color w:val="000000"/>
          <w:szCs w:val="20"/>
        </w:rPr>
        <w:t>Приказ об увеличении окладов/тарифов (индексация)</w:t>
      </w:r>
      <w:r>
        <w:t>»;</w:t>
      </w:r>
    </w:p>
    <w:p w14:paraId="269D5FC9" w14:textId="77777777" w:rsidR="001F6552" w:rsidRDefault="001F6552" w:rsidP="001F6552">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7E70629B" w14:textId="77777777" w:rsidR="001F6552" w:rsidRDefault="001F6552" w:rsidP="001F6552">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3883C42D" w14:textId="77777777" w:rsidR="00C85C19" w:rsidRDefault="00C85C19" w:rsidP="001F6552">
      <w:pPr>
        <w:pStyle w:val="1-"/>
      </w:pPr>
      <w:r>
        <w:t xml:space="preserve">Филиал (структурное подразделение) – наименование филиала (структурного подразделения) предприятия, для которого оформляется индексация окладов/тарифов. </w:t>
      </w:r>
      <w:r w:rsidR="00DE7312">
        <w:t xml:space="preserve">Выбор Подразделения предприятия. </w:t>
      </w:r>
      <w:r>
        <w:t xml:space="preserve">Поле не обязательно для заполнения. Заполнение данного поля производится пользователем при наличии необходимости произвести индексацию заработной платы в отдельном структурном подразделении предприятия. </w:t>
      </w:r>
      <w:r w:rsidR="00DE7312">
        <w:t>При наличии данных в поле Филиал (структурное подразделение) необходимо предусмотреть автоматическое заполнение табличной части перечнем (списком) сотрудников, работающих в данном подразделении;</w:t>
      </w:r>
    </w:p>
    <w:p w14:paraId="3209D388" w14:textId="77777777" w:rsidR="001F6552" w:rsidRDefault="001F6552" w:rsidP="001F6552">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3E04D270" w14:textId="77777777" w:rsidR="001F6552" w:rsidRDefault="001F6552" w:rsidP="001F6552">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5A09D7D8" w14:textId="77777777" w:rsidR="000A6EFE" w:rsidRDefault="001F6552" w:rsidP="000A6EFE">
      <w:pPr>
        <w:pStyle w:val="1-"/>
      </w:pPr>
      <w:r>
        <w:t>Дата. По умолчанию устанавливается текущая дата. Дату можно редактировать с помощью календаря или вручную;</w:t>
      </w:r>
      <w:r w:rsidR="000A6EFE" w:rsidRPr="000A6EFE">
        <w:t xml:space="preserve"> </w:t>
      </w:r>
    </w:p>
    <w:p w14:paraId="46AA6C69" w14:textId="77777777" w:rsidR="001F6552" w:rsidRDefault="000A6EFE" w:rsidP="000A6EFE">
      <w:pPr>
        <w:pStyle w:val="1-"/>
      </w:pPr>
      <w:r>
        <w:t>Флаг «Индексация» - в установленном виде предоставляет возможность формирования приказа об индексации заработной платы. Устанавливается пользователем вручную.</w:t>
      </w:r>
    </w:p>
    <w:p w14:paraId="130DC40D" w14:textId="77777777" w:rsidR="00DE7312" w:rsidRDefault="0051041E" w:rsidP="000A6EFE">
      <w:pPr>
        <w:pStyle w:val="1-"/>
      </w:pPr>
      <w:r>
        <w:t>Увеличить оклад/тариф – указывается процент либо фиксированная сумма увеличения (индексации) оклада/тарифа. Необходимо предусмотреть возможность указания процентного значения и фиксированной суммы (выбор варианта: процент, на сумму). Необходимо предусмотреть возможность автоматического расчета значения нового оклада/тарифа (кнопка Рассчитать оклад).</w:t>
      </w:r>
    </w:p>
    <w:p w14:paraId="1226DA47" w14:textId="77777777" w:rsidR="001F6552" w:rsidRDefault="001F6552" w:rsidP="001F6552">
      <w:pPr>
        <w:pStyle w:val="1-"/>
        <w:numPr>
          <w:ilvl w:val="0"/>
          <w:numId w:val="0"/>
        </w:numPr>
      </w:pPr>
      <w:r w:rsidRPr="005A2134">
        <w:rPr>
          <w:i/>
        </w:rPr>
        <w:t xml:space="preserve">Вкладка </w:t>
      </w:r>
      <w:r w:rsidR="000A6EFE">
        <w:rPr>
          <w:i/>
        </w:rPr>
        <w:t>увеличение оклада (индексация)</w:t>
      </w:r>
      <w:r>
        <w:t xml:space="preserve"> включает табличную часть, состоящую из следующих полей:</w:t>
      </w:r>
    </w:p>
    <w:p w14:paraId="77908811" w14:textId="77777777" w:rsidR="001F6552" w:rsidRDefault="001F6552" w:rsidP="001F6552">
      <w:pPr>
        <w:pStyle w:val="1-"/>
      </w:pPr>
      <w:r>
        <w:t>№ п/п – порядковый номер строки;</w:t>
      </w:r>
    </w:p>
    <w:p w14:paraId="7EC0EFCE" w14:textId="77777777" w:rsidR="001F6552" w:rsidRDefault="001F6552" w:rsidP="001F6552">
      <w:pPr>
        <w:pStyle w:val="1-"/>
      </w:pPr>
      <w:r>
        <w:lastRenderedPageBreak/>
        <w:t>Сотрудник – ФИО сотрудника. Выбор из справочника Сотрудники</w:t>
      </w:r>
      <w:r w:rsidR="00DE7312">
        <w:t>. При наличии</w:t>
      </w:r>
      <w:r w:rsidR="00DE7312" w:rsidRPr="00DE7312">
        <w:t xml:space="preserve"> </w:t>
      </w:r>
      <w:r w:rsidR="00DE7312">
        <w:t>данных в поле Филиал (структурное подразделение) необходимо предусмотреть автоматическое заполнение перечнем (списком) сотрудников, работающих в данном подразделении. Возможность корректировки пользователем</w:t>
      </w:r>
      <w:r>
        <w:t>;</w:t>
      </w:r>
    </w:p>
    <w:p w14:paraId="4ABCA6F3" w14:textId="77777777" w:rsidR="001F6552" w:rsidRDefault="001F6552" w:rsidP="001F6552">
      <w:pPr>
        <w:pStyle w:val="1-"/>
      </w:pPr>
      <w:r>
        <w:t>Табельный номер -</w:t>
      </w:r>
      <w:r w:rsidRPr="006C3A27">
        <w:t xml:space="preserve"> </w:t>
      </w:r>
      <w:r>
        <w:t>указывается табельный номер сотрудника;</w:t>
      </w:r>
    </w:p>
    <w:p w14:paraId="425D8E85" w14:textId="77777777" w:rsidR="001F6552" w:rsidRDefault="001F6552" w:rsidP="001F6552">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1A3160C8" w14:textId="77777777" w:rsidR="001F6552" w:rsidRDefault="001F6552" w:rsidP="001F6552">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735A91AD" w14:textId="77777777" w:rsidR="001F6552" w:rsidRPr="00DE7312" w:rsidRDefault="001F6552" w:rsidP="001F6552">
      <w:pPr>
        <w:pStyle w:val="1-"/>
        <w:rPr>
          <w:color w:val="000000" w:themeColor="text1"/>
        </w:rPr>
      </w:pPr>
      <w:r>
        <w:t xml:space="preserve">Дата </w:t>
      </w:r>
      <w:r w:rsidR="000A6EFE">
        <w:t>изменения/индексации</w:t>
      </w:r>
      <w:r>
        <w:t xml:space="preserve"> – указывается дата </w:t>
      </w:r>
      <w:r w:rsidR="000A6EFE">
        <w:t>изменения оклада/тарифа либо дата индексации оклада/тарифа сотрудника</w:t>
      </w:r>
      <w:r>
        <w:t xml:space="preserve">. </w:t>
      </w:r>
      <w:r w:rsidR="00C85C19">
        <w:t>При установленном флаге Индексация дата изменения/индексации равна дате начала периода повышения окладов/тарифных ста</w:t>
      </w:r>
      <w:r w:rsidR="00C85C19" w:rsidRPr="00DE7312">
        <w:rPr>
          <w:color w:val="000000" w:themeColor="text1"/>
        </w:rPr>
        <w:t>вок (Учетная политика организации, Персонал, Зарплата Стандарт). При не установленном флаге Индексация дата в</w:t>
      </w:r>
      <w:r w:rsidRPr="00DE7312">
        <w:rPr>
          <w:color w:val="000000" w:themeColor="text1"/>
        </w:rPr>
        <w:t xml:space="preserve">водится пользователем вручную; </w:t>
      </w:r>
    </w:p>
    <w:p w14:paraId="74937C73" w14:textId="77777777" w:rsidR="00C85C19" w:rsidRDefault="00DE7312" w:rsidP="001F6552">
      <w:pPr>
        <w:pStyle w:val="1-"/>
        <w:rPr>
          <w:color w:val="000000" w:themeColor="text1"/>
        </w:rPr>
      </w:pPr>
      <w:r w:rsidRPr="00DE7312">
        <w:rPr>
          <w:color w:val="000000" w:themeColor="text1"/>
        </w:rPr>
        <w:t xml:space="preserve">Оклад/тариф исходный </w:t>
      </w:r>
      <w:r>
        <w:rPr>
          <w:color w:val="000000" w:themeColor="text1"/>
        </w:rPr>
        <w:t>–</w:t>
      </w:r>
      <w:r w:rsidRPr="00DE7312">
        <w:rPr>
          <w:color w:val="000000" w:themeColor="text1"/>
        </w:rPr>
        <w:t xml:space="preserve"> </w:t>
      </w:r>
      <w:r>
        <w:rPr>
          <w:color w:val="000000" w:themeColor="text1"/>
        </w:rPr>
        <w:t>указывается размер оклада/тарифа сотрудника на дату изменения/индексации. Поле не доступно для редактирования;</w:t>
      </w:r>
    </w:p>
    <w:p w14:paraId="591A497A" w14:textId="77777777" w:rsidR="00DE7312" w:rsidRDefault="00DE7312" w:rsidP="001F6552">
      <w:pPr>
        <w:pStyle w:val="1-"/>
        <w:rPr>
          <w:color w:val="000000" w:themeColor="text1"/>
        </w:rPr>
      </w:pPr>
      <w:r>
        <w:rPr>
          <w:color w:val="000000" w:themeColor="text1"/>
        </w:rPr>
        <w:t>Оклад/тариф новый – указывается размер оклада/тарифа сотрудника после проведения повышения (индексации) оклада/тарифной ставки сотрудника</w:t>
      </w:r>
      <w:r w:rsidR="0051041E">
        <w:rPr>
          <w:color w:val="000000" w:themeColor="text1"/>
        </w:rPr>
        <w:t>. Автоматический расчет значения в соответствии с данными, указанными в поле «Увеличить оклад/тариф». Если в поле «Увеличить оклад/тариф» указано процентное значение, то рассчитывается по формуле</w:t>
      </w:r>
      <w:r w:rsidR="00205515">
        <w:rPr>
          <w:color w:val="000000" w:themeColor="text1"/>
        </w:rPr>
        <w:t xml:space="preserve">: Оклад/тариф новый = </w:t>
      </w:r>
      <w:r w:rsidR="00205515" w:rsidRPr="00DE7312">
        <w:rPr>
          <w:color w:val="000000" w:themeColor="text1"/>
        </w:rPr>
        <w:t>Оклад/тариф исходный</w:t>
      </w:r>
      <w:r w:rsidR="00205515">
        <w:rPr>
          <w:color w:val="000000" w:themeColor="text1"/>
        </w:rPr>
        <w:t xml:space="preserve"> + (</w:t>
      </w:r>
      <w:r w:rsidR="00205515" w:rsidRPr="00DE7312">
        <w:rPr>
          <w:color w:val="000000" w:themeColor="text1"/>
        </w:rPr>
        <w:t>Оклад/тариф исходный</w:t>
      </w:r>
      <w:r w:rsidR="00205515">
        <w:rPr>
          <w:color w:val="000000" w:themeColor="text1"/>
        </w:rPr>
        <w:t xml:space="preserve"> * Процент увеличения). Если в поле «Увеличить оклад/тариф» указана фиксированная сумма, то рассчитывается по формуле: Оклад/тариф новый = </w:t>
      </w:r>
      <w:r w:rsidR="00205515" w:rsidRPr="00DE7312">
        <w:rPr>
          <w:color w:val="000000" w:themeColor="text1"/>
        </w:rPr>
        <w:t>Оклад/тариф исходный</w:t>
      </w:r>
      <w:r w:rsidR="00205515">
        <w:rPr>
          <w:color w:val="000000" w:themeColor="text1"/>
        </w:rPr>
        <w:t xml:space="preserve"> + Сумма увеличения. Необходимо предусмотреть возможность ввода значения пользователем вручную</w:t>
      </w:r>
      <w:r>
        <w:rPr>
          <w:color w:val="000000" w:themeColor="text1"/>
        </w:rPr>
        <w:t>;</w:t>
      </w:r>
    </w:p>
    <w:p w14:paraId="6081B758" w14:textId="77777777" w:rsidR="001F6552" w:rsidRDefault="001F6552" w:rsidP="001F6552">
      <w:pPr>
        <w:pStyle w:val="1-"/>
        <w:rPr>
          <w:color w:val="000000" w:themeColor="text1"/>
        </w:rPr>
      </w:pPr>
      <w:r w:rsidRPr="00DE7312">
        <w:rPr>
          <w:color w:val="000000" w:themeColor="text1"/>
        </w:rPr>
        <w:t xml:space="preserve">Основание – текстовое поле, в котором пользователем указывается основание </w:t>
      </w:r>
      <w:r w:rsidR="00205515">
        <w:rPr>
          <w:color w:val="000000" w:themeColor="text1"/>
        </w:rPr>
        <w:t>изменения оклада/тарифа (индексации)</w:t>
      </w:r>
      <w:r w:rsidRPr="00DE7312">
        <w:rPr>
          <w:color w:val="000000" w:themeColor="text1"/>
        </w:rPr>
        <w:t xml:space="preserve">. Заполняется пользователем вручную. </w:t>
      </w:r>
      <w:r w:rsidR="00577177">
        <w:rPr>
          <w:color w:val="000000" w:themeColor="text1"/>
        </w:rPr>
        <w:t>Не обязательно для заполнения;</w:t>
      </w:r>
    </w:p>
    <w:p w14:paraId="6B6385A1" w14:textId="77777777" w:rsidR="00577177" w:rsidRDefault="00577177" w:rsidP="001F6552">
      <w:pPr>
        <w:pStyle w:val="1-"/>
        <w:rPr>
          <w:color w:val="000000" w:themeColor="text1"/>
        </w:rPr>
      </w:pPr>
      <w:r>
        <w:rPr>
          <w:color w:val="000000" w:themeColor="text1"/>
        </w:rPr>
        <w:t>Структура оплаты – указывается количество дополнительных постоянных начислений и постоянных удержаний, которые были установлены сотруднику. Необходимо предусмотреть вывод на экран дополнительного окна с информацией о дополнительных постоянных начислениях и постоянных удержаниях, установленных данному сотруднику.</w:t>
      </w:r>
    </w:p>
    <w:p w14:paraId="640A6972" w14:textId="77777777" w:rsidR="00577177" w:rsidRPr="001B3B7F" w:rsidRDefault="00577177" w:rsidP="00577177">
      <w:pPr>
        <w:pStyle w:val="a5"/>
      </w:pPr>
      <w:r w:rsidRPr="00577177">
        <w:rPr>
          <w:i/>
        </w:rPr>
        <w:t xml:space="preserve">Таблица Дополнительные </w:t>
      </w:r>
      <w:r>
        <w:rPr>
          <w:i/>
        </w:rPr>
        <w:t xml:space="preserve">постоянные </w:t>
      </w:r>
      <w:r w:rsidRPr="00577177">
        <w:rPr>
          <w:i/>
        </w:rPr>
        <w:t>начисления</w:t>
      </w:r>
      <w:r w:rsidRPr="001B3B7F">
        <w:t xml:space="preserve"> включает:</w:t>
      </w:r>
    </w:p>
    <w:p w14:paraId="7E7C3345" w14:textId="77777777" w:rsidR="00577177" w:rsidRPr="001B3B7F" w:rsidRDefault="00577177" w:rsidP="00577177">
      <w:pPr>
        <w:pStyle w:val="1-"/>
      </w:pPr>
      <w:r w:rsidRPr="001B3B7F">
        <w:t>№ п/п – порядковый номер строки;</w:t>
      </w:r>
    </w:p>
    <w:p w14:paraId="7DC7DDBE" w14:textId="77777777" w:rsidR="00577177" w:rsidRPr="001B3B7F" w:rsidRDefault="00577177" w:rsidP="00577177">
      <w:pPr>
        <w:pStyle w:val="1-"/>
      </w:pPr>
      <w:r w:rsidRPr="001B3B7F">
        <w:t xml:space="preserve">Сотрудник – ФИО сотрудника; </w:t>
      </w:r>
    </w:p>
    <w:p w14:paraId="7792AFA4" w14:textId="77777777" w:rsidR="00577177" w:rsidRPr="001B3B7F" w:rsidRDefault="00577177" w:rsidP="00577177">
      <w:pPr>
        <w:pStyle w:val="1-"/>
      </w:pPr>
      <w:r w:rsidRPr="001B3B7F">
        <w:t>Табельный номер – табельный номер сотрудника;</w:t>
      </w:r>
    </w:p>
    <w:p w14:paraId="51691CE4" w14:textId="77777777" w:rsidR="00577177" w:rsidRDefault="00577177" w:rsidP="00577177">
      <w:pPr>
        <w:pStyle w:val="1-"/>
      </w:pPr>
      <w:r>
        <w:t>Наименование надбавки/доплаты – наименование установленной надбавки/доплаты;</w:t>
      </w:r>
    </w:p>
    <w:p w14:paraId="48862979" w14:textId="77777777" w:rsidR="00577177" w:rsidRDefault="00577177" w:rsidP="00577177">
      <w:pPr>
        <w:pStyle w:val="1-"/>
      </w:pPr>
      <w:r>
        <w:t>Дата начала начисления - указывается дата начала начисления установленной надбавки/доплаты;</w:t>
      </w:r>
    </w:p>
    <w:p w14:paraId="5DF1EE35" w14:textId="77777777" w:rsidR="00577177" w:rsidRPr="005D2F5A" w:rsidRDefault="00577177" w:rsidP="00577177">
      <w:pPr>
        <w:pStyle w:val="1-"/>
      </w:pPr>
      <w:r>
        <w:t>Дата окончания начисления - указывается дата окончания начисления установленной надбавки/доплаты (при наличии)</w:t>
      </w:r>
      <w:r>
        <w:rPr>
          <w:color w:val="000000"/>
          <w:szCs w:val="20"/>
        </w:rPr>
        <w:t>;</w:t>
      </w:r>
    </w:p>
    <w:p w14:paraId="254C4CA2" w14:textId="77777777" w:rsidR="00577177" w:rsidRDefault="00577177" w:rsidP="00577177">
      <w:pPr>
        <w:pStyle w:val="1-"/>
      </w:pPr>
      <w:r>
        <w:t>Размер надбавки/доплаты – включает в себя следующие поля: % надбавки/доплаты, от (указывается исходя от чего рассчитывается процент надбавки,), сумма (руб.);</w:t>
      </w:r>
    </w:p>
    <w:p w14:paraId="7B24B379" w14:textId="77777777" w:rsidR="00577177" w:rsidRDefault="00577177" w:rsidP="00577177">
      <w:pPr>
        <w:pStyle w:val="1-"/>
      </w:pPr>
      <w:r>
        <w:t>Периодичность начисления – указывается периодичность начисления установленной надбавки/доплаты;</w:t>
      </w:r>
    </w:p>
    <w:p w14:paraId="4A0613E1" w14:textId="77777777" w:rsidR="00577177" w:rsidRDefault="00577177" w:rsidP="00577177">
      <w:pPr>
        <w:pStyle w:val="1-"/>
      </w:pPr>
      <w:r>
        <w:t>Условие попадания в расчет – указывается условие попадания в расчет установленной надбавки/доплаты;</w:t>
      </w:r>
    </w:p>
    <w:p w14:paraId="6635805E" w14:textId="77777777" w:rsidR="00577177" w:rsidRDefault="00577177" w:rsidP="00577177">
      <w:pPr>
        <w:pStyle w:val="1-"/>
      </w:pPr>
      <w:r>
        <w:t>Совмещение – указывается наличие/отсутствие флага «Внутреннее совмещение»;</w:t>
      </w:r>
    </w:p>
    <w:p w14:paraId="2D8A89FD" w14:textId="77777777" w:rsidR="00577177" w:rsidRDefault="00577177" w:rsidP="00577177">
      <w:pPr>
        <w:pStyle w:val="1-"/>
      </w:pPr>
      <w:r>
        <w:t>Номер и дата приказа – указывается номер и дата приказа, которым была установлена надбавка/доплата.</w:t>
      </w:r>
    </w:p>
    <w:p w14:paraId="36DC81B5" w14:textId="77777777" w:rsidR="00577177" w:rsidRDefault="00577177" w:rsidP="00577177">
      <w:pPr>
        <w:pStyle w:val="a5"/>
        <w:rPr>
          <w:noProof/>
          <w:lang w:eastAsia="ru-RU"/>
        </w:rPr>
      </w:pPr>
      <w:r>
        <w:rPr>
          <w:noProof/>
          <w:lang w:eastAsia="ru-RU"/>
        </w:rPr>
        <w:lastRenderedPageBreak/>
        <w:t xml:space="preserve">В таблицу автоматически проставляются все надбавки/доплаты, которые были установлены сотруднику на дату формирования документа. Данные берутся из карточки сотрудника. </w:t>
      </w:r>
    </w:p>
    <w:p w14:paraId="4468CB94" w14:textId="77777777" w:rsidR="00577177" w:rsidRPr="001C0A20" w:rsidRDefault="00577177" w:rsidP="00577177">
      <w:pPr>
        <w:pStyle w:val="a5"/>
        <w:rPr>
          <w:i/>
          <w:noProof/>
          <w:lang w:eastAsia="ru-RU"/>
        </w:rPr>
      </w:pPr>
      <w:r w:rsidRPr="001C0A20">
        <w:rPr>
          <w:i/>
          <w:noProof/>
          <w:lang w:eastAsia="ru-RU"/>
        </w:rPr>
        <w:t xml:space="preserve">Таблица </w:t>
      </w:r>
      <w:r>
        <w:rPr>
          <w:i/>
          <w:noProof/>
          <w:lang w:eastAsia="ru-RU"/>
        </w:rPr>
        <w:t>Постоянные удержания</w:t>
      </w:r>
      <w:r w:rsidRPr="001C0A20">
        <w:rPr>
          <w:i/>
          <w:noProof/>
          <w:lang w:eastAsia="ru-RU"/>
        </w:rPr>
        <w:t xml:space="preserve"> должна включать:</w:t>
      </w:r>
    </w:p>
    <w:p w14:paraId="0356C9E8" w14:textId="77777777" w:rsidR="00577177" w:rsidRDefault="00577177" w:rsidP="00577177">
      <w:pPr>
        <w:pStyle w:val="1-"/>
      </w:pPr>
      <w:r>
        <w:t>№ п/п – порядковый номер строки;</w:t>
      </w:r>
    </w:p>
    <w:p w14:paraId="338C744B" w14:textId="77777777" w:rsidR="00577177" w:rsidRDefault="00577177" w:rsidP="00577177">
      <w:pPr>
        <w:pStyle w:val="1-"/>
      </w:pPr>
      <w:r>
        <w:t>Сотрудник – ФИО сотрудника;</w:t>
      </w:r>
      <w:r w:rsidRPr="00DE557F">
        <w:t xml:space="preserve"> </w:t>
      </w:r>
    </w:p>
    <w:p w14:paraId="2E561EC3" w14:textId="77777777" w:rsidR="00577177" w:rsidRDefault="00577177" w:rsidP="00577177">
      <w:pPr>
        <w:pStyle w:val="1-"/>
      </w:pPr>
      <w:r>
        <w:t>Табельный номер – табельный номер сотрудника;</w:t>
      </w:r>
    </w:p>
    <w:p w14:paraId="38E6FD8D" w14:textId="77777777" w:rsidR="00577177" w:rsidRDefault="00577177" w:rsidP="00577177">
      <w:pPr>
        <w:pStyle w:val="1-"/>
      </w:pPr>
      <w:r>
        <w:t>Наименование удержания – наименование установленного постоянного удержания;</w:t>
      </w:r>
    </w:p>
    <w:p w14:paraId="1099D47B" w14:textId="77777777" w:rsidR="00577177" w:rsidRDefault="00577177" w:rsidP="00577177">
      <w:pPr>
        <w:pStyle w:val="1-"/>
      </w:pPr>
      <w:r>
        <w:t>Ставка - указывается процентное значение установленного удержания;</w:t>
      </w:r>
    </w:p>
    <w:p w14:paraId="78792662" w14:textId="77777777" w:rsidR="00577177" w:rsidRDefault="00577177" w:rsidP="00577177">
      <w:pPr>
        <w:pStyle w:val="1-"/>
      </w:pPr>
      <w:r>
        <w:t>Сумма – указывается сумма удержания;</w:t>
      </w:r>
    </w:p>
    <w:p w14:paraId="5AC2642D" w14:textId="77777777" w:rsidR="00577177" w:rsidRDefault="00577177" w:rsidP="00577177">
      <w:pPr>
        <w:pStyle w:val="1-"/>
      </w:pPr>
      <w:r>
        <w:t>Максимальная сумма - указывается максимальная сумма удержания (при наличии);</w:t>
      </w:r>
    </w:p>
    <w:p w14:paraId="6E8A05CF" w14:textId="77777777" w:rsidR="00577177" w:rsidRDefault="00577177" w:rsidP="00577177">
      <w:pPr>
        <w:pStyle w:val="1-"/>
      </w:pPr>
      <w:r>
        <w:t>Дата начала удержания – указывается дата начала удержания;</w:t>
      </w:r>
    </w:p>
    <w:p w14:paraId="400DD2E1" w14:textId="77777777" w:rsidR="00577177" w:rsidRPr="005D2F5A" w:rsidRDefault="00577177" w:rsidP="00577177">
      <w:pPr>
        <w:pStyle w:val="1-"/>
      </w:pPr>
      <w:r>
        <w:t>Дата окончания удержания – указывается дата окончания удержания (при наличии)</w:t>
      </w:r>
      <w:r>
        <w:rPr>
          <w:color w:val="000000"/>
          <w:szCs w:val="20"/>
        </w:rPr>
        <w:t>;</w:t>
      </w:r>
    </w:p>
    <w:p w14:paraId="6D5FE52A" w14:textId="77777777" w:rsidR="00577177" w:rsidRDefault="00577177" w:rsidP="00577177">
      <w:pPr>
        <w:pStyle w:val="1-"/>
      </w:pPr>
      <w:r>
        <w:t>Условие попадания в расчет – указывается условие попадания в расчет данного удержания.</w:t>
      </w:r>
    </w:p>
    <w:p w14:paraId="12E77DE3" w14:textId="77777777" w:rsidR="00577177" w:rsidRDefault="00577177" w:rsidP="00577177">
      <w:pPr>
        <w:pStyle w:val="a5"/>
        <w:rPr>
          <w:noProof/>
          <w:lang w:eastAsia="ru-RU"/>
        </w:rPr>
      </w:pPr>
      <w:r>
        <w:rPr>
          <w:noProof/>
          <w:lang w:eastAsia="ru-RU"/>
        </w:rPr>
        <w:t xml:space="preserve">В таблицу проставляются все постоянные удержания, которые были установлены сотруднику на дату формирования документа. Данные берутся из карточки сотрудника. </w:t>
      </w:r>
    </w:p>
    <w:p w14:paraId="55D52A3B" w14:textId="77777777" w:rsidR="00205515" w:rsidRDefault="001F6552" w:rsidP="001F6552">
      <w:pPr>
        <w:pStyle w:val="a5"/>
      </w:pPr>
      <w:r>
        <w:t xml:space="preserve">Также на вкладке </w:t>
      </w:r>
      <w:r w:rsidR="00577177">
        <w:t>Увеличение оклада (индексация)</w:t>
      </w:r>
      <w:r>
        <w:t xml:space="preserve"> необходимо наличие </w:t>
      </w:r>
      <w:r w:rsidR="00205515">
        <w:t>следующих полей:</w:t>
      </w:r>
    </w:p>
    <w:p w14:paraId="6DC1FF2F" w14:textId="77777777" w:rsidR="001F6552" w:rsidRDefault="00577177" w:rsidP="00205515">
      <w:pPr>
        <w:pStyle w:val="1-"/>
      </w:pPr>
      <w:r>
        <w:t>Руководитель организации</w:t>
      </w:r>
      <w:r w:rsidR="001F6552">
        <w:t>: должность, расшифровка подписи. Автоматически проставляется наименование должности и ФИО руководителя организации, указанного в блоке Руководст</w:t>
      </w:r>
      <w:r w:rsidR="00205515">
        <w:t>во карточки предприятия;</w:t>
      </w:r>
    </w:p>
    <w:p w14:paraId="4667A18A" w14:textId="7A1CABF5" w:rsidR="00205515" w:rsidRPr="00E269E9" w:rsidRDefault="00205515" w:rsidP="00205515">
      <w:pPr>
        <w:pStyle w:val="1-"/>
      </w:pPr>
      <w:r>
        <w:t xml:space="preserve">Контроль за исполнением возложить на – указывается ФИО, должность и подразделение сотрудника, ответственного за осуществление контроля за выполнением настоящего приказа. Выбор из справочника Сотрудники. </w:t>
      </w:r>
      <w:r>
        <w:rPr>
          <w:color w:val="000000"/>
          <w:szCs w:val="20"/>
        </w:rPr>
        <w:t>Пол</w:t>
      </w:r>
      <w:r w:rsidR="00E269E9">
        <w:rPr>
          <w:color w:val="000000"/>
          <w:szCs w:val="20"/>
        </w:rPr>
        <w:t>е не обязательно для заполнения;</w:t>
      </w:r>
    </w:p>
    <w:p w14:paraId="07379C21" w14:textId="76DED4D5" w:rsidR="00E269E9" w:rsidRDefault="00E269E9" w:rsidP="00E269E9">
      <w:pPr>
        <w:pStyle w:val="1-"/>
      </w:pPr>
      <w:r>
        <w:t>Примечание. Текстовое поле. Заполняется пользователем при необходимости указания дополнительной информации.</w:t>
      </w:r>
    </w:p>
    <w:p w14:paraId="10AD0187" w14:textId="77777777" w:rsidR="006801D0" w:rsidRDefault="006801D0" w:rsidP="006801D0">
      <w:pPr>
        <w:pStyle w:val="a5"/>
      </w:pPr>
      <w:r w:rsidRPr="005A2134">
        <w:rPr>
          <w:i/>
        </w:rPr>
        <w:t xml:space="preserve">Вкладка Приказ </w:t>
      </w:r>
      <w:r>
        <w:rPr>
          <w:i/>
        </w:rPr>
        <w:t>об увеличении окладов/тарифов (индексация)</w:t>
      </w:r>
      <w:r>
        <w:t xml:space="preserve"> содержит возможность формирования печатной формы приказа. Печатная форма должна соответствовать форме приказа «Приказ (распоряжение) об индексации заработной платы» или форме приказа «Приказ (распоряжение) об изменении оклада/тарифа». Формы приказа добавлены в формуляры (раздел 8). Заполнение формы производится в соответствии с данными, введенными в бланке-редакторе.</w:t>
      </w:r>
    </w:p>
    <w:p w14:paraId="58205C14" w14:textId="6AEE2FC4" w:rsidR="00577177" w:rsidRDefault="00577177" w:rsidP="00577177">
      <w:pPr>
        <w:pStyle w:val="1-"/>
        <w:numPr>
          <w:ilvl w:val="0"/>
          <w:numId w:val="0"/>
        </w:numPr>
      </w:pPr>
      <w:r>
        <w:t>При сохранении документа измененные данные вносятся в карточку сотрудника</w:t>
      </w:r>
      <w:r w:rsidR="00465D9D">
        <w:t xml:space="preserve"> (внутренний документ Назначение)</w:t>
      </w:r>
      <w:r>
        <w:t>.</w:t>
      </w:r>
    </w:p>
    <w:p w14:paraId="24578301" w14:textId="77777777" w:rsidR="00512B03" w:rsidRDefault="00465D9D" w:rsidP="00CA78AF">
      <w:pPr>
        <w:pStyle w:val="a5"/>
        <w:rPr>
          <w:color w:val="000000" w:themeColor="text1"/>
        </w:rPr>
      </w:pPr>
      <w:commentRangeStart w:id="103"/>
      <w:r>
        <w:rPr>
          <w:color w:val="000000" w:themeColor="text1"/>
        </w:rPr>
        <w:t xml:space="preserve">Необходимо предусмотреть проверку наличия изменения данных в </w:t>
      </w:r>
      <w:r w:rsidR="00512B03">
        <w:rPr>
          <w:color w:val="000000" w:themeColor="text1"/>
        </w:rPr>
        <w:t>соответствующих документах</w:t>
      </w:r>
      <w:r>
        <w:rPr>
          <w:color w:val="000000" w:themeColor="text1"/>
        </w:rPr>
        <w:t xml:space="preserve"> Вакансия. </w:t>
      </w:r>
      <w:r w:rsidR="00512B03">
        <w:rPr>
          <w:color w:val="000000" w:themeColor="text1"/>
        </w:rPr>
        <w:t>При сохранении приказа формируется вкладка Вакансии, в которой отражается информация о ставках (размере оклада/тарифа) связанных документов Вакансия.</w:t>
      </w:r>
    </w:p>
    <w:tbl>
      <w:tblPr>
        <w:tblStyle w:val="af9"/>
        <w:tblW w:w="0" w:type="auto"/>
        <w:tblLook w:val="04A0" w:firstRow="1" w:lastRow="0" w:firstColumn="1" w:lastColumn="0" w:noHBand="0" w:noVBand="1"/>
      </w:tblPr>
      <w:tblGrid>
        <w:gridCol w:w="2689"/>
        <w:gridCol w:w="1559"/>
        <w:gridCol w:w="1417"/>
        <w:gridCol w:w="1985"/>
        <w:gridCol w:w="1276"/>
        <w:gridCol w:w="1552"/>
      </w:tblGrid>
      <w:tr w:rsidR="00512B03" w:rsidRPr="00512B03" w14:paraId="3AFB9FCF" w14:textId="77777777" w:rsidTr="00512B03">
        <w:tc>
          <w:tcPr>
            <w:tcW w:w="2689" w:type="dxa"/>
          </w:tcPr>
          <w:p w14:paraId="189CC48F" w14:textId="5FE054AB" w:rsidR="00512B03" w:rsidRPr="00512B03" w:rsidRDefault="00512B03" w:rsidP="00CA78AF">
            <w:pPr>
              <w:pStyle w:val="a5"/>
              <w:rPr>
                <w:color w:val="000000" w:themeColor="text1"/>
                <w:sz w:val="16"/>
                <w:szCs w:val="16"/>
              </w:rPr>
            </w:pPr>
            <w:r w:rsidRPr="00512B03">
              <w:rPr>
                <w:color w:val="000000" w:themeColor="text1"/>
                <w:sz w:val="16"/>
                <w:szCs w:val="16"/>
              </w:rPr>
              <w:t>ФИО сотрудника</w:t>
            </w:r>
            <w:r w:rsidR="00AF6CB6">
              <w:rPr>
                <w:color w:val="000000" w:themeColor="text1"/>
                <w:sz w:val="16"/>
                <w:szCs w:val="16"/>
              </w:rPr>
              <w:t>, табельный номер</w:t>
            </w:r>
          </w:p>
        </w:tc>
        <w:tc>
          <w:tcPr>
            <w:tcW w:w="1559" w:type="dxa"/>
          </w:tcPr>
          <w:p w14:paraId="512D50B4" w14:textId="50898133" w:rsidR="00512B03" w:rsidRPr="00512B03" w:rsidRDefault="00512B03" w:rsidP="00CA78AF">
            <w:pPr>
              <w:pStyle w:val="a5"/>
              <w:rPr>
                <w:color w:val="000000" w:themeColor="text1"/>
                <w:sz w:val="16"/>
                <w:szCs w:val="16"/>
              </w:rPr>
            </w:pPr>
            <w:r>
              <w:rPr>
                <w:color w:val="000000" w:themeColor="text1"/>
                <w:sz w:val="16"/>
                <w:szCs w:val="16"/>
              </w:rPr>
              <w:t>Оклад/тариф исходный</w:t>
            </w:r>
          </w:p>
        </w:tc>
        <w:tc>
          <w:tcPr>
            <w:tcW w:w="1417" w:type="dxa"/>
          </w:tcPr>
          <w:p w14:paraId="527DF06B" w14:textId="4F3675C3" w:rsidR="00512B03" w:rsidRPr="00512B03" w:rsidRDefault="00512B03" w:rsidP="00CA78AF">
            <w:pPr>
              <w:pStyle w:val="a5"/>
              <w:rPr>
                <w:color w:val="000000" w:themeColor="text1"/>
                <w:sz w:val="16"/>
                <w:szCs w:val="16"/>
              </w:rPr>
            </w:pPr>
            <w:r>
              <w:rPr>
                <w:color w:val="000000" w:themeColor="text1"/>
                <w:sz w:val="16"/>
                <w:szCs w:val="16"/>
              </w:rPr>
              <w:t>Оклад/тариф новый</w:t>
            </w:r>
          </w:p>
        </w:tc>
        <w:tc>
          <w:tcPr>
            <w:tcW w:w="1985" w:type="dxa"/>
          </w:tcPr>
          <w:p w14:paraId="447D0958" w14:textId="077ECFCA" w:rsidR="00512B03" w:rsidRPr="00512B03" w:rsidRDefault="00512B03" w:rsidP="00CA78AF">
            <w:pPr>
              <w:pStyle w:val="a5"/>
              <w:rPr>
                <w:color w:val="000000" w:themeColor="text1"/>
                <w:sz w:val="16"/>
                <w:szCs w:val="16"/>
              </w:rPr>
            </w:pPr>
            <w:r>
              <w:rPr>
                <w:color w:val="000000" w:themeColor="text1"/>
                <w:sz w:val="16"/>
                <w:szCs w:val="16"/>
              </w:rPr>
              <w:t>Вакансия</w:t>
            </w:r>
          </w:p>
        </w:tc>
        <w:tc>
          <w:tcPr>
            <w:tcW w:w="1276" w:type="dxa"/>
          </w:tcPr>
          <w:p w14:paraId="0BDC51F5" w14:textId="4DC69F8A" w:rsidR="00512B03" w:rsidRPr="00512B03" w:rsidRDefault="00512B03" w:rsidP="00CA78AF">
            <w:pPr>
              <w:pStyle w:val="a5"/>
              <w:rPr>
                <w:color w:val="000000" w:themeColor="text1"/>
                <w:sz w:val="16"/>
                <w:szCs w:val="16"/>
              </w:rPr>
            </w:pPr>
            <w:r>
              <w:rPr>
                <w:color w:val="000000" w:themeColor="text1"/>
                <w:sz w:val="16"/>
                <w:szCs w:val="16"/>
              </w:rPr>
              <w:t>Размер ставки</w:t>
            </w:r>
          </w:p>
        </w:tc>
        <w:tc>
          <w:tcPr>
            <w:tcW w:w="1552" w:type="dxa"/>
          </w:tcPr>
          <w:p w14:paraId="1E40E771" w14:textId="46C66A9F" w:rsidR="00512B03" w:rsidRPr="00512B03" w:rsidRDefault="00512B03" w:rsidP="00CA78AF">
            <w:pPr>
              <w:pStyle w:val="a5"/>
              <w:rPr>
                <w:color w:val="000000" w:themeColor="text1"/>
                <w:sz w:val="16"/>
                <w:szCs w:val="16"/>
              </w:rPr>
            </w:pPr>
            <w:r>
              <w:rPr>
                <w:color w:val="000000" w:themeColor="text1"/>
                <w:sz w:val="16"/>
                <w:szCs w:val="16"/>
              </w:rPr>
              <w:t>Переход на форму док-та Вакансия</w:t>
            </w:r>
          </w:p>
        </w:tc>
      </w:tr>
      <w:tr w:rsidR="00512B03" w14:paraId="3EB60376" w14:textId="77777777" w:rsidTr="00512B03">
        <w:tc>
          <w:tcPr>
            <w:tcW w:w="2689" w:type="dxa"/>
          </w:tcPr>
          <w:p w14:paraId="622EA628" w14:textId="77777777" w:rsidR="00512B03" w:rsidRDefault="00512B03" w:rsidP="00CA78AF">
            <w:pPr>
              <w:pStyle w:val="a5"/>
              <w:rPr>
                <w:color w:val="000000" w:themeColor="text1"/>
              </w:rPr>
            </w:pPr>
          </w:p>
        </w:tc>
        <w:tc>
          <w:tcPr>
            <w:tcW w:w="1559" w:type="dxa"/>
          </w:tcPr>
          <w:p w14:paraId="32A94431" w14:textId="77777777" w:rsidR="00512B03" w:rsidRDefault="00512B03" w:rsidP="00CA78AF">
            <w:pPr>
              <w:pStyle w:val="a5"/>
              <w:rPr>
                <w:color w:val="000000" w:themeColor="text1"/>
              </w:rPr>
            </w:pPr>
          </w:p>
        </w:tc>
        <w:tc>
          <w:tcPr>
            <w:tcW w:w="1417" w:type="dxa"/>
          </w:tcPr>
          <w:p w14:paraId="22A9E8B7" w14:textId="77777777" w:rsidR="00512B03" w:rsidRDefault="00512B03" w:rsidP="00CA78AF">
            <w:pPr>
              <w:pStyle w:val="a5"/>
              <w:rPr>
                <w:color w:val="000000" w:themeColor="text1"/>
              </w:rPr>
            </w:pPr>
          </w:p>
        </w:tc>
        <w:tc>
          <w:tcPr>
            <w:tcW w:w="1985" w:type="dxa"/>
          </w:tcPr>
          <w:p w14:paraId="6B5170F2" w14:textId="77777777" w:rsidR="00512B03" w:rsidRDefault="00512B03" w:rsidP="00CA78AF">
            <w:pPr>
              <w:pStyle w:val="a5"/>
              <w:rPr>
                <w:color w:val="000000" w:themeColor="text1"/>
              </w:rPr>
            </w:pPr>
          </w:p>
        </w:tc>
        <w:tc>
          <w:tcPr>
            <w:tcW w:w="1276" w:type="dxa"/>
          </w:tcPr>
          <w:p w14:paraId="2E66E428" w14:textId="77777777" w:rsidR="00512B03" w:rsidRDefault="00512B03" w:rsidP="00CA78AF">
            <w:pPr>
              <w:pStyle w:val="a5"/>
              <w:rPr>
                <w:color w:val="000000" w:themeColor="text1"/>
              </w:rPr>
            </w:pPr>
          </w:p>
        </w:tc>
        <w:tc>
          <w:tcPr>
            <w:tcW w:w="1552" w:type="dxa"/>
          </w:tcPr>
          <w:p w14:paraId="3C4BB044" w14:textId="77777777" w:rsidR="00512B03" w:rsidRDefault="00512B03" w:rsidP="00CA78AF">
            <w:pPr>
              <w:pStyle w:val="a5"/>
              <w:rPr>
                <w:color w:val="000000" w:themeColor="text1"/>
              </w:rPr>
            </w:pPr>
          </w:p>
        </w:tc>
      </w:tr>
      <w:tr w:rsidR="00512B03" w14:paraId="13F801A9" w14:textId="77777777" w:rsidTr="00512B03">
        <w:tc>
          <w:tcPr>
            <w:tcW w:w="2689" w:type="dxa"/>
          </w:tcPr>
          <w:p w14:paraId="67AF88C7" w14:textId="77777777" w:rsidR="00512B03" w:rsidRDefault="00512B03" w:rsidP="00CA78AF">
            <w:pPr>
              <w:pStyle w:val="a5"/>
              <w:rPr>
                <w:color w:val="000000" w:themeColor="text1"/>
              </w:rPr>
            </w:pPr>
          </w:p>
        </w:tc>
        <w:tc>
          <w:tcPr>
            <w:tcW w:w="1559" w:type="dxa"/>
          </w:tcPr>
          <w:p w14:paraId="541F1C00" w14:textId="77777777" w:rsidR="00512B03" w:rsidRDefault="00512B03" w:rsidP="00CA78AF">
            <w:pPr>
              <w:pStyle w:val="a5"/>
              <w:rPr>
                <w:color w:val="000000" w:themeColor="text1"/>
              </w:rPr>
            </w:pPr>
          </w:p>
        </w:tc>
        <w:tc>
          <w:tcPr>
            <w:tcW w:w="1417" w:type="dxa"/>
          </w:tcPr>
          <w:p w14:paraId="48820072" w14:textId="77777777" w:rsidR="00512B03" w:rsidRDefault="00512B03" w:rsidP="00CA78AF">
            <w:pPr>
              <w:pStyle w:val="a5"/>
              <w:rPr>
                <w:color w:val="000000" w:themeColor="text1"/>
              </w:rPr>
            </w:pPr>
          </w:p>
        </w:tc>
        <w:tc>
          <w:tcPr>
            <w:tcW w:w="1985" w:type="dxa"/>
          </w:tcPr>
          <w:p w14:paraId="3E57E417" w14:textId="77777777" w:rsidR="00512B03" w:rsidRDefault="00512B03" w:rsidP="00CA78AF">
            <w:pPr>
              <w:pStyle w:val="a5"/>
              <w:rPr>
                <w:color w:val="000000" w:themeColor="text1"/>
              </w:rPr>
            </w:pPr>
          </w:p>
        </w:tc>
        <w:tc>
          <w:tcPr>
            <w:tcW w:w="1276" w:type="dxa"/>
          </w:tcPr>
          <w:p w14:paraId="4CD6158E" w14:textId="77777777" w:rsidR="00512B03" w:rsidRDefault="00512B03" w:rsidP="00CA78AF">
            <w:pPr>
              <w:pStyle w:val="a5"/>
              <w:rPr>
                <w:color w:val="000000" w:themeColor="text1"/>
              </w:rPr>
            </w:pPr>
          </w:p>
        </w:tc>
        <w:tc>
          <w:tcPr>
            <w:tcW w:w="1552" w:type="dxa"/>
          </w:tcPr>
          <w:p w14:paraId="4C05C233" w14:textId="77777777" w:rsidR="00512B03" w:rsidRDefault="00512B03" w:rsidP="00CA78AF">
            <w:pPr>
              <w:pStyle w:val="a5"/>
              <w:rPr>
                <w:color w:val="000000" w:themeColor="text1"/>
              </w:rPr>
            </w:pPr>
          </w:p>
        </w:tc>
      </w:tr>
    </w:tbl>
    <w:p w14:paraId="6C794268" w14:textId="7A6AD2AF" w:rsidR="00157796" w:rsidRDefault="00157796" w:rsidP="00CA78AF">
      <w:pPr>
        <w:pStyle w:val="a5"/>
        <w:rPr>
          <w:color w:val="000000" w:themeColor="text1"/>
        </w:rPr>
      </w:pPr>
    </w:p>
    <w:p w14:paraId="39EAA939" w14:textId="7D252206" w:rsidR="00512B03" w:rsidRDefault="00512B03" w:rsidP="00CA78AF">
      <w:pPr>
        <w:pStyle w:val="a5"/>
        <w:rPr>
          <w:color w:val="000000" w:themeColor="text1"/>
        </w:rPr>
      </w:pPr>
      <w:r>
        <w:rPr>
          <w:color w:val="000000" w:themeColor="text1"/>
        </w:rPr>
        <w:t>Таблица содержит следующие столбцы:</w:t>
      </w:r>
    </w:p>
    <w:p w14:paraId="4EAB5722" w14:textId="04418305" w:rsidR="00465D9D" w:rsidRDefault="00AF6CB6" w:rsidP="00512B03">
      <w:pPr>
        <w:pStyle w:val="1-"/>
      </w:pPr>
      <w:r>
        <w:t xml:space="preserve">ФИО сотрудника, табельный номер - указывается перечень сотрудников, включенных в </w:t>
      </w:r>
      <w:r w:rsidRPr="00AF6CB6">
        <w:t>табличную часть вкладки увеличение оклада (индексация)</w:t>
      </w:r>
      <w:r>
        <w:t>;</w:t>
      </w:r>
    </w:p>
    <w:p w14:paraId="08E46DE1" w14:textId="15DE986B" w:rsidR="00AF6CB6" w:rsidRDefault="00AF6CB6" w:rsidP="00512B03">
      <w:pPr>
        <w:pStyle w:val="1-"/>
      </w:pPr>
      <w:r>
        <w:t xml:space="preserve">Оклад/тариф исходный </w:t>
      </w:r>
      <w:r>
        <w:rPr>
          <w:color w:val="000000" w:themeColor="text1"/>
        </w:rPr>
        <w:t>–</w:t>
      </w:r>
      <w:r w:rsidRPr="00DE7312">
        <w:rPr>
          <w:color w:val="000000" w:themeColor="text1"/>
        </w:rPr>
        <w:t xml:space="preserve"> </w:t>
      </w:r>
      <w:r>
        <w:rPr>
          <w:color w:val="000000" w:themeColor="text1"/>
        </w:rPr>
        <w:t xml:space="preserve">указывается исходный размер оклада/тарифа соответствующего сотрудника на дату изменения/индексации (данные берутся из </w:t>
      </w:r>
      <w:r>
        <w:t>табличной части</w:t>
      </w:r>
      <w:r w:rsidRPr="00AF6CB6">
        <w:t xml:space="preserve"> вкладки увеличение оклада (индексация)</w:t>
      </w:r>
      <w:r>
        <w:t>);</w:t>
      </w:r>
    </w:p>
    <w:p w14:paraId="178A079B" w14:textId="0101C32F" w:rsidR="00AF6CB6" w:rsidRDefault="00AF6CB6" w:rsidP="00512B03">
      <w:pPr>
        <w:pStyle w:val="1-"/>
      </w:pPr>
      <w:r>
        <w:lastRenderedPageBreak/>
        <w:t xml:space="preserve">Оклад/тариф новый - </w:t>
      </w:r>
      <w:r>
        <w:rPr>
          <w:color w:val="000000" w:themeColor="text1"/>
        </w:rPr>
        <w:t xml:space="preserve">указывается размер оклада/тарифа после проведения повышения (индексации) оклада/тарифной ставки сотрудника (данные берутся из </w:t>
      </w:r>
      <w:r>
        <w:t>табличной части</w:t>
      </w:r>
      <w:r w:rsidRPr="00AF6CB6">
        <w:t xml:space="preserve"> вкладки увеличение оклада (индексация)</w:t>
      </w:r>
      <w:r>
        <w:t>);</w:t>
      </w:r>
    </w:p>
    <w:p w14:paraId="3BA983DE" w14:textId="1750D458" w:rsidR="00AF6CB6" w:rsidRDefault="00AF6CB6" w:rsidP="00512B03">
      <w:pPr>
        <w:pStyle w:val="1-"/>
      </w:pPr>
      <w:r>
        <w:t>Вакансия – наименование вакансии (наименование должности). Указывается наименование соответствующего документа Вакансия. ФИО и табельный номер сотрудника, указанного на вкладке Сотрудники документа Вакансия должны совпадать с ФИО и табельным номером со</w:t>
      </w:r>
      <w:r w:rsidR="001B6492">
        <w:t>трудника соответствующей строки, поля Дата перевода, Дата увольнения сотрудника должны быть пустыми (в таблицу включается только актуальная вакансия, на которой находится сотрудник на дату проведения изменения/индексации);</w:t>
      </w:r>
    </w:p>
    <w:p w14:paraId="12EF00C6" w14:textId="3A6079A8" w:rsidR="001B6492" w:rsidRDefault="001B6492" w:rsidP="00512B03">
      <w:pPr>
        <w:pStyle w:val="1-"/>
      </w:pPr>
      <w:r>
        <w:t>Размер ставки (оклада/тарифа) – автоматически проставляется размер оклада/тарифа соответствующей вакансии, который установлен на дату проведения изменения/индексации;</w:t>
      </w:r>
    </w:p>
    <w:p w14:paraId="2227FAE6" w14:textId="281E5C90" w:rsidR="001B6492" w:rsidRDefault="001B6492" w:rsidP="00512B03">
      <w:pPr>
        <w:pStyle w:val="1-"/>
      </w:pPr>
      <w:r>
        <w:t>Переход на форму документа Вакансия – необходимо предусмотреть возможность перехода на соответствующий документ Вакансия</w:t>
      </w:r>
      <w:r w:rsidR="00276CFD">
        <w:t xml:space="preserve"> для просмотра и внесения изменений.</w:t>
      </w:r>
    </w:p>
    <w:p w14:paraId="1E3A809B" w14:textId="3EF395E3" w:rsidR="00465D9D" w:rsidRDefault="00276CFD" w:rsidP="00CA78AF">
      <w:pPr>
        <w:pStyle w:val="a5"/>
        <w:rPr>
          <w:color w:val="000000" w:themeColor="text1"/>
        </w:rPr>
      </w:pPr>
      <w:r>
        <w:rPr>
          <w:color w:val="000000" w:themeColor="text1"/>
        </w:rPr>
        <w:t>Необходимо предусмотреть возможность обновления данных таблицы (кнопка Обновить).</w:t>
      </w:r>
    </w:p>
    <w:p w14:paraId="5986C59D" w14:textId="457A7BB8" w:rsidR="001B6492" w:rsidRDefault="00276CFD" w:rsidP="00CA78AF">
      <w:pPr>
        <w:pStyle w:val="a5"/>
        <w:rPr>
          <w:i/>
          <w:color w:val="000000" w:themeColor="text1"/>
          <w:sz w:val="18"/>
          <w:szCs w:val="18"/>
        </w:rPr>
      </w:pPr>
      <w:r>
        <w:rPr>
          <w:color w:val="000000" w:themeColor="text1"/>
        </w:rPr>
        <w:t xml:space="preserve">Также необходимо предусмотреть возможность группировки данных по значению Вакансия. Если у группы сотрудников совпадает документ Вакансия, то данная группа сотрудников объединяется. </w:t>
      </w:r>
      <w:r w:rsidRPr="00276CFD">
        <w:rPr>
          <w:i/>
          <w:color w:val="000000" w:themeColor="text1"/>
          <w:sz w:val="18"/>
          <w:szCs w:val="18"/>
        </w:rPr>
        <w:t>Пример:</w:t>
      </w:r>
    </w:p>
    <w:p w14:paraId="69CF682B" w14:textId="0EFFC77B" w:rsidR="00276CFD" w:rsidRDefault="00276CFD" w:rsidP="00CA78AF">
      <w:pPr>
        <w:pStyle w:val="a5"/>
        <w:rPr>
          <w:color w:val="000000" w:themeColor="text1"/>
        </w:rPr>
      </w:pPr>
      <w:r>
        <w:rPr>
          <w:i/>
          <w:color w:val="000000" w:themeColor="text1"/>
          <w:sz w:val="18"/>
          <w:szCs w:val="18"/>
        </w:rPr>
        <w:t>На предприятии имеется рабочее место (вакансия) продавца, на которое устроены 3 сотрудника.</w:t>
      </w:r>
    </w:p>
    <w:tbl>
      <w:tblPr>
        <w:tblStyle w:val="af9"/>
        <w:tblW w:w="0" w:type="auto"/>
        <w:tblLook w:val="04A0" w:firstRow="1" w:lastRow="0" w:firstColumn="1" w:lastColumn="0" w:noHBand="0" w:noVBand="1"/>
      </w:tblPr>
      <w:tblGrid>
        <w:gridCol w:w="2689"/>
        <w:gridCol w:w="1559"/>
        <w:gridCol w:w="1417"/>
        <w:gridCol w:w="1985"/>
        <w:gridCol w:w="1276"/>
        <w:gridCol w:w="1552"/>
      </w:tblGrid>
      <w:tr w:rsidR="00276CFD" w:rsidRPr="00512B03" w14:paraId="56A45140" w14:textId="77777777" w:rsidTr="00103558">
        <w:tc>
          <w:tcPr>
            <w:tcW w:w="2689" w:type="dxa"/>
          </w:tcPr>
          <w:p w14:paraId="1C019FB3" w14:textId="77777777" w:rsidR="00276CFD" w:rsidRPr="00512B03" w:rsidRDefault="00276CFD" w:rsidP="00276CFD">
            <w:pPr>
              <w:pStyle w:val="a5"/>
              <w:spacing w:after="0" w:line="240" w:lineRule="auto"/>
              <w:rPr>
                <w:color w:val="000000" w:themeColor="text1"/>
                <w:sz w:val="16"/>
                <w:szCs w:val="16"/>
              </w:rPr>
            </w:pPr>
            <w:r w:rsidRPr="00512B03">
              <w:rPr>
                <w:color w:val="000000" w:themeColor="text1"/>
                <w:sz w:val="16"/>
                <w:szCs w:val="16"/>
              </w:rPr>
              <w:t>ФИО сотрудника</w:t>
            </w:r>
            <w:r>
              <w:rPr>
                <w:color w:val="000000" w:themeColor="text1"/>
                <w:sz w:val="16"/>
                <w:szCs w:val="16"/>
              </w:rPr>
              <w:t>, табельный номер</w:t>
            </w:r>
          </w:p>
        </w:tc>
        <w:tc>
          <w:tcPr>
            <w:tcW w:w="1559" w:type="dxa"/>
          </w:tcPr>
          <w:p w14:paraId="055858DE" w14:textId="77777777" w:rsidR="00276CFD" w:rsidRPr="00512B03" w:rsidRDefault="00276CFD" w:rsidP="00276CFD">
            <w:pPr>
              <w:pStyle w:val="a5"/>
              <w:spacing w:after="0" w:line="240" w:lineRule="auto"/>
              <w:rPr>
                <w:color w:val="000000" w:themeColor="text1"/>
                <w:sz w:val="16"/>
                <w:szCs w:val="16"/>
              </w:rPr>
            </w:pPr>
            <w:r>
              <w:rPr>
                <w:color w:val="000000" w:themeColor="text1"/>
                <w:sz w:val="16"/>
                <w:szCs w:val="16"/>
              </w:rPr>
              <w:t>Оклад/тариф исходный</w:t>
            </w:r>
          </w:p>
        </w:tc>
        <w:tc>
          <w:tcPr>
            <w:tcW w:w="1417" w:type="dxa"/>
          </w:tcPr>
          <w:p w14:paraId="2955F106" w14:textId="77777777" w:rsidR="00276CFD" w:rsidRPr="00512B03" w:rsidRDefault="00276CFD" w:rsidP="00276CFD">
            <w:pPr>
              <w:pStyle w:val="a5"/>
              <w:spacing w:after="0" w:line="240" w:lineRule="auto"/>
              <w:rPr>
                <w:color w:val="000000" w:themeColor="text1"/>
                <w:sz w:val="16"/>
                <w:szCs w:val="16"/>
              </w:rPr>
            </w:pPr>
            <w:r>
              <w:rPr>
                <w:color w:val="000000" w:themeColor="text1"/>
                <w:sz w:val="16"/>
                <w:szCs w:val="16"/>
              </w:rPr>
              <w:t>Оклад/тариф новый</w:t>
            </w:r>
          </w:p>
        </w:tc>
        <w:tc>
          <w:tcPr>
            <w:tcW w:w="1985" w:type="dxa"/>
          </w:tcPr>
          <w:p w14:paraId="610C4BBE" w14:textId="77777777" w:rsidR="00276CFD" w:rsidRPr="00512B03" w:rsidRDefault="00276CFD" w:rsidP="00276CFD">
            <w:pPr>
              <w:pStyle w:val="a5"/>
              <w:spacing w:after="0" w:line="240" w:lineRule="auto"/>
              <w:rPr>
                <w:color w:val="000000" w:themeColor="text1"/>
                <w:sz w:val="16"/>
                <w:szCs w:val="16"/>
              </w:rPr>
            </w:pPr>
            <w:r>
              <w:rPr>
                <w:color w:val="000000" w:themeColor="text1"/>
                <w:sz w:val="16"/>
                <w:szCs w:val="16"/>
              </w:rPr>
              <w:t>Вакансия</w:t>
            </w:r>
          </w:p>
        </w:tc>
        <w:tc>
          <w:tcPr>
            <w:tcW w:w="1276" w:type="dxa"/>
          </w:tcPr>
          <w:p w14:paraId="2FC2ACB0" w14:textId="77777777" w:rsidR="00276CFD" w:rsidRPr="00512B03" w:rsidRDefault="00276CFD" w:rsidP="00276CFD">
            <w:pPr>
              <w:pStyle w:val="a5"/>
              <w:spacing w:after="0" w:line="240" w:lineRule="auto"/>
              <w:rPr>
                <w:color w:val="000000" w:themeColor="text1"/>
                <w:sz w:val="16"/>
                <w:szCs w:val="16"/>
              </w:rPr>
            </w:pPr>
            <w:r>
              <w:rPr>
                <w:color w:val="000000" w:themeColor="text1"/>
                <w:sz w:val="16"/>
                <w:szCs w:val="16"/>
              </w:rPr>
              <w:t>Размер ставки</w:t>
            </w:r>
          </w:p>
        </w:tc>
        <w:tc>
          <w:tcPr>
            <w:tcW w:w="1552" w:type="dxa"/>
          </w:tcPr>
          <w:p w14:paraId="5A67AEA8" w14:textId="77777777" w:rsidR="00276CFD" w:rsidRPr="00512B03" w:rsidRDefault="00276CFD" w:rsidP="00276CFD">
            <w:pPr>
              <w:pStyle w:val="a5"/>
              <w:spacing w:after="0" w:line="240" w:lineRule="auto"/>
              <w:rPr>
                <w:color w:val="000000" w:themeColor="text1"/>
                <w:sz w:val="16"/>
                <w:szCs w:val="16"/>
              </w:rPr>
            </w:pPr>
            <w:r>
              <w:rPr>
                <w:color w:val="000000" w:themeColor="text1"/>
                <w:sz w:val="16"/>
                <w:szCs w:val="16"/>
              </w:rPr>
              <w:t>Переход на форму док-та Вакансия</w:t>
            </w:r>
          </w:p>
        </w:tc>
      </w:tr>
      <w:tr w:rsidR="00276CFD" w14:paraId="11FD6F07" w14:textId="77777777" w:rsidTr="00276CFD">
        <w:tc>
          <w:tcPr>
            <w:tcW w:w="2689" w:type="dxa"/>
          </w:tcPr>
          <w:p w14:paraId="78CDE581" w14:textId="2B0B352A" w:rsidR="00276CFD" w:rsidRDefault="00276CFD" w:rsidP="00276CFD">
            <w:pPr>
              <w:pStyle w:val="a5"/>
              <w:spacing w:after="0" w:line="240" w:lineRule="auto"/>
              <w:rPr>
                <w:color w:val="000000" w:themeColor="text1"/>
              </w:rPr>
            </w:pPr>
            <w:r>
              <w:rPr>
                <w:color w:val="000000" w:themeColor="text1"/>
              </w:rPr>
              <w:t>Иванов С.И., №25</w:t>
            </w:r>
          </w:p>
        </w:tc>
        <w:tc>
          <w:tcPr>
            <w:tcW w:w="1559" w:type="dxa"/>
          </w:tcPr>
          <w:p w14:paraId="0DEA7D3A" w14:textId="5DFD5284" w:rsidR="00276CFD" w:rsidRDefault="00276CFD" w:rsidP="00276CFD">
            <w:pPr>
              <w:pStyle w:val="a5"/>
              <w:spacing w:after="0" w:line="240" w:lineRule="auto"/>
              <w:rPr>
                <w:color w:val="000000" w:themeColor="text1"/>
              </w:rPr>
            </w:pPr>
            <w:r>
              <w:rPr>
                <w:color w:val="000000" w:themeColor="text1"/>
              </w:rPr>
              <w:t>25000,00</w:t>
            </w:r>
          </w:p>
        </w:tc>
        <w:tc>
          <w:tcPr>
            <w:tcW w:w="1417" w:type="dxa"/>
          </w:tcPr>
          <w:p w14:paraId="77D2DB2E" w14:textId="1F068518" w:rsidR="00276CFD" w:rsidRDefault="00276CFD" w:rsidP="00276CFD">
            <w:pPr>
              <w:pStyle w:val="a5"/>
              <w:spacing w:after="0" w:line="240" w:lineRule="auto"/>
              <w:rPr>
                <w:color w:val="000000" w:themeColor="text1"/>
              </w:rPr>
            </w:pPr>
            <w:r>
              <w:rPr>
                <w:color w:val="000000" w:themeColor="text1"/>
              </w:rPr>
              <w:t>30000,00</w:t>
            </w:r>
          </w:p>
        </w:tc>
        <w:tc>
          <w:tcPr>
            <w:tcW w:w="1985" w:type="dxa"/>
            <w:vMerge w:val="restart"/>
            <w:vAlign w:val="center"/>
          </w:tcPr>
          <w:p w14:paraId="6F2F6DFE" w14:textId="3281D27E" w:rsidR="00276CFD" w:rsidRDefault="00276CFD" w:rsidP="00276CFD">
            <w:pPr>
              <w:pStyle w:val="a5"/>
              <w:spacing w:after="0" w:line="240" w:lineRule="auto"/>
              <w:rPr>
                <w:color w:val="000000" w:themeColor="text1"/>
              </w:rPr>
            </w:pPr>
            <w:r>
              <w:rPr>
                <w:color w:val="000000" w:themeColor="text1"/>
              </w:rPr>
              <w:t>Продавец</w:t>
            </w:r>
          </w:p>
        </w:tc>
        <w:tc>
          <w:tcPr>
            <w:tcW w:w="1276" w:type="dxa"/>
            <w:vMerge w:val="restart"/>
            <w:vAlign w:val="center"/>
          </w:tcPr>
          <w:p w14:paraId="099B93E6" w14:textId="2A2729D2" w:rsidR="00276CFD" w:rsidRDefault="00276CFD" w:rsidP="00276CFD">
            <w:pPr>
              <w:pStyle w:val="a5"/>
              <w:spacing w:after="0" w:line="240" w:lineRule="auto"/>
              <w:rPr>
                <w:color w:val="000000" w:themeColor="text1"/>
              </w:rPr>
            </w:pPr>
            <w:r>
              <w:rPr>
                <w:color w:val="000000" w:themeColor="text1"/>
              </w:rPr>
              <w:t>30000,00</w:t>
            </w:r>
          </w:p>
        </w:tc>
        <w:tc>
          <w:tcPr>
            <w:tcW w:w="1552" w:type="dxa"/>
            <w:vMerge w:val="restart"/>
            <w:vAlign w:val="center"/>
          </w:tcPr>
          <w:p w14:paraId="3085A450" w14:textId="77777777" w:rsidR="00276CFD" w:rsidRDefault="00276CFD" w:rsidP="00276CFD">
            <w:pPr>
              <w:pStyle w:val="a5"/>
              <w:spacing w:after="0" w:line="240" w:lineRule="auto"/>
              <w:rPr>
                <w:color w:val="000000" w:themeColor="text1"/>
              </w:rPr>
            </w:pPr>
          </w:p>
        </w:tc>
      </w:tr>
      <w:tr w:rsidR="00276CFD" w14:paraId="1A956221" w14:textId="77777777" w:rsidTr="00103558">
        <w:tc>
          <w:tcPr>
            <w:tcW w:w="2689" w:type="dxa"/>
          </w:tcPr>
          <w:p w14:paraId="42990A7A" w14:textId="04D66A5F" w:rsidR="00276CFD" w:rsidRDefault="00276CFD" w:rsidP="00276CFD">
            <w:pPr>
              <w:pStyle w:val="a5"/>
              <w:spacing w:after="0" w:line="240" w:lineRule="auto"/>
              <w:rPr>
                <w:color w:val="000000" w:themeColor="text1"/>
              </w:rPr>
            </w:pPr>
            <w:r>
              <w:rPr>
                <w:color w:val="000000" w:themeColor="text1"/>
              </w:rPr>
              <w:t>Семенов П.И., № 34</w:t>
            </w:r>
          </w:p>
        </w:tc>
        <w:tc>
          <w:tcPr>
            <w:tcW w:w="1559" w:type="dxa"/>
          </w:tcPr>
          <w:p w14:paraId="0433C73C" w14:textId="5C8CFF18" w:rsidR="00276CFD" w:rsidRDefault="00276CFD" w:rsidP="00276CFD">
            <w:pPr>
              <w:pStyle w:val="a5"/>
              <w:spacing w:after="0" w:line="240" w:lineRule="auto"/>
              <w:rPr>
                <w:color w:val="000000" w:themeColor="text1"/>
              </w:rPr>
            </w:pPr>
            <w:r>
              <w:rPr>
                <w:color w:val="000000" w:themeColor="text1"/>
              </w:rPr>
              <w:t>25000,00</w:t>
            </w:r>
          </w:p>
        </w:tc>
        <w:tc>
          <w:tcPr>
            <w:tcW w:w="1417" w:type="dxa"/>
          </w:tcPr>
          <w:p w14:paraId="516F0543" w14:textId="46D02836" w:rsidR="00276CFD" w:rsidRDefault="00276CFD" w:rsidP="00276CFD">
            <w:pPr>
              <w:pStyle w:val="a5"/>
              <w:spacing w:after="0" w:line="240" w:lineRule="auto"/>
              <w:rPr>
                <w:color w:val="000000" w:themeColor="text1"/>
              </w:rPr>
            </w:pPr>
            <w:r>
              <w:rPr>
                <w:color w:val="000000" w:themeColor="text1"/>
              </w:rPr>
              <w:t>30000,00</w:t>
            </w:r>
          </w:p>
        </w:tc>
        <w:tc>
          <w:tcPr>
            <w:tcW w:w="1985" w:type="dxa"/>
            <w:vMerge/>
          </w:tcPr>
          <w:p w14:paraId="2B29CB96" w14:textId="77777777" w:rsidR="00276CFD" w:rsidRDefault="00276CFD" w:rsidP="00276CFD">
            <w:pPr>
              <w:pStyle w:val="a5"/>
              <w:spacing w:after="0" w:line="240" w:lineRule="auto"/>
              <w:rPr>
                <w:color w:val="000000" w:themeColor="text1"/>
              </w:rPr>
            </w:pPr>
          </w:p>
        </w:tc>
        <w:tc>
          <w:tcPr>
            <w:tcW w:w="1276" w:type="dxa"/>
            <w:vMerge/>
          </w:tcPr>
          <w:p w14:paraId="7D73F0B6" w14:textId="77777777" w:rsidR="00276CFD" w:rsidRDefault="00276CFD" w:rsidP="00276CFD">
            <w:pPr>
              <w:pStyle w:val="a5"/>
              <w:spacing w:after="0" w:line="240" w:lineRule="auto"/>
              <w:rPr>
                <w:color w:val="000000" w:themeColor="text1"/>
              </w:rPr>
            </w:pPr>
          </w:p>
        </w:tc>
        <w:tc>
          <w:tcPr>
            <w:tcW w:w="1552" w:type="dxa"/>
            <w:vMerge/>
          </w:tcPr>
          <w:p w14:paraId="63E6714C" w14:textId="77777777" w:rsidR="00276CFD" w:rsidRDefault="00276CFD" w:rsidP="00276CFD">
            <w:pPr>
              <w:pStyle w:val="a5"/>
              <w:spacing w:after="0" w:line="240" w:lineRule="auto"/>
              <w:rPr>
                <w:color w:val="000000" w:themeColor="text1"/>
              </w:rPr>
            </w:pPr>
          </w:p>
        </w:tc>
      </w:tr>
      <w:tr w:rsidR="00276CFD" w14:paraId="1CF51C2F" w14:textId="77777777" w:rsidTr="00103558">
        <w:tc>
          <w:tcPr>
            <w:tcW w:w="2689" w:type="dxa"/>
          </w:tcPr>
          <w:p w14:paraId="6CA310E8" w14:textId="4A748E55" w:rsidR="00276CFD" w:rsidRDefault="00276CFD" w:rsidP="00276CFD">
            <w:pPr>
              <w:pStyle w:val="a5"/>
              <w:spacing w:after="0" w:line="240" w:lineRule="auto"/>
              <w:rPr>
                <w:color w:val="000000" w:themeColor="text1"/>
              </w:rPr>
            </w:pPr>
            <w:r>
              <w:rPr>
                <w:color w:val="000000" w:themeColor="text1"/>
              </w:rPr>
              <w:t>Воронова Л.И., №28</w:t>
            </w:r>
          </w:p>
        </w:tc>
        <w:tc>
          <w:tcPr>
            <w:tcW w:w="1559" w:type="dxa"/>
          </w:tcPr>
          <w:p w14:paraId="46CC89C5" w14:textId="7570DC3F" w:rsidR="00276CFD" w:rsidRDefault="00276CFD" w:rsidP="00276CFD">
            <w:pPr>
              <w:pStyle w:val="a5"/>
              <w:spacing w:after="0" w:line="240" w:lineRule="auto"/>
              <w:rPr>
                <w:color w:val="000000" w:themeColor="text1"/>
              </w:rPr>
            </w:pPr>
            <w:r>
              <w:rPr>
                <w:color w:val="000000" w:themeColor="text1"/>
              </w:rPr>
              <w:t>25000,00</w:t>
            </w:r>
          </w:p>
        </w:tc>
        <w:tc>
          <w:tcPr>
            <w:tcW w:w="1417" w:type="dxa"/>
          </w:tcPr>
          <w:p w14:paraId="2FCE1D37" w14:textId="3AA36A06" w:rsidR="00276CFD" w:rsidRDefault="00276CFD" w:rsidP="00276CFD">
            <w:pPr>
              <w:pStyle w:val="a5"/>
              <w:spacing w:after="0" w:line="240" w:lineRule="auto"/>
              <w:rPr>
                <w:color w:val="000000" w:themeColor="text1"/>
              </w:rPr>
            </w:pPr>
            <w:r>
              <w:rPr>
                <w:color w:val="000000" w:themeColor="text1"/>
              </w:rPr>
              <w:t>30000,00</w:t>
            </w:r>
          </w:p>
        </w:tc>
        <w:tc>
          <w:tcPr>
            <w:tcW w:w="1985" w:type="dxa"/>
            <w:vMerge/>
          </w:tcPr>
          <w:p w14:paraId="114387DF" w14:textId="77777777" w:rsidR="00276CFD" w:rsidRDefault="00276CFD" w:rsidP="00276CFD">
            <w:pPr>
              <w:pStyle w:val="a5"/>
              <w:spacing w:after="0" w:line="240" w:lineRule="auto"/>
              <w:rPr>
                <w:color w:val="000000" w:themeColor="text1"/>
              </w:rPr>
            </w:pPr>
          </w:p>
        </w:tc>
        <w:tc>
          <w:tcPr>
            <w:tcW w:w="1276" w:type="dxa"/>
            <w:vMerge/>
          </w:tcPr>
          <w:p w14:paraId="66C03506" w14:textId="77777777" w:rsidR="00276CFD" w:rsidRDefault="00276CFD" w:rsidP="00276CFD">
            <w:pPr>
              <w:pStyle w:val="a5"/>
              <w:spacing w:after="0" w:line="240" w:lineRule="auto"/>
              <w:rPr>
                <w:color w:val="000000" w:themeColor="text1"/>
              </w:rPr>
            </w:pPr>
          </w:p>
        </w:tc>
        <w:tc>
          <w:tcPr>
            <w:tcW w:w="1552" w:type="dxa"/>
            <w:vMerge/>
          </w:tcPr>
          <w:p w14:paraId="76BF1E2A" w14:textId="77777777" w:rsidR="00276CFD" w:rsidRDefault="00276CFD" w:rsidP="00276CFD">
            <w:pPr>
              <w:pStyle w:val="a5"/>
              <w:spacing w:after="0" w:line="240" w:lineRule="auto"/>
              <w:rPr>
                <w:color w:val="000000" w:themeColor="text1"/>
              </w:rPr>
            </w:pPr>
          </w:p>
        </w:tc>
      </w:tr>
      <w:tr w:rsidR="00276CFD" w14:paraId="348609DF" w14:textId="77777777" w:rsidTr="00103558">
        <w:tc>
          <w:tcPr>
            <w:tcW w:w="2689" w:type="dxa"/>
          </w:tcPr>
          <w:p w14:paraId="2F85BE54" w14:textId="2CB718D9" w:rsidR="00276CFD" w:rsidRDefault="00276CFD" w:rsidP="00276CFD">
            <w:pPr>
              <w:pStyle w:val="a5"/>
              <w:spacing w:after="0" w:line="240" w:lineRule="auto"/>
              <w:rPr>
                <w:color w:val="000000" w:themeColor="text1"/>
              </w:rPr>
            </w:pPr>
            <w:r>
              <w:rPr>
                <w:color w:val="000000" w:themeColor="text1"/>
              </w:rPr>
              <w:t>Седов П.В.</w:t>
            </w:r>
          </w:p>
        </w:tc>
        <w:tc>
          <w:tcPr>
            <w:tcW w:w="1559" w:type="dxa"/>
          </w:tcPr>
          <w:p w14:paraId="38E37442" w14:textId="4B208B8F" w:rsidR="00276CFD" w:rsidRDefault="00276CFD" w:rsidP="00276CFD">
            <w:pPr>
              <w:pStyle w:val="a5"/>
              <w:spacing w:after="0" w:line="240" w:lineRule="auto"/>
              <w:rPr>
                <w:color w:val="000000" w:themeColor="text1"/>
              </w:rPr>
            </w:pPr>
            <w:r>
              <w:rPr>
                <w:color w:val="000000" w:themeColor="text1"/>
              </w:rPr>
              <w:t>20000,00</w:t>
            </w:r>
          </w:p>
        </w:tc>
        <w:tc>
          <w:tcPr>
            <w:tcW w:w="1417" w:type="dxa"/>
          </w:tcPr>
          <w:p w14:paraId="08EFD65B" w14:textId="10D19AB8" w:rsidR="00276CFD" w:rsidRDefault="00276CFD" w:rsidP="00276CFD">
            <w:pPr>
              <w:pStyle w:val="a5"/>
              <w:spacing w:after="0" w:line="240" w:lineRule="auto"/>
              <w:rPr>
                <w:color w:val="000000" w:themeColor="text1"/>
              </w:rPr>
            </w:pPr>
            <w:r>
              <w:rPr>
                <w:color w:val="000000" w:themeColor="text1"/>
              </w:rPr>
              <w:t>25000,00</w:t>
            </w:r>
          </w:p>
        </w:tc>
        <w:tc>
          <w:tcPr>
            <w:tcW w:w="1985" w:type="dxa"/>
          </w:tcPr>
          <w:p w14:paraId="73FF1462" w14:textId="4C79726D" w:rsidR="00276CFD" w:rsidRDefault="00276CFD" w:rsidP="00276CFD">
            <w:pPr>
              <w:pStyle w:val="a5"/>
              <w:spacing w:after="0" w:line="240" w:lineRule="auto"/>
              <w:rPr>
                <w:color w:val="000000" w:themeColor="text1"/>
              </w:rPr>
            </w:pPr>
            <w:r>
              <w:rPr>
                <w:color w:val="000000" w:themeColor="text1"/>
              </w:rPr>
              <w:t>Грузчик</w:t>
            </w:r>
          </w:p>
        </w:tc>
        <w:tc>
          <w:tcPr>
            <w:tcW w:w="1276" w:type="dxa"/>
          </w:tcPr>
          <w:p w14:paraId="1BBDDDB4" w14:textId="03EB0299" w:rsidR="00276CFD" w:rsidRDefault="00276CFD" w:rsidP="00276CFD">
            <w:pPr>
              <w:pStyle w:val="a5"/>
              <w:spacing w:after="0" w:line="240" w:lineRule="auto"/>
              <w:rPr>
                <w:color w:val="000000" w:themeColor="text1"/>
              </w:rPr>
            </w:pPr>
            <w:r>
              <w:rPr>
                <w:color w:val="000000" w:themeColor="text1"/>
              </w:rPr>
              <w:t>25000,00</w:t>
            </w:r>
          </w:p>
        </w:tc>
        <w:tc>
          <w:tcPr>
            <w:tcW w:w="1552" w:type="dxa"/>
          </w:tcPr>
          <w:p w14:paraId="5DEEFDA8" w14:textId="77777777" w:rsidR="00276CFD" w:rsidRDefault="00276CFD" w:rsidP="00276CFD">
            <w:pPr>
              <w:pStyle w:val="a5"/>
              <w:spacing w:after="0" w:line="240" w:lineRule="auto"/>
              <w:rPr>
                <w:color w:val="000000" w:themeColor="text1"/>
              </w:rPr>
            </w:pPr>
          </w:p>
        </w:tc>
      </w:tr>
    </w:tbl>
    <w:commentRangeEnd w:id="103"/>
    <w:p w14:paraId="06E92B59" w14:textId="77777777" w:rsidR="00276CFD" w:rsidRDefault="00CF6243" w:rsidP="00CA78AF">
      <w:pPr>
        <w:pStyle w:val="a5"/>
        <w:rPr>
          <w:color w:val="000000" w:themeColor="text1"/>
        </w:rPr>
      </w:pPr>
      <w:r>
        <w:rPr>
          <w:rStyle w:val="aff6"/>
          <w:rFonts w:asciiTheme="minorHAnsi" w:hAnsiTheme="minorHAnsi"/>
        </w:rPr>
        <w:commentReference w:id="103"/>
      </w:r>
    </w:p>
    <w:p w14:paraId="22580B5A" w14:textId="77777777" w:rsidR="001B6492" w:rsidRDefault="001B6492" w:rsidP="00CA78AF">
      <w:pPr>
        <w:pStyle w:val="a5"/>
        <w:rPr>
          <w:color w:val="000000" w:themeColor="text1"/>
        </w:rPr>
      </w:pPr>
    </w:p>
    <w:p w14:paraId="02F57324" w14:textId="77777777" w:rsidR="00157796" w:rsidRPr="00E309F9" w:rsidRDefault="003707E0" w:rsidP="003707E0">
      <w:pPr>
        <w:pStyle w:val="3-0"/>
      </w:pPr>
      <w:r>
        <w:t xml:space="preserve"> </w:t>
      </w:r>
      <w:bookmarkStart w:id="104" w:name="_Toc55310214"/>
      <w:r>
        <w:t>Приказы «О поощрении работника».</w:t>
      </w:r>
      <w:bookmarkEnd w:id="104"/>
    </w:p>
    <w:p w14:paraId="1D4EDA29" w14:textId="77777777" w:rsidR="00E309F9" w:rsidRPr="00E309F9" w:rsidRDefault="00E309F9" w:rsidP="00CA78AF">
      <w:pPr>
        <w:pStyle w:val="a5"/>
        <w:rPr>
          <w:color w:val="000000" w:themeColor="text1"/>
        </w:rPr>
      </w:pPr>
    </w:p>
    <w:p w14:paraId="75142592" w14:textId="77777777" w:rsidR="00B41192" w:rsidRDefault="00B41192" w:rsidP="00B41192">
      <w:pPr>
        <w:pStyle w:val="a5"/>
        <w:rPr>
          <w:szCs w:val="20"/>
        </w:rPr>
      </w:pPr>
      <w:r>
        <w:rPr>
          <w:szCs w:val="20"/>
        </w:rPr>
        <w:t>Для хранения информации о приказах О поощрении работника, необходимо предусмотреть картотеку (справочник) Приказы о поощрении работника.</w:t>
      </w:r>
    </w:p>
    <w:p w14:paraId="20F2383E" w14:textId="77777777" w:rsidR="00B41192" w:rsidRDefault="00B41192" w:rsidP="00B41192">
      <w:pPr>
        <w:pStyle w:val="a5"/>
      </w:pPr>
      <w:r>
        <w:rPr>
          <w:szCs w:val="20"/>
        </w:rPr>
        <w:t xml:space="preserve">Данная картотека </w:t>
      </w:r>
      <w:r>
        <w:t>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07647313" w14:textId="77777777" w:rsidR="00B41192" w:rsidRDefault="00B41192" w:rsidP="00B41192">
      <w:pPr>
        <w:pStyle w:val="1-"/>
      </w:pPr>
      <w:r>
        <w:t>Заблокирован (наличие/отсутствие в бланке флага «Замок»);</w:t>
      </w:r>
    </w:p>
    <w:p w14:paraId="339F5D7F" w14:textId="77777777" w:rsidR="00B41192" w:rsidRDefault="00B41192" w:rsidP="00B41192">
      <w:pPr>
        <w:pStyle w:val="1-"/>
      </w:pPr>
      <w:r>
        <w:t>Учитывать (наличие/отсутствие в бланке флага «Учитывать»);</w:t>
      </w:r>
    </w:p>
    <w:p w14:paraId="03D29075" w14:textId="77777777" w:rsidR="00B41192" w:rsidRDefault="00B41192" w:rsidP="00B41192">
      <w:pPr>
        <w:pStyle w:val="1-"/>
      </w:pPr>
      <w:r>
        <w:t>Тип приказа (наименование бланка);</w:t>
      </w:r>
    </w:p>
    <w:p w14:paraId="3FFC7846" w14:textId="77777777" w:rsidR="00B41192" w:rsidRDefault="00B41192" w:rsidP="00B41192">
      <w:pPr>
        <w:pStyle w:val="1-"/>
      </w:pPr>
      <w:r>
        <w:t>Групповой (наличие/отсутствие в бланке флага «Групповой»);</w:t>
      </w:r>
    </w:p>
    <w:p w14:paraId="539EEFDE" w14:textId="77777777" w:rsidR="00B41192" w:rsidRDefault="00B41192" w:rsidP="00B41192">
      <w:pPr>
        <w:pStyle w:val="1-"/>
      </w:pPr>
      <w:r>
        <w:t>Номер (номер приказа);</w:t>
      </w:r>
    </w:p>
    <w:p w14:paraId="1364FAB5" w14:textId="77777777" w:rsidR="00B41192" w:rsidRDefault="00B41192" w:rsidP="00B41192">
      <w:pPr>
        <w:pStyle w:val="1-"/>
      </w:pPr>
      <w:r>
        <w:t>Дата (дата приказа);</w:t>
      </w:r>
    </w:p>
    <w:p w14:paraId="23F2AA2D" w14:textId="77777777" w:rsidR="00B41192" w:rsidRDefault="00B41192" w:rsidP="00B41192">
      <w:pPr>
        <w:pStyle w:val="1-"/>
      </w:pPr>
      <w:r>
        <w:t>Организация (наименование предприятия);</w:t>
      </w:r>
    </w:p>
    <w:p w14:paraId="2F775192" w14:textId="77777777" w:rsidR="00B41192" w:rsidRDefault="00B41192" w:rsidP="00B41192">
      <w:pPr>
        <w:pStyle w:val="1-"/>
      </w:pPr>
      <w:r>
        <w:t>Сотрудник (ФИО сотрудника).</w:t>
      </w:r>
    </w:p>
    <w:p w14:paraId="0F8123FC" w14:textId="77777777" w:rsidR="00B41192" w:rsidRDefault="00B41192" w:rsidP="00B41192">
      <w:pPr>
        <w:pStyle w:val="a5"/>
      </w:pPr>
      <w:r>
        <w:t>Для редактирования произвольного количества полей одной записи картотеки применяется бланк-редактор.</w:t>
      </w:r>
    </w:p>
    <w:p w14:paraId="684E3B22" w14:textId="77777777" w:rsidR="00B41192" w:rsidRDefault="00B41192" w:rsidP="00B41192">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1C3F7739" w14:textId="77777777" w:rsidR="00B41192" w:rsidRDefault="00B41192" w:rsidP="00B41192">
      <w:pPr>
        <w:pStyle w:val="a5"/>
      </w:pPr>
      <w:r>
        <w:t>Бланк-редактор Приказ о поощрении работника содержит следующие вкладки и поля:</w:t>
      </w:r>
    </w:p>
    <w:p w14:paraId="49CD8073" w14:textId="77777777" w:rsidR="00B41192" w:rsidRDefault="00B41192" w:rsidP="00B41192">
      <w:pPr>
        <w:pStyle w:val="1-"/>
      </w:pPr>
      <w:r>
        <w:lastRenderedPageBreak/>
        <w:t>Тип документа. Необходимо предоставить возможность выбора типа первичного документа. Выбор осуществляется из справочника Типы приказов. Необходимо предусмотреть отбор доступных для выбора документов в зависимости от наличия/отсутствия установленного флага «Групповой»: если флаг не установлен, то возможно выбрать унифицированные формы для одного сотрудника, если флаг установлен -  то возможно выбрать унифицированные формы для группы сотрудников. Автоматически производится выбор типа приказа «Приказ (распоряжение) о поощрении работника (Унифицированная форма N Т-11) (ОКУД 0301026)»;</w:t>
      </w:r>
    </w:p>
    <w:p w14:paraId="6BC5A533" w14:textId="77777777" w:rsidR="00B41192" w:rsidRDefault="00B41192" w:rsidP="00B41192">
      <w:pPr>
        <w:pStyle w:val="1-"/>
      </w:pPr>
      <w:r>
        <w:t>Флаг «Групповой» - в установленном виде предоставляет возможность формирования приказа для группы сотрудников. Устанавливается пользователем вручную;</w:t>
      </w:r>
    </w:p>
    <w:p w14:paraId="185F852C" w14:textId="77777777" w:rsidR="00B41192" w:rsidRDefault="00B41192" w:rsidP="00B41192">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2384B557" w14:textId="77777777" w:rsidR="00B41192" w:rsidRDefault="00BE56B3" w:rsidP="00B41192">
      <w:pPr>
        <w:pStyle w:val="1-"/>
      </w:pPr>
      <w:r>
        <w:t>Подразделение</w:t>
      </w:r>
      <w:r w:rsidR="00B41192">
        <w:t xml:space="preserve"> – наименование </w:t>
      </w:r>
      <w:r>
        <w:t>подразделения</w:t>
      </w:r>
      <w:r w:rsidR="00B41192">
        <w:t xml:space="preserve"> предприятия, для которого оформляется </w:t>
      </w:r>
      <w:r>
        <w:t>приказ о поощрении</w:t>
      </w:r>
      <w:r w:rsidR="00B41192">
        <w:t xml:space="preserve">. Выбор Подразделения предприятия. Поле не обязательно для заполнения. Заполнение данного поля производится пользователем при наличии необходимости </w:t>
      </w:r>
      <w:r>
        <w:t xml:space="preserve">поощрить всех сотрудников, работающих </w:t>
      </w:r>
      <w:r w:rsidR="00B41192">
        <w:t>в отдельном подразделении предприятия. При наличии данных в поле</w:t>
      </w:r>
      <w:r>
        <w:t xml:space="preserve"> Подразделение</w:t>
      </w:r>
      <w:r w:rsidR="00B41192">
        <w:t xml:space="preserve"> необходимо предусмотреть автоматическое заполнение табличной части перечнем (списком) сотрудников, работающих в данном подразделении;</w:t>
      </w:r>
    </w:p>
    <w:p w14:paraId="352D819B" w14:textId="77777777" w:rsidR="00B41192" w:rsidRDefault="00B41192" w:rsidP="00B41192">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2DD1D739" w14:textId="77777777" w:rsidR="00B41192" w:rsidRDefault="00B41192" w:rsidP="00B41192">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663A7D39" w14:textId="77777777" w:rsidR="00B41192" w:rsidRDefault="00B41192" w:rsidP="00B41192">
      <w:pPr>
        <w:pStyle w:val="1-"/>
      </w:pPr>
      <w:r>
        <w:t>Дата. По умолчанию устанавливается текущая дата. Дату можно редактировать с помощью календаря или вручную;</w:t>
      </w:r>
      <w:r w:rsidRPr="000A6EFE">
        <w:t xml:space="preserve"> </w:t>
      </w:r>
    </w:p>
    <w:p w14:paraId="6CE2D38A" w14:textId="77777777" w:rsidR="00B41192" w:rsidRDefault="00BE56B3" w:rsidP="00B41192">
      <w:pPr>
        <w:pStyle w:val="1-"/>
      </w:pPr>
      <w:r>
        <w:t xml:space="preserve">Вид расчета </w:t>
      </w:r>
      <w:r w:rsidR="00240756">
        <w:t>–</w:t>
      </w:r>
      <w:r>
        <w:t xml:space="preserve"> </w:t>
      </w:r>
      <w:r w:rsidR="00240756">
        <w:t>выбор из справочника Виды начислений.</w:t>
      </w:r>
    </w:p>
    <w:p w14:paraId="54DA3B2F" w14:textId="77777777" w:rsidR="00B41192" w:rsidRDefault="00B41192" w:rsidP="00B41192">
      <w:pPr>
        <w:pStyle w:val="1-"/>
        <w:numPr>
          <w:ilvl w:val="0"/>
          <w:numId w:val="0"/>
        </w:numPr>
      </w:pPr>
      <w:r w:rsidRPr="005A2134">
        <w:rPr>
          <w:i/>
        </w:rPr>
        <w:t>Вкладка</w:t>
      </w:r>
      <w:r w:rsidR="00240756">
        <w:rPr>
          <w:i/>
        </w:rPr>
        <w:t xml:space="preserve"> Поощрение</w:t>
      </w:r>
      <w:r>
        <w:t xml:space="preserve"> включает табличную часть, состоящую из следующих полей:</w:t>
      </w:r>
    </w:p>
    <w:p w14:paraId="531D6333" w14:textId="77777777" w:rsidR="00B41192" w:rsidRDefault="00B41192" w:rsidP="00B41192">
      <w:pPr>
        <w:pStyle w:val="1-"/>
      </w:pPr>
      <w:r>
        <w:t>№ п/п – порядковый номер строки;</w:t>
      </w:r>
    </w:p>
    <w:p w14:paraId="29736F4D" w14:textId="77777777" w:rsidR="00B41192" w:rsidRDefault="00B41192" w:rsidP="00B41192">
      <w:pPr>
        <w:pStyle w:val="1-"/>
      </w:pPr>
      <w:r>
        <w:t>Сотрудник – ФИО сотрудника. Выбор из справочника Сотрудники. При наличии</w:t>
      </w:r>
      <w:r w:rsidRPr="00DE7312">
        <w:t xml:space="preserve"> </w:t>
      </w:r>
      <w:r>
        <w:t>данных в поле</w:t>
      </w:r>
      <w:r w:rsidR="00240756">
        <w:t xml:space="preserve"> Подразделение</w:t>
      </w:r>
      <w:r>
        <w:t xml:space="preserve"> необходимо предусмотреть автоматическое заполнение перечнем (списком) сотрудников, работающих в данном подразделении. Возможность корректировки пользователем;</w:t>
      </w:r>
    </w:p>
    <w:p w14:paraId="4C81934C" w14:textId="77777777" w:rsidR="00B41192" w:rsidRDefault="00B41192" w:rsidP="00B41192">
      <w:pPr>
        <w:pStyle w:val="1-"/>
      </w:pPr>
      <w:r>
        <w:t>Табельный номер -</w:t>
      </w:r>
      <w:r w:rsidRPr="006C3A27">
        <w:t xml:space="preserve"> </w:t>
      </w:r>
      <w:r>
        <w:t>указывается табельный номер сотрудника;</w:t>
      </w:r>
    </w:p>
    <w:p w14:paraId="21FC9889" w14:textId="77777777" w:rsidR="00B41192" w:rsidRDefault="00B41192" w:rsidP="00B41192">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72749602" w14:textId="77777777" w:rsidR="00B41192" w:rsidRDefault="00B41192" w:rsidP="00B41192">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7DABCD8C" w14:textId="77777777" w:rsidR="00B41192" w:rsidRPr="00DE7312" w:rsidRDefault="00240756" w:rsidP="00B41192">
      <w:pPr>
        <w:pStyle w:val="1-"/>
        <w:rPr>
          <w:color w:val="000000" w:themeColor="text1"/>
        </w:rPr>
      </w:pPr>
      <w:r>
        <w:t>Сумма – указывается сумма поощрения (премирования). Вводится пользователем вручную</w:t>
      </w:r>
      <w:r w:rsidR="00B41192" w:rsidRPr="00DE7312">
        <w:rPr>
          <w:color w:val="000000" w:themeColor="text1"/>
        </w:rPr>
        <w:t xml:space="preserve">; </w:t>
      </w:r>
    </w:p>
    <w:p w14:paraId="42F979C2" w14:textId="77777777" w:rsidR="00B41192" w:rsidRDefault="00240756" w:rsidP="00B41192">
      <w:pPr>
        <w:pStyle w:val="1-"/>
        <w:rPr>
          <w:color w:val="000000" w:themeColor="text1"/>
        </w:rPr>
      </w:pPr>
      <w:r>
        <w:rPr>
          <w:color w:val="000000" w:themeColor="text1"/>
        </w:rPr>
        <w:t>Основание – указывается основание поощрения. Текстовое поле, данные вводятся пользователем вручную</w:t>
      </w:r>
      <w:r w:rsidR="00B41192">
        <w:rPr>
          <w:color w:val="000000" w:themeColor="text1"/>
        </w:rPr>
        <w:t>;</w:t>
      </w:r>
    </w:p>
    <w:p w14:paraId="77C0D1BA" w14:textId="77777777" w:rsidR="00B41192" w:rsidRDefault="00B41192" w:rsidP="00B41192">
      <w:pPr>
        <w:pStyle w:val="a5"/>
      </w:pPr>
      <w:r>
        <w:t xml:space="preserve">Также на вкладке </w:t>
      </w:r>
      <w:r w:rsidR="004D1870">
        <w:t>Поощрение</w:t>
      </w:r>
      <w:r>
        <w:t xml:space="preserve"> необходимо наличие следующ</w:t>
      </w:r>
      <w:r w:rsidR="004D1870">
        <w:t>его</w:t>
      </w:r>
      <w:r>
        <w:t xml:space="preserve"> пол</w:t>
      </w:r>
      <w:r w:rsidR="004D1870">
        <w:t>я</w:t>
      </w:r>
      <w:r>
        <w:t>:</w:t>
      </w:r>
    </w:p>
    <w:p w14:paraId="3B3ACCFF" w14:textId="70A5D856" w:rsidR="00B41192" w:rsidRDefault="00B41192" w:rsidP="00B41192">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w:t>
      </w:r>
      <w:r w:rsidR="004D1870">
        <w:t>уководство карточки предприят</w:t>
      </w:r>
      <w:r w:rsidR="00E269E9">
        <w:t>ия;</w:t>
      </w:r>
    </w:p>
    <w:p w14:paraId="256956CD" w14:textId="4EBAFC18" w:rsidR="00E269E9" w:rsidRDefault="00E269E9" w:rsidP="00B41192">
      <w:pPr>
        <w:pStyle w:val="1-"/>
      </w:pPr>
      <w:r>
        <w:t>Примечание. Текстовое поле. Заполняется пользователем при необходимости указания дополнительной информации.</w:t>
      </w:r>
    </w:p>
    <w:p w14:paraId="59D7395D" w14:textId="77777777" w:rsidR="00B41192" w:rsidRDefault="00B41192" w:rsidP="00B41192">
      <w:pPr>
        <w:pStyle w:val="a5"/>
      </w:pPr>
      <w:r w:rsidRPr="005A2134">
        <w:rPr>
          <w:i/>
        </w:rPr>
        <w:lastRenderedPageBreak/>
        <w:t xml:space="preserve">Вкладка Приказ </w:t>
      </w:r>
      <w:r w:rsidR="004D1870">
        <w:rPr>
          <w:i/>
        </w:rPr>
        <w:t>о поощрении работника</w:t>
      </w:r>
      <w:r>
        <w:t xml:space="preserve"> содержит возможность формирования печатной формы приказа. Печатная форма должна соответствовать форме приказа «</w:t>
      </w:r>
      <w:r w:rsidR="004D1870">
        <w:t>Приказ (распоряжение) о поощрении работника (Унифицированная форма N Т-11) (ОКУД 0301026)</w:t>
      </w:r>
      <w:r>
        <w:t>» или форме приказа «</w:t>
      </w:r>
      <w:r w:rsidR="004D1870">
        <w:t>Приказ (распоряжение) о поощрении работников (Унифицированная форма N Т-11а) (ОКУД 0301027)</w:t>
      </w:r>
      <w:r>
        <w:t>». Формы приказа добавлены в формуляры (раздел 8). Заполнение формы производится в соответствии с данными, введенными в бланке-редакторе.</w:t>
      </w:r>
    </w:p>
    <w:p w14:paraId="30C07FC0" w14:textId="77777777" w:rsidR="004D1870" w:rsidRDefault="004D1870" w:rsidP="004D1870">
      <w:pPr>
        <w:shd w:val="clear" w:color="auto" w:fill="FFFFFF"/>
        <w:rPr>
          <w:rFonts w:eastAsia="Times New Roman" w:cs="Times New Roman"/>
          <w:color w:val="000000"/>
          <w:szCs w:val="20"/>
          <w:lang w:eastAsia="ru-RU"/>
        </w:rPr>
      </w:pPr>
      <w:r>
        <w:t xml:space="preserve">Необходимо предоставить возможность формирования </w:t>
      </w:r>
      <w:r>
        <w:rPr>
          <w:color w:val="000000"/>
          <w:szCs w:val="20"/>
        </w:rPr>
        <w:t>Расчета премии (флаг Расчет, кнопка Сформировать)</w:t>
      </w:r>
      <w:r>
        <w:rPr>
          <w:rFonts w:eastAsia="Times New Roman" w:cs="Times New Roman"/>
          <w:color w:val="000000"/>
          <w:szCs w:val="20"/>
          <w:lang w:eastAsia="ru-RU"/>
        </w:rPr>
        <w:t>. Возможность формирования Р</w:t>
      </w:r>
      <w:r>
        <w:t>асчета премии</w:t>
      </w:r>
      <w:r>
        <w:rPr>
          <w:rFonts w:eastAsia="Times New Roman" w:cs="Times New Roman"/>
          <w:color w:val="000000"/>
          <w:szCs w:val="20"/>
          <w:lang w:eastAsia="ru-RU"/>
        </w:rPr>
        <w:t xml:space="preserve"> должна предоставляться только после установки флага Учитывать в документе Приказ о поощрении работника.</w:t>
      </w:r>
    </w:p>
    <w:p w14:paraId="63F1AFDB" w14:textId="77777777" w:rsidR="00314DDF" w:rsidRDefault="004D1870" w:rsidP="00CA78AF">
      <w:pPr>
        <w:pStyle w:val="a5"/>
      </w:pPr>
      <w:r>
        <w:t xml:space="preserve">При установке флага расчет и формировании расчета осуществляется переход на документ </w:t>
      </w:r>
      <w:r w:rsidR="00CD5B97">
        <w:t>Расчет премий и вознаграждений</w:t>
      </w:r>
      <w:r>
        <w:t xml:space="preserve">. </w:t>
      </w:r>
    </w:p>
    <w:p w14:paraId="49F44CDC" w14:textId="77777777" w:rsidR="00E309F9" w:rsidRDefault="004D1870" w:rsidP="00CA78AF">
      <w:pPr>
        <w:pStyle w:val="a5"/>
      </w:pPr>
      <w:r>
        <w:rPr>
          <w:rFonts w:eastAsia="Times New Roman" w:cs="Times New Roman"/>
          <w:color w:val="000000"/>
          <w:szCs w:val="20"/>
          <w:lang w:eastAsia="ru-RU"/>
        </w:rPr>
        <w:t>Правила формирования и заполнения документа «</w:t>
      </w:r>
      <w:r w:rsidR="00CD5B97">
        <w:rPr>
          <w:rFonts w:eastAsia="Times New Roman" w:cs="Times New Roman"/>
          <w:color w:val="000000"/>
          <w:szCs w:val="20"/>
          <w:lang w:eastAsia="ru-RU"/>
        </w:rPr>
        <w:t>Расчет премий и вознаграждений</w:t>
      </w:r>
      <w:r>
        <w:rPr>
          <w:rFonts w:eastAsia="Times New Roman" w:cs="Times New Roman"/>
          <w:color w:val="000000"/>
          <w:szCs w:val="20"/>
          <w:lang w:eastAsia="ru-RU"/>
        </w:rPr>
        <w:t xml:space="preserve">», </w:t>
      </w:r>
      <w:r w:rsidR="004442FF">
        <w:rPr>
          <w:rFonts w:eastAsia="Times New Roman" w:cs="Times New Roman"/>
          <w:color w:val="000000"/>
          <w:szCs w:val="20"/>
          <w:lang w:eastAsia="ru-RU"/>
        </w:rPr>
        <w:t>будут описаны в последующем ТТ.</w:t>
      </w:r>
      <w:r>
        <w:rPr>
          <w:rFonts w:eastAsia="Times New Roman" w:cs="Times New Roman"/>
          <w:color w:val="000000"/>
          <w:szCs w:val="20"/>
          <w:lang w:eastAsia="ru-RU"/>
        </w:rPr>
        <w:t xml:space="preserve"> Необходимо предоставить возможность просмотра и редактирования документа «</w:t>
      </w:r>
      <w:r w:rsidR="004371AF">
        <w:rPr>
          <w:rFonts w:eastAsia="Times New Roman" w:cs="Times New Roman"/>
          <w:color w:val="000000"/>
          <w:szCs w:val="20"/>
          <w:lang w:eastAsia="ru-RU"/>
        </w:rPr>
        <w:t>Расчет премий и вознаграждений</w:t>
      </w:r>
      <w:r>
        <w:rPr>
          <w:rFonts w:eastAsia="Times New Roman" w:cs="Times New Roman"/>
          <w:color w:val="000000"/>
          <w:szCs w:val="20"/>
          <w:lang w:eastAsia="ru-RU"/>
        </w:rPr>
        <w:t>».</w:t>
      </w:r>
    </w:p>
    <w:p w14:paraId="3C3567C4" w14:textId="77777777" w:rsidR="00E309F9" w:rsidRDefault="00D8158E" w:rsidP="00CA78AF">
      <w:pPr>
        <w:pStyle w:val="a5"/>
      </w:pPr>
      <w:r>
        <w:t xml:space="preserve">Необходимо предоставить возможность формирования Приказа </w:t>
      </w:r>
      <w:r w:rsidR="00337D12">
        <w:t xml:space="preserve">о поощрении работника из документа </w:t>
      </w:r>
      <w:r w:rsidR="004371AF">
        <w:t>Расчет премий и вознаграждений</w:t>
      </w:r>
      <w:r w:rsidR="004442FF">
        <w:t xml:space="preserve"> (</w:t>
      </w:r>
      <w:r w:rsidR="004442FF">
        <w:rPr>
          <w:rFonts w:eastAsia="Times New Roman" w:cs="Times New Roman"/>
          <w:color w:val="000000"/>
          <w:szCs w:val="20"/>
          <w:lang w:eastAsia="ru-RU"/>
        </w:rPr>
        <w:t>данный документ будет описан в последующем ТТ).</w:t>
      </w:r>
    </w:p>
    <w:p w14:paraId="67DAADDB" w14:textId="77777777" w:rsidR="00337D12" w:rsidRDefault="00337D12" w:rsidP="00CA78AF">
      <w:pPr>
        <w:pStyle w:val="a5"/>
      </w:pPr>
      <w:r>
        <w:t xml:space="preserve">При формировании Приказа о поощрении работника из документа </w:t>
      </w:r>
      <w:r w:rsidR="004371AF">
        <w:t>Расчет премий и вознаграждений</w:t>
      </w:r>
      <w:r>
        <w:t xml:space="preserve"> необходимо установить следующие правила заполнения </w:t>
      </w:r>
      <w:r w:rsidR="001727D0">
        <w:t>бланк-редактора Приказ о поощрении работника</w:t>
      </w:r>
      <w:r w:rsidR="00C03585">
        <w:t>:</w:t>
      </w:r>
    </w:p>
    <w:p w14:paraId="4B4C9ABA" w14:textId="77777777" w:rsidR="001727D0" w:rsidRDefault="001727D0" w:rsidP="001727D0">
      <w:pPr>
        <w:pStyle w:val="1-"/>
      </w:pPr>
      <w:r>
        <w:t xml:space="preserve">Тип документа. Если </w:t>
      </w:r>
      <w:r w:rsidR="004371AF">
        <w:t>Расчет премий и вознаграждений</w:t>
      </w:r>
      <w:r>
        <w:t xml:space="preserve"> сформирован для одного сотрудника, то автоматически производится выбор типа приказа «Приказ (распоряжение) о поощрении работника (Унифицированная форма N Т-11) (ОКУД 0301026)». Если </w:t>
      </w:r>
      <w:r w:rsidR="004371AF">
        <w:t xml:space="preserve">Расчет премий и вознаграждений </w:t>
      </w:r>
      <w:r>
        <w:t>сформирован для нескольких сотрудников, то автоматически производится выбор типа приказа «Приказ (распоряжение) о поощрении работников (Унифицированная форма N Т-11а) (ОКУД 0301027)»;</w:t>
      </w:r>
    </w:p>
    <w:p w14:paraId="54D8A830" w14:textId="77777777" w:rsidR="001727D0" w:rsidRDefault="001727D0" w:rsidP="001727D0">
      <w:pPr>
        <w:pStyle w:val="1-"/>
      </w:pPr>
      <w:r>
        <w:t xml:space="preserve">Флаг «Групповой» - если </w:t>
      </w:r>
      <w:r w:rsidR="004371AF">
        <w:t xml:space="preserve">Расчет премий и вознаграждений </w:t>
      </w:r>
      <w:r>
        <w:t xml:space="preserve">сформирован для одного сотрудника, то флаг не устанавливается. Если </w:t>
      </w:r>
      <w:r w:rsidR="004371AF">
        <w:t xml:space="preserve">Расчет премий и вознаграждений </w:t>
      </w:r>
      <w:r>
        <w:t>сформирован для нескольких сотрудников, то флаг устанавливается;</w:t>
      </w:r>
    </w:p>
    <w:p w14:paraId="16B91261" w14:textId="77777777" w:rsidR="001727D0" w:rsidRDefault="001727D0" w:rsidP="001727D0">
      <w:pPr>
        <w:pStyle w:val="1-"/>
      </w:pPr>
      <w:r>
        <w:t xml:space="preserve">Предприятие. Наименование предприятия. Автоматически проставляется значение поля Предприятие </w:t>
      </w:r>
      <w:r w:rsidR="004371AF">
        <w:t>Расчет премий и вознаграждений</w:t>
      </w:r>
      <w:r>
        <w:t>;</w:t>
      </w:r>
    </w:p>
    <w:p w14:paraId="5502DE04" w14:textId="77777777" w:rsidR="001727D0" w:rsidRDefault="001727D0" w:rsidP="001727D0">
      <w:pPr>
        <w:pStyle w:val="1-"/>
      </w:pPr>
      <w:r>
        <w:t xml:space="preserve">Подразделение – автоматически проставляется Подразделение, указанное в </w:t>
      </w:r>
      <w:r w:rsidR="004371AF">
        <w:t>Расчет премий и вознаграждений</w:t>
      </w:r>
      <w:r>
        <w:t>;</w:t>
      </w:r>
    </w:p>
    <w:p w14:paraId="6A0C23EE" w14:textId="77777777" w:rsidR="001727D0" w:rsidRDefault="001727D0" w:rsidP="001727D0">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6ECB518D" w14:textId="77777777" w:rsidR="001727D0" w:rsidRDefault="001727D0" w:rsidP="001727D0">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0904843D" w14:textId="77777777" w:rsidR="001727D0" w:rsidRDefault="001727D0" w:rsidP="001727D0">
      <w:pPr>
        <w:pStyle w:val="1-"/>
      </w:pPr>
      <w:r>
        <w:t xml:space="preserve">Дата. По умолчанию устанавливается дата формирования </w:t>
      </w:r>
      <w:r w:rsidR="004371AF">
        <w:t>Расчет премий и вознаграждений</w:t>
      </w:r>
      <w:r>
        <w:t>. Дату можно редактировать с помощью календаря или вручную;</w:t>
      </w:r>
      <w:r w:rsidRPr="000A6EFE">
        <w:t xml:space="preserve"> </w:t>
      </w:r>
    </w:p>
    <w:p w14:paraId="0D51CEF0" w14:textId="77777777" w:rsidR="001727D0" w:rsidRDefault="001727D0" w:rsidP="001727D0">
      <w:pPr>
        <w:pStyle w:val="1-"/>
      </w:pPr>
      <w:r>
        <w:t xml:space="preserve">Вид расчета – автоматически проставляется Вид расчета документа </w:t>
      </w:r>
      <w:r w:rsidR="004371AF">
        <w:t>Расчет премий и вознаграждений</w:t>
      </w:r>
      <w:r>
        <w:t>.</w:t>
      </w:r>
    </w:p>
    <w:p w14:paraId="167C7833" w14:textId="77777777" w:rsidR="001727D0" w:rsidRPr="001727D0" w:rsidRDefault="001727D0" w:rsidP="001727D0">
      <w:pPr>
        <w:pStyle w:val="1-"/>
        <w:numPr>
          <w:ilvl w:val="0"/>
          <w:numId w:val="0"/>
        </w:numPr>
      </w:pPr>
      <w:r w:rsidRPr="001727D0">
        <w:t>Вкладка Поощрение:</w:t>
      </w:r>
    </w:p>
    <w:p w14:paraId="401BFA0B" w14:textId="77777777" w:rsidR="001727D0" w:rsidRDefault="001727D0" w:rsidP="001727D0">
      <w:pPr>
        <w:pStyle w:val="1-"/>
      </w:pPr>
      <w:r>
        <w:t>№ п/п – порядковый номер строки;</w:t>
      </w:r>
    </w:p>
    <w:p w14:paraId="0C5456B5" w14:textId="77777777" w:rsidR="001727D0" w:rsidRDefault="001727D0" w:rsidP="001727D0">
      <w:pPr>
        <w:pStyle w:val="1-"/>
      </w:pPr>
      <w:r>
        <w:t xml:space="preserve">Сотрудник – ФИО сотрудника. Автоматически указываются сотрудники (или сотрудник), указанные в табличной части документа </w:t>
      </w:r>
      <w:r w:rsidR="004371AF">
        <w:t>Расчет премий и вознаграждений</w:t>
      </w:r>
      <w:r>
        <w:t>;</w:t>
      </w:r>
    </w:p>
    <w:p w14:paraId="1A8F2803" w14:textId="77777777" w:rsidR="001727D0" w:rsidRDefault="001727D0" w:rsidP="001727D0">
      <w:pPr>
        <w:pStyle w:val="1-"/>
      </w:pPr>
      <w:r>
        <w:t>Табельный номер -</w:t>
      </w:r>
      <w:r w:rsidRPr="006C3A27">
        <w:t xml:space="preserve"> </w:t>
      </w:r>
      <w:r>
        <w:t>указывается табельный номер сотрудника;</w:t>
      </w:r>
    </w:p>
    <w:p w14:paraId="00FEAECB" w14:textId="77777777" w:rsidR="001727D0" w:rsidRDefault="001727D0" w:rsidP="001727D0">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458461F6" w14:textId="77777777" w:rsidR="001727D0" w:rsidRDefault="001727D0" w:rsidP="001727D0">
      <w:pPr>
        <w:pStyle w:val="1-"/>
      </w:pPr>
      <w:r>
        <w:lastRenderedPageBreak/>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02AEE766" w14:textId="77777777" w:rsidR="001727D0" w:rsidRPr="00DE7312" w:rsidRDefault="001727D0" w:rsidP="001727D0">
      <w:pPr>
        <w:pStyle w:val="1-"/>
        <w:rPr>
          <w:color w:val="000000" w:themeColor="text1"/>
        </w:rPr>
      </w:pPr>
      <w:r>
        <w:t xml:space="preserve">Сумма – указывается сумма, </w:t>
      </w:r>
      <w:r w:rsidR="00DA0F7A">
        <w:t xml:space="preserve">указанная в поле Сумма табличной части </w:t>
      </w:r>
      <w:r w:rsidR="004371AF">
        <w:t>Расчет премий и вознаграждений</w:t>
      </w:r>
      <w:r w:rsidR="00DA0F7A">
        <w:t xml:space="preserve"> у соответствующего сотрудника</w:t>
      </w:r>
      <w:r w:rsidRPr="00DE7312">
        <w:rPr>
          <w:color w:val="000000" w:themeColor="text1"/>
        </w:rPr>
        <w:t xml:space="preserve">; </w:t>
      </w:r>
    </w:p>
    <w:p w14:paraId="0AEFE882" w14:textId="77777777" w:rsidR="001727D0" w:rsidRDefault="001727D0" w:rsidP="001727D0">
      <w:pPr>
        <w:pStyle w:val="1-"/>
        <w:rPr>
          <w:color w:val="000000" w:themeColor="text1"/>
        </w:rPr>
      </w:pPr>
      <w:r>
        <w:rPr>
          <w:color w:val="000000" w:themeColor="text1"/>
        </w:rPr>
        <w:t xml:space="preserve">Основание – </w:t>
      </w:r>
      <w:r w:rsidR="00DA0F7A">
        <w:rPr>
          <w:color w:val="000000" w:themeColor="text1"/>
        </w:rPr>
        <w:t>автоматически не заполняется. Ввод данных пользователем</w:t>
      </w:r>
      <w:r>
        <w:rPr>
          <w:color w:val="000000" w:themeColor="text1"/>
        </w:rPr>
        <w:t>;</w:t>
      </w:r>
    </w:p>
    <w:p w14:paraId="30B77C67" w14:textId="77777777" w:rsidR="001727D0" w:rsidRDefault="001727D0" w:rsidP="001727D0">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0A2C363B" w14:textId="77777777" w:rsidR="00D8158E" w:rsidRDefault="00D8158E" w:rsidP="00CA78AF">
      <w:pPr>
        <w:pStyle w:val="a5"/>
      </w:pPr>
    </w:p>
    <w:p w14:paraId="678D0305" w14:textId="637019E6" w:rsidR="009C6F3A" w:rsidRDefault="009C6F3A" w:rsidP="009C6F3A">
      <w:pPr>
        <w:pStyle w:val="3-0"/>
      </w:pPr>
      <w:r>
        <w:t xml:space="preserve"> </w:t>
      </w:r>
      <w:bookmarkStart w:id="105" w:name="_Toc55310215"/>
      <w:r>
        <w:t>Приказ «</w:t>
      </w:r>
      <w:r w:rsidR="00630CE4">
        <w:t>Отсутствие без уважительных причин/Отстранение работника от работы».</w:t>
      </w:r>
      <w:bookmarkEnd w:id="105"/>
    </w:p>
    <w:p w14:paraId="27B9D3CC" w14:textId="77777777" w:rsidR="009C6F3A" w:rsidRDefault="009C6F3A" w:rsidP="00CA78AF">
      <w:pPr>
        <w:pStyle w:val="a5"/>
      </w:pPr>
    </w:p>
    <w:p w14:paraId="64C3D829" w14:textId="77777777" w:rsidR="00630CE4" w:rsidRDefault="00630CE4" w:rsidP="00630CE4">
      <w:pPr>
        <w:pStyle w:val="a5"/>
        <w:rPr>
          <w:szCs w:val="20"/>
        </w:rPr>
      </w:pPr>
      <w:r>
        <w:rPr>
          <w:szCs w:val="20"/>
        </w:rPr>
        <w:t xml:space="preserve">Данная картотека предназначена для хранения информации о приказах об отсутствии работников на рабочем месте без уважительной причины и приказах об отстранении работников от работы в случаях, предусмотренной статьей 76 ТК РФ. </w:t>
      </w:r>
    </w:p>
    <w:p w14:paraId="023BC606" w14:textId="674306C2" w:rsidR="00B6143B" w:rsidRDefault="00B6143B" w:rsidP="00630CE4">
      <w:pPr>
        <w:pStyle w:val="a5"/>
        <w:rPr>
          <w:szCs w:val="20"/>
        </w:rPr>
      </w:pPr>
      <w:r>
        <w:rPr>
          <w:szCs w:val="20"/>
        </w:rPr>
        <w:t>В соответствии со ст. 121 ТК РФ в стаж работы, дающей право на ежегодный основной оплачиваемый отпуск, не включается время отсутствия работника на работе без уважительных причин, в том числе вследствие его отстранения от работы в случаях, предусмотренных статьей 76 ТК РФ.</w:t>
      </w:r>
    </w:p>
    <w:p w14:paraId="04987166" w14:textId="683F8289" w:rsidR="00B6143B" w:rsidRDefault="00B6143B" w:rsidP="00B6143B">
      <w:pPr>
        <w:pStyle w:val="a5"/>
      </w:pPr>
      <w:r>
        <w:rPr>
          <w:szCs w:val="20"/>
        </w:rPr>
        <w:t>В Учетной политике предприятия (</w:t>
      </w:r>
      <w:r w:rsidRPr="00B6143B">
        <w:rPr>
          <w:szCs w:val="20"/>
        </w:rPr>
        <w:t xml:space="preserve">блок </w:t>
      </w:r>
      <w:r w:rsidRPr="00B6143B">
        <w:t>Периоды, не включаемый в отпускной стаж)</w:t>
      </w:r>
      <w:r>
        <w:rPr>
          <w:i/>
        </w:rPr>
        <w:t xml:space="preserve"> </w:t>
      </w:r>
      <w:r>
        <w:rPr>
          <w:szCs w:val="20"/>
        </w:rPr>
        <w:t>пользователю предоставляется возможность установить коды условных обозначений времени отсутствия работника на работе (отстранения работника)</w:t>
      </w:r>
      <w:r w:rsidR="00FD3C37">
        <w:rPr>
          <w:szCs w:val="20"/>
        </w:rPr>
        <w:t>,</w:t>
      </w:r>
      <w:r w:rsidR="00FD3C37" w:rsidRPr="00FD3C37">
        <w:t xml:space="preserve"> </w:t>
      </w:r>
      <w:r w:rsidR="00FD3C37">
        <w:t>которые не включаются в отпускной стаж.</w:t>
      </w:r>
    </w:p>
    <w:p w14:paraId="4EECCB78" w14:textId="09894512" w:rsidR="00FD3C37" w:rsidRPr="00FD3C37" w:rsidRDefault="00FD3C37" w:rsidP="00FD3C37">
      <w:pPr>
        <w:pStyle w:val="a5"/>
        <w:rPr>
          <w:szCs w:val="20"/>
        </w:rPr>
      </w:pPr>
      <w:r>
        <w:t xml:space="preserve">При совпадении кодов условных обозначений, указанных в приказе «Отсутствие без уважительных причин/Отстранение работника от работы» и в Учетной политике предприятия, необходимо предусмотреть автоматическое разнесение количества календарных дней отсутствия/отстранения работника в документ Назначение карточки Сотрудника (блок </w:t>
      </w:r>
      <w:r w:rsidRPr="00723902">
        <w:t>Ежегодные отпуска</w:t>
      </w:r>
      <w:r>
        <w:t>, таблица</w:t>
      </w:r>
      <w:r w:rsidRPr="00F4630F">
        <w:t xml:space="preserve"> </w:t>
      </w:r>
      <w:r>
        <w:t>остатков</w:t>
      </w:r>
      <w:r w:rsidRPr="00F4630F">
        <w:t xml:space="preserve"> неиспользованных дней отпуска сотрудника в разрезе </w:t>
      </w:r>
      <w:r>
        <w:t>рабочего</w:t>
      </w:r>
      <w:r w:rsidRPr="00F4630F">
        <w:t xml:space="preserve"> год</w:t>
      </w:r>
      <w:r>
        <w:t xml:space="preserve">а, </w:t>
      </w:r>
      <w:r w:rsidRPr="00FD3C37">
        <w:rPr>
          <w:szCs w:val="20"/>
        </w:rPr>
        <w:t xml:space="preserve">Дни, исключаемые из отпускного стажа, Отстранение ст.76 ТК РФ). </w:t>
      </w:r>
    </w:p>
    <w:p w14:paraId="2428B9D7" w14:textId="77777777" w:rsidR="00B6143B" w:rsidRDefault="00B6143B" w:rsidP="00630CE4">
      <w:pPr>
        <w:pStyle w:val="a5"/>
        <w:rPr>
          <w:szCs w:val="20"/>
        </w:rPr>
      </w:pPr>
    </w:p>
    <w:p w14:paraId="562F3DDA" w14:textId="48488D23" w:rsidR="00630CE4" w:rsidRDefault="00630CE4" w:rsidP="00630CE4">
      <w:pPr>
        <w:pStyle w:val="a5"/>
      </w:pP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6D64AD95" w14:textId="77777777" w:rsidR="00630CE4" w:rsidRDefault="00630CE4" w:rsidP="00630CE4">
      <w:pPr>
        <w:pStyle w:val="1-"/>
      </w:pPr>
      <w:r>
        <w:t>Заблокирован (наличие/отсутствие в бланке флага «Замок»);</w:t>
      </w:r>
    </w:p>
    <w:p w14:paraId="4A6421B8" w14:textId="77777777" w:rsidR="00630CE4" w:rsidRDefault="00630CE4" w:rsidP="00630CE4">
      <w:pPr>
        <w:pStyle w:val="1-"/>
      </w:pPr>
      <w:r>
        <w:t>Учитывать (наличие/отсутствие в бланке флага «Учитывать»);</w:t>
      </w:r>
    </w:p>
    <w:p w14:paraId="7E6E5B98" w14:textId="77777777" w:rsidR="00630CE4" w:rsidRDefault="00630CE4" w:rsidP="00630CE4">
      <w:pPr>
        <w:pStyle w:val="1-"/>
      </w:pPr>
      <w:r>
        <w:t>Тип приказа (наименование бланка);</w:t>
      </w:r>
    </w:p>
    <w:p w14:paraId="6766F6FB" w14:textId="77777777" w:rsidR="00630CE4" w:rsidRDefault="00630CE4" w:rsidP="00630CE4">
      <w:pPr>
        <w:pStyle w:val="1-"/>
      </w:pPr>
      <w:r>
        <w:t>Номер (номер приказа);</w:t>
      </w:r>
    </w:p>
    <w:p w14:paraId="741DDDA3" w14:textId="77777777" w:rsidR="00630CE4" w:rsidRDefault="00630CE4" w:rsidP="00630CE4">
      <w:pPr>
        <w:pStyle w:val="1-"/>
      </w:pPr>
      <w:r>
        <w:t>Дата (дата приказа);</w:t>
      </w:r>
    </w:p>
    <w:p w14:paraId="38CCA9FB" w14:textId="77777777" w:rsidR="00630CE4" w:rsidRDefault="00630CE4" w:rsidP="00630CE4">
      <w:pPr>
        <w:pStyle w:val="1-"/>
      </w:pPr>
      <w:r>
        <w:t>Организация (наименование предприятия);</w:t>
      </w:r>
    </w:p>
    <w:p w14:paraId="1EA1CE17" w14:textId="77777777" w:rsidR="00630CE4" w:rsidRDefault="00630CE4" w:rsidP="00630CE4">
      <w:pPr>
        <w:pStyle w:val="1-"/>
      </w:pPr>
      <w:r>
        <w:t>Сотрудник (ФИО сотрудника).</w:t>
      </w:r>
    </w:p>
    <w:p w14:paraId="406BFBE8" w14:textId="77777777" w:rsidR="00630CE4" w:rsidRDefault="00630CE4" w:rsidP="00630CE4">
      <w:pPr>
        <w:pStyle w:val="a5"/>
      </w:pPr>
      <w:r>
        <w:t>Для редактирования произвольного количества полей одной записи картотеки применяется бланк-редактор.</w:t>
      </w:r>
    </w:p>
    <w:p w14:paraId="09ABCBED" w14:textId="77777777" w:rsidR="00630CE4" w:rsidRPr="00166FCA" w:rsidRDefault="00630CE4" w:rsidP="00630CE4">
      <w:pPr>
        <w:pStyle w:val="a5"/>
        <w:rPr>
          <w:szCs w:val="20"/>
        </w:rPr>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5304B69C" w14:textId="77777777" w:rsidR="00FD3C37" w:rsidRDefault="00FD3C37" w:rsidP="00FD3C37">
      <w:pPr>
        <w:pStyle w:val="a5"/>
      </w:pPr>
      <w:r>
        <w:t>Данный приказ формируется только для одного сотрудника. Возможность формирования данного приказа для группы сотрудников не предусмотрена.</w:t>
      </w:r>
    </w:p>
    <w:p w14:paraId="04E2DEF8" w14:textId="77777777" w:rsidR="00630CE4" w:rsidRDefault="00630CE4" w:rsidP="00630CE4">
      <w:pPr>
        <w:pStyle w:val="a5"/>
      </w:pPr>
      <w:r>
        <w:t>Бланк-редактор Приказа о направлении сотрудника в командировку содержит следующие вкладки и поля:</w:t>
      </w:r>
    </w:p>
    <w:p w14:paraId="0E9071F7" w14:textId="08A42134" w:rsidR="00630CE4" w:rsidRDefault="00630CE4" w:rsidP="00630CE4">
      <w:pPr>
        <w:pStyle w:val="1-"/>
      </w:pPr>
      <w:r>
        <w:lastRenderedPageBreak/>
        <w:t xml:space="preserve">Тип документа. Необходимо предоставить возможность выбора типа первичного документа. Выбор осуществляется из справочника Типы приказов. Автоматически производится выбор типа приказа </w:t>
      </w:r>
      <w:r w:rsidR="00B252DB">
        <w:t>«Приказ Отсутствие без уважительных причин/Отстранение работника от работы»</w:t>
      </w:r>
      <w:r>
        <w:t>;</w:t>
      </w:r>
    </w:p>
    <w:p w14:paraId="3FB97033" w14:textId="77777777" w:rsidR="00630CE4" w:rsidRDefault="00630CE4" w:rsidP="00630CE4">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48123DCD" w14:textId="77777777" w:rsidR="00630CE4" w:rsidRDefault="00630CE4" w:rsidP="00630CE4">
      <w:pPr>
        <w:pStyle w:val="1-"/>
      </w:pPr>
      <w:r>
        <w:t>Описание. Автоматически проставляется номер и дата приказа. Необходимо допустить возможность ввода пользователем дополнительной информации в данном поле;</w:t>
      </w:r>
    </w:p>
    <w:p w14:paraId="7ED9C32D" w14:textId="77777777" w:rsidR="00630CE4" w:rsidRDefault="00630CE4" w:rsidP="00630CE4">
      <w:pPr>
        <w:pStyle w:val="1-"/>
      </w:pPr>
      <w:r>
        <w:t>Номер приказа. Присваивается номер приказа.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03219029" w14:textId="77777777" w:rsidR="00630CE4" w:rsidRDefault="00630CE4" w:rsidP="00630CE4">
      <w:pPr>
        <w:pStyle w:val="1-"/>
      </w:pPr>
      <w:r>
        <w:t>Дата. По умолчанию устанавливается текущая дата. Дату можно редактировать с помощью календаря или вручную;</w:t>
      </w:r>
    </w:p>
    <w:p w14:paraId="39A41D48" w14:textId="14540E1D" w:rsidR="00630CE4" w:rsidRDefault="00630CE4" w:rsidP="00630CE4">
      <w:pPr>
        <w:pStyle w:val="1-"/>
        <w:numPr>
          <w:ilvl w:val="0"/>
          <w:numId w:val="0"/>
        </w:numPr>
      </w:pPr>
      <w:r w:rsidRPr="005A2134">
        <w:rPr>
          <w:i/>
        </w:rPr>
        <w:t xml:space="preserve">Вкладка </w:t>
      </w:r>
      <w:r w:rsidR="00B252DB">
        <w:rPr>
          <w:i/>
        </w:rPr>
        <w:t>Отсутствие/Отстранение</w:t>
      </w:r>
      <w:r>
        <w:t xml:space="preserve"> включает табличную часть, состоящую из следующих полей:</w:t>
      </w:r>
    </w:p>
    <w:p w14:paraId="2E09EE69" w14:textId="77777777" w:rsidR="00B252DB" w:rsidRDefault="00B252DB" w:rsidP="00B252DB">
      <w:pPr>
        <w:pStyle w:val="1-"/>
      </w:pPr>
      <w:r>
        <w:t>Сотрудник – ФИО сотрудника. Выбор из справочника Сотрудники;</w:t>
      </w:r>
    </w:p>
    <w:p w14:paraId="4E0C0949" w14:textId="618CF392" w:rsidR="00B252DB" w:rsidRDefault="00B252DB" w:rsidP="00B252DB">
      <w:pPr>
        <w:pStyle w:val="1-"/>
      </w:pPr>
      <w:r>
        <w:t>Табельный номер -</w:t>
      </w:r>
      <w:r w:rsidRPr="006C3A27">
        <w:t xml:space="preserve"> </w:t>
      </w:r>
      <w:r>
        <w:t>указывается табельный номер сотрудника. Значение проставляется автоматически;</w:t>
      </w:r>
    </w:p>
    <w:p w14:paraId="3ECD18E0" w14:textId="77777777" w:rsidR="00B252DB" w:rsidRDefault="00B252DB" w:rsidP="00B252DB">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5D401DAB" w14:textId="77777777" w:rsidR="00B252DB" w:rsidRDefault="00B252DB" w:rsidP="00B252DB">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7FBF1038" w14:textId="5B2E19D8" w:rsidR="00B252DB" w:rsidRDefault="00B252DB" w:rsidP="00B252DB">
      <w:pPr>
        <w:pStyle w:val="1-"/>
      </w:pPr>
      <w:r>
        <w:t>Период отсутствия/отстранения – указываются данные о периоде отсутствия/отстранения сотрудника. Данные вводятся пользователем вручную. Данные содержат:</w:t>
      </w:r>
    </w:p>
    <w:p w14:paraId="6A36B4BE" w14:textId="164CADB9" w:rsidR="00B252DB" w:rsidRDefault="00B252DB" w:rsidP="00B252DB">
      <w:pPr>
        <w:pStyle w:val="2-"/>
      </w:pPr>
      <w:r>
        <w:t>Условное обозначение - указывается код и наименование условного обозначения, которое будет указано в Графике учета рабочего времени и/или Табеле учета рабочего времени. Допускается возможность корректировки значения пользователем, выбор из справочника Условные обозначения;</w:t>
      </w:r>
    </w:p>
    <w:p w14:paraId="4FC0CE2A" w14:textId="5D8BB7AF" w:rsidR="00B252DB" w:rsidRDefault="00B252DB" w:rsidP="00B252DB">
      <w:pPr>
        <w:pStyle w:val="2-"/>
      </w:pPr>
      <w:r>
        <w:t>С – дата начала периода отсутствия/отстранения;</w:t>
      </w:r>
    </w:p>
    <w:p w14:paraId="32B205BD" w14:textId="61F1F3CC" w:rsidR="00B252DB" w:rsidRDefault="00B252DB" w:rsidP="00B252DB">
      <w:pPr>
        <w:pStyle w:val="2-"/>
      </w:pPr>
      <w:r>
        <w:t>По – дата окончания периода отсутствия/отстранения;</w:t>
      </w:r>
    </w:p>
    <w:p w14:paraId="7292ED63" w14:textId="459E87BE" w:rsidR="00B252DB" w:rsidRDefault="00B252DB" w:rsidP="00B252DB">
      <w:pPr>
        <w:pStyle w:val="2-"/>
      </w:pPr>
      <w:r>
        <w:t>Дней – количество календарных дней, периода отсутствия/отстранения. Данные рассчитываются автоматически, исходя из значений, введенных в полях С и ПО (без учета наличия нерабочих праздничных дней). Допускается возможность корректировки значений пользователем;</w:t>
      </w:r>
    </w:p>
    <w:p w14:paraId="1B854DC2" w14:textId="00BCD4A7" w:rsidR="00B252DB" w:rsidRDefault="00B252DB" w:rsidP="00B252DB">
      <w:pPr>
        <w:pStyle w:val="1-"/>
      </w:pPr>
      <w:r>
        <w:t>Основание – текстовое поле, в котором пользователем указывается основание для предоставления отпуска сотруднику. Заполняется пользователем вручную. Не обязательно для заполнения:</w:t>
      </w:r>
    </w:p>
    <w:p w14:paraId="6404C3D2" w14:textId="2B0BF775" w:rsidR="00B252DB" w:rsidRDefault="00B252DB" w:rsidP="00B252DB">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25D93FE9" w14:textId="1E5EC512" w:rsidR="00B252DB" w:rsidRDefault="00B252DB" w:rsidP="00B252DB">
      <w:pPr>
        <w:pStyle w:val="1-"/>
      </w:pPr>
      <w:r>
        <w:t>Примечание. Текстовое поле. Заполняется пользователем при необходимости указания дополнительной информации.</w:t>
      </w:r>
    </w:p>
    <w:p w14:paraId="5CAB0E39" w14:textId="77777777" w:rsidR="00463C23" w:rsidRDefault="00463C23" w:rsidP="00B252DB">
      <w:pPr>
        <w:pStyle w:val="a5"/>
      </w:pPr>
    </w:p>
    <w:p w14:paraId="5A5920E5" w14:textId="40FF1D74" w:rsidR="00463C23" w:rsidRDefault="00463C23" w:rsidP="00463C23">
      <w:pPr>
        <w:shd w:val="clear" w:color="auto" w:fill="FFFFFF"/>
        <w:rPr>
          <w:rFonts w:eastAsia="Times New Roman" w:cs="Times New Roman"/>
          <w:color w:val="000000"/>
          <w:szCs w:val="20"/>
          <w:lang w:eastAsia="ru-RU"/>
        </w:rPr>
      </w:pPr>
      <w:r>
        <w:t>Необходимо предоставить возможность расчета среднего заработка за период отстранения сотрудника</w:t>
      </w:r>
      <w:r>
        <w:rPr>
          <w:rFonts w:eastAsia="Times New Roman" w:cs="Times New Roman"/>
          <w:color w:val="000000"/>
          <w:szCs w:val="20"/>
          <w:lang w:eastAsia="ru-RU"/>
        </w:rPr>
        <w:t>. Возможность формирования Р</w:t>
      </w:r>
      <w:r>
        <w:t xml:space="preserve">асчета среднего заработка </w:t>
      </w:r>
      <w:r>
        <w:rPr>
          <w:rFonts w:eastAsia="Times New Roman" w:cs="Times New Roman"/>
          <w:color w:val="000000"/>
          <w:szCs w:val="20"/>
          <w:lang w:eastAsia="ru-RU"/>
        </w:rPr>
        <w:t xml:space="preserve">должна предоставляться только после установки флага Учитывать в документе Приказ </w:t>
      </w:r>
      <w:r>
        <w:t>Отсутствие без уважительных причин/Отстранение работника от работы</w:t>
      </w:r>
      <w:r>
        <w:rPr>
          <w:rFonts w:eastAsia="Times New Roman" w:cs="Times New Roman"/>
          <w:color w:val="000000"/>
          <w:szCs w:val="20"/>
          <w:lang w:eastAsia="ru-RU"/>
        </w:rPr>
        <w:t>.</w:t>
      </w:r>
    </w:p>
    <w:p w14:paraId="79D8E9BF" w14:textId="77777777" w:rsidR="00463C23" w:rsidRPr="0076610E" w:rsidRDefault="00463C23" w:rsidP="00463C23">
      <w:pPr>
        <w:shd w:val="clear" w:color="auto" w:fill="FFFFFF"/>
        <w:rPr>
          <w:rFonts w:eastAsia="Times New Roman" w:cs="Times New Roman"/>
          <w:i/>
          <w:color w:val="000000"/>
          <w:szCs w:val="20"/>
          <w:lang w:eastAsia="ru-RU"/>
        </w:rPr>
      </w:pPr>
      <w:r w:rsidRPr="0076610E">
        <w:rPr>
          <w:rFonts w:eastAsia="Times New Roman" w:cs="Times New Roman"/>
          <w:i/>
          <w:color w:val="000000"/>
          <w:szCs w:val="20"/>
          <w:lang w:eastAsia="ru-RU"/>
        </w:rPr>
        <w:lastRenderedPageBreak/>
        <w:t xml:space="preserve">Формирование Расчета </w:t>
      </w:r>
      <w:r>
        <w:rPr>
          <w:rFonts w:eastAsia="Times New Roman" w:cs="Times New Roman"/>
          <w:i/>
          <w:color w:val="000000"/>
          <w:szCs w:val="20"/>
          <w:lang w:eastAsia="ru-RU"/>
        </w:rPr>
        <w:t>среднего заработка</w:t>
      </w:r>
      <w:r w:rsidRPr="0076610E">
        <w:rPr>
          <w:rFonts w:eastAsia="Times New Roman" w:cs="Times New Roman"/>
          <w:i/>
          <w:color w:val="000000"/>
          <w:szCs w:val="20"/>
          <w:lang w:eastAsia="ru-RU"/>
        </w:rPr>
        <w:t>.</w:t>
      </w:r>
    </w:p>
    <w:p w14:paraId="118C2ECA" w14:textId="47FD2AE5" w:rsidR="00463C23" w:rsidRDefault="00463C23" w:rsidP="00463C23">
      <w:pPr>
        <w:shd w:val="clear" w:color="auto" w:fill="FFFFFF"/>
        <w:rPr>
          <w:rFonts w:eastAsia="Times New Roman" w:cs="Times New Roman"/>
          <w:color w:val="000000"/>
          <w:szCs w:val="20"/>
          <w:lang w:eastAsia="ru-RU"/>
        </w:rPr>
      </w:pPr>
      <w:r>
        <w:rPr>
          <w:rFonts w:eastAsia="Times New Roman" w:cs="Times New Roman"/>
          <w:color w:val="000000"/>
          <w:szCs w:val="20"/>
          <w:lang w:eastAsia="ru-RU"/>
        </w:rPr>
        <w:t xml:space="preserve">При нажатии кнопки Сформировать (при установленном флаге Расчет среднего заработка) осуществляется формирование документа «Расчет среднего заработка (командировка, выходное пособие и прочее)». Правила формирования и заполнения документа «Расчет среднего заработка (командировка, выходное пособие и прочее)», будут описаны в последующем ТТ. Сформированный документ «Расчет среднего заработка (командировка, выходное пособие и прочее)» отражается на вкладке «Расчет среднего заработка» документа «Приказ </w:t>
      </w:r>
      <w:r>
        <w:t>Отсутствие без уважительных причин/Отстранение работника от работы</w:t>
      </w:r>
      <w:r>
        <w:rPr>
          <w:rFonts w:eastAsia="Times New Roman" w:cs="Times New Roman"/>
          <w:color w:val="000000"/>
          <w:szCs w:val="20"/>
          <w:lang w:eastAsia="ru-RU"/>
        </w:rPr>
        <w:t xml:space="preserve">». Необходимо предоставить возможность просмотра и редактирования документа «Расчет среднего заработка (командировка, выходное пособие и прочее)» на вкладке «Расчет среднего заработка» документа «Приказ </w:t>
      </w:r>
      <w:r>
        <w:t>Отсутствие без уважительных причин/Отстранение работника от работы</w:t>
      </w:r>
      <w:r>
        <w:rPr>
          <w:rFonts w:eastAsia="Times New Roman" w:cs="Times New Roman"/>
          <w:color w:val="000000"/>
          <w:szCs w:val="20"/>
          <w:lang w:eastAsia="ru-RU"/>
        </w:rPr>
        <w:t xml:space="preserve">». </w:t>
      </w:r>
    </w:p>
    <w:p w14:paraId="69FF1516" w14:textId="77777777" w:rsidR="00463C23" w:rsidRDefault="00463C23" w:rsidP="00463C23">
      <w:pPr>
        <w:shd w:val="clear" w:color="auto" w:fill="FFFFFF"/>
        <w:rPr>
          <w:rFonts w:eastAsia="Times New Roman" w:cs="Times New Roman"/>
          <w:color w:val="000000"/>
          <w:szCs w:val="20"/>
          <w:lang w:eastAsia="ru-RU"/>
        </w:rPr>
      </w:pPr>
    </w:p>
    <w:p w14:paraId="11CAE9D1" w14:textId="3E97265F" w:rsidR="00B252DB" w:rsidRDefault="00B252DB" w:rsidP="00B252DB">
      <w:pPr>
        <w:pStyle w:val="a5"/>
      </w:pPr>
      <w:r>
        <w:t>При формировании Графика учета рабочего времени и/или Табеля учета рабочего времени вносятся данны</w:t>
      </w:r>
      <w:r w:rsidR="00463C23">
        <w:t>е</w:t>
      </w:r>
      <w:r>
        <w:t xml:space="preserve"> об отсутствии</w:t>
      </w:r>
      <w:r w:rsidR="00463C23">
        <w:t>/отстранении</w:t>
      </w:r>
      <w:r>
        <w:t xml:space="preserve"> сотрудника</w:t>
      </w:r>
      <w:r w:rsidR="00463C23">
        <w:t xml:space="preserve"> </w:t>
      </w:r>
      <w:r>
        <w:t>в установленный период. Данные вносятся в соответствии с указанным в приказе Условным обозначением отпуска.</w:t>
      </w:r>
    </w:p>
    <w:p w14:paraId="1619D41F" w14:textId="77777777" w:rsidR="00463C23" w:rsidRDefault="00463C23" w:rsidP="00B252DB">
      <w:pPr>
        <w:pStyle w:val="a5"/>
      </w:pPr>
    </w:p>
    <w:p w14:paraId="1EFF120D" w14:textId="77777777" w:rsidR="009C6F3A" w:rsidRDefault="009C6F3A" w:rsidP="00CA78AF">
      <w:pPr>
        <w:pStyle w:val="a5"/>
      </w:pPr>
    </w:p>
    <w:p w14:paraId="47A7EF97" w14:textId="77777777" w:rsidR="00463C23" w:rsidRDefault="00463C23" w:rsidP="00CA78AF">
      <w:pPr>
        <w:pStyle w:val="a5"/>
      </w:pPr>
    </w:p>
    <w:p w14:paraId="109F4EF9" w14:textId="77777777" w:rsidR="00463C23" w:rsidRDefault="00463C23" w:rsidP="00CA78AF">
      <w:pPr>
        <w:pStyle w:val="a5"/>
      </w:pPr>
    </w:p>
    <w:p w14:paraId="4AA55523" w14:textId="77777777" w:rsidR="00463C23" w:rsidRDefault="00463C23" w:rsidP="00CA78AF">
      <w:pPr>
        <w:pStyle w:val="a5"/>
      </w:pPr>
    </w:p>
    <w:p w14:paraId="5D293037" w14:textId="77777777" w:rsidR="00271D6A" w:rsidRDefault="00271D6A" w:rsidP="00CA78AF">
      <w:pPr>
        <w:pStyle w:val="a5"/>
      </w:pPr>
    </w:p>
    <w:p w14:paraId="102B87B6" w14:textId="77777777" w:rsidR="002633E9" w:rsidRDefault="002633E9" w:rsidP="002633E9">
      <w:pPr>
        <w:pStyle w:val="2-0"/>
      </w:pPr>
      <w:r>
        <w:t xml:space="preserve"> </w:t>
      </w:r>
      <w:bookmarkStart w:id="106" w:name="_Toc55310216"/>
      <w:r>
        <w:t>Служебные документы.</w:t>
      </w:r>
      <w:bookmarkEnd w:id="106"/>
    </w:p>
    <w:p w14:paraId="7102051D" w14:textId="77777777" w:rsidR="002633E9" w:rsidRDefault="002633E9" w:rsidP="00CA78AF">
      <w:pPr>
        <w:pStyle w:val="a5"/>
      </w:pPr>
    </w:p>
    <w:p w14:paraId="758B2BFB" w14:textId="77777777" w:rsidR="00C42CD7" w:rsidRDefault="00C42CD7" w:rsidP="00C42CD7">
      <w:pPr>
        <w:pStyle w:val="a5"/>
      </w:pPr>
      <w:r>
        <w:t>Блок Служебные документы включает в себя следующие картотеки:</w:t>
      </w:r>
    </w:p>
    <w:p w14:paraId="77234586" w14:textId="77777777" w:rsidR="00C42CD7" w:rsidRDefault="00C42CD7" w:rsidP="00C42CD7">
      <w:pPr>
        <w:pStyle w:val="a5"/>
      </w:pPr>
      <w:r>
        <w:t>- Командировочное удостоверение</w:t>
      </w:r>
    </w:p>
    <w:p w14:paraId="1F2F23F0" w14:textId="77777777" w:rsidR="00C42CD7" w:rsidRDefault="00C42CD7" w:rsidP="00C42CD7">
      <w:pPr>
        <w:pStyle w:val="a5"/>
      </w:pPr>
      <w:r>
        <w:t>- Служебное задание для направления в командировку</w:t>
      </w:r>
    </w:p>
    <w:p w14:paraId="6E826435" w14:textId="77777777" w:rsidR="00C42CD7" w:rsidRDefault="00C42CD7" w:rsidP="00C42CD7">
      <w:pPr>
        <w:pStyle w:val="a5"/>
      </w:pPr>
      <w:r>
        <w:t xml:space="preserve">- Записка-расчет о предоставлении отпуска </w:t>
      </w:r>
    </w:p>
    <w:p w14:paraId="1B4B4409" w14:textId="77777777" w:rsidR="00C42CD7" w:rsidRDefault="00C42CD7" w:rsidP="00C42CD7">
      <w:pPr>
        <w:pStyle w:val="a5"/>
      </w:pPr>
      <w:r>
        <w:t>- Записка-расчет при увольнении работника</w:t>
      </w:r>
    </w:p>
    <w:p w14:paraId="317DCDA2" w14:textId="77777777" w:rsidR="00C42CD7" w:rsidRDefault="00C42CD7" w:rsidP="00C42CD7">
      <w:pPr>
        <w:pStyle w:val="a5"/>
      </w:pPr>
    </w:p>
    <w:p w14:paraId="42469AD1" w14:textId="77777777" w:rsidR="00162B5A" w:rsidRDefault="00162B5A" w:rsidP="00162B5A">
      <w:pPr>
        <w:pStyle w:val="a5"/>
        <w:rPr>
          <w:szCs w:val="20"/>
        </w:rPr>
      </w:pPr>
    </w:p>
    <w:p w14:paraId="29AE0B09" w14:textId="77777777" w:rsidR="00162B5A" w:rsidRDefault="00C42CD7" w:rsidP="00C42CD7">
      <w:pPr>
        <w:pStyle w:val="3-0"/>
      </w:pPr>
      <w:r>
        <w:t xml:space="preserve"> </w:t>
      </w:r>
      <w:bookmarkStart w:id="107" w:name="_Toc55310217"/>
      <w:r>
        <w:t>Командировочное удостоверение.</w:t>
      </w:r>
      <w:bookmarkEnd w:id="107"/>
    </w:p>
    <w:p w14:paraId="14EA1A36" w14:textId="77777777" w:rsidR="00162B5A" w:rsidRDefault="00162B5A" w:rsidP="00162B5A">
      <w:pPr>
        <w:pStyle w:val="a5"/>
        <w:rPr>
          <w:szCs w:val="20"/>
        </w:rPr>
      </w:pPr>
    </w:p>
    <w:p w14:paraId="73FC3719" w14:textId="77777777" w:rsidR="00162B5A" w:rsidRDefault="00C42CD7" w:rsidP="00162B5A">
      <w:pPr>
        <w:pStyle w:val="a5"/>
      </w:pPr>
      <w:r>
        <w:rPr>
          <w:szCs w:val="20"/>
        </w:rPr>
        <w:t>К</w:t>
      </w:r>
      <w:r w:rsidR="00162B5A">
        <w:rPr>
          <w:szCs w:val="20"/>
        </w:rPr>
        <w:t xml:space="preserve">артотека </w:t>
      </w:r>
      <w:r>
        <w:rPr>
          <w:szCs w:val="20"/>
        </w:rPr>
        <w:t xml:space="preserve">Командировочное удостоверения </w:t>
      </w:r>
      <w:r w:rsidR="00162B5A">
        <w:rPr>
          <w:szCs w:val="20"/>
        </w:rPr>
        <w:t xml:space="preserve">предназначена для хранения информации о </w:t>
      </w:r>
      <w:r>
        <w:rPr>
          <w:szCs w:val="20"/>
        </w:rPr>
        <w:t>сформированных Командировочных удостоверениях сотрудников</w:t>
      </w:r>
      <w:r w:rsidR="00162B5A">
        <w:rPr>
          <w:szCs w:val="20"/>
        </w:rPr>
        <w:t xml:space="preserve">. </w:t>
      </w:r>
      <w:r w:rsidR="00162B5A">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2DDA9DBD" w14:textId="77777777" w:rsidR="00162B5A" w:rsidRDefault="00162B5A" w:rsidP="00162B5A">
      <w:pPr>
        <w:pStyle w:val="1-"/>
      </w:pPr>
      <w:r>
        <w:t>Заблокирован (наличие/отсутствие в бланке флага «Замок»);</w:t>
      </w:r>
    </w:p>
    <w:p w14:paraId="36E2259E" w14:textId="77777777" w:rsidR="00162B5A" w:rsidRDefault="00162B5A" w:rsidP="00162B5A">
      <w:pPr>
        <w:pStyle w:val="1-"/>
      </w:pPr>
      <w:r>
        <w:t>Учитывать (наличие/отсутствие в бланке флага «Учитывать»);</w:t>
      </w:r>
    </w:p>
    <w:p w14:paraId="1CC9DC97" w14:textId="77777777" w:rsidR="00162B5A" w:rsidRDefault="00162B5A" w:rsidP="00162B5A">
      <w:pPr>
        <w:pStyle w:val="1-"/>
      </w:pPr>
      <w:r>
        <w:t>Тип приказа (наименование бланка);</w:t>
      </w:r>
    </w:p>
    <w:p w14:paraId="07205D8F" w14:textId="77777777" w:rsidR="00162B5A" w:rsidRDefault="00162B5A" w:rsidP="00162B5A">
      <w:pPr>
        <w:pStyle w:val="1-"/>
      </w:pPr>
      <w:r>
        <w:t>Групповой (наличие/отсутствие в бланке флага «Групповой»);</w:t>
      </w:r>
    </w:p>
    <w:p w14:paraId="7FB1DC1C" w14:textId="77777777" w:rsidR="00162B5A" w:rsidRDefault="00162B5A" w:rsidP="00162B5A">
      <w:pPr>
        <w:pStyle w:val="1-"/>
      </w:pPr>
      <w:r>
        <w:t>Номер (номер приказа);</w:t>
      </w:r>
    </w:p>
    <w:p w14:paraId="655621F8" w14:textId="77777777" w:rsidR="00162B5A" w:rsidRDefault="00162B5A" w:rsidP="00162B5A">
      <w:pPr>
        <w:pStyle w:val="1-"/>
      </w:pPr>
      <w:r>
        <w:t>Дата (дата приказа);</w:t>
      </w:r>
    </w:p>
    <w:p w14:paraId="3462146A" w14:textId="77777777" w:rsidR="00162B5A" w:rsidRDefault="00162B5A" w:rsidP="00162B5A">
      <w:pPr>
        <w:pStyle w:val="1-"/>
      </w:pPr>
      <w:r>
        <w:t>Организация (наименование предприятия);</w:t>
      </w:r>
    </w:p>
    <w:p w14:paraId="31B600DF" w14:textId="77777777" w:rsidR="00162B5A" w:rsidRDefault="00162B5A" w:rsidP="00162B5A">
      <w:pPr>
        <w:pStyle w:val="1-"/>
      </w:pPr>
      <w:r>
        <w:lastRenderedPageBreak/>
        <w:t>Сотрудник (ФИО сотрудника).</w:t>
      </w:r>
    </w:p>
    <w:p w14:paraId="2E4C471A" w14:textId="77777777" w:rsidR="00162B5A" w:rsidRDefault="00162B5A" w:rsidP="00162B5A">
      <w:pPr>
        <w:pStyle w:val="a5"/>
      </w:pPr>
      <w:r>
        <w:t>Для редактирования произвольного количества полей одной записи картотеки применяется бланк-редактор.</w:t>
      </w:r>
    </w:p>
    <w:p w14:paraId="3F506CFD" w14:textId="77777777" w:rsidR="00162B5A" w:rsidRDefault="00162B5A" w:rsidP="00162B5A">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0B71F6C3" w14:textId="77777777" w:rsidR="00162B5A" w:rsidRDefault="00162B5A" w:rsidP="00162B5A">
      <w:pPr>
        <w:pStyle w:val="a5"/>
      </w:pPr>
      <w:r>
        <w:t xml:space="preserve">Бланк-редактор </w:t>
      </w:r>
      <w:r w:rsidR="00C42CD7">
        <w:t>Командировочное удостоверение</w:t>
      </w:r>
      <w:r>
        <w:t xml:space="preserve"> содержит следующие вкладки и поля:</w:t>
      </w:r>
    </w:p>
    <w:p w14:paraId="2E1449F1" w14:textId="77777777" w:rsidR="00162B5A" w:rsidRDefault="00162B5A" w:rsidP="00162B5A">
      <w:pPr>
        <w:pStyle w:val="1-"/>
      </w:pPr>
      <w:r>
        <w:t>Тип документа. Автоматически производится выбор типа приказа «</w:t>
      </w:r>
      <w:r w:rsidR="003A73A4">
        <w:t>Командировочное удостоверение (Унифицированная форма N Т-10) (ОКУД 0301024)</w:t>
      </w:r>
      <w:r>
        <w:t>»;</w:t>
      </w:r>
    </w:p>
    <w:p w14:paraId="5B6577BE" w14:textId="77777777" w:rsidR="00162B5A" w:rsidRDefault="00162B5A" w:rsidP="00162B5A">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5EAFA204" w14:textId="77777777" w:rsidR="00162B5A" w:rsidRDefault="00162B5A" w:rsidP="00162B5A">
      <w:pPr>
        <w:pStyle w:val="1-"/>
      </w:pPr>
      <w:r>
        <w:t xml:space="preserve">Описание. Автоматически проставляется номер и дата </w:t>
      </w:r>
      <w:r w:rsidR="003A73A4">
        <w:t>командировочного удостоверения</w:t>
      </w:r>
      <w:r>
        <w:t>. Необходимо допустить возможность ввода пользователем дополнительной информации в данном поле;</w:t>
      </w:r>
    </w:p>
    <w:p w14:paraId="12E7662C" w14:textId="77777777" w:rsidR="00162B5A" w:rsidRDefault="00162B5A" w:rsidP="00162B5A">
      <w:pPr>
        <w:pStyle w:val="1-"/>
      </w:pPr>
      <w:r>
        <w:t xml:space="preserve">Номер </w:t>
      </w:r>
      <w:r w:rsidR="003A73A4">
        <w:t>командировочного удостоверения</w:t>
      </w:r>
      <w:r>
        <w:t xml:space="preserve">. Присваивается номер </w:t>
      </w:r>
      <w:r w:rsidR="003A73A4">
        <w:t>командировочного удостоверения</w:t>
      </w:r>
      <w:r>
        <w:t>.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52475CFB" w14:textId="77777777" w:rsidR="00162B5A" w:rsidRDefault="00162B5A" w:rsidP="00162B5A">
      <w:pPr>
        <w:pStyle w:val="1-"/>
      </w:pPr>
      <w:r>
        <w:t>Дата. По умолчанию устанавливается текущая дата. Дату можно редактировать с помощью календаря или вручную;</w:t>
      </w:r>
    </w:p>
    <w:p w14:paraId="16C6EF77" w14:textId="77777777" w:rsidR="00162B5A" w:rsidRDefault="00162B5A" w:rsidP="00162B5A">
      <w:pPr>
        <w:pStyle w:val="1-"/>
        <w:numPr>
          <w:ilvl w:val="0"/>
          <w:numId w:val="0"/>
        </w:numPr>
      </w:pPr>
      <w:r w:rsidRPr="005A2134">
        <w:rPr>
          <w:i/>
        </w:rPr>
        <w:t xml:space="preserve">Вкладка </w:t>
      </w:r>
      <w:r w:rsidR="003A73A4">
        <w:rPr>
          <w:i/>
        </w:rPr>
        <w:t>Командировочное удостоверение</w:t>
      </w:r>
      <w:r>
        <w:t xml:space="preserve"> включает табличную часть, состоящую из следующих полей:</w:t>
      </w:r>
    </w:p>
    <w:p w14:paraId="68DD5962" w14:textId="77777777" w:rsidR="00162B5A" w:rsidRDefault="00162B5A" w:rsidP="00162B5A">
      <w:pPr>
        <w:pStyle w:val="1-"/>
      </w:pPr>
      <w:r>
        <w:t>№ п/п – порядковый номер строки;</w:t>
      </w:r>
    </w:p>
    <w:p w14:paraId="0EBAE470" w14:textId="77777777" w:rsidR="00162B5A" w:rsidRDefault="00162B5A" w:rsidP="00162B5A">
      <w:pPr>
        <w:pStyle w:val="1-"/>
      </w:pPr>
      <w:r>
        <w:t>Сотрудник – ФИО сотрудника. Выбор из справочника Сотрудники;</w:t>
      </w:r>
    </w:p>
    <w:p w14:paraId="32DA5C61" w14:textId="77777777" w:rsidR="00162B5A" w:rsidRDefault="00162B5A" w:rsidP="00162B5A">
      <w:pPr>
        <w:pStyle w:val="1-"/>
      </w:pPr>
      <w:r>
        <w:t>Табельный номер -</w:t>
      </w:r>
      <w:r w:rsidRPr="006C3A27">
        <w:t xml:space="preserve"> </w:t>
      </w:r>
      <w:r>
        <w:t>указывается табельный номер сотрудника</w:t>
      </w:r>
      <w:r w:rsidR="003A73A4">
        <w:t>. Поле не доступно для редактирования</w:t>
      </w:r>
      <w:r>
        <w:t>;</w:t>
      </w:r>
    </w:p>
    <w:p w14:paraId="7E16B7D9" w14:textId="77777777" w:rsidR="00162B5A" w:rsidRDefault="00162B5A" w:rsidP="00162B5A">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4897EC07" w14:textId="77777777" w:rsidR="00162B5A" w:rsidRDefault="00162B5A" w:rsidP="00162B5A">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0746AD7A" w14:textId="77777777" w:rsidR="003A73A4" w:rsidRDefault="003A73A4" w:rsidP="00162B5A">
      <w:pPr>
        <w:pStyle w:val="1-"/>
      </w:pPr>
      <w:r>
        <w:t>Удостоверение (паспорт) – указываются реквизиты документа, удостоверяющего личность. Автоматически заполняются данные, указанные в блоке Персональные данные Физического лица;</w:t>
      </w:r>
    </w:p>
    <w:p w14:paraId="3D79C822" w14:textId="77777777" w:rsidR="003A73A4" w:rsidRDefault="003A73A4" w:rsidP="00162B5A">
      <w:pPr>
        <w:pStyle w:val="1-"/>
      </w:pPr>
      <w:r>
        <w:t>Приказ о направлении в командировку – указывается номер и дата приказа о направлении в командировку. Возможность выбора из проведенных Приказов о направлении в командировку (отбор по значению Предприятие, ФИО сотрудника);</w:t>
      </w:r>
    </w:p>
    <w:p w14:paraId="03FF9DA4" w14:textId="77777777" w:rsidR="00162B5A" w:rsidRPr="001A787B" w:rsidRDefault="00162B5A" w:rsidP="00162B5A">
      <w:pPr>
        <w:pStyle w:val="1-"/>
        <w:rPr>
          <w:color w:val="FF0000"/>
        </w:rPr>
      </w:pPr>
      <w:r>
        <w:t xml:space="preserve">Дата начала – указывается дата начала командировки. Вводится пользователем вручную; </w:t>
      </w:r>
    </w:p>
    <w:p w14:paraId="004F5587" w14:textId="77777777" w:rsidR="00162B5A" w:rsidRPr="001A787B" w:rsidRDefault="00162B5A" w:rsidP="00162B5A">
      <w:pPr>
        <w:pStyle w:val="1-"/>
        <w:rPr>
          <w:color w:val="FF0000"/>
        </w:rPr>
      </w:pPr>
      <w:r>
        <w:t>Дата окончания – указывается дата окончания командировки. Вводится пользователем вручную;</w:t>
      </w:r>
    </w:p>
    <w:p w14:paraId="7E90D150" w14:textId="77777777" w:rsidR="00162B5A" w:rsidRDefault="00162B5A" w:rsidP="00162B5A">
      <w:pPr>
        <w:pStyle w:val="1-"/>
        <w:rPr>
          <w:color w:val="000000" w:themeColor="text1"/>
        </w:rPr>
      </w:pPr>
      <w:r>
        <w:t>Количество дней – указывается количество календарных дней командировки сотруд</w:t>
      </w:r>
      <w:r w:rsidRPr="00D97898">
        <w:rPr>
          <w:color w:val="000000" w:themeColor="text1"/>
        </w:rPr>
        <w:t>ника. Расчет производится исходя из значений, указанных в полях Дата начала и Дата окончания;</w:t>
      </w:r>
    </w:p>
    <w:p w14:paraId="14BAEFE4" w14:textId="77777777" w:rsidR="00A82C99" w:rsidRPr="00D97898" w:rsidRDefault="00A82C99" w:rsidP="00162B5A">
      <w:pPr>
        <w:pStyle w:val="1-"/>
        <w:rPr>
          <w:color w:val="000000" w:themeColor="text1"/>
        </w:rPr>
      </w:pPr>
      <w:r>
        <w:t xml:space="preserve">Количество дней (не считая времени в пути) </w:t>
      </w:r>
      <w:r>
        <w:rPr>
          <w:color w:val="000000" w:themeColor="text1"/>
        </w:rPr>
        <w:t>– значение вводится вручную пользователем;</w:t>
      </w:r>
    </w:p>
    <w:p w14:paraId="6291A90F" w14:textId="77777777" w:rsidR="00162B5A" w:rsidRDefault="00162B5A" w:rsidP="00162B5A">
      <w:pPr>
        <w:pStyle w:val="1-"/>
        <w:rPr>
          <w:color w:val="000000" w:themeColor="text1"/>
        </w:rPr>
      </w:pPr>
      <w:r w:rsidRPr="00D97898">
        <w:rPr>
          <w:color w:val="000000" w:themeColor="text1"/>
        </w:rPr>
        <w:t>Страна, город</w:t>
      </w:r>
      <w:r>
        <w:rPr>
          <w:color w:val="000000" w:themeColor="text1"/>
        </w:rPr>
        <w:t xml:space="preserve"> – </w:t>
      </w:r>
      <w:r>
        <w:t>текстовое поле, в котором пользователем указывается наименование страны и города, в который направляется сотрудник. Заполняется пользователем вручную. Не обязательно для заполнения;</w:t>
      </w:r>
    </w:p>
    <w:p w14:paraId="090F9D3D" w14:textId="77777777" w:rsidR="00162B5A" w:rsidRDefault="00162B5A" w:rsidP="00162B5A">
      <w:pPr>
        <w:pStyle w:val="1-"/>
        <w:rPr>
          <w:color w:val="000000" w:themeColor="text1"/>
        </w:rPr>
      </w:pPr>
      <w:r>
        <w:rPr>
          <w:color w:val="000000" w:themeColor="text1"/>
        </w:rPr>
        <w:lastRenderedPageBreak/>
        <w:t xml:space="preserve">Организация - </w:t>
      </w:r>
      <w:r>
        <w:t>текстовое поле, в котором пользователем указывается наименование организации, в которую направляется сотрудник. Заполняется пользователем вручную. Не обязательно для заполнения;</w:t>
      </w:r>
    </w:p>
    <w:p w14:paraId="370FD925" w14:textId="77777777" w:rsidR="00162B5A" w:rsidRDefault="00162B5A" w:rsidP="00162B5A">
      <w:pPr>
        <w:pStyle w:val="1-"/>
        <w:rPr>
          <w:color w:val="000000" w:themeColor="text1"/>
        </w:rPr>
      </w:pPr>
      <w:r>
        <w:rPr>
          <w:color w:val="000000" w:themeColor="text1"/>
        </w:rPr>
        <w:t xml:space="preserve">Цель - </w:t>
      </w:r>
      <w:r>
        <w:t>текстовое поле, в котором пользователем указывается цель, с которой оформляется командировка. Заполняется пользователем вручную. Не обязательно для заполнения;</w:t>
      </w:r>
    </w:p>
    <w:p w14:paraId="760A2BD1" w14:textId="77777777" w:rsidR="00162B5A" w:rsidRDefault="00162B5A" w:rsidP="00162B5A">
      <w:pPr>
        <w:pStyle w:val="1-"/>
      </w:pPr>
      <w:r>
        <w:t>Основание – текстовое поле, в котором пользователем указывается основание для направления сотрудника в командировку. Заполняется пользователем вручную. Не обязательно для заполнения.</w:t>
      </w:r>
    </w:p>
    <w:p w14:paraId="7F3FE6C9" w14:textId="77777777" w:rsidR="00162B5A" w:rsidRDefault="00162B5A" w:rsidP="00162B5A">
      <w:pPr>
        <w:pStyle w:val="a5"/>
      </w:pPr>
      <w:r>
        <w:t>Также на вкладке Командировка необходимо наличие поля «Руководитель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5185A295" w14:textId="77777777" w:rsidR="00162B5A" w:rsidRDefault="00162B5A" w:rsidP="00162B5A">
      <w:pPr>
        <w:pStyle w:val="a5"/>
      </w:pPr>
      <w:r w:rsidRPr="005A2134">
        <w:rPr>
          <w:i/>
        </w:rPr>
        <w:t xml:space="preserve">Вкладка </w:t>
      </w:r>
      <w:r w:rsidR="00A82C99">
        <w:rPr>
          <w:i/>
        </w:rPr>
        <w:t xml:space="preserve">Печатная форма </w:t>
      </w:r>
      <w:r>
        <w:t xml:space="preserve">содержит возможность формирования печатной формы </w:t>
      </w:r>
      <w:r w:rsidR="00A82C99">
        <w:t>командировочного удостоверения</w:t>
      </w:r>
      <w:r>
        <w:t xml:space="preserve">. Печатная форма должна соответствовать форме </w:t>
      </w:r>
      <w:r w:rsidR="00A82C99">
        <w:t>«Командировочное удостоверение (Унифицированная форма N Т-10) (ОКУД 0301024)».</w:t>
      </w:r>
      <w:r>
        <w:t xml:space="preserve">  Форм</w:t>
      </w:r>
      <w:r w:rsidR="00A82C99">
        <w:t>а</w:t>
      </w:r>
      <w:r>
        <w:t xml:space="preserve"> добавлены в формуляры (раздел 8). Заполнение формы производится в соответствии с данными, введенными в бланке-редакторе.</w:t>
      </w:r>
    </w:p>
    <w:p w14:paraId="0EBB07D2" w14:textId="77777777" w:rsidR="00A82C99" w:rsidRDefault="00A82C99" w:rsidP="00162B5A">
      <w:pPr>
        <w:shd w:val="clear" w:color="auto" w:fill="FFFFFF"/>
      </w:pPr>
      <w:r>
        <w:t>При формировании Командировочного удостоверения посредством Приказа о направлении работника в командировку заполнение полей производится автоматически, на основании данных, указанных в приказе.</w:t>
      </w:r>
    </w:p>
    <w:p w14:paraId="3827C706" w14:textId="77777777" w:rsidR="00A82C99" w:rsidRDefault="00A82C99" w:rsidP="00162B5A">
      <w:pPr>
        <w:shd w:val="clear" w:color="auto" w:fill="FFFFFF"/>
      </w:pPr>
      <w:r>
        <w:t>Необходимо предусмотреть возможность просмотра печатной формы связанного с данным Командировочным удостоверением Приказа о направлении в командировку и возможность перехода на бланк-редактор Приказа о направлении в командировку.</w:t>
      </w:r>
    </w:p>
    <w:p w14:paraId="690B12CF" w14:textId="77777777" w:rsidR="00955964" w:rsidRDefault="00955964" w:rsidP="002633E9">
      <w:pPr>
        <w:pStyle w:val="a5"/>
      </w:pPr>
    </w:p>
    <w:p w14:paraId="68DD8309" w14:textId="77777777" w:rsidR="00162B5A" w:rsidRDefault="00955964" w:rsidP="00955964">
      <w:pPr>
        <w:pStyle w:val="3-0"/>
      </w:pPr>
      <w:bookmarkStart w:id="108" w:name="_Toc55310218"/>
      <w:r>
        <w:t>Записка-расчет о предоставлении отпуска.</w:t>
      </w:r>
      <w:bookmarkEnd w:id="108"/>
    </w:p>
    <w:p w14:paraId="14F8E96E" w14:textId="77777777" w:rsidR="00162B5A" w:rsidRDefault="00162B5A" w:rsidP="002633E9">
      <w:pPr>
        <w:pStyle w:val="a5"/>
      </w:pPr>
    </w:p>
    <w:p w14:paraId="2C1FEFC9" w14:textId="77777777" w:rsidR="00E35AC5" w:rsidRDefault="00E35AC5" w:rsidP="00E35AC5">
      <w:pPr>
        <w:pStyle w:val="a5"/>
      </w:pPr>
      <w:r>
        <w:rPr>
          <w:szCs w:val="20"/>
        </w:rPr>
        <w:t xml:space="preserve">Картотека Записка-расчет о предоставлении отпуска предназначена для хранения информации о сформированных записках-расчетах о предоставлении отпусков сотрудникам.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603ECF27" w14:textId="77777777" w:rsidR="00E35AC5" w:rsidRDefault="00E35AC5" w:rsidP="00E35AC5">
      <w:pPr>
        <w:pStyle w:val="1-"/>
      </w:pPr>
      <w:r>
        <w:t>Заблокирован (наличие/отсутствие в бланке флага «Замок»);</w:t>
      </w:r>
    </w:p>
    <w:p w14:paraId="649E02E7" w14:textId="77777777" w:rsidR="00E35AC5" w:rsidRDefault="00E35AC5" w:rsidP="00E35AC5">
      <w:pPr>
        <w:pStyle w:val="1-"/>
      </w:pPr>
      <w:r>
        <w:t>Учитывать (наличие/отсутствие в бланке флага «Учитывать»);</w:t>
      </w:r>
    </w:p>
    <w:p w14:paraId="1CE23BCD" w14:textId="77777777" w:rsidR="00E35AC5" w:rsidRDefault="00E35AC5" w:rsidP="00E35AC5">
      <w:pPr>
        <w:pStyle w:val="1-"/>
      </w:pPr>
      <w:r>
        <w:t>Тип приказа (наименование бланка);</w:t>
      </w:r>
    </w:p>
    <w:p w14:paraId="2E1CDFD2" w14:textId="77777777" w:rsidR="00E35AC5" w:rsidRDefault="00E35AC5" w:rsidP="00E35AC5">
      <w:pPr>
        <w:pStyle w:val="1-"/>
      </w:pPr>
      <w:r>
        <w:t>Групповой (наличие/отсутствие в бланке флага «Групповой»);</w:t>
      </w:r>
    </w:p>
    <w:p w14:paraId="24C3458C" w14:textId="77777777" w:rsidR="00E35AC5" w:rsidRDefault="00E35AC5" w:rsidP="00E35AC5">
      <w:pPr>
        <w:pStyle w:val="1-"/>
      </w:pPr>
      <w:r>
        <w:t>Номер (номер приказа);</w:t>
      </w:r>
    </w:p>
    <w:p w14:paraId="724FBF8F" w14:textId="77777777" w:rsidR="00E35AC5" w:rsidRDefault="00E35AC5" w:rsidP="00E35AC5">
      <w:pPr>
        <w:pStyle w:val="1-"/>
      </w:pPr>
      <w:r>
        <w:t>Дата (дата приказа);</w:t>
      </w:r>
    </w:p>
    <w:p w14:paraId="7874B786" w14:textId="77777777" w:rsidR="00E35AC5" w:rsidRDefault="00E35AC5" w:rsidP="00E35AC5">
      <w:pPr>
        <w:pStyle w:val="1-"/>
      </w:pPr>
      <w:r>
        <w:t>Организация (наименование предприятия);</w:t>
      </w:r>
    </w:p>
    <w:p w14:paraId="30B18325" w14:textId="77777777" w:rsidR="00E35AC5" w:rsidRDefault="00E35AC5" w:rsidP="00E35AC5">
      <w:pPr>
        <w:pStyle w:val="1-"/>
      </w:pPr>
      <w:r>
        <w:t>Сотрудник (ФИО сотрудника).</w:t>
      </w:r>
    </w:p>
    <w:p w14:paraId="2500F8D6" w14:textId="77777777" w:rsidR="00E35AC5" w:rsidRDefault="00E35AC5" w:rsidP="00E35AC5">
      <w:pPr>
        <w:pStyle w:val="a5"/>
      </w:pPr>
      <w:r>
        <w:t>Для редактирования произвольного количества полей одной записи картотеки применяется бланк-редактор.</w:t>
      </w:r>
    </w:p>
    <w:p w14:paraId="3156EDC7" w14:textId="77777777" w:rsidR="00E35AC5" w:rsidRDefault="00E35AC5" w:rsidP="00E35AC5">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6EECC26F" w14:textId="77777777" w:rsidR="00E35AC5" w:rsidRDefault="00E35AC5" w:rsidP="00E35AC5">
      <w:pPr>
        <w:pStyle w:val="a5"/>
      </w:pPr>
      <w:r>
        <w:t>Бланк-редактор Записка-расчет о предоставлении отпуска содержит следующие вкладки и поля:</w:t>
      </w:r>
    </w:p>
    <w:p w14:paraId="0BEBFFAF" w14:textId="77777777" w:rsidR="00E35AC5" w:rsidRDefault="00E35AC5" w:rsidP="00E35AC5">
      <w:pPr>
        <w:pStyle w:val="1-"/>
      </w:pPr>
      <w:r>
        <w:t>Тип документа. Автоматически производится выбор типа приказа «</w:t>
      </w:r>
      <w:r w:rsidR="00A00698">
        <w:rPr>
          <w:color w:val="000000"/>
          <w:szCs w:val="20"/>
        </w:rPr>
        <w:t>Записка-расчет о предоставлении отпуска работнику (форма N Т-60)</w:t>
      </w:r>
      <w:r>
        <w:t>»;</w:t>
      </w:r>
    </w:p>
    <w:p w14:paraId="77BC8AA7" w14:textId="77777777" w:rsidR="00E35AC5" w:rsidRDefault="00E35AC5" w:rsidP="00E35AC5">
      <w:pPr>
        <w:pStyle w:val="1-"/>
      </w:pPr>
      <w:r>
        <w:t xml:space="preserve">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w:t>
      </w:r>
      <w:r>
        <w:lastRenderedPageBreak/>
        <w:t>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17201DB5" w14:textId="77777777" w:rsidR="00E35AC5" w:rsidRDefault="00E35AC5" w:rsidP="00E35AC5">
      <w:pPr>
        <w:pStyle w:val="1-"/>
      </w:pPr>
      <w:r>
        <w:t xml:space="preserve">Описание. Автоматически проставляется номер и дата </w:t>
      </w:r>
      <w:r w:rsidR="007B2E4D">
        <w:t>документа</w:t>
      </w:r>
      <w:r>
        <w:t>. Необходимо допустить возможность ввода пользователем дополнительной информации в данном поле;</w:t>
      </w:r>
    </w:p>
    <w:p w14:paraId="4620781A" w14:textId="77777777" w:rsidR="00E35AC5" w:rsidRDefault="00E35AC5" w:rsidP="00E35AC5">
      <w:pPr>
        <w:pStyle w:val="1-"/>
      </w:pPr>
      <w:r>
        <w:t xml:space="preserve">Номер </w:t>
      </w:r>
      <w:r w:rsidR="00C25B7E">
        <w:t>документа</w:t>
      </w:r>
      <w:r>
        <w:t xml:space="preserve">. Присваивается номер </w:t>
      </w:r>
      <w:r w:rsidR="00C25B7E">
        <w:t>документа</w:t>
      </w:r>
      <w:r>
        <w:t>.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66AC64FF" w14:textId="77777777" w:rsidR="00E35AC5" w:rsidRDefault="00E35AC5" w:rsidP="00E35AC5">
      <w:pPr>
        <w:pStyle w:val="1-"/>
      </w:pPr>
      <w:r>
        <w:t>Дата. По умолчанию устанавливается текущая дата. Дату можно редактировать с помощью календаря или вручную;</w:t>
      </w:r>
    </w:p>
    <w:p w14:paraId="7EAB6585" w14:textId="77777777" w:rsidR="00E35AC5" w:rsidRDefault="00E35AC5" w:rsidP="00E35AC5">
      <w:pPr>
        <w:pStyle w:val="1-"/>
        <w:numPr>
          <w:ilvl w:val="0"/>
          <w:numId w:val="0"/>
        </w:numPr>
      </w:pPr>
      <w:r w:rsidRPr="005A2134">
        <w:rPr>
          <w:i/>
        </w:rPr>
        <w:t xml:space="preserve">Вкладка </w:t>
      </w:r>
      <w:r w:rsidR="00C25B7E">
        <w:rPr>
          <w:i/>
        </w:rPr>
        <w:t>Записка-расчет</w:t>
      </w:r>
      <w:r>
        <w:t xml:space="preserve"> включает табличную часть, состоящую из следующих полей:</w:t>
      </w:r>
    </w:p>
    <w:p w14:paraId="1062AC2F" w14:textId="77777777" w:rsidR="00E35AC5" w:rsidRDefault="00E35AC5" w:rsidP="00E35AC5">
      <w:pPr>
        <w:pStyle w:val="1-"/>
      </w:pPr>
      <w:r>
        <w:t>№ п/п – порядковый номер строки;</w:t>
      </w:r>
    </w:p>
    <w:p w14:paraId="34744D22" w14:textId="77777777" w:rsidR="00E35AC5" w:rsidRDefault="00E35AC5" w:rsidP="00E35AC5">
      <w:pPr>
        <w:pStyle w:val="1-"/>
      </w:pPr>
      <w:r>
        <w:t>Сотрудник – ФИО сотрудника. Выбор из справочника Сотрудники;</w:t>
      </w:r>
    </w:p>
    <w:p w14:paraId="6CBFE4D2" w14:textId="77777777" w:rsidR="00E35AC5" w:rsidRDefault="00E35AC5" w:rsidP="00E35AC5">
      <w:pPr>
        <w:pStyle w:val="1-"/>
      </w:pPr>
      <w:r>
        <w:t>Табельный номер -</w:t>
      </w:r>
      <w:r w:rsidRPr="006C3A27">
        <w:t xml:space="preserve"> </w:t>
      </w:r>
      <w:r>
        <w:t>указывается табельный номер сотрудника. Поле не доступно для редактирования;</w:t>
      </w:r>
    </w:p>
    <w:p w14:paraId="18BA3378" w14:textId="77777777" w:rsidR="00E35AC5" w:rsidRDefault="00E35AC5" w:rsidP="00E35AC5">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3A553AB7" w14:textId="77777777" w:rsidR="00E35AC5" w:rsidRDefault="00E35AC5" w:rsidP="00E35AC5">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72BA5A31" w14:textId="77777777" w:rsidR="00E35AC5" w:rsidRDefault="00E35AC5" w:rsidP="00E35AC5">
      <w:pPr>
        <w:pStyle w:val="1-"/>
      </w:pPr>
      <w:r>
        <w:t xml:space="preserve">Приказ о </w:t>
      </w:r>
      <w:r w:rsidR="00C25B7E">
        <w:t>предоставлении отпуска</w:t>
      </w:r>
      <w:r>
        <w:t xml:space="preserve"> – указывается номер и дата приказа о </w:t>
      </w:r>
      <w:r w:rsidR="00C25B7E">
        <w:t>предоставлении отпуска сотруднику</w:t>
      </w:r>
      <w:r>
        <w:t xml:space="preserve">. Возможность выбора из проведенных Приказов </w:t>
      </w:r>
      <w:r w:rsidR="00C25B7E">
        <w:t>о предоставлении отпуска сотруднику</w:t>
      </w:r>
      <w:r>
        <w:t xml:space="preserve"> (отбор по значению Предприятие, ФИО сотрудника);</w:t>
      </w:r>
    </w:p>
    <w:p w14:paraId="7222F03A" w14:textId="77777777" w:rsidR="00C25B7E" w:rsidRDefault="00C25B7E" w:rsidP="00E35AC5">
      <w:pPr>
        <w:pStyle w:val="1-"/>
      </w:pPr>
      <w:r>
        <w:t>За период – указываются даты начала и окончания периода, за который предоставляется отпуск (рабочий год). Автоматическое заполнение в соответствии с данными приказа о предоставлении отпуска;</w:t>
      </w:r>
    </w:p>
    <w:p w14:paraId="4166C699" w14:textId="77777777" w:rsidR="00E35AC5" w:rsidRPr="001A787B" w:rsidRDefault="00E35AC5" w:rsidP="00E35AC5">
      <w:pPr>
        <w:pStyle w:val="1-"/>
        <w:rPr>
          <w:color w:val="FF0000"/>
        </w:rPr>
      </w:pPr>
      <w:r>
        <w:t>Дата начала</w:t>
      </w:r>
      <w:r w:rsidR="00C25B7E">
        <w:t xml:space="preserve"> отпуска</w:t>
      </w:r>
      <w:r>
        <w:t xml:space="preserve"> – указывается дата начала </w:t>
      </w:r>
      <w:r w:rsidR="00C25B7E">
        <w:t>отпуска</w:t>
      </w:r>
      <w:r>
        <w:t xml:space="preserve">. </w:t>
      </w:r>
      <w:r w:rsidR="00C25B7E">
        <w:t>Автоматическое заполнение в соответствии с данными приказа о предоставлении отпуска</w:t>
      </w:r>
      <w:r>
        <w:t xml:space="preserve">; </w:t>
      </w:r>
    </w:p>
    <w:p w14:paraId="1EDDBA38" w14:textId="77777777" w:rsidR="00E35AC5" w:rsidRPr="001A787B" w:rsidRDefault="00E35AC5" w:rsidP="00E35AC5">
      <w:pPr>
        <w:pStyle w:val="1-"/>
        <w:rPr>
          <w:color w:val="FF0000"/>
        </w:rPr>
      </w:pPr>
      <w:r>
        <w:t>Дата окончания</w:t>
      </w:r>
      <w:r w:rsidR="00C25B7E">
        <w:t xml:space="preserve"> отпуска</w:t>
      </w:r>
      <w:r>
        <w:t xml:space="preserve"> – указывается дата окончания </w:t>
      </w:r>
      <w:r w:rsidR="00C25B7E">
        <w:t>отпуска</w:t>
      </w:r>
      <w:r>
        <w:t xml:space="preserve">. </w:t>
      </w:r>
      <w:r w:rsidR="00C25B7E">
        <w:t>Автоматическое заполнение в соответствии с данными приказа о предоставлении отпуска</w:t>
      </w:r>
      <w:r>
        <w:t>;</w:t>
      </w:r>
    </w:p>
    <w:p w14:paraId="3B3DB9A1" w14:textId="77777777" w:rsidR="00E35AC5" w:rsidRDefault="00E35AC5" w:rsidP="00E35AC5">
      <w:pPr>
        <w:pStyle w:val="1-"/>
        <w:rPr>
          <w:color w:val="000000" w:themeColor="text1"/>
        </w:rPr>
      </w:pPr>
      <w:r>
        <w:t xml:space="preserve">Количество дней – указывается количество календарных дней </w:t>
      </w:r>
      <w:r w:rsidR="00C25B7E">
        <w:t>отпуска</w:t>
      </w:r>
      <w:r w:rsidRPr="00D97898">
        <w:rPr>
          <w:color w:val="000000" w:themeColor="text1"/>
        </w:rPr>
        <w:t xml:space="preserve">. </w:t>
      </w:r>
      <w:r w:rsidR="00C25B7E">
        <w:t>Автоматическое заполнение в соответствии с данными приказа о предоставлении отпуска</w:t>
      </w:r>
      <w:r w:rsidRPr="00D97898">
        <w:rPr>
          <w:color w:val="000000" w:themeColor="text1"/>
        </w:rPr>
        <w:t>;</w:t>
      </w:r>
    </w:p>
    <w:p w14:paraId="4A0733AC" w14:textId="77777777" w:rsidR="00E35AC5" w:rsidRPr="00D97898" w:rsidRDefault="00E35AC5" w:rsidP="00E35AC5">
      <w:pPr>
        <w:pStyle w:val="1-"/>
        <w:rPr>
          <w:color w:val="000000" w:themeColor="text1"/>
        </w:rPr>
      </w:pPr>
      <w:r>
        <w:t xml:space="preserve">Количество дней (не считая времени в пути) </w:t>
      </w:r>
      <w:r>
        <w:rPr>
          <w:color w:val="000000" w:themeColor="text1"/>
        </w:rPr>
        <w:t>– значение вводится вручную пользователем;</w:t>
      </w:r>
    </w:p>
    <w:p w14:paraId="115633B1" w14:textId="77777777" w:rsidR="00E35AC5" w:rsidRDefault="00E35AC5" w:rsidP="00E35AC5">
      <w:pPr>
        <w:pStyle w:val="1-"/>
      </w:pPr>
      <w:r>
        <w:t xml:space="preserve">Основание – текстовое поле, в котором пользователем указывается основание для </w:t>
      </w:r>
      <w:r w:rsidR="00C25B7E">
        <w:t>предоставления отпуска сотруднику</w:t>
      </w:r>
      <w:r>
        <w:t>. Заполняется пользователем вручную. Не обязательно для заполнения.</w:t>
      </w:r>
    </w:p>
    <w:p w14:paraId="3309B77D" w14:textId="77777777" w:rsidR="00C25B7E" w:rsidRDefault="00E35AC5" w:rsidP="00E35AC5">
      <w:pPr>
        <w:pStyle w:val="a5"/>
      </w:pPr>
      <w:r>
        <w:t xml:space="preserve">Также на вкладке </w:t>
      </w:r>
      <w:r w:rsidR="00C25B7E">
        <w:t>Записка-расчет</w:t>
      </w:r>
      <w:r>
        <w:t xml:space="preserve"> необходимо наличие </w:t>
      </w:r>
      <w:r w:rsidR="00C25B7E">
        <w:t>следующих полей:</w:t>
      </w:r>
    </w:p>
    <w:p w14:paraId="16D0F401" w14:textId="77777777" w:rsidR="00E35AC5" w:rsidRDefault="00C25B7E" w:rsidP="00C25B7E">
      <w:pPr>
        <w:pStyle w:val="1-"/>
      </w:pPr>
      <w:r>
        <w:t xml:space="preserve">Бухгалтер - </w:t>
      </w:r>
      <w:r w:rsidR="00E35AC5">
        <w:t xml:space="preserve">должность, расшифровка подписи. Автоматически проставляется наименование должности и ФИО </w:t>
      </w:r>
      <w:r>
        <w:t>бухгалтера</w:t>
      </w:r>
      <w:r w:rsidR="00E35AC5">
        <w:t xml:space="preserve"> организации, указанного в блоке Р</w:t>
      </w:r>
      <w:r w:rsidR="00A27703">
        <w:t>уководство карточки предприятия</w:t>
      </w:r>
      <w:r>
        <w:t>;</w:t>
      </w:r>
    </w:p>
    <w:p w14:paraId="692D89AD" w14:textId="77777777" w:rsidR="00A27703" w:rsidRDefault="00A27703" w:rsidP="00C25B7E">
      <w:pPr>
        <w:pStyle w:val="1-"/>
      </w:pPr>
      <w:r>
        <w:t>Работник кадровой службы – должность, расшифровка подписи. Выбор из справочника Сотрудники.</w:t>
      </w:r>
    </w:p>
    <w:p w14:paraId="13079E59" w14:textId="77777777" w:rsidR="00E35AC5" w:rsidRDefault="00E35AC5" w:rsidP="00E35AC5">
      <w:pPr>
        <w:pStyle w:val="a5"/>
      </w:pPr>
      <w:r w:rsidRPr="005A2134">
        <w:rPr>
          <w:i/>
        </w:rPr>
        <w:t xml:space="preserve">Вкладка </w:t>
      </w:r>
      <w:r>
        <w:rPr>
          <w:i/>
        </w:rPr>
        <w:t xml:space="preserve">Печатная форма </w:t>
      </w:r>
      <w:r>
        <w:t xml:space="preserve">содержит возможность формирования печатной формы </w:t>
      </w:r>
      <w:r w:rsidR="00A27703">
        <w:t>Записки-расчет о предоставлении отпуска работнику</w:t>
      </w:r>
      <w:r>
        <w:t>. Печатная форма должна соответствовать форме «</w:t>
      </w:r>
      <w:r w:rsidR="00A27703">
        <w:rPr>
          <w:color w:val="000000"/>
          <w:szCs w:val="20"/>
        </w:rPr>
        <w:t>Записка-расчет о предоставлении отпуска работнику (форма N Т-60)</w:t>
      </w:r>
      <w:r>
        <w:t>».  Форма добавлены в формуляры (раздел 8). Заполнение формы производится в соответствии с данными, введенными в бланке-редакторе.</w:t>
      </w:r>
    </w:p>
    <w:p w14:paraId="26527069" w14:textId="77777777" w:rsidR="00A27703" w:rsidRPr="00A27703" w:rsidRDefault="00A27703" w:rsidP="00E35AC5">
      <w:pPr>
        <w:pStyle w:val="a5"/>
        <w:rPr>
          <w:color w:val="000000"/>
          <w:szCs w:val="20"/>
        </w:rPr>
      </w:pPr>
      <w:r>
        <w:t xml:space="preserve">Обратная сторона формы Т-60 заполняется в соответствии с данными, указанными в связанном </w:t>
      </w:r>
      <w:r>
        <w:rPr>
          <w:rFonts w:eastAsia="Times New Roman" w:cs="Times New Roman"/>
          <w:color w:val="000000"/>
          <w:szCs w:val="20"/>
          <w:lang w:eastAsia="ru-RU"/>
        </w:rPr>
        <w:t>документе «Расчет среднего заработка (отпуск, компенсация отпуска)»</w:t>
      </w:r>
      <w:r w:rsidR="004442FF">
        <w:rPr>
          <w:rFonts w:eastAsia="Times New Roman" w:cs="Times New Roman"/>
          <w:color w:val="000000"/>
          <w:szCs w:val="20"/>
          <w:lang w:eastAsia="ru-RU"/>
        </w:rPr>
        <w:t xml:space="preserve"> (правила оформления и </w:t>
      </w:r>
      <w:r w:rsidR="004442FF">
        <w:rPr>
          <w:rFonts w:eastAsia="Times New Roman" w:cs="Times New Roman"/>
          <w:color w:val="000000"/>
          <w:szCs w:val="20"/>
          <w:lang w:eastAsia="ru-RU"/>
        </w:rPr>
        <w:lastRenderedPageBreak/>
        <w:t>расчета документа «Расчет среднего заработка (отпуск, компенсация отпуска)» будут описаны в последующем ТТ).</w:t>
      </w:r>
    </w:p>
    <w:p w14:paraId="43AF28D6" w14:textId="77777777" w:rsidR="00E35AC5" w:rsidRDefault="00E35AC5" w:rsidP="00E35AC5">
      <w:pPr>
        <w:shd w:val="clear" w:color="auto" w:fill="FFFFFF"/>
      </w:pPr>
      <w:r>
        <w:t xml:space="preserve">При формировании </w:t>
      </w:r>
      <w:r w:rsidR="00A27703">
        <w:t>Записки-расчет о предоставлении отпуска работнику посредством Приказа о предоставлении отпуска работнику</w:t>
      </w:r>
      <w:r>
        <w:t xml:space="preserve"> заполнение полей производится автоматически, на основании данных, указанных в приказе.</w:t>
      </w:r>
    </w:p>
    <w:p w14:paraId="31BE7887" w14:textId="77777777" w:rsidR="00E35AC5" w:rsidRDefault="00E35AC5" w:rsidP="00E35AC5">
      <w:pPr>
        <w:shd w:val="clear" w:color="auto" w:fill="FFFFFF"/>
      </w:pPr>
      <w:r>
        <w:t xml:space="preserve">Необходимо предусмотреть возможность просмотра печатной формы </w:t>
      </w:r>
      <w:r w:rsidR="007B2E4D">
        <w:t xml:space="preserve">документов, </w:t>
      </w:r>
      <w:r>
        <w:t>связанн</w:t>
      </w:r>
      <w:r w:rsidR="007B2E4D">
        <w:t>ых</w:t>
      </w:r>
      <w:r>
        <w:t xml:space="preserve"> с </w:t>
      </w:r>
      <w:r w:rsidR="00A27703">
        <w:t>данной</w:t>
      </w:r>
      <w:r>
        <w:t xml:space="preserve"> </w:t>
      </w:r>
      <w:r w:rsidR="00A27703">
        <w:t>Запиской-расчетом о предоставлении отпуска сотруднику</w:t>
      </w:r>
      <w:r w:rsidR="007B2E4D">
        <w:t>:</w:t>
      </w:r>
      <w:r w:rsidR="00A27703">
        <w:t xml:space="preserve"> Приказа о предоставлении отпуска</w:t>
      </w:r>
      <w:r w:rsidR="007B2E4D">
        <w:t xml:space="preserve"> работнику</w:t>
      </w:r>
      <w:r w:rsidR="00A27703">
        <w:t xml:space="preserve">, </w:t>
      </w:r>
      <w:r w:rsidR="00A27703">
        <w:rPr>
          <w:rFonts w:eastAsia="Times New Roman" w:cs="Times New Roman"/>
          <w:color w:val="000000"/>
          <w:szCs w:val="20"/>
          <w:lang w:eastAsia="ru-RU"/>
        </w:rPr>
        <w:t>Расчет</w:t>
      </w:r>
      <w:r w:rsidR="007B2E4D">
        <w:rPr>
          <w:rFonts w:eastAsia="Times New Roman" w:cs="Times New Roman"/>
          <w:color w:val="000000"/>
          <w:szCs w:val="20"/>
          <w:lang w:eastAsia="ru-RU"/>
        </w:rPr>
        <w:t>а</w:t>
      </w:r>
      <w:r w:rsidR="00A27703">
        <w:rPr>
          <w:rFonts w:eastAsia="Times New Roman" w:cs="Times New Roman"/>
          <w:color w:val="000000"/>
          <w:szCs w:val="20"/>
          <w:lang w:eastAsia="ru-RU"/>
        </w:rPr>
        <w:t xml:space="preserve"> среднего заработк</w:t>
      </w:r>
      <w:r w:rsidR="007B2E4D">
        <w:rPr>
          <w:rFonts w:eastAsia="Times New Roman" w:cs="Times New Roman"/>
          <w:color w:val="000000"/>
          <w:szCs w:val="20"/>
          <w:lang w:eastAsia="ru-RU"/>
        </w:rPr>
        <w:t>а (отпуск, компенсация отпуска)</w:t>
      </w:r>
      <w:r w:rsidR="007B2E4D">
        <w:t>. Также необходимо предусмотреть возможность перехода</w:t>
      </w:r>
      <w:r>
        <w:t xml:space="preserve"> на бланк-редактор </w:t>
      </w:r>
      <w:r w:rsidR="007B2E4D">
        <w:t xml:space="preserve">Приказа о предоставлении отпуска работнику, </w:t>
      </w:r>
      <w:r w:rsidR="007B2E4D">
        <w:rPr>
          <w:rFonts w:eastAsia="Times New Roman" w:cs="Times New Roman"/>
          <w:color w:val="000000"/>
          <w:szCs w:val="20"/>
          <w:lang w:eastAsia="ru-RU"/>
        </w:rPr>
        <w:t>Расчет среднего заработка (отпуск, компенсация отпуска)</w:t>
      </w:r>
      <w:r>
        <w:t>.</w:t>
      </w:r>
    </w:p>
    <w:p w14:paraId="7322A443" w14:textId="77777777" w:rsidR="00162B5A" w:rsidRPr="00E35AC5" w:rsidRDefault="00162B5A" w:rsidP="002633E9">
      <w:pPr>
        <w:pStyle w:val="a5"/>
      </w:pPr>
    </w:p>
    <w:p w14:paraId="13049AA6" w14:textId="77777777" w:rsidR="00955964" w:rsidRDefault="007B2E4D" w:rsidP="007B2E4D">
      <w:pPr>
        <w:pStyle w:val="3-0"/>
      </w:pPr>
      <w:r>
        <w:t xml:space="preserve"> </w:t>
      </w:r>
      <w:bookmarkStart w:id="109" w:name="_Toc55310219"/>
      <w:r>
        <w:t>Записка-расчет при увольнении работника.</w:t>
      </w:r>
      <w:bookmarkEnd w:id="109"/>
    </w:p>
    <w:p w14:paraId="32AD92F8" w14:textId="77777777" w:rsidR="00955964" w:rsidRDefault="00955964" w:rsidP="002633E9">
      <w:pPr>
        <w:pStyle w:val="a5"/>
      </w:pPr>
    </w:p>
    <w:p w14:paraId="47EC0491" w14:textId="77777777" w:rsidR="007B2E4D" w:rsidRDefault="007B2E4D" w:rsidP="007B2E4D">
      <w:pPr>
        <w:pStyle w:val="a5"/>
      </w:pPr>
      <w:r>
        <w:rPr>
          <w:szCs w:val="20"/>
        </w:rPr>
        <w:t xml:space="preserve">Картотека Записка-расчет при увольнении работника предназначена для хранения информации о сформированных записках-расчетах при увольнении работников.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44780BA9" w14:textId="77777777" w:rsidR="007B2E4D" w:rsidRDefault="007B2E4D" w:rsidP="007B2E4D">
      <w:pPr>
        <w:pStyle w:val="1-"/>
      </w:pPr>
      <w:r>
        <w:t>Заблокирован (наличие/отсутствие в бланке флага «Замок»);</w:t>
      </w:r>
    </w:p>
    <w:p w14:paraId="4C643C31" w14:textId="77777777" w:rsidR="007B2E4D" w:rsidRDefault="007B2E4D" w:rsidP="007B2E4D">
      <w:pPr>
        <w:pStyle w:val="1-"/>
      </w:pPr>
      <w:r>
        <w:t>Учитывать (наличие/отсутствие в бланке флага «Учитывать»);</w:t>
      </w:r>
    </w:p>
    <w:p w14:paraId="3C660FEC" w14:textId="77777777" w:rsidR="007B2E4D" w:rsidRDefault="007B2E4D" w:rsidP="007B2E4D">
      <w:pPr>
        <w:pStyle w:val="1-"/>
      </w:pPr>
      <w:r>
        <w:t>Тип приказа (наименование бланка);</w:t>
      </w:r>
    </w:p>
    <w:p w14:paraId="327DAEB2" w14:textId="77777777" w:rsidR="007B2E4D" w:rsidRDefault="007B2E4D" w:rsidP="007B2E4D">
      <w:pPr>
        <w:pStyle w:val="1-"/>
      </w:pPr>
      <w:r>
        <w:t>Групповой (наличие/отсутствие в бланке флага «Групповой»);</w:t>
      </w:r>
    </w:p>
    <w:p w14:paraId="1AA3B3F7" w14:textId="77777777" w:rsidR="007B2E4D" w:rsidRDefault="007B2E4D" w:rsidP="007B2E4D">
      <w:pPr>
        <w:pStyle w:val="1-"/>
      </w:pPr>
      <w:r>
        <w:t>Номер (номер приказа);</w:t>
      </w:r>
    </w:p>
    <w:p w14:paraId="153BC148" w14:textId="77777777" w:rsidR="007B2E4D" w:rsidRDefault="007B2E4D" w:rsidP="007B2E4D">
      <w:pPr>
        <w:pStyle w:val="1-"/>
      </w:pPr>
      <w:r>
        <w:t>Дата (дата приказа);</w:t>
      </w:r>
    </w:p>
    <w:p w14:paraId="3072A3A0" w14:textId="77777777" w:rsidR="007B2E4D" w:rsidRDefault="007B2E4D" w:rsidP="007B2E4D">
      <w:pPr>
        <w:pStyle w:val="1-"/>
      </w:pPr>
      <w:r>
        <w:t>Организация (наименование предприятия);</w:t>
      </w:r>
    </w:p>
    <w:p w14:paraId="38FBFB01" w14:textId="77777777" w:rsidR="007B2E4D" w:rsidRDefault="007B2E4D" w:rsidP="007B2E4D">
      <w:pPr>
        <w:pStyle w:val="1-"/>
      </w:pPr>
      <w:r>
        <w:t>Сотрудник (ФИО сотрудника).</w:t>
      </w:r>
    </w:p>
    <w:p w14:paraId="35D932F3" w14:textId="77777777" w:rsidR="007B2E4D" w:rsidRDefault="007B2E4D" w:rsidP="007B2E4D">
      <w:pPr>
        <w:pStyle w:val="a5"/>
      </w:pPr>
      <w:r>
        <w:t>Для редактирования произвольного количества полей одной записи картотеки применяется бланк-редактор.</w:t>
      </w:r>
    </w:p>
    <w:p w14:paraId="68846918" w14:textId="77777777" w:rsidR="007B2E4D" w:rsidRDefault="007B2E4D" w:rsidP="007B2E4D">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3AC0AF3C" w14:textId="77777777" w:rsidR="007B2E4D" w:rsidRDefault="007B2E4D" w:rsidP="007B2E4D">
      <w:pPr>
        <w:pStyle w:val="a5"/>
      </w:pPr>
      <w:r>
        <w:t>Бланк-редактор Записка-расчет при увольнении работника содержит следующие вкладки и поля:</w:t>
      </w:r>
    </w:p>
    <w:p w14:paraId="0D0F71C2" w14:textId="77777777" w:rsidR="007B2E4D" w:rsidRDefault="007B2E4D" w:rsidP="007B2E4D">
      <w:pPr>
        <w:pStyle w:val="1-"/>
      </w:pPr>
      <w:r>
        <w:t>Тип документа. Автоматически производится выбор типа приказа «</w:t>
      </w:r>
      <w:r w:rsidRPr="008D25A8">
        <w:rPr>
          <w:rFonts w:eastAsia="Times New Roman" w:cs="Times New Roman"/>
          <w:color w:val="000000"/>
          <w:szCs w:val="20"/>
          <w:lang w:eastAsia="ru-RU"/>
        </w:rPr>
        <w:t>Записка-расчет при прекращении (расторжении) трудового договора с работником (увольнении)</w:t>
      </w:r>
      <w:r>
        <w:rPr>
          <w:rFonts w:eastAsia="Times New Roman" w:cs="Times New Roman"/>
          <w:color w:val="000000"/>
          <w:szCs w:val="20"/>
          <w:lang w:eastAsia="ru-RU"/>
        </w:rPr>
        <w:t xml:space="preserve"> </w:t>
      </w:r>
      <w:r w:rsidRPr="008D25A8">
        <w:rPr>
          <w:rFonts w:eastAsia="Times New Roman" w:cs="Times New Roman"/>
          <w:color w:val="000000"/>
          <w:szCs w:val="20"/>
          <w:lang w:eastAsia="ru-RU"/>
        </w:rPr>
        <w:t>(форма N Т-61)</w:t>
      </w:r>
      <w:r>
        <w:t>»;</w:t>
      </w:r>
    </w:p>
    <w:p w14:paraId="248BD49A" w14:textId="77777777" w:rsidR="007B2E4D" w:rsidRDefault="007B2E4D" w:rsidP="007B2E4D">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2367E978" w14:textId="77777777" w:rsidR="007B2E4D" w:rsidRDefault="007B2E4D" w:rsidP="007B2E4D">
      <w:pPr>
        <w:pStyle w:val="1-"/>
      </w:pPr>
      <w:r>
        <w:t>Описание. Автоматически проставляется номер и дата документа. Необходимо допустить возможность ввода пользователем дополнительной информации в данном поле;</w:t>
      </w:r>
    </w:p>
    <w:p w14:paraId="64746C0B" w14:textId="77777777" w:rsidR="007B2E4D" w:rsidRDefault="007B2E4D" w:rsidP="007B2E4D">
      <w:pPr>
        <w:pStyle w:val="1-"/>
      </w:pPr>
      <w:r>
        <w:t>Номер документа. Присваивается номер документа.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6161DED3" w14:textId="77777777" w:rsidR="007B2E4D" w:rsidRDefault="007B2E4D" w:rsidP="007B2E4D">
      <w:pPr>
        <w:pStyle w:val="1-"/>
      </w:pPr>
      <w:r>
        <w:t>Дата. По умолчанию устанавливается текущая дата. Дату можно редактировать с помощью календаря или вручную;</w:t>
      </w:r>
    </w:p>
    <w:p w14:paraId="02AE3606" w14:textId="77777777" w:rsidR="007B2E4D" w:rsidRDefault="007B2E4D" w:rsidP="007B2E4D">
      <w:pPr>
        <w:pStyle w:val="1-"/>
        <w:numPr>
          <w:ilvl w:val="0"/>
          <w:numId w:val="0"/>
        </w:numPr>
      </w:pPr>
      <w:r w:rsidRPr="005A2134">
        <w:rPr>
          <w:i/>
        </w:rPr>
        <w:t xml:space="preserve">Вкладка </w:t>
      </w:r>
      <w:r>
        <w:rPr>
          <w:i/>
        </w:rPr>
        <w:t>Записка-расчет</w:t>
      </w:r>
      <w:r>
        <w:t xml:space="preserve"> включает табличную часть, состоящую из следующих полей:</w:t>
      </w:r>
    </w:p>
    <w:p w14:paraId="705B30D6" w14:textId="77777777" w:rsidR="007B2E4D" w:rsidRDefault="007B2E4D" w:rsidP="007B2E4D">
      <w:pPr>
        <w:pStyle w:val="1-"/>
      </w:pPr>
      <w:r>
        <w:lastRenderedPageBreak/>
        <w:t>№ п/п – порядковый номер строки;</w:t>
      </w:r>
    </w:p>
    <w:p w14:paraId="756D6579" w14:textId="77777777" w:rsidR="007B2E4D" w:rsidRDefault="007B2E4D" w:rsidP="007B2E4D">
      <w:pPr>
        <w:pStyle w:val="1-"/>
      </w:pPr>
      <w:r>
        <w:t>Сотрудник – ФИО сотрудника. Выбор из справочника Сотрудники;</w:t>
      </w:r>
    </w:p>
    <w:p w14:paraId="00DABABD" w14:textId="77777777" w:rsidR="007B2E4D" w:rsidRDefault="007B2E4D" w:rsidP="007B2E4D">
      <w:pPr>
        <w:pStyle w:val="1-"/>
      </w:pPr>
      <w:r>
        <w:t>Табельный номер -</w:t>
      </w:r>
      <w:r w:rsidRPr="006C3A27">
        <w:t xml:space="preserve"> </w:t>
      </w:r>
      <w:r>
        <w:t>указывается табельный номер сотрудника. Поле не доступно для редактирования;</w:t>
      </w:r>
    </w:p>
    <w:p w14:paraId="623A87CD" w14:textId="77777777" w:rsidR="007B2E4D" w:rsidRDefault="007B2E4D" w:rsidP="007B2E4D">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7A78A494" w14:textId="77777777" w:rsidR="007B2E4D" w:rsidRDefault="007B2E4D" w:rsidP="007B2E4D">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014EB6A8" w14:textId="77777777" w:rsidR="005570A2" w:rsidRDefault="005570A2" w:rsidP="007B2E4D">
      <w:pPr>
        <w:pStyle w:val="1-"/>
      </w:pPr>
      <w:r>
        <w:t>Трудовой договор – указывается номер и дата трудового договора сотрудника. Данные проставляются автоматически;</w:t>
      </w:r>
    </w:p>
    <w:p w14:paraId="43C20C4B" w14:textId="77777777" w:rsidR="007B2E4D" w:rsidRDefault="007B2E4D" w:rsidP="007B2E4D">
      <w:pPr>
        <w:pStyle w:val="1-"/>
      </w:pPr>
      <w:r>
        <w:t xml:space="preserve">Приказ </w:t>
      </w:r>
      <w:r w:rsidR="005570A2">
        <w:t>об увольнении работника</w:t>
      </w:r>
      <w:r>
        <w:t xml:space="preserve"> – указывается номер и дата приказа </w:t>
      </w:r>
      <w:r w:rsidR="005570A2">
        <w:t>об увольнении сотрудника</w:t>
      </w:r>
      <w:r>
        <w:t xml:space="preserve">. Возможность выбора из проведенных Приказов </w:t>
      </w:r>
      <w:r w:rsidR="005570A2">
        <w:t>об увольнении работников</w:t>
      </w:r>
      <w:r>
        <w:t xml:space="preserve"> (отбор по значению Предприятие, ФИО сотрудника);</w:t>
      </w:r>
    </w:p>
    <w:p w14:paraId="065E7B1C" w14:textId="77777777" w:rsidR="005570A2" w:rsidRDefault="005570A2" w:rsidP="007B2E4D">
      <w:pPr>
        <w:pStyle w:val="1-"/>
      </w:pPr>
      <w:r>
        <w:t>Дата увольнения – указывается дата увольнения сотрудника. Данные проставляются автоматически (в соответствии с приказом об увольнении);</w:t>
      </w:r>
    </w:p>
    <w:p w14:paraId="71A5824A" w14:textId="77777777" w:rsidR="007B2E4D" w:rsidRDefault="007B2E4D" w:rsidP="007B2E4D">
      <w:pPr>
        <w:pStyle w:val="1-"/>
      </w:pPr>
      <w:r>
        <w:t xml:space="preserve">Основание – </w:t>
      </w:r>
      <w:r w:rsidR="005570A2">
        <w:t>указывается основание прекращения (расторжения) трудового договора (увольнения)</w:t>
      </w:r>
      <w:r>
        <w:t>.</w:t>
      </w:r>
      <w:r w:rsidR="005570A2">
        <w:t xml:space="preserve"> Данные проставляются автоматически (в соответствии с приказом об увольнении).</w:t>
      </w:r>
    </w:p>
    <w:p w14:paraId="758435A9" w14:textId="77777777" w:rsidR="007B2E4D" w:rsidRDefault="007B2E4D" w:rsidP="007B2E4D">
      <w:pPr>
        <w:pStyle w:val="a5"/>
      </w:pPr>
      <w:r>
        <w:t>Также на вкладке Записка-расчет необходимо наличие следующих полей:</w:t>
      </w:r>
    </w:p>
    <w:p w14:paraId="6C0B7A12" w14:textId="77777777" w:rsidR="007B2E4D" w:rsidRDefault="007B2E4D" w:rsidP="007B2E4D">
      <w:pPr>
        <w:pStyle w:val="1-"/>
      </w:pPr>
      <w:r>
        <w:t>Бухгалтер - должность, расшифровка подписи. Автоматически проставляется наименование должности и ФИО бухгалтера организации, указанного в блоке Руководство карточки предприятия;</w:t>
      </w:r>
    </w:p>
    <w:p w14:paraId="0F56F11D" w14:textId="77777777" w:rsidR="007B2E4D" w:rsidRPr="00BE67FC" w:rsidRDefault="007B2E4D" w:rsidP="007B2E4D">
      <w:pPr>
        <w:pStyle w:val="1-"/>
      </w:pPr>
      <w:r>
        <w:t xml:space="preserve">Работник кадровой службы – должность, расшифровка подписи. Выбор из справочника </w:t>
      </w:r>
      <w:r w:rsidRPr="00BE67FC">
        <w:t>Сотрудники.</w:t>
      </w:r>
    </w:p>
    <w:p w14:paraId="156CA0A8" w14:textId="77777777" w:rsidR="007B2E4D" w:rsidRDefault="007B2E4D" w:rsidP="007B2E4D">
      <w:pPr>
        <w:pStyle w:val="a5"/>
      </w:pPr>
      <w:r w:rsidRPr="00BE67FC">
        <w:rPr>
          <w:i/>
        </w:rPr>
        <w:t xml:space="preserve">Вкладка Печатная форма </w:t>
      </w:r>
      <w:r w:rsidRPr="00BE67FC">
        <w:t xml:space="preserve">содержит возможность формирования печатной формы Записки-расчет </w:t>
      </w:r>
      <w:r w:rsidR="00BE67FC" w:rsidRPr="00BE67FC">
        <w:t>при увольнении работника</w:t>
      </w:r>
      <w:r w:rsidRPr="00BE67FC">
        <w:t>. Печатная форма должна соответствовать форме «</w:t>
      </w:r>
      <w:r w:rsidR="00BE67FC" w:rsidRPr="00BE67FC">
        <w:rPr>
          <w:rFonts w:eastAsia="Times New Roman" w:cs="Times New Roman"/>
          <w:color w:val="000000"/>
          <w:szCs w:val="20"/>
          <w:lang w:eastAsia="ru-RU"/>
        </w:rPr>
        <w:t>Записка-расчет при прекращении (расторжении) трудового договора с работником (увольнении) (форма N Т-61)</w:t>
      </w:r>
      <w:r w:rsidRPr="00BE67FC">
        <w:t>».  Форма добавлены в формуляры (раздел 8). Заполнение формы</w:t>
      </w:r>
      <w:r>
        <w:t xml:space="preserve"> производится в соответствии с данными, введенными в бланке-редакторе.</w:t>
      </w:r>
    </w:p>
    <w:p w14:paraId="035C0C93" w14:textId="77777777" w:rsidR="00BE67FC" w:rsidRDefault="00BE67FC" w:rsidP="007B2E4D">
      <w:pPr>
        <w:pStyle w:val="a5"/>
      </w:pPr>
      <w:r>
        <w:t xml:space="preserve">Поля «Использованы авансом/не использованы дней отпуска за период работы» заполняются в соответствии с данными, </w:t>
      </w:r>
      <w:r w:rsidR="00DD2E60">
        <w:t xml:space="preserve">указанными в связанном </w:t>
      </w:r>
      <w:r w:rsidR="00DD2E60">
        <w:rPr>
          <w:rFonts w:eastAsia="Times New Roman" w:cs="Times New Roman"/>
          <w:color w:val="000000"/>
          <w:szCs w:val="20"/>
          <w:lang w:eastAsia="ru-RU"/>
        </w:rPr>
        <w:t>документе «Расчет среднего заработка (отпуск, компенсация отпуска)».</w:t>
      </w:r>
    </w:p>
    <w:p w14:paraId="7D5B1813" w14:textId="77777777" w:rsidR="007B2E4D" w:rsidRPr="00A27703" w:rsidRDefault="007B2E4D" w:rsidP="007B2E4D">
      <w:pPr>
        <w:pStyle w:val="a5"/>
        <w:rPr>
          <w:color w:val="000000"/>
          <w:szCs w:val="20"/>
        </w:rPr>
      </w:pPr>
      <w:r>
        <w:t>Обратная сторона формы Т-6</w:t>
      </w:r>
      <w:r w:rsidR="00BE67FC">
        <w:t>1</w:t>
      </w:r>
      <w:r>
        <w:t xml:space="preserve"> заполняется в соответствии с данными, указанными в связанном </w:t>
      </w:r>
      <w:r>
        <w:rPr>
          <w:rFonts w:eastAsia="Times New Roman" w:cs="Times New Roman"/>
          <w:color w:val="000000"/>
          <w:szCs w:val="20"/>
          <w:lang w:eastAsia="ru-RU"/>
        </w:rPr>
        <w:t>документе «Расчет среднего заработка (отпуск, компенсация отпуска)»</w:t>
      </w:r>
      <w:r w:rsidR="004442FF">
        <w:rPr>
          <w:rFonts w:eastAsia="Times New Roman" w:cs="Times New Roman"/>
          <w:color w:val="000000"/>
          <w:szCs w:val="20"/>
          <w:lang w:eastAsia="ru-RU"/>
        </w:rPr>
        <w:t xml:space="preserve"> (правила заполнения и расчета документа «Расчет среднего заработка (отпуск, компенсация отпуска)» будут описаны в последующем ТТ)</w:t>
      </w:r>
      <w:r>
        <w:rPr>
          <w:rFonts w:eastAsia="Times New Roman" w:cs="Times New Roman"/>
          <w:color w:val="000000"/>
          <w:szCs w:val="20"/>
          <w:lang w:eastAsia="ru-RU"/>
        </w:rPr>
        <w:t>.</w:t>
      </w:r>
    </w:p>
    <w:p w14:paraId="2AB78558" w14:textId="77777777" w:rsidR="007B2E4D" w:rsidRDefault="007B2E4D" w:rsidP="007B2E4D">
      <w:pPr>
        <w:shd w:val="clear" w:color="auto" w:fill="FFFFFF"/>
      </w:pPr>
      <w:r>
        <w:t xml:space="preserve">При формировании Записки-расчет </w:t>
      </w:r>
      <w:r w:rsidR="00DD2E60">
        <w:t>при увольнении работника</w:t>
      </w:r>
      <w:r>
        <w:t xml:space="preserve"> посредством Приказа </w:t>
      </w:r>
      <w:r w:rsidR="00DD2E60">
        <w:t>об увольнении работника</w:t>
      </w:r>
      <w:r>
        <w:t xml:space="preserve"> заполнение полей производится автоматически, на основании данных, указанных в приказе.</w:t>
      </w:r>
    </w:p>
    <w:p w14:paraId="5D833EEF" w14:textId="77777777" w:rsidR="007B2E4D" w:rsidRDefault="007B2E4D" w:rsidP="007B2E4D">
      <w:pPr>
        <w:shd w:val="clear" w:color="auto" w:fill="FFFFFF"/>
      </w:pPr>
      <w:r>
        <w:t xml:space="preserve">Необходимо предусмотреть возможность просмотра печатной формы документов, связанных с данной Запиской-расчетом </w:t>
      </w:r>
      <w:r w:rsidR="00DD2E60">
        <w:t>при увольнении работника</w:t>
      </w:r>
      <w:r>
        <w:t xml:space="preserve">: Приказа </w:t>
      </w:r>
      <w:r w:rsidR="00DD2E60">
        <w:t>об увольнении работника</w:t>
      </w:r>
      <w:r>
        <w:t xml:space="preserve">, </w:t>
      </w:r>
      <w:r>
        <w:rPr>
          <w:rFonts w:eastAsia="Times New Roman" w:cs="Times New Roman"/>
          <w:color w:val="000000"/>
          <w:szCs w:val="20"/>
          <w:lang w:eastAsia="ru-RU"/>
        </w:rPr>
        <w:t>Расчета среднего заработка (отпуск, компенсация отпуска)</w:t>
      </w:r>
      <w:r>
        <w:t xml:space="preserve">. Также необходимо предусмотреть возможность перехода на бланк-редактор Приказа </w:t>
      </w:r>
      <w:r w:rsidR="00DD2E60">
        <w:t>об увольнении работника</w:t>
      </w:r>
      <w:r>
        <w:t xml:space="preserve">, </w:t>
      </w:r>
      <w:r>
        <w:rPr>
          <w:rFonts w:eastAsia="Times New Roman" w:cs="Times New Roman"/>
          <w:color w:val="000000"/>
          <w:szCs w:val="20"/>
          <w:lang w:eastAsia="ru-RU"/>
        </w:rPr>
        <w:t>Расчет среднего заработка (отпуск, компенсация отпуска)</w:t>
      </w:r>
      <w:r>
        <w:t>.</w:t>
      </w:r>
    </w:p>
    <w:p w14:paraId="0F1238FC" w14:textId="77777777" w:rsidR="00955964" w:rsidRDefault="00955964" w:rsidP="002633E9">
      <w:pPr>
        <w:pStyle w:val="a5"/>
      </w:pPr>
    </w:p>
    <w:p w14:paraId="4920CD13" w14:textId="77777777" w:rsidR="002633E9" w:rsidRDefault="002633E9" w:rsidP="00CA78AF">
      <w:pPr>
        <w:pStyle w:val="a5"/>
      </w:pPr>
    </w:p>
    <w:p w14:paraId="0A682E38" w14:textId="77777777" w:rsidR="002633E9" w:rsidRDefault="002633E9" w:rsidP="002633E9">
      <w:pPr>
        <w:pStyle w:val="2-0"/>
      </w:pPr>
      <w:bookmarkStart w:id="110" w:name="_Toc55310220"/>
      <w:r>
        <w:t>Кадровые документы сотрудников.</w:t>
      </w:r>
      <w:bookmarkEnd w:id="110"/>
    </w:p>
    <w:p w14:paraId="59C1C56D" w14:textId="77777777" w:rsidR="002633E9" w:rsidRDefault="002633E9" w:rsidP="00CA78AF">
      <w:pPr>
        <w:pStyle w:val="a5"/>
      </w:pPr>
    </w:p>
    <w:p w14:paraId="79BFD171" w14:textId="77777777" w:rsidR="00DD2E60" w:rsidRDefault="00DD2E60" w:rsidP="00DD2E60">
      <w:pPr>
        <w:pStyle w:val="a5"/>
      </w:pPr>
      <w:r>
        <w:lastRenderedPageBreak/>
        <w:t>Блок Кадровые документы включает в себя следующие картотеки:</w:t>
      </w:r>
    </w:p>
    <w:p w14:paraId="4ED2DD00" w14:textId="77777777" w:rsidR="00DD2E60" w:rsidRDefault="00DD2E60" w:rsidP="00DD2E60">
      <w:pPr>
        <w:pStyle w:val="a5"/>
      </w:pPr>
      <w:r>
        <w:t>- Личная карточка сотрудника</w:t>
      </w:r>
    </w:p>
    <w:p w14:paraId="0A753A12" w14:textId="77777777" w:rsidR="00DD2E60" w:rsidRDefault="00DD2E60" w:rsidP="00DD2E60">
      <w:pPr>
        <w:pStyle w:val="a5"/>
      </w:pPr>
      <w:r>
        <w:t>- Трудовые договора</w:t>
      </w:r>
    </w:p>
    <w:p w14:paraId="4E417BB0" w14:textId="77777777" w:rsidR="00DD2E60" w:rsidRDefault="00DD2E60" w:rsidP="00DD2E60">
      <w:pPr>
        <w:pStyle w:val="a5"/>
      </w:pPr>
      <w:r>
        <w:t>- Лицевой счет Т-54</w:t>
      </w:r>
    </w:p>
    <w:p w14:paraId="4132DCCA" w14:textId="77777777" w:rsidR="002633E9" w:rsidRDefault="002633E9" w:rsidP="00CA78AF">
      <w:pPr>
        <w:pStyle w:val="a5"/>
      </w:pPr>
    </w:p>
    <w:p w14:paraId="574D00A8" w14:textId="77777777" w:rsidR="00DD2E60" w:rsidRDefault="00DD2E60" w:rsidP="00DD2E60">
      <w:pPr>
        <w:pStyle w:val="3-0"/>
      </w:pPr>
      <w:r>
        <w:t xml:space="preserve"> </w:t>
      </w:r>
      <w:bookmarkStart w:id="111" w:name="_Toc55310221"/>
      <w:r>
        <w:t>Личная карточка сотрудника.</w:t>
      </w:r>
      <w:bookmarkEnd w:id="111"/>
      <w:r>
        <w:t xml:space="preserve"> </w:t>
      </w:r>
    </w:p>
    <w:p w14:paraId="401F0D9D" w14:textId="77777777" w:rsidR="00DD2E60" w:rsidRDefault="00DD2E60" w:rsidP="00CA78AF">
      <w:pPr>
        <w:pStyle w:val="a5"/>
      </w:pPr>
    </w:p>
    <w:p w14:paraId="025A1F0C" w14:textId="77777777" w:rsidR="00DD2E60" w:rsidRPr="00584323" w:rsidRDefault="00DD2E60" w:rsidP="00CA78AF">
      <w:pPr>
        <w:pStyle w:val="a5"/>
        <w:rPr>
          <w:szCs w:val="20"/>
        </w:rPr>
      </w:pPr>
      <w:r>
        <w:t xml:space="preserve">Личные карточки сотрудника – это необходимая база для создания картотеки всех сотрудников </w:t>
      </w:r>
      <w:r w:rsidR="00584323">
        <w:t>предприятия</w:t>
      </w:r>
      <w:r>
        <w:t xml:space="preserve">. </w:t>
      </w:r>
      <w:r w:rsidR="00584323" w:rsidRPr="00584323">
        <w:rPr>
          <w:rFonts w:cs="Arial"/>
          <w:color w:val="000000"/>
          <w:szCs w:val="20"/>
          <w:shd w:val="clear" w:color="auto" w:fill="FFFFFF"/>
        </w:rPr>
        <w:t>Документом первичного учета сведений о действующем и уволенном персонале предприятия является личная карточка работника по форме Т-2, которая представляет собой документ, состоящий из одиннадцати разделов, из которых заполнение первого, второго</w:t>
      </w:r>
      <w:r w:rsidR="00EA4B3A">
        <w:rPr>
          <w:rFonts w:cs="Arial"/>
          <w:color w:val="000000"/>
          <w:szCs w:val="20"/>
          <w:shd w:val="clear" w:color="auto" w:fill="FFFFFF"/>
        </w:rPr>
        <w:t xml:space="preserve"> и</w:t>
      </w:r>
      <w:r w:rsidR="00584323" w:rsidRPr="00584323">
        <w:rPr>
          <w:rFonts w:cs="Arial"/>
          <w:color w:val="000000"/>
          <w:szCs w:val="20"/>
          <w:shd w:val="clear" w:color="auto" w:fill="FFFFFF"/>
        </w:rPr>
        <w:t xml:space="preserve"> третьего происходит при приеме на работу. Остальные разделы заполняются в процессе трудовой деятельности работника на основании представленных при трудоустройстве и составленных в процессе работы сотрудника документов</w:t>
      </w:r>
      <w:r w:rsidR="00584323">
        <w:rPr>
          <w:rFonts w:cs="Arial"/>
          <w:color w:val="000000"/>
          <w:szCs w:val="20"/>
          <w:shd w:val="clear" w:color="auto" w:fill="FFFFFF"/>
        </w:rPr>
        <w:t>.</w:t>
      </w:r>
    </w:p>
    <w:p w14:paraId="5665CF1F" w14:textId="77777777" w:rsidR="00F12630" w:rsidRDefault="00F12630" w:rsidP="00F12630">
      <w:pPr>
        <w:pStyle w:val="a5"/>
      </w:pPr>
      <w:r>
        <w:rPr>
          <w:szCs w:val="20"/>
        </w:rPr>
        <w:t xml:space="preserve">Картотека Личные карточки сотрудников предназначена для хранения информации о сформированных Личных карточках сотрудников предприятия.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1AC7C836" w14:textId="77777777" w:rsidR="00F12630" w:rsidRDefault="00F12630" w:rsidP="00F12630">
      <w:pPr>
        <w:pStyle w:val="1-"/>
      </w:pPr>
      <w:r>
        <w:t>Заблокирован (наличие/отсутствие в бланке флага «Замок»);</w:t>
      </w:r>
    </w:p>
    <w:p w14:paraId="7D5871F7" w14:textId="77777777" w:rsidR="00F12630" w:rsidRDefault="00F12630" w:rsidP="00F12630">
      <w:pPr>
        <w:pStyle w:val="1-"/>
      </w:pPr>
      <w:r>
        <w:t>Учитывать (наличие/отсутствие в бланке флага «Учитывать»);</w:t>
      </w:r>
    </w:p>
    <w:p w14:paraId="45191355" w14:textId="77777777" w:rsidR="00F12630" w:rsidRDefault="00F12630" w:rsidP="00F12630">
      <w:pPr>
        <w:pStyle w:val="1-"/>
      </w:pPr>
      <w:r>
        <w:t>Тип приказа (наименование бланка);</w:t>
      </w:r>
    </w:p>
    <w:p w14:paraId="6E076E6E" w14:textId="77777777" w:rsidR="00F12630" w:rsidRDefault="00F12630" w:rsidP="00F12630">
      <w:pPr>
        <w:pStyle w:val="1-"/>
      </w:pPr>
      <w:r>
        <w:t xml:space="preserve">Номер (номер </w:t>
      </w:r>
      <w:r w:rsidR="00420937">
        <w:t>документа</w:t>
      </w:r>
      <w:r>
        <w:t>);</w:t>
      </w:r>
    </w:p>
    <w:p w14:paraId="2E2467E6" w14:textId="77777777" w:rsidR="00F12630" w:rsidRDefault="00F12630" w:rsidP="00F12630">
      <w:pPr>
        <w:pStyle w:val="1-"/>
      </w:pPr>
      <w:r>
        <w:t xml:space="preserve">Дата (дата </w:t>
      </w:r>
      <w:r w:rsidR="00420937">
        <w:t>документа</w:t>
      </w:r>
      <w:r>
        <w:t>);</w:t>
      </w:r>
    </w:p>
    <w:p w14:paraId="45B2B8CC" w14:textId="77777777" w:rsidR="00F12630" w:rsidRDefault="00F12630" w:rsidP="00F12630">
      <w:pPr>
        <w:pStyle w:val="1-"/>
      </w:pPr>
      <w:r>
        <w:t>Организация (наименование предприятия);</w:t>
      </w:r>
    </w:p>
    <w:p w14:paraId="74684691" w14:textId="77777777" w:rsidR="00F12630" w:rsidRDefault="00F12630" w:rsidP="00F12630">
      <w:pPr>
        <w:pStyle w:val="1-"/>
      </w:pPr>
      <w:r>
        <w:t>Сотрудник (ФИО сотрудника);</w:t>
      </w:r>
    </w:p>
    <w:p w14:paraId="5F682E6C" w14:textId="77777777" w:rsidR="00F12630" w:rsidRDefault="00F12630" w:rsidP="00F12630">
      <w:pPr>
        <w:pStyle w:val="1-"/>
      </w:pPr>
      <w:r>
        <w:t>Описание (описание документа).</w:t>
      </w:r>
    </w:p>
    <w:p w14:paraId="3AC9C7EA" w14:textId="77777777" w:rsidR="00F12630" w:rsidRDefault="00F12630" w:rsidP="00F12630">
      <w:pPr>
        <w:pStyle w:val="a5"/>
      </w:pPr>
      <w:r>
        <w:t>Для редактирования произвольного количества полей одной записи картотеки применяется бланк-редактор.</w:t>
      </w:r>
    </w:p>
    <w:p w14:paraId="6A073E50" w14:textId="77777777" w:rsidR="00F12630" w:rsidRDefault="00F12630" w:rsidP="00F12630">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32EE68E4" w14:textId="77777777" w:rsidR="00F12630" w:rsidRDefault="00F12630" w:rsidP="00F12630">
      <w:pPr>
        <w:pStyle w:val="a5"/>
      </w:pPr>
      <w:r>
        <w:t>Бланк-редактор Личная карточка содержит следующие вкладки и поля:</w:t>
      </w:r>
    </w:p>
    <w:p w14:paraId="7F3AC6E5" w14:textId="77777777" w:rsidR="00F12630" w:rsidRDefault="00F12630" w:rsidP="00420937">
      <w:pPr>
        <w:pStyle w:val="1-"/>
      </w:pPr>
      <w:r>
        <w:t>Тип документа. Автоматически производится выбор типа приказа «</w:t>
      </w:r>
      <w:r w:rsidR="00420937">
        <w:t>Личная карточка работника (Унифицированная форма N Т-2) (КНД 0301002)</w:t>
      </w:r>
      <w:r>
        <w:t>»</w:t>
      </w:r>
      <w:r w:rsidR="00420937">
        <w:t>. Необходимо предусмотреть возможность выбора из справочника Типы приказов (Личная карточка государственного (муниципального) служащего (Унифицированная форма N Т-2ГС(МС)) (ОКУД 0301016))</w:t>
      </w:r>
      <w:r>
        <w:t>;</w:t>
      </w:r>
    </w:p>
    <w:p w14:paraId="0CED37C1" w14:textId="77777777" w:rsidR="00F12630" w:rsidRDefault="00F12630" w:rsidP="00F12630">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0380A4A2" w14:textId="77777777" w:rsidR="00F12630" w:rsidRDefault="00F12630" w:rsidP="00F12630">
      <w:pPr>
        <w:pStyle w:val="1-"/>
      </w:pPr>
      <w:r>
        <w:t>Описание. Автоматически проставляется номер и дата документа. Необходимо допустить возможность ввода пользователем дополнительной информации в данном поле;</w:t>
      </w:r>
    </w:p>
    <w:p w14:paraId="79389332" w14:textId="77777777" w:rsidR="00F12630" w:rsidRDefault="00F12630" w:rsidP="00F12630">
      <w:pPr>
        <w:pStyle w:val="1-"/>
      </w:pPr>
      <w:r>
        <w:t>Номер документа. Присваивается номер документа.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0A73D5C9" w14:textId="77777777" w:rsidR="00F12630" w:rsidRDefault="00F12630" w:rsidP="00F12630">
      <w:pPr>
        <w:pStyle w:val="1-"/>
      </w:pPr>
      <w:r>
        <w:lastRenderedPageBreak/>
        <w:t>Дата. По умолчанию устанавливается текущая дата. Дату можно редактировать с помощью календаря или вручную;</w:t>
      </w:r>
    </w:p>
    <w:p w14:paraId="18DD33CC" w14:textId="77777777" w:rsidR="00F12630" w:rsidRDefault="00F12630" w:rsidP="00F12630">
      <w:pPr>
        <w:pStyle w:val="1-"/>
        <w:numPr>
          <w:ilvl w:val="0"/>
          <w:numId w:val="0"/>
        </w:numPr>
      </w:pPr>
      <w:r w:rsidRPr="005A2134">
        <w:rPr>
          <w:i/>
        </w:rPr>
        <w:t xml:space="preserve">Вкладка </w:t>
      </w:r>
      <w:r w:rsidR="00420937">
        <w:rPr>
          <w:i/>
        </w:rPr>
        <w:t>Личная карточка</w:t>
      </w:r>
      <w:r>
        <w:t xml:space="preserve"> включает следующи</w:t>
      </w:r>
      <w:r w:rsidR="00420937">
        <w:t>е поля</w:t>
      </w:r>
      <w:r>
        <w:t>:</w:t>
      </w:r>
    </w:p>
    <w:p w14:paraId="7918E04A" w14:textId="77777777" w:rsidR="00F12630" w:rsidRDefault="00420937" w:rsidP="00F12630">
      <w:pPr>
        <w:pStyle w:val="1-"/>
      </w:pPr>
      <w:r>
        <w:t>Работник кадровой службы – указывается ФИО сотрудника кадровой службы, оформляющего личную карточку сотрудника. Выбор из справочника Сотрудники</w:t>
      </w:r>
      <w:r w:rsidR="00F12630">
        <w:t>;</w:t>
      </w:r>
    </w:p>
    <w:p w14:paraId="4A616627" w14:textId="77777777" w:rsidR="00420937" w:rsidRDefault="00420937" w:rsidP="00F12630">
      <w:pPr>
        <w:pStyle w:val="1-"/>
      </w:pPr>
      <w:r>
        <w:t>Должность – указывается должность сотрудника кадровой службы, оформляющего личную карточку сотрудника. Заполняется автоматически;</w:t>
      </w:r>
    </w:p>
    <w:p w14:paraId="1598B5F8" w14:textId="77777777" w:rsidR="00F12630" w:rsidRDefault="00F12630" w:rsidP="00F12630">
      <w:pPr>
        <w:pStyle w:val="1-"/>
      </w:pPr>
      <w:r>
        <w:t>Сотрудник – ФИО сотрудника. Выбор из справочника Сотрудники;</w:t>
      </w:r>
    </w:p>
    <w:p w14:paraId="1E89AFBB" w14:textId="77777777" w:rsidR="00F12630" w:rsidRDefault="00F12630" w:rsidP="00F12630">
      <w:pPr>
        <w:pStyle w:val="1-"/>
      </w:pPr>
      <w:r>
        <w:t>Табельный номер -</w:t>
      </w:r>
      <w:r w:rsidRPr="006C3A27">
        <w:t xml:space="preserve"> </w:t>
      </w:r>
      <w:r>
        <w:t>указывается табельный номер сотрудника. Поле не доступно для редактирования;</w:t>
      </w:r>
    </w:p>
    <w:p w14:paraId="23275B19" w14:textId="77777777" w:rsidR="00F12630" w:rsidRDefault="00F12630" w:rsidP="00F12630">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37DE9078" w14:textId="77777777" w:rsidR="00F12630" w:rsidRDefault="00F12630" w:rsidP="00F12630">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705922E2" w14:textId="77777777" w:rsidR="00EA4B3A" w:rsidRDefault="00EA4B3A" w:rsidP="00F12630">
      <w:pPr>
        <w:pStyle w:val="1-"/>
      </w:pPr>
      <w:r>
        <w:t>Документ/паспорт – указываются данные документа, удостоверяющего личность сотрудника. Автоматическое заполнение из карточки Физического лица, блок Персональные данные;</w:t>
      </w:r>
    </w:p>
    <w:p w14:paraId="269C2965" w14:textId="77777777" w:rsidR="00EA4B3A" w:rsidRDefault="00EA4B3A" w:rsidP="00F12630">
      <w:pPr>
        <w:pStyle w:val="1-"/>
      </w:pPr>
      <w:r>
        <w:t>Адрес регистрации – указывается адрес регистрации сотрудника. Автоматическое заполнение из карточки Физического лица, блок Контакты, Основной адрес;</w:t>
      </w:r>
    </w:p>
    <w:p w14:paraId="4FECD3BE" w14:textId="77777777" w:rsidR="00EA4B3A" w:rsidRDefault="00EA4B3A" w:rsidP="00F12630">
      <w:pPr>
        <w:pStyle w:val="1-"/>
      </w:pPr>
      <w:r>
        <w:t>Фактический адрес – указывается фактический адрес сотрудника. Автоматическое заполнение из карточки Физического лица, блок Контакты, Фактический адрес;</w:t>
      </w:r>
    </w:p>
    <w:p w14:paraId="4B8407E0" w14:textId="77777777" w:rsidR="00F12630" w:rsidRDefault="00F12630" w:rsidP="00F12630">
      <w:pPr>
        <w:pStyle w:val="1-"/>
      </w:pPr>
      <w:r>
        <w:t>Трудовой договор – указывается номер и дата трудового договора сотрудника. Данные проставляются автоматически</w:t>
      </w:r>
      <w:r w:rsidR="00EA4B3A">
        <w:t xml:space="preserve"> из карточки сотрудника</w:t>
      </w:r>
      <w:r>
        <w:t>;</w:t>
      </w:r>
    </w:p>
    <w:p w14:paraId="232EECC6" w14:textId="77777777" w:rsidR="00F12630" w:rsidRDefault="00F12630" w:rsidP="00F12630">
      <w:pPr>
        <w:pStyle w:val="1-"/>
      </w:pPr>
      <w:r>
        <w:t>Приказ об увольнении работника – указывается номер и дата приказа об увольнении сотрудника. Возможность выбора из проведенных Приказов об увольнении работников (отбор по значению Предприятие, ФИО сотрудника)</w:t>
      </w:r>
      <w:r w:rsidR="00EA4B3A">
        <w:t>. Поле не обязательно к заполнению, заполняется при наличии приказа об увольнении сотрудника</w:t>
      </w:r>
      <w:r>
        <w:t>;</w:t>
      </w:r>
    </w:p>
    <w:p w14:paraId="5A3E3DF2" w14:textId="77777777" w:rsidR="00F949BF" w:rsidRDefault="00F949BF" w:rsidP="00F949BF">
      <w:pPr>
        <w:pStyle w:val="1-"/>
        <w:numPr>
          <w:ilvl w:val="0"/>
          <w:numId w:val="0"/>
        </w:numPr>
      </w:pPr>
      <w:r>
        <w:t>При формировании Личной карточки посредством Приказа о приеме работника (либо посредством Мастера приказов) заполнение полей производится автоматически, на основании данных, указанных в приказе.</w:t>
      </w:r>
    </w:p>
    <w:p w14:paraId="20DB5AD6" w14:textId="77777777" w:rsidR="00F12630" w:rsidRDefault="00F12630" w:rsidP="00F12630">
      <w:pPr>
        <w:pStyle w:val="a5"/>
      </w:pPr>
      <w:r w:rsidRPr="00BE67FC">
        <w:rPr>
          <w:i/>
        </w:rPr>
        <w:t xml:space="preserve">Вкладка Печатная форма </w:t>
      </w:r>
      <w:r w:rsidRPr="00BE67FC">
        <w:t xml:space="preserve">содержит возможность формирования печатной формы </w:t>
      </w:r>
      <w:r w:rsidR="00F949BF">
        <w:t>Личной карточки работника</w:t>
      </w:r>
      <w:r w:rsidRPr="00BE67FC">
        <w:t>. Печатная форма должна соответствовать форме «</w:t>
      </w:r>
      <w:r w:rsidR="00F949BF">
        <w:t>Личная карточка работника (Унифицированная форма N Т-2) (КНД 0301002)</w:t>
      </w:r>
      <w:r w:rsidRPr="00BE67FC">
        <w:t>.  Форма добавлен</w:t>
      </w:r>
      <w:r w:rsidR="00F949BF">
        <w:t>а</w:t>
      </w:r>
      <w:r w:rsidRPr="00BE67FC">
        <w:t xml:space="preserve"> в формуляры (раздел 8). Заполнение формы</w:t>
      </w:r>
      <w:r>
        <w:t xml:space="preserve"> производится в соответствии с данными, введенными в бланке-редакторе.</w:t>
      </w:r>
    </w:p>
    <w:p w14:paraId="1A388921" w14:textId="77777777" w:rsidR="00DD2E60" w:rsidRDefault="00F949BF" w:rsidP="00CA78AF">
      <w:pPr>
        <w:pStyle w:val="a5"/>
      </w:pPr>
      <w:r>
        <w:t>На вкладке Печатная форма необходимо предусмотреть возможность заполнения отдельных полей документа вручную пользователем и сохранения данной информации.</w:t>
      </w:r>
    </w:p>
    <w:p w14:paraId="05F1721C" w14:textId="77777777" w:rsidR="00F949BF" w:rsidRDefault="00F949BF" w:rsidP="00CA78AF">
      <w:pPr>
        <w:pStyle w:val="a5"/>
      </w:pPr>
      <w:r>
        <w:t>Правила заполнения печатной формы Личной карточки:</w:t>
      </w:r>
    </w:p>
    <w:p w14:paraId="1AB35BB7" w14:textId="77777777" w:rsidR="00F949BF" w:rsidRDefault="00F949BF" w:rsidP="00F949BF">
      <w:pPr>
        <w:pStyle w:val="1-"/>
      </w:pPr>
      <w:r>
        <w:t xml:space="preserve">Наименование организации, </w:t>
      </w:r>
      <w:r w:rsidR="002F5371">
        <w:t>дата составления -</w:t>
      </w:r>
      <w:r>
        <w:t xml:space="preserve"> заполняется автоматически</w:t>
      </w:r>
      <w:r w:rsidR="002F5371">
        <w:t xml:space="preserve"> (из бланка-редактора)</w:t>
      </w:r>
      <w:r>
        <w:t>; ИНН, СНИЛС</w:t>
      </w:r>
      <w:r w:rsidR="002F5371">
        <w:t xml:space="preserve"> (номер страхового свидетельства пенсионного страхования)</w:t>
      </w:r>
      <w:r>
        <w:t xml:space="preserve">, пол </w:t>
      </w:r>
      <w:r w:rsidR="002F5371">
        <w:t>–</w:t>
      </w:r>
      <w:r>
        <w:t xml:space="preserve"> </w:t>
      </w:r>
      <w:r w:rsidR="002F5371">
        <w:t>заполняются автоматически из карточки Физического лица; табельный номер, характер работы, вид работы (основная, по совместительству) – заполняются автоматически из карточки Сотрудника (блок Трудоустройство); Алфавит – проставляется первая буква фамилии работника;</w:t>
      </w:r>
    </w:p>
    <w:p w14:paraId="6DD23027" w14:textId="77777777" w:rsidR="002F5371" w:rsidRPr="000525B6" w:rsidRDefault="002F5371" w:rsidP="00F949BF">
      <w:pPr>
        <w:pStyle w:val="1-"/>
        <w:rPr>
          <w:color w:val="000000" w:themeColor="text1"/>
        </w:rPr>
      </w:pPr>
      <w:r w:rsidRPr="000525B6">
        <w:rPr>
          <w:color w:val="000000" w:themeColor="text1"/>
        </w:rPr>
        <w:t xml:space="preserve">Раздел </w:t>
      </w:r>
      <w:r w:rsidRPr="000525B6">
        <w:rPr>
          <w:color w:val="000000" w:themeColor="text1"/>
          <w:lang w:val="en-US"/>
        </w:rPr>
        <w:t>I</w:t>
      </w:r>
      <w:r w:rsidRPr="000525B6">
        <w:rPr>
          <w:color w:val="000000" w:themeColor="text1"/>
        </w:rPr>
        <w:t xml:space="preserve">, Общие сведения: </w:t>
      </w:r>
      <w:r w:rsidR="000525B6" w:rsidRPr="000525B6">
        <w:rPr>
          <w:color w:val="000000" w:themeColor="text1"/>
        </w:rPr>
        <w:t>ФИО, дата рождения, место рождения, гражданство, знание иностранного языка (наименование, степень знания), образование (наименование образовательного учреждения, реквизиты документа об образовании, год окончания</w:t>
      </w:r>
      <w:r w:rsidR="00235925">
        <w:rPr>
          <w:color w:val="000000" w:themeColor="text1"/>
        </w:rPr>
        <w:t xml:space="preserve"> (указывается год, который указан в поле Дата окончания)</w:t>
      </w:r>
      <w:r w:rsidR="000525B6" w:rsidRPr="000525B6">
        <w:rPr>
          <w:color w:val="000000" w:themeColor="text1"/>
        </w:rPr>
        <w:t xml:space="preserve">, квалификация по документу об образовании, направление или специальность по документу), послевузовское профессиональное образование (наименование образовательного учреждения, реквизиты документа об образовании, год окончания, направление или специальность по документу), профессия (основная, другая), состояние в браке, состав семьи (степень родства, ФИО, год рождения), реквизиты паспорта, адрес места жительства (по паспорту, фактический), номер телефона – данные поля </w:t>
      </w:r>
      <w:r w:rsidR="000525B6">
        <w:rPr>
          <w:color w:val="000000" w:themeColor="text1"/>
        </w:rPr>
        <w:t xml:space="preserve">автоматически </w:t>
      </w:r>
      <w:r w:rsidR="000525B6" w:rsidRPr="000525B6">
        <w:rPr>
          <w:color w:val="000000" w:themeColor="text1"/>
        </w:rPr>
        <w:t>запол</w:t>
      </w:r>
      <w:r w:rsidR="000525B6" w:rsidRPr="000525B6">
        <w:rPr>
          <w:color w:val="000000" w:themeColor="text1"/>
        </w:rPr>
        <w:lastRenderedPageBreak/>
        <w:t xml:space="preserve">няются из карточки Физического лица; </w:t>
      </w:r>
      <w:r w:rsidR="000525B6">
        <w:t>Трудовой договор (номер, дата), стаж работы по состоянию на (страховой стаж на дату зачисления на данное предприятие) – данные поля автоматически заполняются из карточки Сотрудники; Дата регистрации по месту жительства – заполнение вручную пользователем;</w:t>
      </w:r>
    </w:p>
    <w:p w14:paraId="338E3C9C" w14:textId="77777777" w:rsidR="000525B6" w:rsidRDefault="000525B6" w:rsidP="00F949BF">
      <w:pPr>
        <w:pStyle w:val="1-"/>
        <w:rPr>
          <w:color w:val="000000" w:themeColor="text1"/>
        </w:rPr>
      </w:pPr>
      <w:r>
        <w:rPr>
          <w:color w:val="000000" w:themeColor="text1"/>
        </w:rPr>
        <w:t xml:space="preserve">Раздел </w:t>
      </w:r>
      <w:r>
        <w:rPr>
          <w:color w:val="000000" w:themeColor="text1"/>
          <w:lang w:val="en-US"/>
        </w:rPr>
        <w:t>II</w:t>
      </w:r>
      <w:r>
        <w:rPr>
          <w:color w:val="000000" w:themeColor="text1"/>
        </w:rPr>
        <w:t>, Сведения о воинском учете – заполняется автоматически из карточки Физические лица, блок Воинский учет;</w:t>
      </w:r>
    </w:p>
    <w:p w14:paraId="72B7EAA3" w14:textId="77777777" w:rsidR="000525B6" w:rsidRDefault="000525B6" w:rsidP="00F949BF">
      <w:pPr>
        <w:pStyle w:val="1-"/>
        <w:rPr>
          <w:color w:val="000000" w:themeColor="text1"/>
        </w:rPr>
      </w:pPr>
      <w:r>
        <w:rPr>
          <w:color w:val="000000" w:themeColor="text1"/>
        </w:rPr>
        <w:t xml:space="preserve">Раздел </w:t>
      </w:r>
      <w:r>
        <w:rPr>
          <w:color w:val="000000" w:themeColor="text1"/>
          <w:lang w:val="en-US"/>
        </w:rPr>
        <w:t>III</w:t>
      </w:r>
      <w:r>
        <w:rPr>
          <w:color w:val="000000" w:themeColor="text1"/>
        </w:rPr>
        <w:t xml:space="preserve">, Прием на работу и переводы на другую работу – данные о приеме на работу заполняются автоматически при создании Личной карточки. Необходимо предусмотреть возможность заполнения данного раздела данными о переводе сотрудника </w:t>
      </w:r>
      <w:r w:rsidR="00AD30E0">
        <w:rPr>
          <w:color w:val="000000" w:themeColor="text1"/>
        </w:rPr>
        <w:t>(кнопка Заполнить). При нажатии кнопки заполнить производится автоматическое заполнение табличной части раздела данными о переводе сотрудников (заполнение на основании Приказов о переводе работника, отбор по параметру Предприятие, ФИО сотрудника, табельный номер);</w:t>
      </w:r>
    </w:p>
    <w:p w14:paraId="14B15160" w14:textId="77777777" w:rsidR="00AD30E0" w:rsidRDefault="00AD30E0" w:rsidP="00F949BF">
      <w:pPr>
        <w:pStyle w:val="1-"/>
        <w:rPr>
          <w:color w:val="000000" w:themeColor="text1"/>
        </w:rPr>
      </w:pPr>
      <w:r>
        <w:rPr>
          <w:color w:val="000000" w:themeColor="text1"/>
        </w:rPr>
        <w:t xml:space="preserve">Раздел </w:t>
      </w:r>
      <w:r>
        <w:rPr>
          <w:color w:val="000000" w:themeColor="text1"/>
          <w:lang w:val="en-US"/>
        </w:rPr>
        <w:t>IV</w:t>
      </w:r>
      <w:r>
        <w:rPr>
          <w:color w:val="000000" w:themeColor="text1"/>
        </w:rPr>
        <w:t>, Аттестация.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718B818D" w14:textId="77777777" w:rsidR="00AD30E0" w:rsidRDefault="00AD30E0" w:rsidP="00AD30E0">
      <w:pPr>
        <w:pStyle w:val="1-"/>
        <w:rPr>
          <w:color w:val="000000" w:themeColor="text1"/>
        </w:rPr>
      </w:pPr>
      <w:r>
        <w:rPr>
          <w:color w:val="000000" w:themeColor="text1"/>
        </w:rPr>
        <w:t xml:space="preserve">Раздел </w:t>
      </w:r>
      <w:r>
        <w:rPr>
          <w:color w:val="000000" w:themeColor="text1"/>
          <w:lang w:val="en-US"/>
        </w:rPr>
        <w:t>V</w:t>
      </w:r>
      <w:r>
        <w:rPr>
          <w:color w:val="000000" w:themeColor="text1"/>
        </w:rPr>
        <w:t>, Повышение квалификации.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0FF5E879" w14:textId="77777777" w:rsidR="00AD30E0" w:rsidRDefault="00AD30E0" w:rsidP="00AD30E0">
      <w:pPr>
        <w:pStyle w:val="1-"/>
        <w:rPr>
          <w:color w:val="000000" w:themeColor="text1"/>
        </w:rPr>
      </w:pPr>
      <w:r>
        <w:rPr>
          <w:color w:val="000000" w:themeColor="text1"/>
        </w:rPr>
        <w:t xml:space="preserve">Раздел </w:t>
      </w:r>
      <w:r>
        <w:rPr>
          <w:color w:val="000000" w:themeColor="text1"/>
          <w:lang w:val="en-US"/>
        </w:rPr>
        <w:t>VI</w:t>
      </w:r>
      <w:r>
        <w:rPr>
          <w:color w:val="000000" w:themeColor="text1"/>
        </w:rPr>
        <w:t>, Профессиональная переподготовка.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67E4334F" w14:textId="77777777" w:rsidR="00AD30E0" w:rsidRDefault="00AD30E0" w:rsidP="00AD30E0">
      <w:pPr>
        <w:pStyle w:val="1-"/>
        <w:rPr>
          <w:color w:val="000000" w:themeColor="text1"/>
        </w:rPr>
      </w:pPr>
      <w:r>
        <w:rPr>
          <w:color w:val="000000" w:themeColor="text1"/>
        </w:rPr>
        <w:t xml:space="preserve">Раздел </w:t>
      </w:r>
      <w:r>
        <w:rPr>
          <w:color w:val="000000" w:themeColor="text1"/>
          <w:lang w:val="en-US"/>
        </w:rPr>
        <w:t>VII</w:t>
      </w:r>
      <w:r>
        <w:rPr>
          <w:color w:val="000000" w:themeColor="text1"/>
        </w:rPr>
        <w:t>, Награды (поощрения), почетные звания.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3891573C" w14:textId="77777777" w:rsidR="00AD30E0" w:rsidRPr="000525B6" w:rsidRDefault="00AD30E0" w:rsidP="00F949BF">
      <w:pPr>
        <w:pStyle w:val="1-"/>
        <w:rPr>
          <w:color w:val="000000" w:themeColor="text1"/>
        </w:rPr>
      </w:pPr>
      <w:r>
        <w:rPr>
          <w:color w:val="000000" w:themeColor="text1"/>
        </w:rPr>
        <w:t xml:space="preserve">Раздел </w:t>
      </w:r>
      <w:r>
        <w:rPr>
          <w:color w:val="000000" w:themeColor="text1"/>
          <w:lang w:val="en-US"/>
        </w:rPr>
        <w:t>VIII</w:t>
      </w:r>
      <w:r>
        <w:rPr>
          <w:color w:val="000000" w:themeColor="text1"/>
        </w:rPr>
        <w:t>, Отпуск. Необходимо предусмотреть возможность заполнения данного раздела данными об отпусках сотрудника (кнопка Заполнить). При нажатии кнопки заполнить производится автоматическое заполнение табличной части раздела данными об отпусках сотрудников (заполнение на основании Приказов о предоставлении отпуска работнику, Приказов об отзыве работника из отпуска, отбор по параметру Предприятие, ФИО сотрудника, табельный номер).</w:t>
      </w:r>
    </w:p>
    <w:p w14:paraId="3ACC641A" w14:textId="77777777" w:rsidR="009C0757" w:rsidRDefault="009C0757" w:rsidP="009C0757">
      <w:pPr>
        <w:pStyle w:val="1-"/>
        <w:rPr>
          <w:color w:val="000000" w:themeColor="text1"/>
        </w:rPr>
      </w:pPr>
      <w:r>
        <w:rPr>
          <w:color w:val="000000" w:themeColor="text1"/>
        </w:rPr>
        <w:t xml:space="preserve">Раздел </w:t>
      </w:r>
      <w:r>
        <w:rPr>
          <w:color w:val="000000" w:themeColor="text1"/>
          <w:lang w:val="en-US"/>
        </w:rPr>
        <w:t>IX</w:t>
      </w:r>
      <w:r>
        <w:rPr>
          <w:color w:val="000000" w:themeColor="text1"/>
        </w:rPr>
        <w:t>, Социальные льготы.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4E2901FA" w14:textId="77777777" w:rsidR="009C0757" w:rsidRDefault="009C0757" w:rsidP="009C0757">
      <w:pPr>
        <w:pStyle w:val="1-"/>
        <w:rPr>
          <w:color w:val="000000" w:themeColor="text1"/>
        </w:rPr>
      </w:pPr>
      <w:r>
        <w:rPr>
          <w:color w:val="000000" w:themeColor="text1"/>
        </w:rPr>
        <w:t xml:space="preserve">Раздел </w:t>
      </w:r>
      <w:r>
        <w:rPr>
          <w:color w:val="000000" w:themeColor="text1"/>
          <w:lang w:val="en-US"/>
        </w:rPr>
        <w:t>X</w:t>
      </w:r>
      <w:r>
        <w:rPr>
          <w:color w:val="000000" w:themeColor="text1"/>
        </w:rPr>
        <w:t>, Дополнительные сведения.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163DA712" w14:textId="77777777" w:rsidR="00F949BF" w:rsidRDefault="009C0757" w:rsidP="0095658B">
      <w:pPr>
        <w:pStyle w:val="1-"/>
      </w:pPr>
      <w:r w:rsidRPr="009C0757">
        <w:rPr>
          <w:color w:val="000000" w:themeColor="text1"/>
        </w:rPr>
        <w:t xml:space="preserve">Раздел </w:t>
      </w:r>
      <w:r w:rsidRPr="009C0757">
        <w:rPr>
          <w:color w:val="000000" w:themeColor="text1"/>
          <w:lang w:val="en-US"/>
        </w:rPr>
        <w:t>XI</w:t>
      </w:r>
      <w:r w:rsidRPr="009C0757">
        <w:rPr>
          <w:color w:val="000000" w:themeColor="text1"/>
        </w:rPr>
        <w:t xml:space="preserve">, Основание прекращения трудового договора (увольнения). </w:t>
      </w:r>
      <w:r>
        <w:rPr>
          <w:color w:val="000000" w:themeColor="text1"/>
        </w:rPr>
        <w:t>Необходимо предусмотреть возможность заполнения данного раздела данными об увольнении сотрудника (кнопка Заполнить). При нажатии кнопки заполнить производится автоматическое заполнение табличной части раздела данными об увольнении сотрудника (заполнение на основании Приказа об увольнении работника, отбор по параметру Предприятие, ФИО сотрудника, Табельный номер).</w:t>
      </w:r>
    </w:p>
    <w:p w14:paraId="563F0972" w14:textId="77777777" w:rsidR="00F949BF" w:rsidRDefault="009C0757" w:rsidP="00CA78AF">
      <w:pPr>
        <w:pStyle w:val="a5"/>
      </w:pPr>
      <w:r>
        <w:t>При выборе типа документа «Личная карточка государственного (муниципального) служащего (Унифицированная форма N Т-2ГС(МС)) (ОКУД 0301016)»</w:t>
      </w:r>
      <w:r w:rsidRPr="009C0757">
        <w:t xml:space="preserve"> </w:t>
      </w:r>
      <w:r>
        <w:t>п</w:t>
      </w:r>
      <w:r w:rsidRPr="00BE67FC">
        <w:t xml:space="preserve">ечатная форма должна соответствовать форме </w:t>
      </w:r>
      <w:r>
        <w:t>Личная карточка государственного (муниципального) служащего (Унифицированная форма N Т-2ГС(МС)) (ОКУД 0301016)»</w:t>
      </w:r>
      <w:r w:rsidRPr="00BE67FC">
        <w:t>.  Форма добавлен</w:t>
      </w:r>
      <w:r>
        <w:t>а</w:t>
      </w:r>
      <w:r w:rsidRPr="00BE67FC">
        <w:t xml:space="preserve"> в формуляры (раздел 8).</w:t>
      </w:r>
    </w:p>
    <w:p w14:paraId="4B5A4530" w14:textId="77777777" w:rsidR="001C4D06" w:rsidRDefault="009C0757" w:rsidP="00CA78AF">
      <w:pPr>
        <w:pStyle w:val="a5"/>
      </w:pPr>
      <w:r>
        <w:t>Заполнение печатной формы производится аналогично заполнению печатной формы карточки Т-2</w:t>
      </w:r>
      <w:r w:rsidR="001C4D06">
        <w:t>. Дополнительно в карточку введено:</w:t>
      </w:r>
    </w:p>
    <w:p w14:paraId="611D160E" w14:textId="77777777" w:rsidR="009C0757" w:rsidRDefault="001C4D06" w:rsidP="001C4D06">
      <w:pPr>
        <w:pStyle w:val="1-"/>
      </w:pPr>
      <w:r>
        <w:t xml:space="preserve">Ученая степень (раздел </w:t>
      </w:r>
      <w:r>
        <w:rPr>
          <w:lang w:val="en-US"/>
        </w:rPr>
        <w:t>I</w:t>
      </w:r>
      <w:r>
        <w:t>) – поле заполняется пользователем вручную.</w:t>
      </w:r>
      <w:r w:rsidRPr="001C4D06">
        <w:rPr>
          <w:color w:val="000000" w:themeColor="text1"/>
        </w:rPr>
        <w:t xml:space="preserve"> </w:t>
      </w:r>
      <w:r>
        <w:rPr>
          <w:color w:val="000000" w:themeColor="text1"/>
        </w:rPr>
        <w:t>Необходимо предусмотреть возможность сохранения данных раздела после заполнения пользователем</w:t>
      </w:r>
      <w:r>
        <w:t>;</w:t>
      </w:r>
    </w:p>
    <w:p w14:paraId="33E40C33" w14:textId="77777777" w:rsidR="001C4D06" w:rsidRDefault="001C4D06" w:rsidP="001C4D06">
      <w:pPr>
        <w:pStyle w:val="1-"/>
        <w:rPr>
          <w:color w:val="000000" w:themeColor="text1"/>
        </w:rPr>
      </w:pPr>
      <w:r>
        <w:rPr>
          <w:color w:val="000000" w:themeColor="text1"/>
        </w:rPr>
        <w:t xml:space="preserve">Раздел </w:t>
      </w:r>
      <w:r>
        <w:rPr>
          <w:color w:val="000000" w:themeColor="text1"/>
          <w:lang w:val="en-US"/>
        </w:rPr>
        <w:t>IV</w:t>
      </w:r>
      <w:r>
        <w:rPr>
          <w:color w:val="000000" w:themeColor="text1"/>
        </w:rPr>
        <w:t>, Присвоение квалификационного разряда, классного чина, дипломатического ранга, воинского звания. Данный раздел заполняется пользователем вручную. Необходимо предусмотреть возможность сохранения данных раздела после заполнения пользователем.</w:t>
      </w:r>
    </w:p>
    <w:p w14:paraId="4EB4D6B2" w14:textId="77777777" w:rsidR="00FC6A1A" w:rsidRDefault="00FC6A1A" w:rsidP="00CA78AF">
      <w:pPr>
        <w:pStyle w:val="a5"/>
      </w:pPr>
    </w:p>
    <w:p w14:paraId="0A9D4029" w14:textId="77777777" w:rsidR="00FC6A1A" w:rsidRDefault="00FC6A1A" w:rsidP="00FC6A1A">
      <w:pPr>
        <w:pStyle w:val="3-0"/>
      </w:pPr>
      <w:r>
        <w:t xml:space="preserve"> </w:t>
      </w:r>
      <w:bookmarkStart w:id="112" w:name="_Toc55310222"/>
      <w:r>
        <w:t>Трудовой договор.</w:t>
      </w:r>
      <w:bookmarkEnd w:id="112"/>
    </w:p>
    <w:p w14:paraId="4DB32209" w14:textId="77777777" w:rsidR="00FC6A1A" w:rsidRDefault="00FC6A1A" w:rsidP="00FC6A1A">
      <w:pPr>
        <w:pStyle w:val="a5"/>
      </w:pPr>
    </w:p>
    <w:p w14:paraId="6C2D9580" w14:textId="77777777" w:rsidR="00FC6A1A" w:rsidRPr="00FC6A1A" w:rsidRDefault="00FC6A1A" w:rsidP="00FC6A1A">
      <w:pPr>
        <w:pStyle w:val="a5"/>
        <w:rPr>
          <w:rFonts w:cs="Arial"/>
          <w:color w:val="000000"/>
        </w:rPr>
      </w:pPr>
      <w:r w:rsidRPr="00FC6A1A">
        <w:rPr>
          <w:rFonts w:cs="Arial"/>
          <w:color w:val="000000"/>
        </w:rPr>
        <w:lastRenderedPageBreak/>
        <w:t>Трудовой договор — соглашение между работодателем и работником, в соответствии с которым работник обязуется лично выполнять определенную договором трудовую функцию и подчиняться действующим в организации правилам внутреннего трудового распорядка, а работодатель обязуется предоставить работнику обусловленную договором работу, своевременно и в полном объеме оплачивать труд работника и обеспечивать условия труда в соответствии с действующим законодательством, индивидуальным и коллективным договорами (ст. 56 ТК РФ)</w:t>
      </w:r>
      <w:r>
        <w:rPr>
          <w:rFonts w:cs="Arial"/>
          <w:color w:val="000000"/>
        </w:rPr>
        <w:t>.</w:t>
      </w:r>
    </w:p>
    <w:p w14:paraId="2BCD2E5C" w14:textId="77777777" w:rsidR="00FC6A1A" w:rsidRDefault="00FC6A1A" w:rsidP="00FC6A1A">
      <w:pPr>
        <w:pStyle w:val="a5"/>
      </w:pPr>
      <w:r>
        <w:rPr>
          <w:szCs w:val="20"/>
        </w:rPr>
        <w:t xml:space="preserve">Картотека </w:t>
      </w:r>
      <w:r w:rsidR="0095618E">
        <w:rPr>
          <w:szCs w:val="20"/>
        </w:rPr>
        <w:t>Трудовые договора</w:t>
      </w:r>
      <w:r>
        <w:rPr>
          <w:szCs w:val="20"/>
        </w:rPr>
        <w:t xml:space="preserve"> предназначена для хранения информации о сформированных </w:t>
      </w:r>
      <w:r w:rsidR="0095618E">
        <w:rPr>
          <w:szCs w:val="20"/>
        </w:rPr>
        <w:t>Трудовых договорах</w:t>
      </w:r>
      <w:r>
        <w:rPr>
          <w:szCs w:val="20"/>
        </w:rPr>
        <w:t xml:space="preserve"> сотрудников предприятия.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797857C2" w14:textId="77777777" w:rsidR="00FC6A1A" w:rsidRDefault="00FC6A1A" w:rsidP="00FC6A1A">
      <w:pPr>
        <w:pStyle w:val="1-"/>
      </w:pPr>
      <w:r>
        <w:t>Заблокирован (наличие/отсутствие в бланке флага «Замок»);</w:t>
      </w:r>
    </w:p>
    <w:p w14:paraId="18CBB39A" w14:textId="77777777" w:rsidR="00FC6A1A" w:rsidRDefault="00FC6A1A" w:rsidP="00FC6A1A">
      <w:pPr>
        <w:pStyle w:val="1-"/>
      </w:pPr>
      <w:r>
        <w:t>Учитывать (наличие/отсутствие в бланке флага «Учитывать»);</w:t>
      </w:r>
    </w:p>
    <w:p w14:paraId="59B5D3D1" w14:textId="77777777" w:rsidR="00FC6A1A" w:rsidRDefault="00FC6A1A" w:rsidP="00FC6A1A">
      <w:pPr>
        <w:pStyle w:val="1-"/>
      </w:pPr>
      <w:r>
        <w:t xml:space="preserve">Тип </w:t>
      </w:r>
      <w:r w:rsidR="0095618E">
        <w:t>документа</w:t>
      </w:r>
      <w:r>
        <w:t xml:space="preserve"> (наименование бланка);</w:t>
      </w:r>
    </w:p>
    <w:p w14:paraId="2F8BCD99" w14:textId="77777777" w:rsidR="00FC6A1A" w:rsidRDefault="00FC6A1A" w:rsidP="00FC6A1A">
      <w:pPr>
        <w:pStyle w:val="1-"/>
      </w:pPr>
      <w:r>
        <w:t>Номер (номер документа);</w:t>
      </w:r>
    </w:p>
    <w:p w14:paraId="215B23CD" w14:textId="77777777" w:rsidR="00FC6A1A" w:rsidRDefault="00FC6A1A" w:rsidP="00FC6A1A">
      <w:pPr>
        <w:pStyle w:val="1-"/>
      </w:pPr>
      <w:r>
        <w:t>Дата (дата документа);</w:t>
      </w:r>
    </w:p>
    <w:p w14:paraId="4079324F" w14:textId="77777777" w:rsidR="00FC6A1A" w:rsidRDefault="00FC6A1A" w:rsidP="00FC6A1A">
      <w:pPr>
        <w:pStyle w:val="1-"/>
      </w:pPr>
      <w:r>
        <w:t>Организация (наименование предприятия);</w:t>
      </w:r>
    </w:p>
    <w:p w14:paraId="048BDB71" w14:textId="77777777" w:rsidR="00FC6A1A" w:rsidRDefault="00FC6A1A" w:rsidP="00FC6A1A">
      <w:pPr>
        <w:pStyle w:val="1-"/>
      </w:pPr>
      <w:r>
        <w:t>Сотрудник (ФИО сотрудника);</w:t>
      </w:r>
    </w:p>
    <w:p w14:paraId="046E3042" w14:textId="77777777" w:rsidR="00FC6A1A" w:rsidRDefault="00FC6A1A" w:rsidP="00FC6A1A">
      <w:pPr>
        <w:pStyle w:val="1-"/>
      </w:pPr>
      <w:r>
        <w:t>Описание (описание документа).</w:t>
      </w:r>
    </w:p>
    <w:p w14:paraId="123DFBEB" w14:textId="77777777" w:rsidR="00FC6A1A" w:rsidRDefault="00FC6A1A" w:rsidP="00FC6A1A">
      <w:pPr>
        <w:pStyle w:val="a5"/>
      </w:pPr>
      <w:r>
        <w:t>Для редактирования произвольного количества полей одной записи картотеки применяется бланк-редактор.</w:t>
      </w:r>
    </w:p>
    <w:p w14:paraId="6EF612BA" w14:textId="77777777" w:rsidR="00FC6A1A" w:rsidRDefault="00FC6A1A" w:rsidP="00FC6A1A">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713957CA" w14:textId="77777777" w:rsidR="00FC6A1A" w:rsidRDefault="00FC6A1A" w:rsidP="00FC6A1A">
      <w:pPr>
        <w:pStyle w:val="a5"/>
      </w:pPr>
      <w:r>
        <w:t xml:space="preserve">Бланк-редактор </w:t>
      </w:r>
      <w:r w:rsidR="0095618E">
        <w:t>Трудовой договор</w:t>
      </w:r>
      <w:r>
        <w:t xml:space="preserve"> содержит следующие вкладки и поля:</w:t>
      </w:r>
    </w:p>
    <w:p w14:paraId="3FE9C1B7" w14:textId="77777777" w:rsidR="00FC6A1A" w:rsidRDefault="00FC6A1A" w:rsidP="00FC6A1A">
      <w:pPr>
        <w:pStyle w:val="1-"/>
      </w:pPr>
      <w:r>
        <w:t>Тип документа. Автоматически производится выбор типа приказа «</w:t>
      </w:r>
      <w:r w:rsidR="00105804">
        <w:t>Трудовой договор</w:t>
      </w:r>
      <w:r>
        <w:t>». Необходимо предусмотреть возможность выбора из справочника Типы приказов;</w:t>
      </w:r>
    </w:p>
    <w:p w14:paraId="05B96186" w14:textId="77777777" w:rsidR="00FC6A1A" w:rsidRDefault="00FC6A1A" w:rsidP="00FC6A1A">
      <w:pPr>
        <w:pStyle w:val="1-"/>
      </w:pPr>
      <w:r>
        <w:t>Предприятие. Наименование предприятия.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33DF1591" w14:textId="77777777" w:rsidR="00FC6A1A" w:rsidRDefault="00FC6A1A" w:rsidP="00FC6A1A">
      <w:pPr>
        <w:pStyle w:val="1-"/>
      </w:pPr>
      <w:r>
        <w:t>Описание. Автоматически проставляется номер и дата документа. Необходимо допустить возможность ввода пользователем дополнительной информации в данном поле;</w:t>
      </w:r>
    </w:p>
    <w:p w14:paraId="104B24E2" w14:textId="77777777" w:rsidR="00FC6A1A" w:rsidRDefault="00FC6A1A" w:rsidP="00FC6A1A">
      <w:pPr>
        <w:pStyle w:val="1-"/>
      </w:pPr>
      <w:r>
        <w:t>Номер документа. Присваивается номер документа.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приказа. Новый номер не должен совпадать ни с одним из номеров ранее введенных подобных типов приказов;</w:t>
      </w:r>
    </w:p>
    <w:p w14:paraId="2DD2B756" w14:textId="77777777" w:rsidR="00FC6A1A" w:rsidRDefault="00FC6A1A" w:rsidP="00FC6A1A">
      <w:pPr>
        <w:pStyle w:val="1-"/>
      </w:pPr>
      <w:r>
        <w:t>Дата. По умолчанию устанавливается текущая дата. Дату можно редактировать с помощью календаря или вручную;</w:t>
      </w:r>
    </w:p>
    <w:p w14:paraId="07D031CA" w14:textId="77777777" w:rsidR="00FC6A1A" w:rsidRDefault="00FC6A1A" w:rsidP="00FC6A1A">
      <w:pPr>
        <w:pStyle w:val="1-"/>
        <w:numPr>
          <w:ilvl w:val="0"/>
          <w:numId w:val="0"/>
        </w:numPr>
      </w:pPr>
      <w:r w:rsidRPr="005A2134">
        <w:rPr>
          <w:i/>
        </w:rPr>
        <w:t xml:space="preserve">Вкладка </w:t>
      </w:r>
      <w:r>
        <w:rPr>
          <w:i/>
        </w:rPr>
        <w:t>Личная карточка</w:t>
      </w:r>
      <w:r>
        <w:t xml:space="preserve"> включает следующие поля:</w:t>
      </w:r>
    </w:p>
    <w:p w14:paraId="5912DA2A" w14:textId="77777777" w:rsidR="00FC6A1A" w:rsidRDefault="00FC6A1A" w:rsidP="00FC6A1A">
      <w:pPr>
        <w:pStyle w:val="1-"/>
      </w:pPr>
      <w:r>
        <w:t>Сотрудник – ФИО сотрудника. Выбор из справочника Сотрудники;</w:t>
      </w:r>
    </w:p>
    <w:p w14:paraId="4348578C" w14:textId="77777777" w:rsidR="00FC6A1A" w:rsidRDefault="00FC6A1A" w:rsidP="00FC6A1A">
      <w:pPr>
        <w:pStyle w:val="1-"/>
      </w:pPr>
      <w:r>
        <w:t>Табельный номер -</w:t>
      </w:r>
      <w:r w:rsidRPr="006C3A27">
        <w:t xml:space="preserve"> </w:t>
      </w:r>
      <w:r>
        <w:t>указывается табельный номер сотрудника. Поле не доступно для редактирования;</w:t>
      </w:r>
    </w:p>
    <w:p w14:paraId="49536AFA" w14:textId="77777777" w:rsidR="00FC6A1A" w:rsidRDefault="00FC6A1A" w:rsidP="00FC6A1A">
      <w:pPr>
        <w:pStyle w:val="1-"/>
      </w:pPr>
      <w:r>
        <w:t>Подразделение, должность – автоматически проставляется наименование подразделения, в котором работает сотрудник и наименование должности, на которой работает сотрудник. Поле не доступно для редактирования;</w:t>
      </w:r>
    </w:p>
    <w:p w14:paraId="203BDFD9" w14:textId="77777777" w:rsidR="00FC6A1A" w:rsidRDefault="00FC6A1A" w:rsidP="00FC6A1A">
      <w:pPr>
        <w:pStyle w:val="1-"/>
      </w:pPr>
      <w:r>
        <w:t>Период работы – указывается период работы сотрудника. Начало периода - дата начала работы, окончание периода – дата увольнения сотрудника. Поле не доступно для редактирования;</w:t>
      </w:r>
    </w:p>
    <w:p w14:paraId="3407584E" w14:textId="77777777" w:rsidR="00FC6A1A" w:rsidRDefault="00FC6A1A" w:rsidP="00FC6A1A">
      <w:pPr>
        <w:pStyle w:val="1-"/>
      </w:pPr>
      <w:r>
        <w:lastRenderedPageBreak/>
        <w:t>Документ/паспорт – указываются данные документа, удостоверяющего личность сотрудника. Автоматическое заполнение из карточки Физического лица, блок Персональные данные;</w:t>
      </w:r>
    </w:p>
    <w:p w14:paraId="18D38553" w14:textId="77777777" w:rsidR="00FC6A1A" w:rsidRDefault="00FC6A1A" w:rsidP="00FC6A1A">
      <w:pPr>
        <w:pStyle w:val="1-"/>
      </w:pPr>
      <w:r>
        <w:t>Адрес регистрации – указывается адрес регистрации сотрудника. Автоматическое заполнение из карточки Физического лица, блок Контакты, Основной адрес;</w:t>
      </w:r>
    </w:p>
    <w:p w14:paraId="05AE8497" w14:textId="77777777" w:rsidR="00FC6A1A" w:rsidRDefault="00FC6A1A" w:rsidP="00FC6A1A">
      <w:pPr>
        <w:pStyle w:val="1-"/>
      </w:pPr>
      <w:r>
        <w:t>Фактический адрес – указывается фактический адрес сотрудника. Автоматическое заполнение из карточки Физического лица, блок Контакты, Фактический адрес;</w:t>
      </w:r>
    </w:p>
    <w:p w14:paraId="13215A9E" w14:textId="77777777" w:rsidR="00105804" w:rsidRDefault="00105804" w:rsidP="00105804">
      <w:pPr>
        <w:pStyle w:val="1-"/>
      </w:pPr>
      <w:r>
        <w:t>Руководитель организации: должность, расшифровка подписи. Автоматически проставляется наименование должности и ФИО руководителя организации, указанного в блоке Руководство карточки предприятия.</w:t>
      </w:r>
    </w:p>
    <w:p w14:paraId="019E1700" w14:textId="77777777" w:rsidR="00FC6A1A" w:rsidRDefault="00FC6A1A" w:rsidP="00FC6A1A">
      <w:pPr>
        <w:pStyle w:val="1-"/>
        <w:numPr>
          <w:ilvl w:val="0"/>
          <w:numId w:val="0"/>
        </w:numPr>
      </w:pPr>
      <w:r>
        <w:t xml:space="preserve">При формировании </w:t>
      </w:r>
      <w:r w:rsidR="00105804">
        <w:t>Трудового договора</w:t>
      </w:r>
      <w:r>
        <w:t xml:space="preserve"> посредством Приказа о приеме работника (либо посредством Мастера приказов) заполнение полей производится автоматически, на основании данных, указанных в приказе.</w:t>
      </w:r>
    </w:p>
    <w:p w14:paraId="28E505F0" w14:textId="77777777" w:rsidR="00FC6A1A" w:rsidRDefault="00FC6A1A" w:rsidP="00FC6A1A">
      <w:pPr>
        <w:pStyle w:val="a5"/>
      </w:pPr>
      <w:r w:rsidRPr="00BE67FC">
        <w:rPr>
          <w:i/>
        </w:rPr>
        <w:t xml:space="preserve">Вкладка Печатная форма </w:t>
      </w:r>
      <w:r w:rsidRPr="00BE67FC">
        <w:t xml:space="preserve">содержит возможность формирования печатной формы </w:t>
      </w:r>
      <w:r w:rsidR="00105804">
        <w:t>Трудового договора</w:t>
      </w:r>
      <w:r w:rsidRPr="00BE67FC">
        <w:t>. Печатная форма должна соответствовать форме «</w:t>
      </w:r>
      <w:r w:rsidR="00105804">
        <w:t>Трудовой договор»</w:t>
      </w:r>
      <w:r w:rsidRPr="00BE67FC">
        <w:t>.  Форма добавлен</w:t>
      </w:r>
      <w:r>
        <w:t>а</w:t>
      </w:r>
      <w:r w:rsidRPr="00BE67FC">
        <w:t xml:space="preserve"> в формуляры (раздел 8). Заполнение формы</w:t>
      </w:r>
      <w:r>
        <w:t xml:space="preserve"> производится в соответствии с данными, введенными в бланке-редакторе</w:t>
      </w:r>
      <w:r w:rsidR="00105804">
        <w:t xml:space="preserve"> и данными, указанными в карточке Физические лица, Сотрудники</w:t>
      </w:r>
      <w:r>
        <w:t>.</w:t>
      </w:r>
    </w:p>
    <w:p w14:paraId="75217EBC" w14:textId="77777777" w:rsidR="00BE7BA4" w:rsidRDefault="00BE7BA4" w:rsidP="00FC6A1A">
      <w:pPr>
        <w:pStyle w:val="a5"/>
      </w:pPr>
      <w:r>
        <w:t xml:space="preserve">Необходимо предусмотреть возможность загрузки пользователем иной формы Трудового договора (установленной локально-нормативной документацией предприятия). </w:t>
      </w:r>
    </w:p>
    <w:p w14:paraId="2107E0A2" w14:textId="77777777" w:rsidR="00FC6A1A" w:rsidRDefault="00FC6A1A" w:rsidP="00FC6A1A">
      <w:pPr>
        <w:pStyle w:val="a5"/>
      </w:pPr>
      <w:r>
        <w:t>На вкладке Печатная форма необходимо предусмотреть возможность заполнения отдельных полей документа вручную пользователем и сохранения данной информации.</w:t>
      </w:r>
    </w:p>
    <w:p w14:paraId="46415921" w14:textId="77777777" w:rsidR="00F949BF" w:rsidRDefault="00F949BF" w:rsidP="00CA78AF">
      <w:pPr>
        <w:pStyle w:val="a5"/>
      </w:pPr>
    </w:p>
    <w:p w14:paraId="54051C41" w14:textId="77777777" w:rsidR="00DD2E60" w:rsidRDefault="00DD2E60" w:rsidP="00CA78AF">
      <w:pPr>
        <w:pStyle w:val="a5"/>
      </w:pPr>
    </w:p>
    <w:p w14:paraId="6319DE93" w14:textId="77777777" w:rsidR="00FC6A1A" w:rsidRDefault="00F259ED" w:rsidP="00CA78AF">
      <w:pPr>
        <w:pStyle w:val="3-0"/>
      </w:pPr>
      <w:r>
        <w:t xml:space="preserve"> </w:t>
      </w:r>
      <w:bookmarkStart w:id="113" w:name="_Toc55310223"/>
      <w:r>
        <w:t>Лицевой счет сотрудника (Т-54)</w:t>
      </w:r>
      <w:bookmarkEnd w:id="113"/>
    </w:p>
    <w:p w14:paraId="727C9BFE" w14:textId="77777777" w:rsidR="0095658B" w:rsidRDefault="0095658B" w:rsidP="00C20293">
      <w:pPr>
        <w:pStyle w:val="a5"/>
        <w:rPr>
          <w:rFonts w:cs="Arial"/>
          <w:color w:val="000000"/>
          <w:sz w:val="18"/>
          <w:szCs w:val="18"/>
          <w:shd w:val="clear" w:color="auto" w:fill="FFFFFF"/>
        </w:rPr>
      </w:pPr>
    </w:p>
    <w:p w14:paraId="31796360" w14:textId="77777777" w:rsidR="0095658B" w:rsidRDefault="0095658B" w:rsidP="00C20293">
      <w:pPr>
        <w:pStyle w:val="a5"/>
        <w:rPr>
          <w:rFonts w:cs="Arial"/>
          <w:color w:val="000000"/>
          <w:szCs w:val="20"/>
          <w:shd w:val="clear" w:color="auto" w:fill="FFFFFF"/>
        </w:rPr>
      </w:pPr>
      <w:r w:rsidRPr="0095658B">
        <w:rPr>
          <w:rFonts w:cs="Arial"/>
          <w:color w:val="000000"/>
          <w:szCs w:val="20"/>
        </w:rPr>
        <w:t>Лицевой счет работника применяется для ежемесячного отражения всех видов начислений работнику, удержаний из сумм заработной платы и выплат в течение календарного года. Данный документ заполняется отдельно на каждого работника и содержит полную информацию о производимых с ним расчетах по заработной плате. Ведется лицевой счет на основании первичных документов по учету выработки и выполненных работ, отработанного времени и документов на разные виды оплаты.</w:t>
      </w:r>
      <w:r w:rsidRPr="0095658B">
        <w:rPr>
          <w:rFonts w:ascii="Arial" w:hAnsi="Arial" w:cs="Arial"/>
          <w:color w:val="000000"/>
          <w:szCs w:val="20"/>
        </w:rPr>
        <w:t xml:space="preserve"> </w:t>
      </w:r>
    </w:p>
    <w:p w14:paraId="18E61658" w14:textId="77777777" w:rsidR="0095658B" w:rsidRDefault="0095658B" w:rsidP="0095658B">
      <w:pPr>
        <w:pStyle w:val="a5"/>
      </w:pPr>
      <w:r>
        <w:rPr>
          <w:szCs w:val="20"/>
        </w:rPr>
        <w:t xml:space="preserve">Картотека Лицевой счет сотрудника предназначена для хранения информации о сформированных Лицевых счетах сотрудников предприятия.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4DF3F7D9" w14:textId="77777777" w:rsidR="0095658B" w:rsidRDefault="0095658B" w:rsidP="0095658B">
      <w:pPr>
        <w:pStyle w:val="1-"/>
      </w:pPr>
      <w:r>
        <w:t>Номер (номер документа);</w:t>
      </w:r>
    </w:p>
    <w:p w14:paraId="23781D6B" w14:textId="77777777" w:rsidR="0095658B" w:rsidRDefault="0095658B" w:rsidP="0095658B">
      <w:pPr>
        <w:pStyle w:val="1-"/>
      </w:pPr>
      <w:r>
        <w:t>Дата (дата создания документа);</w:t>
      </w:r>
    </w:p>
    <w:p w14:paraId="520D66B0" w14:textId="77777777" w:rsidR="0095658B" w:rsidRDefault="0095658B" w:rsidP="0095658B">
      <w:pPr>
        <w:pStyle w:val="1-"/>
      </w:pPr>
      <w:r>
        <w:t>Организация (наименование предприятия);</w:t>
      </w:r>
    </w:p>
    <w:p w14:paraId="67295F74" w14:textId="77777777" w:rsidR="0095658B" w:rsidRDefault="0095658B" w:rsidP="0095658B">
      <w:pPr>
        <w:pStyle w:val="1-"/>
      </w:pPr>
      <w:r>
        <w:t>Сотрудник (ФИО сотрудника);</w:t>
      </w:r>
    </w:p>
    <w:p w14:paraId="393FC619" w14:textId="77777777" w:rsidR="0095658B" w:rsidRDefault="0095658B" w:rsidP="0095658B">
      <w:pPr>
        <w:pStyle w:val="1-"/>
      </w:pPr>
      <w:r>
        <w:t>Подразделение (наименование подразделения сотрудника);</w:t>
      </w:r>
    </w:p>
    <w:p w14:paraId="5E9F8891" w14:textId="77777777" w:rsidR="0095658B" w:rsidRDefault="0095658B" w:rsidP="0095658B">
      <w:pPr>
        <w:pStyle w:val="1-"/>
      </w:pPr>
      <w:r>
        <w:t>Дата начала периода (дата начала периода формирования документа);</w:t>
      </w:r>
    </w:p>
    <w:p w14:paraId="29471A90" w14:textId="77777777" w:rsidR="0095658B" w:rsidRDefault="0095658B" w:rsidP="0095658B">
      <w:pPr>
        <w:pStyle w:val="1-"/>
      </w:pPr>
      <w:r>
        <w:t>Дата окончания периода (дата окончания периода формирования документа).</w:t>
      </w:r>
    </w:p>
    <w:p w14:paraId="27D2D1C4" w14:textId="77777777" w:rsidR="0095658B" w:rsidRDefault="0095658B" w:rsidP="0095658B">
      <w:pPr>
        <w:pStyle w:val="a5"/>
      </w:pPr>
      <w:r>
        <w:t>Для редактирования произвольного количества полей одной записи картотеки применяется бланк-редактор.</w:t>
      </w:r>
    </w:p>
    <w:p w14:paraId="5DC622AB" w14:textId="77777777" w:rsidR="0095658B" w:rsidRDefault="0095658B" w:rsidP="0095658B">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152CEB7E" w14:textId="77777777" w:rsidR="004B1452" w:rsidRDefault="0095658B" w:rsidP="0095658B">
      <w:pPr>
        <w:pStyle w:val="a5"/>
      </w:pPr>
      <w:r>
        <w:t xml:space="preserve">Бланк-редактор Лицевой счет </w:t>
      </w:r>
      <w:r w:rsidR="004B1452">
        <w:t>соответствует печатной форме «</w:t>
      </w:r>
      <w:r w:rsidR="004B1452" w:rsidRPr="0095658B">
        <w:rPr>
          <w:rFonts w:cs="Arial"/>
          <w:color w:val="000000"/>
          <w:szCs w:val="20"/>
          <w:shd w:val="clear" w:color="auto" w:fill="FFFFFF"/>
        </w:rPr>
        <w:t>Лицевой счет (свт) (Унифицированная форма N Т-54а) (ОКУД 0301013)</w:t>
      </w:r>
      <w:r w:rsidR="004B1452">
        <w:t>». Ф</w:t>
      </w:r>
      <w:r w:rsidR="004B1452" w:rsidRPr="00BE67FC">
        <w:t>орма добавлен</w:t>
      </w:r>
      <w:r w:rsidR="004B1452">
        <w:t>а</w:t>
      </w:r>
      <w:r w:rsidR="004B1452" w:rsidRPr="00BE67FC">
        <w:t xml:space="preserve"> в формуляры (раздел 8). </w:t>
      </w:r>
    </w:p>
    <w:p w14:paraId="7752ED6D" w14:textId="77777777" w:rsidR="004B1452" w:rsidRDefault="004B1452" w:rsidP="0095658B">
      <w:pPr>
        <w:pStyle w:val="a5"/>
      </w:pPr>
      <w:r w:rsidRPr="00BE67FC">
        <w:lastRenderedPageBreak/>
        <w:t xml:space="preserve">Заполнение </w:t>
      </w:r>
      <w:r>
        <w:t>полей формы, содержащих персональные данные сотрудника производится в соответствии с данными, указанными в карточке Физические лица, Сотрудники.</w:t>
      </w:r>
    </w:p>
    <w:p w14:paraId="436B78B1" w14:textId="77777777" w:rsidR="004B1452" w:rsidRDefault="004B1452" w:rsidP="0095658B">
      <w:pPr>
        <w:pStyle w:val="a5"/>
      </w:pPr>
      <w:r>
        <w:t>Необходимо предусмотреть возможность автоматического заполнения данных о приеме, переводе, увольнении, изменении в оплате труда сотрудника, данных об использовании отпуска, данных о предоставляемых льготах, удержаниях и взносах</w:t>
      </w:r>
      <w:r w:rsidR="00C45278">
        <w:t xml:space="preserve"> (Авторасчет)</w:t>
      </w:r>
      <w:r>
        <w:t>. Заполнение данных производится на основании сформированных приказов и документов расчетов по данному сотруднику.</w:t>
      </w:r>
    </w:p>
    <w:p w14:paraId="0D01EF27" w14:textId="77777777" w:rsidR="004B1452" w:rsidRDefault="004B1452" w:rsidP="004B1452">
      <w:pPr>
        <w:pStyle w:val="a5"/>
      </w:pPr>
      <w:r>
        <w:t>Также необходимо предусмотреть возможность заполнения отдельных полей документа (содержащих персональные данные сотрудника) вручную пользователем (либо корректировки значений данных полей и сохранения данной информации.</w:t>
      </w:r>
    </w:p>
    <w:p w14:paraId="1E405E45" w14:textId="77777777" w:rsidR="004B1452" w:rsidRDefault="00C45278" w:rsidP="0095658B">
      <w:pPr>
        <w:pStyle w:val="a5"/>
      </w:pPr>
      <w:r>
        <w:t>Печатная форма документа должна соответствовать форме «</w:t>
      </w:r>
      <w:r w:rsidRPr="0095658B">
        <w:rPr>
          <w:rFonts w:cs="Arial"/>
          <w:color w:val="000000"/>
          <w:szCs w:val="20"/>
          <w:shd w:val="clear" w:color="auto" w:fill="FFFFFF"/>
        </w:rPr>
        <w:t>Лицевой счет (свт) (Унифицированная форма N Т-54а) (ОКУД 0301013)</w:t>
      </w:r>
      <w:r>
        <w:t>».</w:t>
      </w:r>
    </w:p>
    <w:p w14:paraId="266D5243" w14:textId="77777777" w:rsidR="00FC6A1A" w:rsidRDefault="00FC6A1A" w:rsidP="00CA78AF">
      <w:pPr>
        <w:pStyle w:val="a5"/>
      </w:pPr>
    </w:p>
    <w:p w14:paraId="4AF99BF9" w14:textId="77777777" w:rsidR="002633E9" w:rsidRDefault="002633E9" w:rsidP="00CA78AF">
      <w:pPr>
        <w:pStyle w:val="a5"/>
      </w:pPr>
    </w:p>
    <w:p w14:paraId="64E16BCF" w14:textId="77777777" w:rsidR="002633E9" w:rsidRDefault="002633E9" w:rsidP="002633E9">
      <w:pPr>
        <w:pStyle w:val="2-0"/>
      </w:pPr>
      <w:r>
        <w:t xml:space="preserve"> </w:t>
      </w:r>
      <w:bookmarkStart w:id="114" w:name="_Toc55310224"/>
      <w:r>
        <w:t>Общие кадровые документы.</w:t>
      </w:r>
      <w:bookmarkEnd w:id="114"/>
      <w:r>
        <w:t xml:space="preserve"> </w:t>
      </w:r>
    </w:p>
    <w:p w14:paraId="36F1C190" w14:textId="77777777" w:rsidR="002633E9" w:rsidRDefault="002633E9" w:rsidP="00CA78AF">
      <w:pPr>
        <w:pStyle w:val="a5"/>
      </w:pPr>
    </w:p>
    <w:p w14:paraId="739B7139" w14:textId="77777777" w:rsidR="00C45278" w:rsidRDefault="00C45278" w:rsidP="00C45278">
      <w:pPr>
        <w:pStyle w:val="a5"/>
      </w:pPr>
      <w:r>
        <w:t>Блок Общие кадровые документы включает в себя следующие картотеки:</w:t>
      </w:r>
    </w:p>
    <w:p w14:paraId="2D539597" w14:textId="77777777" w:rsidR="00003166" w:rsidRDefault="00C45278" w:rsidP="00CA78AF">
      <w:pPr>
        <w:pStyle w:val="a5"/>
      </w:pPr>
      <w:r>
        <w:t>- Гр</w:t>
      </w:r>
      <w:r w:rsidR="00003166">
        <w:t>афик отпусков</w:t>
      </w:r>
    </w:p>
    <w:p w14:paraId="7A9E7B52" w14:textId="77777777" w:rsidR="00003166" w:rsidRDefault="00C45278" w:rsidP="00CA78AF">
      <w:pPr>
        <w:pStyle w:val="a5"/>
      </w:pPr>
      <w:r>
        <w:t xml:space="preserve">- </w:t>
      </w:r>
      <w:r w:rsidR="00003166">
        <w:t>Штатное расписание</w:t>
      </w:r>
    </w:p>
    <w:p w14:paraId="2CEE0535" w14:textId="77777777" w:rsidR="006867DA" w:rsidRDefault="006867DA" w:rsidP="00CA78AF">
      <w:pPr>
        <w:pStyle w:val="a5"/>
      </w:pPr>
    </w:p>
    <w:p w14:paraId="424A8504" w14:textId="77777777" w:rsidR="006867DA" w:rsidRDefault="00C45278" w:rsidP="00C45278">
      <w:pPr>
        <w:pStyle w:val="3-0"/>
      </w:pPr>
      <w:r>
        <w:t xml:space="preserve"> </w:t>
      </w:r>
      <w:bookmarkStart w:id="115" w:name="_Toc55310225"/>
      <w:r>
        <w:t>График отпусков.</w:t>
      </w:r>
      <w:bookmarkEnd w:id="115"/>
    </w:p>
    <w:p w14:paraId="3FDDBE39" w14:textId="77777777" w:rsidR="006867DA" w:rsidRDefault="006867DA" w:rsidP="00CA78AF">
      <w:pPr>
        <w:pStyle w:val="a5"/>
      </w:pPr>
    </w:p>
    <w:p w14:paraId="38D76D65" w14:textId="77777777" w:rsidR="00313CB0" w:rsidRDefault="00541C7F" w:rsidP="00CA78AF">
      <w:pPr>
        <w:pStyle w:val="a5"/>
      </w:pPr>
      <w:r>
        <w:t>График отпусков – это локально-нормативный документ, определяющий очередность предоставления ежегодных оплачиваемых отпусков. График отпусков обязателен как для работодателя, так и для работника (ст. 123 ТК РФ).</w:t>
      </w:r>
    </w:p>
    <w:p w14:paraId="3B8C899E" w14:textId="77777777" w:rsidR="00CA007F" w:rsidRDefault="00CA007F" w:rsidP="00CA007F">
      <w:pPr>
        <w:pStyle w:val="a5"/>
      </w:pPr>
      <w:r>
        <w:rPr>
          <w:szCs w:val="20"/>
        </w:rPr>
        <w:t xml:space="preserve">Картотека Графики отпусков предназначена для хранения информации о сформированных Графиках отпусков сотрудников предприятия.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198848A5" w14:textId="77777777" w:rsidR="00CA007F" w:rsidRDefault="00CA007F" w:rsidP="00CA007F">
      <w:pPr>
        <w:pStyle w:val="1-"/>
      </w:pPr>
      <w:r>
        <w:t>Заблокирован (наличие/отсутствие в бланке флага «Замок»);</w:t>
      </w:r>
    </w:p>
    <w:p w14:paraId="1C57980B" w14:textId="77777777" w:rsidR="00CA007F" w:rsidRDefault="00CA007F" w:rsidP="00CA007F">
      <w:pPr>
        <w:pStyle w:val="1-"/>
      </w:pPr>
      <w:r>
        <w:t>Учитывать (наличие/отсутствие в бланке флага «Учитывать»);</w:t>
      </w:r>
    </w:p>
    <w:p w14:paraId="67709704" w14:textId="77777777" w:rsidR="00CA007F" w:rsidRDefault="00CA007F" w:rsidP="00CA007F">
      <w:pPr>
        <w:pStyle w:val="1-"/>
      </w:pPr>
      <w:r>
        <w:t>Год (год, на который составляется документ);</w:t>
      </w:r>
    </w:p>
    <w:p w14:paraId="655E570F" w14:textId="77777777" w:rsidR="00CA007F" w:rsidRDefault="00CA007F" w:rsidP="00CA007F">
      <w:pPr>
        <w:pStyle w:val="1-"/>
      </w:pPr>
      <w:r>
        <w:t>Номер (номер документа);</w:t>
      </w:r>
    </w:p>
    <w:p w14:paraId="6F3EB5C9" w14:textId="77777777" w:rsidR="00CA007F" w:rsidRDefault="00CA007F" w:rsidP="00CA007F">
      <w:pPr>
        <w:pStyle w:val="1-"/>
      </w:pPr>
      <w:r>
        <w:t>Дата (дата составления документа);</w:t>
      </w:r>
    </w:p>
    <w:p w14:paraId="53D0C9F8" w14:textId="77777777" w:rsidR="00CA007F" w:rsidRDefault="00CA007F" w:rsidP="00CA007F">
      <w:pPr>
        <w:pStyle w:val="1-"/>
      </w:pPr>
      <w:r>
        <w:t>Организация (наименование предприятия);</w:t>
      </w:r>
    </w:p>
    <w:p w14:paraId="0BE102F1" w14:textId="77777777" w:rsidR="00CA007F" w:rsidRDefault="00CA007F" w:rsidP="00CA007F">
      <w:pPr>
        <w:pStyle w:val="1-"/>
      </w:pPr>
      <w:r>
        <w:t>Описание (описание документа</w:t>
      </w:r>
      <w:r w:rsidR="002F205D">
        <w:t>: наименование, номер, дата составления</w:t>
      </w:r>
      <w:r>
        <w:t>).</w:t>
      </w:r>
    </w:p>
    <w:p w14:paraId="523A94D7" w14:textId="77777777" w:rsidR="00CA007F" w:rsidRDefault="00CA007F" w:rsidP="00CA007F">
      <w:pPr>
        <w:pStyle w:val="a5"/>
      </w:pPr>
      <w:r>
        <w:t>Для редактирования произвольного количества полей одной записи картотеки применяется бланк-редактор.</w:t>
      </w:r>
    </w:p>
    <w:p w14:paraId="2C6CEC46" w14:textId="77777777" w:rsidR="00CA007F" w:rsidRDefault="00CA007F" w:rsidP="00CA007F">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69B1100B" w14:textId="77777777" w:rsidR="00212E31" w:rsidRDefault="00212E31" w:rsidP="00212E31">
      <w:pPr>
        <w:pStyle w:val="a5"/>
      </w:pPr>
      <w:r>
        <w:t>Бланк-редактор График отпусков содержит следующие поля:</w:t>
      </w:r>
    </w:p>
    <w:p w14:paraId="48C1754D" w14:textId="77777777" w:rsidR="002F205D" w:rsidRDefault="002F205D" w:rsidP="002F205D">
      <w:pPr>
        <w:pStyle w:val="1-"/>
      </w:pPr>
      <w:r>
        <w:t>Наименование организации -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40BDD5C0" w14:textId="77777777" w:rsidR="002F205D" w:rsidRDefault="002F205D" w:rsidP="002F205D">
      <w:pPr>
        <w:pStyle w:val="1-"/>
      </w:pPr>
      <w:r>
        <w:lastRenderedPageBreak/>
        <w:t>Руководитель: должность, расшифровка</w:t>
      </w:r>
      <w:r w:rsidR="00F702C3">
        <w:t xml:space="preserve"> - автоматически проставляется наименование должности и ФИО руководителя организации, указанного в блоке Руководство карточки предприятия;</w:t>
      </w:r>
    </w:p>
    <w:p w14:paraId="4DBE0B3A" w14:textId="77777777" w:rsidR="002F205D" w:rsidRDefault="002F205D" w:rsidP="002F205D">
      <w:pPr>
        <w:pStyle w:val="1-"/>
      </w:pPr>
      <w:r>
        <w:t>Мнение выборного профсоюзного органа от __ №__</w:t>
      </w:r>
      <w:r w:rsidR="00A24DFF">
        <w:t xml:space="preserve"> </w:t>
      </w:r>
      <w:r>
        <w:t xml:space="preserve">– </w:t>
      </w:r>
      <w:r w:rsidR="00F702C3">
        <w:t>заполняется вручную пользователем;</w:t>
      </w:r>
    </w:p>
    <w:p w14:paraId="0EC1A02B" w14:textId="77777777" w:rsidR="002F205D" w:rsidRDefault="002F205D" w:rsidP="002F205D">
      <w:pPr>
        <w:pStyle w:val="1-"/>
      </w:pPr>
      <w:r>
        <w:t>Номер документа</w:t>
      </w:r>
      <w:r w:rsidR="00F702C3">
        <w:t xml:space="preserve"> - присваивается номер документа.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документа. Новый номер не должен совпадать ни с одним из номеров ранее введенных подобных типов документов;</w:t>
      </w:r>
    </w:p>
    <w:p w14:paraId="352A3AE8" w14:textId="77777777" w:rsidR="002F205D" w:rsidRDefault="002F205D" w:rsidP="002F205D">
      <w:pPr>
        <w:pStyle w:val="1-"/>
      </w:pPr>
      <w:r>
        <w:t>Дата составления</w:t>
      </w:r>
      <w:r w:rsidR="00212E31">
        <w:t>.</w:t>
      </w:r>
      <w:r w:rsidR="00212E31" w:rsidRPr="00212E31">
        <w:t xml:space="preserve"> </w:t>
      </w:r>
      <w:r w:rsidR="00212E31">
        <w:t>По умолчанию устанавливается текущая дата. Дату можно редактировать с помощью календаря или вручную;</w:t>
      </w:r>
    </w:p>
    <w:p w14:paraId="3022B358" w14:textId="77777777" w:rsidR="002F205D" w:rsidRDefault="002F205D" w:rsidP="002F205D">
      <w:pPr>
        <w:pStyle w:val="1-"/>
      </w:pPr>
      <w:r>
        <w:t>На год</w:t>
      </w:r>
      <w:r w:rsidR="00212E31">
        <w:t xml:space="preserve"> – указывается год составления документа. Вводится пользователем вручную;</w:t>
      </w:r>
    </w:p>
    <w:p w14:paraId="3E47015F" w14:textId="77777777" w:rsidR="002F205D" w:rsidRDefault="002F205D" w:rsidP="002F205D">
      <w:pPr>
        <w:pStyle w:val="1-"/>
      </w:pPr>
      <w:r>
        <w:t>Руководитель кадровой службы: должность, расшифровка</w:t>
      </w:r>
      <w:r w:rsidR="00212E31">
        <w:t xml:space="preserve"> - указывается ФИО руководителя кадровой службы. Выбор из справочника Сотрудники;</w:t>
      </w:r>
    </w:p>
    <w:p w14:paraId="450C8183" w14:textId="77777777" w:rsidR="002F205D" w:rsidRDefault="00F702C3" w:rsidP="002F205D">
      <w:pPr>
        <w:pStyle w:val="1-"/>
      </w:pPr>
      <w:r>
        <w:t>Табличная часть:</w:t>
      </w:r>
    </w:p>
    <w:p w14:paraId="0BD15CEE" w14:textId="77777777" w:rsidR="00F702C3" w:rsidRDefault="00F702C3" w:rsidP="00F702C3">
      <w:pPr>
        <w:pStyle w:val="2-"/>
      </w:pPr>
      <w:r>
        <w:t>Структурное подразделение</w:t>
      </w:r>
      <w:r w:rsidR="00212E31">
        <w:t xml:space="preserve"> - автоматически проставляется наименование подразделения, в котором работает сотрудник;</w:t>
      </w:r>
    </w:p>
    <w:p w14:paraId="79E6BDDF" w14:textId="77777777" w:rsidR="00F702C3" w:rsidRDefault="00F702C3" w:rsidP="00F702C3">
      <w:pPr>
        <w:pStyle w:val="2-"/>
      </w:pPr>
      <w:r>
        <w:t>Должность по штатному расписанию</w:t>
      </w:r>
      <w:r w:rsidR="00212E31" w:rsidRPr="00212E31">
        <w:t xml:space="preserve"> </w:t>
      </w:r>
      <w:r w:rsidR="00212E31">
        <w:t>- автоматически проставляется наименование должности, на которой работает сотрудник;</w:t>
      </w:r>
    </w:p>
    <w:p w14:paraId="240F02AF" w14:textId="77777777" w:rsidR="00F702C3" w:rsidRDefault="00F702C3" w:rsidP="00F702C3">
      <w:pPr>
        <w:pStyle w:val="2-"/>
      </w:pPr>
      <w:r>
        <w:t>Фамилия, имя, отчество</w:t>
      </w:r>
      <w:r w:rsidR="00212E31">
        <w:t xml:space="preserve"> - ФИО сотрудника. Выбор из справочника Сотрудники;</w:t>
      </w:r>
    </w:p>
    <w:p w14:paraId="6EE6B1FD" w14:textId="77777777" w:rsidR="00F702C3" w:rsidRDefault="00F702C3" w:rsidP="00F702C3">
      <w:pPr>
        <w:pStyle w:val="2-"/>
      </w:pPr>
      <w:r>
        <w:t>Табельный номер</w:t>
      </w:r>
      <w:r w:rsidR="00212E31">
        <w:t xml:space="preserve"> - указывается табельный номер сотрудника;</w:t>
      </w:r>
    </w:p>
    <w:p w14:paraId="23471C84" w14:textId="77777777" w:rsidR="00A24DFF" w:rsidRDefault="00A24DFF" w:rsidP="00F702C3">
      <w:pPr>
        <w:pStyle w:val="2-"/>
      </w:pPr>
      <w:r>
        <w:t>Вид отпуска – автоматически проставляется значение вида отпуска «01» «Ежегодный отпуск». Возможен выбор из справочника Виды отпусков;</w:t>
      </w:r>
    </w:p>
    <w:p w14:paraId="7A1DB31D" w14:textId="77777777" w:rsidR="00F702C3" w:rsidRDefault="00F702C3" w:rsidP="00F702C3">
      <w:pPr>
        <w:pStyle w:val="2-"/>
      </w:pPr>
      <w:r>
        <w:t>Количество календарных дней отпуска</w:t>
      </w:r>
      <w:r w:rsidR="00212E31">
        <w:t xml:space="preserve"> – указывается количество календарных дней отпуска сотрудника. Данные вводятся пользователем вручную;</w:t>
      </w:r>
    </w:p>
    <w:p w14:paraId="606D6475" w14:textId="77777777" w:rsidR="00F702C3" w:rsidRDefault="00F702C3" w:rsidP="00F702C3">
      <w:pPr>
        <w:pStyle w:val="2-"/>
      </w:pPr>
      <w:r>
        <w:t>Дата отпуска запланированная</w:t>
      </w:r>
      <w:r w:rsidR="00212E31">
        <w:t xml:space="preserve"> – указывается дата начала отпуска сотрудника (планируемая). Данные вводятся пользователем вручную;</w:t>
      </w:r>
    </w:p>
    <w:p w14:paraId="5FB3BF55" w14:textId="77777777" w:rsidR="00F702C3" w:rsidRDefault="00F702C3" w:rsidP="00F702C3">
      <w:pPr>
        <w:pStyle w:val="2-"/>
      </w:pPr>
      <w:r>
        <w:t>Дата отпуска фактическая</w:t>
      </w:r>
      <w:r w:rsidR="00212E31">
        <w:t xml:space="preserve"> – необходимо предусмотреть автоматическое заполнение данной графы</w:t>
      </w:r>
      <w:r w:rsidR="00A24DFF">
        <w:t xml:space="preserve"> (кнопка Автозаполнение). Заполнение данных производится на основании сформированных приказов о предоставлении отпуска по данному сотруднику (отбор по значению Предп</w:t>
      </w:r>
      <w:r w:rsidR="00382E09">
        <w:t>риятие, Сотрудник, Вид отпуска);</w:t>
      </w:r>
      <w:r w:rsidR="00A24DFF">
        <w:t xml:space="preserve"> </w:t>
      </w:r>
    </w:p>
    <w:p w14:paraId="0DC01020" w14:textId="77777777" w:rsidR="00F702C3" w:rsidRDefault="00F702C3" w:rsidP="00F702C3">
      <w:pPr>
        <w:pStyle w:val="2-"/>
      </w:pPr>
      <w:r>
        <w:t>Основание для переноса отпуска</w:t>
      </w:r>
      <w:r w:rsidR="000D56E7">
        <w:t xml:space="preserve"> - необходимо предусмотреть автоматическое заполнение данной графы (кнопка Автозаполнение). Заполнение данных производится на основании сформированных приказов об отзыве сотрудника из отпуска по данному сотруднику (отбор по значению Предп</w:t>
      </w:r>
      <w:r w:rsidR="00382E09">
        <w:t>риятие, Сотрудник, Вид отпуска);</w:t>
      </w:r>
    </w:p>
    <w:p w14:paraId="1C3752DA" w14:textId="77777777" w:rsidR="00F702C3" w:rsidRDefault="00F702C3" w:rsidP="00F702C3">
      <w:pPr>
        <w:pStyle w:val="2-"/>
      </w:pPr>
      <w:r>
        <w:t>Дата предполагаемого отпуска (при перенесении)</w:t>
      </w:r>
      <w:r w:rsidR="000D56E7">
        <w:t xml:space="preserve"> – необходимо предусмотреть автоматическое заполнение данного поля при наличии значения в поле «Основание для переноса отпуска». Проставляется значение, указанное в поле «Период предоставления неиспользованной части отпуска» </w:t>
      </w:r>
      <w:r w:rsidR="00382E09">
        <w:t>Приказа об отзыве сотрудника из отпуска;</w:t>
      </w:r>
    </w:p>
    <w:p w14:paraId="117223A7" w14:textId="77777777" w:rsidR="00F702C3" w:rsidRDefault="00F702C3" w:rsidP="00F702C3">
      <w:pPr>
        <w:pStyle w:val="2-"/>
      </w:pPr>
      <w:r>
        <w:t xml:space="preserve">Примечание </w:t>
      </w:r>
      <w:r w:rsidR="00382E09">
        <w:t>– текстовое поле, заполняется пользователем вручную.</w:t>
      </w:r>
    </w:p>
    <w:p w14:paraId="62CE88D2" w14:textId="77777777" w:rsidR="00382E09" w:rsidRDefault="00382E09" w:rsidP="00A24DFF">
      <w:pPr>
        <w:pStyle w:val="a5"/>
      </w:pPr>
      <w:r>
        <w:t>Необходимо предусмотреть возможность автоматического формирования приказов О предоставлении отпуска из документа График отпусков. Для этого необходимо предусмотреть наличие поля с возможностью установления флага «Сформировать приказ» в каждой строке табличной части документа (возможность установить флаг «Сформировать приказ» для отдельного сотрудника или группы сотрудников).</w:t>
      </w:r>
    </w:p>
    <w:p w14:paraId="2863C13F" w14:textId="77777777" w:rsidR="00A24DFF" w:rsidRDefault="002F205D" w:rsidP="00A24DFF">
      <w:pPr>
        <w:pStyle w:val="a5"/>
      </w:pPr>
      <w:r>
        <w:t>Печатная форма документа должна соответствовать форме «График отпусков (Унифицированная форма N Т-7) (ОКУД 0301020)».</w:t>
      </w:r>
      <w:r w:rsidR="00A24DFF" w:rsidRPr="00A24DFF">
        <w:t xml:space="preserve"> </w:t>
      </w:r>
      <w:r w:rsidR="00A24DFF" w:rsidRPr="00BE67FC">
        <w:t>Форма добавлен</w:t>
      </w:r>
      <w:r w:rsidR="00A24DFF">
        <w:t>а</w:t>
      </w:r>
      <w:r w:rsidR="00A24DFF" w:rsidRPr="00BE67FC">
        <w:t xml:space="preserve"> в формуляры (раздел 8). Заполнение формы</w:t>
      </w:r>
      <w:r w:rsidR="00A24DFF">
        <w:t xml:space="preserve"> производится в соответствии с данными, введенными в бланке-редакторе.</w:t>
      </w:r>
    </w:p>
    <w:p w14:paraId="15F96961" w14:textId="77777777" w:rsidR="00CA78AF" w:rsidRDefault="00CA78AF" w:rsidP="00CA78AF">
      <w:pPr>
        <w:pStyle w:val="a5"/>
      </w:pPr>
    </w:p>
    <w:p w14:paraId="1C4C5966" w14:textId="77777777" w:rsidR="00CA78AF" w:rsidRDefault="00F702C3" w:rsidP="00F702C3">
      <w:pPr>
        <w:pStyle w:val="3-0"/>
      </w:pPr>
      <w:r>
        <w:lastRenderedPageBreak/>
        <w:t xml:space="preserve"> </w:t>
      </w:r>
      <w:bookmarkStart w:id="116" w:name="_Toc55310226"/>
      <w:r>
        <w:t>Штатное расписание.</w:t>
      </w:r>
      <w:bookmarkEnd w:id="116"/>
    </w:p>
    <w:p w14:paraId="380E6982" w14:textId="77777777" w:rsidR="00CA78AF" w:rsidRDefault="00CA78AF" w:rsidP="00CA78AF">
      <w:pPr>
        <w:pStyle w:val="a5"/>
      </w:pPr>
    </w:p>
    <w:p w14:paraId="1BF276B2" w14:textId="77777777" w:rsidR="008D21A6" w:rsidRPr="008544D2" w:rsidRDefault="008D21A6" w:rsidP="008D21A6">
      <w:pPr>
        <w:pStyle w:val="a5"/>
        <w:rPr>
          <w:szCs w:val="20"/>
        </w:rPr>
      </w:pPr>
      <w:r w:rsidRPr="008544D2">
        <w:rPr>
          <w:rFonts w:cs="Arial"/>
          <w:bCs/>
          <w:color w:val="333333"/>
          <w:szCs w:val="20"/>
          <w:shd w:val="clear" w:color="auto" w:fill="FFFFFF"/>
        </w:rPr>
        <w:t>Штатное</w:t>
      </w:r>
      <w:r w:rsidRPr="008544D2">
        <w:rPr>
          <w:rFonts w:cs="Arial"/>
          <w:color w:val="333333"/>
          <w:szCs w:val="20"/>
          <w:shd w:val="clear" w:color="auto" w:fill="FFFFFF"/>
        </w:rPr>
        <w:t> </w:t>
      </w:r>
      <w:r w:rsidRPr="008544D2">
        <w:rPr>
          <w:rFonts w:cs="Arial"/>
          <w:bCs/>
          <w:color w:val="333333"/>
          <w:szCs w:val="20"/>
          <w:shd w:val="clear" w:color="auto" w:fill="FFFFFF"/>
        </w:rPr>
        <w:t>расписание</w:t>
      </w:r>
      <w:r w:rsidRPr="008544D2">
        <w:rPr>
          <w:rFonts w:cs="Arial"/>
          <w:color w:val="333333"/>
          <w:szCs w:val="20"/>
          <w:shd w:val="clear" w:color="auto" w:fill="FFFFFF"/>
        </w:rPr>
        <w:t> — нормативный документ предприятия, оформляющий структуру, </w:t>
      </w:r>
      <w:r w:rsidRPr="008544D2">
        <w:rPr>
          <w:rFonts w:cs="Arial"/>
          <w:bCs/>
          <w:color w:val="333333"/>
          <w:szCs w:val="20"/>
          <w:shd w:val="clear" w:color="auto" w:fill="FFFFFF"/>
        </w:rPr>
        <w:t>штатный</w:t>
      </w:r>
      <w:r w:rsidRPr="008544D2">
        <w:rPr>
          <w:rFonts w:cs="Arial"/>
          <w:color w:val="333333"/>
          <w:szCs w:val="20"/>
          <w:shd w:val="clear" w:color="auto" w:fill="FFFFFF"/>
        </w:rPr>
        <w:t> состав и численность организации с указанием размера заработной платы в зависимости от занимаемой должности</w:t>
      </w:r>
      <w:r w:rsidR="008544D2">
        <w:rPr>
          <w:rFonts w:cs="Arial"/>
          <w:color w:val="333333"/>
          <w:szCs w:val="20"/>
          <w:shd w:val="clear" w:color="auto" w:fill="FFFFFF"/>
        </w:rPr>
        <w:t>.</w:t>
      </w:r>
    </w:p>
    <w:p w14:paraId="3FC055AB" w14:textId="77777777" w:rsidR="008D21A6" w:rsidRDefault="008D21A6" w:rsidP="008D21A6">
      <w:pPr>
        <w:pStyle w:val="a5"/>
      </w:pPr>
      <w:r>
        <w:rPr>
          <w:szCs w:val="20"/>
        </w:rPr>
        <w:t xml:space="preserve">Картотека </w:t>
      </w:r>
      <w:r w:rsidR="008544D2">
        <w:rPr>
          <w:szCs w:val="20"/>
        </w:rPr>
        <w:t>Штатное расписание</w:t>
      </w:r>
      <w:r>
        <w:rPr>
          <w:szCs w:val="20"/>
        </w:rPr>
        <w:t xml:space="preserve"> предназначена для хранения информации о сформированных </w:t>
      </w:r>
      <w:r w:rsidR="008544D2">
        <w:rPr>
          <w:szCs w:val="20"/>
        </w:rPr>
        <w:t>штатных расписаниях</w:t>
      </w:r>
      <w:r>
        <w:rPr>
          <w:szCs w:val="20"/>
        </w:rPr>
        <w:t xml:space="preserve"> предприятия. </w:t>
      </w:r>
      <w:r>
        <w:t>Картотека на экране отображается в виде таблицы, каждая строка которой называется записью и содержит информацию об одном объекте или документе. Записи картотеки имеют одинаковый набор поименованных полей (столбцов таблицы):</w:t>
      </w:r>
    </w:p>
    <w:p w14:paraId="50A35424" w14:textId="77777777" w:rsidR="008D21A6" w:rsidRDefault="008D21A6" w:rsidP="008D21A6">
      <w:pPr>
        <w:pStyle w:val="1-"/>
      </w:pPr>
      <w:r>
        <w:t>Номер (номер документа);</w:t>
      </w:r>
    </w:p>
    <w:p w14:paraId="24DFCCCF" w14:textId="77777777" w:rsidR="008D21A6" w:rsidRDefault="008D21A6" w:rsidP="008D21A6">
      <w:pPr>
        <w:pStyle w:val="1-"/>
      </w:pPr>
      <w:r>
        <w:t>Дата (дата составления документа);</w:t>
      </w:r>
    </w:p>
    <w:p w14:paraId="38C0F1F9" w14:textId="77777777" w:rsidR="008D21A6" w:rsidRDefault="008D21A6" w:rsidP="008D21A6">
      <w:pPr>
        <w:pStyle w:val="1-"/>
      </w:pPr>
      <w:r>
        <w:t>Организ</w:t>
      </w:r>
      <w:r w:rsidR="008544D2">
        <w:t>ация (наименование предприятия).</w:t>
      </w:r>
    </w:p>
    <w:p w14:paraId="5D0FAFF4" w14:textId="77777777" w:rsidR="008D21A6" w:rsidRDefault="008D21A6" w:rsidP="008D21A6">
      <w:pPr>
        <w:pStyle w:val="a5"/>
      </w:pPr>
      <w:r>
        <w:t>Для редактирования произвольного количества полей одной записи картотеки применяется бланк-редактор.</w:t>
      </w:r>
    </w:p>
    <w:p w14:paraId="3DDDFCF5" w14:textId="77777777" w:rsidR="008D21A6" w:rsidRDefault="008D21A6" w:rsidP="008D21A6">
      <w:pPr>
        <w:pStyle w:val="a5"/>
      </w:pPr>
      <w:r>
        <w:t>Необходимо предусмотреть возможность сортировки, фильтрации и поиска записей, а также печати содержимого картотеки. Пользователь может создать новую запись, изменить существующую или удалить ненужную.</w:t>
      </w:r>
    </w:p>
    <w:p w14:paraId="083E0A44" w14:textId="77777777" w:rsidR="008D21A6" w:rsidRDefault="008D21A6" w:rsidP="008D21A6">
      <w:pPr>
        <w:pStyle w:val="a5"/>
      </w:pPr>
      <w:r>
        <w:t xml:space="preserve">Бланк-редактор </w:t>
      </w:r>
      <w:r w:rsidR="008544D2">
        <w:t xml:space="preserve">Штатное расписание </w:t>
      </w:r>
      <w:r>
        <w:t>содержит следующие поля:</w:t>
      </w:r>
    </w:p>
    <w:p w14:paraId="4F1C7C36" w14:textId="77777777" w:rsidR="008D21A6" w:rsidRDefault="008D21A6" w:rsidP="008D21A6">
      <w:pPr>
        <w:pStyle w:val="1-"/>
      </w:pPr>
      <w:r>
        <w:t>Наименование организации - Выбор из справочника Наши предприятия. Необходимо предусмотреть возможность автоматического проставления значения - если при открытии сессии было выбрано конкретное предприятие, или выбор из картотеки контрагентов (справочник Наши предприятия) - если при открытии была выбрана позиция &lt;все предприятия</w:t>
      </w:r>
      <w:r w:rsidRPr="0088229C">
        <w:t>&gt;</w:t>
      </w:r>
      <w:r>
        <w:t>;</w:t>
      </w:r>
    </w:p>
    <w:p w14:paraId="12D61596" w14:textId="77777777" w:rsidR="008D21A6" w:rsidRDefault="008D21A6" w:rsidP="008D21A6">
      <w:pPr>
        <w:pStyle w:val="1-"/>
      </w:pPr>
      <w:r>
        <w:t>Номер документа - присваивается номер документа. Возможно присвоение номера в соответствии с нумератором. Возможно присвоение номера по принципу сквозной нумерации, т.е. каждый следующий документ имеет номер на единицу больший предыдущего для данного типа документов. Необходимо предусмотреть ручной ввод пользователем номера документа. Новый номер не должен совпадать ни с одним из номеров ранее введенных подобных типов документов;</w:t>
      </w:r>
    </w:p>
    <w:p w14:paraId="3A06D989" w14:textId="77777777" w:rsidR="008D21A6" w:rsidRDefault="008D21A6" w:rsidP="008D21A6">
      <w:pPr>
        <w:pStyle w:val="1-"/>
      </w:pPr>
      <w:r>
        <w:t>Дата составления.</w:t>
      </w:r>
      <w:r w:rsidRPr="00212E31">
        <w:t xml:space="preserve"> </w:t>
      </w:r>
      <w:r>
        <w:t>По умолчанию устанавливается текущая дата. Дату можно редактировать с помощью календаря или вручную;</w:t>
      </w:r>
    </w:p>
    <w:p w14:paraId="33D41F88" w14:textId="77777777" w:rsidR="008D21A6" w:rsidRDefault="008D21A6" w:rsidP="008D21A6">
      <w:pPr>
        <w:pStyle w:val="1-"/>
      </w:pPr>
      <w:r>
        <w:t xml:space="preserve">На </w:t>
      </w:r>
      <w:r w:rsidR="008C6B8E">
        <w:t>период</w:t>
      </w:r>
      <w:r>
        <w:t xml:space="preserve"> – указывается </w:t>
      </w:r>
      <w:r w:rsidR="008C6B8E">
        <w:t>период действия документа и с какой даты он вступает в силу</w:t>
      </w:r>
      <w:r>
        <w:t>. Вводится пользователем вручную;</w:t>
      </w:r>
    </w:p>
    <w:p w14:paraId="6BCA782C" w14:textId="77777777" w:rsidR="008C6B8E" w:rsidRDefault="008C6B8E" w:rsidP="008D21A6">
      <w:pPr>
        <w:pStyle w:val="1-"/>
      </w:pPr>
      <w:r>
        <w:t>Утверждено приказом организации – указывается номер и дата приказа. Данные вводятся пользователем вручную;</w:t>
      </w:r>
    </w:p>
    <w:p w14:paraId="51713309" w14:textId="77777777" w:rsidR="008D21A6" w:rsidRDefault="008D21A6" w:rsidP="008D21A6">
      <w:pPr>
        <w:pStyle w:val="1-"/>
      </w:pPr>
      <w:r>
        <w:t>Руководитель кадровой службы: должность, расшифровка - указывается ФИО руководителя кадровой службы. Выбор из справочника Сотрудники;</w:t>
      </w:r>
    </w:p>
    <w:p w14:paraId="7EBFAE44" w14:textId="77777777" w:rsidR="005B0D1A" w:rsidRDefault="005B0D1A" w:rsidP="008D21A6">
      <w:pPr>
        <w:pStyle w:val="1-"/>
      </w:pPr>
      <w:r>
        <w:t xml:space="preserve">Главный бухгалтер - </w:t>
      </w:r>
      <w:r w:rsidR="00861701">
        <w:t>автоматически проставляется наименование должности и ФИО бухгалтера организации, указанного в блоке Руководство карточки предприятия. Допускается выбор из справочника Сотрудники.</w:t>
      </w:r>
    </w:p>
    <w:p w14:paraId="1A8D6A48" w14:textId="77777777" w:rsidR="008D21A6" w:rsidRDefault="008D21A6" w:rsidP="008D21A6">
      <w:pPr>
        <w:pStyle w:val="1-"/>
      </w:pPr>
      <w:r>
        <w:t>Табличная часть</w:t>
      </w:r>
      <w:r w:rsidR="007052AA">
        <w:t>. Табличная часть документа заполняется на основании документов Вакансия выбранной организации. Документы Вакансия должны соответствовать следующим параметрам</w:t>
      </w:r>
      <w:r>
        <w:t>:</w:t>
      </w:r>
      <w:r w:rsidR="007052AA">
        <w:t xml:space="preserve"> иметь статус Проведен, Дата начала вакансии должна входить в период штатного расписания. Табличная часть включает в себя: </w:t>
      </w:r>
    </w:p>
    <w:p w14:paraId="3E32FE22" w14:textId="77777777" w:rsidR="008D21A6" w:rsidRDefault="008D21A6" w:rsidP="008D21A6">
      <w:pPr>
        <w:pStyle w:val="2-"/>
      </w:pPr>
      <w:r>
        <w:t xml:space="preserve">Структурное подразделение </w:t>
      </w:r>
      <w:r w:rsidR="00B96FC2">
        <w:t>–</w:t>
      </w:r>
      <w:r>
        <w:t xml:space="preserve"> </w:t>
      </w:r>
      <w:r w:rsidR="00B96FC2">
        <w:t>указывается наименование подразделения, указанное в документе Вакансия</w:t>
      </w:r>
      <w:r>
        <w:t>;</w:t>
      </w:r>
    </w:p>
    <w:p w14:paraId="454C3E1C" w14:textId="77777777" w:rsidR="008D21A6" w:rsidRDefault="008D21A6" w:rsidP="008D21A6">
      <w:pPr>
        <w:pStyle w:val="2-"/>
      </w:pPr>
      <w:r>
        <w:t xml:space="preserve">Должность </w:t>
      </w:r>
      <w:r w:rsidR="00861701">
        <w:t>(специальность, профессия), разряд, класс (категория) квалификации</w:t>
      </w:r>
      <w:r w:rsidRPr="00212E31">
        <w:t xml:space="preserve"> </w:t>
      </w:r>
      <w:r w:rsidR="00B96FC2">
        <w:t>–</w:t>
      </w:r>
      <w:r>
        <w:t xml:space="preserve"> </w:t>
      </w:r>
      <w:r w:rsidR="00B96FC2">
        <w:t xml:space="preserve">указывается </w:t>
      </w:r>
      <w:r>
        <w:t xml:space="preserve">наименование должности, </w:t>
      </w:r>
      <w:r w:rsidR="00B96FC2">
        <w:t>указанной в документе Вакансия</w:t>
      </w:r>
      <w:r>
        <w:t>;</w:t>
      </w:r>
    </w:p>
    <w:p w14:paraId="18F79742" w14:textId="77777777" w:rsidR="00861701" w:rsidRDefault="00861701" w:rsidP="008D21A6">
      <w:pPr>
        <w:pStyle w:val="2-"/>
      </w:pPr>
      <w:r>
        <w:t xml:space="preserve">Количество штатных единиц – </w:t>
      </w:r>
      <w:r w:rsidR="00B96FC2">
        <w:t>указывается количество единиц, указанное в документе Вакансия (вкладка Основное);</w:t>
      </w:r>
    </w:p>
    <w:p w14:paraId="6D7285B5" w14:textId="77777777" w:rsidR="00861701" w:rsidRDefault="00861701" w:rsidP="008D21A6">
      <w:pPr>
        <w:pStyle w:val="2-"/>
      </w:pPr>
      <w:r>
        <w:lastRenderedPageBreak/>
        <w:t xml:space="preserve">Тарифная ставка (оклад), руб. – </w:t>
      </w:r>
      <w:r w:rsidR="00B96FC2">
        <w:t>указывается размер оклада/тарифа (поле Ставка, вкладка Основное, документ Вакансия);</w:t>
      </w:r>
    </w:p>
    <w:p w14:paraId="5F9C9C01" w14:textId="0281FABE" w:rsidR="004433B1" w:rsidRDefault="00861701" w:rsidP="008D21A6">
      <w:pPr>
        <w:pStyle w:val="2-"/>
      </w:pPr>
      <w:r>
        <w:t xml:space="preserve">Надбавки, руб. – </w:t>
      </w:r>
      <w:r w:rsidR="00B96FC2">
        <w:t>указываются надбавки, установленные для данной должности. Данные берутся из документа Вакансия, вкладка Структура оплаты, Постоянные начисления. В</w:t>
      </w:r>
      <w:r w:rsidR="006D1B58">
        <w:t xml:space="preserve"> унифицированной форме штатного расписания допускается возможность отображения только трех надбавок, соответственно в штатное расписание включаются данные о надбавках, указанных в первых трех строках табличной части Постоянных начислений</w:t>
      </w:r>
      <w:r w:rsidR="00E54759">
        <w:t>;</w:t>
      </w:r>
    </w:p>
    <w:p w14:paraId="206C5BEE" w14:textId="77777777" w:rsidR="00861701" w:rsidRDefault="00861701" w:rsidP="008D21A6">
      <w:pPr>
        <w:pStyle w:val="2-"/>
      </w:pPr>
      <w:r>
        <w:t xml:space="preserve">Всего, руб. </w:t>
      </w:r>
      <w:r w:rsidR="006D1B58">
        <w:t>–</w:t>
      </w:r>
      <w:r>
        <w:t xml:space="preserve"> </w:t>
      </w:r>
      <w:r w:rsidR="006D1B58">
        <w:t>указывается сумма оклада/тарифа и надбавок, установленных для данной должности. Рассчитывается по формуле: (Тарифная ставка (оклад) + Надбавка 1 + Надбавка 2 + Надбавка 3) * Количество штатных единиц;</w:t>
      </w:r>
    </w:p>
    <w:p w14:paraId="780F7BD8" w14:textId="77777777" w:rsidR="008D21A6" w:rsidRDefault="008D21A6" w:rsidP="008D21A6">
      <w:pPr>
        <w:pStyle w:val="2-"/>
      </w:pPr>
      <w:r>
        <w:t>Примечание – текстовое поле, заполняется пользователем вручную.</w:t>
      </w:r>
    </w:p>
    <w:p w14:paraId="651C8F09" w14:textId="77777777" w:rsidR="00E54759" w:rsidRDefault="00E54759" w:rsidP="00E54759">
      <w:pPr>
        <w:pStyle w:val="2-"/>
        <w:numPr>
          <w:ilvl w:val="0"/>
          <w:numId w:val="0"/>
        </w:numPr>
      </w:pPr>
    </w:p>
    <w:p w14:paraId="39C08996" w14:textId="014C59F9" w:rsidR="00E54759" w:rsidRDefault="00E54759" w:rsidP="00E54759">
      <w:pPr>
        <w:pStyle w:val="2-"/>
        <w:numPr>
          <w:ilvl w:val="0"/>
          <w:numId w:val="0"/>
        </w:numPr>
      </w:pPr>
      <w:commentRangeStart w:id="117"/>
      <w:r>
        <w:t>Надбавки могут устанавливаться в виде процентных значений и в виде фиксированной суммы. Если Вакансии установлена надбавка в виде процентного значения, то заполнение поля Надбавки и поля Всего, руб. производится по следующим правилам:</w:t>
      </w:r>
    </w:p>
    <w:p w14:paraId="69246704" w14:textId="6B5FBFFA" w:rsidR="00E54759" w:rsidRDefault="00E54759" w:rsidP="00E54759">
      <w:pPr>
        <w:pStyle w:val="2-"/>
        <w:numPr>
          <w:ilvl w:val="0"/>
          <w:numId w:val="0"/>
        </w:numPr>
      </w:pPr>
      <w:r>
        <w:t>- В поле Надбавки указывается процентное значение, установленное для данной Вакансии;</w:t>
      </w:r>
    </w:p>
    <w:p w14:paraId="497F2B22" w14:textId="77777777" w:rsidR="00115D2C" w:rsidRPr="00CA21A6" w:rsidRDefault="00E54759" w:rsidP="00E54759">
      <w:pPr>
        <w:pStyle w:val="2-"/>
        <w:numPr>
          <w:ilvl w:val="0"/>
          <w:numId w:val="0"/>
        </w:numPr>
      </w:pPr>
      <w:r>
        <w:t xml:space="preserve">- В поле Всего, руб. ставится прочерк. </w:t>
      </w:r>
    </w:p>
    <w:p w14:paraId="5354B77B" w14:textId="2EA6A2BA" w:rsidR="00E54759" w:rsidRDefault="00E54759" w:rsidP="00E54759">
      <w:pPr>
        <w:pStyle w:val="2-"/>
        <w:numPr>
          <w:ilvl w:val="0"/>
          <w:numId w:val="0"/>
        </w:numPr>
        <w:rPr>
          <w:rFonts w:ascii="Trebuchet MS" w:hAnsi="Trebuchet MS"/>
          <w:color w:val="000000"/>
          <w:shd w:val="clear" w:color="auto" w:fill="FFFFFF"/>
        </w:rPr>
      </w:pPr>
      <w:r>
        <w:t>(</w:t>
      </w:r>
      <w:r w:rsidRPr="00115D2C">
        <w:rPr>
          <w:szCs w:val="20"/>
        </w:rPr>
        <w:t xml:space="preserve">В соответствии с разъяснениями к Постановлению Госкомстата РФ от 05.01.2004г. №1 «Об утверждении унифицированных форм первичной учетной документации по учету труда и его оплаты»: </w:t>
      </w:r>
      <w:r w:rsidRPr="00115D2C">
        <w:rPr>
          <w:color w:val="000000"/>
          <w:szCs w:val="20"/>
          <w:shd w:val="clear" w:color="auto" w:fill="FFFFFF"/>
        </w:rPr>
        <w:t>Графа 9 «Всего за месяц» заполняется только в том случае, когда оклад и надбавки указаны в рублях. В указаниях по составлению штатного расписания говорится о том, что «</w:t>
      </w:r>
      <w:r w:rsidR="00115D2C" w:rsidRPr="00115D2C">
        <w:rPr>
          <w:rFonts w:cs="Arial"/>
          <w:color w:val="000000"/>
          <w:szCs w:val="20"/>
          <w:shd w:val="clear" w:color="auto" w:fill="FFFFFF"/>
        </w:rPr>
        <w:t>При невозможности заполнения организацией граф 5 - 9 в рублевом исчислении в связи с применением в соответствии с действующим законодательством Российской Федерации иных систем оплаты труда (бестарифная, смешанная и пр.) указанные графы заполняются в соответствующих единицах измерения (например, в процентах, коэффициентах и пр.).</w:t>
      </w:r>
      <w:r w:rsidRPr="00115D2C">
        <w:rPr>
          <w:color w:val="000000"/>
          <w:szCs w:val="20"/>
          <w:shd w:val="clear" w:color="auto" w:fill="FFFFFF"/>
        </w:rPr>
        <w:t>». Однако фактически оформить штатное расписание таким образом невозможно. В такой ситуации можно в этой графе поставить прочерки, а в графе 10 «Примечание» указать нормативные акты, как внутренние, так и нормативные, которыми установлены надбавки.</w:t>
      </w:r>
      <w:r w:rsidR="00115D2C">
        <w:rPr>
          <w:rFonts w:ascii="Trebuchet MS" w:hAnsi="Trebuchet MS"/>
          <w:color w:val="000000"/>
          <w:shd w:val="clear" w:color="auto" w:fill="FFFFFF"/>
        </w:rPr>
        <w:t>)</w:t>
      </w:r>
    </w:p>
    <w:p w14:paraId="223C456F" w14:textId="304356B1" w:rsidR="00115D2C" w:rsidRDefault="00115D2C" w:rsidP="00115D2C">
      <w:pPr>
        <w:pStyle w:val="2-"/>
        <w:numPr>
          <w:ilvl w:val="0"/>
          <w:numId w:val="0"/>
        </w:numPr>
      </w:pPr>
      <w:r>
        <w:t>Если Вакансии установлена надбавка в виде суммы, то заполнение поля Надбавки и поля Всего, руб. производится по следующим правилам:</w:t>
      </w:r>
    </w:p>
    <w:p w14:paraId="7D4078EE" w14:textId="2E215A44" w:rsidR="00115D2C" w:rsidRDefault="00115D2C" w:rsidP="00115D2C">
      <w:pPr>
        <w:pStyle w:val="2-"/>
        <w:numPr>
          <w:ilvl w:val="0"/>
          <w:numId w:val="0"/>
        </w:numPr>
      </w:pPr>
      <w:r>
        <w:t>- В поле Надбавки указывается сумма надбавки, установленная для данной Вакансии;</w:t>
      </w:r>
    </w:p>
    <w:p w14:paraId="2D6C38D9" w14:textId="2CEA8FFE" w:rsidR="00115D2C" w:rsidRPr="00115D2C" w:rsidRDefault="00115D2C" w:rsidP="00115D2C">
      <w:pPr>
        <w:pStyle w:val="2-"/>
        <w:numPr>
          <w:ilvl w:val="0"/>
          <w:numId w:val="0"/>
        </w:numPr>
      </w:pPr>
      <w:r>
        <w:t xml:space="preserve">- В поле Всего, руб. ставится общая сумма, рассчитанная по формуле (Тарифная ставка (оклад) + Надбавка 1 + Надбавка 2 + Надбавка 3) * Количество штатных единиц. </w:t>
      </w:r>
      <w:commentRangeEnd w:id="117"/>
      <w:r>
        <w:rPr>
          <w:rStyle w:val="aff6"/>
          <w:rFonts w:asciiTheme="minorHAnsi" w:hAnsiTheme="minorHAnsi"/>
        </w:rPr>
        <w:commentReference w:id="117"/>
      </w:r>
    </w:p>
    <w:p w14:paraId="49BD7836" w14:textId="77777777" w:rsidR="00115D2C" w:rsidRDefault="00115D2C" w:rsidP="00E54759">
      <w:pPr>
        <w:pStyle w:val="2-"/>
        <w:numPr>
          <w:ilvl w:val="0"/>
          <w:numId w:val="0"/>
        </w:numPr>
        <w:rPr>
          <w:rFonts w:ascii="Trebuchet MS" w:hAnsi="Trebuchet MS"/>
          <w:color w:val="000000"/>
          <w:shd w:val="clear" w:color="auto" w:fill="FFFFFF"/>
        </w:rPr>
      </w:pPr>
    </w:p>
    <w:p w14:paraId="3DA2DAB7" w14:textId="03C1A7CE" w:rsidR="00115D2C" w:rsidRDefault="00115D2C" w:rsidP="00861701">
      <w:pPr>
        <w:pStyle w:val="a5"/>
      </w:pPr>
      <w:commentRangeStart w:id="118"/>
      <w:r>
        <w:t>Необходимо предусмотреть автоматическое заполнение документа Штатное расписание на основании документов Вакансия выбранной организации. Автоматическое заполнение возможно производить при нажатии кнопки Заполнить.</w:t>
      </w:r>
      <w:commentRangeEnd w:id="118"/>
      <w:r w:rsidR="00632E05">
        <w:rPr>
          <w:rStyle w:val="aff6"/>
          <w:rFonts w:asciiTheme="minorHAnsi" w:hAnsiTheme="minorHAnsi"/>
        </w:rPr>
        <w:commentReference w:id="118"/>
      </w:r>
    </w:p>
    <w:p w14:paraId="2BAD7759" w14:textId="77777777" w:rsidR="00115D2C" w:rsidRDefault="00115D2C" w:rsidP="00861701">
      <w:pPr>
        <w:pStyle w:val="a5"/>
      </w:pPr>
    </w:p>
    <w:p w14:paraId="050F0B21" w14:textId="11EFF23B" w:rsidR="00861701" w:rsidRDefault="00115D2C" w:rsidP="00861701">
      <w:pPr>
        <w:pStyle w:val="a5"/>
      </w:pPr>
      <w:r>
        <w:t xml:space="preserve">Необходимо предусмотреть возможность печати формы Штатного расписания. </w:t>
      </w:r>
      <w:r w:rsidR="00861701">
        <w:t>Печатная форма документа должна соответствовать форме «Штатное расписание (Унифицированная форма N Т-3) (ОКУД 0301017)».</w:t>
      </w:r>
      <w:r w:rsidR="00861701" w:rsidRPr="00A24DFF">
        <w:t xml:space="preserve"> </w:t>
      </w:r>
      <w:r w:rsidR="00861701" w:rsidRPr="00BE67FC">
        <w:t>Форма добавлен</w:t>
      </w:r>
      <w:r w:rsidR="00861701">
        <w:t>а</w:t>
      </w:r>
      <w:r w:rsidR="00861701" w:rsidRPr="00BE67FC">
        <w:t xml:space="preserve"> в формуляры (раздел 8). Заполнение формы</w:t>
      </w:r>
      <w:r w:rsidR="00861701">
        <w:t xml:space="preserve"> производится в соответствии с данными, введенными в бланке-редакторе.</w:t>
      </w:r>
    </w:p>
    <w:p w14:paraId="2D2A95A1" w14:textId="77777777" w:rsidR="00861701" w:rsidRDefault="00861701" w:rsidP="008D21A6">
      <w:pPr>
        <w:pStyle w:val="a5"/>
      </w:pPr>
    </w:p>
    <w:p w14:paraId="55BB1482" w14:textId="77777777" w:rsidR="00CA78AF" w:rsidRDefault="00CA78AF" w:rsidP="00CA78AF">
      <w:pPr>
        <w:pStyle w:val="a5"/>
      </w:pPr>
    </w:p>
    <w:p w14:paraId="050EA2F6" w14:textId="77777777" w:rsidR="00CA78AF" w:rsidRDefault="00CA78AF" w:rsidP="00CA78AF">
      <w:pPr>
        <w:pStyle w:val="a5"/>
      </w:pPr>
    </w:p>
    <w:p w14:paraId="1D8E61C7" w14:textId="77777777" w:rsidR="00CA78AF" w:rsidRDefault="00CA78AF" w:rsidP="00CA78AF">
      <w:pPr>
        <w:pStyle w:val="a5"/>
      </w:pPr>
    </w:p>
    <w:p w14:paraId="74B10DF0" w14:textId="77777777" w:rsidR="00614E8B" w:rsidRDefault="00614E8B" w:rsidP="00CA78AF">
      <w:pPr>
        <w:pStyle w:val="a5"/>
      </w:pPr>
    </w:p>
    <w:p w14:paraId="4770B3D6" w14:textId="77777777" w:rsidR="00AA4969" w:rsidRDefault="00AA4969" w:rsidP="00AA4969">
      <w:pPr>
        <w:pStyle w:val="1--"/>
      </w:pPr>
      <w:bookmarkStart w:id="119" w:name="_Toc55310227"/>
      <w:r>
        <w:lastRenderedPageBreak/>
        <w:t>Формуляры.</w:t>
      </w:r>
      <w:bookmarkEnd w:id="119"/>
    </w:p>
    <w:p w14:paraId="49AFF820" w14:textId="77777777" w:rsidR="00CA78AF" w:rsidRDefault="00AA4969" w:rsidP="00AA4969">
      <w:pPr>
        <w:pStyle w:val="2-0"/>
      </w:pPr>
      <w:r>
        <w:t xml:space="preserve"> </w:t>
      </w:r>
      <w:bookmarkStart w:id="120" w:name="_Toc55310228"/>
      <w:r>
        <w:t>Приказ «О приеме на работу».</w:t>
      </w:r>
      <w:bookmarkEnd w:id="120"/>
    </w:p>
    <w:p w14:paraId="7ECEC63A" w14:textId="77777777" w:rsidR="00AA4969" w:rsidRDefault="00AA4969" w:rsidP="00AA4969">
      <w:pPr>
        <w:pStyle w:val="a5"/>
      </w:pPr>
      <w:r>
        <w:t>- Приказ (распоряжение) о приеме работника на работу (Унифицированная форма N Т-1) (ОКУД 0301001)</w:t>
      </w:r>
    </w:p>
    <w:p w14:paraId="5D97A0C5" w14:textId="77777777" w:rsidR="00AA4969" w:rsidRDefault="00AA4969" w:rsidP="00AA4969">
      <w:pPr>
        <w:pStyle w:val="a5"/>
      </w:pPr>
      <w:r>
        <w:object w:dxaOrig="9668" w:dyaOrig="12329" w14:anchorId="0DD31EE9">
          <v:shape id="_x0000_i1028" type="#_x0000_t75" style="width:483.75pt;height:616.5pt" o:ole="">
            <v:imagedata r:id="rId46" o:title=""/>
          </v:shape>
          <o:OLEObject Type="Embed" ProgID="Word.Document.12" ShapeID="_x0000_i1028" DrawAspect="Content" ObjectID="_1697293306" r:id="rId47">
            <o:FieldCodes>\s</o:FieldCodes>
          </o:OLEObject>
        </w:object>
      </w:r>
    </w:p>
    <w:p w14:paraId="1CFF8F98" w14:textId="77777777" w:rsidR="00AA4969" w:rsidRDefault="00AA4969" w:rsidP="00AA4969">
      <w:pPr>
        <w:pStyle w:val="a5"/>
      </w:pPr>
    </w:p>
    <w:p w14:paraId="13346E86" w14:textId="77777777" w:rsidR="00AA4969" w:rsidRDefault="00AA4969" w:rsidP="00AA4969">
      <w:pPr>
        <w:pStyle w:val="a5"/>
      </w:pPr>
    </w:p>
    <w:p w14:paraId="5D80B5E9" w14:textId="77777777" w:rsidR="00AA4969" w:rsidRDefault="00AA4969" w:rsidP="00AA4969">
      <w:pPr>
        <w:pStyle w:val="a5"/>
      </w:pPr>
    </w:p>
    <w:p w14:paraId="2DCFA46E" w14:textId="77777777" w:rsidR="00AA4969" w:rsidRDefault="00AA4969" w:rsidP="00AA4969">
      <w:pPr>
        <w:pStyle w:val="a5"/>
      </w:pPr>
    </w:p>
    <w:p w14:paraId="11E3E24F" w14:textId="77777777" w:rsidR="00855ED7" w:rsidRDefault="00855ED7" w:rsidP="00AA4969">
      <w:pPr>
        <w:pStyle w:val="a5"/>
        <w:sectPr w:rsidR="00855ED7" w:rsidSect="007D11A7">
          <w:pgSz w:w="11906" w:h="16838"/>
          <w:pgMar w:top="851" w:right="567" w:bottom="567" w:left="851" w:header="567" w:footer="340" w:gutter="0"/>
          <w:cols w:space="708"/>
          <w:titlePg/>
          <w:docGrid w:linePitch="360"/>
        </w:sectPr>
      </w:pPr>
    </w:p>
    <w:p w14:paraId="6E6DBC13" w14:textId="77777777" w:rsidR="00AA4969" w:rsidRDefault="00AA4969" w:rsidP="00AA4969">
      <w:pPr>
        <w:pStyle w:val="a5"/>
      </w:pPr>
      <w:r>
        <w:lastRenderedPageBreak/>
        <w:t>- Приказ (распоряжение) о приеме работников на работу (Унифицированная форма N Т-1а) (ОКУД 0301015)</w:t>
      </w:r>
    </w:p>
    <w:p w14:paraId="02D51AC5" w14:textId="77777777" w:rsidR="00AA4969" w:rsidRDefault="00855ED7" w:rsidP="00CA78AF">
      <w:pPr>
        <w:pStyle w:val="a5"/>
      </w:pPr>
      <w:r>
        <w:object w:dxaOrig="14600" w:dyaOrig="9018" w14:anchorId="775590EE">
          <v:shape id="_x0000_i1029" type="#_x0000_t75" style="width:729.75pt;height:450.75pt" o:ole="">
            <v:imagedata r:id="rId48" o:title=""/>
          </v:shape>
          <o:OLEObject Type="Embed" ProgID="Word.Document.12" ShapeID="_x0000_i1029" DrawAspect="Content" ObjectID="_1697293307" r:id="rId49">
            <o:FieldCodes>\s</o:FieldCodes>
          </o:OLEObject>
        </w:object>
      </w:r>
    </w:p>
    <w:p w14:paraId="4470A067" w14:textId="77777777" w:rsidR="00CA78AF" w:rsidRDefault="00CA78AF" w:rsidP="00CA78AF">
      <w:pPr>
        <w:pStyle w:val="a5"/>
      </w:pPr>
    </w:p>
    <w:p w14:paraId="2FC66909" w14:textId="77777777" w:rsidR="00CA78AF" w:rsidRDefault="00CA78AF" w:rsidP="00CA78AF">
      <w:pPr>
        <w:pStyle w:val="a5"/>
      </w:pPr>
    </w:p>
    <w:p w14:paraId="69B8520A" w14:textId="77777777" w:rsidR="00855ED7" w:rsidRDefault="00855ED7" w:rsidP="00CA78AF">
      <w:pPr>
        <w:pStyle w:val="a5"/>
        <w:sectPr w:rsidR="00855ED7" w:rsidSect="00855ED7">
          <w:pgSz w:w="16838" w:h="11906" w:orient="landscape"/>
          <w:pgMar w:top="567" w:right="340" w:bottom="340" w:left="340" w:header="567" w:footer="340" w:gutter="0"/>
          <w:cols w:space="708"/>
          <w:titlePg/>
          <w:docGrid w:linePitch="360"/>
        </w:sectPr>
      </w:pPr>
    </w:p>
    <w:p w14:paraId="5F302651" w14:textId="77777777" w:rsidR="00E25855" w:rsidRDefault="00E25855" w:rsidP="00E25855">
      <w:pPr>
        <w:pStyle w:val="2-0"/>
      </w:pPr>
      <w:bookmarkStart w:id="121" w:name="_Toc55310229"/>
      <w:r>
        <w:lastRenderedPageBreak/>
        <w:t>Приказ «Об установлении доплат»</w:t>
      </w:r>
      <w:bookmarkEnd w:id="121"/>
    </w:p>
    <w:p w14:paraId="553AE5B7" w14:textId="77777777" w:rsidR="00F1739F" w:rsidRDefault="00F1739F" w:rsidP="00F1739F">
      <w:pPr>
        <w:pStyle w:val="a5"/>
      </w:pPr>
      <w:r>
        <w:rPr>
          <w:color w:val="000000"/>
          <w:szCs w:val="20"/>
        </w:rPr>
        <w:t xml:space="preserve">- </w:t>
      </w:r>
      <w:r>
        <w:t>Приказ (распоряжение) об установлении надбавок (доплат) работнику</w:t>
      </w:r>
    </w:p>
    <w:p w14:paraId="4F8B73B9" w14:textId="77777777" w:rsidR="00CA78AF" w:rsidRDefault="00F1739F" w:rsidP="00CA78AF">
      <w:pPr>
        <w:pStyle w:val="a5"/>
      </w:pPr>
      <w:r>
        <w:object w:dxaOrig="9864" w:dyaOrig="12805" w14:anchorId="28A5F4D2">
          <v:shape id="_x0000_i1030" type="#_x0000_t75" style="width:494.25pt;height:640.5pt" o:ole="">
            <v:imagedata r:id="rId50" o:title=""/>
          </v:shape>
          <o:OLEObject Type="Embed" ProgID="Word.Document.12" ShapeID="_x0000_i1030" DrawAspect="Content" ObjectID="_1697293308" r:id="rId51">
            <o:FieldCodes>\s</o:FieldCodes>
          </o:OLEObject>
        </w:object>
      </w:r>
    </w:p>
    <w:p w14:paraId="33E35CAB" w14:textId="77777777" w:rsidR="00F1739F" w:rsidRDefault="00F1739F" w:rsidP="00CA78AF">
      <w:pPr>
        <w:pStyle w:val="a5"/>
      </w:pPr>
    </w:p>
    <w:p w14:paraId="3466EB81" w14:textId="77777777" w:rsidR="00F1739F" w:rsidRDefault="00F1739F" w:rsidP="00CA78AF">
      <w:pPr>
        <w:pStyle w:val="a5"/>
      </w:pPr>
    </w:p>
    <w:p w14:paraId="6B659677" w14:textId="77777777" w:rsidR="00F1739F" w:rsidRDefault="00F1739F" w:rsidP="00CA78AF">
      <w:pPr>
        <w:pStyle w:val="a5"/>
      </w:pPr>
    </w:p>
    <w:p w14:paraId="334A54EF" w14:textId="77777777" w:rsidR="00F1739F" w:rsidRDefault="00F1739F" w:rsidP="00CA78AF">
      <w:pPr>
        <w:pStyle w:val="a5"/>
      </w:pPr>
    </w:p>
    <w:p w14:paraId="45A9187C" w14:textId="77777777" w:rsidR="00F1739F" w:rsidRDefault="00F1739F" w:rsidP="00CA78AF">
      <w:pPr>
        <w:pStyle w:val="a5"/>
      </w:pPr>
    </w:p>
    <w:p w14:paraId="031D27B7" w14:textId="77777777" w:rsidR="00F1739F" w:rsidRDefault="00F1739F" w:rsidP="00CA78AF">
      <w:pPr>
        <w:pStyle w:val="a5"/>
        <w:sectPr w:rsidR="00F1739F" w:rsidSect="00AA4969">
          <w:pgSz w:w="11906" w:h="16838"/>
          <w:pgMar w:top="340" w:right="340" w:bottom="340" w:left="567" w:header="567" w:footer="340" w:gutter="0"/>
          <w:cols w:space="708"/>
          <w:titlePg/>
          <w:docGrid w:linePitch="360"/>
        </w:sectPr>
      </w:pPr>
    </w:p>
    <w:p w14:paraId="108942B8" w14:textId="77777777" w:rsidR="00F1739F" w:rsidRDefault="00F1739F" w:rsidP="00F1739F">
      <w:pPr>
        <w:pStyle w:val="a5"/>
        <w:rPr>
          <w:color w:val="000000"/>
          <w:szCs w:val="20"/>
        </w:rPr>
      </w:pPr>
      <w:r>
        <w:lastRenderedPageBreak/>
        <w:t>- Приказ (распоряжение) об установлении надбавок (доплат) работникам</w:t>
      </w:r>
    </w:p>
    <w:p w14:paraId="7CD138E7" w14:textId="77777777" w:rsidR="00F1739F" w:rsidRDefault="00F1739F" w:rsidP="00CA78AF">
      <w:pPr>
        <w:pStyle w:val="a5"/>
      </w:pPr>
      <w:r>
        <w:object w:dxaOrig="15863" w:dyaOrig="9489" w14:anchorId="01ADE799">
          <v:shape id="_x0000_i1031" type="#_x0000_t75" style="width:793.5pt;height:475.5pt" o:ole="">
            <v:imagedata r:id="rId52" o:title=""/>
          </v:shape>
          <o:OLEObject Type="Embed" ProgID="Word.Document.12" ShapeID="_x0000_i1031" DrawAspect="Content" ObjectID="_1697293309" r:id="rId53">
            <o:FieldCodes>\s</o:FieldCodes>
          </o:OLEObject>
        </w:object>
      </w:r>
    </w:p>
    <w:p w14:paraId="0180DF45" w14:textId="77777777" w:rsidR="00F1739F" w:rsidRDefault="00F1739F" w:rsidP="00CA78AF">
      <w:pPr>
        <w:pStyle w:val="a5"/>
      </w:pPr>
    </w:p>
    <w:p w14:paraId="48021C87" w14:textId="77777777" w:rsidR="00F1739F" w:rsidRDefault="00F1739F" w:rsidP="00CA78AF">
      <w:pPr>
        <w:pStyle w:val="a5"/>
      </w:pPr>
    </w:p>
    <w:p w14:paraId="140D454F" w14:textId="77777777" w:rsidR="00F1739F" w:rsidRDefault="00F1739F" w:rsidP="00CA78AF">
      <w:pPr>
        <w:pStyle w:val="a5"/>
        <w:sectPr w:rsidR="00F1739F" w:rsidSect="00F1739F">
          <w:pgSz w:w="16838" w:h="11906" w:orient="landscape"/>
          <w:pgMar w:top="567" w:right="340" w:bottom="340" w:left="340" w:header="567" w:footer="340" w:gutter="0"/>
          <w:cols w:space="708"/>
          <w:titlePg/>
          <w:docGrid w:linePitch="360"/>
        </w:sectPr>
      </w:pPr>
    </w:p>
    <w:p w14:paraId="5C28939B" w14:textId="77777777" w:rsidR="00F1739F" w:rsidRDefault="00EA05AE" w:rsidP="00EA05AE">
      <w:pPr>
        <w:pStyle w:val="2-0"/>
      </w:pPr>
      <w:bookmarkStart w:id="122" w:name="_Toc55310230"/>
      <w:r>
        <w:lastRenderedPageBreak/>
        <w:t>Приказ «О переводе работника».</w:t>
      </w:r>
      <w:bookmarkEnd w:id="122"/>
    </w:p>
    <w:p w14:paraId="1BB38C15" w14:textId="77777777" w:rsidR="00EA05AE" w:rsidRDefault="00EA05AE" w:rsidP="00EA05AE">
      <w:pPr>
        <w:pStyle w:val="a5"/>
      </w:pPr>
      <w:r>
        <w:t>- Приказ (распоряжение) о переводе работника на другую работу (Унифицированная форма N Т-5) (ОКУД 0301004)</w:t>
      </w:r>
    </w:p>
    <w:p w14:paraId="5211D540" w14:textId="77777777" w:rsidR="00F1739F" w:rsidRDefault="00EA05AE" w:rsidP="00CA78AF">
      <w:pPr>
        <w:pStyle w:val="a5"/>
      </w:pPr>
      <w:r>
        <w:object w:dxaOrig="9670" w:dyaOrig="13269" w14:anchorId="079A7AC1">
          <v:shape id="_x0000_i1032" type="#_x0000_t75" style="width:483.75pt;height:663.75pt" o:ole="">
            <v:imagedata r:id="rId54" o:title=""/>
          </v:shape>
          <o:OLEObject Type="Embed" ProgID="Word.Document.12" ShapeID="_x0000_i1032" DrawAspect="Content" ObjectID="_1697293310" r:id="rId55">
            <o:FieldCodes>\s</o:FieldCodes>
          </o:OLEObject>
        </w:object>
      </w:r>
    </w:p>
    <w:p w14:paraId="112EC701" w14:textId="77777777" w:rsidR="00F1739F" w:rsidRDefault="00F1739F" w:rsidP="00CA78AF">
      <w:pPr>
        <w:pStyle w:val="a5"/>
      </w:pPr>
    </w:p>
    <w:p w14:paraId="4A95212B" w14:textId="77777777" w:rsidR="00F1739F" w:rsidRDefault="00F1739F" w:rsidP="00CA78AF">
      <w:pPr>
        <w:pStyle w:val="a5"/>
      </w:pPr>
    </w:p>
    <w:p w14:paraId="5626441D" w14:textId="77777777" w:rsidR="00F1739F" w:rsidRDefault="00F1739F" w:rsidP="00CA78AF">
      <w:pPr>
        <w:pStyle w:val="a5"/>
      </w:pPr>
    </w:p>
    <w:p w14:paraId="150FF00B" w14:textId="77777777" w:rsidR="00EA05AE" w:rsidRDefault="00EA05AE" w:rsidP="00CA78AF">
      <w:pPr>
        <w:pStyle w:val="a5"/>
        <w:sectPr w:rsidR="00EA05AE" w:rsidSect="00AA4969">
          <w:pgSz w:w="11906" w:h="16838"/>
          <w:pgMar w:top="340" w:right="340" w:bottom="340" w:left="567" w:header="567" w:footer="340" w:gutter="0"/>
          <w:cols w:space="708"/>
          <w:titlePg/>
          <w:docGrid w:linePitch="360"/>
        </w:sectPr>
      </w:pPr>
    </w:p>
    <w:p w14:paraId="1F7891DE" w14:textId="77777777" w:rsidR="00F1739F" w:rsidRDefault="00EA05AE" w:rsidP="00CA78AF">
      <w:pPr>
        <w:pStyle w:val="a5"/>
      </w:pPr>
      <w:r>
        <w:lastRenderedPageBreak/>
        <w:t>- Приказ (распоряжение) о переводе работников на другую работу (Унифицированная форма N Т-5а) (ОКУД 0301004)</w:t>
      </w:r>
    </w:p>
    <w:p w14:paraId="6F80AA24" w14:textId="77777777" w:rsidR="00F1739F" w:rsidRDefault="00EA05AE" w:rsidP="00CA78AF">
      <w:pPr>
        <w:pStyle w:val="a5"/>
      </w:pPr>
      <w:r>
        <w:object w:dxaOrig="14600" w:dyaOrig="9469" w14:anchorId="4C63EAFF">
          <v:shape id="_x0000_i1033" type="#_x0000_t75" style="width:729.75pt;height:473.25pt" o:ole="">
            <v:imagedata r:id="rId56" o:title=""/>
          </v:shape>
          <o:OLEObject Type="Embed" ProgID="Word.Document.12" ShapeID="_x0000_i1033" DrawAspect="Content" ObjectID="_1697293311" r:id="rId57">
            <o:FieldCodes>\s</o:FieldCodes>
          </o:OLEObject>
        </w:object>
      </w:r>
    </w:p>
    <w:p w14:paraId="360C25A2" w14:textId="77777777" w:rsidR="00F1739F" w:rsidRDefault="00F1739F" w:rsidP="00CA78AF">
      <w:pPr>
        <w:pStyle w:val="a5"/>
      </w:pPr>
    </w:p>
    <w:p w14:paraId="0B0C89C0" w14:textId="77777777" w:rsidR="00EA05AE" w:rsidRDefault="00EA05AE" w:rsidP="00CA78AF">
      <w:pPr>
        <w:pStyle w:val="a5"/>
        <w:sectPr w:rsidR="00EA05AE" w:rsidSect="00EA05AE">
          <w:pgSz w:w="16838" w:h="11906" w:orient="landscape"/>
          <w:pgMar w:top="567" w:right="340" w:bottom="340" w:left="340" w:header="567" w:footer="340" w:gutter="0"/>
          <w:cols w:space="708"/>
          <w:titlePg/>
          <w:docGrid w:linePitch="360"/>
        </w:sectPr>
      </w:pPr>
    </w:p>
    <w:p w14:paraId="7B0D52AE" w14:textId="77777777" w:rsidR="00F1739F" w:rsidRDefault="007A0368" w:rsidP="007A0368">
      <w:pPr>
        <w:pStyle w:val="2-0"/>
      </w:pPr>
      <w:bookmarkStart w:id="123" w:name="_Toc55310231"/>
      <w:r>
        <w:lastRenderedPageBreak/>
        <w:t>Приказ «Об отмене доплат работнику».</w:t>
      </w:r>
      <w:bookmarkEnd w:id="123"/>
    </w:p>
    <w:p w14:paraId="4929C570" w14:textId="77777777" w:rsidR="007A0368" w:rsidRDefault="007A0368" w:rsidP="007A0368">
      <w:pPr>
        <w:pStyle w:val="a5"/>
      </w:pPr>
      <w:r>
        <w:t>- Приказ (распоряжение) об отмене надбавок (доплат) работнику</w:t>
      </w:r>
    </w:p>
    <w:p w14:paraId="628826A3" w14:textId="77777777" w:rsidR="007A0368" w:rsidRDefault="007A0368" w:rsidP="007A0368">
      <w:pPr>
        <w:pStyle w:val="a5"/>
      </w:pPr>
    </w:p>
    <w:p w14:paraId="1C3F29F6" w14:textId="77777777" w:rsidR="007A0368" w:rsidRDefault="00916517" w:rsidP="007A0368">
      <w:pPr>
        <w:pStyle w:val="a5"/>
      </w:pPr>
      <w:r>
        <w:object w:dxaOrig="9669" w:dyaOrig="9954" w14:anchorId="303B21E7">
          <v:shape id="_x0000_i1034" type="#_x0000_t75" style="width:483.75pt;height:498pt" o:ole="">
            <v:imagedata r:id="rId58" o:title=""/>
          </v:shape>
          <o:OLEObject Type="Embed" ProgID="Word.Document.12" ShapeID="_x0000_i1034" DrawAspect="Content" ObjectID="_1697293312" r:id="rId59">
            <o:FieldCodes>\s</o:FieldCodes>
          </o:OLEObject>
        </w:object>
      </w:r>
    </w:p>
    <w:p w14:paraId="3E3987AD" w14:textId="77777777" w:rsidR="007A0368" w:rsidRDefault="007A0368" w:rsidP="007A0368">
      <w:pPr>
        <w:pStyle w:val="a5"/>
      </w:pPr>
    </w:p>
    <w:p w14:paraId="4016D25D" w14:textId="77777777" w:rsidR="007A0368" w:rsidRDefault="007A0368" w:rsidP="007A0368">
      <w:pPr>
        <w:pStyle w:val="a5"/>
      </w:pPr>
    </w:p>
    <w:p w14:paraId="4690FD72" w14:textId="77777777" w:rsidR="007A0368" w:rsidRDefault="007A0368" w:rsidP="007A0368">
      <w:pPr>
        <w:pStyle w:val="a5"/>
      </w:pPr>
    </w:p>
    <w:p w14:paraId="4357D914" w14:textId="77777777" w:rsidR="007A0368" w:rsidRDefault="007A0368" w:rsidP="007A0368">
      <w:pPr>
        <w:pStyle w:val="a5"/>
      </w:pPr>
    </w:p>
    <w:p w14:paraId="1C2FA5DD" w14:textId="77777777" w:rsidR="007A0368" w:rsidRDefault="007A0368" w:rsidP="007A0368">
      <w:pPr>
        <w:pStyle w:val="a5"/>
      </w:pPr>
    </w:p>
    <w:p w14:paraId="6AFAE1B4" w14:textId="77777777" w:rsidR="007A0368" w:rsidRDefault="007A0368" w:rsidP="007A0368">
      <w:pPr>
        <w:pStyle w:val="a5"/>
      </w:pPr>
    </w:p>
    <w:p w14:paraId="35B1AF1A" w14:textId="77777777" w:rsidR="007A0368" w:rsidRDefault="007A0368" w:rsidP="007A0368">
      <w:pPr>
        <w:pStyle w:val="a5"/>
      </w:pPr>
    </w:p>
    <w:p w14:paraId="7C9743E5" w14:textId="77777777" w:rsidR="007A0368" w:rsidRDefault="007A0368" w:rsidP="007A0368">
      <w:pPr>
        <w:pStyle w:val="a5"/>
      </w:pPr>
    </w:p>
    <w:p w14:paraId="5214A505" w14:textId="77777777" w:rsidR="007A0368" w:rsidRDefault="007A0368" w:rsidP="007A0368">
      <w:pPr>
        <w:pStyle w:val="a5"/>
      </w:pPr>
    </w:p>
    <w:p w14:paraId="7D0BA254" w14:textId="77777777" w:rsidR="007A0368" w:rsidRDefault="007A0368" w:rsidP="007A0368">
      <w:pPr>
        <w:pStyle w:val="a5"/>
      </w:pPr>
    </w:p>
    <w:p w14:paraId="425F77D6" w14:textId="77777777" w:rsidR="007A0368" w:rsidRDefault="007A0368" w:rsidP="007A0368">
      <w:pPr>
        <w:pStyle w:val="a5"/>
      </w:pPr>
    </w:p>
    <w:p w14:paraId="63852861" w14:textId="77777777" w:rsidR="007A0368" w:rsidRDefault="007A0368" w:rsidP="007A0368">
      <w:pPr>
        <w:pStyle w:val="a5"/>
      </w:pPr>
    </w:p>
    <w:p w14:paraId="066AF0B3" w14:textId="77777777" w:rsidR="007A0368" w:rsidRDefault="007A0368" w:rsidP="007A0368">
      <w:pPr>
        <w:pStyle w:val="a5"/>
        <w:rPr>
          <w:color w:val="000000"/>
          <w:szCs w:val="20"/>
        </w:rPr>
      </w:pPr>
      <w:r>
        <w:lastRenderedPageBreak/>
        <w:t>- Приказ (распоряжение) об отмене надбавок (доплат) работникам</w:t>
      </w:r>
    </w:p>
    <w:p w14:paraId="4FA0C63D" w14:textId="77777777" w:rsidR="007A0368" w:rsidRDefault="00916517" w:rsidP="00CA78AF">
      <w:pPr>
        <w:pStyle w:val="a5"/>
      </w:pPr>
      <w:r>
        <w:object w:dxaOrig="9669" w:dyaOrig="11575" w14:anchorId="67906D56">
          <v:shape id="_x0000_i1035" type="#_x0000_t75" style="width:483.75pt;height:579pt" o:ole="">
            <v:imagedata r:id="rId60" o:title=""/>
          </v:shape>
          <o:OLEObject Type="Embed" ProgID="Word.Document.12" ShapeID="_x0000_i1035" DrawAspect="Content" ObjectID="_1697293313" r:id="rId61">
            <o:FieldCodes>\s</o:FieldCodes>
          </o:OLEObject>
        </w:object>
      </w:r>
    </w:p>
    <w:p w14:paraId="65E1E960" w14:textId="77777777" w:rsidR="00916517" w:rsidRDefault="00916517" w:rsidP="00CA78AF">
      <w:pPr>
        <w:pStyle w:val="a5"/>
      </w:pPr>
    </w:p>
    <w:p w14:paraId="26C2F233" w14:textId="77777777" w:rsidR="00916517" w:rsidRDefault="00916517" w:rsidP="00CA78AF">
      <w:pPr>
        <w:pStyle w:val="a5"/>
      </w:pPr>
    </w:p>
    <w:p w14:paraId="1FD25EB4" w14:textId="77777777" w:rsidR="00916517" w:rsidRDefault="00916517" w:rsidP="00CA78AF">
      <w:pPr>
        <w:pStyle w:val="a5"/>
      </w:pPr>
    </w:p>
    <w:p w14:paraId="6487E080" w14:textId="77777777" w:rsidR="00916517" w:rsidRDefault="00916517" w:rsidP="00CA78AF">
      <w:pPr>
        <w:pStyle w:val="a5"/>
      </w:pPr>
    </w:p>
    <w:p w14:paraId="4BBC88C8" w14:textId="77777777" w:rsidR="00916517" w:rsidRDefault="00916517" w:rsidP="00CA78AF">
      <w:pPr>
        <w:pStyle w:val="a5"/>
      </w:pPr>
    </w:p>
    <w:p w14:paraId="1AD84B48" w14:textId="77777777" w:rsidR="00916517" w:rsidRDefault="00916517" w:rsidP="00CA78AF">
      <w:pPr>
        <w:pStyle w:val="a5"/>
      </w:pPr>
    </w:p>
    <w:p w14:paraId="76CCCED6" w14:textId="77777777" w:rsidR="00916517" w:rsidRDefault="00916517" w:rsidP="00CA78AF">
      <w:pPr>
        <w:pStyle w:val="a5"/>
      </w:pPr>
    </w:p>
    <w:p w14:paraId="2A27E519" w14:textId="77777777" w:rsidR="00916517" w:rsidRDefault="00916517" w:rsidP="00CA78AF">
      <w:pPr>
        <w:pStyle w:val="a5"/>
      </w:pPr>
    </w:p>
    <w:p w14:paraId="578CC593" w14:textId="77777777" w:rsidR="00916517" w:rsidRDefault="00916517" w:rsidP="00CA78AF">
      <w:pPr>
        <w:pStyle w:val="a5"/>
      </w:pPr>
    </w:p>
    <w:p w14:paraId="4E847BE8" w14:textId="77777777" w:rsidR="00916517" w:rsidRDefault="00916517" w:rsidP="00CA78AF">
      <w:pPr>
        <w:pStyle w:val="a5"/>
      </w:pPr>
    </w:p>
    <w:p w14:paraId="4B925583" w14:textId="77777777" w:rsidR="00916517" w:rsidRDefault="00916517" w:rsidP="00CA78AF">
      <w:pPr>
        <w:pStyle w:val="a5"/>
      </w:pPr>
    </w:p>
    <w:p w14:paraId="47E76173" w14:textId="77777777" w:rsidR="00916517" w:rsidRDefault="004E24FD" w:rsidP="004E24FD">
      <w:pPr>
        <w:pStyle w:val="2-0"/>
      </w:pPr>
      <w:r>
        <w:lastRenderedPageBreak/>
        <w:t xml:space="preserve"> </w:t>
      </w:r>
      <w:bookmarkStart w:id="124" w:name="_Toc55310232"/>
      <w:r>
        <w:t>Приказ «Об увольнении работника».</w:t>
      </w:r>
      <w:bookmarkEnd w:id="124"/>
    </w:p>
    <w:p w14:paraId="129250F9" w14:textId="77777777" w:rsidR="00022C14" w:rsidRDefault="00022C14" w:rsidP="00022C14">
      <w:pPr>
        <w:pStyle w:val="a5"/>
      </w:pPr>
      <w:r>
        <w:t>- Приказ (распоряжение) о прекращении (расторжении) трудового договора с работником (увольнении) (Унифицированная форма N Т-8) (ОКУД 0301006)</w:t>
      </w:r>
    </w:p>
    <w:p w14:paraId="12390BEB" w14:textId="77777777" w:rsidR="00022C14" w:rsidRDefault="00022C14" w:rsidP="00022C14">
      <w:pPr>
        <w:pStyle w:val="a5"/>
      </w:pPr>
    </w:p>
    <w:p w14:paraId="318AF756" w14:textId="77777777" w:rsidR="00022C14" w:rsidRDefault="00022C14" w:rsidP="00022C14">
      <w:pPr>
        <w:pStyle w:val="a5"/>
      </w:pPr>
      <w:r>
        <w:object w:dxaOrig="9672" w:dyaOrig="13286" w14:anchorId="2ABF74F4">
          <v:shape id="_x0000_i1036" type="#_x0000_t75" style="width:483pt;height:664.5pt" o:ole="">
            <v:imagedata r:id="rId62" o:title=""/>
          </v:shape>
          <o:OLEObject Type="Embed" ProgID="Word.Document.12" ShapeID="_x0000_i1036" DrawAspect="Content" ObjectID="_1697293314" r:id="rId63">
            <o:FieldCodes>\s</o:FieldCodes>
          </o:OLEObject>
        </w:object>
      </w:r>
    </w:p>
    <w:p w14:paraId="3B3F643A" w14:textId="77777777" w:rsidR="00022C14" w:rsidRDefault="00022C14" w:rsidP="00022C14">
      <w:pPr>
        <w:pStyle w:val="a5"/>
      </w:pPr>
    </w:p>
    <w:p w14:paraId="09F4D193" w14:textId="77777777" w:rsidR="00022C14" w:rsidRDefault="00022C14" w:rsidP="00022C14">
      <w:pPr>
        <w:pStyle w:val="a5"/>
      </w:pPr>
    </w:p>
    <w:p w14:paraId="1018B957" w14:textId="77777777" w:rsidR="00022C14" w:rsidRDefault="00022C14" w:rsidP="00022C14">
      <w:pPr>
        <w:pStyle w:val="a5"/>
      </w:pPr>
    </w:p>
    <w:p w14:paraId="1F8AF648" w14:textId="77777777" w:rsidR="00022C14" w:rsidRDefault="00022C14" w:rsidP="00022C14">
      <w:pPr>
        <w:pStyle w:val="a5"/>
        <w:sectPr w:rsidR="00022C14" w:rsidSect="00AA4969">
          <w:pgSz w:w="11906" w:h="16838"/>
          <w:pgMar w:top="340" w:right="340" w:bottom="340" w:left="567" w:header="567" w:footer="340" w:gutter="0"/>
          <w:cols w:space="708"/>
          <w:titlePg/>
          <w:docGrid w:linePitch="360"/>
        </w:sectPr>
      </w:pPr>
    </w:p>
    <w:p w14:paraId="3116DA0F" w14:textId="77777777" w:rsidR="00022C14" w:rsidRDefault="00022C14" w:rsidP="00022C14">
      <w:pPr>
        <w:pStyle w:val="a5"/>
      </w:pPr>
      <w:r>
        <w:lastRenderedPageBreak/>
        <w:t>- Приказ (распоряжение) о прекращении (расторжении) трудового договора с работниками (увольнении) (Унифицированная форма N Т-8а) (ОКУД 0301006)</w:t>
      </w:r>
    </w:p>
    <w:p w14:paraId="54B84A3D" w14:textId="77777777" w:rsidR="00022C14" w:rsidRDefault="00022C14" w:rsidP="00022C14">
      <w:pPr>
        <w:pStyle w:val="a5"/>
      </w:pPr>
    </w:p>
    <w:p w14:paraId="3D04E95E" w14:textId="77777777" w:rsidR="00916517" w:rsidRDefault="00022C14" w:rsidP="00CA78AF">
      <w:pPr>
        <w:pStyle w:val="a5"/>
      </w:pPr>
      <w:r>
        <w:object w:dxaOrig="14600" w:dyaOrig="9903" w14:anchorId="0DF68006">
          <v:shape id="_x0000_i1037" type="#_x0000_t75" style="width:729.75pt;height:495pt" o:ole="">
            <v:imagedata r:id="rId64" o:title=""/>
          </v:shape>
          <o:OLEObject Type="Embed" ProgID="Word.Document.12" ShapeID="_x0000_i1037" DrawAspect="Content" ObjectID="_1697293315" r:id="rId65">
            <o:FieldCodes>\s</o:FieldCodes>
          </o:OLEObject>
        </w:object>
      </w:r>
    </w:p>
    <w:p w14:paraId="00798183" w14:textId="77777777" w:rsidR="00022C14" w:rsidRDefault="00022C14" w:rsidP="00CA78AF">
      <w:pPr>
        <w:pStyle w:val="a5"/>
        <w:sectPr w:rsidR="00022C14" w:rsidSect="00022C14">
          <w:pgSz w:w="16838" w:h="11906" w:orient="landscape"/>
          <w:pgMar w:top="567" w:right="340" w:bottom="340" w:left="340" w:header="567" w:footer="340" w:gutter="0"/>
          <w:cols w:space="708"/>
          <w:titlePg/>
          <w:docGrid w:linePitch="360"/>
        </w:sectPr>
      </w:pPr>
    </w:p>
    <w:p w14:paraId="506A2135" w14:textId="77777777" w:rsidR="00916517" w:rsidRDefault="00407DC4" w:rsidP="00407DC4">
      <w:pPr>
        <w:pStyle w:val="2-0"/>
      </w:pPr>
      <w:r>
        <w:lastRenderedPageBreak/>
        <w:t xml:space="preserve"> </w:t>
      </w:r>
      <w:bookmarkStart w:id="125" w:name="_Toc55310233"/>
      <w:r>
        <w:t>Приказ «О предоставлении отпуска работнику».</w:t>
      </w:r>
      <w:bookmarkEnd w:id="125"/>
    </w:p>
    <w:p w14:paraId="1288C4F3" w14:textId="77777777" w:rsidR="00407DC4" w:rsidRDefault="00407DC4" w:rsidP="00407DC4">
      <w:pPr>
        <w:pStyle w:val="a5"/>
      </w:pPr>
      <w:r>
        <w:t>- Приказ (распоряжение) о предоставлении отпуска работнику (Унифицированная форма N Т-6) (ОКУД 0301005)</w:t>
      </w:r>
    </w:p>
    <w:p w14:paraId="23F8634A" w14:textId="77777777" w:rsidR="00407DC4" w:rsidRDefault="00407DC4" w:rsidP="00407DC4">
      <w:pPr>
        <w:pStyle w:val="a5"/>
      </w:pPr>
      <w:r>
        <w:object w:dxaOrig="9668" w:dyaOrig="12794" w14:anchorId="449A0F51">
          <v:shape id="_x0000_i1038" type="#_x0000_t75" style="width:483.75pt;height:639.75pt" o:ole="">
            <v:imagedata r:id="rId66" o:title=""/>
          </v:shape>
          <o:OLEObject Type="Embed" ProgID="Word.Document.12" ShapeID="_x0000_i1038" DrawAspect="Content" ObjectID="_1697293316" r:id="rId67">
            <o:FieldCodes>\s</o:FieldCodes>
          </o:OLEObject>
        </w:object>
      </w:r>
    </w:p>
    <w:p w14:paraId="0B05CC87" w14:textId="77777777" w:rsidR="00407DC4" w:rsidRDefault="00407DC4" w:rsidP="00407DC4">
      <w:pPr>
        <w:pStyle w:val="a5"/>
      </w:pPr>
    </w:p>
    <w:p w14:paraId="788404D2" w14:textId="77777777" w:rsidR="00407DC4" w:rsidRDefault="00407DC4" w:rsidP="00407DC4">
      <w:pPr>
        <w:pStyle w:val="a5"/>
      </w:pPr>
    </w:p>
    <w:p w14:paraId="7BB9EBD0" w14:textId="77777777" w:rsidR="00407DC4" w:rsidRDefault="00407DC4" w:rsidP="00407DC4">
      <w:pPr>
        <w:pStyle w:val="a5"/>
      </w:pPr>
    </w:p>
    <w:p w14:paraId="269890C3" w14:textId="77777777" w:rsidR="00407DC4" w:rsidRDefault="00407DC4" w:rsidP="00407DC4">
      <w:pPr>
        <w:pStyle w:val="a5"/>
      </w:pPr>
    </w:p>
    <w:p w14:paraId="45F6489B" w14:textId="77777777" w:rsidR="00407DC4" w:rsidRDefault="00407DC4" w:rsidP="00407DC4">
      <w:pPr>
        <w:pStyle w:val="a5"/>
      </w:pPr>
    </w:p>
    <w:p w14:paraId="144C2BE4" w14:textId="77777777" w:rsidR="00407DC4" w:rsidRDefault="00407DC4" w:rsidP="00407DC4">
      <w:pPr>
        <w:pStyle w:val="a5"/>
        <w:sectPr w:rsidR="00407DC4" w:rsidSect="00AA4969">
          <w:pgSz w:w="11906" w:h="16838"/>
          <w:pgMar w:top="340" w:right="340" w:bottom="340" w:left="567" w:header="567" w:footer="340" w:gutter="0"/>
          <w:cols w:space="708"/>
          <w:titlePg/>
          <w:docGrid w:linePitch="360"/>
        </w:sectPr>
      </w:pPr>
    </w:p>
    <w:p w14:paraId="493C8B8A" w14:textId="77777777" w:rsidR="00407DC4" w:rsidRDefault="00407DC4" w:rsidP="00407DC4">
      <w:pPr>
        <w:pStyle w:val="a5"/>
      </w:pPr>
      <w:r>
        <w:lastRenderedPageBreak/>
        <w:t>- Приказ (распоряжение) о предоставлении отпуска работникам (Унифицированная форма N Т-6а) (ОКУД 0301005)</w:t>
      </w:r>
    </w:p>
    <w:p w14:paraId="32C21270" w14:textId="77777777" w:rsidR="00916517" w:rsidRDefault="00407DC4" w:rsidP="00CA78AF">
      <w:pPr>
        <w:pStyle w:val="a5"/>
      </w:pPr>
      <w:r>
        <w:object w:dxaOrig="14600" w:dyaOrig="9933" w14:anchorId="654A658C">
          <v:shape id="_x0000_i1039" type="#_x0000_t75" style="width:729.75pt;height:496.5pt" o:ole="">
            <v:imagedata r:id="rId68" o:title=""/>
          </v:shape>
          <o:OLEObject Type="Embed" ProgID="Word.Document.12" ShapeID="_x0000_i1039" DrawAspect="Content" ObjectID="_1697293317" r:id="rId69">
            <o:FieldCodes>\s</o:FieldCodes>
          </o:OLEObject>
        </w:object>
      </w:r>
    </w:p>
    <w:p w14:paraId="5A4A1C57" w14:textId="77777777" w:rsidR="00407DC4" w:rsidRDefault="00070F08" w:rsidP="00CA78AF">
      <w:pPr>
        <w:pStyle w:val="a5"/>
      </w:pPr>
      <w:r>
        <w:object w:dxaOrig="14600" w:dyaOrig="9952" w14:anchorId="7226A4DE">
          <v:shape id="_x0000_i1040" type="#_x0000_t75" style="width:729.75pt;height:497.25pt" o:ole="">
            <v:imagedata r:id="rId70" o:title=""/>
          </v:shape>
          <o:OLEObject Type="Embed" ProgID="Word.Document.12" ShapeID="_x0000_i1040" DrawAspect="Content" ObjectID="_1697293318" r:id="rId71">
            <o:FieldCodes>\s</o:FieldCodes>
          </o:OLEObject>
        </w:object>
      </w:r>
    </w:p>
    <w:p w14:paraId="682E24A6" w14:textId="77777777" w:rsidR="00407DC4" w:rsidRDefault="00407DC4" w:rsidP="00CA78AF">
      <w:pPr>
        <w:pStyle w:val="a5"/>
      </w:pPr>
    </w:p>
    <w:p w14:paraId="4D40D57C" w14:textId="77777777" w:rsidR="00407DC4" w:rsidRDefault="00407DC4" w:rsidP="00CA78AF">
      <w:pPr>
        <w:pStyle w:val="a5"/>
        <w:sectPr w:rsidR="00407DC4" w:rsidSect="00407DC4">
          <w:pgSz w:w="16838" w:h="11906" w:orient="landscape"/>
          <w:pgMar w:top="567" w:right="340" w:bottom="340" w:left="340" w:header="567" w:footer="340" w:gutter="0"/>
          <w:cols w:space="708"/>
          <w:titlePg/>
          <w:docGrid w:linePitch="360"/>
        </w:sectPr>
      </w:pPr>
    </w:p>
    <w:p w14:paraId="4B4AE670" w14:textId="77777777" w:rsidR="00407DC4" w:rsidRDefault="00407DC4" w:rsidP="00CA78AF">
      <w:pPr>
        <w:pStyle w:val="a5"/>
      </w:pPr>
    </w:p>
    <w:p w14:paraId="13774236" w14:textId="77777777" w:rsidR="00070F08" w:rsidRDefault="00070F08" w:rsidP="00070F08">
      <w:pPr>
        <w:pStyle w:val="2-0"/>
      </w:pPr>
      <w:bookmarkStart w:id="126" w:name="_Toc55310234"/>
      <w:r>
        <w:t>Приказ «Об отзыве работника из отпуска»</w:t>
      </w:r>
      <w:bookmarkEnd w:id="126"/>
    </w:p>
    <w:p w14:paraId="6133DE31" w14:textId="77777777" w:rsidR="00070F08" w:rsidRDefault="00070F08" w:rsidP="00070F08">
      <w:pPr>
        <w:pStyle w:val="a5"/>
        <w:rPr>
          <w:color w:val="000000"/>
          <w:szCs w:val="20"/>
        </w:rPr>
      </w:pPr>
      <w:r>
        <w:rPr>
          <w:color w:val="000000"/>
          <w:szCs w:val="20"/>
        </w:rPr>
        <w:t>- Приказ об отзыве работника из отпуска на работу досрочно</w:t>
      </w:r>
    </w:p>
    <w:p w14:paraId="1DDFF012" w14:textId="77777777" w:rsidR="00407DC4" w:rsidRDefault="00407DC4" w:rsidP="00CA78AF">
      <w:pPr>
        <w:pStyle w:val="a5"/>
      </w:pPr>
    </w:p>
    <w:p w14:paraId="33099617" w14:textId="77777777" w:rsidR="00407DC4" w:rsidRDefault="004747FD" w:rsidP="00CA78AF">
      <w:pPr>
        <w:pStyle w:val="a5"/>
      </w:pPr>
      <w:r>
        <w:object w:dxaOrig="9669" w:dyaOrig="10735" w14:anchorId="4F8FBFE6">
          <v:shape id="_x0000_i1041" type="#_x0000_t75" style="width:483.75pt;height:537pt" o:ole="">
            <v:imagedata r:id="rId72" o:title=""/>
          </v:shape>
          <o:OLEObject Type="Embed" ProgID="Word.Document.12" ShapeID="_x0000_i1041" DrawAspect="Content" ObjectID="_1697293319" r:id="rId73">
            <o:FieldCodes>\s</o:FieldCodes>
          </o:OLEObject>
        </w:object>
      </w:r>
    </w:p>
    <w:p w14:paraId="11CFC900" w14:textId="77777777" w:rsidR="00407DC4" w:rsidRDefault="00407DC4" w:rsidP="00CA78AF">
      <w:pPr>
        <w:pStyle w:val="a5"/>
      </w:pPr>
    </w:p>
    <w:p w14:paraId="6B5EB3E7" w14:textId="77777777" w:rsidR="00407DC4" w:rsidRDefault="00407DC4" w:rsidP="00CA78AF">
      <w:pPr>
        <w:pStyle w:val="a5"/>
      </w:pPr>
    </w:p>
    <w:p w14:paraId="2B2899E2" w14:textId="77777777" w:rsidR="00407DC4" w:rsidRDefault="00407DC4" w:rsidP="00CA78AF">
      <w:pPr>
        <w:pStyle w:val="a5"/>
      </w:pPr>
    </w:p>
    <w:p w14:paraId="4FA43B68" w14:textId="77777777" w:rsidR="00407DC4" w:rsidRDefault="00407DC4" w:rsidP="00CA78AF">
      <w:pPr>
        <w:pStyle w:val="a5"/>
      </w:pPr>
    </w:p>
    <w:p w14:paraId="6A87E97C" w14:textId="77777777" w:rsidR="00407DC4" w:rsidRDefault="00407DC4" w:rsidP="00CA78AF">
      <w:pPr>
        <w:pStyle w:val="a5"/>
      </w:pPr>
    </w:p>
    <w:p w14:paraId="7B1518AE" w14:textId="77777777" w:rsidR="00407DC4" w:rsidRDefault="00407DC4" w:rsidP="00CA78AF">
      <w:pPr>
        <w:pStyle w:val="a5"/>
      </w:pPr>
    </w:p>
    <w:p w14:paraId="7360B4DB" w14:textId="77777777" w:rsidR="00407DC4" w:rsidRDefault="00407DC4" w:rsidP="00CA78AF">
      <w:pPr>
        <w:pStyle w:val="a5"/>
      </w:pPr>
    </w:p>
    <w:p w14:paraId="60073A41" w14:textId="77777777" w:rsidR="00407DC4" w:rsidRDefault="00407DC4" w:rsidP="00CA78AF">
      <w:pPr>
        <w:pStyle w:val="a5"/>
      </w:pPr>
    </w:p>
    <w:p w14:paraId="1052C3D5" w14:textId="77777777" w:rsidR="00407DC4" w:rsidRDefault="00407DC4" w:rsidP="00CA78AF">
      <w:pPr>
        <w:pStyle w:val="a5"/>
      </w:pPr>
    </w:p>
    <w:p w14:paraId="522F6B4A" w14:textId="77777777" w:rsidR="00407DC4" w:rsidRDefault="002B2051" w:rsidP="002B2051">
      <w:pPr>
        <w:pStyle w:val="2-0"/>
      </w:pPr>
      <w:r>
        <w:lastRenderedPageBreak/>
        <w:t xml:space="preserve"> </w:t>
      </w:r>
      <w:bookmarkStart w:id="127" w:name="_Toc55310235"/>
      <w:r>
        <w:t>Приказ «О направлении в командировку».</w:t>
      </w:r>
      <w:bookmarkEnd w:id="127"/>
    </w:p>
    <w:p w14:paraId="0033D678" w14:textId="77777777" w:rsidR="002B2051" w:rsidRDefault="002B2051" w:rsidP="002B2051">
      <w:pPr>
        <w:pStyle w:val="a5"/>
      </w:pPr>
      <w:r>
        <w:t>- Приказ (распоряжение) о направлении работника в командировку (Унифицированная форма N Т-9) (ОКУД 0301022)</w:t>
      </w:r>
    </w:p>
    <w:p w14:paraId="5FB7723D" w14:textId="77777777" w:rsidR="00BC0A68" w:rsidRDefault="00BC0A68" w:rsidP="002B2051">
      <w:pPr>
        <w:pStyle w:val="a5"/>
      </w:pPr>
    </w:p>
    <w:p w14:paraId="1BA6744B" w14:textId="77777777" w:rsidR="00BC0A68" w:rsidRDefault="00BC0A68" w:rsidP="002B2051">
      <w:pPr>
        <w:pStyle w:val="a5"/>
      </w:pPr>
      <w:r>
        <w:object w:dxaOrig="9668" w:dyaOrig="13603" w14:anchorId="58C1C015">
          <v:shape id="_x0000_i1042" type="#_x0000_t75" style="width:483.75pt;height:680.25pt" o:ole="">
            <v:imagedata r:id="rId74" o:title=""/>
          </v:shape>
          <o:OLEObject Type="Embed" ProgID="Word.Document.12" ShapeID="_x0000_i1042" DrawAspect="Content" ObjectID="_1697293320" r:id="rId75">
            <o:FieldCodes>\s</o:FieldCodes>
          </o:OLEObject>
        </w:object>
      </w:r>
    </w:p>
    <w:p w14:paraId="5BC812D9" w14:textId="77777777" w:rsidR="00BC0A68" w:rsidRDefault="00BC0A68" w:rsidP="002B2051">
      <w:pPr>
        <w:pStyle w:val="a5"/>
      </w:pPr>
    </w:p>
    <w:p w14:paraId="2587F21D" w14:textId="77777777" w:rsidR="00BC0A68" w:rsidRDefault="00BC0A68" w:rsidP="002B2051">
      <w:pPr>
        <w:pStyle w:val="a5"/>
      </w:pPr>
    </w:p>
    <w:p w14:paraId="6B600FDC" w14:textId="77777777" w:rsidR="002B2051" w:rsidRDefault="002B2051" w:rsidP="002B2051">
      <w:pPr>
        <w:pStyle w:val="a5"/>
      </w:pPr>
      <w:r>
        <w:lastRenderedPageBreak/>
        <w:t>- Приказ (распоряжение) о направлении работников в командировку (Унифицированная форма N Т-9а) (ОКУД 0301023)</w:t>
      </w:r>
    </w:p>
    <w:p w14:paraId="5F4D5625" w14:textId="77777777" w:rsidR="00916517" w:rsidRDefault="00916517" w:rsidP="00CA78AF">
      <w:pPr>
        <w:pStyle w:val="a5"/>
      </w:pPr>
    </w:p>
    <w:p w14:paraId="34EEA096" w14:textId="77777777" w:rsidR="00BC0A68" w:rsidRDefault="00BC0A68" w:rsidP="00CA78AF">
      <w:pPr>
        <w:pStyle w:val="a5"/>
      </w:pPr>
      <w:r>
        <w:object w:dxaOrig="9668" w:dyaOrig="11047" w14:anchorId="1BF2C431">
          <v:shape id="_x0000_i1043" type="#_x0000_t75" style="width:483.75pt;height:552pt" o:ole="">
            <v:imagedata r:id="rId76" o:title=""/>
          </v:shape>
          <o:OLEObject Type="Embed" ProgID="Word.Document.12" ShapeID="_x0000_i1043" DrawAspect="Content" ObjectID="_1697293321" r:id="rId77">
            <o:FieldCodes>\s</o:FieldCodes>
          </o:OLEObject>
        </w:object>
      </w:r>
    </w:p>
    <w:p w14:paraId="4193577C" w14:textId="77777777" w:rsidR="00BC0A68" w:rsidRDefault="00BC0A68" w:rsidP="00CA78AF">
      <w:pPr>
        <w:pStyle w:val="a5"/>
      </w:pPr>
    </w:p>
    <w:p w14:paraId="4C900457" w14:textId="77777777" w:rsidR="00BC0A68" w:rsidRDefault="00BC0A68" w:rsidP="00CA78AF">
      <w:pPr>
        <w:pStyle w:val="a5"/>
      </w:pPr>
    </w:p>
    <w:p w14:paraId="4C0364B5" w14:textId="77777777" w:rsidR="00BC0A68" w:rsidRDefault="00BC0A68" w:rsidP="00CA78AF">
      <w:pPr>
        <w:pStyle w:val="a5"/>
      </w:pPr>
    </w:p>
    <w:p w14:paraId="393B4B32" w14:textId="77777777" w:rsidR="00BC0A68" w:rsidRDefault="00BC0A68" w:rsidP="00CA78AF">
      <w:pPr>
        <w:pStyle w:val="a5"/>
      </w:pPr>
    </w:p>
    <w:p w14:paraId="32C09608" w14:textId="77777777" w:rsidR="00BC0A68" w:rsidRDefault="00BC0A68" w:rsidP="00CA78AF">
      <w:pPr>
        <w:pStyle w:val="a5"/>
      </w:pPr>
    </w:p>
    <w:p w14:paraId="214874B8" w14:textId="77777777" w:rsidR="00BC0A68" w:rsidRDefault="00BC0A68" w:rsidP="00CA78AF">
      <w:pPr>
        <w:pStyle w:val="a5"/>
      </w:pPr>
    </w:p>
    <w:p w14:paraId="73B27914" w14:textId="77777777" w:rsidR="00BC0A68" w:rsidRDefault="00BC0A68" w:rsidP="00CA78AF">
      <w:pPr>
        <w:pStyle w:val="a5"/>
      </w:pPr>
    </w:p>
    <w:p w14:paraId="20DBE3FC" w14:textId="77777777" w:rsidR="00BC0A68" w:rsidRDefault="00BC0A68" w:rsidP="00CA78AF">
      <w:pPr>
        <w:pStyle w:val="a5"/>
      </w:pPr>
    </w:p>
    <w:p w14:paraId="2EC60DCB" w14:textId="77777777" w:rsidR="00BC0A68" w:rsidRDefault="00BC0A68" w:rsidP="00CA78AF">
      <w:pPr>
        <w:pStyle w:val="a5"/>
      </w:pPr>
    </w:p>
    <w:p w14:paraId="7F0BF704" w14:textId="77777777" w:rsidR="00BC0A68" w:rsidRDefault="00BC0A68" w:rsidP="00CA78AF">
      <w:pPr>
        <w:pStyle w:val="a5"/>
      </w:pPr>
    </w:p>
    <w:p w14:paraId="09103F3B" w14:textId="77777777" w:rsidR="00BC0A68" w:rsidRDefault="00213BE9" w:rsidP="00213BE9">
      <w:pPr>
        <w:pStyle w:val="2-0"/>
      </w:pPr>
      <w:r>
        <w:lastRenderedPageBreak/>
        <w:t xml:space="preserve"> </w:t>
      </w:r>
      <w:bookmarkStart w:id="128" w:name="_Toc55310236"/>
      <w:r>
        <w:t>Приказ «Об увеличении окладов/тарифов (индексация).</w:t>
      </w:r>
      <w:bookmarkEnd w:id="128"/>
    </w:p>
    <w:p w14:paraId="4F5667C4" w14:textId="77777777" w:rsidR="00213BE9" w:rsidRDefault="00213BE9" w:rsidP="00213BE9">
      <w:pPr>
        <w:pStyle w:val="a5"/>
      </w:pPr>
      <w:r>
        <w:t>- Приказ (распоряжение) об индексации заработной платы</w:t>
      </w:r>
    </w:p>
    <w:p w14:paraId="40D79FEC" w14:textId="77777777" w:rsidR="003707E0" w:rsidRDefault="003707E0" w:rsidP="00CA78AF">
      <w:pPr>
        <w:pStyle w:val="a5"/>
      </w:pPr>
      <w:r>
        <w:object w:dxaOrig="9669" w:dyaOrig="14144" w14:anchorId="4B5D481E">
          <v:shape id="_x0000_i1044" type="#_x0000_t75" style="width:483.75pt;height:707.25pt" o:ole="">
            <v:imagedata r:id="rId78" o:title=""/>
          </v:shape>
          <o:OLEObject Type="Embed" ProgID="Word.Document.12" ShapeID="_x0000_i1044" DrawAspect="Content" ObjectID="_1697293322" r:id="rId79">
            <o:FieldCodes>\s</o:FieldCodes>
          </o:OLEObject>
        </w:object>
      </w:r>
    </w:p>
    <w:p w14:paraId="2B1EF2C8" w14:textId="77777777" w:rsidR="003707E0" w:rsidRDefault="003707E0" w:rsidP="00CA78AF">
      <w:pPr>
        <w:pStyle w:val="a5"/>
      </w:pPr>
    </w:p>
    <w:p w14:paraId="5D54B886" w14:textId="77777777" w:rsidR="003707E0" w:rsidRDefault="003707E0" w:rsidP="00CA78AF">
      <w:pPr>
        <w:pStyle w:val="a5"/>
      </w:pPr>
    </w:p>
    <w:p w14:paraId="1637CCAA" w14:textId="77777777" w:rsidR="00BC0A68" w:rsidRDefault="00213BE9" w:rsidP="00CA78AF">
      <w:pPr>
        <w:pStyle w:val="a5"/>
      </w:pPr>
      <w:r>
        <w:lastRenderedPageBreak/>
        <w:t>- Приказ (распоряжение) об изменении оклада/тарифа</w:t>
      </w:r>
    </w:p>
    <w:p w14:paraId="75B36361" w14:textId="77777777" w:rsidR="00BC0A68" w:rsidRDefault="003707E0" w:rsidP="00CA78AF">
      <w:pPr>
        <w:pStyle w:val="a5"/>
      </w:pPr>
      <w:r>
        <w:object w:dxaOrig="9669" w:dyaOrig="10505" w14:anchorId="54A48934">
          <v:shape id="_x0000_i1045" type="#_x0000_t75" style="width:483.75pt;height:525pt" o:ole="">
            <v:imagedata r:id="rId80" o:title=""/>
          </v:shape>
          <o:OLEObject Type="Embed" ProgID="Word.Document.12" ShapeID="_x0000_i1045" DrawAspect="Content" ObjectID="_1697293323" r:id="rId81">
            <o:FieldCodes>\s</o:FieldCodes>
          </o:OLEObject>
        </w:object>
      </w:r>
    </w:p>
    <w:p w14:paraId="7DF88755" w14:textId="77777777" w:rsidR="00BC0A68" w:rsidRDefault="00BC0A68" w:rsidP="00CA78AF">
      <w:pPr>
        <w:pStyle w:val="a5"/>
      </w:pPr>
    </w:p>
    <w:p w14:paraId="426CB4E6" w14:textId="77777777" w:rsidR="00BC0A68" w:rsidRDefault="00BC0A68" w:rsidP="00CA78AF">
      <w:pPr>
        <w:pStyle w:val="a5"/>
      </w:pPr>
    </w:p>
    <w:p w14:paraId="5F64C07B" w14:textId="77777777" w:rsidR="00BC0A68" w:rsidRDefault="00BC0A68" w:rsidP="00CA78AF">
      <w:pPr>
        <w:pStyle w:val="a5"/>
      </w:pPr>
    </w:p>
    <w:p w14:paraId="37392239" w14:textId="77777777" w:rsidR="00BC0A68" w:rsidRDefault="00BC0A68" w:rsidP="00CA78AF">
      <w:pPr>
        <w:pStyle w:val="a5"/>
      </w:pPr>
    </w:p>
    <w:p w14:paraId="25E2C1FF" w14:textId="77777777" w:rsidR="00BC0A68" w:rsidRDefault="00BC0A68" w:rsidP="00CA78AF">
      <w:pPr>
        <w:pStyle w:val="a5"/>
      </w:pPr>
    </w:p>
    <w:p w14:paraId="07390C96" w14:textId="77777777" w:rsidR="00BC0A68" w:rsidRDefault="00BC0A68" w:rsidP="00CA78AF">
      <w:pPr>
        <w:pStyle w:val="a5"/>
      </w:pPr>
    </w:p>
    <w:p w14:paraId="32A48BC4" w14:textId="77777777" w:rsidR="00BC0A68" w:rsidRDefault="00BC0A68" w:rsidP="00CA78AF">
      <w:pPr>
        <w:pStyle w:val="a5"/>
      </w:pPr>
    </w:p>
    <w:p w14:paraId="6D92BDA9" w14:textId="77777777" w:rsidR="00BC0A68" w:rsidRDefault="00BC0A68" w:rsidP="00CA78AF">
      <w:pPr>
        <w:pStyle w:val="a5"/>
      </w:pPr>
    </w:p>
    <w:p w14:paraId="3182E5F8" w14:textId="77777777" w:rsidR="00BC0A68" w:rsidRDefault="00BC0A68" w:rsidP="00CA78AF">
      <w:pPr>
        <w:pStyle w:val="a5"/>
      </w:pPr>
    </w:p>
    <w:p w14:paraId="05BD3264" w14:textId="77777777" w:rsidR="00BC0A68" w:rsidRDefault="00BC0A68" w:rsidP="00CA78AF">
      <w:pPr>
        <w:pStyle w:val="a5"/>
      </w:pPr>
    </w:p>
    <w:p w14:paraId="4642CAE5" w14:textId="77777777" w:rsidR="003707E0" w:rsidRDefault="003707E0" w:rsidP="00CA78AF">
      <w:pPr>
        <w:pStyle w:val="a5"/>
      </w:pPr>
    </w:p>
    <w:p w14:paraId="0B6E7F3F" w14:textId="77777777" w:rsidR="003707E0" w:rsidRDefault="003707E0" w:rsidP="00CA78AF">
      <w:pPr>
        <w:pStyle w:val="a5"/>
      </w:pPr>
    </w:p>
    <w:p w14:paraId="29145560" w14:textId="77777777" w:rsidR="003707E0" w:rsidRDefault="003707E0" w:rsidP="00CA78AF">
      <w:pPr>
        <w:pStyle w:val="a5"/>
      </w:pPr>
    </w:p>
    <w:p w14:paraId="0C1C1447" w14:textId="77777777" w:rsidR="003707E0" w:rsidRDefault="003707E0" w:rsidP="00CA78AF">
      <w:pPr>
        <w:pStyle w:val="a5"/>
      </w:pPr>
    </w:p>
    <w:p w14:paraId="2C429773" w14:textId="77777777" w:rsidR="003707E0" w:rsidRDefault="00B41192" w:rsidP="00B41192">
      <w:pPr>
        <w:pStyle w:val="2-0"/>
      </w:pPr>
      <w:bookmarkStart w:id="129" w:name="_Toc55310237"/>
      <w:r>
        <w:lastRenderedPageBreak/>
        <w:t>Приказ «О поощрении работника».</w:t>
      </w:r>
      <w:bookmarkEnd w:id="129"/>
    </w:p>
    <w:p w14:paraId="11B8DE56" w14:textId="77777777" w:rsidR="00B41192" w:rsidRDefault="00B41192" w:rsidP="00B41192">
      <w:pPr>
        <w:pStyle w:val="a5"/>
      </w:pPr>
      <w:r>
        <w:t>- Приказ (распоряжение) о поощрении работника (Унифицированная форма N Т-11) (ОКУД 0301026)</w:t>
      </w:r>
    </w:p>
    <w:p w14:paraId="7C364E9F" w14:textId="77777777" w:rsidR="00DA0F7A" w:rsidRDefault="00DA0F7A" w:rsidP="00B41192">
      <w:pPr>
        <w:pStyle w:val="a5"/>
      </w:pPr>
    </w:p>
    <w:p w14:paraId="4A73319B" w14:textId="77777777" w:rsidR="00DA0F7A" w:rsidRDefault="00DA0F7A" w:rsidP="00B41192">
      <w:pPr>
        <w:pStyle w:val="a5"/>
      </w:pPr>
      <w:r>
        <w:object w:dxaOrig="9668" w:dyaOrig="12830" w14:anchorId="473075B8">
          <v:shape id="_x0000_i1046" type="#_x0000_t75" style="width:483.75pt;height:641.25pt" o:ole="">
            <v:imagedata r:id="rId82" o:title=""/>
          </v:shape>
          <o:OLEObject Type="Embed" ProgID="Word.Document.12" ShapeID="_x0000_i1046" DrawAspect="Content" ObjectID="_1697293324" r:id="rId83">
            <o:FieldCodes>\s</o:FieldCodes>
          </o:OLEObject>
        </w:object>
      </w:r>
    </w:p>
    <w:p w14:paraId="4042ED49" w14:textId="77777777" w:rsidR="00DA0F7A" w:rsidRDefault="00DA0F7A" w:rsidP="00B41192">
      <w:pPr>
        <w:pStyle w:val="a5"/>
      </w:pPr>
    </w:p>
    <w:p w14:paraId="6295EB86" w14:textId="77777777" w:rsidR="00DA0F7A" w:rsidRDefault="00DA0F7A" w:rsidP="00B41192">
      <w:pPr>
        <w:pStyle w:val="a5"/>
      </w:pPr>
    </w:p>
    <w:p w14:paraId="2C796400" w14:textId="77777777" w:rsidR="00DA0F7A" w:rsidRDefault="00DA0F7A" w:rsidP="00B41192">
      <w:pPr>
        <w:pStyle w:val="a5"/>
      </w:pPr>
    </w:p>
    <w:p w14:paraId="47FE1231" w14:textId="77777777" w:rsidR="00DA0F7A" w:rsidRDefault="00DA0F7A" w:rsidP="00B41192">
      <w:pPr>
        <w:pStyle w:val="a5"/>
      </w:pPr>
    </w:p>
    <w:p w14:paraId="790CB27F" w14:textId="77777777" w:rsidR="00DA0F7A" w:rsidRDefault="00DA0F7A" w:rsidP="00B41192">
      <w:pPr>
        <w:pStyle w:val="a5"/>
      </w:pPr>
    </w:p>
    <w:p w14:paraId="7728A406" w14:textId="77777777" w:rsidR="00DA0F7A" w:rsidRDefault="00DA0F7A" w:rsidP="00B41192">
      <w:pPr>
        <w:pStyle w:val="a5"/>
      </w:pPr>
    </w:p>
    <w:p w14:paraId="6D297DFA" w14:textId="77777777" w:rsidR="00B41192" w:rsidRDefault="00B41192" w:rsidP="00B41192">
      <w:pPr>
        <w:pStyle w:val="a5"/>
      </w:pPr>
      <w:r>
        <w:t>- Приказ (распоряжение) о поощрении работников (Унифицированная форма N Т-11а) (ОКУД 0301027)</w:t>
      </w:r>
    </w:p>
    <w:p w14:paraId="6BD2CD23" w14:textId="77777777" w:rsidR="003707E0" w:rsidRDefault="00DA0F7A" w:rsidP="00CA78AF">
      <w:pPr>
        <w:pStyle w:val="a5"/>
      </w:pPr>
      <w:r>
        <w:object w:dxaOrig="9668" w:dyaOrig="10887" w14:anchorId="2920E7EA">
          <v:shape id="_x0000_i1047" type="#_x0000_t75" style="width:483.75pt;height:543.75pt" o:ole="">
            <v:imagedata r:id="rId84" o:title=""/>
          </v:shape>
          <o:OLEObject Type="Embed" ProgID="Word.Document.12" ShapeID="_x0000_i1047" DrawAspect="Content" ObjectID="_1697293325" r:id="rId85">
            <o:FieldCodes>\s</o:FieldCodes>
          </o:OLEObject>
        </w:object>
      </w:r>
    </w:p>
    <w:p w14:paraId="1114B885" w14:textId="77777777" w:rsidR="003707E0" w:rsidRDefault="003707E0" w:rsidP="00CA78AF">
      <w:pPr>
        <w:pStyle w:val="a5"/>
      </w:pPr>
    </w:p>
    <w:p w14:paraId="62F78315" w14:textId="77777777" w:rsidR="003707E0" w:rsidRDefault="003707E0" w:rsidP="00CA78AF">
      <w:pPr>
        <w:pStyle w:val="a5"/>
      </w:pPr>
    </w:p>
    <w:p w14:paraId="4C6CA262" w14:textId="77777777" w:rsidR="003707E0" w:rsidRDefault="003707E0" w:rsidP="00CA78AF">
      <w:pPr>
        <w:pStyle w:val="a5"/>
      </w:pPr>
    </w:p>
    <w:p w14:paraId="7E9E56B3" w14:textId="77777777" w:rsidR="003707E0" w:rsidRDefault="003707E0" w:rsidP="00CA78AF">
      <w:pPr>
        <w:pStyle w:val="a5"/>
      </w:pPr>
    </w:p>
    <w:p w14:paraId="1B710DB6" w14:textId="77777777" w:rsidR="00DA0F7A" w:rsidRDefault="00DA0F7A" w:rsidP="00CA78AF">
      <w:pPr>
        <w:pStyle w:val="a5"/>
      </w:pPr>
    </w:p>
    <w:p w14:paraId="5B27BC2F" w14:textId="77777777" w:rsidR="00DA0F7A" w:rsidRDefault="00DA0F7A" w:rsidP="00CA78AF">
      <w:pPr>
        <w:pStyle w:val="a5"/>
      </w:pPr>
    </w:p>
    <w:p w14:paraId="1E6B3257" w14:textId="77777777" w:rsidR="00DA0F7A" w:rsidRDefault="00DA0F7A" w:rsidP="00CA78AF">
      <w:pPr>
        <w:pStyle w:val="a5"/>
      </w:pPr>
    </w:p>
    <w:p w14:paraId="1176F03A" w14:textId="77777777" w:rsidR="00DA0F7A" w:rsidRDefault="00DA0F7A" w:rsidP="00CA78AF">
      <w:pPr>
        <w:pStyle w:val="a5"/>
      </w:pPr>
    </w:p>
    <w:p w14:paraId="1AEA9287" w14:textId="77777777" w:rsidR="00F70E99" w:rsidRDefault="00F70E99" w:rsidP="00CA78AF">
      <w:pPr>
        <w:pStyle w:val="a5"/>
      </w:pPr>
    </w:p>
    <w:p w14:paraId="3403F406" w14:textId="77777777" w:rsidR="00F70E99" w:rsidRDefault="00F70E99" w:rsidP="00CA78AF">
      <w:pPr>
        <w:pStyle w:val="a5"/>
      </w:pPr>
    </w:p>
    <w:p w14:paraId="16B55FC0" w14:textId="77777777" w:rsidR="00F70E99" w:rsidRDefault="00F70E99" w:rsidP="00CA78AF">
      <w:pPr>
        <w:pStyle w:val="a5"/>
      </w:pPr>
    </w:p>
    <w:p w14:paraId="47270CDC" w14:textId="77777777" w:rsidR="00F70E99" w:rsidRDefault="00F70E99" w:rsidP="00CA78AF">
      <w:pPr>
        <w:pStyle w:val="a5"/>
      </w:pPr>
    </w:p>
    <w:p w14:paraId="40253208" w14:textId="77777777" w:rsidR="00F70E99" w:rsidRDefault="00F70E99" w:rsidP="00F70E99">
      <w:pPr>
        <w:pStyle w:val="2-0"/>
      </w:pPr>
      <w:r>
        <w:lastRenderedPageBreak/>
        <w:t xml:space="preserve"> </w:t>
      </w:r>
      <w:bookmarkStart w:id="130" w:name="_Toc55310238"/>
      <w:r>
        <w:t>Приказ об оплате сверхурочной работы.</w:t>
      </w:r>
      <w:bookmarkEnd w:id="130"/>
    </w:p>
    <w:p w14:paraId="6DFD3C23" w14:textId="77777777" w:rsidR="00DA0F7A" w:rsidRDefault="00F70E99" w:rsidP="00CA78AF">
      <w:pPr>
        <w:pStyle w:val="a5"/>
      </w:pPr>
      <w:r>
        <w:object w:dxaOrig="9884" w:dyaOrig="12882" w14:anchorId="6E6DCE34">
          <v:shape id="_x0000_i1048" type="#_x0000_t75" style="width:494.25pt;height:644.25pt" o:ole="">
            <v:imagedata r:id="rId86" o:title=""/>
          </v:shape>
          <o:OLEObject Type="Embed" ProgID="Word.Document.12" ShapeID="_x0000_i1048" DrawAspect="Content" ObjectID="_1697293326" r:id="rId87">
            <o:FieldCodes>\s</o:FieldCodes>
          </o:OLEObject>
        </w:object>
      </w:r>
    </w:p>
    <w:p w14:paraId="26F905C0" w14:textId="77777777" w:rsidR="00DA0F7A" w:rsidRDefault="00DA0F7A" w:rsidP="00CA78AF">
      <w:pPr>
        <w:pStyle w:val="a5"/>
      </w:pPr>
    </w:p>
    <w:p w14:paraId="3A5E541E" w14:textId="77777777" w:rsidR="00DA0F7A" w:rsidRDefault="00DA0F7A" w:rsidP="00CA78AF">
      <w:pPr>
        <w:pStyle w:val="a5"/>
      </w:pPr>
    </w:p>
    <w:p w14:paraId="4FCDD3AC" w14:textId="77777777" w:rsidR="00616CDA" w:rsidRDefault="00616CDA" w:rsidP="00CA78AF">
      <w:pPr>
        <w:pStyle w:val="a5"/>
      </w:pPr>
    </w:p>
    <w:p w14:paraId="263E3FFB" w14:textId="77777777" w:rsidR="00616CDA" w:rsidRDefault="00616CDA" w:rsidP="00CA78AF">
      <w:pPr>
        <w:pStyle w:val="a5"/>
      </w:pPr>
    </w:p>
    <w:p w14:paraId="3D295980" w14:textId="77777777" w:rsidR="00616CDA" w:rsidRDefault="00616CDA" w:rsidP="00CA78AF">
      <w:pPr>
        <w:pStyle w:val="a5"/>
      </w:pPr>
    </w:p>
    <w:p w14:paraId="765B4AC1" w14:textId="77777777" w:rsidR="00616CDA" w:rsidRDefault="00616CDA" w:rsidP="00CA78AF">
      <w:pPr>
        <w:pStyle w:val="a5"/>
      </w:pPr>
    </w:p>
    <w:p w14:paraId="274FC45A" w14:textId="77777777" w:rsidR="00616CDA" w:rsidRDefault="00616CDA" w:rsidP="00CA78AF">
      <w:pPr>
        <w:pStyle w:val="a5"/>
      </w:pPr>
    </w:p>
    <w:p w14:paraId="3A2C7C73" w14:textId="77777777" w:rsidR="00616CDA" w:rsidRDefault="00616CDA" w:rsidP="00616CDA">
      <w:pPr>
        <w:pStyle w:val="2-0"/>
      </w:pPr>
      <w:r>
        <w:lastRenderedPageBreak/>
        <w:t xml:space="preserve"> </w:t>
      </w:r>
      <w:bookmarkStart w:id="131" w:name="_Toc55310239"/>
      <w:r>
        <w:t>Приказ об оплате нерабочих праздничных дней.</w:t>
      </w:r>
      <w:bookmarkEnd w:id="131"/>
    </w:p>
    <w:p w14:paraId="57AF13C1" w14:textId="77777777" w:rsidR="00616CDA" w:rsidRDefault="00616CDA" w:rsidP="00CA78AF">
      <w:pPr>
        <w:pStyle w:val="a5"/>
      </w:pPr>
    </w:p>
    <w:p w14:paraId="7295B3FE" w14:textId="77777777" w:rsidR="00616CDA" w:rsidRDefault="000B1EAB" w:rsidP="00CA78AF">
      <w:pPr>
        <w:pStyle w:val="a5"/>
      </w:pPr>
      <w:r>
        <w:object w:dxaOrig="9884" w:dyaOrig="10358" w14:anchorId="058C84B3">
          <v:shape id="_x0000_i1049" type="#_x0000_t75" style="width:494.25pt;height:518.25pt" o:ole="">
            <v:imagedata r:id="rId88" o:title=""/>
          </v:shape>
          <o:OLEObject Type="Embed" ProgID="Word.Document.12" ShapeID="_x0000_i1049" DrawAspect="Content" ObjectID="_1697293327" r:id="rId89">
            <o:FieldCodes>\s</o:FieldCodes>
          </o:OLEObject>
        </w:object>
      </w:r>
    </w:p>
    <w:p w14:paraId="74271227" w14:textId="77777777" w:rsidR="00616CDA" w:rsidRDefault="00616CDA" w:rsidP="00CA78AF">
      <w:pPr>
        <w:pStyle w:val="a5"/>
      </w:pPr>
    </w:p>
    <w:p w14:paraId="19F05E2D" w14:textId="77777777" w:rsidR="00616CDA" w:rsidRDefault="00616CDA" w:rsidP="00CA78AF">
      <w:pPr>
        <w:pStyle w:val="a5"/>
      </w:pPr>
    </w:p>
    <w:p w14:paraId="3559AF80" w14:textId="77777777" w:rsidR="00616CDA" w:rsidRDefault="00616CDA" w:rsidP="00CA78AF">
      <w:pPr>
        <w:pStyle w:val="a5"/>
      </w:pPr>
    </w:p>
    <w:p w14:paraId="4CAEA275" w14:textId="77777777" w:rsidR="000B1EAB" w:rsidRDefault="000B1EAB" w:rsidP="00CA78AF">
      <w:pPr>
        <w:pStyle w:val="a5"/>
      </w:pPr>
    </w:p>
    <w:p w14:paraId="629B3DFD" w14:textId="77777777" w:rsidR="000B1EAB" w:rsidRDefault="000B1EAB" w:rsidP="00CA78AF">
      <w:pPr>
        <w:pStyle w:val="a5"/>
      </w:pPr>
    </w:p>
    <w:p w14:paraId="78A60ACB" w14:textId="77777777" w:rsidR="000B1EAB" w:rsidRDefault="000B1EAB" w:rsidP="00CA78AF">
      <w:pPr>
        <w:pStyle w:val="a5"/>
      </w:pPr>
    </w:p>
    <w:p w14:paraId="14F8FF91" w14:textId="77777777" w:rsidR="000B1EAB" w:rsidRDefault="000B1EAB" w:rsidP="00CA78AF">
      <w:pPr>
        <w:pStyle w:val="a5"/>
      </w:pPr>
    </w:p>
    <w:p w14:paraId="2F710DDB" w14:textId="77777777" w:rsidR="000B1EAB" w:rsidRDefault="000B1EAB" w:rsidP="00CA78AF">
      <w:pPr>
        <w:pStyle w:val="a5"/>
      </w:pPr>
    </w:p>
    <w:p w14:paraId="1F2D5C88" w14:textId="77777777" w:rsidR="000B1EAB" w:rsidRDefault="000B1EAB" w:rsidP="00CA78AF">
      <w:pPr>
        <w:pStyle w:val="a5"/>
      </w:pPr>
    </w:p>
    <w:p w14:paraId="2A439C4F" w14:textId="77777777" w:rsidR="000B1EAB" w:rsidRDefault="000B1EAB" w:rsidP="00CA78AF">
      <w:pPr>
        <w:pStyle w:val="a5"/>
      </w:pPr>
    </w:p>
    <w:p w14:paraId="7ED04070" w14:textId="77777777" w:rsidR="000B1EAB" w:rsidRDefault="000B1EAB" w:rsidP="00CA78AF">
      <w:pPr>
        <w:pStyle w:val="a5"/>
      </w:pPr>
    </w:p>
    <w:p w14:paraId="1644FC4E" w14:textId="77777777" w:rsidR="00DA0F7A" w:rsidRDefault="00DA0F7A" w:rsidP="00CA78AF">
      <w:pPr>
        <w:pStyle w:val="a5"/>
      </w:pPr>
    </w:p>
    <w:p w14:paraId="6F8FFA4D" w14:textId="77777777" w:rsidR="00DA0F7A" w:rsidRDefault="00CD319F" w:rsidP="00CD319F">
      <w:pPr>
        <w:pStyle w:val="2-0"/>
      </w:pPr>
      <w:r>
        <w:lastRenderedPageBreak/>
        <w:t xml:space="preserve"> </w:t>
      </w:r>
      <w:bookmarkStart w:id="132" w:name="_Toc55310240"/>
      <w:r>
        <w:t>Командировочное удостоверение.</w:t>
      </w:r>
      <w:bookmarkEnd w:id="132"/>
    </w:p>
    <w:p w14:paraId="01823E22" w14:textId="77777777" w:rsidR="00CD319F" w:rsidRDefault="00CD319F" w:rsidP="00CD319F">
      <w:pPr>
        <w:pStyle w:val="a5"/>
      </w:pPr>
      <w:r>
        <w:t>- Командировочное удостоверение (Унифицированная форма N Т-10) (ОКУД 0301024)</w:t>
      </w:r>
    </w:p>
    <w:p w14:paraId="7C965007" w14:textId="77777777" w:rsidR="003707E0" w:rsidRDefault="00CD319F" w:rsidP="00CA78AF">
      <w:pPr>
        <w:pStyle w:val="a5"/>
      </w:pPr>
      <w:r>
        <w:object w:dxaOrig="9668" w:dyaOrig="7139" w14:anchorId="7ACB7867">
          <v:shape id="_x0000_i1050" type="#_x0000_t75" style="width:483.75pt;height:357pt" o:ole="">
            <v:imagedata r:id="rId90" o:title=""/>
          </v:shape>
          <o:OLEObject Type="Embed" ProgID="Word.Document.12" ShapeID="_x0000_i1050" DrawAspect="Content" ObjectID="_1697293328" r:id="rId91">
            <o:FieldCodes>\s</o:FieldCodes>
          </o:OLEObject>
        </w:object>
      </w:r>
    </w:p>
    <w:p w14:paraId="2D8906CB" w14:textId="77777777" w:rsidR="00CD319F" w:rsidRDefault="00CD319F" w:rsidP="00CA78AF">
      <w:pPr>
        <w:pStyle w:val="a5"/>
      </w:pPr>
    </w:p>
    <w:p w14:paraId="7CD66E7D" w14:textId="77777777" w:rsidR="00CD319F" w:rsidRDefault="00CD319F" w:rsidP="00CA78AF">
      <w:pPr>
        <w:pStyle w:val="a5"/>
      </w:pPr>
      <w:r>
        <w:object w:dxaOrig="9672" w:dyaOrig="7685" w14:anchorId="6AD6FC27">
          <v:shape id="_x0000_i1051" type="#_x0000_t75" style="width:483pt;height:384pt" o:ole="">
            <v:imagedata r:id="rId92" o:title=""/>
          </v:shape>
          <o:OLEObject Type="Embed" ProgID="Word.Document.12" ShapeID="_x0000_i1051" DrawAspect="Content" ObjectID="_1697293329" r:id="rId93">
            <o:FieldCodes>\s</o:FieldCodes>
          </o:OLEObject>
        </w:object>
      </w:r>
    </w:p>
    <w:p w14:paraId="49599BF5" w14:textId="77777777" w:rsidR="00CD319F" w:rsidRDefault="00CD319F" w:rsidP="00CA78AF">
      <w:pPr>
        <w:pStyle w:val="a5"/>
      </w:pPr>
    </w:p>
    <w:p w14:paraId="0DC0EB3C" w14:textId="77777777" w:rsidR="00CD319F" w:rsidRDefault="00CD319F" w:rsidP="00CA78AF">
      <w:pPr>
        <w:pStyle w:val="a5"/>
      </w:pPr>
    </w:p>
    <w:p w14:paraId="3D0D1F7C" w14:textId="77777777" w:rsidR="00BA0015" w:rsidRDefault="00BA0015" w:rsidP="00CA78AF">
      <w:pPr>
        <w:pStyle w:val="a5"/>
      </w:pPr>
    </w:p>
    <w:p w14:paraId="3B7DA4D9" w14:textId="77777777" w:rsidR="00BA0015" w:rsidRDefault="00BA0015" w:rsidP="00CA78AF">
      <w:pPr>
        <w:pStyle w:val="a5"/>
      </w:pPr>
    </w:p>
    <w:p w14:paraId="5E29F9A3" w14:textId="77777777" w:rsidR="00BA0015" w:rsidRDefault="00BA0015" w:rsidP="00CA78AF">
      <w:pPr>
        <w:pStyle w:val="a5"/>
      </w:pPr>
    </w:p>
    <w:p w14:paraId="0B5AD622" w14:textId="77777777" w:rsidR="00BA0015" w:rsidRDefault="00BA0015" w:rsidP="00CA78AF">
      <w:pPr>
        <w:pStyle w:val="a5"/>
      </w:pPr>
    </w:p>
    <w:p w14:paraId="36D589C1" w14:textId="77777777" w:rsidR="00BA0015" w:rsidRDefault="00BA0015" w:rsidP="00CA78AF">
      <w:pPr>
        <w:pStyle w:val="a5"/>
      </w:pPr>
    </w:p>
    <w:p w14:paraId="39127BD1" w14:textId="77777777" w:rsidR="00BA0015" w:rsidRDefault="00BA0015" w:rsidP="00CA78AF">
      <w:pPr>
        <w:pStyle w:val="a5"/>
      </w:pPr>
    </w:p>
    <w:p w14:paraId="1524DE70" w14:textId="77777777" w:rsidR="00BA0015" w:rsidRDefault="00BA0015" w:rsidP="00CA78AF">
      <w:pPr>
        <w:pStyle w:val="a5"/>
      </w:pPr>
    </w:p>
    <w:p w14:paraId="42763C8A" w14:textId="77777777" w:rsidR="00BA0015" w:rsidRDefault="00BA0015" w:rsidP="00CA78AF">
      <w:pPr>
        <w:pStyle w:val="a5"/>
      </w:pPr>
    </w:p>
    <w:p w14:paraId="4CFD4968" w14:textId="77777777" w:rsidR="00BA0015" w:rsidRDefault="00BA0015" w:rsidP="00CA78AF">
      <w:pPr>
        <w:pStyle w:val="a5"/>
      </w:pPr>
    </w:p>
    <w:p w14:paraId="2BF5FB5E" w14:textId="77777777" w:rsidR="00BA0015" w:rsidRDefault="00BA0015" w:rsidP="00CA78AF">
      <w:pPr>
        <w:pStyle w:val="a5"/>
      </w:pPr>
    </w:p>
    <w:p w14:paraId="16B8FDCC" w14:textId="77777777" w:rsidR="00BA0015" w:rsidRDefault="00BA0015" w:rsidP="00CA78AF">
      <w:pPr>
        <w:pStyle w:val="a5"/>
      </w:pPr>
    </w:p>
    <w:p w14:paraId="51ED3ADF" w14:textId="77777777" w:rsidR="00BA0015" w:rsidRDefault="00BA0015" w:rsidP="00CA78AF">
      <w:pPr>
        <w:pStyle w:val="a5"/>
      </w:pPr>
    </w:p>
    <w:p w14:paraId="14F86CF5" w14:textId="77777777" w:rsidR="00BA0015" w:rsidRDefault="00BA0015" w:rsidP="00CA78AF">
      <w:pPr>
        <w:pStyle w:val="a5"/>
      </w:pPr>
    </w:p>
    <w:p w14:paraId="1978B4B8" w14:textId="77777777" w:rsidR="00BA0015" w:rsidRDefault="00BA0015" w:rsidP="00CA78AF">
      <w:pPr>
        <w:pStyle w:val="a5"/>
      </w:pPr>
    </w:p>
    <w:p w14:paraId="46B9B5C9" w14:textId="77777777" w:rsidR="00BA0015" w:rsidRDefault="00BA0015" w:rsidP="00CA78AF">
      <w:pPr>
        <w:pStyle w:val="a5"/>
      </w:pPr>
    </w:p>
    <w:p w14:paraId="5D7FA9AC" w14:textId="77777777" w:rsidR="00BA0015" w:rsidRDefault="00BA0015" w:rsidP="00CA78AF">
      <w:pPr>
        <w:pStyle w:val="a5"/>
      </w:pPr>
    </w:p>
    <w:p w14:paraId="059D1A88" w14:textId="77777777" w:rsidR="00BA0015" w:rsidRDefault="00BA0015" w:rsidP="00CA78AF">
      <w:pPr>
        <w:pStyle w:val="a5"/>
      </w:pPr>
    </w:p>
    <w:p w14:paraId="770F8E39" w14:textId="77777777" w:rsidR="00BA0015" w:rsidRDefault="00BA0015" w:rsidP="00CA78AF">
      <w:pPr>
        <w:pStyle w:val="a5"/>
      </w:pPr>
    </w:p>
    <w:p w14:paraId="2AD0111A" w14:textId="77777777" w:rsidR="00BA0015" w:rsidRDefault="00BA0015" w:rsidP="00CA78AF">
      <w:pPr>
        <w:pStyle w:val="a5"/>
      </w:pPr>
    </w:p>
    <w:p w14:paraId="0B2CD79C" w14:textId="77777777" w:rsidR="00BA0015" w:rsidRDefault="00BA0015" w:rsidP="00CA78AF">
      <w:pPr>
        <w:pStyle w:val="a5"/>
      </w:pPr>
    </w:p>
    <w:p w14:paraId="525821E2" w14:textId="77777777" w:rsidR="00BA0015" w:rsidRDefault="00BA0015" w:rsidP="00BA0015">
      <w:pPr>
        <w:pStyle w:val="2-0"/>
        <w:sectPr w:rsidR="00BA0015" w:rsidSect="00AA4969">
          <w:pgSz w:w="11906" w:h="16838"/>
          <w:pgMar w:top="340" w:right="340" w:bottom="340" w:left="567" w:header="567" w:footer="340" w:gutter="0"/>
          <w:cols w:space="708"/>
          <w:titlePg/>
          <w:docGrid w:linePitch="360"/>
        </w:sectPr>
      </w:pPr>
    </w:p>
    <w:p w14:paraId="1A18CD5F" w14:textId="77777777" w:rsidR="00BA0015" w:rsidRDefault="00E35AC5" w:rsidP="00E35AC5">
      <w:pPr>
        <w:pStyle w:val="2-0"/>
      </w:pPr>
      <w:r>
        <w:lastRenderedPageBreak/>
        <w:t xml:space="preserve"> </w:t>
      </w:r>
      <w:bookmarkStart w:id="133" w:name="_Toc55310241"/>
      <w:r>
        <w:t>Записка-расчет о предоставлении отпуска работнику.</w:t>
      </w:r>
      <w:bookmarkEnd w:id="133"/>
    </w:p>
    <w:p w14:paraId="448B6910" w14:textId="77777777" w:rsidR="00E35AC5" w:rsidRDefault="00E35AC5" w:rsidP="00E35AC5">
      <w:pPr>
        <w:pStyle w:val="a5"/>
        <w:rPr>
          <w:color w:val="000000"/>
          <w:szCs w:val="20"/>
        </w:rPr>
      </w:pPr>
      <w:r>
        <w:t xml:space="preserve">- </w:t>
      </w:r>
      <w:r>
        <w:rPr>
          <w:color w:val="000000"/>
          <w:szCs w:val="20"/>
        </w:rPr>
        <w:t>Записка-расчет о предоставлении отпуска работнику (форма N Т-60)</w:t>
      </w:r>
    </w:p>
    <w:p w14:paraId="334A6374" w14:textId="77777777" w:rsidR="00BA0015" w:rsidRDefault="00BA0015" w:rsidP="00CA78AF">
      <w:pPr>
        <w:pStyle w:val="a5"/>
      </w:pPr>
    </w:p>
    <w:p w14:paraId="47D62E69" w14:textId="77777777" w:rsidR="00BA0015" w:rsidRDefault="00E35AC5" w:rsidP="00CA78AF">
      <w:pPr>
        <w:pStyle w:val="a5"/>
      </w:pPr>
      <w:r>
        <w:object w:dxaOrig="9669" w:dyaOrig="13795" w14:anchorId="5494645F">
          <v:shape id="_x0000_i1052" type="#_x0000_t75" style="width:483.75pt;height:690pt" o:ole="">
            <v:imagedata r:id="rId94" o:title=""/>
          </v:shape>
          <o:OLEObject Type="Embed" ProgID="Word.Document.12" ShapeID="_x0000_i1052" DrawAspect="Content" ObjectID="_1697293330" r:id="rId95">
            <o:FieldCodes>\s</o:FieldCodes>
          </o:OLEObject>
        </w:object>
      </w:r>
    </w:p>
    <w:p w14:paraId="7EBF40BE" w14:textId="77777777" w:rsidR="00BA0015" w:rsidRDefault="00BA0015" w:rsidP="00CA78AF">
      <w:pPr>
        <w:pStyle w:val="a5"/>
      </w:pPr>
    </w:p>
    <w:p w14:paraId="0A23A79F" w14:textId="77777777" w:rsidR="00BA0015" w:rsidRDefault="00BA0015" w:rsidP="00CA78AF">
      <w:pPr>
        <w:pStyle w:val="a5"/>
      </w:pPr>
    </w:p>
    <w:p w14:paraId="14E23623" w14:textId="77777777" w:rsidR="00BA0015" w:rsidRDefault="00E35AC5" w:rsidP="00CA78AF">
      <w:pPr>
        <w:pStyle w:val="a5"/>
      </w:pPr>
      <w:r>
        <w:object w:dxaOrig="9669" w:dyaOrig="14617" w14:anchorId="5BDB6242">
          <v:shape id="_x0000_i1053" type="#_x0000_t75" style="width:483.75pt;height:730.5pt" o:ole="">
            <v:imagedata r:id="rId96" o:title=""/>
          </v:shape>
          <o:OLEObject Type="Embed" ProgID="Word.Document.12" ShapeID="_x0000_i1053" DrawAspect="Content" ObjectID="_1697293331" r:id="rId97">
            <o:FieldCodes>\s</o:FieldCodes>
          </o:OLEObject>
        </w:object>
      </w:r>
    </w:p>
    <w:p w14:paraId="4543991B" w14:textId="77777777" w:rsidR="00BA0015" w:rsidRDefault="00BA0015" w:rsidP="00CA78AF">
      <w:pPr>
        <w:pStyle w:val="a5"/>
      </w:pPr>
    </w:p>
    <w:p w14:paraId="4D558A15" w14:textId="77777777" w:rsidR="00BA0015" w:rsidRDefault="00BA0015" w:rsidP="00CA78AF">
      <w:pPr>
        <w:pStyle w:val="a5"/>
      </w:pPr>
    </w:p>
    <w:p w14:paraId="659F2955" w14:textId="77777777" w:rsidR="00BA0015" w:rsidRDefault="00BA0015" w:rsidP="00CA78AF">
      <w:pPr>
        <w:pStyle w:val="a5"/>
      </w:pPr>
    </w:p>
    <w:p w14:paraId="26019CB0" w14:textId="77777777" w:rsidR="00BA0015" w:rsidRDefault="00BA0015" w:rsidP="00CA78AF">
      <w:pPr>
        <w:pStyle w:val="a5"/>
      </w:pPr>
    </w:p>
    <w:p w14:paraId="26E4DA9D" w14:textId="77777777" w:rsidR="00BA0015" w:rsidRDefault="007B2E4D" w:rsidP="007B2E4D">
      <w:pPr>
        <w:pStyle w:val="2-0"/>
      </w:pPr>
      <w:r>
        <w:lastRenderedPageBreak/>
        <w:t xml:space="preserve"> </w:t>
      </w:r>
      <w:bookmarkStart w:id="134" w:name="_Toc55310242"/>
      <w:r>
        <w:t>Записка-расчет при увольнении работника.</w:t>
      </w:r>
      <w:bookmarkEnd w:id="134"/>
    </w:p>
    <w:p w14:paraId="34A3883C" w14:textId="77777777" w:rsidR="007B2E4D" w:rsidRDefault="007B2E4D" w:rsidP="007B2E4D">
      <w:pPr>
        <w:shd w:val="clear" w:color="auto" w:fill="FFFFFF"/>
        <w:rPr>
          <w:rFonts w:eastAsia="Times New Roman" w:cs="Times New Roman"/>
          <w:color w:val="000000"/>
          <w:szCs w:val="20"/>
          <w:lang w:eastAsia="ru-RU"/>
        </w:rPr>
      </w:pPr>
      <w:r>
        <w:rPr>
          <w:color w:val="000000"/>
          <w:szCs w:val="20"/>
        </w:rPr>
        <w:t xml:space="preserve">- </w:t>
      </w:r>
      <w:r w:rsidRPr="008D25A8">
        <w:rPr>
          <w:rFonts w:eastAsia="Times New Roman" w:cs="Times New Roman"/>
          <w:color w:val="000000"/>
          <w:szCs w:val="20"/>
          <w:lang w:eastAsia="ru-RU"/>
        </w:rPr>
        <w:t>Записка-расчет при прекращении (расторжении) трудового договора с работником (увольнении)</w:t>
      </w:r>
      <w:r>
        <w:rPr>
          <w:rFonts w:eastAsia="Times New Roman" w:cs="Times New Roman"/>
          <w:color w:val="000000"/>
          <w:szCs w:val="20"/>
          <w:lang w:eastAsia="ru-RU"/>
        </w:rPr>
        <w:t xml:space="preserve"> </w:t>
      </w:r>
      <w:r w:rsidRPr="008D25A8">
        <w:rPr>
          <w:rFonts w:eastAsia="Times New Roman" w:cs="Times New Roman"/>
          <w:color w:val="000000"/>
          <w:szCs w:val="20"/>
          <w:lang w:eastAsia="ru-RU"/>
        </w:rPr>
        <w:t>(форма N Т-61)</w:t>
      </w:r>
    </w:p>
    <w:p w14:paraId="00AE3F6A" w14:textId="77777777" w:rsidR="007B2E4D" w:rsidRPr="008D25A8" w:rsidRDefault="007B2E4D" w:rsidP="007B2E4D">
      <w:pPr>
        <w:shd w:val="clear" w:color="auto" w:fill="FFFFFF"/>
        <w:rPr>
          <w:rFonts w:eastAsia="Times New Roman" w:cs="Times New Roman"/>
          <w:color w:val="000000"/>
          <w:szCs w:val="20"/>
          <w:lang w:eastAsia="ru-RU"/>
        </w:rPr>
      </w:pPr>
    </w:p>
    <w:p w14:paraId="37C38247" w14:textId="77777777" w:rsidR="00BA0015" w:rsidRDefault="007B2E4D" w:rsidP="00CA78AF">
      <w:pPr>
        <w:pStyle w:val="a5"/>
      </w:pPr>
      <w:r>
        <w:object w:dxaOrig="9672" w:dyaOrig="10532" w14:anchorId="0A555E57">
          <v:shape id="_x0000_i1054" type="#_x0000_t75" style="width:483pt;height:526.5pt" o:ole="">
            <v:imagedata r:id="rId98" o:title=""/>
          </v:shape>
          <o:OLEObject Type="Embed" ProgID="Word.Document.12" ShapeID="_x0000_i1054" DrawAspect="Content" ObjectID="_1697293332" r:id="rId99">
            <o:FieldCodes>\s</o:FieldCodes>
          </o:OLEObject>
        </w:object>
      </w:r>
    </w:p>
    <w:p w14:paraId="62699D2F" w14:textId="77777777" w:rsidR="00BA0015" w:rsidRDefault="007B2E4D" w:rsidP="00CA78AF">
      <w:pPr>
        <w:pStyle w:val="a5"/>
      </w:pPr>
      <w:r>
        <w:object w:dxaOrig="9669" w:dyaOrig="12391" w14:anchorId="0810D35A">
          <v:shape id="_x0000_i1055" type="#_x0000_t75" style="width:483.75pt;height:619.5pt" o:ole="">
            <v:imagedata r:id="rId100" o:title=""/>
          </v:shape>
          <o:OLEObject Type="Embed" ProgID="Word.Document.12" ShapeID="_x0000_i1055" DrawAspect="Content" ObjectID="_1697293333" r:id="rId101">
            <o:FieldCodes>\s</o:FieldCodes>
          </o:OLEObject>
        </w:object>
      </w:r>
    </w:p>
    <w:p w14:paraId="08BFECA5" w14:textId="77777777" w:rsidR="00BA0015" w:rsidRDefault="00BA0015" w:rsidP="00CA78AF">
      <w:pPr>
        <w:pStyle w:val="a5"/>
      </w:pPr>
    </w:p>
    <w:p w14:paraId="45E61DE1" w14:textId="77777777" w:rsidR="00BA0015" w:rsidRDefault="00BA0015" w:rsidP="00CA78AF">
      <w:pPr>
        <w:pStyle w:val="a5"/>
      </w:pPr>
    </w:p>
    <w:p w14:paraId="28151376" w14:textId="77777777" w:rsidR="00BA0015" w:rsidRDefault="00BA0015" w:rsidP="00CA78AF">
      <w:pPr>
        <w:pStyle w:val="a5"/>
      </w:pPr>
    </w:p>
    <w:p w14:paraId="4B985DB9" w14:textId="77777777" w:rsidR="007B2E4D" w:rsidRDefault="007B2E4D" w:rsidP="00CA78AF">
      <w:pPr>
        <w:pStyle w:val="a5"/>
      </w:pPr>
    </w:p>
    <w:p w14:paraId="2F506377" w14:textId="77777777" w:rsidR="007B2E4D" w:rsidRDefault="007B2E4D" w:rsidP="00CA78AF">
      <w:pPr>
        <w:pStyle w:val="a5"/>
      </w:pPr>
    </w:p>
    <w:p w14:paraId="3A049D3B" w14:textId="77777777" w:rsidR="007B2E4D" w:rsidRDefault="007B2E4D" w:rsidP="00CA78AF">
      <w:pPr>
        <w:pStyle w:val="a5"/>
      </w:pPr>
    </w:p>
    <w:p w14:paraId="5E10A178" w14:textId="77777777" w:rsidR="007B2E4D" w:rsidRDefault="007B2E4D" w:rsidP="00CA78AF">
      <w:pPr>
        <w:pStyle w:val="a5"/>
      </w:pPr>
    </w:p>
    <w:p w14:paraId="3F0F6BE9" w14:textId="77777777" w:rsidR="007B2E4D" w:rsidRDefault="007B2E4D" w:rsidP="00CA78AF">
      <w:pPr>
        <w:pStyle w:val="a5"/>
      </w:pPr>
    </w:p>
    <w:p w14:paraId="4DAB9206" w14:textId="77777777" w:rsidR="007B2E4D" w:rsidRDefault="007B2E4D" w:rsidP="00CA78AF">
      <w:pPr>
        <w:pStyle w:val="a5"/>
      </w:pPr>
    </w:p>
    <w:p w14:paraId="4A0DDBDA" w14:textId="77777777" w:rsidR="007B2E4D" w:rsidRDefault="007B2E4D" w:rsidP="00CA78AF">
      <w:pPr>
        <w:pStyle w:val="a5"/>
      </w:pPr>
    </w:p>
    <w:p w14:paraId="10B814B6" w14:textId="77777777" w:rsidR="007B2E4D" w:rsidRDefault="00F12630" w:rsidP="00F12630">
      <w:pPr>
        <w:pStyle w:val="2-0"/>
      </w:pPr>
      <w:r>
        <w:lastRenderedPageBreak/>
        <w:t xml:space="preserve"> </w:t>
      </w:r>
      <w:bookmarkStart w:id="135" w:name="_Toc55310243"/>
      <w:r>
        <w:t>Личная карточка сотрудника.</w:t>
      </w:r>
      <w:bookmarkEnd w:id="135"/>
    </w:p>
    <w:p w14:paraId="00FF4DC8" w14:textId="77777777" w:rsidR="00F12630" w:rsidRDefault="00F12630" w:rsidP="00F12630">
      <w:pPr>
        <w:pStyle w:val="a5"/>
      </w:pPr>
      <w:r>
        <w:t>- Личная карточка работника (Унифицированная форма N Т-2) (КНД 0301002)</w:t>
      </w:r>
    </w:p>
    <w:p w14:paraId="5D57A5F4" w14:textId="77777777" w:rsidR="00F12630" w:rsidRDefault="00F12630" w:rsidP="00F12630">
      <w:pPr>
        <w:pStyle w:val="a5"/>
      </w:pPr>
      <w:r>
        <w:object w:dxaOrig="9670" w:dyaOrig="14846" w14:anchorId="0888C976">
          <v:shape id="_x0000_i1056" type="#_x0000_t75" style="width:483.75pt;height:742.5pt" o:ole="">
            <v:imagedata r:id="rId102" o:title=""/>
          </v:shape>
          <o:OLEObject Type="Embed" ProgID="Word.Document.12" ShapeID="_x0000_i1056" DrawAspect="Content" ObjectID="_1697293334" r:id="rId103">
            <o:FieldCodes>\s</o:FieldCodes>
          </o:OLEObject>
        </w:object>
      </w:r>
    </w:p>
    <w:p w14:paraId="0686799B" w14:textId="77777777" w:rsidR="00F12630" w:rsidRDefault="00F12630" w:rsidP="00F12630">
      <w:pPr>
        <w:pStyle w:val="a5"/>
      </w:pPr>
      <w:r>
        <w:object w:dxaOrig="9668" w:dyaOrig="14533" w14:anchorId="02A57C54">
          <v:shape id="_x0000_i1057" type="#_x0000_t75" style="width:483.75pt;height:726.75pt" o:ole="">
            <v:imagedata r:id="rId104" o:title=""/>
          </v:shape>
          <o:OLEObject Type="Embed" ProgID="Word.Document.12" ShapeID="_x0000_i1057" DrawAspect="Content" ObjectID="_1697293335" r:id="rId105">
            <o:FieldCodes>\s</o:FieldCodes>
          </o:OLEObject>
        </w:object>
      </w:r>
    </w:p>
    <w:p w14:paraId="6FF3E6D4" w14:textId="77777777" w:rsidR="00F12630" w:rsidRDefault="00F12630" w:rsidP="00F12630">
      <w:pPr>
        <w:pStyle w:val="a5"/>
      </w:pPr>
      <w:r>
        <w:object w:dxaOrig="9658" w:dyaOrig="14043" w14:anchorId="219F486E">
          <v:shape id="_x0000_i1058" type="#_x0000_t75" style="width:483pt;height:702pt" o:ole="">
            <v:imagedata r:id="rId106" o:title=""/>
          </v:shape>
          <o:OLEObject Type="Embed" ProgID="Word.Document.12" ShapeID="_x0000_i1058" DrawAspect="Content" ObjectID="_1697293336" r:id="rId107">
            <o:FieldCodes>\s</o:FieldCodes>
          </o:OLEObject>
        </w:object>
      </w:r>
    </w:p>
    <w:p w14:paraId="7AEB43B4" w14:textId="77777777" w:rsidR="00F12630" w:rsidRDefault="00F12630" w:rsidP="00F12630">
      <w:pPr>
        <w:pStyle w:val="a5"/>
      </w:pPr>
    </w:p>
    <w:p w14:paraId="2E9157CA" w14:textId="77777777" w:rsidR="00F12630" w:rsidRDefault="00F12630" w:rsidP="00F12630">
      <w:pPr>
        <w:pStyle w:val="a5"/>
      </w:pPr>
      <w:r>
        <w:object w:dxaOrig="9675" w:dyaOrig="14858" w14:anchorId="76AA7A5A">
          <v:shape id="_x0000_i1059" type="#_x0000_t75" style="width:483.75pt;height:743.25pt" o:ole="">
            <v:imagedata r:id="rId108" o:title=""/>
          </v:shape>
          <o:OLEObject Type="Embed" ProgID="Word.Document.12" ShapeID="_x0000_i1059" DrawAspect="Content" ObjectID="_1697293337" r:id="rId109">
            <o:FieldCodes>\s</o:FieldCodes>
          </o:OLEObject>
        </w:object>
      </w:r>
    </w:p>
    <w:p w14:paraId="18E19C8E" w14:textId="77777777" w:rsidR="00F12630" w:rsidRDefault="00F12630" w:rsidP="00F12630">
      <w:pPr>
        <w:pStyle w:val="a5"/>
      </w:pPr>
    </w:p>
    <w:p w14:paraId="223FA198" w14:textId="77777777" w:rsidR="00F12630" w:rsidRDefault="00F12630" w:rsidP="00F12630">
      <w:pPr>
        <w:pStyle w:val="a5"/>
      </w:pPr>
    </w:p>
    <w:p w14:paraId="7E270BEC" w14:textId="77777777" w:rsidR="00F12630" w:rsidRDefault="00F12630" w:rsidP="00F12630">
      <w:pPr>
        <w:pStyle w:val="a5"/>
      </w:pPr>
    </w:p>
    <w:p w14:paraId="3B01566B" w14:textId="77777777" w:rsidR="00F12630" w:rsidRDefault="00F12630" w:rsidP="00F12630">
      <w:pPr>
        <w:pStyle w:val="a5"/>
      </w:pPr>
      <w:r>
        <w:lastRenderedPageBreak/>
        <w:t>- Личная карточка государственного (муниципального) служащего (Унифицированная форма N Т-2ГС(МС)) (ОКУД 0301016)</w:t>
      </w:r>
    </w:p>
    <w:p w14:paraId="3D5D201C" w14:textId="77777777" w:rsidR="00981EBE" w:rsidRDefault="00981EBE" w:rsidP="00F12630">
      <w:pPr>
        <w:pStyle w:val="a5"/>
      </w:pPr>
      <w:r>
        <w:object w:dxaOrig="9671" w:dyaOrig="14389" w14:anchorId="0524D01A">
          <v:shape id="_x0000_i1060" type="#_x0000_t75" style="width:483.75pt;height:719.25pt" o:ole="">
            <v:imagedata r:id="rId110" o:title=""/>
          </v:shape>
          <o:OLEObject Type="Embed" ProgID="Word.Document.12" ShapeID="_x0000_i1060" DrawAspect="Content" ObjectID="_1697293338" r:id="rId111">
            <o:FieldCodes>\s</o:FieldCodes>
          </o:OLEObject>
        </w:object>
      </w:r>
    </w:p>
    <w:p w14:paraId="38A5B8D3" w14:textId="77777777" w:rsidR="00981EBE" w:rsidRDefault="00981EBE" w:rsidP="00F12630">
      <w:pPr>
        <w:pStyle w:val="a5"/>
      </w:pPr>
    </w:p>
    <w:p w14:paraId="48B04AA6" w14:textId="77777777" w:rsidR="00981EBE" w:rsidRDefault="00981EBE" w:rsidP="00F12630">
      <w:pPr>
        <w:pStyle w:val="a5"/>
      </w:pPr>
      <w:r>
        <w:object w:dxaOrig="9668" w:dyaOrig="14770" w14:anchorId="70501D3B">
          <v:shape id="_x0000_i1061" type="#_x0000_t75" style="width:483.75pt;height:738.75pt" o:ole="">
            <v:imagedata r:id="rId112" o:title=""/>
          </v:shape>
          <o:OLEObject Type="Embed" ProgID="Word.Document.12" ShapeID="_x0000_i1061" DrawAspect="Content" ObjectID="_1697293339" r:id="rId113">
            <o:FieldCodes>\s</o:FieldCodes>
          </o:OLEObject>
        </w:object>
      </w:r>
    </w:p>
    <w:p w14:paraId="2E2C8D89" w14:textId="77777777" w:rsidR="00981EBE" w:rsidRDefault="00981EBE" w:rsidP="00F12630">
      <w:pPr>
        <w:pStyle w:val="a5"/>
      </w:pPr>
    </w:p>
    <w:p w14:paraId="7E3E8254" w14:textId="77777777" w:rsidR="00981EBE" w:rsidRDefault="00981EBE" w:rsidP="00F12630">
      <w:pPr>
        <w:pStyle w:val="a5"/>
      </w:pPr>
      <w:r>
        <w:object w:dxaOrig="9658" w:dyaOrig="14818" w14:anchorId="4C7E4B95">
          <v:shape id="_x0000_i1062" type="#_x0000_t75" style="width:483pt;height:741pt" o:ole="">
            <v:imagedata r:id="rId114" o:title=""/>
          </v:shape>
          <o:OLEObject Type="Embed" ProgID="Word.Document.12" ShapeID="_x0000_i1062" DrawAspect="Content" ObjectID="_1697293340" r:id="rId115">
            <o:FieldCodes>\s</o:FieldCodes>
          </o:OLEObject>
        </w:object>
      </w:r>
    </w:p>
    <w:p w14:paraId="3F1ACE3F" w14:textId="77777777" w:rsidR="00981EBE" w:rsidRDefault="00981EBE" w:rsidP="00F12630">
      <w:pPr>
        <w:pStyle w:val="a5"/>
      </w:pPr>
      <w:r>
        <w:object w:dxaOrig="9675" w:dyaOrig="13526" w14:anchorId="24266361">
          <v:shape id="_x0000_i1063" type="#_x0000_t75" style="width:483.75pt;height:676.5pt" o:ole="">
            <v:imagedata r:id="rId116" o:title=""/>
          </v:shape>
          <o:OLEObject Type="Embed" ProgID="Word.Document.12" ShapeID="_x0000_i1063" DrawAspect="Content" ObjectID="_1697293341" r:id="rId117">
            <o:FieldCodes>\s</o:FieldCodes>
          </o:OLEObject>
        </w:object>
      </w:r>
    </w:p>
    <w:p w14:paraId="026718F0" w14:textId="77777777" w:rsidR="00981EBE" w:rsidRDefault="00981EBE" w:rsidP="00F12630">
      <w:pPr>
        <w:pStyle w:val="a5"/>
      </w:pPr>
    </w:p>
    <w:p w14:paraId="48345EB1" w14:textId="77777777" w:rsidR="00981EBE" w:rsidRDefault="00981EBE" w:rsidP="00F12630">
      <w:pPr>
        <w:pStyle w:val="a5"/>
      </w:pPr>
    </w:p>
    <w:p w14:paraId="1C218C4A" w14:textId="77777777" w:rsidR="00981EBE" w:rsidRDefault="00981EBE" w:rsidP="00F12630">
      <w:pPr>
        <w:pStyle w:val="a5"/>
      </w:pPr>
    </w:p>
    <w:p w14:paraId="4E0FB126" w14:textId="77777777" w:rsidR="00981EBE" w:rsidRDefault="00981EBE" w:rsidP="00F12630">
      <w:pPr>
        <w:pStyle w:val="a5"/>
      </w:pPr>
    </w:p>
    <w:p w14:paraId="4B0BD678" w14:textId="77777777" w:rsidR="00981EBE" w:rsidRDefault="00981EBE" w:rsidP="00F12630">
      <w:pPr>
        <w:pStyle w:val="a5"/>
      </w:pPr>
    </w:p>
    <w:p w14:paraId="202FA75E" w14:textId="77777777" w:rsidR="00981EBE" w:rsidRDefault="00981EBE" w:rsidP="00F12630">
      <w:pPr>
        <w:pStyle w:val="a5"/>
      </w:pPr>
    </w:p>
    <w:p w14:paraId="5F347898" w14:textId="77777777" w:rsidR="007B2E4D" w:rsidRDefault="007B2E4D" w:rsidP="00CA78AF">
      <w:pPr>
        <w:pStyle w:val="a5"/>
      </w:pPr>
    </w:p>
    <w:p w14:paraId="7B0348F0" w14:textId="77777777" w:rsidR="007B2E4D" w:rsidRDefault="0095618E" w:rsidP="0095618E">
      <w:pPr>
        <w:pStyle w:val="2-0"/>
      </w:pPr>
      <w:r>
        <w:lastRenderedPageBreak/>
        <w:t xml:space="preserve"> </w:t>
      </w:r>
      <w:bookmarkStart w:id="136" w:name="_Toc55310244"/>
      <w:r>
        <w:t>Трудовой договор.</w:t>
      </w:r>
      <w:bookmarkEnd w:id="136"/>
    </w:p>
    <w:p w14:paraId="48122AB4" w14:textId="77777777" w:rsidR="007B2E4D" w:rsidRDefault="00586623" w:rsidP="00CA78AF">
      <w:pPr>
        <w:pStyle w:val="a5"/>
      </w:pPr>
      <w:r>
        <w:object w:dxaOrig="9070" w:dyaOrig="14075" w14:anchorId="6FBF4851">
          <v:shape id="_x0000_i1064" type="#_x0000_t75" style="width:453.75pt;height:703.5pt" o:ole="">
            <v:imagedata r:id="rId118" o:title=""/>
          </v:shape>
          <o:OLEObject Type="Embed" ProgID="Word.Document.12" ShapeID="_x0000_i1064" DrawAspect="Content" ObjectID="_1697293342" r:id="rId119">
            <o:FieldCodes>\s</o:FieldCodes>
          </o:OLEObject>
        </w:object>
      </w:r>
    </w:p>
    <w:p w14:paraId="7BFD1D9E" w14:textId="77777777" w:rsidR="007B2E4D" w:rsidRDefault="00586623" w:rsidP="00CA78AF">
      <w:pPr>
        <w:pStyle w:val="a5"/>
      </w:pPr>
      <w:r>
        <w:object w:dxaOrig="9070" w:dyaOrig="14130" w14:anchorId="18464197">
          <v:shape id="_x0000_i1065" type="#_x0000_t75" style="width:453.75pt;height:706.5pt" o:ole="">
            <v:imagedata r:id="rId120" o:title=""/>
          </v:shape>
          <o:OLEObject Type="Embed" ProgID="Word.Document.12" ShapeID="_x0000_i1065" DrawAspect="Content" ObjectID="_1697293343" r:id="rId121">
            <o:FieldCodes>\s</o:FieldCodes>
          </o:OLEObject>
        </w:object>
      </w:r>
    </w:p>
    <w:p w14:paraId="38663B9F" w14:textId="77777777" w:rsidR="007B2E4D" w:rsidRDefault="00586623" w:rsidP="00CA78AF">
      <w:pPr>
        <w:pStyle w:val="a5"/>
      </w:pPr>
      <w:r>
        <w:object w:dxaOrig="9070" w:dyaOrig="14084" w14:anchorId="5A4F0290">
          <v:shape id="_x0000_i1066" type="#_x0000_t75" style="width:453.75pt;height:704.25pt" o:ole="">
            <v:imagedata r:id="rId122" o:title=""/>
          </v:shape>
          <o:OLEObject Type="Embed" ProgID="Word.Document.12" ShapeID="_x0000_i1066" DrawAspect="Content" ObjectID="_1697293344" r:id="rId123">
            <o:FieldCodes>\s</o:FieldCodes>
          </o:OLEObject>
        </w:object>
      </w:r>
    </w:p>
    <w:p w14:paraId="450A1B1A" w14:textId="77777777" w:rsidR="007B2E4D" w:rsidRDefault="00586623" w:rsidP="00CA78AF">
      <w:pPr>
        <w:pStyle w:val="a5"/>
      </w:pPr>
      <w:r>
        <w:object w:dxaOrig="9070" w:dyaOrig="14286" w14:anchorId="24223DCF">
          <v:shape id="_x0000_i1067" type="#_x0000_t75" style="width:453.75pt;height:714pt" o:ole="">
            <v:imagedata r:id="rId124" o:title=""/>
          </v:shape>
          <o:OLEObject Type="Embed" ProgID="Word.Document.12" ShapeID="_x0000_i1067" DrawAspect="Content" ObjectID="_1697293345" r:id="rId125">
            <o:FieldCodes>\s</o:FieldCodes>
          </o:OLEObject>
        </w:object>
      </w:r>
    </w:p>
    <w:p w14:paraId="2FBE9434" w14:textId="77777777" w:rsidR="007B2E4D" w:rsidRDefault="007B2E4D" w:rsidP="00CA78AF">
      <w:pPr>
        <w:pStyle w:val="a5"/>
      </w:pPr>
    </w:p>
    <w:p w14:paraId="3D486DFA" w14:textId="77777777" w:rsidR="007B2E4D" w:rsidRDefault="007B2E4D" w:rsidP="00CA78AF">
      <w:pPr>
        <w:pStyle w:val="a5"/>
      </w:pPr>
    </w:p>
    <w:p w14:paraId="1EAFD68E" w14:textId="77777777" w:rsidR="007B2E4D" w:rsidRDefault="00586623" w:rsidP="00CA78AF">
      <w:pPr>
        <w:pStyle w:val="a5"/>
      </w:pPr>
      <w:r>
        <w:object w:dxaOrig="9070" w:dyaOrig="5756" w14:anchorId="50A9EC77">
          <v:shape id="_x0000_i1068" type="#_x0000_t75" style="width:453.75pt;height:4in" o:ole="">
            <v:imagedata r:id="rId126" o:title=""/>
          </v:shape>
          <o:OLEObject Type="Embed" ProgID="Word.Document.12" ShapeID="_x0000_i1068" DrawAspect="Content" ObjectID="_1697293346" r:id="rId127">
            <o:FieldCodes>\s</o:FieldCodes>
          </o:OLEObject>
        </w:object>
      </w:r>
    </w:p>
    <w:p w14:paraId="5AC6CB0B" w14:textId="77777777" w:rsidR="007B2E4D" w:rsidRDefault="007B2E4D" w:rsidP="00CA78AF">
      <w:pPr>
        <w:pStyle w:val="a5"/>
      </w:pPr>
    </w:p>
    <w:p w14:paraId="17684D73" w14:textId="77777777" w:rsidR="007B2E4D" w:rsidRDefault="007B2E4D" w:rsidP="00CA78AF">
      <w:pPr>
        <w:pStyle w:val="a5"/>
      </w:pPr>
    </w:p>
    <w:p w14:paraId="176FF033" w14:textId="77777777" w:rsidR="00586623" w:rsidRDefault="00586623" w:rsidP="00CA78AF">
      <w:pPr>
        <w:pStyle w:val="a5"/>
      </w:pPr>
    </w:p>
    <w:p w14:paraId="3C5E8994" w14:textId="77777777" w:rsidR="00586623" w:rsidRDefault="00586623" w:rsidP="00CA78AF">
      <w:pPr>
        <w:pStyle w:val="a5"/>
      </w:pPr>
    </w:p>
    <w:p w14:paraId="11D0BD53" w14:textId="77777777" w:rsidR="00586623" w:rsidRDefault="00586623" w:rsidP="00CA78AF">
      <w:pPr>
        <w:pStyle w:val="a5"/>
      </w:pPr>
    </w:p>
    <w:p w14:paraId="0FFBC25E" w14:textId="77777777" w:rsidR="00586623" w:rsidRDefault="00586623" w:rsidP="00CA78AF">
      <w:pPr>
        <w:pStyle w:val="a5"/>
      </w:pPr>
    </w:p>
    <w:p w14:paraId="485C3FE1" w14:textId="77777777" w:rsidR="00586623" w:rsidRDefault="00586623" w:rsidP="00CA78AF">
      <w:pPr>
        <w:pStyle w:val="a5"/>
      </w:pPr>
    </w:p>
    <w:p w14:paraId="160B6944" w14:textId="77777777" w:rsidR="00586623" w:rsidRDefault="00586623" w:rsidP="00CA78AF">
      <w:pPr>
        <w:pStyle w:val="a5"/>
      </w:pPr>
    </w:p>
    <w:p w14:paraId="4ED216F7" w14:textId="77777777" w:rsidR="00586623" w:rsidRDefault="00586623" w:rsidP="00CA78AF">
      <w:pPr>
        <w:pStyle w:val="a5"/>
      </w:pPr>
    </w:p>
    <w:p w14:paraId="6CC7E396" w14:textId="77777777" w:rsidR="00586623" w:rsidRDefault="00586623" w:rsidP="00CA78AF">
      <w:pPr>
        <w:pStyle w:val="a5"/>
      </w:pPr>
    </w:p>
    <w:p w14:paraId="4B72D3DF" w14:textId="77777777" w:rsidR="00586623" w:rsidRDefault="00586623" w:rsidP="00CA78AF">
      <w:pPr>
        <w:pStyle w:val="a5"/>
      </w:pPr>
    </w:p>
    <w:p w14:paraId="0F36FEE3" w14:textId="77777777" w:rsidR="00586623" w:rsidRDefault="00586623" w:rsidP="00CA78AF">
      <w:pPr>
        <w:pStyle w:val="a5"/>
      </w:pPr>
    </w:p>
    <w:p w14:paraId="4BDCFB05" w14:textId="77777777" w:rsidR="00586623" w:rsidRDefault="00586623" w:rsidP="00CA78AF">
      <w:pPr>
        <w:pStyle w:val="a5"/>
      </w:pPr>
    </w:p>
    <w:p w14:paraId="7796BD43" w14:textId="77777777" w:rsidR="00586623" w:rsidRDefault="00586623" w:rsidP="00CA78AF">
      <w:pPr>
        <w:pStyle w:val="a5"/>
      </w:pPr>
    </w:p>
    <w:p w14:paraId="6CE7BA5C" w14:textId="77777777" w:rsidR="00586623" w:rsidRDefault="00586623" w:rsidP="00CA78AF">
      <w:pPr>
        <w:pStyle w:val="a5"/>
      </w:pPr>
    </w:p>
    <w:p w14:paraId="10E5418D" w14:textId="77777777" w:rsidR="00586623" w:rsidRDefault="00586623" w:rsidP="00CA78AF">
      <w:pPr>
        <w:pStyle w:val="a5"/>
      </w:pPr>
    </w:p>
    <w:p w14:paraId="461087E1" w14:textId="77777777" w:rsidR="00586623" w:rsidRDefault="00586623" w:rsidP="00CA78AF">
      <w:pPr>
        <w:pStyle w:val="a5"/>
      </w:pPr>
    </w:p>
    <w:p w14:paraId="03398B6C" w14:textId="77777777" w:rsidR="00586623" w:rsidRDefault="00586623" w:rsidP="00CA78AF">
      <w:pPr>
        <w:pStyle w:val="a5"/>
      </w:pPr>
    </w:p>
    <w:p w14:paraId="51A6690D" w14:textId="77777777" w:rsidR="00586623" w:rsidRDefault="00586623" w:rsidP="00CA78AF">
      <w:pPr>
        <w:pStyle w:val="a5"/>
      </w:pPr>
    </w:p>
    <w:p w14:paraId="7819081D" w14:textId="77777777" w:rsidR="00586623" w:rsidRDefault="00586623" w:rsidP="00CA78AF">
      <w:pPr>
        <w:pStyle w:val="a5"/>
      </w:pPr>
    </w:p>
    <w:p w14:paraId="7359430F" w14:textId="77777777" w:rsidR="00586623" w:rsidRDefault="00586623" w:rsidP="00CA78AF">
      <w:pPr>
        <w:pStyle w:val="a5"/>
      </w:pPr>
    </w:p>
    <w:p w14:paraId="426E8079" w14:textId="77777777" w:rsidR="00586623" w:rsidRDefault="00586623" w:rsidP="00CA78AF">
      <w:pPr>
        <w:pStyle w:val="a5"/>
      </w:pPr>
    </w:p>
    <w:p w14:paraId="24437CB2" w14:textId="77777777" w:rsidR="00586623" w:rsidRDefault="00586623" w:rsidP="00CA78AF">
      <w:pPr>
        <w:pStyle w:val="a5"/>
      </w:pPr>
    </w:p>
    <w:p w14:paraId="4C13913B" w14:textId="77777777" w:rsidR="00586623" w:rsidRDefault="00586623" w:rsidP="00CA78AF">
      <w:pPr>
        <w:pStyle w:val="a5"/>
      </w:pPr>
    </w:p>
    <w:p w14:paraId="25B752BC" w14:textId="77777777" w:rsidR="00586623" w:rsidRDefault="00586623" w:rsidP="00CA78AF">
      <w:pPr>
        <w:pStyle w:val="a5"/>
      </w:pPr>
    </w:p>
    <w:p w14:paraId="04EDC906" w14:textId="77777777" w:rsidR="00586623" w:rsidRDefault="00586623" w:rsidP="00CA78AF">
      <w:pPr>
        <w:pStyle w:val="a5"/>
      </w:pPr>
    </w:p>
    <w:p w14:paraId="31458CAD" w14:textId="77777777" w:rsidR="00586623" w:rsidRDefault="00586623" w:rsidP="00CA78AF">
      <w:pPr>
        <w:pStyle w:val="a5"/>
      </w:pPr>
    </w:p>
    <w:p w14:paraId="543283BE" w14:textId="77777777" w:rsidR="000549A4" w:rsidRDefault="000549A4" w:rsidP="00586623">
      <w:pPr>
        <w:pStyle w:val="2-0"/>
        <w:sectPr w:rsidR="000549A4" w:rsidSect="00AA4969">
          <w:pgSz w:w="11906" w:h="16838"/>
          <w:pgMar w:top="340" w:right="340" w:bottom="340" w:left="567" w:header="567" w:footer="340" w:gutter="0"/>
          <w:cols w:space="708"/>
          <w:titlePg/>
          <w:docGrid w:linePitch="360"/>
        </w:sectPr>
      </w:pPr>
    </w:p>
    <w:p w14:paraId="30F4E106" w14:textId="77777777" w:rsidR="00586623" w:rsidRDefault="000549A4" w:rsidP="000549A4">
      <w:pPr>
        <w:pStyle w:val="2-0"/>
        <w:spacing w:after="0"/>
        <w:ind w:left="788" w:hanging="431"/>
      </w:pPr>
      <w:r>
        <w:lastRenderedPageBreak/>
        <w:t xml:space="preserve"> </w:t>
      </w:r>
      <w:bookmarkStart w:id="137" w:name="_Toc55310245"/>
      <w:r>
        <w:t>Лицевой счет сотрудника.</w:t>
      </w:r>
      <w:bookmarkEnd w:id="137"/>
    </w:p>
    <w:p w14:paraId="3D696438" w14:textId="77777777" w:rsidR="000549A4" w:rsidRPr="000549A4" w:rsidRDefault="000549A4" w:rsidP="000549A4">
      <w:pPr>
        <w:pStyle w:val="a5"/>
        <w:rPr>
          <w:sz w:val="18"/>
          <w:szCs w:val="18"/>
        </w:rPr>
      </w:pPr>
      <w:r w:rsidRPr="000549A4">
        <w:rPr>
          <w:rFonts w:cs="Arial"/>
          <w:color w:val="000000"/>
          <w:sz w:val="18"/>
          <w:szCs w:val="18"/>
          <w:shd w:val="clear" w:color="auto" w:fill="FFFFFF"/>
        </w:rPr>
        <w:t>- Лицевой счет (свт) (Унифицированная форма N Т-54а) (ОКУД 0301013) </w:t>
      </w:r>
    </w:p>
    <w:p w14:paraId="0F36854C" w14:textId="77777777" w:rsidR="007B2E4D" w:rsidRDefault="000549A4" w:rsidP="00CA78AF">
      <w:pPr>
        <w:pStyle w:val="a5"/>
      </w:pPr>
      <w:r>
        <w:object w:dxaOrig="14600" w:dyaOrig="10195" w14:anchorId="21E168E6">
          <v:shape id="_x0000_i1069" type="#_x0000_t75" style="width:726.75pt;height:511.5pt" o:ole="">
            <v:imagedata r:id="rId128" o:title=""/>
          </v:shape>
          <o:OLEObject Type="Embed" ProgID="Word.Document.12" ShapeID="_x0000_i1069" DrawAspect="Content" ObjectID="_1697293347" r:id="rId129">
            <o:FieldCodes>\s</o:FieldCodes>
          </o:OLEObject>
        </w:object>
      </w:r>
    </w:p>
    <w:p w14:paraId="39A47CFE" w14:textId="77777777" w:rsidR="000549A4" w:rsidRDefault="000549A4" w:rsidP="00CA78AF">
      <w:pPr>
        <w:pStyle w:val="a5"/>
        <w:sectPr w:rsidR="000549A4" w:rsidSect="000549A4">
          <w:pgSz w:w="16838" w:h="11906" w:orient="landscape"/>
          <w:pgMar w:top="567" w:right="340" w:bottom="340" w:left="340" w:header="567" w:footer="340" w:gutter="0"/>
          <w:cols w:space="708"/>
          <w:titlePg/>
          <w:docGrid w:linePitch="360"/>
        </w:sectPr>
      </w:pPr>
    </w:p>
    <w:p w14:paraId="765BE194" w14:textId="77777777" w:rsidR="007B2E4D" w:rsidRDefault="00C45278" w:rsidP="000549A4">
      <w:pPr>
        <w:pStyle w:val="2-0"/>
      </w:pPr>
      <w:r>
        <w:lastRenderedPageBreak/>
        <w:t xml:space="preserve"> </w:t>
      </w:r>
      <w:bookmarkStart w:id="138" w:name="_Toc55310246"/>
      <w:r>
        <w:t>График отпусков.</w:t>
      </w:r>
      <w:bookmarkEnd w:id="138"/>
    </w:p>
    <w:p w14:paraId="3DE9EBA5" w14:textId="77777777" w:rsidR="00C45278" w:rsidRDefault="00C45278" w:rsidP="00C45278">
      <w:pPr>
        <w:pStyle w:val="a5"/>
      </w:pPr>
      <w:r>
        <w:t>- График отпусков (Унифицированная форма N Т-7) (ОКУД 0301020</w:t>
      </w:r>
      <w:r w:rsidR="00CA007F">
        <w:t>)</w:t>
      </w:r>
    </w:p>
    <w:p w14:paraId="5201DC9A" w14:textId="77777777" w:rsidR="00BA0015" w:rsidRDefault="00CA007F" w:rsidP="00CA78AF">
      <w:pPr>
        <w:pStyle w:val="a5"/>
      </w:pPr>
      <w:r>
        <w:object w:dxaOrig="14600" w:dyaOrig="8830" w14:anchorId="5F8206F6">
          <v:shape id="_x0000_i1070" type="#_x0000_t75" style="width:726.75pt;height:439.5pt" o:ole="">
            <v:imagedata r:id="rId130" o:title=""/>
          </v:shape>
          <o:OLEObject Type="Embed" ProgID="Word.Document.12" ShapeID="_x0000_i1070" DrawAspect="Content" ObjectID="_1697293348" r:id="rId131">
            <o:FieldCodes>\s</o:FieldCodes>
          </o:OLEObject>
        </w:object>
      </w:r>
    </w:p>
    <w:p w14:paraId="2C78DA9C" w14:textId="77777777" w:rsidR="00CA007F" w:rsidRDefault="00CA007F" w:rsidP="00CA78AF">
      <w:pPr>
        <w:pStyle w:val="a5"/>
      </w:pPr>
    </w:p>
    <w:p w14:paraId="33676445" w14:textId="77777777" w:rsidR="00F702C3" w:rsidRDefault="00F702C3" w:rsidP="00CA78AF">
      <w:pPr>
        <w:pStyle w:val="a5"/>
      </w:pPr>
    </w:p>
    <w:p w14:paraId="207E7D7D" w14:textId="77777777" w:rsidR="00F702C3" w:rsidRDefault="00F702C3" w:rsidP="00F702C3">
      <w:pPr>
        <w:pStyle w:val="2-0"/>
        <w:sectPr w:rsidR="00F702C3" w:rsidSect="00CA007F">
          <w:pgSz w:w="16838" w:h="11906" w:orient="landscape"/>
          <w:pgMar w:top="567" w:right="340" w:bottom="340" w:left="340" w:header="567" w:footer="340" w:gutter="0"/>
          <w:cols w:space="708"/>
          <w:titlePg/>
          <w:docGrid w:linePitch="360"/>
        </w:sectPr>
      </w:pPr>
    </w:p>
    <w:p w14:paraId="2FA0F6C2" w14:textId="77777777" w:rsidR="00BA0015" w:rsidRDefault="00F702C3" w:rsidP="00F702C3">
      <w:pPr>
        <w:pStyle w:val="2-0"/>
      </w:pPr>
      <w:r>
        <w:lastRenderedPageBreak/>
        <w:t xml:space="preserve"> </w:t>
      </w:r>
      <w:bookmarkStart w:id="139" w:name="_Toc55310247"/>
      <w:r>
        <w:t>Штатное расписание.</w:t>
      </w:r>
      <w:bookmarkEnd w:id="139"/>
    </w:p>
    <w:p w14:paraId="4D273BDB" w14:textId="77777777" w:rsidR="00F702C3" w:rsidRDefault="00F702C3" w:rsidP="00F702C3">
      <w:pPr>
        <w:pStyle w:val="a5"/>
      </w:pPr>
      <w:r>
        <w:t>- Штатное расписание (Унифицированная форма N Т-3) (ОКУД 0301017)</w:t>
      </w:r>
    </w:p>
    <w:p w14:paraId="7530100E" w14:textId="77777777" w:rsidR="00F702C3" w:rsidRDefault="00F702C3" w:rsidP="00CA78AF">
      <w:pPr>
        <w:pStyle w:val="a5"/>
      </w:pPr>
      <w:r>
        <w:object w:dxaOrig="14614" w:dyaOrig="9299" w14:anchorId="1A51E92E">
          <v:shape id="_x0000_i1071" type="#_x0000_t75" style="width:726.75pt;height:468pt" o:ole="">
            <v:imagedata r:id="rId132" o:title=""/>
          </v:shape>
          <o:OLEObject Type="Embed" ProgID="Word.Document.12" ShapeID="_x0000_i1071" DrawAspect="Content" ObjectID="_1697293349" r:id="rId133">
            <o:FieldCodes>\s</o:FieldCodes>
          </o:OLEObject>
        </w:object>
      </w:r>
    </w:p>
    <w:p w14:paraId="4FE4DE93" w14:textId="77777777" w:rsidR="00CA78AF" w:rsidRDefault="00CA78AF" w:rsidP="00F702C3">
      <w:pPr>
        <w:pStyle w:val="a5"/>
      </w:pPr>
    </w:p>
    <w:p w14:paraId="1A3B800D" w14:textId="77777777" w:rsidR="0031225B" w:rsidRDefault="0031225B" w:rsidP="00F702C3">
      <w:pPr>
        <w:pStyle w:val="a5"/>
        <w:sectPr w:rsidR="0031225B" w:rsidSect="00F702C3">
          <w:pgSz w:w="16838" w:h="11906" w:orient="landscape"/>
          <w:pgMar w:top="567" w:right="340" w:bottom="340" w:left="340" w:header="567" w:footer="340" w:gutter="0"/>
          <w:cols w:space="708"/>
          <w:titlePg/>
          <w:docGrid w:linePitch="360"/>
        </w:sectPr>
      </w:pPr>
    </w:p>
    <w:p w14:paraId="77AC339C" w14:textId="77777777" w:rsidR="0031225B" w:rsidRDefault="0031225B" w:rsidP="0031225B">
      <w:pPr>
        <w:pStyle w:val="2-0"/>
      </w:pPr>
      <w:r>
        <w:lastRenderedPageBreak/>
        <w:t xml:space="preserve"> </w:t>
      </w:r>
      <w:bookmarkStart w:id="140" w:name="_Toc55310248"/>
      <w:r>
        <w:t>График учета рабочего времени.</w:t>
      </w:r>
      <w:bookmarkEnd w:id="140"/>
    </w:p>
    <w:p w14:paraId="2444CD0D" w14:textId="77777777" w:rsidR="0031225B" w:rsidRDefault="0031225B" w:rsidP="00F702C3">
      <w:pPr>
        <w:pStyle w:val="a5"/>
      </w:pPr>
      <w:r>
        <w:object w:dxaOrig="19616" w:dyaOrig="14001" w14:anchorId="536B4D12">
          <v:shape id="_x0000_i1072" type="#_x0000_t75" style="width:713.25pt;height:7in" o:ole="">
            <v:imagedata r:id="rId134" o:title=""/>
          </v:shape>
          <o:OLEObject Type="Embed" ProgID="Excel.Sheet.12" ShapeID="_x0000_i1072" DrawAspect="Content" ObjectID="_1697293350" r:id="rId135"/>
        </w:object>
      </w:r>
    </w:p>
    <w:p w14:paraId="7E7B3C6B" w14:textId="77777777" w:rsidR="0031225B" w:rsidRDefault="0031225B" w:rsidP="0031225B">
      <w:pPr>
        <w:pStyle w:val="2-0"/>
      </w:pPr>
      <w:r>
        <w:lastRenderedPageBreak/>
        <w:t xml:space="preserve"> </w:t>
      </w:r>
      <w:bookmarkStart w:id="141" w:name="_Toc55310249"/>
      <w:r>
        <w:t>Табель учета рабочего времени.</w:t>
      </w:r>
      <w:bookmarkEnd w:id="141"/>
    </w:p>
    <w:p w14:paraId="58C9C6C3" w14:textId="77777777" w:rsidR="0031225B" w:rsidRDefault="00CB245A" w:rsidP="00F702C3">
      <w:pPr>
        <w:pStyle w:val="a5"/>
      </w:pPr>
      <w:r>
        <w:object w:dxaOrig="21114" w:dyaOrig="14774" w14:anchorId="567890B1">
          <v:shape id="_x0000_i1073" type="#_x0000_t75" style="width:728.25pt;height:513.75pt" o:ole="">
            <v:imagedata r:id="rId136" o:title=""/>
          </v:shape>
          <o:OLEObject Type="Embed" ProgID="Excel.Sheet.8" ShapeID="_x0000_i1073" DrawAspect="Content" ObjectID="_1697293351" r:id="rId137"/>
        </w:object>
      </w:r>
    </w:p>
    <w:p w14:paraId="4FDB0446" w14:textId="77777777" w:rsidR="00043446" w:rsidRDefault="00043446" w:rsidP="00EF3597">
      <w:pPr>
        <w:pStyle w:val="2-0"/>
      </w:pPr>
      <w:bookmarkStart w:id="142" w:name="_Toc55310250"/>
      <w:r>
        <w:lastRenderedPageBreak/>
        <w:t>Расчетная ведомость (форма Т-51).</w:t>
      </w:r>
      <w:bookmarkEnd w:id="142"/>
    </w:p>
    <w:p w14:paraId="203FDEAD" w14:textId="4BC93AAA" w:rsidR="0031225B" w:rsidRPr="00CA78AF" w:rsidRDefault="00F61F70" w:rsidP="00A5532C">
      <w:pPr>
        <w:pStyle w:val="a5"/>
      </w:pPr>
      <w:r w:rsidRPr="00F61F70">
        <w:rPr>
          <w:noProof/>
          <w:lang w:eastAsia="ru-RU"/>
        </w:rPr>
        <w:drawing>
          <wp:inline distT="0" distB="0" distL="0" distR="0" wp14:anchorId="6A53B861" wp14:editId="28D55887">
            <wp:extent cx="8172450" cy="6338230"/>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182174" cy="6345771"/>
                    </a:xfrm>
                    <a:prstGeom prst="rect">
                      <a:avLst/>
                    </a:prstGeom>
                  </pic:spPr>
                </pic:pic>
              </a:graphicData>
            </a:graphic>
          </wp:inline>
        </w:drawing>
      </w:r>
    </w:p>
    <w:sectPr w:rsidR="0031225B" w:rsidRPr="00CA78AF" w:rsidSect="00A5532C">
      <w:pgSz w:w="16838" w:h="11906" w:orient="landscape"/>
      <w:pgMar w:top="567" w:right="340" w:bottom="340" w:left="340" w:header="567" w:footer="34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Калиниченко Нина Владимировна" w:date="2020-10-20T18:16:00Z" w:initials="КНВ">
    <w:p w14:paraId="0F83B567" w14:textId="6B69DE2C" w:rsidR="00CA21A6" w:rsidRDefault="00CA21A6">
      <w:pPr>
        <w:pStyle w:val="aff7"/>
      </w:pPr>
      <w:r>
        <w:rPr>
          <w:rStyle w:val="aff6"/>
        </w:rPr>
        <w:annotationRef/>
      </w:r>
      <w:r>
        <w:t>Добавлено. Данные используются в блоке Отпуск карточки Сотрудники</w:t>
      </w:r>
    </w:p>
  </w:comment>
  <w:comment w:id="10" w:author="Калиниченко Нина Владимировна" w:date="2020-11-27T10:29:00Z" w:initials="КНВ">
    <w:p w14:paraId="2CF24070" w14:textId="59CF972C" w:rsidR="00CA21A6" w:rsidRDefault="00CA21A6">
      <w:pPr>
        <w:pStyle w:val="aff7"/>
      </w:pPr>
      <w:r>
        <w:rPr>
          <w:rStyle w:val="aff6"/>
        </w:rPr>
        <w:annotationRef/>
      </w:r>
      <w:r>
        <w:t>Наличие необходимо при условии наличия проектов, в которых используются эти данные</w:t>
      </w:r>
    </w:p>
  </w:comment>
  <w:comment w:id="13" w:author="Калиниченко Нина Владимировна" w:date="2020-10-19T17:10:00Z" w:initials="КНВ">
    <w:p w14:paraId="5947C6E3" w14:textId="77777777" w:rsidR="00CA21A6" w:rsidRDefault="00CA21A6">
      <w:pPr>
        <w:pStyle w:val="aff7"/>
      </w:pPr>
      <w:r>
        <w:rPr>
          <w:rStyle w:val="aff6"/>
        </w:rPr>
        <w:annotationRef/>
      </w:r>
      <w:r>
        <w:t xml:space="preserve">Добавлено. При приеме сотрудника указывается норма дней отпуска, установленная сотруднику за период рабочий год. Соответственно формируется строка в которой указан первый период работы (рабочий год) сотрудника, норма дней отпуска и потом, в процессе работы, заполняется кол-во использованных дней отпуска (из приказов о предоставлении и об отзыве из отпуска).  Необходимо предусмотреть алгоритм формирования последующих строк </w:t>
      </w:r>
    </w:p>
  </w:comment>
  <w:comment w:id="14" w:author="Калиниченко Нина Владимировна" w:date="2020-10-19T17:23:00Z" w:initials="КНВ">
    <w:p w14:paraId="31A5E029" w14:textId="77777777" w:rsidR="00CA21A6" w:rsidRDefault="00CA21A6">
      <w:pPr>
        <w:pStyle w:val="aff7"/>
      </w:pPr>
      <w:r>
        <w:rPr>
          <w:rStyle w:val="aff6"/>
        </w:rPr>
        <w:annotationRef/>
      </w:r>
      <w:r>
        <w:t>Для обсуждения. Наверно данная таблица будет разрабатываться позднее, в рамках интеграции данных. На данном этапе необходимо допустить возможность ввода остатков отпуска из дополнительной таблицы.</w:t>
      </w:r>
    </w:p>
  </w:comment>
  <w:comment w:id="15" w:author="Калиниченко Нина Владимировна" w:date="2020-10-19T17:07:00Z" w:initials="КНВ">
    <w:p w14:paraId="43955BBD" w14:textId="77777777" w:rsidR="00CA21A6" w:rsidRDefault="00CA21A6">
      <w:pPr>
        <w:pStyle w:val="aff7"/>
      </w:pPr>
      <w:r>
        <w:rPr>
          <w:rStyle w:val="aff6"/>
        </w:rPr>
        <w:annotationRef/>
      </w:r>
      <w:r>
        <w:t>Для обсуждения. Возможно в системе ТУРБО уже предусмотрен сервис отображения всех приказов по отдельному сотруднику.</w:t>
      </w:r>
    </w:p>
  </w:comment>
  <w:comment w:id="16" w:author="Калиниченко Нина Владимировна" w:date="2020-10-19T17:37:00Z" w:initials="КНВ">
    <w:p w14:paraId="53ED2924" w14:textId="77777777" w:rsidR="00CA21A6" w:rsidRDefault="00CA21A6">
      <w:pPr>
        <w:pStyle w:val="aff7"/>
      </w:pPr>
      <w:r>
        <w:rPr>
          <w:rStyle w:val="aff6"/>
        </w:rPr>
        <w:annotationRef/>
      </w:r>
      <w:r>
        <w:t>Внесены изменения</w:t>
      </w:r>
    </w:p>
  </w:comment>
  <w:comment w:id="17" w:author="Калиниченко Нина Владимировна" w:date="2020-10-20T16:37:00Z" w:initials="КНВ">
    <w:p w14:paraId="79D498EC" w14:textId="0F257C31" w:rsidR="00CA21A6" w:rsidRDefault="00CA21A6">
      <w:pPr>
        <w:pStyle w:val="aff7"/>
      </w:pPr>
      <w:r>
        <w:rPr>
          <w:rStyle w:val="aff6"/>
        </w:rPr>
        <w:annotationRef/>
      </w:r>
      <w:r>
        <w:t>Добавлена возможность внесения изменений посредством документа Удержание по исполнительным листам. Данный документ будет описан в последующем ТТ.</w:t>
      </w:r>
    </w:p>
  </w:comment>
  <w:comment w:id="19" w:author="Калиниченко Нина Владимировна" w:date="2020-11-03T13:09:00Z" w:initials="КНВ">
    <w:p w14:paraId="0651216D" w14:textId="407A3C1F" w:rsidR="00CA21A6" w:rsidRDefault="00CA21A6">
      <w:pPr>
        <w:pStyle w:val="aff7"/>
      </w:pPr>
      <w:r>
        <w:rPr>
          <w:rStyle w:val="aff6"/>
        </w:rPr>
        <w:annotationRef/>
      </w:r>
      <w:r>
        <w:t xml:space="preserve">Внесены изменения: исключение дублирования информации в карточках Физ.лица и Сотрудники. Перечень полей, которые будут отображаться (находятся на базовом уровне) указаны в документе </w:t>
      </w:r>
      <w:r w:rsidRPr="00FB6DD3">
        <w:t>"Физ.лица + Условия труда сотрудника"</w:t>
      </w:r>
      <w:r>
        <w:t xml:space="preserve"> (приложен)</w:t>
      </w:r>
    </w:p>
  </w:comment>
  <w:comment w:id="28" w:author="Калиниченко Нина Владимировна" w:date="2020-12-02T15:43:00Z" w:initials="КНВ">
    <w:p w14:paraId="04130CAB" w14:textId="5113697A" w:rsidR="00CA21A6" w:rsidRDefault="00CA21A6">
      <w:pPr>
        <w:pStyle w:val="aff7"/>
      </w:pPr>
      <w:r>
        <w:rPr>
          <w:rStyle w:val="aff6"/>
        </w:rPr>
        <w:annotationRef/>
      </w:r>
      <w:r>
        <w:t>Пока не делаем. Расширим карточку при написании формировании резервов</w:t>
      </w:r>
    </w:p>
  </w:comment>
  <w:comment w:id="38" w:author="Калиниченко Нина Владимировна" w:date="2020-11-27T10:52:00Z" w:initials="КНВ">
    <w:p w14:paraId="29009DEC" w14:textId="5E64EEEF" w:rsidR="00CA21A6" w:rsidRDefault="00CA21A6">
      <w:pPr>
        <w:pStyle w:val="aff7"/>
      </w:pPr>
      <w:r>
        <w:rPr>
          <w:rStyle w:val="aff6"/>
        </w:rPr>
        <w:annotationRef/>
      </w:r>
      <w:r>
        <w:t>Внесены уточнения</w:t>
      </w:r>
    </w:p>
  </w:comment>
  <w:comment w:id="39" w:author="Калиниченко Нина Владимировна" w:date="2020-10-27T12:53:00Z" w:initials="КНВ">
    <w:p w14:paraId="5DB9D2B8" w14:textId="4A31EF43" w:rsidR="00CA21A6" w:rsidRDefault="00CA21A6">
      <w:pPr>
        <w:pStyle w:val="aff7"/>
      </w:pPr>
      <w:r>
        <w:rPr>
          <w:rStyle w:val="aff6"/>
        </w:rPr>
        <w:annotationRef/>
      </w:r>
      <w:r>
        <w:t>Добавлен тип приказа</w:t>
      </w:r>
    </w:p>
  </w:comment>
  <w:comment w:id="40" w:author="Калиниченко Нина Владимировна" w:date="2020-10-27T12:53:00Z" w:initials="КНВ">
    <w:p w14:paraId="5C300D02" w14:textId="77777777" w:rsidR="00CA21A6" w:rsidRDefault="00CA21A6" w:rsidP="00B252DB">
      <w:pPr>
        <w:pStyle w:val="aff7"/>
      </w:pPr>
      <w:r>
        <w:rPr>
          <w:rStyle w:val="aff6"/>
        </w:rPr>
        <w:annotationRef/>
      </w:r>
      <w:r>
        <w:t>Добавлен тип приказа</w:t>
      </w:r>
    </w:p>
  </w:comment>
  <w:comment w:id="83" w:author="Калиниченко Нина Владимировна" w:date="2020-12-16T12:33:00Z" w:initials="КНВ">
    <w:p w14:paraId="5BEE1F83" w14:textId="58E68D0E" w:rsidR="00CA21A6" w:rsidRDefault="00CA21A6">
      <w:pPr>
        <w:pStyle w:val="aff7"/>
      </w:pPr>
      <w:r>
        <w:rPr>
          <w:rStyle w:val="aff6"/>
        </w:rPr>
        <w:annotationRef/>
      </w:r>
      <w:r>
        <w:t>Добавлено</w:t>
      </w:r>
    </w:p>
  </w:comment>
  <w:comment w:id="84" w:author="Калиниченко Нина Владимировна" w:date="2020-12-16T12:37:00Z" w:initials="КНВ">
    <w:p w14:paraId="2FD2C51C" w14:textId="1FD596EA" w:rsidR="00CA21A6" w:rsidRDefault="00CA21A6">
      <w:pPr>
        <w:pStyle w:val="aff7"/>
      </w:pPr>
      <w:r>
        <w:rPr>
          <w:rStyle w:val="aff6"/>
        </w:rPr>
        <w:annotationRef/>
      </w:r>
      <w:r>
        <w:t>Внесены изменения</w:t>
      </w:r>
    </w:p>
  </w:comment>
  <w:comment w:id="85" w:author="Калиниченко Нина Владимировна" w:date="2020-12-16T12:39:00Z" w:initials="КНВ">
    <w:p w14:paraId="25DA01A5" w14:textId="38225F80" w:rsidR="00CA21A6" w:rsidRDefault="00CA21A6">
      <w:pPr>
        <w:pStyle w:val="aff7"/>
      </w:pPr>
      <w:r>
        <w:rPr>
          <w:rStyle w:val="aff6"/>
        </w:rPr>
        <w:annotationRef/>
      </w:r>
      <w:r>
        <w:t>Удалена информация по использованию данного параметра в расчетах. На этапе создания Вакансии Периодичность начисления – информативные данные, которые просто будут переносится при приеме сотрудника на работу с использованием Вакансии.</w:t>
      </w:r>
    </w:p>
  </w:comment>
  <w:comment w:id="86" w:author="Калиниченко Нина Владимировна" w:date="2020-10-27T10:43:00Z" w:initials="КНВ">
    <w:p w14:paraId="33AEFFB2" w14:textId="3362EE05" w:rsidR="00CA21A6" w:rsidRDefault="00CA21A6">
      <w:pPr>
        <w:pStyle w:val="aff7"/>
      </w:pPr>
      <w:r>
        <w:rPr>
          <w:rStyle w:val="aff6"/>
        </w:rPr>
        <w:annotationRef/>
      </w:r>
      <w:r>
        <w:t>Внесены уточнения</w:t>
      </w:r>
    </w:p>
  </w:comment>
  <w:comment w:id="87" w:author="Калиниченко Нина Владимировна" w:date="2020-12-16T12:48:00Z" w:initials="КНВ">
    <w:p w14:paraId="63A4B787" w14:textId="6B40D74B" w:rsidR="00CA21A6" w:rsidRDefault="00CA21A6">
      <w:pPr>
        <w:pStyle w:val="aff7"/>
      </w:pPr>
      <w:r>
        <w:rPr>
          <w:rStyle w:val="aff6"/>
        </w:rPr>
        <w:annotationRef/>
      </w:r>
      <w:r>
        <w:t>Дополнено. Уточнено, что при первичном создании поля открыты для редактирования.</w:t>
      </w:r>
    </w:p>
  </w:comment>
  <w:comment w:id="88" w:author="Калиниченко Нина Владимировна" w:date="2020-10-27T10:55:00Z" w:initials="КНВ">
    <w:p w14:paraId="727DAA2E" w14:textId="785ED1C1" w:rsidR="00CA21A6" w:rsidRDefault="00CA21A6">
      <w:pPr>
        <w:pStyle w:val="aff7"/>
      </w:pPr>
      <w:r>
        <w:rPr>
          <w:rStyle w:val="aff6"/>
        </w:rPr>
        <w:annotationRef/>
      </w:r>
      <w:r>
        <w:rPr>
          <w:rStyle w:val="aff6"/>
        </w:rPr>
        <w:t>Дополнено. Добавлен сервис внесения изменений и просмотр истории изменений.</w:t>
      </w:r>
    </w:p>
  </w:comment>
  <w:comment w:id="89" w:author="Калиниченко Нина Владимировна" w:date="2020-12-16T12:42:00Z" w:initials="КНВ">
    <w:p w14:paraId="5ED7F312" w14:textId="28276C91" w:rsidR="00CA21A6" w:rsidRDefault="00CA21A6">
      <w:pPr>
        <w:pStyle w:val="aff7"/>
      </w:pPr>
      <w:r>
        <w:rPr>
          <w:rStyle w:val="aff6"/>
        </w:rPr>
        <w:annotationRef/>
      </w:r>
      <w:r>
        <w:t>Изменено, исключено поле От</w:t>
      </w:r>
    </w:p>
  </w:comment>
  <w:comment w:id="103" w:author="Калиниченко Нина Владимировна" w:date="2020-10-27T12:07:00Z" w:initials="КНВ">
    <w:p w14:paraId="6124D778" w14:textId="2ECD6818" w:rsidR="00CA21A6" w:rsidRDefault="00CA21A6">
      <w:pPr>
        <w:pStyle w:val="aff7"/>
      </w:pPr>
      <w:r>
        <w:rPr>
          <w:rStyle w:val="aff6"/>
        </w:rPr>
        <w:annotationRef/>
      </w:r>
      <w:r>
        <w:t>Добавлено</w:t>
      </w:r>
    </w:p>
  </w:comment>
  <w:comment w:id="117" w:author="Калиниченко Нина Владимировна" w:date="2020-12-16T13:20:00Z" w:initials="КНВ">
    <w:p w14:paraId="38C85525" w14:textId="0BC164DF" w:rsidR="00CA21A6" w:rsidRDefault="00CA21A6">
      <w:pPr>
        <w:pStyle w:val="aff7"/>
      </w:pPr>
      <w:r>
        <w:rPr>
          <w:rStyle w:val="aff6"/>
        </w:rPr>
        <w:annotationRef/>
      </w:r>
      <w:r>
        <w:t>Внесены дополнения по заполнению полей Надбавки, Всего, руб.</w:t>
      </w:r>
    </w:p>
  </w:comment>
  <w:comment w:id="118" w:author="Калиниченко Нина Владимировна" w:date="2020-12-16T13:25:00Z" w:initials="КНВ">
    <w:p w14:paraId="36FF3FE5" w14:textId="2597F1BB" w:rsidR="00CA21A6" w:rsidRDefault="00CA21A6">
      <w:pPr>
        <w:pStyle w:val="aff7"/>
      </w:pPr>
      <w:r>
        <w:rPr>
          <w:rStyle w:val="aff6"/>
        </w:rPr>
        <w:annotationRef/>
      </w:r>
      <w:r>
        <w:t>Добавлено. Автоматическое заполнение.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83B567" w15:done="0"/>
  <w15:commentEx w15:paraId="2CF24070" w15:done="0"/>
  <w15:commentEx w15:paraId="5947C6E3" w15:done="0"/>
  <w15:commentEx w15:paraId="31A5E029" w15:done="0"/>
  <w15:commentEx w15:paraId="43955BBD" w15:done="0"/>
  <w15:commentEx w15:paraId="53ED2924" w15:done="0"/>
  <w15:commentEx w15:paraId="79D498EC" w15:done="0"/>
  <w15:commentEx w15:paraId="0651216D" w15:done="0"/>
  <w15:commentEx w15:paraId="04130CAB" w15:done="0"/>
  <w15:commentEx w15:paraId="29009DEC" w15:done="0"/>
  <w15:commentEx w15:paraId="5DB9D2B8" w15:done="0"/>
  <w15:commentEx w15:paraId="5C300D02" w15:done="0"/>
  <w15:commentEx w15:paraId="5BEE1F83" w15:done="0"/>
  <w15:commentEx w15:paraId="2FD2C51C" w15:done="0"/>
  <w15:commentEx w15:paraId="25DA01A5" w15:done="0"/>
  <w15:commentEx w15:paraId="33AEFFB2" w15:done="0"/>
  <w15:commentEx w15:paraId="63A4B787" w15:done="0"/>
  <w15:commentEx w15:paraId="727DAA2E" w15:done="0"/>
  <w15:commentEx w15:paraId="5ED7F312" w15:done="0"/>
  <w15:commentEx w15:paraId="6124D778" w15:done="0"/>
  <w15:commentEx w15:paraId="38C85525" w15:done="0"/>
  <w15:commentEx w15:paraId="36FF3FE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09B3E0" w14:textId="77777777" w:rsidR="00F27937" w:rsidRDefault="00F27937" w:rsidP="00D2511D">
      <w:pPr>
        <w:spacing w:after="0" w:line="240" w:lineRule="auto"/>
      </w:pPr>
      <w:r>
        <w:separator/>
      </w:r>
    </w:p>
  </w:endnote>
  <w:endnote w:type="continuationSeparator" w:id="0">
    <w:p w14:paraId="0E6CAD8E" w14:textId="77777777" w:rsidR="00F27937" w:rsidRDefault="00F27937" w:rsidP="00D25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231216" w14:textId="77777777" w:rsidR="00F27937" w:rsidRDefault="00F27937" w:rsidP="00D2511D">
      <w:pPr>
        <w:spacing w:after="0" w:line="240" w:lineRule="auto"/>
      </w:pPr>
      <w:r>
        <w:separator/>
      </w:r>
    </w:p>
  </w:footnote>
  <w:footnote w:type="continuationSeparator" w:id="0">
    <w:p w14:paraId="37F58415" w14:textId="77777777" w:rsidR="00F27937" w:rsidRDefault="00F27937" w:rsidP="00D25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59pt;height:159pt" o:bullet="t">
        <v:imagedata r:id="rId1" o:title="Bullet_01a"/>
      </v:shape>
    </w:pict>
  </w:numPicBullet>
  <w:abstractNum w:abstractNumId="0" w15:restartNumberingAfterBreak="0">
    <w:nsid w:val="0090527B"/>
    <w:multiLevelType w:val="hybridMultilevel"/>
    <w:tmpl w:val="6B3AF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666152"/>
    <w:multiLevelType w:val="hybridMultilevel"/>
    <w:tmpl w:val="9C8076BC"/>
    <w:lvl w:ilvl="0" w:tplc="571AD28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0E7D26"/>
    <w:multiLevelType w:val="hybridMultilevel"/>
    <w:tmpl w:val="A5AC47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EF3427"/>
    <w:multiLevelType w:val="hybridMultilevel"/>
    <w:tmpl w:val="23889C8E"/>
    <w:lvl w:ilvl="0" w:tplc="82FC920A">
      <w:start w:val="1"/>
      <w:numFmt w:val="bullet"/>
      <w:pStyle w:val="5-"/>
      <w:lvlText w:val=""/>
      <w:lvlJc w:val="left"/>
      <w:pPr>
        <w:ind w:left="2421" w:hanging="360"/>
      </w:pPr>
      <w:rPr>
        <w:rFonts w:ascii="Symbol" w:hAnsi="Symbol" w:hint="default"/>
        <w:color w:val="151B3B"/>
        <w:sz w:val="24"/>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4" w15:restartNumberingAfterBreak="0">
    <w:nsid w:val="07544FEE"/>
    <w:multiLevelType w:val="multilevel"/>
    <w:tmpl w:val="810E62C8"/>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pStyle w:val="5"/>
      <w:lvlText w:val="%1.%2.%3.%4."/>
      <w:lvlJc w:val="left"/>
      <w:pPr>
        <w:ind w:left="1728" w:hanging="648"/>
      </w:pPr>
    </w:lvl>
    <w:lvl w:ilvl="4">
      <w:start w:val="1"/>
      <w:numFmt w:val="decimal"/>
      <w:pStyle w:val="4"/>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7C0236"/>
    <w:multiLevelType w:val="hybridMultilevel"/>
    <w:tmpl w:val="03FA08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C955E2C"/>
    <w:multiLevelType w:val="hybridMultilevel"/>
    <w:tmpl w:val="50203782"/>
    <w:lvl w:ilvl="0" w:tplc="F52C6396">
      <w:start w:val="1"/>
      <w:numFmt w:val="decimal"/>
      <w:pStyle w:val="5--"/>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D4951BD"/>
    <w:multiLevelType w:val="hybridMultilevel"/>
    <w:tmpl w:val="F142021C"/>
    <w:lvl w:ilvl="0" w:tplc="7F64BEF4">
      <w:start w:val="1"/>
      <w:numFmt w:val="bullet"/>
      <w:pStyle w:val="3-"/>
      <w:lvlText w:val="o"/>
      <w:lvlJc w:val="left"/>
      <w:pPr>
        <w:ind w:left="1004" w:hanging="358"/>
      </w:pPr>
      <w:rPr>
        <w:rFonts w:ascii="Courier New" w:hAnsi="Courier New"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99B0A3E"/>
    <w:multiLevelType w:val="multilevel"/>
    <w:tmpl w:val="4CBC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0752B"/>
    <w:multiLevelType w:val="multilevel"/>
    <w:tmpl w:val="62D2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E2AEC"/>
    <w:multiLevelType w:val="hybridMultilevel"/>
    <w:tmpl w:val="790EA6F8"/>
    <w:lvl w:ilvl="0" w:tplc="4378B3A0">
      <w:start w:val="1"/>
      <w:numFmt w:val="decimal"/>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136F2C"/>
    <w:multiLevelType w:val="multilevel"/>
    <w:tmpl w:val="8C74A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352B6D"/>
    <w:multiLevelType w:val="hybridMultilevel"/>
    <w:tmpl w:val="5BFADEF0"/>
    <w:lvl w:ilvl="0" w:tplc="EDD00D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A496682"/>
    <w:multiLevelType w:val="hybridMultilevel"/>
    <w:tmpl w:val="03FA08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E731D7A"/>
    <w:multiLevelType w:val="hybridMultilevel"/>
    <w:tmpl w:val="027466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E745092"/>
    <w:multiLevelType w:val="hybridMultilevel"/>
    <w:tmpl w:val="F6887F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5F007DF"/>
    <w:multiLevelType w:val="hybridMultilevel"/>
    <w:tmpl w:val="71B819F2"/>
    <w:lvl w:ilvl="0" w:tplc="EC0E6A1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8166FA1"/>
    <w:multiLevelType w:val="hybridMultilevel"/>
    <w:tmpl w:val="8954C1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1B2169"/>
    <w:multiLevelType w:val="multilevel"/>
    <w:tmpl w:val="CEC6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F647F5"/>
    <w:multiLevelType w:val="hybridMultilevel"/>
    <w:tmpl w:val="B14E6934"/>
    <w:lvl w:ilvl="0" w:tplc="8D52F9E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CE73CAE"/>
    <w:multiLevelType w:val="hybridMultilevel"/>
    <w:tmpl w:val="F196C7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064B98"/>
    <w:multiLevelType w:val="multilevel"/>
    <w:tmpl w:val="7FB4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770D48"/>
    <w:multiLevelType w:val="multilevel"/>
    <w:tmpl w:val="76341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11479"/>
    <w:multiLevelType w:val="hybridMultilevel"/>
    <w:tmpl w:val="C902F6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D410500"/>
    <w:multiLevelType w:val="hybridMultilevel"/>
    <w:tmpl w:val="DF4C09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3E121E9"/>
    <w:multiLevelType w:val="multilevel"/>
    <w:tmpl w:val="FE2A3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E1C9E"/>
    <w:multiLevelType w:val="multilevel"/>
    <w:tmpl w:val="21340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B0BBB"/>
    <w:multiLevelType w:val="hybridMultilevel"/>
    <w:tmpl w:val="7D466B04"/>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8" w15:restartNumberingAfterBreak="0">
    <w:nsid w:val="655B1D40"/>
    <w:multiLevelType w:val="hybridMultilevel"/>
    <w:tmpl w:val="B3E86CF0"/>
    <w:lvl w:ilvl="0" w:tplc="8AA68550">
      <w:start w:val="1"/>
      <w:numFmt w:val="bullet"/>
      <w:pStyle w:val="2-"/>
      <w:lvlText w:val=""/>
      <w:lvlJc w:val="left"/>
      <w:pPr>
        <w:ind w:left="1145" w:hanging="360"/>
      </w:pPr>
      <w:rPr>
        <w:rFonts w:ascii="Symbol" w:hAnsi="Symbol" w:hint="default"/>
        <w:color w:val="151B3B"/>
        <w:sz w:val="24"/>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9" w15:restartNumberingAfterBreak="0">
    <w:nsid w:val="66EE7DA0"/>
    <w:multiLevelType w:val="hybridMultilevel"/>
    <w:tmpl w:val="8CD0B33C"/>
    <w:lvl w:ilvl="0" w:tplc="4B7C4E6A">
      <w:start w:val="1"/>
      <w:numFmt w:val="bullet"/>
      <w:pStyle w:val="4-"/>
      <w:lvlText w:val=""/>
      <w:lvlJc w:val="left"/>
      <w:pPr>
        <w:ind w:left="1996" w:hanging="360"/>
      </w:pPr>
      <w:rPr>
        <w:rFonts w:ascii="Wingdings" w:hAnsi="Wingdings"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0" w15:restartNumberingAfterBreak="0">
    <w:nsid w:val="69D265D5"/>
    <w:multiLevelType w:val="multilevel"/>
    <w:tmpl w:val="CE3A0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DE38CA"/>
    <w:multiLevelType w:val="multilevel"/>
    <w:tmpl w:val="D7DC94A8"/>
    <w:lvl w:ilvl="0">
      <w:start w:val="1"/>
      <w:numFmt w:val="decimal"/>
      <w:pStyle w:val="1"/>
      <w:lvlText w:val="%1."/>
      <w:lvlJc w:val="left"/>
      <w:pPr>
        <w:ind w:left="720" w:hanging="360"/>
      </w:pPr>
      <w:rPr>
        <w:rFonts w:ascii="Verdana" w:hAnsi="Verdana" w:hint="default"/>
        <w:color w:val="151B3B"/>
        <w:w w:val="120"/>
        <w:sz w:val="24"/>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951" w:hanging="2160"/>
      </w:pPr>
      <w:rPr>
        <w:rFonts w:hint="default"/>
      </w:rPr>
    </w:lvl>
    <w:lvl w:ilvl="8">
      <w:start w:val="1"/>
      <w:numFmt w:val="decimal"/>
      <w:isLgl/>
      <w:lvlText w:val="%1.%2.%3.%4.%5.%6.%7.%8.%9."/>
      <w:lvlJc w:val="left"/>
      <w:pPr>
        <w:ind w:left="7584" w:hanging="2160"/>
      </w:pPr>
      <w:rPr>
        <w:rFonts w:hint="default"/>
      </w:rPr>
    </w:lvl>
  </w:abstractNum>
  <w:abstractNum w:abstractNumId="32" w15:restartNumberingAfterBreak="0">
    <w:nsid w:val="701C3681"/>
    <w:multiLevelType w:val="multilevel"/>
    <w:tmpl w:val="098490FA"/>
    <w:lvl w:ilvl="0">
      <w:start w:val="1"/>
      <w:numFmt w:val="decimal"/>
      <w:pStyle w:val="1--"/>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suff w:val="space"/>
      <w:lvlText w:val="%1.%2."/>
      <w:lvlJc w:val="left"/>
      <w:pPr>
        <w:ind w:left="79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suff w:val="space"/>
      <w:lvlText w:val="%1.%2.%3."/>
      <w:lvlJc w:val="left"/>
      <w:pPr>
        <w:ind w:left="1224" w:hanging="50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suff w:val="space"/>
      <w:lvlText w:val="%1.%2.%3.%4."/>
      <w:lvlJc w:val="left"/>
      <w:pPr>
        <w:ind w:left="1728" w:hanging="64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suff w:val="space"/>
      <w:lvlText w:val="%1.%2.%3.%4.%5."/>
      <w:lvlJc w:val="left"/>
      <w:pPr>
        <w:ind w:left="2232" w:hanging="79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6A01BEF"/>
    <w:multiLevelType w:val="hybridMultilevel"/>
    <w:tmpl w:val="9BBAAD90"/>
    <w:lvl w:ilvl="0" w:tplc="1FBE430A">
      <w:start w:val="1"/>
      <w:numFmt w:val="bullet"/>
      <w:pStyle w:val="1-"/>
      <w:lvlText w:val=""/>
      <w:lvlPicBulletId w:val="0"/>
      <w:lvlJc w:val="left"/>
      <w:pPr>
        <w:ind w:left="720" w:hanging="360"/>
      </w:pPr>
      <w:rPr>
        <w:rFonts w:ascii="Symbol" w:hAnsi="Symbol" w:hint="default"/>
        <w:color w:val="auto"/>
      </w:rPr>
    </w:lvl>
    <w:lvl w:ilvl="1" w:tplc="0419000F">
      <w:start w:val="1"/>
      <w:numFmt w:val="decimal"/>
      <w:lvlText w:val="%2."/>
      <w:lvlJc w:val="left"/>
      <w:pPr>
        <w:ind w:left="1440" w:hanging="360"/>
      </w:pPr>
      <w:rPr>
        <w:rFonts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D4760E8"/>
    <w:multiLevelType w:val="hybridMultilevel"/>
    <w:tmpl w:val="F6887F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1"/>
  </w:num>
  <w:num w:numId="2">
    <w:abstractNumId w:val="33"/>
  </w:num>
  <w:num w:numId="3">
    <w:abstractNumId w:val="4"/>
  </w:num>
  <w:num w:numId="4">
    <w:abstractNumId w:val="28"/>
  </w:num>
  <w:num w:numId="5">
    <w:abstractNumId w:val="29"/>
  </w:num>
  <w:num w:numId="6">
    <w:abstractNumId w:val="3"/>
  </w:num>
  <w:num w:numId="7">
    <w:abstractNumId w:val="6"/>
  </w:num>
  <w:num w:numId="8">
    <w:abstractNumId w:val="7"/>
  </w:num>
  <w:num w:numId="9">
    <w:abstractNumId w:val="9"/>
  </w:num>
  <w:num w:numId="10">
    <w:abstractNumId w:val="30"/>
  </w:num>
  <w:num w:numId="11">
    <w:abstractNumId w:val="11"/>
  </w:num>
  <w:num w:numId="12">
    <w:abstractNumId w:val="22"/>
  </w:num>
  <w:num w:numId="13">
    <w:abstractNumId w:val="26"/>
  </w:num>
  <w:num w:numId="14">
    <w:abstractNumId w:val="32"/>
    <w:lvlOverride w:ilvl="0">
      <w:lvl w:ilvl="0">
        <w:start w:val="1"/>
        <w:numFmt w:val="decimal"/>
        <w:pStyle w:val="1--"/>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0"/>
        <w:suff w:val="space"/>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0"/>
        <w:lvlText w:val="%1.%2.%3."/>
        <w:lvlJc w:val="left"/>
        <w:pPr>
          <w:ind w:left="122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4-0"/>
        <w:lvlText w:val="%1.%2.%3.%4."/>
        <w:lvlJc w:val="left"/>
        <w:pPr>
          <w:ind w:left="1728" w:hanging="648"/>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5-0"/>
        <w:lvlText w:val="%1.%2.%3.%4.%5."/>
        <w:lvlJc w:val="left"/>
        <w:pPr>
          <w:ind w:left="2232" w:hanging="79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27"/>
  </w:num>
  <w:num w:numId="16">
    <w:abstractNumId w:val="24"/>
  </w:num>
  <w:num w:numId="17">
    <w:abstractNumId w:val="8"/>
  </w:num>
  <w:num w:numId="18">
    <w:abstractNumId w:val="25"/>
  </w:num>
  <w:num w:numId="19">
    <w:abstractNumId w:val="10"/>
  </w:num>
  <w:num w:numId="20">
    <w:abstractNumId w:val="18"/>
  </w:num>
  <w:num w:numId="21">
    <w:abstractNumId w:val="21"/>
  </w:num>
  <w:num w:numId="22">
    <w:abstractNumId w:val="14"/>
  </w:num>
  <w:num w:numId="23">
    <w:abstractNumId w:val="5"/>
  </w:num>
  <w:num w:numId="24">
    <w:abstractNumId w:val="13"/>
  </w:num>
  <w:num w:numId="25">
    <w:abstractNumId w:val="12"/>
  </w:num>
  <w:num w:numId="26">
    <w:abstractNumId w:val="1"/>
  </w:num>
  <w:num w:numId="27">
    <w:abstractNumId w:val="16"/>
  </w:num>
  <w:num w:numId="28">
    <w:abstractNumId w:val="32"/>
    <w:lvlOverride w:ilvl="0">
      <w:lvl w:ilvl="0">
        <w:start w:val="1"/>
        <w:numFmt w:val="decimal"/>
        <w:pStyle w:val="1--"/>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2-0"/>
        <w:suff w:val="space"/>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3-0"/>
        <w:suff w:val="space"/>
        <w:lvlText w:val="%1.%2.%3."/>
        <w:lvlJc w:val="left"/>
        <w:pPr>
          <w:ind w:left="122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4-0"/>
        <w:suff w:val="space"/>
        <w:lvlText w:val="%1.%2.%3.%4."/>
        <w:lvlJc w:val="left"/>
        <w:pPr>
          <w:ind w:left="1728" w:hanging="648"/>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5-0"/>
        <w:suff w:val="space"/>
        <w:lvlText w:val="%1.%2.%3.%4.%5."/>
        <w:lvlJc w:val="left"/>
        <w:pPr>
          <w:ind w:left="2232" w:hanging="79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abstractNumId w:val="32"/>
  </w:num>
  <w:num w:numId="30">
    <w:abstractNumId w:val="20"/>
  </w:num>
  <w:num w:numId="31">
    <w:abstractNumId w:val="23"/>
  </w:num>
  <w:num w:numId="32">
    <w:abstractNumId w:val="17"/>
  </w:num>
  <w:num w:numId="33">
    <w:abstractNumId w:val="0"/>
  </w:num>
  <w:num w:numId="34">
    <w:abstractNumId w:val="2"/>
  </w:num>
  <w:num w:numId="35">
    <w:abstractNumId w:val="34"/>
  </w:num>
  <w:num w:numId="36">
    <w:abstractNumId w:val="15"/>
  </w:num>
  <w:num w:numId="37">
    <w:abstractNumId w:val="19"/>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алиниченко Нина Владимировна">
    <w15:presenceInfo w15:providerId="AD" w15:userId="S-1-5-21-3912418810-428815846-3073028692-30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4734"/>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13A"/>
    <w:rsid w:val="000005B2"/>
    <w:rsid w:val="00000AB9"/>
    <w:rsid w:val="000023F1"/>
    <w:rsid w:val="00002E62"/>
    <w:rsid w:val="00003166"/>
    <w:rsid w:val="00006971"/>
    <w:rsid w:val="0000784F"/>
    <w:rsid w:val="00007CF9"/>
    <w:rsid w:val="00010E9A"/>
    <w:rsid w:val="0001160B"/>
    <w:rsid w:val="00013D57"/>
    <w:rsid w:val="00013F86"/>
    <w:rsid w:val="00014994"/>
    <w:rsid w:val="00022C14"/>
    <w:rsid w:val="00023CBB"/>
    <w:rsid w:val="0002423E"/>
    <w:rsid w:val="0002610B"/>
    <w:rsid w:val="000278FF"/>
    <w:rsid w:val="00027EBC"/>
    <w:rsid w:val="000309F6"/>
    <w:rsid w:val="0003311F"/>
    <w:rsid w:val="0003704B"/>
    <w:rsid w:val="00040913"/>
    <w:rsid w:val="00041A8E"/>
    <w:rsid w:val="00043446"/>
    <w:rsid w:val="0004527B"/>
    <w:rsid w:val="000511B7"/>
    <w:rsid w:val="000525B6"/>
    <w:rsid w:val="000534FF"/>
    <w:rsid w:val="000548F2"/>
    <w:rsid w:val="000549A4"/>
    <w:rsid w:val="00060020"/>
    <w:rsid w:val="00060F89"/>
    <w:rsid w:val="0006403C"/>
    <w:rsid w:val="000660CD"/>
    <w:rsid w:val="00066A0A"/>
    <w:rsid w:val="00067116"/>
    <w:rsid w:val="00067DD0"/>
    <w:rsid w:val="00070F08"/>
    <w:rsid w:val="00071346"/>
    <w:rsid w:val="0007198B"/>
    <w:rsid w:val="0007231C"/>
    <w:rsid w:val="00072B0C"/>
    <w:rsid w:val="00072B8E"/>
    <w:rsid w:val="00072DC6"/>
    <w:rsid w:val="0008086E"/>
    <w:rsid w:val="00080C8B"/>
    <w:rsid w:val="00082C27"/>
    <w:rsid w:val="00082C40"/>
    <w:rsid w:val="00083015"/>
    <w:rsid w:val="0008331D"/>
    <w:rsid w:val="000864CE"/>
    <w:rsid w:val="0008693C"/>
    <w:rsid w:val="00090BA9"/>
    <w:rsid w:val="00090ECB"/>
    <w:rsid w:val="00090FE6"/>
    <w:rsid w:val="00095CA4"/>
    <w:rsid w:val="00095DF9"/>
    <w:rsid w:val="00096EE0"/>
    <w:rsid w:val="00097C27"/>
    <w:rsid w:val="000A0FB7"/>
    <w:rsid w:val="000A3D93"/>
    <w:rsid w:val="000A5312"/>
    <w:rsid w:val="000A5F01"/>
    <w:rsid w:val="000A6586"/>
    <w:rsid w:val="000A6EFE"/>
    <w:rsid w:val="000A7B03"/>
    <w:rsid w:val="000B00C6"/>
    <w:rsid w:val="000B13C2"/>
    <w:rsid w:val="000B1EAB"/>
    <w:rsid w:val="000B3D0D"/>
    <w:rsid w:val="000B683F"/>
    <w:rsid w:val="000B76EA"/>
    <w:rsid w:val="000B7964"/>
    <w:rsid w:val="000C1D6F"/>
    <w:rsid w:val="000C7A67"/>
    <w:rsid w:val="000C7F67"/>
    <w:rsid w:val="000D358C"/>
    <w:rsid w:val="000D3BB4"/>
    <w:rsid w:val="000D5049"/>
    <w:rsid w:val="000D56E7"/>
    <w:rsid w:val="000D60D9"/>
    <w:rsid w:val="000D6422"/>
    <w:rsid w:val="000E00F8"/>
    <w:rsid w:val="000F19BE"/>
    <w:rsid w:val="000F3FA5"/>
    <w:rsid w:val="000F5412"/>
    <w:rsid w:val="000F6758"/>
    <w:rsid w:val="00103558"/>
    <w:rsid w:val="001039FD"/>
    <w:rsid w:val="001040F8"/>
    <w:rsid w:val="00105804"/>
    <w:rsid w:val="00105DD3"/>
    <w:rsid w:val="00112185"/>
    <w:rsid w:val="001145AF"/>
    <w:rsid w:val="0011599A"/>
    <w:rsid w:val="00115D2C"/>
    <w:rsid w:val="00122034"/>
    <w:rsid w:val="001244F7"/>
    <w:rsid w:val="00124DE3"/>
    <w:rsid w:val="0012597D"/>
    <w:rsid w:val="00125BB9"/>
    <w:rsid w:val="00127DC1"/>
    <w:rsid w:val="00131F35"/>
    <w:rsid w:val="00134953"/>
    <w:rsid w:val="00135604"/>
    <w:rsid w:val="00136F28"/>
    <w:rsid w:val="00140453"/>
    <w:rsid w:val="00140AB6"/>
    <w:rsid w:val="00143F79"/>
    <w:rsid w:val="00145934"/>
    <w:rsid w:val="00145B46"/>
    <w:rsid w:val="001502C9"/>
    <w:rsid w:val="00151F5D"/>
    <w:rsid w:val="00153505"/>
    <w:rsid w:val="00153BC5"/>
    <w:rsid w:val="00154293"/>
    <w:rsid w:val="00156BDD"/>
    <w:rsid w:val="00157796"/>
    <w:rsid w:val="00162B5A"/>
    <w:rsid w:val="0016370C"/>
    <w:rsid w:val="00164074"/>
    <w:rsid w:val="0016567D"/>
    <w:rsid w:val="00165772"/>
    <w:rsid w:val="00165D20"/>
    <w:rsid w:val="00166CD9"/>
    <w:rsid w:val="00166FCA"/>
    <w:rsid w:val="001727D0"/>
    <w:rsid w:val="001739B9"/>
    <w:rsid w:val="0017598D"/>
    <w:rsid w:val="00180EE0"/>
    <w:rsid w:val="0018726D"/>
    <w:rsid w:val="00187E8A"/>
    <w:rsid w:val="00193F80"/>
    <w:rsid w:val="001956DB"/>
    <w:rsid w:val="0019594E"/>
    <w:rsid w:val="00195B56"/>
    <w:rsid w:val="00196D9E"/>
    <w:rsid w:val="00197371"/>
    <w:rsid w:val="001A058E"/>
    <w:rsid w:val="001A0ADC"/>
    <w:rsid w:val="001A15CC"/>
    <w:rsid w:val="001A2D27"/>
    <w:rsid w:val="001A39AD"/>
    <w:rsid w:val="001A4AFB"/>
    <w:rsid w:val="001A5141"/>
    <w:rsid w:val="001A5509"/>
    <w:rsid w:val="001A586F"/>
    <w:rsid w:val="001A619C"/>
    <w:rsid w:val="001A6817"/>
    <w:rsid w:val="001A75C4"/>
    <w:rsid w:val="001A787B"/>
    <w:rsid w:val="001B255D"/>
    <w:rsid w:val="001B36F8"/>
    <w:rsid w:val="001B3B7F"/>
    <w:rsid w:val="001B6492"/>
    <w:rsid w:val="001B77C2"/>
    <w:rsid w:val="001C0A20"/>
    <w:rsid w:val="001C1FD1"/>
    <w:rsid w:val="001C3BE1"/>
    <w:rsid w:val="001C4D06"/>
    <w:rsid w:val="001C75BB"/>
    <w:rsid w:val="001D2620"/>
    <w:rsid w:val="001D48D6"/>
    <w:rsid w:val="001D4E7F"/>
    <w:rsid w:val="001D6A9C"/>
    <w:rsid w:val="001D7350"/>
    <w:rsid w:val="001D74C5"/>
    <w:rsid w:val="001E1279"/>
    <w:rsid w:val="001E22EF"/>
    <w:rsid w:val="001E27DC"/>
    <w:rsid w:val="001E3B96"/>
    <w:rsid w:val="001F3E7C"/>
    <w:rsid w:val="001F4FBE"/>
    <w:rsid w:val="001F59B3"/>
    <w:rsid w:val="001F6552"/>
    <w:rsid w:val="00200871"/>
    <w:rsid w:val="002025B8"/>
    <w:rsid w:val="00202D78"/>
    <w:rsid w:val="002037C7"/>
    <w:rsid w:val="00203DD2"/>
    <w:rsid w:val="002044B8"/>
    <w:rsid w:val="00205515"/>
    <w:rsid w:val="00205E04"/>
    <w:rsid w:val="002126E6"/>
    <w:rsid w:val="00212E31"/>
    <w:rsid w:val="00213BE9"/>
    <w:rsid w:val="00214616"/>
    <w:rsid w:val="00214799"/>
    <w:rsid w:val="0021488D"/>
    <w:rsid w:val="00215CC4"/>
    <w:rsid w:val="002171D7"/>
    <w:rsid w:val="00217E16"/>
    <w:rsid w:val="00220F06"/>
    <w:rsid w:val="00221450"/>
    <w:rsid w:val="002237C4"/>
    <w:rsid w:val="00223D32"/>
    <w:rsid w:val="0022453E"/>
    <w:rsid w:val="00226C6F"/>
    <w:rsid w:val="00227311"/>
    <w:rsid w:val="00230675"/>
    <w:rsid w:val="00230A25"/>
    <w:rsid w:val="00231418"/>
    <w:rsid w:val="00231804"/>
    <w:rsid w:val="00231E52"/>
    <w:rsid w:val="002339AE"/>
    <w:rsid w:val="00234A92"/>
    <w:rsid w:val="002356AB"/>
    <w:rsid w:val="00235925"/>
    <w:rsid w:val="00235FA6"/>
    <w:rsid w:val="00236019"/>
    <w:rsid w:val="00236198"/>
    <w:rsid w:val="00236AB8"/>
    <w:rsid w:val="00240756"/>
    <w:rsid w:val="00243F93"/>
    <w:rsid w:val="0024608D"/>
    <w:rsid w:val="0024610A"/>
    <w:rsid w:val="002461B3"/>
    <w:rsid w:val="00246AE6"/>
    <w:rsid w:val="0025395A"/>
    <w:rsid w:val="0025412D"/>
    <w:rsid w:val="00255F25"/>
    <w:rsid w:val="00256DB8"/>
    <w:rsid w:val="002633E9"/>
    <w:rsid w:val="0026427C"/>
    <w:rsid w:val="0026580B"/>
    <w:rsid w:val="002674DB"/>
    <w:rsid w:val="00270158"/>
    <w:rsid w:val="002704F6"/>
    <w:rsid w:val="00270B0A"/>
    <w:rsid w:val="0027146F"/>
    <w:rsid w:val="00271650"/>
    <w:rsid w:val="00271D6A"/>
    <w:rsid w:val="00276CFD"/>
    <w:rsid w:val="00276ED8"/>
    <w:rsid w:val="00281EE1"/>
    <w:rsid w:val="00282C5C"/>
    <w:rsid w:val="00284AB7"/>
    <w:rsid w:val="00286A83"/>
    <w:rsid w:val="00291A71"/>
    <w:rsid w:val="00293921"/>
    <w:rsid w:val="00295953"/>
    <w:rsid w:val="002A0FA1"/>
    <w:rsid w:val="002A3791"/>
    <w:rsid w:val="002A557A"/>
    <w:rsid w:val="002A6A87"/>
    <w:rsid w:val="002A7FAA"/>
    <w:rsid w:val="002B2051"/>
    <w:rsid w:val="002B3700"/>
    <w:rsid w:val="002B41CC"/>
    <w:rsid w:val="002B5B79"/>
    <w:rsid w:val="002C067C"/>
    <w:rsid w:val="002C0988"/>
    <w:rsid w:val="002C1716"/>
    <w:rsid w:val="002C301A"/>
    <w:rsid w:val="002D0DB3"/>
    <w:rsid w:val="002D139A"/>
    <w:rsid w:val="002D451E"/>
    <w:rsid w:val="002D5403"/>
    <w:rsid w:val="002D5807"/>
    <w:rsid w:val="002E2D82"/>
    <w:rsid w:val="002E34E2"/>
    <w:rsid w:val="002E4136"/>
    <w:rsid w:val="002E549A"/>
    <w:rsid w:val="002E70B4"/>
    <w:rsid w:val="002F00E7"/>
    <w:rsid w:val="002F08B9"/>
    <w:rsid w:val="002F205D"/>
    <w:rsid w:val="002F33AF"/>
    <w:rsid w:val="002F417C"/>
    <w:rsid w:val="002F5371"/>
    <w:rsid w:val="002F6B6D"/>
    <w:rsid w:val="002F7B36"/>
    <w:rsid w:val="00302B7E"/>
    <w:rsid w:val="00303C25"/>
    <w:rsid w:val="0030543F"/>
    <w:rsid w:val="0030744A"/>
    <w:rsid w:val="00310942"/>
    <w:rsid w:val="00311AF8"/>
    <w:rsid w:val="0031225B"/>
    <w:rsid w:val="00313159"/>
    <w:rsid w:val="00313CB0"/>
    <w:rsid w:val="00314DDF"/>
    <w:rsid w:val="0031570A"/>
    <w:rsid w:val="00316714"/>
    <w:rsid w:val="00317A31"/>
    <w:rsid w:val="00320FC5"/>
    <w:rsid w:val="0032389E"/>
    <w:rsid w:val="003256CD"/>
    <w:rsid w:val="003270EF"/>
    <w:rsid w:val="003271CC"/>
    <w:rsid w:val="00327861"/>
    <w:rsid w:val="00331CA1"/>
    <w:rsid w:val="003325EA"/>
    <w:rsid w:val="00333E67"/>
    <w:rsid w:val="0033499B"/>
    <w:rsid w:val="00337D12"/>
    <w:rsid w:val="0034768B"/>
    <w:rsid w:val="0035123F"/>
    <w:rsid w:val="00351BB1"/>
    <w:rsid w:val="00354EEC"/>
    <w:rsid w:val="003574AE"/>
    <w:rsid w:val="00362DDA"/>
    <w:rsid w:val="00363092"/>
    <w:rsid w:val="00363D5D"/>
    <w:rsid w:val="0036704D"/>
    <w:rsid w:val="00370423"/>
    <w:rsid w:val="003707E0"/>
    <w:rsid w:val="00370D01"/>
    <w:rsid w:val="003727DC"/>
    <w:rsid w:val="003745B7"/>
    <w:rsid w:val="003758DB"/>
    <w:rsid w:val="00375B8D"/>
    <w:rsid w:val="00377077"/>
    <w:rsid w:val="003776A2"/>
    <w:rsid w:val="00377CA4"/>
    <w:rsid w:val="00380503"/>
    <w:rsid w:val="0038131A"/>
    <w:rsid w:val="00382E09"/>
    <w:rsid w:val="00383592"/>
    <w:rsid w:val="0038544F"/>
    <w:rsid w:val="003854A1"/>
    <w:rsid w:val="00386147"/>
    <w:rsid w:val="00390078"/>
    <w:rsid w:val="003902E9"/>
    <w:rsid w:val="003912D4"/>
    <w:rsid w:val="00392ABE"/>
    <w:rsid w:val="00397D8F"/>
    <w:rsid w:val="003A011C"/>
    <w:rsid w:val="003A08C3"/>
    <w:rsid w:val="003A4494"/>
    <w:rsid w:val="003A73A4"/>
    <w:rsid w:val="003B1665"/>
    <w:rsid w:val="003B2D67"/>
    <w:rsid w:val="003B7EDC"/>
    <w:rsid w:val="003C16FA"/>
    <w:rsid w:val="003C3A27"/>
    <w:rsid w:val="003C4653"/>
    <w:rsid w:val="003C5DEB"/>
    <w:rsid w:val="003C5E9B"/>
    <w:rsid w:val="003C6579"/>
    <w:rsid w:val="003C714E"/>
    <w:rsid w:val="003D08A1"/>
    <w:rsid w:val="003D0EC9"/>
    <w:rsid w:val="003D22C3"/>
    <w:rsid w:val="003D2532"/>
    <w:rsid w:val="003D2C71"/>
    <w:rsid w:val="003D2E53"/>
    <w:rsid w:val="003D5AB0"/>
    <w:rsid w:val="003D64D2"/>
    <w:rsid w:val="003D7D19"/>
    <w:rsid w:val="003E0045"/>
    <w:rsid w:val="003E27A3"/>
    <w:rsid w:val="003E3642"/>
    <w:rsid w:val="003E54F8"/>
    <w:rsid w:val="003E6562"/>
    <w:rsid w:val="003F2354"/>
    <w:rsid w:val="003F760D"/>
    <w:rsid w:val="004001B2"/>
    <w:rsid w:val="00402D64"/>
    <w:rsid w:val="004037C3"/>
    <w:rsid w:val="004063D0"/>
    <w:rsid w:val="004068EA"/>
    <w:rsid w:val="00407DC4"/>
    <w:rsid w:val="00410534"/>
    <w:rsid w:val="004109DD"/>
    <w:rsid w:val="00411B3F"/>
    <w:rsid w:val="00412015"/>
    <w:rsid w:val="00412049"/>
    <w:rsid w:val="00413943"/>
    <w:rsid w:val="00413B4C"/>
    <w:rsid w:val="00414CCE"/>
    <w:rsid w:val="0041506A"/>
    <w:rsid w:val="004152FD"/>
    <w:rsid w:val="0041579B"/>
    <w:rsid w:val="00420937"/>
    <w:rsid w:val="00421102"/>
    <w:rsid w:val="00422FD3"/>
    <w:rsid w:val="00424089"/>
    <w:rsid w:val="00425960"/>
    <w:rsid w:val="0042659A"/>
    <w:rsid w:val="004277B8"/>
    <w:rsid w:val="00431AFC"/>
    <w:rsid w:val="00432624"/>
    <w:rsid w:val="00434C22"/>
    <w:rsid w:val="004371AF"/>
    <w:rsid w:val="00440DD9"/>
    <w:rsid w:val="00441FA1"/>
    <w:rsid w:val="00442514"/>
    <w:rsid w:val="004433B1"/>
    <w:rsid w:val="004442FF"/>
    <w:rsid w:val="00445385"/>
    <w:rsid w:val="00447B24"/>
    <w:rsid w:val="004525D0"/>
    <w:rsid w:val="00452E10"/>
    <w:rsid w:val="00453F89"/>
    <w:rsid w:val="0045432B"/>
    <w:rsid w:val="00456023"/>
    <w:rsid w:val="00456939"/>
    <w:rsid w:val="00460E1E"/>
    <w:rsid w:val="004626C9"/>
    <w:rsid w:val="00463C23"/>
    <w:rsid w:val="0046439C"/>
    <w:rsid w:val="004659B3"/>
    <w:rsid w:val="00465AB2"/>
    <w:rsid w:val="00465D9D"/>
    <w:rsid w:val="00471484"/>
    <w:rsid w:val="00472F4D"/>
    <w:rsid w:val="0047375E"/>
    <w:rsid w:val="004747FD"/>
    <w:rsid w:val="00481DCD"/>
    <w:rsid w:val="00481FB3"/>
    <w:rsid w:val="00482126"/>
    <w:rsid w:val="00482459"/>
    <w:rsid w:val="0048383E"/>
    <w:rsid w:val="00484162"/>
    <w:rsid w:val="00485DB8"/>
    <w:rsid w:val="004876BF"/>
    <w:rsid w:val="00487958"/>
    <w:rsid w:val="00487EDB"/>
    <w:rsid w:val="00491C36"/>
    <w:rsid w:val="0049213A"/>
    <w:rsid w:val="00492980"/>
    <w:rsid w:val="00496DB3"/>
    <w:rsid w:val="004976C2"/>
    <w:rsid w:val="004A1213"/>
    <w:rsid w:val="004A4CFE"/>
    <w:rsid w:val="004B1452"/>
    <w:rsid w:val="004B55D6"/>
    <w:rsid w:val="004B5A01"/>
    <w:rsid w:val="004B691E"/>
    <w:rsid w:val="004C3AEA"/>
    <w:rsid w:val="004C4624"/>
    <w:rsid w:val="004C4EA0"/>
    <w:rsid w:val="004C4EEB"/>
    <w:rsid w:val="004C5986"/>
    <w:rsid w:val="004C5F44"/>
    <w:rsid w:val="004D1870"/>
    <w:rsid w:val="004D5DDE"/>
    <w:rsid w:val="004D7CF5"/>
    <w:rsid w:val="004E24FD"/>
    <w:rsid w:val="004E38CF"/>
    <w:rsid w:val="004E50C8"/>
    <w:rsid w:val="004E5942"/>
    <w:rsid w:val="004F5659"/>
    <w:rsid w:val="004F6A6D"/>
    <w:rsid w:val="004F72E5"/>
    <w:rsid w:val="004F7A92"/>
    <w:rsid w:val="00500D61"/>
    <w:rsid w:val="005042D6"/>
    <w:rsid w:val="00504F63"/>
    <w:rsid w:val="0050555D"/>
    <w:rsid w:val="005059AC"/>
    <w:rsid w:val="00505A4F"/>
    <w:rsid w:val="00506C64"/>
    <w:rsid w:val="00507216"/>
    <w:rsid w:val="0051041E"/>
    <w:rsid w:val="00511F59"/>
    <w:rsid w:val="00512366"/>
    <w:rsid w:val="005127D1"/>
    <w:rsid w:val="00512B03"/>
    <w:rsid w:val="0051446D"/>
    <w:rsid w:val="00516FEE"/>
    <w:rsid w:val="005212D2"/>
    <w:rsid w:val="005227BB"/>
    <w:rsid w:val="00527317"/>
    <w:rsid w:val="0053207B"/>
    <w:rsid w:val="005340B0"/>
    <w:rsid w:val="00534763"/>
    <w:rsid w:val="005350A8"/>
    <w:rsid w:val="00541C7F"/>
    <w:rsid w:val="005423E5"/>
    <w:rsid w:val="005426B9"/>
    <w:rsid w:val="00544293"/>
    <w:rsid w:val="005466AE"/>
    <w:rsid w:val="00550F81"/>
    <w:rsid w:val="00555125"/>
    <w:rsid w:val="0055548E"/>
    <w:rsid w:val="00556EF1"/>
    <w:rsid w:val="005570A2"/>
    <w:rsid w:val="005576F8"/>
    <w:rsid w:val="0056019C"/>
    <w:rsid w:val="00562141"/>
    <w:rsid w:val="005630A1"/>
    <w:rsid w:val="00565317"/>
    <w:rsid w:val="0056785D"/>
    <w:rsid w:val="00570424"/>
    <w:rsid w:val="005709B8"/>
    <w:rsid w:val="00571A3C"/>
    <w:rsid w:val="005721A2"/>
    <w:rsid w:val="00576AF4"/>
    <w:rsid w:val="00577177"/>
    <w:rsid w:val="00577C29"/>
    <w:rsid w:val="00584323"/>
    <w:rsid w:val="00585890"/>
    <w:rsid w:val="00586623"/>
    <w:rsid w:val="00587028"/>
    <w:rsid w:val="00587F23"/>
    <w:rsid w:val="005909E8"/>
    <w:rsid w:val="00591060"/>
    <w:rsid w:val="00591576"/>
    <w:rsid w:val="005919E5"/>
    <w:rsid w:val="005932C1"/>
    <w:rsid w:val="00593FB8"/>
    <w:rsid w:val="0059433A"/>
    <w:rsid w:val="0059530A"/>
    <w:rsid w:val="00597B82"/>
    <w:rsid w:val="005A2134"/>
    <w:rsid w:val="005A34C9"/>
    <w:rsid w:val="005A558E"/>
    <w:rsid w:val="005A56AE"/>
    <w:rsid w:val="005A5884"/>
    <w:rsid w:val="005A6942"/>
    <w:rsid w:val="005B0D1A"/>
    <w:rsid w:val="005B4168"/>
    <w:rsid w:val="005B4997"/>
    <w:rsid w:val="005B49B5"/>
    <w:rsid w:val="005B50F9"/>
    <w:rsid w:val="005B5A7C"/>
    <w:rsid w:val="005B6045"/>
    <w:rsid w:val="005C121C"/>
    <w:rsid w:val="005C14FF"/>
    <w:rsid w:val="005C2107"/>
    <w:rsid w:val="005C4E99"/>
    <w:rsid w:val="005C6C21"/>
    <w:rsid w:val="005C79B2"/>
    <w:rsid w:val="005D08EF"/>
    <w:rsid w:val="005D13DB"/>
    <w:rsid w:val="005D23D9"/>
    <w:rsid w:val="005D29DA"/>
    <w:rsid w:val="005D2F5A"/>
    <w:rsid w:val="005D442E"/>
    <w:rsid w:val="005D4EEB"/>
    <w:rsid w:val="005D579A"/>
    <w:rsid w:val="005D5DF0"/>
    <w:rsid w:val="005D7827"/>
    <w:rsid w:val="005E0514"/>
    <w:rsid w:val="005E08C3"/>
    <w:rsid w:val="005E1A18"/>
    <w:rsid w:val="005E5614"/>
    <w:rsid w:val="005E659E"/>
    <w:rsid w:val="005F1C47"/>
    <w:rsid w:val="005F4508"/>
    <w:rsid w:val="0060075A"/>
    <w:rsid w:val="006030E1"/>
    <w:rsid w:val="006046A8"/>
    <w:rsid w:val="0060490E"/>
    <w:rsid w:val="00604AF1"/>
    <w:rsid w:val="00605173"/>
    <w:rsid w:val="006133DD"/>
    <w:rsid w:val="0061385C"/>
    <w:rsid w:val="00614E64"/>
    <w:rsid w:val="00614E8B"/>
    <w:rsid w:val="00615B0C"/>
    <w:rsid w:val="00616CDA"/>
    <w:rsid w:val="006177E0"/>
    <w:rsid w:val="00620351"/>
    <w:rsid w:val="00620585"/>
    <w:rsid w:val="00621077"/>
    <w:rsid w:val="00621144"/>
    <w:rsid w:val="00622F0A"/>
    <w:rsid w:val="00627F30"/>
    <w:rsid w:val="006301DB"/>
    <w:rsid w:val="0063075D"/>
    <w:rsid w:val="00630CE4"/>
    <w:rsid w:val="00632D94"/>
    <w:rsid w:val="00632E05"/>
    <w:rsid w:val="00632E8D"/>
    <w:rsid w:val="0063330F"/>
    <w:rsid w:val="00633A9A"/>
    <w:rsid w:val="00634084"/>
    <w:rsid w:val="00634C75"/>
    <w:rsid w:val="00635C04"/>
    <w:rsid w:val="00637732"/>
    <w:rsid w:val="006379F7"/>
    <w:rsid w:val="006401A8"/>
    <w:rsid w:val="00640E3B"/>
    <w:rsid w:val="00640F42"/>
    <w:rsid w:val="006413B0"/>
    <w:rsid w:val="006452AE"/>
    <w:rsid w:val="00646CC7"/>
    <w:rsid w:val="00651B67"/>
    <w:rsid w:val="00652806"/>
    <w:rsid w:val="00652A8F"/>
    <w:rsid w:val="00653592"/>
    <w:rsid w:val="00653953"/>
    <w:rsid w:val="00653BDC"/>
    <w:rsid w:val="00655918"/>
    <w:rsid w:val="00657FD8"/>
    <w:rsid w:val="00660DFF"/>
    <w:rsid w:val="00661E52"/>
    <w:rsid w:val="00665903"/>
    <w:rsid w:val="00666DF8"/>
    <w:rsid w:val="006671EA"/>
    <w:rsid w:val="0066742A"/>
    <w:rsid w:val="00672A98"/>
    <w:rsid w:val="00674A82"/>
    <w:rsid w:val="00674C8B"/>
    <w:rsid w:val="00674E43"/>
    <w:rsid w:val="00677A54"/>
    <w:rsid w:val="006801D0"/>
    <w:rsid w:val="00681407"/>
    <w:rsid w:val="00682441"/>
    <w:rsid w:val="0068434F"/>
    <w:rsid w:val="006867DA"/>
    <w:rsid w:val="006878C6"/>
    <w:rsid w:val="00691EF0"/>
    <w:rsid w:val="00693B3D"/>
    <w:rsid w:val="006959E7"/>
    <w:rsid w:val="006A1906"/>
    <w:rsid w:val="006A304B"/>
    <w:rsid w:val="006A3292"/>
    <w:rsid w:val="006A3650"/>
    <w:rsid w:val="006A4B99"/>
    <w:rsid w:val="006A4DA5"/>
    <w:rsid w:val="006B147E"/>
    <w:rsid w:val="006B2F58"/>
    <w:rsid w:val="006B33E9"/>
    <w:rsid w:val="006B5157"/>
    <w:rsid w:val="006B558E"/>
    <w:rsid w:val="006C1DD3"/>
    <w:rsid w:val="006C3A27"/>
    <w:rsid w:val="006C5FAF"/>
    <w:rsid w:val="006C6AAF"/>
    <w:rsid w:val="006C78A3"/>
    <w:rsid w:val="006D1B58"/>
    <w:rsid w:val="006D1D6F"/>
    <w:rsid w:val="006D5463"/>
    <w:rsid w:val="006D591C"/>
    <w:rsid w:val="006E13E6"/>
    <w:rsid w:val="006E4EEE"/>
    <w:rsid w:val="006E5DB0"/>
    <w:rsid w:val="006E7E46"/>
    <w:rsid w:val="006F1D08"/>
    <w:rsid w:val="006F2625"/>
    <w:rsid w:val="006F47EB"/>
    <w:rsid w:val="006F66FA"/>
    <w:rsid w:val="007002E6"/>
    <w:rsid w:val="0070214B"/>
    <w:rsid w:val="0070473B"/>
    <w:rsid w:val="00705200"/>
    <w:rsid w:val="007052AA"/>
    <w:rsid w:val="007132C3"/>
    <w:rsid w:val="007147D9"/>
    <w:rsid w:val="00714A88"/>
    <w:rsid w:val="0071746C"/>
    <w:rsid w:val="00717C5E"/>
    <w:rsid w:val="00720D00"/>
    <w:rsid w:val="00722529"/>
    <w:rsid w:val="00723902"/>
    <w:rsid w:val="00724006"/>
    <w:rsid w:val="0072455E"/>
    <w:rsid w:val="00725566"/>
    <w:rsid w:val="0072628B"/>
    <w:rsid w:val="0073096A"/>
    <w:rsid w:val="00731A02"/>
    <w:rsid w:val="0073332B"/>
    <w:rsid w:val="007335F3"/>
    <w:rsid w:val="00736E09"/>
    <w:rsid w:val="0074016F"/>
    <w:rsid w:val="00741678"/>
    <w:rsid w:val="00741E9E"/>
    <w:rsid w:val="007420E8"/>
    <w:rsid w:val="00742EE9"/>
    <w:rsid w:val="007436C2"/>
    <w:rsid w:val="0074611D"/>
    <w:rsid w:val="00753066"/>
    <w:rsid w:val="00754E6A"/>
    <w:rsid w:val="007561E7"/>
    <w:rsid w:val="007606CB"/>
    <w:rsid w:val="00765F55"/>
    <w:rsid w:val="0076610E"/>
    <w:rsid w:val="007704BE"/>
    <w:rsid w:val="0077051C"/>
    <w:rsid w:val="0077085D"/>
    <w:rsid w:val="00775E31"/>
    <w:rsid w:val="00785EC6"/>
    <w:rsid w:val="0079059D"/>
    <w:rsid w:val="007919A5"/>
    <w:rsid w:val="00791B44"/>
    <w:rsid w:val="0079243A"/>
    <w:rsid w:val="007952CD"/>
    <w:rsid w:val="007960D4"/>
    <w:rsid w:val="00796E87"/>
    <w:rsid w:val="007A0368"/>
    <w:rsid w:val="007A2194"/>
    <w:rsid w:val="007A258E"/>
    <w:rsid w:val="007A2C6B"/>
    <w:rsid w:val="007A2F97"/>
    <w:rsid w:val="007A31CA"/>
    <w:rsid w:val="007A3934"/>
    <w:rsid w:val="007A4020"/>
    <w:rsid w:val="007A4568"/>
    <w:rsid w:val="007A46C2"/>
    <w:rsid w:val="007A49AF"/>
    <w:rsid w:val="007A4BC2"/>
    <w:rsid w:val="007A532A"/>
    <w:rsid w:val="007A5E9D"/>
    <w:rsid w:val="007A7398"/>
    <w:rsid w:val="007B09DE"/>
    <w:rsid w:val="007B24B0"/>
    <w:rsid w:val="007B2E4D"/>
    <w:rsid w:val="007B3587"/>
    <w:rsid w:val="007B5497"/>
    <w:rsid w:val="007B5839"/>
    <w:rsid w:val="007B6364"/>
    <w:rsid w:val="007B64F3"/>
    <w:rsid w:val="007B761C"/>
    <w:rsid w:val="007C0772"/>
    <w:rsid w:val="007C0E44"/>
    <w:rsid w:val="007C2984"/>
    <w:rsid w:val="007C3B6F"/>
    <w:rsid w:val="007C3D54"/>
    <w:rsid w:val="007D11A7"/>
    <w:rsid w:val="007D133C"/>
    <w:rsid w:val="007D4720"/>
    <w:rsid w:val="007D4FF8"/>
    <w:rsid w:val="007D6758"/>
    <w:rsid w:val="007D6CFF"/>
    <w:rsid w:val="007E1038"/>
    <w:rsid w:val="007E1986"/>
    <w:rsid w:val="007E1D3D"/>
    <w:rsid w:val="007E1FE9"/>
    <w:rsid w:val="007E21AE"/>
    <w:rsid w:val="007E228D"/>
    <w:rsid w:val="007E2364"/>
    <w:rsid w:val="007E2701"/>
    <w:rsid w:val="007E54F1"/>
    <w:rsid w:val="007E6BC5"/>
    <w:rsid w:val="007E78B2"/>
    <w:rsid w:val="007E7ED2"/>
    <w:rsid w:val="007F0FC9"/>
    <w:rsid w:val="007F185F"/>
    <w:rsid w:val="007F30E9"/>
    <w:rsid w:val="007F71EC"/>
    <w:rsid w:val="00806092"/>
    <w:rsid w:val="00806BFD"/>
    <w:rsid w:val="00807B1E"/>
    <w:rsid w:val="00810581"/>
    <w:rsid w:val="00810BBE"/>
    <w:rsid w:val="008116B3"/>
    <w:rsid w:val="008139B8"/>
    <w:rsid w:val="008146C5"/>
    <w:rsid w:val="00814834"/>
    <w:rsid w:val="00816996"/>
    <w:rsid w:val="0082086F"/>
    <w:rsid w:val="00820C34"/>
    <w:rsid w:val="00822884"/>
    <w:rsid w:val="00823896"/>
    <w:rsid w:val="0082463D"/>
    <w:rsid w:val="00825C1C"/>
    <w:rsid w:val="00826652"/>
    <w:rsid w:val="00827AE8"/>
    <w:rsid w:val="008326B7"/>
    <w:rsid w:val="00833F77"/>
    <w:rsid w:val="008357F2"/>
    <w:rsid w:val="00835882"/>
    <w:rsid w:val="00836762"/>
    <w:rsid w:val="008403CE"/>
    <w:rsid w:val="00842D2C"/>
    <w:rsid w:val="00844101"/>
    <w:rsid w:val="008454C9"/>
    <w:rsid w:val="00845DC0"/>
    <w:rsid w:val="008474C0"/>
    <w:rsid w:val="00847655"/>
    <w:rsid w:val="00852290"/>
    <w:rsid w:val="00852613"/>
    <w:rsid w:val="008526D1"/>
    <w:rsid w:val="00854090"/>
    <w:rsid w:val="008544D2"/>
    <w:rsid w:val="00854A1D"/>
    <w:rsid w:val="00855ED7"/>
    <w:rsid w:val="00856E33"/>
    <w:rsid w:val="008572A1"/>
    <w:rsid w:val="00857AB8"/>
    <w:rsid w:val="00857E62"/>
    <w:rsid w:val="00860B88"/>
    <w:rsid w:val="00861701"/>
    <w:rsid w:val="00863A2A"/>
    <w:rsid w:val="00864B88"/>
    <w:rsid w:val="0086589F"/>
    <w:rsid w:val="00866372"/>
    <w:rsid w:val="00866790"/>
    <w:rsid w:val="0086717C"/>
    <w:rsid w:val="00867732"/>
    <w:rsid w:val="008706AB"/>
    <w:rsid w:val="00872E23"/>
    <w:rsid w:val="00872EF0"/>
    <w:rsid w:val="0087395A"/>
    <w:rsid w:val="00873BAE"/>
    <w:rsid w:val="008742B7"/>
    <w:rsid w:val="00874DE0"/>
    <w:rsid w:val="008763D3"/>
    <w:rsid w:val="00876433"/>
    <w:rsid w:val="00877BCE"/>
    <w:rsid w:val="00881DDB"/>
    <w:rsid w:val="0088229C"/>
    <w:rsid w:val="00883B0D"/>
    <w:rsid w:val="008854AB"/>
    <w:rsid w:val="008868D2"/>
    <w:rsid w:val="008871B0"/>
    <w:rsid w:val="008900E2"/>
    <w:rsid w:val="008908BE"/>
    <w:rsid w:val="00892627"/>
    <w:rsid w:val="00892B30"/>
    <w:rsid w:val="008933D9"/>
    <w:rsid w:val="00893D3B"/>
    <w:rsid w:val="00894061"/>
    <w:rsid w:val="00894984"/>
    <w:rsid w:val="008961EB"/>
    <w:rsid w:val="008977D6"/>
    <w:rsid w:val="008A12F0"/>
    <w:rsid w:val="008A29A2"/>
    <w:rsid w:val="008A4AC7"/>
    <w:rsid w:val="008A5E40"/>
    <w:rsid w:val="008A6B00"/>
    <w:rsid w:val="008B4DA6"/>
    <w:rsid w:val="008B79F6"/>
    <w:rsid w:val="008C0750"/>
    <w:rsid w:val="008C078F"/>
    <w:rsid w:val="008C1D50"/>
    <w:rsid w:val="008C2C90"/>
    <w:rsid w:val="008C310C"/>
    <w:rsid w:val="008C4BE3"/>
    <w:rsid w:val="008C6594"/>
    <w:rsid w:val="008C6B8E"/>
    <w:rsid w:val="008C78F3"/>
    <w:rsid w:val="008C7CBE"/>
    <w:rsid w:val="008C7F72"/>
    <w:rsid w:val="008D0B33"/>
    <w:rsid w:val="008D1117"/>
    <w:rsid w:val="008D21A6"/>
    <w:rsid w:val="008D25A8"/>
    <w:rsid w:val="008D304A"/>
    <w:rsid w:val="008D4BF0"/>
    <w:rsid w:val="008D6E45"/>
    <w:rsid w:val="008D7640"/>
    <w:rsid w:val="008E2873"/>
    <w:rsid w:val="008E2D77"/>
    <w:rsid w:val="008E2FCB"/>
    <w:rsid w:val="008E4457"/>
    <w:rsid w:val="008E72B6"/>
    <w:rsid w:val="008F56C1"/>
    <w:rsid w:val="008F5838"/>
    <w:rsid w:val="008F60AE"/>
    <w:rsid w:val="008F7C85"/>
    <w:rsid w:val="00900A90"/>
    <w:rsid w:val="00901E10"/>
    <w:rsid w:val="00905F23"/>
    <w:rsid w:val="00906A98"/>
    <w:rsid w:val="0091361E"/>
    <w:rsid w:val="00915419"/>
    <w:rsid w:val="00916517"/>
    <w:rsid w:val="00917ACA"/>
    <w:rsid w:val="009200B0"/>
    <w:rsid w:val="00921483"/>
    <w:rsid w:val="00921BDB"/>
    <w:rsid w:val="00922997"/>
    <w:rsid w:val="00924407"/>
    <w:rsid w:val="00924C01"/>
    <w:rsid w:val="00932BE3"/>
    <w:rsid w:val="009331A7"/>
    <w:rsid w:val="00933288"/>
    <w:rsid w:val="0093468B"/>
    <w:rsid w:val="00941FCC"/>
    <w:rsid w:val="009444CA"/>
    <w:rsid w:val="00944D2D"/>
    <w:rsid w:val="00945102"/>
    <w:rsid w:val="009479D5"/>
    <w:rsid w:val="00950587"/>
    <w:rsid w:val="0095061A"/>
    <w:rsid w:val="009509CB"/>
    <w:rsid w:val="00951A8D"/>
    <w:rsid w:val="00951ADC"/>
    <w:rsid w:val="0095378A"/>
    <w:rsid w:val="009543E2"/>
    <w:rsid w:val="009556E0"/>
    <w:rsid w:val="00955964"/>
    <w:rsid w:val="0095618E"/>
    <w:rsid w:val="0095658B"/>
    <w:rsid w:val="00956982"/>
    <w:rsid w:val="00960292"/>
    <w:rsid w:val="00960560"/>
    <w:rsid w:val="009606A2"/>
    <w:rsid w:val="009611FF"/>
    <w:rsid w:val="00962858"/>
    <w:rsid w:val="00962C4F"/>
    <w:rsid w:val="00963A7F"/>
    <w:rsid w:val="00964146"/>
    <w:rsid w:val="0096473F"/>
    <w:rsid w:val="00964AC0"/>
    <w:rsid w:val="00966104"/>
    <w:rsid w:val="009665A2"/>
    <w:rsid w:val="009736CE"/>
    <w:rsid w:val="009758CC"/>
    <w:rsid w:val="009774E3"/>
    <w:rsid w:val="00981EBE"/>
    <w:rsid w:val="009827F7"/>
    <w:rsid w:val="00984409"/>
    <w:rsid w:val="00985E2E"/>
    <w:rsid w:val="00985FEE"/>
    <w:rsid w:val="0098617B"/>
    <w:rsid w:val="009868C0"/>
    <w:rsid w:val="00990599"/>
    <w:rsid w:val="00990D13"/>
    <w:rsid w:val="00991222"/>
    <w:rsid w:val="00991B1C"/>
    <w:rsid w:val="0099202C"/>
    <w:rsid w:val="00992771"/>
    <w:rsid w:val="009939F8"/>
    <w:rsid w:val="009963FD"/>
    <w:rsid w:val="0099680E"/>
    <w:rsid w:val="009A0821"/>
    <w:rsid w:val="009A1657"/>
    <w:rsid w:val="009B0166"/>
    <w:rsid w:val="009B2E42"/>
    <w:rsid w:val="009B4AC1"/>
    <w:rsid w:val="009B7BC2"/>
    <w:rsid w:val="009C0375"/>
    <w:rsid w:val="009C0757"/>
    <w:rsid w:val="009C141F"/>
    <w:rsid w:val="009C1CC3"/>
    <w:rsid w:val="009C2A93"/>
    <w:rsid w:val="009C3A0A"/>
    <w:rsid w:val="009C55C5"/>
    <w:rsid w:val="009C6F3A"/>
    <w:rsid w:val="009D0EC4"/>
    <w:rsid w:val="009D1F43"/>
    <w:rsid w:val="009D2A97"/>
    <w:rsid w:val="009D3213"/>
    <w:rsid w:val="009D49DA"/>
    <w:rsid w:val="009E2CB8"/>
    <w:rsid w:val="009E38D1"/>
    <w:rsid w:val="009E4A99"/>
    <w:rsid w:val="009E4FF8"/>
    <w:rsid w:val="009F2586"/>
    <w:rsid w:val="009F3770"/>
    <w:rsid w:val="009F5820"/>
    <w:rsid w:val="00A00698"/>
    <w:rsid w:val="00A00D00"/>
    <w:rsid w:val="00A053A3"/>
    <w:rsid w:val="00A06FFE"/>
    <w:rsid w:val="00A13DA9"/>
    <w:rsid w:val="00A14ACC"/>
    <w:rsid w:val="00A15435"/>
    <w:rsid w:val="00A16730"/>
    <w:rsid w:val="00A231DB"/>
    <w:rsid w:val="00A24DFF"/>
    <w:rsid w:val="00A26B2D"/>
    <w:rsid w:val="00A27703"/>
    <w:rsid w:val="00A32FFA"/>
    <w:rsid w:val="00A336B7"/>
    <w:rsid w:val="00A3660E"/>
    <w:rsid w:val="00A36B3D"/>
    <w:rsid w:val="00A42DA0"/>
    <w:rsid w:val="00A44547"/>
    <w:rsid w:val="00A4559D"/>
    <w:rsid w:val="00A47168"/>
    <w:rsid w:val="00A520D8"/>
    <w:rsid w:val="00A52E73"/>
    <w:rsid w:val="00A532BE"/>
    <w:rsid w:val="00A5532C"/>
    <w:rsid w:val="00A602DB"/>
    <w:rsid w:val="00A615E0"/>
    <w:rsid w:val="00A6223B"/>
    <w:rsid w:val="00A75F10"/>
    <w:rsid w:val="00A7611C"/>
    <w:rsid w:val="00A80A97"/>
    <w:rsid w:val="00A823FE"/>
    <w:rsid w:val="00A82C99"/>
    <w:rsid w:val="00A82F84"/>
    <w:rsid w:val="00A835A7"/>
    <w:rsid w:val="00A8711D"/>
    <w:rsid w:val="00A901CB"/>
    <w:rsid w:val="00A90B83"/>
    <w:rsid w:val="00A90DD0"/>
    <w:rsid w:val="00A91B68"/>
    <w:rsid w:val="00A9216C"/>
    <w:rsid w:val="00A921D2"/>
    <w:rsid w:val="00A9348C"/>
    <w:rsid w:val="00A937B2"/>
    <w:rsid w:val="00A95354"/>
    <w:rsid w:val="00A963CF"/>
    <w:rsid w:val="00AA262E"/>
    <w:rsid w:val="00AA4969"/>
    <w:rsid w:val="00AA5E56"/>
    <w:rsid w:val="00AA7CAB"/>
    <w:rsid w:val="00AB0F7E"/>
    <w:rsid w:val="00AB1030"/>
    <w:rsid w:val="00AB1265"/>
    <w:rsid w:val="00AB1577"/>
    <w:rsid w:val="00AB2F1D"/>
    <w:rsid w:val="00AB36F5"/>
    <w:rsid w:val="00AB4EC5"/>
    <w:rsid w:val="00AB6F67"/>
    <w:rsid w:val="00AB7796"/>
    <w:rsid w:val="00AC0072"/>
    <w:rsid w:val="00AC217F"/>
    <w:rsid w:val="00AC4DB4"/>
    <w:rsid w:val="00AC6821"/>
    <w:rsid w:val="00AD0570"/>
    <w:rsid w:val="00AD20A8"/>
    <w:rsid w:val="00AD2D87"/>
    <w:rsid w:val="00AD30E0"/>
    <w:rsid w:val="00AD415E"/>
    <w:rsid w:val="00AD43A7"/>
    <w:rsid w:val="00AD5BF6"/>
    <w:rsid w:val="00AD6F02"/>
    <w:rsid w:val="00AE1F22"/>
    <w:rsid w:val="00AE2260"/>
    <w:rsid w:val="00AE231F"/>
    <w:rsid w:val="00AE4934"/>
    <w:rsid w:val="00AE751F"/>
    <w:rsid w:val="00AE75C0"/>
    <w:rsid w:val="00AF0D63"/>
    <w:rsid w:val="00AF0F74"/>
    <w:rsid w:val="00AF321A"/>
    <w:rsid w:val="00AF5DD9"/>
    <w:rsid w:val="00AF63C4"/>
    <w:rsid w:val="00AF6CB6"/>
    <w:rsid w:val="00AF6FC8"/>
    <w:rsid w:val="00AF7399"/>
    <w:rsid w:val="00B021CF"/>
    <w:rsid w:val="00B02BBD"/>
    <w:rsid w:val="00B03070"/>
    <w:rsid w:val="00B03BAD"/>
    <w:rsid w:val="00B03D74"/>
    <w:rsid w:val="00B05A9A"/>
    <w:rsid w:val="00B05F04"/>
    <w:rsid w:val="00B070F2"/>
    <w:rsid w:val="00B07398"/>
    <w:rsid w:val="00B07FA2"/>
    <w:rsid w:val="00B10A13"/>
    <w:rsid w:val="00B117B2"/>
    <w:rsid w:val="00B1277B"/>
    <w:rsid w:val="00B12791"/>
    <w:rsid w:val="00B15237"/>
    <w:rsid w:val="00B20696"/>
    <w:rsid w:val="00B224E5"/>
    <w:rsid w:val="00B22A46"/>
    <w:rsid w:val="00B22D08"/>
    <w:rsid w:val="00B22EF6"/>
    <w:rsid w:val="00B24DE2"/>
    <w:rsid w:val="00B252DB"/>
    <w:rsid w:val="00B31E7C"/>
    <w:rsid w:val="00B36295"/>
    <w:rsid w:val="00B402F4"/>
    <w:rsid w:val="00B41192"/>
    <w:rsid w:val="00B41B4B"/>
    <w:rsid w:val="00B427B7"/>
    <w:rsid w:val="00B44525"/>
    <w:rsid w:val="00B470F5"/>
    <w:rsid w:val="00B50C2E"/>
    <w:rsid w:val="00B515A9"/>
    <w:rsid w:val="00B554F4"/>
    <w:rsid w:val="00B575C6"/>
    <w:rsid w:val="00B6143B"/>
    <w:rsid w:val="00B70F02"/>
    <w:rsid w:val="00B71B77"/>
    <w:rsid w:val="00B729E2"/>
    <w:rsid w:val="00B7356E"/>
    <w:rsid w:val="00B77CE4"/>
    <w:rsid w:val="00B80914"/>
    <w:rsid w:val="00B80BEC"/>
    <w:rsid w:val="00B8322B"/>
    <w:rsid w:val="00B832F4"/>
    <w:rsid w:val="00B83EFA"/>
    <w:rsid w:val="00B85806"/>
    <w:rsid w:val="00B901C4"/>
    <w:rsid w:val="00B928E4"/>
    <w:rsid w:val="00B94FFA"/>
    <w:rsid w:val="00B95181"/>
    <w:rsid w:val="00B96443"/>
    <w:rsid w:val="00B9681E"/>
    <w:rsid w:val="00B96FC2"/>
    <w:rsid w:val="00BA0015"/>
    <w:rsid w:val="00BA035F"/>
    <w:rsid w:val="00BA2820"/>
    <w:rsid w:val="00BA3F58"/>
    <w:rsid w:val="00BA4D05"/>
    <w:rsid w:val="00BA551A"/>
    <w:rsid w:val="00BB0913"/>
    <w:rsid w:val="00BB4D62"/>
    <w:rsid w:val="00BB55C7"/>
    <w:rsid w:val="00BB5672"/>
    <w:rsid w:val="00BB611C"/>
    <w:rsid w:val="00BB74F0"/>
    <w:rsid w:val="00BC0A68"/>
    <w:rsid w:val="00BC3525"/>
    <w:rsid w:val="00BC3E7F"/>
    <w:rsid w:val="00BC4B02"/>
    <w:rsid w:val="00BC6C87"/>
    <w:rsid w:val="00BC725F"/>
    <w:rsid w:val="00BD4ADF"/>
    <w:rsid w:val="00BD5683"/>
    <w:rsid w:val="00BD69C3"/>
    <w:rsid w:val="00BE0012"/>
    <w:rsid w:val="00BE3B8D"/>
    <w:rsid w:val="00BE56B3"/>
    <w:rsid w:val="00BE67FC"/>
    <w:rsid w:val="00BE7BA4"/>
    <w:rsid w:val="00BF0634"/>
    <w:rsid w:val="00BF1FB9"/>
    <w:rsid w:val="00BF2C5C"/>
    <w:rsid w:val="00BF2D1B"/>
    <w:rsid w:val="00BF3D93"/>
    <w:rsid w:val="00BF557E"/>
    <w:rsid w:val="00BF6439"/>
    <w:rsid w:val="00BF7B40"/>
    <w:rsid w:val="00C00302"/>
    <w:rsid w:val="00C02C3A"/>
    <w:rsid w:val="00C02EF4"/>
    <w:rsid w:val="00C03585"/>
    <w:rsid w:val="00C035FD"/>
    <w:rsid w:val="00C05110"/>
    <w:rsid w:val="00C05E82"/>
    <w:rsid w:val="00C0689B"/>
    <w:rsid w:val="00C077B7"/>
    <w:rsid w:val="00C106FA"/>
    <w:rsid w:val="00C12154"/>
    <w:rsid w:val="00C158BB"/>
    <w:rsid w:val="00C173E3"/>
    <w:rsid w:val="00C200BB"/>
    <w:rsid w:val="00C20293"/>
    <w:rsid w:val="00C20623"/>
    <w:rsid w:val="00C21EEA"/>
    <w:rsid w:val="00C23932"/>
    <w:rsid w:val="00C25B7E"/>
    <w:rsid w:val="00C25EB4"/>
    <w:rsid w:val="00C266C2"/>
    <w:rsid w:val="00C268A2"/>
    <w:rsid w:val="00C26F31"/>
    <w:rsid w:val="00C27A25"/>
    <w:rsid w:val="00C33E0E"/>
    <w:rsid w:val="00C35D59"/>
    <w:rsid w:val="00C3629A"/>
    <w:rsid w:val="00C37E0B"/>
    <w:rsid w:val="00C400F7"/>
    <w:rsid w:val="00C403F7"/>
    <w:rsid w:val="00C42CD7"/>
    <w:rsid w:val="00C42DBC"/>
    <w:rsid w:val="00C45278"/>
    <w:rsid w:val="00C45BD3"/>
    <w:rsid w:val="00C4715B"/>
    <w:rsid w:val="00C53FC5"/>
    <w:rsid w:val="00C54F7C"/>
    <w:rsid w:val="00C60253"/>
    <w:rsid w:val="00C60546"/>
    <w:rsid w:val="00C61E67"/>
    <w:rsid w:val="00C6232D"/>
    <w:rsid w:val="00C6461C"/>
    <w:rsid w:val="00C659D1"/>
    <w:rsid w:val="00C71163"/>
    <w:rsid w:val="00C712F8"/>
    <w:rsid w:val="00C72BA0"/>
    <w:rsid w:val="00C73522"/>
    <w:rsid w:val="00C753A8"/>
    <w:rsid w:val="00C76860"/>
    <w:rsid w:val="00C76C21"/>
    <w:rsid w:val="00C82473"/>
    <w:rsid w:val="00C83155"/>
    <w:rsid w:val="00C83BF0"/>
    <w:rsid w:val="00C84940"/>
    <w:rsid w:val="00C84E41"/>
    <w:rsid w:val="00C85C19"/>
    <w:rsid w:val="00C85DDF"/>
    <w:rsid w:val="00C8725F"/>
    <w:rsid w:val="00C87CA0"/>
    <w:rsid w:val="00C90C2D"/>
    <w:rsid w:val="00C91DF6"/>
    <w:rsid w:val="00C91FA9"/>
    <w:rsid w:val="00C93518"/>
    <w:rsid w:val="00C93A16"/>
    <w:rsid w:val="00C93D19"/>
    <w:rsid w:val="00C9459F"/>
    <w:rsid w:val="00C95426"/>
    <w:rsid w:val="00C96DC0"/>
    <w:rsid w:val="00CA007F"/>
    <w:rsid w:val="00CA0361"/>
    <w:rsid w:val="00CA1846"/>
    <w:rsid w:val="00CA21A6"/>
    <w:rsid w:val="00CA3ECF"/>
    <w:rsid w:val="00CA445D"/>
    <w:rsid w:val="00CA5D0F"/>
    <w:rsid w:val="00CA5F44"/>
    <w:rsid w:val="00CA6C2E"/>
    <w:rsid w:val="00CA78AF"/>
    <w:rsid w:val="00CA79BF"/>
    <w:rsid w:val="00CA7EA1"/>
    <w:rsid w:val="00CB245A"/>
    <w:rsid w:val="00CB31B9"/>
    <w:rsid w:val="00CB5E03"/>
    <w:rsid w:val="00CB658B"/>
    <w:rsid w:val="00CB6BCE"/>
    <w:rsid w:val="00CB7534"/>
    <w:rsid w:val="00CC3D2A"/>
    <w:rsid w:val="00CC3D64"/>
    <w:rsid w:val="00CC3E3F"/>
    <w:rsid w:val="00CC4DB0"/>
    <w:rsid w:val="00CC5E64"/>
    <w:rsid w:val="00CC6E6A"/>
    <w:rsid w:val="00CC7EDE"/>
    <w:rsid w:val="00CD0657"/>
    <w:rsid w:val="00CD0732"/>
    <w:rsid w:val="00CD1B7A"/>
    <w:rsid w:val="00CD319F"/>
    <w:rsid w:val="00CD3840"/>
    <w:rsid w:val="00CD3BE8"/>
    <w:rsid w:val="00CD4D7F"/>
    <w:rsid w:val="00CD5B97"/>
    <w:rsid w:val="00CD73B5"/>
    <w:rsid w:val="00CE1A67"/>
    <w:rsid w:val="00CE3122"/>
    <w:rsid w:val="00CE3D74"/>
    <w:rsid w:val="00CE4440"/>
    <w:rsid w:val="00CE450B"/>
    <w:rsid w:val="00CE541D"/>
    <w:rsid w:val="00CE5BB8"/>
    <w:rsid w:val="00CE6A8E"/>
    <w:rsid w:val="00CF14F0"/>
    <w:rsid w:val="00CF2D04"/>
    <w:rsid w:val="00CF30F8"/>
    <w:rsid w:val="00CF4881"/>
    <w:rsid w:val="00CF6243"/>
    <w:rsid w:val="00CF7AFA"/>
    <w:rsid w:val="00D007DB"/>
    <w:rsid w:val="00D00B1E"/>
    <w:rsid w:val="00D00B99"/>
    <w:rsid w:val="00D01A57"/>
    <w:rsid w:val="00D0376D"/>
    <w:rsid w:val="00D04183"/>
    <w:rsid w:val="00D053E0"/>
    <w:rsid w:val="00D11538"/>
    <w:rsid w:val="00D1422B"/>
    <w:rsid w:val="00D14477"/>
    <w:rsid w:val="00D16275"/>
    <w:rsid w:val="00D17C3B"/>
    <w:rsid w:val="00D17D7B"/>
    <w:rsid w:val="00D20016"/>
    <w:rsid w:val="00D21733"/>
    <w:rsid w:val="00D23615"/>
    <w:rsid w:val="00D24818"/>
    <w:rsid w:val="00D24F14"/>
    <w:rsid w:val="00D2511D"/>
    <w:rsid w:val="00D25817"/>
    <w:rsid w:val="00D26761"/>
    <w:rsid w:val="00D320B1"/>
    <w:rsid w:val="00D32612"/>
    <w:rsid w:val="00D33041"/>
    <w:rsid w:val="00D355EB"/>
    <w:rsid w:val="00D359AB"/>
    <w:rsid w:val="00D35B04"/>
    <w:rsid w:val="00D40BE7"/>
    <w:rsid w:val="00D42222"/>
    <w:rsid w:val="00D426E6"/>
    <w:rsid w:val="00D4562F"/>
    <w:rsid w:val="00D47C4A"/>
    <w:rsid w:val="00D528B6"/>
    <w:rsid w:val="00D54493"/>
    <w:rsid w:val="00D54600"/>
    <w:rsid w:val="00D55470"/>
    <w:rsid w:val="00D55F4E"/>
    <w:rsid w:val="00D56442"/>
    <w:rsid w:val="00D626C8"/>
    <w:rsid w:val="00D62F5C"/>
    <w:rsid w:val="00D63F65"/>
    <w:rsid w:val="00D673ED"/>
    <w:rsid w:val="00D67752"/>
    <w:rsid w:val="00D70B40"/>
    <w:rsid w:val="00D719F5"/>
    <w:rsid w:val="00D71A76"/>
    <w:rsid w:val="00D71F3F"/>
    <w:rsid w:val="00D72C7E"/>
    <w:rsid w:val="00D73BF6"/>
    <w:rsid w:val="00D7554D"/>
    <w:rsid w:val="00D757DA"/>
    <w:rsid w:val="00D76DEA"/>
    <w:rsid w:val="00D7744F"/>
    <w:rsid w:val="00D80B42"/>
    <w:rsid w:val="00D8158E"/>
    <w:rsid w:val="00D8257F"/>
    <w:rsid w:val="00D84E95"/>
    <w:rsid w:val="00D86884"/>
    <w:rsid w:val="00D87476"/>
    <w:rsid w:val="00D8788B"/>
    <w:rsid w:val="00D942B7"/>
    <w:rsid w:val="00D95929"/>
    <w:rsid w:val="00D97898"/>
    <w:rsid w:val="00D978DC"/>
    <w:rsid w:val="00DA0F7A"/>
    <w:rsid w:val="00DA1769"/>
    <w:rsid w:val="00DA27A9"/>
    <w:rsid w:val="00DA2D58"/>
    <w:rsid w:val="00DA555C"/>
    <w:rsid w:val="00DA57BA"/>
    <w:rsid w:val="00DB0D70"/>
    <w:rsid w:val="00DB1A18"/>
    <w:rsid w:val="00DB1E5E"/>
    <w:rsid w:val="00DB77DD"/>
    <w:rsid w:val="00DB7828"/>
    <w:rsid w:val="00DB7B04"/>
    <w:rsid w:val="00DC2573"/>
    <w:rsid w:val="00DC37BF"/>
    <w:rsid w:val="00DC3CA6"/>
    <w:rsid w:val="00DC4515"/>
    <w:rsid w:val="00DC733D"/>
    <w:rsid w:val="00DD2E60"/>
    <w:rsid w:val="00DD5B5A"/>
    <w:rsid w:val="00DD6D70"/>
    <w:rsid w:val="00DE002A"/>
    <w:rsid w:val="00DE0837"/>
    <w:rsid w:val="00DE3994"/>
    <w:rsid w:val="00DE557F"/>
    <w:rsid w:val="00DE7312"/>
    <w:rsid w:val="00DE76F3"/>
    <w:rsid w:val="00DF11F7"/>
    <w:rsid w:val="00DF470C"/>
    <w:rsid w:val="00DF70DA"/>
    <w:rsid w:val="00E012FD"/>
    <w:rsid w:val="00E014F0"/>
    <w:rsid w:val="00E0173E"/>
    <w:rsid w:val="00E038EE"/>
    <w:rsid w:val="00E04743"/>
    <w:rsid w:val="00E10507"/>
    <w:rsid w:val="00E14FC7"/>
    <w:rsid w:val="00E154DE"/>
    <w:rsid w:val="00E2159E"/>
    <w:rsid w:val="00E2258E"/>
    <w:rsid w:val="00E22672"/>
    <w:rsid w:val="00E228AB"/>
    <w:rsid w:val="00E22994"/>
    <w:rsid w:val="00E23110"/>
    <w:rsid w:val="00E24D92"/>
    <w:rsid w:val="00E25855"/>
    <w:rsid w:val="00E264E7"/>
    <w:rsid w:val="00E269E9"/>
    <w:rsid w:val="00E26EAB"/>
    <w:rsid w:val="00E27D1F"/>
    <w:rsid w:val="00E3046F"/>
    <w:rsid w:val="00E309C9"/>
    <w:rsid w:val="00E309F9"/>
    <w:rsid w:val="00E34DDB"/>
    <w:rsid w:val="00E35AC5"/>
    <w:rsid w:val="00E35F7D"/>
    <w:rsid w:val="00E36047"/>
    <w:rsid w:val="00E36C6A"/>
    <w:rsid w:val="00E36F44"/>
    <w:rsid w:val="00E37E8C"/>
    <w:rsid w:val="00E4019A"/>
    <w:rsid w:val="00E44782"/>
    <w:rsid w:val="00E45F45"/>
    <w:rsid w:val="00E4620C"/>
    <w:rsid w:val="00E4658F"/>
    <w:rsid w:val="00E51A92"/>
    <w:rsid w:val="00E52060"/>
    <w:rsid w:val="00E538B7"/>
    <w:rsid w:val="00E54759"/>
    <w:rsid w:val="00E54762"/>
    <w:rsid w:val="00E55BEE"/>
    <w:rsid w:val="00E57E28"/>
    <w:rsid w:val="00E606EA"/>
    <w:rsid w:val="00E61FDB"/>
    <w:rsid w:val="00E62923"/>
    <w:rsid w:val="00E669D5"/>
    <w:rsid w:val="00E70739"/>
    <w:rsid w:val="00E71089"/>
    <w:rsid w:val="00E71998"/>
    <w:rsid w:val="00E757AA"/>
    <w:rsid w:val="00E75B14"/>
    <w:rsid w:val="00E76D5E"/>
    <w:rsid w:val="00E773A5"/>
    <w:rsid w:val="00E774F2"/>
    <w:rsid w:val="00E81EBF"/>
    <w:rsid w:val="00E84E7B"/>
    <w:rsid w:val="00E8661F"/>
    <w:rsid w:val="00E86809"/>
    <w:rsid w:val="00E90A8B"/>
    <w:rsid w:val="00E91BBE"/>
    <w:rsid w:val="00E964F9"/>
    <w:rsid w:val="00E966FA"/>
    <w:rsid w:val="00EA05AE"/>
    <w:rsid w:val="00EA100E"/>
    <w:rsid w:val="00EA11BB"/>
    <w:rsid w:val="00EA4B3A"/>
    <w:rsid w:val="00EA7C89"/>
    <w:rsid w:val="00EB2336"/>
    <w:rsid w:val="00EB3EC6"/>
    <w:rsid w:val="00EB5F50"/>
    <w:rsid w:val="00EC0442"/>
    <w:rsid w:val="00EC07CD"/>
    <w:rsid w:val="00EC3E4A"/>
    <w:rsid w:val="00EC440E"/>
    <w:rsid w:val="00EC697D"/>
    <w:rsid w:val="00ED041F"/>
    <w:rsid w:val="00ED129A"/>
    <w:rsid w:val="00ED503B"/>
    <w:rsid w:val="00ED70D1"/>
    <w:rsid w:val="00ED73DD"/>
    <w:rsid w:val="00ED76A7"/>
    <w:rsid w:val="00ED7940"/>
    <w:rsid w:val="00EE19AE"/>
    <w:rsid w:val="00EE3405"/>
    <w:rsid w:val="00EE3BF1"/>
    <w:rsid w:val="00EE4C0C"/>
    <w:rsid w:val="00EE71DA"/>
    <w:rsid w:val="00EF3597"/>
    <w:rsid w:val="00EF3A7B"/>
    <w:rsid w:val="00EF4005"/>
    <w:rsid w:val="00EF57CE"/>
    <w:rsid w:val="00EF6E2F"/>
    <w:rsid w:val="00EF7A9E"/>
    <w:rsid w:val="00F00E4F"/>
    <w:rsid w:val="00F04409"/>
    <w:rsid w:val="00F071CC"/>
    <w:rsid w:val="00F119E4"/>
    <w:rsid w:val="00F1200F"/>
    <w:rsid w:val="00F12630"/>
    <w:rsid w:val="00F14945"/>
    <w:rsid w:val="00F15F1E"/>
    <w:rsid w:val="00F15FF7"/>
    <w:rsid w:val="00F1739F"/>
    <w:rsid w:val="00F21DD0"/>
    <w:rsid w:val="00F21FD2"/>
    <w:rsid w:val="00F24B73"/>
    <w:rsid w:val="00F24D8C"/>
    <w:rsid w:val="00F259ED"/>
    <w:rsid w:val="00F27064"/>
    <w:rsid w:val="00F27937"/>
    <w:rsid w:val="00F317E6"/>
    <w:rsid w:val="00F32CDD"/>
    <w:rsid w:val="00F35357"/>
    <w:rsid w:val="00F40D7E"/>
    <w:rsid w:val="00F40E3A"/>
    <w:rsid w:val="00F419F5"/>
    <w:rsid w:val="00F444BA"/>
    <w:rsid w:val="00F4472C"/>
    <w:rsid w:val="00F44C7D"/>
    <w:rsid w:val="00F4630F"/>
    <w:rsid w:val="00F50085"/>
    <w:rsid w:val="00F5283C"/>
    <w:rsid w:val="00F5335B"/>
    <w:rsid w:val="00F53DC9"/>
    <w:rsid w:val="00F54060"/>
    <w:rsid w:val="00F54A13"/>
    <w:rsid w:val="00F54E3C"/>
    <w:rsid w:val="00F55028"/>
    <w:rsid w:val="00F55B86"/>
    <w:rsid w:val="00F55DBE"/>
    <w:rsid w:val="00F56765"/>
    <w:rsid w:val="00F56913"/>
    <w:rsid w:val="00F600C5"/>
    <w:rsid w:val="00F60ADD"/>
    <w:rsid w:val="00F61F70"/>
    <w:rsid w:val="00F6336B"/>
    <w:rsid w:val="00F6403F"/>
    <w:rsid w:val="00F640EB"/>
    <w:rsid w:val="00F65692"/>
    <w:rsid w:val="00F702C3"/>
    <w:rsid w:val="00F70D2B"/>
    <w:rsid w:val="00F70E99"/>
    <w:rsid w:val="00F73528"/>
    <w:rsid w:val="00F740B8"/>
    <w:rsid w:val="00F75D2B"/>
    <w:rsid w:val="00F762B2"/>
    <w:rsid w:val="00F77966"/>
    <w:rsid w:val="00F851DC"/>
    <w:rsid w:val="00F8533D"/>
    <w:rsid w:val="00F8676F"/>
    <w:rsid w:val="00F8695E"/>
    <w:rsid w:val="00F91581"/>
    <w:rsid w:val="00F9181B"/>
    <w:rsid w:val="00F918AC"/>
    <w:rsid w:val="00F9346F"/>
    <w:rsid w:val="00F940F8"/>
    <w:rsid w:val="00F9413A"/>
    <w:rsid w:val="00F949BF"/>
    <w:rsid w:val="00F95121"/>
    <w:rsid w:val="00FA233D"/>
    <w:rsid w:val="00FA28D9"/>
    <w:rsid w:val="00FA3FDD"/>
    <w:rsid w:val="00FA483D"/>
    <w:rsid w:val="00FA4A2A"/>
    <w:rsid w:val="00FA74AF"/>
    <w:rsid w:val="00FA7669"/>
    <w:rsid w:val="00FB03D6"/>
    <w:rsid w:val="00FB1B19"/>
    <w:rsid w:val="00FB257E"/>
    <w:rsid w:val="00FB4033"/>
    <w:rsid w:val="00FB639F"/>
    <w:rsid w:val="00FB6A25"/>
    <w:rsid w:val="00FB6DD3"/>
    <w:rsid w:val="00FB7490"/>
    <w:rsid w:val="00FC4068"/>
    <w:rsid w:val="00FC6A1A"/>
    <w:rsid w:val="00FD00A9"/>
    <w:rsid w:val="00FD05F1"/>
    <w:rsid w:val="00FD1A7A"/>
    <w:rsid w:val="00FD24BF"/>
    <w:rsid w:val="00FD3C37"/>
    <w:rsid w:val="00FD45C2"/>
    <w:rsid w:val="00FD51A7"/>
    <w:rsid w:val="00FD6115"/>
    <w:rsid w:val="00FE3A11"/>
    <w:rsid w:val="00FE5949"/>
    <w:rsid w:val="00FE7612"/>
    <w:rsid w:val="00FF1680"/>
    <w:rsid w:val="00FF3C19"/>
    <w:rsid w:val="00FF3C77"/>
    <w:rsid w:val="00FF3DD5"/>
    <w:rsid w:val="00FF4BE5"/>
    <w:rsid w:val="00FF57EC"/>
    <w:rsid w:val="00FF6D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85FF4"/>
  <w15:docId w15:val="{E3E61F5E-1E54-4DD3-BF96-0E2509659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Theme="minorHAnsi" w:hAnsi="Verdana" w:cstheme="minorBidi"/>
        <w:szCs w:val="3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A100E"/>
  </w:style>
  <w:style w:type="paragraph" w:styleId="10">
    <w:name w:val="heading 1"/>
    <w:basedOn w:val="a"/>
    <w:next w:val="a"/>
    <w:link w:val="11"/>
    <w:uiPriority w:val="9"/>
    <w:rsid w:val="005C79B2"/>
    <w:pPr>
      <w:keepNext/>
      <w:keepLines/>
      <w:spacing w:before="240" w:after="0"/>
      <w:outlineLvl w:val="0"/>
    </w:pPr>
    <w:rPr>
      <w:rFonts w:asciiTheme="majorHAnsi" w:eastAsiaTheme="majorEastAsia" w:hAnsiTheme="majorHAnsi" w:cstheme="majorBidi"/>
      <w:color w:val="2F5496" w:themeColor="accent1" w:themeShade="BF"/>
      <w:sz w:val="32"/>
    </w:rPr>
  </w:style>
  <w:style w:type="paragraph" w:styleId="20">
    <w:name w:val="heading 2"/>
    <w:basedOn w:val="a"/>
    <w:next w:val="a"/>
    <w:link w:val="21"/>
    <w:uiPriority w:val="9"/>
    <w:unhideWhenUsed/>
    <w:qFormat/>
    <w:rsid w:val="005C7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5C79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0">
    <w:name w:val="heading 4"/>
    <w:basedOn w:val="a"/>
    <w:next w:val="a"/>
    <w:link w:val="41"/>
    <w:uiPriority w:val="9"/>
    <w:semiHidden/>
    <w:unhideWhenUsed/>
    <w:qFormat/>
    <w:rsid w:val="005C79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0">
    <w:name w:val="heading 5"/>
    <w:basedOn w:val="a"/>
    <w:next w:val="a"/>
    <w:link w:val="51"/>
    <w:uiPriority w:val="9"/>
    <w:semiHidden/>
    <w:unhideWhenUsed/>
    <w:qFormat/>
    <w:rsid w:val="005C79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тандартный ТК"/>
    <w:basedOn w:val="a"/>
    <w:link w:val="a4"/>
    <w:rsid w:val="00873BAE"/>
    <w:pPr>
      <w:spacing w:after="120" w:line="240" w:lineRule="auto"/>
    </w:pPr>
    <w:rPr>
      <w:rFonts w:ascii="Arial" w:hAnsi="Arial" w:cs="Arial"/>
    </w:rPr>
  </w:style>
  <w:style w:type="character" w:customStyle="1" w:styleId="a4">
    <w:name w:val="Стандартный ТК Знак"/>
    <w:basedOn w:val="a0"/>
    <w:link w:val="a3"/>
    <w:rsid w:val="00873BAE"/>
    <w:rPr>
      <w:rFonts w:ascii="Arial" w:hAnsi="Arial" w:cs="Arial"/>
      <w:sz w:val="20"/>
    </w:rPr>
  </w:style>
  <w:style w:type="paragraph" w:customStyle="1" w:styleId="1-0">
    <w:name w:val="Заголовок 1-го уровня_Турбо"/>
    <w:basedOn w:val="a"/>
    <w:link w:val="1-1"/>
    <w:rsid w:val="005D442E"/>
    <w:pPr>
      <w:pageBreakBefore/>
      <w:spacing w:before="360" w:after="360" w:line="240" w:lineRule="auto"/>
      <w:jc w:val="center"/>
      <w:outlineLvl w:val="0"/>
    </w:pPr>
    <w:rPr>
      <w:b/>
      <w:color w:val="151B3B"/>
      <w:sz w:val="44"/>
      <w:szCs w:val="52"/>
    </w:rPr>
  </w:style>
  <w:style w:type="paragraph" w:customStyle="1" w:styleId="-">
    <w:name w:val="Титульный лист - Название документа Турбо"/>
    <w:basedOn w:val="a5"/>
    <w:qFormat/>
    <w:rsid w:val="004109DD"/>
    <w:pPr>
      <w:jc w:val="center"/>
    </w:pPr>
    <w:rPr>
      <w:b/>
      <w:color w:val="0BD788"/>
      <w:sz w:val="48"/>
    </w:rPr>
  </w:style>
  <w:style w:type="paragraph" w:styleId="a6">
    <w:name w:val="header"/>
    <w:basedOn w:val="a"/>
    <w:link w:val="a7"/>
    <w:uiPriority w:val="99"/>
    <w:unhideWhenUsed/>
    <w:rsid w:val="00D2511D"/>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D2511D"/>
  </w:style>
  <w:style w:type="paragraph" w:styleId="a8">
    <w:name w:val="footer"/>
    <w:basedOn w:val="a"/>
    <w:link w:val="a9"/>
    <w:uiPriority w:val="99"/>
    <w:unhideWhenUsed/>
    <w:rsid w:val="00D2511D"/>
    <w:pPr>
      <w:tabs>
        <w:tab w:val="center" w:pos="4677"/>
        <w:tab w:val="right" w:pos="9355"/>
      </w:tabs>
      <w:spacing w:after="0" w:line="240" w:lineRule="auto"/>
    </w:pPr>
  </w:style>
  <w:style w:type="character" w:customStyle="1" w:styleId="a9">
    <w:name w:val="Нижний колонтитул Знак"/>
    <w:basedOn w:val="a0"/>
    <w:link w:val="a8"/>
    <w:uiPriority w:val="99"/>
    <w:rsid w:val="00D2511D"/>
  </w:style>
  <w:style w:type="paragraph" w:customStyle="1" w:styleId="2-1">
    <w:name w:val="Заголовок 2-го уровня_Турбо"/>
    <w:basedOn w:val="a"/>
    <w:next w:val="a5"/>
    <w:link w:val="2-2"/>
    <w:rsid w:val="00B05F04"/>
    <w:pPr>
      <w:spacing w:before="240" w:after="240" w:line="240" w:lineRule="auto"/>
      <w:outlineLvl w:val="1"/>
    </w:pPr>
    <w:rPr>
      <w:color w:val="151B3B"/>
      <w:sz w:val="32"/>
    </w:rPr>
  </w:style>
  <w:style w:type="paragraph" w:customStyle="1" w:styleId="5-1">
    <w:name w:val="Заголовок 5-го уровня_Турбо"/>
    <w:basedOn w:val="a"/>
    <w:next w:val="a5"/>
    <w:link w:val="5-2"/>
    <w:rsid w:val="00B05F04"/>
    <w:pPr>
      <w:spacing w:before="120" w:after="120" w:line="240" w:lineRule="auto"/>
      <w:outlineLvl w:val="4"/>
    </w:pPr>
    <w:rPr>
      <w:b/>
    </w:rPr>
  </w:style>
  <w:style w:type="paragraph" w:customStyle="1" w:styleId="a5">
    <w:name w:val="Основной текст Турбо"/>
    <w:basedOn w:val="a"/>
    <w:link w:val="aa"/>
    <w:qFormat/>
    <w:rsid w:val="00000AB9"/>
    <w:pPr>
      <w:tabs>
        <w:tab w:val="left" w:pos="2282"/>
      </w:tabs>
      <w:spacing w:after="120" w:line="252" w:lineRule="auto"/>
      <w:jc w:val="both"/>
    </w:pPr>
  </w:style>
  <w:style w:type="paragraph" w:customStyle="1" w:styleId="3-1">
    <w:name w:val="Заголовок 3-го уровня_Турбо"/>
    <w:basedOn w:val="a5"/>
    <w:next w:val="a5"/>
    <w:link w:val="3-2"/>
    <w:rsid w:val="00B05F04"/>
    <w:pPr>
      <w:tabs>
        <w:tab w:val="clear" w:pos="2282"/>
        <w:tab w:val="left" w:pos="709"/>
      </w:tabs>
      <w:spacing w:before="120"/>
      <w:jc w:val="left"/>
      <w:outlineLvl w:val="2"/>
    </w:pPr>
    <w:rPr>
      <w:sz w:val="28"/>
    </w:rPr>
  </w:style>
  <w:style w:type="paragraph" w:customStyle="1" w:styleId="4-1">
    <w:name w:val="Заголовок 4-го уроня_Турбо"/>
    <w:basedOn w:val="3-1"/>
    <w:next w:val="a5"/>
    <w:link w:val="4-2"/>
    <w:rsid w:val="00B05F04"/>
    <w:pPr>
      <w:outlineLvl w:val="3"/>
    </w:pPr>
    <w:rPr>
      <w:sz w:val="24"/>
    </w:rPr>
  </w:style>
  <w:style w:type="character" w:customStyle="1" w:styleId="aa">
    <w:name w:val="Основной текст Турбо Знак"/>
    <w:basedOn w:val="a0"/>
    <w:link w:val="a5"/>
    <w:rsid w:val="00000AB9"/>
    <w:rPr>
      <w:rFonts w:ascii="Verdana" w:hAnsi="Verdana"/>
      <w:sz w:val="20"/>
      <w:szCs w:val="32"/>
    </w:rPr>
  </w:style>
  <w:style w:type="character" w:customStyle="1" w:styleId="3-2">
    <w:name w:val="Заголовок 3-го уровня_Турбо Знак"/>
    <w:basedOn w:val="aa"/>
    <w:link w:val="3-1"/>
    <w:rsid w:val="00B05F04"/>
    <w:rPr>
      <w:rFonts w:ascii="Verdana" w:hAnsi="Verdana"/>
      <w:sz w:val="28"/>
      <w:szCs w:val="32"/>
    </w:rPr>
  </w:style>
  <w:style w:type="paragraph" w:styleId="ab">
    <w:name w:val="List Paragraph"/>
    <w:aliases w:val="Num Bullet 1,lp1,Use Case List Paragraph,numbered,Bullet List,FooterText,Bullet Number,Индексы,lp11,List Paragraph1,Paragraphe de liste1,Bulletr List Paragraph,列出段落,列出段落1,List Paragraph2,List Paragraph21,Listeafsnit1,Parágrafo da Lista1"/>
    <w:basedOn w:val="a"/>
    <w:link w:val="ac"/>
    <w:uiPriority w:val="34"/>
    <w:qFormat/>
    <w:rsid w:val="00000AB9"/>
    <w:pPr>
      <w:spacing w:after="0" w:line="240" w:lineRule="auto"/>
      <w:ind w:left="720"/>
      <w:contextualSpacing/>
    </w:pPr>
    <w:rPr>
      <w:sz w:val="24"/>
      <w:szCs w:val="24"/>
    </w:rPr>
  </w:style>
  <w:style w:type="character" w:customStyle="1" w:styleId="2-2">
    <w:name w:val="Заголовок 2-го уровня_Турбо Знак"/>
    <w:basedOn w:val="a0"/>
    <w:link w:val="2-1"/>
    <w:rsid w:val="00B05F04"/>
    <w:rPr>
      <w:rFonts w:ascii="Verdana" w:hAnsi="Verdana"/>
      <w:color w:val="151B3B"/>
      <w:sz w:val="32"/>
      <w:szCs w:val="32"/>
    </w:rPr>
  </w:style>
  <w:style w:type="character" w:customStyle="1" w:styleId="4-2">
    <w:name w:val="Заголовок 4-го уроня_Турбо Знак"/>
    <w:basedOn w:val="2-2"/>
    <w:link w:val="4-1"/>
    <w:rsid w:val="00B05F04"/>
    <w:rPr>
      <w:rFonts w:ascii="Verdana" w:hAnsi="Verdana"/>
      <w:color w:val="151B3B"/>
      <w:sz w:val="24"/>
      <w:szCs w:val="32"/>
    </w:rPr>
  </w:style>
  <w:style w:type="table" w:customStyle="1" w:styleId="-431">
    <w:name w:val="Таблица-сетка 4 — акцент 31"/>
    <w:basedOn w:val="a1"/>
    <w:uiPriority w:val="49"/>
    <w:rsid w:val="00EA100E"/>
    <w:pPr>
      <w:spacing w:after="0" w:line="240" w:lineRule="auto"/>
    </w:pPr>
    <w:rPr>
      <w:sz w:val="24"/>
      <w:szCs w:val="24"/>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d">
    <w:name w:val="No Spacing"/>
    <w:uiPriority w:val="1"/>
    <w:rsid w:val="00410534"/>
    <w:pPr>
      <w:spacing w:after="0" w:line="240" w:lineRule="auto"/>
    </w:pPr>
  </w:style>
  <w:style w:type="paragraph" w:customStyle="1" w:styleId="ae">
    <w:name w:val="Колонтитулы"/>
    <w:basedOn w:val="a5"/>
    <w:qFormat/>
    <w:rsid w:val="00C158BB"/>
    <w:pPr>
      <w:spacing w:after="0"/>
      <w:jc w:val="right"/>
    </w:pPr>
    <w:rPr>
      <w:sz w:val="16"/>
    </w:rPr>
  </w:style>
  <w:style w:type="paragraph" w:customStyle="1" w:styleId="1-">
    <w:name w:val="1-й уровень списка_Турбо"/>
    <w:basedOn w:val="a5"/>
    <w:link w:val="1-2"/>
    <w:qFormat/>
    <w:rsid w:val="00570424"/>
    <w:pPr>
      <w:numPr>
        <w:numId w:val="2"/>
      </w:numPr>
      <w:ind w:left="357" w:hanging="357"/>
    </w:pPr>
  </w:style>
  <w:style w:type="paragraph" w:customStyle="1" w:styleId="3-">
    <w:name w:val="3-й уровень списка_Турбо"/>
    <w:basedOn w:val="a5"/>
    <w:link w:val="3-3"/>
    <w:qFormat/>
    <w:rsid w:val="00AF321A"/>
    <w:pPr>
      <w:numPr>
        <w:numId w:val="8"/>
      </w:numPr>
      <w:jc w:val="left"/>
    </w:pPr>
  </w:style>
  <w:style w:type="character" w:customStyle="1" w:styleId="1-2">
    <w:name w:val="1-й уровень списка_Турбо Знак"/>
    <w:basedOn w:val="aa"/>
    <w:link w:val="1-"/>
    <w:rsid w:val="00570424"/>
    <w:rPr>
      <w:rFonts w:ascii="Verdana" w:hAnsi="Verdana"/>
      <w:sz w:val="20"/>
      <w:szCs w:val="32"/>
    </w:rPr>
  </w:style>
  <w:style w:type="paragraph" w:customStyle="1" w:styleId="1">
    <w:name w:val="Нумерованный список 1 уровня Турбо"/>
    <w:basedOn w:val="a5"/>
    <w:link w:val="12"/>
    <w:qFormat/>
    <w:rsid w:val="00570424"/>
    <w:pPr>
      <w:numPr>
        <w:numId w:val="1"/>
      </w:numPr>
      <w:ind w:left="425" w:hanging="425"/>
    </w:pPr>
  </w:style>
  <w:style w:type="character" w:customStyle="1" w:styleId="3-3">
    <w:name w:val="3-й уровень списка_Турбо Знак"/>
    <w:basedOn w:val="aa"/>
    <w:link w:val="3-"/>
    <w:rsid w:val="00AF321A"/>
    <w:rPr>
      <w:rFonts w:ascii="Verdana" w:hAnsi="Verdana"/>
      <w:sz w:val="20"/>
      <w:szCs w:val="32"/>
    </w:rPr>
  </w:style>
  <w:style w:type="paragraph" w:customStyle="1" w:styleId="2">
    <w:name w:val="Нумерованный список 2 уровня_Турбо"/>
    <w:basedOn w:val="a5"/>
    <w:link w:val="22"/>
    <w:qFormat/>
    <w:rsid w:val="00AF321A"/>
    <w:pPr>
      <w:numPr>
        <w:ilvl w:val="1"/>
        <w:numId w:val="3"/>
      </w:numPr>
      <w:jc w:val="left"/>
    </w:pPr>
  </w:style>
  <w:style w:type="character" w:customStyle="1" w:styleId="12">
    <w:name w:val="Нумерованный список 1 уровня Турбо Знак"/>
    <w:basedOn w:val="aa"/>
    <w:link w:val="1"/>
    <w:rsid w:val="00570424"/>
    <w:rPr>
      <w:rFonts w:ascii="Verdana" w:hAnsi="Verdana"/>
      <w:sz w:val="20"/>
      <w:szCs w:val="32"/>
    </w:rPr>
  </w:style>
  <w:style w:type="character" w:customStyle="1" w:styleId="22">
    <w:name w:val="Нумерованный список 2 уровня_Турбо Знак"/>
    <w:basedOn w:val="aa"/>
    <w:link w:val="2"/>
    <w:rsid w:val="00AF321A"/>
    <w:rPr>
      <w:rFonts w:ascii="Verdana" w:hAnsi="Verdana"/>
      <w:sz w:val="20"/>
      <w:szCs w:val="32"/>
    </w:rPr>
  </w:style>
  <w:style w:type="paragraph" w:customStyle="1" w:styleId="af">
    <w:name w:val="Подпись/Название рисунка_Турбо"/>
    <w:basedOn w:val="a5"/>
    <w:next w:val="a5"/>
    <w:link w:val="af0"/>
    <w:qFormat/>
    <w:rsid w:val="00C61E67"/>
    <w:pPr>
      <w:tabs>
        <w:tab w:val="clear" w:pos="2282"/>
        <w:tab w:val="left" w:pos="709"/>
      </w:tabs>
      <w:spacing w:before="120"/>
      <w:jc w:val="center"/>
    </w:pPr>
    <w:rPr>
      <w:sz w:val="18"/>
    </w:rPr>
  </w:style>
  <w:style w:type="character" w:customStyle="1" w:styleId="af0">
    <w:name w:val="Подпись/Название рисунка_Турбо Знак"/>
    <w:basedOn w:val="aa"/>
    <w:link w:val="af"/>
    <w:rsid w:val="00C61E67"/>
    <w:rPr>
      <w:rFonts w:ascii="Verdana" w:hAnsi="Verdana"/>
      <w:sz w:val="18"/>
      <w:szCs w:val="32"/>
    </w:rPr>
  </w:style>
  <w:style w:type="character" w:customStyle="1" w:styleId="11">
    <w:name w:val="Заголовок 1 Знак"/>
    <w:basedOn w:val="a0"/>
    <w:link w:val="10"/>
    <w:uiPriority w:val="9"/>
    <w:rsid w:val="005C79B2"/>
    <w:rPr>
      <w:rFonts w:asciiTheme="majorHAnsi" w:eastAsiaTheme="majorEastAsia" w:hAnsiTheme="majorHAnsi" w:cstheme="majorBidi"/>
      <w:color w:val="2F5496" w:themeColor="accent1" w:themeShade="BF"/>
      <w:sz w:val="32"/>
      <w:szCs w:val="32"/>
    </w:rPr>
  </w:style>
  <w:style w:type="character" w:customStyle="1" w:styleId="21">
    <w:name w:val="Заголовок 2 Знак"/>
    <w:basedOn w:val="a0"/>
    <w:link w:val="20"/>
    <w:uiPriority w:val="9"/>
    <w:rsid w:val="005C79B2"/>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0"/>
    <w:link w:val="30"/>
    <w:uiPriority w:val="9"/>
    <w:semiHidden/>
    <w:rsid w:val="005C79B2"/>
    <w:rPr>
      <w:rFonts w:asciiTheme="majorHAnsi" w:eastAsiaTheme="majorEastAsia" w:hAnsiTheme="majorHAnsi" w:cstheme="majorBidi"/>
      <w:color w:val="1F3763" w:themeColor="accent1" w:themeShade="7F"/>
      <w:sz w:val="24"/>
      <w:szCs w:val="24"/>
    </w:rPr>
  </w:style>
  <w:style w:type="character" w:customStyle="1" w:styleId="41">
    <w:name w:val="Заголовок 4 Знак"/>
    <w:basedOn w:val="a0"/>
    <w:link w:val="40"/>
    <w:uiPriority w:val="9"/>
    <w:semiHidden/>
    <w:rsid w:val="005C79B2"/>
    <w:rPr>
      <w:rFonts w:asciiTheme="majorHAnsi" w:eastAsiaTheme="majorEastAsia" w:hAnsiTheme="majorHAnsi" w:cstheme="majorBidi"/>
      <w:i/>
      <w:iCs/>
      <w:color w:val="2F5496" w:themeColor="accent1" w:themeShade="BF"/>
    </w:rPr>
  </w:style>
  <w:style w:type="character" w:customStyle="1" w:styleId="51">
    <w:name w:val="Заголовок 5 Знак"/>
    <w:basedOn w:val="a0"/>
    <w:link w:val="50"/>
    <w:uiPriority w:val="9"/>
    <w:semiHidden/>
    <w:rsid w:val="005C79B2"/>
    <w:rPr>
      <w:rFonts w:asciiTheme="majorHAnsi" w:eastAsiaTheme="majorEastAsia" w:hAnsiTheme="majorHAnsi" w:cstheme="majorBidi"/>
      <w:color w:val="2F5496" w:themeColor="accent1" w:themeShade="BF"/>
    </w:rPr>
  </w:style>
  <w:style w:type="paragraph" w:styleId="13">
    <w:name w:val="toc 1"/>
    <w:aliases w:val="Оглавление_Турбо"/>
    <w:basedOn w:val="a5"/>
    <w:next w:val="a"/>
    <w:autoRedefine/>
    <w:uiPriority w:val="39"/>
    <w:unhideWhenUsed/>
    <w:rsid w:val="00236AB8"/>
    <w:pPr>
      <w:tabs>
        <w:tab w:val="clear" w:pos="2282"/>
      </w:tabs>
      <w:spacing w:before="120" w:line="259" w:lineRule="auto"/>
      <w:jc w:val="left"/>
    </w:pPr>
    <w:rPr>
      <w:rFonts w:asciiTheme="minorHAnsi" w:hAnsiTheme="minorHAnsi" w:cstheme="minorHAnsi"/>
      <w:b/>
      <w:bCs/>
      <w:caps/>
      <w:szCs w:val="20"/>
    </w:rPr>
  </w:style>
  <w:style w:type="paragraph" w:styleId="23">
    <w:name w:val="toc 2"/>
    <w:basedOn w:val="a"/>
    <w:next w:val="a"/>
    <w:autoRedefine/>
    <w:uiPriority w:val="39"/>
    <w:unhideWhenUsed/>
    <w:rsid w:val="00731A02"/>
    <w:pPr>
      <w:tabs>
        <w:tab w:val="left" w:pos="851"/>
        <w:tab w:val="right" w:leader="dot" w:pos="9627"/>
      </w:tabs>
      <w:spacing w:after="0"/>
      <w:ind w:left="1276" w:hanging="1076"/>
    </w:pPr>
    <w:rPr>
      <w:rFonts w:asciiTheme="minorHAnsi" w:hAnsiTheme="minorHAnsi" w:cstheme="minorHAnsi"/>
      <w:smallCaps/>
      <w:szCs w:val="20"/>
    </w:rPr>
  </w:style>
  <w:style w:type="paragraph" w:styleId="32">
    <w:name w:val="toc 3"/>
    <w:basedOn w:val="a"/>
    <w:next w:val="a"/>
    <w:autoRedefine/>
    <w:uiPriority w:val="39"/>
    <w:unhideWhenUsed/>
    <w:rsid w:val="005C79B2"/>
    <w:pPr>
      <w:spacing w:after="0"/>
      <w:ind w:left="400"/>
    </w:pPr>
    <w:rPr>
      <w:rFonts w:asciiTheme="minorHAnsi" w:hAnsiTheme="minorHAnsi" w:cstheme="minorHAnsi"/>
      <w:i/>
      <w:iCs/>
      <w:szCs w:val="20"/>
    </w:rPr>
  </w:style>
  <w:style w:type="paragraph" w:styleId="42">
    <w:name w:val="toc 4"/>
    <w:basedOn w:val="a"/>
    <w:next w:val="a"/>
    <w:autoRedefine/>
    <w:uiPriority w:val="39"/>
    <w:unhideWhenUsed/>
    <w:rsid w:val="00731A02"/>
    <w:pPr>
      <w:tabs>
        <w:tab w:val="left" w:pos="1560"/>
        <w:tab w:val="right" w:leader="dot" w:pos="9627"/>
      </w:tabs>
      <w:spacing w:after="0"/>
      <w:ind w:left="1843" w:hanging="1243"/>
    </w:pPr>
    <w:rPr>
      <w:rFonts w:asciiTheme="minorHAnsi" w:hAnsiTheme="minorHAnsi" w:cstheme="minorHAnsi"/>
      <w:sz w:val="18"/>
      <w:szCs w:val="18"/>
    </w:rPr>
  </w:style>
  <w:style w:type="paragraph" w:styleId="52">
    <w:name w:val="toc 5"/>
    <w:basedOn w:val="a"/>
    <w:next w:val="a"/>
    <w:autoRedefine/>
    <w:uiPriority w:val="39"/>
    <w:unhideWhenUsed/>
    <w:rsid w:val="00731A02"/>
    <w:pPr>
      <w:tabs>
        <w:tab w:val="left" w:pos="1985"/>
        <w:tab w:val="right" w:leader="dot" w:pos="9627"/>
      </w:tabs>
      <w:spacing w:after="0"/>
      <w:ind w:left="800"/>
    </w:pPr>
    <w:rPr>
      <w:rFonts w:asciiTheme="minorHAnsi" w:hAnsiTheme="minorHAnsi" w:cstheme="minorHAnsi"/>
      <w:sz w:val="18"/>
      <w:szCs w:val="18"/>
    </w:rPr>
  </w:style>
  <w:style w:type="character" w:styleId="af1">
    <w:name w:val="Hyperlink"/>
    <w:basedOn w:val="a0"/>
    <w:uiPriority w:val="99"/>
    <w:unhideWhenUsed/>
    <w:rsid w:val="005C79B2"/>
    <w:rPr>
      <w:color w:val="0563C1" w:themeColor="hyperlink"/>
      <w:u w:val="single"/>
    </w:rPr>
  </w:style>
  <w:style w:type="paragraph" w:customStyle="1" w:styleId="2-">
    <w:name w:val="2-й уровень списка_Турбо"/>
    <w:basedOn w:val="3-"/>
    <w:link w:val="2-3"/>
    <w:qFormat/>
    <w:rsid w:val="0098617B"/>
    <w:pPr>
      <w:numPr>
        <w:numId w:val="4"/>
      </w:numPr>
      <w:ind w:left="782" w:hanging="357"/>
    </w:pPr>
  </w:style>
  <w:style w:type="paragraph" w:customStyle="1" w:styleId="4-">
    <w:name w:val="4-й уровень списка_Турбо"/>
    <w:basedOn w:val="a5"/>
    <w:link w:val="4-3"/>
    <w:qFormat/>
    <w:rsid w:val="00AF321A"/>
    <w:pPr>
      <w:numPr>
        <w:numId w:val="5"/>
      </w:numPr>
      <w:tabs>
        <w:tab w:val="clear" w:pos="2282"/>
        <w:tab w:val="left" w:pos="1701"/>
      </w:tabs>
      <w:ind w:left="1633" w:hanging="357"/>
      <w:jc w:val="left"/>
    </w:pPr>
  </w:style>
  <w:style w:type="character" w:customStyle="1" w:styleId="2-3">
    <w:name w:val="2-й уровень списка_Турбо Знак"/>
    <w:basedOn w:val="3-3"/>
    <w:link w:val="2-"/>
    <w:rsid w:val="0098617B"/>
    <w:rPr>
      <w:rFonts w:ascii="Verdana" w:hAnsi="Verdana"/>
      <w:sz w:val="20"/>
      <w:szCs w:val="32"/>
    </w:rPr>
  </w:style>
  <w:style w:type="paragraph" w:customStyle="1" w:styleId="5-">
    <w:name w:val="5-й уровень списка"/>
    <w:basedOn w:val="a5"/>
    <w:link w:val="5-3"/>
    <w:qFormat/>
    <w:rsid w:val="00AF321A"/>
    <w:pPr>
      <w:numPr>
        <w:numId w:val="6"/>
      </w:numPr>
      <w:tabs>
        <w:tab w:val="clear" w:pos="2282"/>
        <w:tab w:val="left" w:pos="2552"/>
      </w:tabs>
      <w:ind w:left="2058" w:hanging="357"/>
      <w:jc w:val="left"/>
    </w:pPr>
  </w:style>
  <w:style w:type="character" w:customStyle="1" w:styleId="4-3">
    <w:name w:val="4-й уровень списка_Турбо Знак"/>
    <w:basedOn w:val="aa"/>
    <w:link w:val="4-"/>
    <w:rsid w:val="00AF321A"/>
    <w:rPr>
      <w:rFonts w:ascii="Verdana" w:hAnsi="Verdana"/>
      <w:sz w:val="20"/>
      <w:szCs w:val="32"/>
    </w:rPr>
  </w:style>
  <w:style w:type="paragraph" w:customStyle="1" w:styleId="af2">
    <w:name w:val="Заголовки таблиц_Турбо"/>
    <w:basedOn w:val="a5"/>
    <w:link w:val="af3"/>
    <w:qFormat/>
    <w:rsid w:val="001956DB"/>
    <w:pPr>
      <w:spacing w:after="0"/>
      <w:jc w:val="center"/>
    </w:pPr>
    <w:rPr>
      <w:b/>
    </w:rPr>
  </w:style>
  <w:style w:type="character" w:customStyle="1" w:styleId="5-3">
    <w:name w:val="5-й уровень списка Знак"/>
    <w:basedOn w:val="aa"/>
    <w:link w:val="5-"/>
    <w:rsid w:val="00AF321A"/>
    <w:rPr>
      <w:rFonts w:ascii="Verdana" w:hAnsi="Verdana"/>
      <w:sz w:val="20"/>
      <w:szCs w:val="32"/>
    </w:rPr>
  </w:style>
  <w:style w:type="character" w:customStyle="1" w:styleId="af3">
    <w:name w:val="Заголовки таблиц_Турбо Знак"/>
    <w:basedOn w:val="aa"/>
    <w:link w:val="af2"/>
    <w:rsid w:val="001956DB"/>
    <w:rPr>
      <w:rFonts w:ascii="Verdana" w:hAnsi="Verdana"/>
      <w:b/>
      <w:sz w:val="20"/>
      <w:szCs w:val="32"/>
    </w:rPr>
  </w:style>
  <w:style w:type="paragraph" w:customStyle="1" w:styleId="af4">
    <w:name w:val="Названия таблиц_Турбо"/>
    <w:basedOn w:val="a5"/>
    <w:link w:val="af5"/>
    <w:qFormat/>
    <w:rsid w:val="009A0821"/>
    <w:rPr>
      <w:b/>
      <w:sz w:val="18"/>
    </w:rPr>
  </w:style>
  <w:style w:type="character" w:customStyle="1" w:styleId="af5">
    <w:name w:val="Названия таблиц_Турбо Знак"/>
    <w:basedOn w:val="4-2"/>
    <w:link w:val="af4"/>
    <w:rsid w:val="009A0821"/>
    <w:rPr>
      <w:rFonts w:ascii="Verdana" w:hAnsi="Verdana"/>
      <w:b/>
      <w:color w:val="151B3B"/>
      <w:sz w:val="18"/>
      <w:szCs w:val="32"/>
    </w:rPr>
  </w:style>
  <w:style w:type="paragraph" w:customStyle="1" w:styleId="af6">
    <w:name w:val="Титульный лист_Турбо"/>
    <w:basedOn w:val="1--"/>
    <w:link w:val="af7"/>
    <w:qFormat/>
    <w:rsid w:val="006A304B"/>
    <w:pPr>
      <w:pageBreakBefore w:val="0"/>
      <w:numPr>
        <w:numId w:val="0"/>
      </w:numPr>
      <w:spacing w:before="240" w:after="240"/>
      <w:outlineLvl w:val="9"/>
    </w:pPr>
  </w:style>
  <w:style w:type="paragraph" w:styleId="af8">
    <w:name w:val="TOC Heading"/>
    <w:aliases w:val="Заголовок без уровня Турбо"/>
    <w:basedOn w:val="4-1"/>
    <w:next w:val="a"/>
    <w:uiPriority w:val="39"/>
    <w:unhideWhenUsed/>
    <w:qFormat/>
    <w:rsid w:val="0079059D"/>
    <w:pPr>
      <w:pageBreakBefore/>
      <w:spacing w:before="0"/>
      <w:jc w:val="both"/>
      <w:outlineLvl w:val="9"/>
    </w:pPr>
    <w:rPr>
      <w:color w:val="151B3B"/>
      <w:sz w:val="28"/>
      <w:lang w:eastAsia="ru-RU"/>
    </w:rPr>
  </w:style>
  <w:style w:type="character" w:customStyle="1" w:styleId="1-1">
    <w:name w:val="Заголовок 1-го уровня_Турбо Знак"/>
    <w:basedOn w:val="a0"/>
    <w:link w:val="1-0"/>
    <w:rsid w:val="005D442E"/>
    <w:rPr>
      <w:rFonts w:ascii="Verdana" w:hAnsi="Verdana"/>
      <w:b/>
      <w:color w:val="151B3B"/>
      <w:sz w:val="44"/>
      <w:szCs w:val="52"/>
    </w:rPr>
  </w:style>
  <w:style w:type="character" w:customStyle="1" w:styleId="af7">
    <w:name w:val="Титульный лист_Турбо Знак"/>
    <w:basedOn w:val="1-1"/>
    <w:link w:val="af6"/>
    <w:rsid w:val="006A304B"/>
    <w:rPr>
      <w:rFonts w:ascii="Verdana" w:hAnsi="Verdana"/>
      <w:b/>
      <w:color w:val="151B3B"/>
      <w:sz w:val="44"/>
      <w:szCs w:val="52"/>
    </w:rPr>
  </w:style>
  <w:style w:type="paragraph" w:customStyle="1" w:styleId="3">
    <w:name w:val="Нумерованный список 3 уровня_Турбо"/>
    <w:basedOn w:val="2"/>
    <w:next w:val="2"/>
    <w:link w:val="33"/>
    <w:qFormat/>
    <w:rsid w:val="00894984"/>
    <w:pPr>
      <w:numPr>
        <w:ilvl w:val="2"/>
      </w:numPr>
    </w:pPr>
  </w:style>
  <w:style w:type="paragraph" w:customStyle="1" w:styleId="5">
    <w:name w:val="Нумерованный список 5 уровня Турбо"/>
    <w:basedOn w:val="3"/>
    <w:link w:val="53"/>
    <w:qFormat/>
    <w:rsid w:val="004A1213"/>
    <w:pPr>
      <w:numPr>
        <w:ilvl w:val="3"/>
      </w:numPr>
      <w:tabs>
        <w:tab w:val="clear" w:pos="2282"/>
        <w:tab w:val="left" w:pos="2410"/>
      </w:tabs>
    </w:pPr>
  </w:style>
  <w:style w:type="character" w:customStyle="1" w:styleId="33">
    <w:name w:val="Нумерованный список 3 уровня_Турбо Знак"/>
    <w:basedOn w:val="22"/>
    <w:link w:val="3"/>
    <w:rsid w:val="00894984"/>
    <w:rPr>
      <w:rFonts w:ascii="Verdana" w:hAnsi="Verdana"/>
      <w:sz w:val="20"/>
      <w:szCs w:val="32"/>
    </w:rPr>
  </w:style>
  <w:style w:type="paragraph" w:customStyle="1" w:styleId="4">
    <w:name w:val="Нумерованный список 4 уровня_Турбо"/>
    <w:basedOn w:val="3"/>
    <w:link w:val="43"/>
    <w:qFormat/>
    <w:rsid w:val="00894984"/>
    <w:pPr>
      <w:numPr>
        <w:ilvl w:val="4"/>
      </w:numPr>
      <w:tabs>
        <w:tab w:val="left" w:pos="2977"/>
      </w:tabs>
    </w:pPr>
  </w:style>
  <w:style w:type="character" w:customStyle="1" w:styleId="53">
    <w:name w:val="Нумерованный список 5 уровня Турбо Знак"/>
    <w:basedOn w:val="33"/>
    <w:link w:val="5"/>
    <w:rsid w:val="004A1213"/>
    <w:rPr>
      <w:rFonts w:ascii="Verdana" w:hAnsi="Verdana"/>
      <w:sz w:val="20"/>
      <w:szCs w:val="32"/>
    </w:rPr>
  </w:style>
  <w:style w:type="character" w:customStyle="1" w:styleId="43">
    <w:name w:val="Нумерованный список 4 уровня_Турбо Знак"/>
    <w:basedOn w:val="33"/>
    <w:link w:val="4"/>
    <w:rsid w:val="00894984"/>
    <w:rPr>
      <w:rFonts w:ascii="Verdana" w:hAnsi="Verdana"/>
      <w:sz w:val="20"/>
      <w:szCs w:val="32"/>
    </w:rPr>
  </w:style>
  <w:style w:type="table" w:styleId="af9">
    <w:name w:val="Table Grid"/>
    <w:basedOn w:val="a1"/>
    <w:uiPriority w:val="39"/>
    <w:rsid w:val="00C158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Заголовок 1-го уровня - Турбо"/>
    <w:basedOn w:val="1-0"/>
    <w:next w:val="2-0"/>
    <w:link w:val="1--0"/>
    <w:qFormat/>
    <w:rsid w:val="00F35357"/>
    <w:pPr>
      <w:numPr>
        <w:numId w:val="29"/>
      </w:numPr>
      <w:tabs>
        <w:tab w:val="left" w:pos="709"/>
      </w:tabs>
      <w:spacing w:line="252" w:lineRule="auto"/>
    </w:pPr>
  </w:style>
  <w:style w:type="paragraph" w:customStyle="1" w:styleId="2--">
    <w:name w:val="Заголовок 2-го уровня - Турбо"/>
    <w:basedOn w:val="2-1"/>
    <w:next w:val="3-1"/>
    <w:link w:val="2--0"/>
    <w:rsid w:val="000C7F67"/>
    <w:pPr>
      <w:tabs>
        <w:tab w:val="left" w:pos="426"/>
      </w:tabs>
    </w:pPr>
  </w:style>
  <w:style w:type="character" w:customStyle="1" w:styleId="1--0">
    <w:name w:val="Заголовок 1-го уровня - Турбо Знак"/>
    <w:basedOn w:val="1-1"/>
    <w:link w:val="1--"/>
    <w:rsid w:val="00F35357"/>
    <w:rPr>
      <w:rFonts w:ascii="Verdana" w:hAnsi="Verdana"/>
      <w:b/>
      <w:color w:val="151B3B"/>
      <w:sz w:val="44"/>
      <w:szCs w:val="52"/>
    </w:rPr>
  </w:style>
  <w:style w:type="paragraph" w:customStyle="1" w:styleId="3--">
    <w:name w:val="Заголовок 3-го уровня - Турбо"/>
    <w:basedOn w:val="3-1"/>
    <w:next w:val="a5"/>
    <w:link w:val="3--0"/>
    <w:rsid w:val="000C7F67"/>
    <w:pPr>
      <w:tabs>
        <w:tab w:val="left" w:pos="426"/>
      </w:tabs>
    </w:pPr>
  </w:style>
  <w:style w:type="character" w:customStyle="1" w:styleId="2--0">
    <w:name w:val="Заголовок 2-го уровня - Турбо Знак"/>
    <w:basedOn w:val="2-2"/>
    <w:link w:val="2--"/>
    <w:rsid w:val="000C7F67"/>
    <w:rPr>
      <w:rFonts w:ascii="Verdana" w:hAnsi="Verdana"/>
      <w:color w:val="151B3B"/>
      <w:sz w:val="32"/>
      <w:szCs w:val="32"/>
    </w:rPr>
  </w:style>
  <w:style w:type="paragraph" w:customStyle="1" w:styleId="4--">
    <w:name w:val="Заголовок 4-го уровня - Турбо"/>
    <w:basedOn w:val="4-1"/>
    <w:next w:val="a5"/>
    <w:link w:val="4--0"/>
    <w:rsid w:val="000C7F67"/>
    <w:pPr>
      <w:tabs>
        <w:tab w:val="left" w:pos="426"/>
      </w:tabs>
    </w:pPr>
  </w:style>
  <w:style w:type="character" w:customStyle="1" w:styleId="3--0">
    <w:name w:val="Заголовок 3-го уровня - Турбо Знак"/>
    <w:basedOn w:val="3-2"/>
    <w:link w:val="3--"/>
    <w:rsid w:val="000C7F67"/>
    <w:rPr>
      <w:rFonts w:ascii="Verdana" w:hAnsi="Verdana"/>
      <w:sz w:val="28"/>
      <w:szCs w:val="32"/>
    </w:rPr>
  </w:style>
  <w:style w:type="paragraph" w:customStyle="1" w:styleId="5--">
    <w:name w:val="Заголовок 5-го уровня - Турбо"/>
    <w:basedOn w:val="5-1"/>
    <w:next w:val="a5"/>
    <w:link w:val="5--0"/>
    <w:rsid w:val="000C7F67"/>
    <w:pPr>
      <w:numPr>
        <w:numId w:val="7"/>
      </w:numPr>
      <w:tabs>
        <w:tab w:val="left" w:pos="426"/>
      </w:tabs>
      <w:ind w:left="0" w:firstLine="0"/>
    </w:pPr>
  </w:style>
  <w:style w:type="character" w:customStyle="1" w:styleId="4--0">
    <w:name w:val="Заголовок 4-го уровня - Турбо Знак"/>
    <w:basedOn w:val="4-2"/>
    <w:link w:val="4--"/>
    <w:rsid w:val="000C7F67"/>
    <w:rPr>
      <w:rFonts w:ascii="Verdana" w:hAnsi="Verdana"/>
      <w:color w:val="151B3B"/>
      <w:sz w:val="24"/>
      <w:szCs w:val="32"/>
    </w:rPr>
  </w:style>
  <w:style w:type="paragraph" w:customStyle="1" w:styleId="2-0">
    <w:name w:val="Заголовок 2-го уровня Турбо"/>
    <w:basedOn w:val="2--"/>
    <w:next w:val="a5"/>
    <w:link w:val="2-4"/>
    <w:qFormat/>
    <w:rsid w:val="0079059D"/>
    <w:pPr>
      <w:numPr>
        <w:ilvl w:val="1"/>
        <w:numId w:val="29"/>
      </w:numPr>
      <w:tabs>
        <w:tab w:val="clear" w:pos="426"/>
        <w:tab w:val="left" w:pos="992"/>
      </w:tabs>
      <w:spacing w:line="252" w:lineRule="auto"/>
      <w:jc w:val="both"/>
    </w:pPr>
  </w:style>
  <w:style w:type="character" w:customStyle="1" w:styleId="5-2">
    <w:name w:val="Заголовок 5-го уровня_Турбо Знак"/>
    <w:basedOn w:val="a0"/>
    <w:link w:val="5-1"/>
    <w:rsid w:val="000C7F67"/>
    <w:rPr>
      <w:b/>
    </w:rPr>
  </w:style>
  <w:style w:type="character" w:customStyle="1" w:styleId="5--0">
    <w:name w:val="Заголовок 5-го уровня - Турбо Знак"/>
    <w:basedOn w:val="5-2"/>
    <w:link w:val="5--"/>
    <w:rsid w:val="000C7F67"/>
    <w:rPr>
      <w:b/>
    </w:rPr>
  </w:style>
  <w:style w:type="paragraph" w:customStyle="1" w:styleId="3-0">
    <w:name w:val="Заголовок 3-го уровня Турбо"/>
    <w:basedOn w:val="2-0"/>
    <w:next w:val="a5"/>
    <w:link w:val="3-4"/>
    <w:qFormat/>
    <w:rsid w:val="009C2A93"/>
    <w:pPr>
      <w:numPr>
        <w:ilvl w:val="2"/>
      </w:numPr>
      <w:tabs>
        <w:tab w:val="clear" w:pos="992"/>
        <w:tab w:val="left" w:pos="709"/>
      </w:tabs>
      <w:spacing w:before="120" w:after="120"/>
    </w:pPr>
    <w:rPr>
      <w:color w:val="auto"/>
      <w:sz w:val="28"/>
    </w:rPr>
  </w:style>
  <w:style w:type="character" w:customStyle="1" w:styleId="2-4">
    <w:name w:val="Заголовок 2-го уровня Турбо Знак"/>
    <w:basedOn w:val="2--0"/>
    <w:link w:val="2-0"/>
    <w:rsid w:val="0079059D"/>
    <w:rPr>
      <w:rFonts w:ascii="Verdana" w:hAnsi="Verdana"/>
      <w:color w:val="151B3B"/>
      <w:sz w:val="32"/>
      <w:szCs w:val="32"/>
    </w:rPr>
  </w:style>
  <w:style w:type="paragraph" w:customStyle="1" w:styleId="4-0">
    <w:name w:val="Заголовок 4-го уровня Турбо"/>
    <w:basedOn w:val="3-0"/>
    <w:next w:val="a5"/>
    <w:link w:val="4-4"/>
    <w:qFormat/>
    <w:rsid w:val="009C2A93"/>
    <w:pPr>
      <w:numPr>
        <w:ilvl w:val="3"/>
      </w:numPr>
    </w:pPr>
    <w:rPr>
      <w:sz w:val="24"/>
    </w:rPr>
  </w:style>
  <w:style w:type="character" w:customStyle="1" w:styleId="3-4">
    <w:name w:val="Заголовок 3-го уровня Турбо Знак"/>
    <w:basedOn w:val="3--0"/>
    <w:link w:val="3-0"/>
    <w:rsid w:val="009C2A93"/>
    <w:rPr>
      <w:rFonts w:ascii="Verdana" w:hAnsi="Verdana"/>
      <w:sz w:val="28"/>
      <w:szCs w:val="32"/>
    </w:rPr>
  </w:style>
  <w:style w:type="paragraph" w:customStyle="1" w:styleId="5-0">
    <w:name w:val="Заголовок 5-го уровня Турбо"/>
    <w:basedOn w:val="4-0"/>
    <w:next w:val="a5"/>
    <w:link w:val="5-4"/>
    <w:qFormat/>
    <w:rsid w:val="0087395A"/>
    <w:pPr>
      <w:numPr>
        <w:ilvl w:val="4"/>
      </w:numPr>
    </w:pPr>
    <w:rPr>
      <w:b/>
      <w:sz w:val="20"/>
    </w:rPr>
  </w:style>
  <w:style w:type="character" w:customStyle="1" w:styleId="4-4">
    <w:name w:val="Заголовок 4-го уровня Турбо Знак"/>
    <w:basedOn w:val="4--0"/>
    <w:link w:val="4-0"/>
    <w:rsid w:val="009C2A93"/>
    <w:rPr>
      <w:rFonts w:ascii="Verdana" w:hAnsi="Verdana"/>
      <w:color w:val="151B3B"/>
      <w:sz w:val="24"/>
      <w:szCs w:val="32"/>
    </w:rPr>
  </w:style>
  <w:style w:type="paragraph" w:customStyle="1" w:styleId="afa">
    <w:name w:val="Олавление Турбо"/>
    <w:basedOn w:val="13"/>
    <w:rsid w:val="00F21FD2"/>
    <w:pPr>
      <w:tabs>
        <w:tab w:val="left" w:pos="440"/>
      </w:tabs>
    </w:pPr>
    <w:rPr>
      <w:noProof/>
    </w:rPr>
  </w:style>
  <w:style w:type="character" w:customStyle="1" w:styleId="5-4">
    <w:name w:val="Заголовок 5-го уровня Турбо Знак"/>
    <w:basedOn w:val="5--0"/>
    <w:link w:val="5-0"/>
    <w:rsid w:val="0087395A"/>
    <w:rPr>
      <w:b/>
    </w:rPr>
  </w:style>
  <w:style w:type="paragraph" w:customStyle="1" w:styleId="afb">
    <w:name w:val="Названия таблиц"/>
    <w:aliases w:val="оглавления_Турбо"/>
    <w:basedOn w:val="af8"/>
    <w:rsid w:val="00C035FD"/>
  </w:style>
  <w:style w:type="table" w:customStyle="1" w:styleId="afc">
    <w:name w:val="Таблица_Турбо"/>
    <w:basedOn w:val="a1"/>
    <w:uiPriority w:val="99"/>
    <w:rsid w:val="0024610A"/>
    <w:pPr>
      <w:spacing w:after="0" w:line="240" w:lineRule="auto"/>
    </w:pPr>
    <w:rPr>
      <w:sz w:val="16"/>
    </w:rPr>
    <w:tblP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Pr>
    <w:trPr>
      <w:tblHeader/>
    </w:trPr>
    <w:tcPr>
      <w:vAlign w:val="center"/>
    </w:tcPr>
  </w:style>
  <w:style w:type="paragraph" w:customStyle="1" w:styleId="afd">
    <w:name w:val="Текст таблиц_Турбо"/>
    <w:basedOn w:val="a5"/>
    <w:link w:val="afe"/>
    <w:qFormat/>
    <w:rsid w:val="007A4BC2"/>
    <w:pPr>
      <w:spacing w:after="60"/>
      <w:jc w:val="left"/>
    </w:pPr>
    <w:rPr>
      <w:sz w:val="16"/>
    </w:rPr>
  </w:style>
  <w:style w:type="character" w:customStyle="1" w:styleId="afe">
    <w:name w:val="Текст таблиц_Турбо Знак"/>
    <w:basedOn w:val="aa"/>
    <w:link w:val="afd"/>
    <w:rsid w:val="007A4BC2"/>
    <w:rPr>
      <w:rFonts w:ascii="Verdana" w:hAnsi="Verdana"/>
      <w:sz w:val="16"/>
      <w:szCs w:val="32"/>
    </w:rPr>
  </w:style>
  <w:style w:type="paragraph" w:styleId="6">
    <w:name w:val="toc 6"/>
    <w:basedOn w:val="a"/>
    <w:next w:val="a"/>
    <w:autoRedefine/>
    <w:uiPriority w:val="39"/>
    <w:unhideWhenUsed/>
    <w:rsid w:val="00C35D59"/>
    <w:pPr>
      <w:spacing w:after="0"/>
      <w:ind w:left="1000"/>
    </w:pPr>
    <w:rPr>
      <w:rFonts w:asciiTheme="minorHAnsi" w:hAnsiTheme="minorHAnsi" w:cstheme="minorHAnsi"/>
      <w:sz w:val="18"/>
      <w:szCs w:val="18"/>
    </w:rPr>
  </w:style>
  <w:style w:type="paragraph" w:styleId="7">
    <w:name w:val="toc 7"/>
    <w:basedOn w:val="a"/>
    <w:next w:val="a"/>
    <w:autoRedefine/>
    <w:uiPriority w:val="39"/>
    <w:unhideWhenUsed/>
    <w:rsid w:val="00C35D59"/>
    <w:pPr>
      <w:spacing w:after="0"/>
      <w:ind w:left="1200"/>
    </w:pPr>
    <w:rPr>
      <w:rFonts w:asciiTheme="minorHAnsi" w:hAnsiTheme="minorHAnsi" w:cstheme="minorHAnsi"/>
      <w:sz w:val="18"/>
      <w:szCs w:val="18"/>
    </w:rPr>
  </w:style>
  <w:style w:type="paragraph" w:styleId="8">
    <w:name w:val="toc 8"/>
    <w:basedOn w:val="a"/>
    <w:next w:val="a"/>
    <w:autoRedefine/>
    <w:uiPriority w:val="39"/>
    <w:unhideWhenUsed/>
    <w:rsid w:val="00C35D59"/>
    <w:pPr>
      <w:spacing w:after="0"/>
      <w:ind w:left="1400"/>
    </w:pPr>
    <w:rPr>
      <w:rFonts w:asciiTheme="minorHAnsi" w:hAnsiTheme="minorHAnsi" w:cstheme="minorHAnsi"/>
      <w:sz w:val="18"/>
      <w:szCs w:val="18"/>
    </w:rPr>
  </w:style>
  <w:style w:type="paragraph" w:styleId="9">
    <w:name w:val="toc 9"/>
    <w:basedOn w:val="a"/>
    <w:next w:val="a"/>
    <w:autoRedefine/>
    <w:uiPriority w:val="39"/>
    <w:unhideWhenUsed/>
    <w:rsid w:val="00C35D59"/>
    <w:pPr>
      <w:spacing w:after="0"/>
      <w:ind w:left="1600"/>
    </w:pPr>
    <w:rPr>
      <w:rFonts w:asciiTheme="minorHAnsi" w:hAnsiTheme="minorHAnsi" w:cstheme="minorHAnsi"/>
      <w:sz w:val="18"/>
      <w:szCs w:val="18"/>
    </w:rPr>
  </w:style>
  <w:style w:type="paragraph" w:styleId="aff">
    <w:name w:val="Balloon Text"/>
    <w:basedOn w:val="a"/>
    <w:link w:val="aff0"/>
    <w:uiPriority w:val="99"/>
    <w:semiHidden/>
    <w:unhideWhenUsed/>
    <w:rsid w:val="00F9413A"/>
    <w:pPr>
      <w:spacing w:after="0" w:line="240" w:lineRule="auto"/>
    </w:pPr>
    <w:rPr>
      <w:rFonts w:ascii="Tahoma" w:hAnsi="Tahoma" w:cs="Tahoma"/>
      <w:sz w:val="16"/>
      <w:szCs w:val="16"/>
    </w:rPr>
  </w:style>
  <w:style w:type="character" w:customStyle="1" w:styleId="aff0">
    <w:name w:val="Текст выноски Знак"/>
    <w:basedOn w:val="a0"/>
    <w:link w:val="aff"/>
    <w:uiPriority w:val="99"/>
    <w:semiHidden/>
    <w:rsid w:val="00F9413A"/>
    <w:rPr>
      <w:rFonts w:ascii="Tahoma" w:hAnsi="Tahoma" w:cs="Tahoma"/>
      <w:sz w:val="16"/>
      <w:szCs w:val="16"/>
    </w:rPr>
  </w:style>
  <w:style w:type="paragraph" w:styleId="aff1">
    <w:name w:val="Normal (Web)"/>
    <w:basedOn w:val="a"/>
    <w:uiPriority w:val="99"/>
    <w:semiHidden/>
    <w:unhideWhenUsed/>
    <w:rsid w:val="00DE399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2">
    <w:name w:val="Strong"/>
    <w:basedOn w:val="a0"/>
    <w:uiPriority w:val="22"/>
    <w:qFormat/>
    <w:rsid w:val="00DE3994"/>
    <w:rPr>
      <w:b/>
      <w:bCs/>
    </w:rPr>
  </w:style>
  <w:style w:type="character" w:styleId="aff3">
    <w:name w:val="Emphasis"/>
    <w:basedOn w:val="a0"/>
    <w:uiPriority w:val="20"/>
    <w:qFormat/>
    <w:rsid w:val="00B95181"/>
    <w:rPr>
      <w:i/>
      <w:iCs/>
    </w:rPr>
  </w:style>
  <w:style w:type="paragraph" w:customStyle="1" w:styleId="newsdate">
    <w:name w:val="news_date"/>
    <w:basedOn w:val="a"/>
    <w:rsid w:val="00E264E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ormalSBSBP">
    <w:name w:val="Normal SBS BP"/>
    <w:basedOn w:val="a"/>
    <w:link w:val="NormalSBSBP0"/>
    <w:rsid w:val="00313CB0"/>
    <w:pPr>
      <w:spacing w:after="0" w:line="240" w:lineRule="auto"/>
      <w:ind w:left="1077"/>
    </w:pPr>
    <w:rPr>
      <w:rFonts w:ascii="Arial" w:eastAsia="Times New Roman" w:hAnsi="Arial" w:cs="Times New Roman"/>
      <w:sz w:val="24"/>
      <w:szCs w:val="24"/>
    </w:rPr>
  </w:style>
  <w:style w:type="character" w:customStyle="1" w:styleId="NormalSBSBP0">
    <w:name w:val="Normal SBS BP Знак"/>
    <w:link w:val="NormalSBSBP"/>
    <w:rsid w:val="00313CB0"/>
    <w:rPr>
      <w:rFonts w:ascii="Arial" w:eastAsia="Times New Roman" w:hAnsi="Arial" w:cs="Times New Roman"/>
      <w:sz w:val="24"/>
      <w:szCs w:val="24"/>
    </w:rPr>
  </w:style>
  <w:style w:type="paragraph" w:styleId="HTML">
    <w:name w:val="HTML Preformatted"/>
    <w:basedOn w:val="a"/>
    <w:link w:val="HTML0"/>
    <w:uiPriority w:val="99"/>
    <w:semiHidden/>
    <w:unhideWhenUsed/>
    <w:rsid w:val="004139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ru-RU"/>
    </w:rPr>
  </w:style>
  <w:style w:type="character" w:customStyle="1" w:styleId="HTML0">
    <w:name w:val="Стандартный HTML Знак"/>
    <w:basedOn w:val="a0"/>
    <w:link w:val="HTML"/>
    <w:uiPriority w:val="99"/>
    <w:semiHidden/>
    <w:rsid w:val="00413943"/>
    <w:rPr>
      <w:rFonts w:ascii="Courier New" w:eastAsia="Times New Roman" w:hAnsi="Courier New" w:cs="Courier New"/>
      <w:szCs w:val="20"/>
      <w:lang w:eastAsia="ru-RU"/>
    </w:rPr>
  </w:style>
  <w:style w:type="character" w:styleId="HTML1">
    <w:name w:val="HTML Code"/>
    <w:basedOn w:val="a0"/>
    <w:uiPriority w:val="99"/>
    <w:semiHidden/>
    <w:unhideWhenUsed/>
    <w:rsid w:val="00413943"/>
    <w:rPr>
      <w:rFonts w:ascii="Courier New" w:eastAsia="Times New Roman" w:hAnsi="Courier New" w:cs="Courier New"/>
      <w:sz w:val="20"/>
      <w:szCs w:val="20"/>
    </w:rPr>
  </w:style>
  <w:style w:type="character" w:customStyle="1" w:styleId="nobr">
    <w:name w:val="nobr"/>
    <w:basedOn w:val="a0"/>
    <w:rsid w:val="009444CA"/>
  </w:style>
  <w:style w:type="character" w:customStyle="1" w:styleId="blk">
    <w:name w:val="blk"/>
    <w:basedOn w:val="a0"/>
    <w:rsid w:val="00945102"/>
  </w:style>
  <w:style w:type="character" w:customStyle="1" w:styleId="w">
    <w:name w:val="w"/>
    <w:basedOn w:val="a0"/>
    <w:rsid w:val="00964146"/>
  </w:style>
  <w:style w:type="paragraph" w:customStyle="1" w:styleId="paragraph">
    <w:name w:val="paragraph"/>
    <w:basedOn w:val="a"/>
    <w:rsid w:val="00B575C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f4">
    <w:name w:val="Обычный абзац"/>
    <w:basedOn w:val="a"/>
    <w:link w:val="aff5"/>
    <w:uiPriority w:val="99"/>
    <w:qFormat/>
    <w:rsid w:val="007E1986"/>
    <w:pPr>
      <w:spacing w:before="160" w:after="120" w:line="240" w:lineRule="auto"/>
      <w:ind w:firstLine="567"/>
      <w:jc w:val="both"/>
    </w:pPr>
    <w:rPr>
      <w:rFonts w:ascii="Calibri" w:eastAsia="Calibri" w:hAnsi="Calibri" w:cs="Times New Roman"/>
      <w:szCs w:val="24"/>
      <w:lang w:eastAsia="ru-RU"/>
    </w:rPr>
  </w:style>
  <w:style w:type="character" w:customStyle="1" w:styleId="aff5">
    <w:name w:val="Обычный абзац Знак"/>
    <w:link w:val="aff4"/>
    <w:uiPriority w:val="99"/>
    <w:locked/>
    <w:rsid w:val="007E1986"/>
    <w:rPr>
      <w:rFonts w:ascii="Calibri" w:eastAsia="Calibri" w:hAnsi="Calibri" w:cs="Times New Roman"/>
      <w:szCs w:val="24"/>
      <w:lang w:eastAsia="ru-RU"/>
    </w:rPr>
  </w:style>
  <w:style w:type="paragraph" w:customStyle="1" w:styleId="Heading1Numbered">
    <w:name w:val="Heading 1 (Numbered)"/>
    <w:basedOn w:val="10"/>
    <w:next w:val="a"/>
    <w:uiPriority w:val="14"/>
    <w:qFormat/>
    <w:rsid w:val="009E4A99"/>
    <w:pPr>
      <w:keepNext w:val="0"/>
      <w:keepLines w:val="0"/>
      <w:suppressAutoHyphens/>
      <w:spacing w:before="0" w:after="320" w:line="240" w:lineRule="auto"/>
      <w:jc w:val="center"/>
    </w:pPr>
    <w:rPr>
      <w:rFonts w:ascii="Calibri" w:eastAsia="Calibri" w:hAnsi="Calibri" w:cs="Segoe UI"/>
      <w:bCs/>
      <w:color w:val="002060"/>
      <w:kern w:val="32"/>
      <w:sz w:val="40"/>
      <w:lang w:eastAsia="en-AU"/>
    </w:rPr>
  </w:style>
  <w:style w:type="character" w:customStyle="1" w:styleId="ac">
    <w:name w:val="Абзац списка Знак"/>
    <w:aliases w:val="Num Bullet 1 Знак,lp1 Знак,Use Case List Paragraph Знак,numbered Знак,Bullet List Знак,FooterText Знак,Bullet Number Знак,Индексы Знак,lp11 Знак,List Paragraph1 Знак,Paragraphe de liste1 Знак,Bulletr List Paragraph Знак,列出段落 Знак"/>
    <w:basedOn w:val="a0"/>
    <w:link w:val="ab"/>
    <w:uiPriority w:val="34"/>
    <w:locked/>
    <w:rsid w:val="00DB7B04"/>
    <w:rPr>
      <w:sz w:val="24"/>
      <w:szCs w:val="24"/>
    </w:rPr>
  </w:style>
  <w:style w:type="character" w:styleId="aff6">
    <w:name w:val="annotation reference"/>
    <w:basedOn w:val="a0"/>
    <w:uiPriority w:val="99"/>
    <w:semiHidden/>
    <w:unhideWhenUsed/>
    <w:rsid w:val="00DB7B04"/>
    <w:rPr>
      <w:sz w:val="16"/>
      <w:szCs w:val="16"/>
    </w:rPr>
  </w:style>
  <w:style w:type="paragraph" w:styleId="aff7">
    <w:name w:val="annotation text"/>
    <w:basedOn w:val="a"/>
    <w:link w:val="aff8"/>
    <w:uiPriority w:val="99"/>
    <w:semiHidden/>
    <w:unhideWhenUsed/>
    <w:rsid w:val="00DB7B04"/>
    <w:pPr>
      <w:spacing w:after="200" w:line="240" w:lineRule="auto"/>
    </w:pPr>
    <w:rPr>
      <w:rFonts w:asciiTheme="minorHAnsi" w:hAnsiTheme="minorHAnsi"/>
      <w:szCs w:val="20"/>
    </w:rPr>
  </w:style>
  <w:style w:type="character" w:customStyle="1" w:styleId="aff8">
    <w:name w:val="Текст примечания Знак"/>
    <w:basedOn w:val="a0"/>
    <w:link w:val="aff7"/>
    <w:uiPriority w:val="99"/>
    <w:semiHidden/>
    <w:rsid w:val="00DB7B04"/>
    <w:rPr>
      <w:rFonts w:asciiTheme="minorHAnsi" w:hAnsiTheme="minorHAnsi"/>
      <w:szCs w:val="20"/>
    </w:rPr>
  </w:style>
  <w:style w:type="table" w:customStyle="1" w:styleId="14">
    <w:name w:val="Сетка таблицы1"/>
    <w:basedOn w:val="a1"/>
    <w:next w:val="af9"/>
    <w:uiPriority w:val="39"/>
    <w:rsid w:val="003D22C3"/>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9">
    <w:name w:val="annotation subject"/>
    <w:basedOn w:val="aff7"/>
    <w:next w:val="aff7"/>
    <w:link w:val="affa"/>
    <w:uiPriority w:val="99"/>
    <w:semiHidden/>
    <w:unhideWhenUsed/>
    <w:rsid w:val="00CF2D04"/>
    <w:pPr>
      <w:spacing w:after="160"/>
    </w:pPr>
    <w:rPr>
      <w:rFonts w:ascii="Verdana" w:hAnsi="Verdana"/>
      <w:b/>
      <w:bCs/>
    </w:rPr>
  </w:style>
  <w:style w:type="character" w:customStyle="1" w:styleId="affa">
    <w:name w:val="Тема примечания Знак"/>
    <w:basedOn w:val="aff8"/>
    <w:link w:val="aff9"/>
    <w:uiPriority w:val="99"/>
    <w:semiHidden/>
    <w:rsid w:val="00CF2D04"/>
    <w:rPr>
      <w:rFonts w:asciiTheme="minorHAnsi" w:hAnsiTheme="minorHAns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9879">
      <w:bodyDiv w:val="1"/>
      <w:marLeft w:val="0"/>
      <w:marRight w:val="0"/>
      <w:marTop w:val="0"/>
      <w:marBottom w:val="0"/>
      <w:divBdr>
        <w:top w:val="none" w:sz="0" w:space="0" w:color="auto"/>
        <w:left w:val="none" w:sz="0" w:space="0" w:color="auto"/>
        <w:bottom w:val="none" w:sz="0" w:space="0" w:color="auto"/>
        <w:right w:val="none" w:sz="0" w:space="0" w:color="auto"/>
      </w:divBdr>
    </w:div>
    <w:div w:id="18051538">
      <w:bodyDiv w:val="1"/>
      <w:marLeft w:val="0"/>
      <w:marRight w:val="0"/>
      <w:marTop w:val="0"/>
      <w:marBottom w:val="0"/>
      <w:divBdr>
        <w:top w:val="none" w:sz="0" w:space="0" w:color="auto"/>
        <w:left w:val="none" w:sz="0" w:space="0" w:color="auto"/>
        <w:bottom w:val="none" w:sz="0" w:space="0" w:color="auto"/>
        <w:right w:val="none" w:sz="0" w:space="0" w:color="auto"/>
      </w:divBdr>
    </w:div>
    <w:div w:id="40642062">
      <w:bodyDiv w:val="1"/>
      <w:marLeft w:val="0"/>
      <w:marRight w:val="0"/>
      <w:marTop w:val="0"/>
      <w:marBottom w:val="0"/>
      <w:divBdr>
        <w:top w:val="none" w:sz="0" w:space="0" w:color="auto"/>
        <w:left w:val="none" w:sz="0" w:space="0" w:color="auto"/>
        <w:bottom w:val="none" w:sz="0" w:space="0" w:color="auto"/>
        <w:right w:val="none" w:sz="0" w:space="0" w:color="auto"/>
      </w:divBdr>
    </w:div>
    <w:div w:id="58673287">
      <w:bodyDiv w:val="1"/>
      <w:marLeft w:val="0"/>
      <w:marRight w:val="0"/>
      <w:marTop w:val="0"/>
      <w:marBottom w:val="0"/>
      <w:divBdr>
        <w:top w:val="none" w:sz="0" w:space="0" w:color="auto"/>
        <w:left w:val="none" w:sz="0" w:space="0" w:color="auto"/>
        <w:bottom w:val="none" w:sz="0" w:space="0" w:color="auto"/>
        <w:right w:val="none" w:sz="0" w:space="0" w:color="auto"/>
      </w:divBdr>
    </w:div>
    <w:div w:id="66806464">
      <w:bodyDiv w:val="1"/>
      <w:marLeft w:val="0"/>
      <w:marRight w:val="0"/>
      <w:marTop w:val="0"/>
      <w:marBottom w:val="0"/>
      <w:divBdr>
        <w:top w:val="none" w:sz="0" w:space="0" w:color="auto"/>
        <w:left w:val="none" w:sz="0" w:space="0" w:color="auto"/>
        <w:bottom w:val="none" w:sz="0" w:space="0" w:color="auto"/>
        <w:right w:val="none" w:sz="0" w:space="0" w:color="auto"/>
      </w:divBdr>
    </w:div>
    <w:div w:id="96797933">
      <w:bodyDiv w:val="1"/>
      <w:marLeft w:val="0"/>
      <w:marRight w:val="0"/>
      <w:marTop w:val="0"/>
      <w:marBottom w:val="0"/>
      <w:divBdr>
        <w:top w:val="none" w:sz="0" w:space="0" w:color="auto"/>
        <w:left w:val="none" w:sz="0" w:space="0" w:color="auto"/>
        <w:bottom w:val="none" w:sz="0" w:space="0" w:color="auto"/>
        <w:right w:val="none" w:sz="0" w:space="0" w:color="auto"/>
      </w:divBdr>
    </w:div>
    <w:div w:id="122118831">
      <w:bodyDiv w:val="1"/>
      <w:marLeft w:val="0"/>
      <w:marRight w:val="0"/>
      <w:marTop w:val="0"/>
      <w:marBottom w:val="0"/>
      <w:divBdr>
        <w:top w:val="none" w:sz="0" w:space="0" w:color="auto"/>
        <w:left w:val="none" w:sz="0" w:space="0" w:color="auto"/>
        <w:bottom w:val="none" w:sz="0" w:space="0" w:color="auto"/>
        <w:right w:val="none" w:sz="0" w:space="0" w:color="auto"/>
      </w:divBdr>
    </w:div>
    <w:div w:id="123013579">
      <w:bodyDiv w:val="1"/>
      <w:marLeft w:val="0"/>
      <w:marRight w:val="0"/>
      <w:marTop w:val="0"/>
      <w:marBottom w:val="0"/>
      <w:divBdr>
        <w:top w:val="none" w:sz="0" w:space="0" w:color="auto"/>
        <w:left w:val="none" w:sz="0" w:space="0" w:color="auto"/>
        <w:bottom w:val="none" w:sz="0" w:space="0" w:color="auto"/>
        <w:right w:val="none" w:sz="0" w:space="0" w:color="auto"/>
      </w:divBdr>
    </w:div>
    <w:div w:id="127938212">
      <w:bodyDiv w:val="1"/>
      <w:marLeft w:val="0"/>
      <w:marRight w:val="0"/>
      <w:marTop w:val="0"/>
      <w:marBottom w:val="0"/>
      <w:divBdr>
        <w:top w:val="none" w:sz="0" w:space="0" w:color="auto"/>
        <w:left w:val="none" w:sz="0" w:space="0" w:color="auto"/>
        <w:bottom w:val="none" w:sz="0" w:space="0" w:color="auto"/>
        <w:right w:val="none" w:sz="0" w:space="0" w:color="auto"/>
      </w:divBdr>
    </w:div>
    <w:div w:id="141436067">
      <w:bodyDiv w:val="1"/>
      <w:marLeft w:val="0"/>
      <w:marRight w:val="0"/>
      <w:marTop w:val="0"/>
      <w:marBottom w:val="0"/>
      <w:divBdr>
        <w:top w:val="none" w:sz="0" w:space="0" w:color="auto"/>
        <w:left w:val="none" w:sz="0" w:space="0" w:color="auto"/>
        <w:bottom w:val="none" w:sz="0" w:space="0" w:color="auto"/>
        <w:right w:val="none" w:sz="0" w:space="0" w:color="auto"/>
      </w:divBdr>
    </w:div>
    <w:div w:id="183372884">
      <w:bodyDiv w:val="1"/>
      <w:marLeft w:val="0"/>
      <w:marRight w:val="0"/>
      <w:marTop w:val="0"/>
      <w:marBottom w:val="0"/>
      <w:divBdr>
        <w:top w:val="none" w:sz="0" w:space="0" w:color="auto"/>
        <w:left w:val="none" w:sz="0" w:space="0" w:color="auto"/>
        <w:bottom w:val="none" w:sz="0" w:space="0" w:color="auto"/>
        <w:right w:val="none" w:sz="0" w:space="0" w:color="auto"/>
      </w:divBdr>
      <w:divsChild>
        <w:div w:id="1209688053">
          <w:marLeft w:val="0"/>
          <w:marRight w:val="0"/>
          <w:marTop w:val="192"/>
          <w:marBottom w:val="0"/>
          <w:divBdr>
            <w:top w:val="none" w:sz="0" w:space="0" w:color="auto"/>
            <w:left w:val="none" w:sz="0" w:space="0" w:color="auto"/>
            <w:bottom w:val="none" w:sz="0" w:space="0" w:color="auto"/>
            <w:right w:val="none" w:sz="0" w:space="0" w:color="auto"/>
          </w:divBdr>
        </w:div>
        <w:div w:id="1295058221">
          <w:marLeft w:val="0"/>
          <w:marRight w:val="0"/>
          <w:marTop w:val="192"/>
          <w:marBottom w:val="0"/>
          <w:divBdr>
            <w:top w:val="none" w:sz="0" w:space="0" w:color="auto"/>
            <w:left w:val="none" w:sz="0" w:space="0" w:color="auto"/>
            <w:bottom w:val="none" w:sz="0" w:space="0" w:color="auto"/>
            <w:right w:val="none" w:sz="0" w:space="0" w:color="auto"/>
          </w:divBdr>
        </w:div>
        <w:div w:id="176776405">
          <w:marLeft w:val="0"/>
          <w:marRight w:val="0"/>
          <w:marTop w:val="0"/>
          <w:marBottom w:val="0"/>
          <w:divBdr>
            <w:top w:val="none" w:sz="0" w:space="0" w:color="auto"/>
            <w:left w:val="none" w:sz="0" w:space="0" w:color="auto"/>
            <w:bottom w:val="none" w:sz="0" w:space="0" w:color="auto"/>
            <w:right w:val="none" w:sz="0" w:space="0" w:color="auto"/>
          </w:divBdr>
          <w:divsChild>
            <w:div w:id="326524091">
              <w:marLeft w:val="0"/>
              <w:marRight w:val="0"/>
              <w:marTop w:val="192"/>
              <w:marBottom w:val="0"/>
              <w:divBdr>
                <w:top w:val="none" w:sz="0" w:space="0" w:color="auto"/>
                <w:left w:val="none" w:sz="0" w:space="0" w:color="auto"/>
                <w:bottom w:val="none" w:sz="0" w:space="0" w:color="auto"/>
                <w:right w:val="none" w:sz="0" w:space="0" w:color="auto"/>
              </w:divBdr>
            </w:div>
          </w:divsChild>
        </w:div>
        <w:div w:id="1756317049">
          <w:marLeft w:val="0"/>
          <w:marRight w:val="0"/>
          <w:marTop w:val="0"/>
          <w:marBottom w:val="0"/>
          <w:divBdr>
            <w:top w:val="none" w:sz="0" w:space="0" w:color="auto"/>
            <w:left w:val="none" w:sz="0" w:space="0" w:color="auto"/>
            <w:bottom w:val="none" w:sz="0" w:space="0" w:color="auto"/>
            <w:right w:val="none" w:sz="0" w:space="0" w:color="auto"/>
          </w:divBdr>
        </w:div>
        <w:div w:id="1545605326">
          <w:marLeft w:val="0"/>
          <w:marRight w:val="0"/>
          <w:marTop w:val="192"/>
          <w:marBottom w:val="0"/>
          <w:divBdr>
            <w:top w:val="none" w:sz="0" w:space="0" w:color="auto"/>
            <w:left w:val="none" w:sz="0" w:space="0" w:color="auto"/>
            <w:bottom w:val="none" w:sz="0" w:space="0" w:color="auto"/>
            <w:right w:val="none" w:sz="0" w:space="0" w:color="auto"/>
          </w:divBdr>
        </w:div>
        <w:div w:id="146678782">
          <w:marLeft w:val="0"/>
          <w:marRight w:val="0"/>
          <w:marTop w:val="0"/>
          <w:marBottom w:val="0"/>
          <w:divBdr>
            <w:top w:val="none" w:sz="0" w:space="0" w:color="auto"/>
            <w:left w:val="none" w:sz="0" w:space="0" w:color="auto"/>
            <w:bottom w:val="none" w:sz="0" w:space="0" w:color="auto"/>
            <w:right w:val="none" w:sz="0" w:space="0" w:color="auto"/>
          </w:divBdr>
          <w:divsChild>
            <w:div w:id="963266211">
              <w:marLeft w:val="0"/>
              <w:marRight w:val="0"/>
              <w:marTop w:val="192"/>
              <w:marBottom w:val="0"/>
              <w:divBdr>
                <w:top w:val="none" w:sz="0" w:space="0" w:color="auto"/>
                <w:left w:val="none" w:sz="0" w:space="0" w:color="auto"/>
                <w:bottom w:val="none" w:sz="0" w:space="0" w:color="auto"/>
                <w:right w:val="none" w:sz="0" w:space="0" w:color="auto"/>
              </w:divBdr>
            </w:div>
          </w:divsChild>
        </w:div>
        <w:div w:id="1558860529">
          <w:marLeft w:val="0"/>
          <w:marRight w:val="0"/>
          <w:marTop w:val="0"/>
          <w:marBottom w:val="0"/>
          <w:divBdr>
            <w:top w:val="none" w:sz="0" w:space="0" w:color="auto"/>
            <w:left w:val="none" w:sz="0" w:space="0" w:color="auto"/>
            <w:bottom w:val="none" w:sz="0" w:space="0" w:color="auto"/>
            <w:right w:val="none" w:sz="0" w:space="0" w:color="auto"/>
          </w:divBdr>
        </w:div>
      </w:divsChild>
    </w:div>
    <w:div w:id="212273905">
      <w:bodyDiv w:val="1"/>
      <w:marLeft w:val="0"/>
      <w:marRight w:val="0"/>
      <w:marTop w:val="0"/>
      <w:marBottom w:val="0"/>
      <w:divBdr>
        <w:top w:val="none" w:sz="0" w:space="0" w:color="auto"/>
        <w:left w:val="none" w:sz="0" w:space="0" w:color="auto"/>
        <w:bottom w:val="none" w:sz="0" w:space="0" w:color="auto"/>
        <w:right w:val="none" w:sz="0" w:space="0" w:color="auto"/>
      </w:divBdr>
      <w:divsChild>
        <w:div w:id="1810316713">
          <w:marLeft w:val="1020"/>
          <w:marRight w:val="0"/>
          <w:marTop w:val="0"/>
          <w:marBottom w:val="0"/>
          <w:divBdr>
            <w:top w:val="none" w:sz="0" w:space="0" w:color="auto"/>
            <w:left w:val="none" w:sz="0" w:space="0" w:color="auto"/>
            <w:bottom w:val="none" w:sz="0" w:space="0" w:color="auto"/>
            <w:right w:val="none" w:sz="0" w:space="0" w:color="auto"/>
          </w:divBdr>
        </w:div>
      </w:divsChild>
    </w:div>
    <w:div w:id="244268901">
      <w:bodyDiv w:val="1"/>
      <w:marLeft w:val="0"/>
      <w:marRight w:val="0"/>
      <w:marTop w:val="0"/>
      <w:marBottom w:val="0"/>
      <w:divBdr>
        <w:top w:val="none" w:sz="0" w:space="0" w:color="auto"/>
        <w:left w:val="none" w:sz="0" w:space="0" w:color="auto"/>
        <w:bottom w:val="none" w:sz="0" w:space="0" w:color="auto"/>
        <w:right w:val="none" w:sz="0" w:space="0" w:color="auto"/>
      </w:divBdr>
      <w:divsChild>
        <w:div w:id="1759785516">
          <w:marLeft w:val="0"/>
          <w:marRight w:val="0"/>
          <w:marTop w:val="0"/>
          <w:marBottom w:val="0"/>
          <w:divBdr>
            <w:top w:val="none" w:sz="0" w:space="0" w:color="auto"/>
            <w:left w:val="none" w:sz="0" w:space="0" w:color="auto"/>
            <w:bottom w:val="none" w:sz="0" w:space="0" w:color="auto"/>
            <w:right w:val="none" w:sz="0" w:space="0" w:color="auto"/>
          </w:divBdr>
        </w:div>
      </w:divsChild>
    </w:div>
    <w:div w:id="285543838">
      <w:bodyDiv w:val="1"/>
      <w:marLeft w:val="0"/>
      <w:marRight w:val="0"/>
      <w:marTop w:val="0"/>
      <w:marBottom w:val="0"/>
      <w:divBdr>
        <w:top w:val="none" w:sz="0" w:space="0" w:color="auto"/>
        <w:left w:val="none" w:sz="0" w:space="0" w:color="auto"/>
        <w:bottom w:val="none" w:sz="0" w:space="0" w:color="auto"/>
        <w:right w:val="none" w:sz="0" w:space="0" w:color="auto"/>
      </w:divBdr>
    </w:div>
    <w:div w:id="356003420">
      <w:bodyDiv w:val="1"/>
      <w:marLeft w:val="0"/>
      <w:marRight w:val="0"/>
      <w:marTop w:val="0"/>
      <w:marBottom w:val="0"/>
      <w:divBdr>
        <w:top w:val="none" w:sz="0" w:space="0" w:color="auto"/>
        <w:left w:val="none" w:sz="0" w:space="0" w:color="auto"/>
        <w:bottom w:val="none" w:sz="0" w:space="0" w:color="auto"/>
        <w:right w:val="none" w:sz="0" w:space="0" w:color="auto"/>
      </w:divBdr>
    </w:div>
    <w:div w:id="359941976">
      <w:bodyDiv w:val="1"/>
      <w:marLeft w:val="0"/>
      <w:marRight w:val="0"/>
      <w:marTop w:val="0"/>
      <w:marBottom w:val="0"/>
      <w:divBdr>
        <w:top w:val="none" w:sz="0" w:space="0" w:color="auto"/>
        <w:left w:val="none" w:sz="0" w:space="0" w:color="auto"/>
        <w:bottom w:val="none" w:sz="0" w:space="0" w:color="auto"/>
        <w:right w:val="none" w:sz="0" w:space="0" w:color="auto"/>
      </w:divBdr>
      <w:divsChild>
        <w:div w:id="1011227534">
          <w:marLeft w:val="0"/>
          <w:marRight w:val="0"/>
          <w:marTop w:val="0"/>
          <w:marBottom w:val="0"/>
          <w:divBdr>
            <w:top w:val="none" w:sz="0" w:space="0" w:color="auto"/>
            <w:left w:val="none" w:sz="0" w:space="0" w:color="auto"/>
            <w:bottom w:val="none" w:sz="0" w:space="0" w:color="auto"/>
            <w:right w:val="none" w:sz="0" w:space="0" w:color="auto"/>
          </w:divBdr>
        </w:div>
      </w:divsChild>
    </w:div>
    <w:div w:id="388264331">
      <w:bodyDiv w:val="1"/>
      <w:marLeft w:val="0"/>
      <w:marRight w:val="0"/>
      <w:marTop w:val="0"/>
      <w:marBottom w:val="0"/>
      <w:divBdr>
        <w:top w:val="none" w:sz="0" w:space="0" w:color="auto"/>
        <w:left w:val="none" w:sz="0" w:space="0" w:color="auto"/>
        <w:bottom w:val="none" w:sz="0" w:space="0" w:color="auto"/>
        <w:right w:val="none" w:sz="0" w:space="0" w:color="auto"/>
      </w:divBdr>
    </w:div>
    <w:div w:id="430467304">
      <w:bodyDiv w:val="1"/>
      <w:marLeft w:val="0"/>
      <w:marRight w:val="0"/>
      <w:marTop w:val="0"/>
      <w:marBottom w:val="0"/>
      <w:divBdr>
        <w:top w:val="none" w:sz="0" w:space="0" w:color="auto"/>
        <w:left w:val="none" w:sz="0" w:space="0" w:color="auto"/>
        <w:bottom w:val="none" w:sz="0" w:space="0" w:color="auto"/>
        <w:right w:val="none" w:sz="0" w:space="0" w:color="auto"/>
      </w:divBdr>
    </w:div>
    <w:div w:id="438373201">
      <w:bodyDiv w:val="1"/>
      <w:marLeft w:val="0"/>
      <w:marRight w:val="0"/>
      <w:marTop w:val="0"/>
      <w:marBottom w:val="0"/>
      <w:divBdr>
        <w:top w:val="none" w:sz="0" w:space="0" w:color="auto"/>
        <w:left w:val="none" w:sz="0" w:space="0" w:color="auto"/>
        <w:bottom w:val="none" w:sz="0" w:space="0" w:color="auto"/>
        <w:right w:val="none" w:sz="0" w:space="0" w:color="auto"/>
      </w:divBdr>
    </w:div>
    <w:div w:id="450244439">
      <w:bodyDiv w:val="1"/>
      <w:marLeft w:val="0"/>
      <w:marRight w:val="0"/>
      <w:marTop w:val="0"/>
      <w:marBottom w:val="0"/>
      <w:divBdr>
        <w:top w:val="none" w:sz="0" w:space="0" w:color="auto"/>
        <w:left w:val="none" w:sz="0" w:space="0" w:color="auto"/>
        <w:bottom w:val="none" w:sz="0" w:space="0" w:color="auto"/>
        <w:right w:val="none" w:sz="0" w:space="0" w:color="auto"/>
      </w:divBdr>
    </w:div>
    <w:div w:id="458761121">
      <w:bodyDiv w:val="1"/>
      <w:marLeft w:val="0"/>
      <w:marRight w:val="0"/>
      <w:marTop w:val="0"/>
      <w:marBottom w:val="0"/>
      <w:divBdr>
        <w:top w:val="none" w:sz="0" w:space="0" w:color="auto"/>
        <w:left w:val="none" w:sz="0" w:space="0" w:color="auto"/>
        <w:bottom w:val="none" w:sz="0" w:space="0" w:color="auto"/>
        <w:right w:val="none" w:sz="0" w:space="0" w:color="auto"/>
      </w:divBdr>
      <w:divsChild>
        <w:div w:id="1122455021">
          <w:marLeft w:val="1020"/>
          <w:marRight w:val="0"/>
          <w:marTop w:val="0"/>
          <w:marBottom w:val="0"/>
          <w:divBdr>
            <w:top w:val="none" w:sz="0" w:space="0" w:color="auto"/>
            <w:left w:val="none" w:sz="0" w:space="0" w:color="auto"/>
            <w:bottom w:val="none" w:sz="0" w:space="0" w:color="auto"/>
            <w:right w:val="none" w:sz="0" w:space="0" w:color="auto"/>
          </w:divBdr>
        </w:div>
      </w:divsChild>
    </w:div>
    <w:div w:id="489518105">
      <w:bodyDiv w:val="1"/>
      <w:marLeft w:val="0"/>
      <w:marRight w:val="0"/>
      <w:marTop w:val="0"/>
      <w:marBottom w:val="0"/>
      <w:divBdr>
        <w:top w:val="none" w:sz="0" w:space="0" w:color="auto"/>
        <w:left w:val="none" w:sz="0" w:space="0" w:color="auto"/>
        <w:bottom w:val="none" w:sz="0" w:space="0" w:color="auto"/>
        <w:right w:val="none" w:sz="0" w:space="0" w:color="auto"/>
      </w:divBdr>
    </w:div>
    <w:div w:id="535823467">
      <w:bodyDiv w:val="1"/>
      <w:marLeft w:val="0"/>
      <w:marRight w:val="0"/>
      <w:marTop w:val="0"/>
      <w:marBottom w:val="0"/>
      <w:divBdr>
        <w:top w:val="none" w:sz="0" w:space="0" w:color="auto"/>
        <w:left w:val="none" w:sz="0" w:space="0" w:color="auto"/>
        <w:bottom w:val="none" w:sz="0" w:space="0" w:color="auto"/>
        <w:right w:val="none" w:sz="0" w:space="0" w:color="auto"/>
      </w:divBdr>
      <w:divsChild>
        <w:div w:id="1454514873">
          <w:marLeft w:val="0"/>
          <w:marRight w:val="0"/>
          <w:marTop w:val="192"/>
          <w:marBottom w:val="0"/>
          <w:divBdr>
            <w:top w:val="none" w:sz="0" w:space="0" w:color="auto"/>
            <w:left w:val="none" w:sz="0" w:space="0" w:color="auto"/>
            <w:bottom w:val="none" w:sz="0" w:space="0" w:color="auto"/>
            <w:right w:val="none" w:sz="0" w:space="0" w:color="auto"/>
          </w:divBdr>
        </w:div>
        <w:div w:id="432358827">
          <w:marLeft w:val="0"/>
          <w:marRight w:val="0"/>
          <w:marTop w:val="192"/>
          <w:marBottom w:val="0"/>
          <w:divBdr>
            <w:top w:val="none" w:sz="0" w:space="0" w:color="auto"/>
            <w:left w:val="none" w:sz="0" w:space="0" w:color="auto"/>
            <w:bottom w:val="none" w:sz="0" w:space="0" w:color="auto"/>
            <w:right w:val="none" w:sz="0" w:space="0" w:color="auto"/>
          </w:divBdr>
        </w:div>
        <w:div w:id="1269005531">
          <w:marLeft w:val="0"/>
          <w:marRight w:val="0"/>
          <w:marTop w:val="192"/>
          <w:marBottom w:val="0"/>
          <w:divBdr>
            <w:top w:val="none" w:sz="0" w:space="0" w:color="auto"/>
            <w:left w:val="none" w:sz="0" w:space="0" w:color="auto"/>
            <w:bottom w:val="none" w:sz="0" w:space="0" w:color="auto"/>
            <w:right w:val="none" w:sz="0" w:space="0" w:color="auto"/>
          </w:divBdr>
        </w:div>
        <w:div w:id="302806960">
          <w:marLeft w:val="0"/>
          <w:marRight w:val="0"/>
          <w:marTop w:val="192"/>
          <w:marBottom w:val="0"/>
          <w:divBdr>
            <w:top w:val="none" w:sz="0" w:space="0" w:color="auto"/>
            <w:left w:val="none" w:sz="0" w:space="0" w:color="auto"/>
            <w:bottom w:val="none" w:sz="0" w:space="0" w:color="auto"/>
            <w:right w:val="none" w:sz="0" w:space="0" w:color="auto"/>
          </w:divBdr>
        </w:div>
        <w:div w:id="1162627375">
          <w:marLeft w:val="0"/>
          <w:marRight w:val="0"/>
          <w:marTop w:val="192"/>
          <w:marBottom w:val="0"/>
          <w:divBdr>
            <w:top w:val="none" w:sz="0" w:space="0" w:color="auto"/>
            <w:left w:val="none" w:sz="0" w:space="0" w:color="auto"/>
            <w:bottom w:val="none" w:sz="0" w:space="0" w:color="auto"/>
            <w:right w:val="none" w:sz="0" w:space="0" w:color="auto"/>
          </w:divBdr>
        </w:div>
        <w:div w:id="545995020">
          <w:marLeft w:val="0"/>
          <w:marRight w:val="0"/>
          <w:marTop w:val="192"/>
          <w:marBottom w:val="0"/>
          <w:divBdr>
            <w:top w:val="none" w:sz="0" w:space="0" w:color="auto"/>
            <w:left w:val="none" w:sz="0" w:space="0" w:color="auto"/>
            <w:bottom w:val="none" w:sz="0" w:space="0" w:color="auto"/>
            <w:right w:val="none" w:sz="0" w:space="0" w:color="auto"/>
          </w:divBdr>
        </w:div>
      </w:divsChild>
    </w:div>
    <w:div w:id="545291027">
      <w:bodyDiv w:val="1"/>
      <w:marLeft w:val="0"/>
      <w:marRight w:val="0"/>
      <w:marTop w:val="0"/>
      <w:marBottom w:val="0"/>
      <w:divBdr>
        <w:top w:val="none" w:sz="0" w:space="0" w:color="auto"/>
        <w:left w:val="none" w:sz="0" w:space="0" w:color="auto"/>
        <w:bottom w:val="none" w:sz="0" w:space="0" w:color="auto"/>
        <w:right w:val="none" w:sz="0" w:space="0" w:color="auto"/>
      </w:divBdr>
    </w:div>
    <w:div w:id="545336620">
      <w:bodyDiv w:val="1"/>
      <w:marLeft w:val="0"/>
      <w:marRight w:val="0"/>
      <w:marTop w:val="0"/>
      <w:marBottom w:val="0"/>
      <w:divBdr>
        <w:top w:val="none" w:sz="0" w:space="0" w:color="auto"/>
        <w:left w:val="none" w:sz="0" w:space="0" w:color="auto"/>
        <w:bottom w:val="none" w:sz="0" w:space="0" w:color="auto"/>
        <w:right w:val="none" w:sz="0" w:space="0" w:color="auto"/>
      </w:divBdr>
    </w:div>
    <w:div w:id="576938011">
      <w:bodyDiv w:val="1"/>
      <w:marLeft w:val="0"/>
      <w:marRight w:val="0"/>
      <w:marTop w:val="0"/>
      <w:marBottom w:val="0"/>
      <w:divBdr>
        <w:top w:val="none" w:sz="0" w:space="0" w:color="auto"/>
        <w:left w:val="none" w:sz="0" w:space="0" w:color="auto"/>
        <w:bottom w:val="none" w:sz="0" w:space="0" w:color="auto"/>
        <w:right w:val="none" w:sz="0" w:space="0" w:color="auto"/>
      </w:divBdr>
    </w:div>
    <w:div w:id="599144015">
      <w:bodyDiv w:val="1"/>
      <w:marLeft w:val="0"/>
      <w:marRight w:val="0"/>
      <w:marTop w:val="0"/>
      <w:marBottom w:val="0"/>
      <w:divBdr>
        <w:top w:val="none" w:sz="0" w:space="0" w:color="auto"/>
        <w:left w:val="none" w:sz="0" w:space="0" w:color="auto"/>
        <w:bottom w:val="none" w:sz="0" w:space="0" w:color="auto"/>
        <w:right w:val="none" w:sz="0" w:space="0" w:color="auto"/>
      </w:divBdr>
    </w:div>
    <w:div w:id="609582394">
      <w:bodyDiv w:val="1"/>
      <w:marLeft w:val="0"/>
      <w:marRight w:val="0"/>
      <w:marTop w:val="0"/>
      <w:marBottom w:val="0"/>
      <w:divBdr>
        <w:top w:val="none" w:sz="0" w:space="0" w:color="auto"/>
        <w:left w:val="none" w:sz="0" w:space="0" w:color="auto"/>
        <w:bottom w:val="none" w:sz="0" w:space="0" w:color="auto"/>
        <w:right w:val="none" w:sz="0" w:space="0" w:color="auto"/>
      </w:divBdr>
    </w:div>
    <w:div w:id="658853459">
      <w:bodyDiv w:val="1"/>
      <w:marLeft w:val="0"/>
      <w:marRight w:val="0"/>
      <w:marTop w:val="0"/>
      <w:marBottom w:val="0"/>
      <w:divBdr>
        <w:top w:val="none" w:sz="0" w:space="0" w:color="auto"/>
        <w:left w:val="none" w:sz="0" w:space="0" w:color="auto"/>
        <w:bottom w:val="none" w:sz="0" w:space="0" w:color="auto"/>
        <w:right w:val="none" w:sz="0" w:space="0" w:color="auto"/>
      </w:divBdr>
    </w:div>
    <w:div w:id="659044868">
      <w:bodyDiv w:val="1"/>
      <w:marLeft w:val="0"/>
      <w:marRight w:val="0"/>
      <w:marTop w:val="0"/>
      <w:marBottom w:val="0"/>
      <w:divBdr>
        <w:top w:val="none" w:sz="0" w:space="0" w:color="auto"/>
        <w:left w:val="none" w:sz="0" w:space="0" w:color="auto"/>
        <w:bottom w:val="none" w:sz="0" w:space="0" w:color="auto"/>
        <w:right w:val="none" w:sz="0" w:space="0" w:color="auto"/>
      </w:divBdr>
    </w:div>
    <w:div w:id="687217392">
      <w:bodyDiv w:val="1"/>
      <w:marLeft w:val="0"/>
      <w:marRight w:val="0"/>
      <w:marTop w:val="0"/>
      <w:marBottom w:val="0"/>
      <w:divBdr>
        <w:top w:val="none" w:sz="0" w:space="0" w:color="auto"/>
        <w:left w:val="none" w:sz="0" w:space="0" w:color="auto"/>
        <w:bottom w:val="none" w:sz="0" w:space="0" w:color="auto"/>
        <w:right w:val="none" w:sz="0" w:space="0" w:color="auto"/>
      </w:divBdr>
    </w:div>
    <w:div w:id="695499437">
      <w:bodyDiv w:val="1"/>
      <w:marLeft w:val="0"/>
      <w:marRight w:val="0"/>
      <w:marTop w:val="0"/>
      <w:marBottom w:val="0"/>
      <w:divBdr>
        <w:top w:val="none" w:sz="0" w:space="0" w:color="auto"/>
        <w:left w:val="none" w:sz="0" w:space="0" w:color="auto"/>
        <w:bottom w:val="none" w:sz="0" w:space="0" w:color="auto"/>
        <w:right w:val="none" w:sz="0" w:space="0" w:color="auto"/>
      </w:divBdr>
    </w:div>
    <w:div w:id="703676240">
      <w:bodyDiv w:val="1"/>
      <w:marLeft w:val="0"/>
      <w:marRight w:val="0"/>
      <w:marTop w:val="0"/>
      <w:marBottom w:val="0"/>
      <w:divBdr>
        <w:top w:val="none" w:sz="0" w:space="0" w:color="auto"/>
        <w:left w:val="none" w:sz="0" w:space="0" w:color="auto"/>
        <w:bottom w:val="none" w:sz="0" w:space="0" w:color="auto"/>
        <w:right w:val="none" w:sz="0" w:space="0" w:color="auto"/>
      </w:divBdr>
    </w:div>
    <w:div w:id="718284873">
      <w:bodyDiv w:val="1"/>
      <w:marLeft w:val="0"/>
      <w:marRight w:val="0"/>
      <w:marTop w:val="0"/>
      <w:marBottom w:val="0"/>
      <w:divBdr>
        <w:top w:val="none" w:sz="0" w:space="0" w:color="auto"/>
        <w:left w:val="none" w:sz="0" w:space="0" w:color="auto"/>
        <w:bottom w:val="none" w:sz="0" w:space="0" w:color="auto"/>
        <w:right w:val="none" w:sz="0" w:space="0" w:color="auto"/>
      </w:divBdr>
    </w:div>
    <w:div w:id="769785987">
      <w:bodyDiv w:val="1"/>
      <w:marLeft w:val="0"/>
      <w:marRight w:val="0"/>
      <w:marTop w:val="0"/>
      <w:marBottom w:val="0"/>
      <w:divBdr>
        <w:top w:val="none" w:sz="0" w:space="0" w:color="auto"/>
        <w:left w:val="none" w:sz="0" w:space="0" w:color="auto"/>
        <w:bottom w:val="none" w:sz="0" w:space="0" w:color="auto"/>
        <w:right w:val="none" w:sz="0" w:space="0" w:color="auto"/>
      </w:divBdr>
    </w:div>
    <w:div w:id="826630925">
      <w:bodyDiv w:val="1"/>
      <w:marLeft w:val="0"/>
      <w:marRight w:val="0"/>
      <w:marTop w:val="0"/>
      <w:marBottom w:val="0"/>
      <w:divBdr>
        <w:top w:val="none" w:sz="0" w:space="0" w:color="auto"/>
        <w:left w:val="none" w:sz="0" w:space="0" w:color="auto"/>
        <w:bottom w:val="none" w:sz="0" w:space="0" w:color="auto"/>
        <w:right w:val="none" w:sz="0" w:space="0" w:color="auto"/>
      </w:divBdr>
    </w:div>
    <w:div w:id="835733711">
      <w:bodyDiv w:val="1"/>
      <w:marLeft w:val="0"/>
      <w:marRight w:val="0"/>
      <w:marTop w:val="0"/>
      <w:marBottom w:val="0"/>
      <w:divBdr>
        <w:top w:val="none" w:sz="0" w:space="0" w:color="auto"/>
        <w:left w:val="none" w:sz="0" w:space="0" w:color="auto"/>
        <w:bottom w:val="none" w:sz="0" w:space="0" w:color="auto"/>
        <w:right w:val="none" w:sz="0" w:space="0" w:color="auto"/>
      </w:divBdr>
    </w:div>
    <w:div w:id="844974950">
      <w:bodyDiv w:val="1"/>
      <w:marLeft w:val="0"/>
      <w:marRight w:val="0"/>
      <w:marTop w:val="0"/>
      <w:marBottom w:val="0"/>
      <w:divBdr>
        <w:top w:val="none" w:sz="0" w:space="0" w:color="auto"/>
        <w:left w:val="none" w:sz="0" w:space="0" w:color="auto"/>
        <w:bottom w:val="none" w:sz="0" w:space="0" w:color="auto"/>
        <w:right w:val="none" w:sz="0" w:space="0" w:color="auto"/>
      </w:divBdr>
    </w:div>
    <w:div w:id="872159942">
      <w:bodyDiv w:val="1"/>
      <w:marLeft w:val="0"/>
      <w:marRight w:val="0"/>
      <w:marTop w:val="0"/>
      <w:marBottom w:val="0"/>
      <w:divBdr>
        <w:top w:val="none" w:sz="0" w:space="0" w:color="auto"/>
        <w:left w:val="none" w:sz="0" w:space="0" w:color="auto"/>
        <w:bottom w:val="none" w:sz="0" w:space="0" w:color="auto"/>
        <w:right w:val="none" w:sz="0" w:space="0" w:color="auto"/>
      </w:divBdr>
    </w:div>
    <w:div w:id="874149630">
      <w:bodyDiv w:val="1"/>
      <w:marLeft w:val="0"/>
      <w:marRight w:val="0"/>
      <w:marTop w:val="0"/>
      <w:marBottom w:val="0"/>
      <w:divBdr>
        <w:top w:val="none" w:sz="0" w:space="0" w:color="auto"/>
        <w:left w:val="none" w:sz="0" w:space="0" w:color="auto"/>
        <w:bottom w:val="none" w:sz="0" w:space="0" w:color="auto"/>
        <w:right w:val="none" w:sz="0" w:space="0" w:color="auto"/>
      </w:divBdr>
    </w:div>
    <w:div w:id="874201050">
      <w:bodyDiv w:val="1"/>
      <w:marLeft w:val="0"/>
      <w:marRight w:val="0"/>
      <w:marTop w:val="0"/>
      <w:marBottom w:val="0"/>
      <w:divBdr>
        <w:top w:val="none" w:sz="0" w:space="0" w:color="auto"/>
        <w:left w:val="none" w:sz="0" w:space="0" w:color="auto"/>
        <w:bottom w:val="none" w:sz="0" w:space="0" w:color="auto"/>
        <w:right w:val="none" w:sz="0" w:space="0" w:color="auto"/>
      </w:divBdr>
    </w:div>
    <w:div w:id="907572805">
      <w:bodyDiv w:val="1"/>
      <w:marLeft w:val="0"/>
      <w:marRight w:val="0"/>
      <w:marTop w:val="0"/>
      <w:marBottom w:val="0"/>
      <w:divBdr>
        <w:top w:val="none" w:sz="0" w:space="0" w:color="auto"/>
        <w:left w:val="none" w:sz="0" w:space="0" w:color="auto"/>
        <w:bottom w:val="none" w:sz="0" w:space="0" w:color="auto"/>
        <w:right w:val="none" w:sz="0" w:space="0" w:color="auto"/>
      </w:divBdr>
    </w:div>
    <w:div w:id="929586043">
      <w:bodyDiv w:val="1"/>
      <w:marLeft w:val="0"/>
      <w:marRight w:val="0"/>
      <w:marTop w:val="0"/>
      <w:marBottom w:val="0"/>
      <w:divBdr>
        <w:top w:val="none" w:sz="0" w:space="0" w:color="auto"/>
        <w:left w:val="none" w:sz="0" w:space="0" w:color="auto"/>
        <w:bottom w:val="none" w:sz="0" w:space="0" w:color="auto"/>
        <w:right w:val="none" w:sz="0" w:space="0" w:color="auto"/>
      </w:divBdr>
    </w:div>
    <w:div w:id="944188053">
      <w:bodyDiv w:val="1"/>
      <w:marLeft w:val="0"/>
      <w:marRight w:val="0"/>
      <w:marTop w:val="0"/>
      <w:marBottom w:val="0"/>
      <w:divBdr>
        <w:top w:val="none" w:sz="0" w:space="0" w:color="auto"/>
        <w:left w:val="none" w:sz="0" w:space="0" w:color="auto"/>
        <w:bottom w:val="none" w:sz="0" w:space="0" w:color="auto"/>
        <w:right w:val="none" w:sz="0" w:space="0" w:color="auto"/>
      </w:divBdr>
    </w:div>
    <w:div w:id="950667971">
      <w:bodyDiv w:val="1"/>
      <w:marLeft w:val="0"/>
      <w:marRight w:val="0"/>
      <w:marTop w:val="0"/>
      <w:marBottom w:val="0"/>
      <w:divBdr>
        <w:top w:val="none" w:sz="0" w:space="0" w:color="auto"/>
        <w:left w:val="none" w:sz="0" w:space="0" w:color="auto"/>
        <w:bottom w:val="none" w:sz="0" w:space="0" w:color="auto"/>
        <w:right w:val="none" w:sz="0" w:space="0" w:color="auto"/>
      </w:divBdr>
    </w:div>
    <w:div w:id="958611781">
      <w:bodyDiv w:val="1"/>
      <w:marLeft w:val="0"/>
      <w:marRight w:val="0"/>
      <w:marTop w:val="0"/>
      <w:marBottom w:val="0"/>
      <w:divBdr>
        <w:top w:val="none" w:sz="0" w:space="0" w:color="auto"/>
        <w:left w:val="none" w:sz="0" w:space="0" w:color="auto"/>
        <w:bottom w:val="none" w:sz="0" w:space="0" w:color="auto"/>
        <w:right w:val="none" w:sz="0" w:space="0" w:color="auto"/>
      </w:divBdr>
    </w:div>
    <w:div w:id="965937173">
      <w:bodyDiv w:val="1"/>
      <w:marLeft w:val="0"/>
      <w:marRight w:val="0"/>
      <w:marTop w:val="0"/>
      <w:marBottom w:val="0"/>
      <w:divBdr>
        <w:top w:val="none" w:sz="0" w:space="0" w:color="auto"/>
        <w:left w:val="none" w:sz="0" w:space="0" w:color="auto"/>
        <w:bottom w:val="none" w:sz="0" w:space="0" w:color="auto"/>
        <w:right w:val="none" w:sz="0" w:space="0" w:color="auto"/>
      </w:divBdr>
    </w:div>
    <w:div w:id="990328338">
      <w:bodyDiv w:val="1"/>
      <w:marLeft w:val="0"/>
      <w:marRight w:val="0"/>
      <w:marTop w:val="0"/>
      <w:marBottom w:val="0"/>
      <w:divBdr>
        <w:top w:val="none" w:sz="0" w:space="0" w:color="auto"/>
        <w:left w:val="none" w:sz="0" w:space="0" w:color="auto"/>
        <w:bottom w:val="none" w:sz="0" w:space="0" w:color="auto"/>
        <w:right w:val="none" w:sz="0" w:space="0" w:color="auto"/>
      </w:divBdr>
    </w:div>
    <w:div w:id="994146460">
      <w:bodyDiv w:val="1"/>
      <w:marLeft w:val="0"/>
      <w:marRight w:val="0"/>
      <w:marTop w:val="0"/>
      <w:marBottom w:val="0"/>
      <w:divBdr>
        <w:top w:val="none" w:sz="0" w:space="0" w:color="auto"/>
        <w:left w:val="none" w:sz="0" w:space="0" w:color="auto"/>
        <w:bottom w:val="none" w:sz="0" w:space="0" w:color="auto"/>
        <w:right w:val="none" w:sz="0" w:space="0" w:color="auto"/>
      </w:divBdr>
    </w:div>
    <w:div w:id="1000504639">
      <w:bodyDiv w:val="1"/>
      <w:marLeft w:val="0"/>
      <w:marRight w:val="0"/>
      <w:marTop w:val="0"/>
      <w:marBottom w:val="0"/>
      <w:divBdr>
        <w:top w:val="none" w:sz="0" w:space="0" w:color="auto"/>
        <w:left w:val="none" w:sz="0" w:space="0" w:color="auto"/>
        <w:bottom w:val="none" w:sz="0" w:space="0" w:color="auto"/>
        <w:right w:val="none" w:sz="0" w:space="0" w:color="auto"/>
      </w:divBdr>
    </w:div>
    <w:div w:id="1001928944">
      <w:bodyDiv w:val="1"/>
      <w:marLeft w:val="0"/>
      <w:marRight w:val="0"/>
      <w:marTop w:val="0"/>
      <w:marBottom w:val="0"/>
      <w:divBdr>
        <w:top w:val="none" w:sz="0" w:space="0" w:color="auto"/>
        <w:left w:val="none" w:sz="0" w:space="0" w:color="auto"/>
        <w:bottom w:val="none" w:sz="0" w:space="0" w:color="auto"/>
        <w:right w:val="none" w:sz="0" w:space="0" w:color="auto"/>
      </w:divBdr>
    </w:div>
    <w:div w:id="1039089072">
      <w:bodyDiv w:val="1"/>
      <w:marLeft w:val="0"/>
      <w:marRight w:val="0"/>
      <w:marTop w:val="0"/>
      <w:marBottom w:val="0"/>
      <w:divBdr>
        <w:top w:val="none" w:sz="0" w:space="0" w:color="auto"/>
        <w:left w:val="none" w:sz="0" w:space="0" w:color="auto"/>
        <w:bottom w:val="none" w:sz="0" w:space="0" w:color="auto"/>
        <w:right w:val="none" w:sz="0" w:space="0" w:color="auto"/>
      </w:divBdr>
    </w:div>
    <w:div w:id="1075317967">
      <w:bodyDiv w:val="1"/>
      <w:marLeft w:val="0"/>
      <w:marRight w:val="0"/>
      <w:marTop w:val="0"/>
      <w:marBottom w:val="0"/>
      <w:divBdr>
        <w:top w:val="none" w:sz="0" w:space="0" w:color="auto"/>
        <w:left w:val="none" w:sz="0" w:space="0" w:color="auto"/>
        <w:bottom w:val="none" w:sz="0" w:space="0" w:color="auto"/>
        <w:right w:val="none" w:sz="0" w:space="0" w:color="auto"/>
      </w:divBdr>
    </w:div>
    <w:div w:id="1157725180">
      <w:bodyDiv w:val="1"/>
      <w:marLeft w:val="0"/>
      <w:marRight w:val="0"/>
      <w:marTop w:val="0"/>
      <w:marBottom w:val="0"/>
      <w:divBdr>
        <w:top w:val="none" w:sz="0" w:space="0" w:color="auto"/>
        <w:left w:val="none" w:sz="0" w:space="0" w:color="auto"/>
        <w:bottom w:val="none" w:sz="0" w:space="0" w:color="auto"/>
        <w:right w:val="none" w:sz="0" w:space="0" w:color="auto"/>
      </w:divBdr>
      <w:divsChild>
        <w:div w:id="670647169">
          <w:marLeft w:val="0"/>
          <w:marRight w:val="0"/>
          <w:marTop w:val="0"/>
          <w:marBottom w:val="0"/>
          <w:divBdr>
            <w:top w:val="none" w:sz="0" w:space="0" w:color="auto"/>
            <w:left w:val="none" w:sz="0" w:space="0" w:color="auto"/>
            <w:bottom w:val="none" w:sz="0" w:space="0" w:color="auto"/>
            <w:right w:val="none" w:sz="0" w:space="0" w:color="auto"/>
          </w:divBdr>
        </w:div>
      </w:divsChild>
    </w:div>
    <w:div w:id="1185823944">
      <w:bodyDiv w:val="1"/>
      <w:marLeft w:val="0"/>
      <w:marRight w:val="0"/>
      <w:marTop w:val="0"/>
      <w:marBottom w:val="0"/>
      <w:divBdr>
        <w:top w:val="none" w:sz="0" w:space="0" w:color="auto"/>
        <w:left w:val="none" w:sz="0" w:space="0" w:color="auto"/>
        <w:bottom w:val="none" w:sz="0" w:space="0" w:color="auto"/>
        <w:right w:val="none" w:sz="0" w:space="0" w:color="auto"/>
      </w:divBdr>
    </w:div>
    <w:div w:id="1202474616">
      <w:bodyDiv w:val="1"/>
      <w:marLeft w:val="0"/>
      <w:marRight w:val="0"/>
      <w:marTop w:val="0"/>
      <w:marBottom w:val="0"/>
      <w:divBdr>
        <w:top w:val="none" w:sz="0" w:space="0" w:color="auto"/>
        <w:left w:val="none" w:sz="0" w:space="0" w:color="auto"/>
        <w:bottom w:val="none" w:sz="0" w:space="0" w:color="auto"/>
        <w:right w:val="none" w:sz="0" w:space="0" w:color="auto"/>
      </w:divBdr>
    </w:div>
    <w:div w:id="1211696702">
      <w:bodyDiv w:val="1"/>
      <w:marLeft w:val="0"/>
      <w:marRight w:val="0"/>
      <w:marTop w:val="0"/>
      <w:marBottom w:val="0"/>
      <w:divBdr>
        <w:top w:val="none" w:sz="0" w:space="0" w:color="auto"/>
        <w:left w:val="none" w:sz="0" w:space="0" w:color="auto"/>
        <w:bottom w:val="none" w:sz="0" w:space="0" w:color="auto"/>
        <w:right w:val="none" w:sz="0" w:space="0" w:color="auto"/>
      </w:divBdr>
      <w:divsChild>
        <w:div w:id="139229920">
          <w:marLeft w:val="0"/>
          <w:marRight w:val="0"/>
          <w:marTop w:val="120"/>
          <w:marBottom w:val="0"/>
          <w:divBdr>
            <w:top w:val="none" w:sz="0" w:space="0" w:color="auto"/>
            <w:left w:val="none" w:sz="0" w:space="0" w:color="auto"/>
            <w:bottom w:val="none" w:sz="0" w:space="0" w:color="auto"/>
            <w:right w:val="none" w:sz="0" w:space="0" w:color="auto"/>
          </w:divBdr>
        </w:div>
        <w:div w:id="149903427">
          <w:marLeft w:val="0"/>
          <w:marRight w:val="0"/>
          <w:marTop w:val="120"/>
          <w:marBottom w:val="0"/>
          <w:divBdr>
            <w:top w:val="none" w:sz="0" w:space="0" w:color="auto"/>
            <w:left w:val="none" w:sz="0" w:space="0" w:color="auto"/>
            <w:bottom w:val="none" w:sz="0" w:space="0" w:color="auto"/>
            <w:right w:val="none" w:sz="0" w:space="0" w:color="auto"/>
          </w:divBdr>
        </w:div>
        <w:div w:id="566261180">
          <w:marLeft w:val="0"/>
          <w:marRight w:val="0"/>
          <w:marTop w:val="120"/>
          <w:marBottom w:val="0"/>
          <w:divBdr>
            <w:top w:val="none" w:sz="0" w:space="0" w:color="auto"/>
            <w:left w:val="none" w:sz="0" w:space="0" w:color="auto"/>
            <w:bottom w:val="none" w:sz="0" w:space="0" w:color="auto"/>
            <w:right w:val="none" w:sz="0" w:space="0" w:color="auto"/>
          </w:divBdr>
        </w:div>
        <w:div w:id="1503543412">
          <w:marLeft w:val="0"/>
          <w:marRight w:val="0"/>
          <w:marTop w:val="120"/>
          <w:marBottom w:val="0"/>
          <w:divBdr>
            <w:top w:val="none" w:sz="0" w:space="0" w:color="auto"/>
            <w:left w:val="none" w:sz="0" w:space="0" w:color="auto"/>
            <w:bottom w:val="none" w:sz="0" w:space="0" w:color="auto"/>
            <w:right w:val="none" w:sz="0" w:space="0" w:color="auto"/>
          </w:divBdr>
        </w:div>
      </w:divsChild>
    </w:div>
    <w:div w:id="1215775282">
      <w:bodyDiv w:val="1"/>
      <w:marLeft w:val="0"/>
      <w:marRight w:val="0"/>
      <w:marTop w:val="0"/>
      <w:marBottom w:val="0"/>
      <w:divBdr>
        <w:top w:val="none" w:sz="0" w:space="0" w:color="auto"/>
        <w:left w:val="none" w:sz="0" w:space="0" w:color="auto"/>
        <w:bottom w:val="none" w:sz="0" w:space="0" w:color="auto"/>
        <w:right w:val="none" w:sz="0" w:space="0" w:color="auto"/>
      </w:divBdr>
    </w:div>
    <w:div w:id="1393962120">
      <w:bodyDiv w:val="1"/>
      <w:marLeft w:val="0"/>
      <w:marRight w:val="0"/>
      <w:marTop w:val="0"/>
      <w:marBottom w:val="0"/>
      <w:divBdr>
        <w:top w:val="none" w:sz="0" w:space="0" w:color="auto"/>
        <w:left w:val="none" w:sz="0" w:space="0" w:color="auto"/>
        <w:bottom w:val="none" w:sz="0" w:space="0" w:color="auto"/>
        <w:right w:val="none" w:sz="0" w:space="0" w:color="auto"/>
      </w:divBdr>
    </w:div>
    <w:div w:id="1394305332">
      <w:bodyDiv w:val="1"/>
      <w:marLeft w:val="0"/>
      <w:marRight w:val="0"/>
      <w:marTop w:val="0"/>
      <w:marBottom w:val="0"/>
      <w:divBdr>
        <w:top w:val="none" w:sz="0" w:space="0" w:color="auto"/>
        <w:left w:val="none" w:sz="0" w:space="0" w:color="auto"/>
        <w:bottom w:val="none" w:sz="0" w:space="0" w:color="auto"/>
        <w:right w:val="none" w:sz="0" w:space="0" w:color="auto"/>
      </w:divBdr>
    </w:div>
    <w:div w:id="1412309934">
      <w:bodyDiv w:val="1"/>
      <w:marLeft w:val="0"/>
      <w:marRight w:val="0"/>
      <w:marTop w:val="0"/>
      <w:marBottom w:val="0"/>
      <w:divBdr>
        <w:top w:val="none" w:sz="0" w:space="0" w:color="auto"/>
        <w:left w:val="none" w:sz="0" w:space="0" w:color="auto"/>
        <w:bottom w:val="none" w:sz="0" w:space="0" w:color="auto"/>
        <w:right w:val="none" w:sz="0" w:space="0" w:color="auto"/>
      </w:divBdr>
    </w:div>
    <w:div w:id="1413048501">
      <w:bodyDiv w:val="1"/>
      <w:marLeft w:val="0"/>
      <w:marRight w:val="0"/>
      <w:marTop w:val="0"/>
      <w:marBottom w:val="0"/>
      <w:divBdr>
        <w:top w:val="none" w:sz="0" w:space="0" w:color="auto"/>
        <w:left w:val="none" w:sz="0" w:space="0" w:color="auto"/>
        <w:bottom w:val="none" w:sz="0" w:space="0" w:color="auto"/>
        <w:right w:val="none" w:sz="0" w:space="0" w:color="auto"/>
      </w:divBdr>
    </w:div>
    <w:div w:id="1456946283">
      <w:bodyDiv w:val="1"/>
      <w:marLeft w:val="0"/>
      <w:marRight w:val="0"/>
      <w:marTop w:val="0"/>
      <w:marBottom w:val="0"/>
      <w:divBdr>
        <w:top w:val="none" w:sz="0" w:space="0" w:color="auto"/>
        <w:left w:val="none" w:sz="0" w:space="0" w:color="auto"/>
        <w:bottom w:val="none" w:sz="0" w:space="0" w:color="auto"/>
        <w:right w:val="none" w:sz="0" w:space="0" w:color="auto"/>
      </w:divBdr>
    </w:div>
    <w:div w:id="1552113605">
      <w:bodyDiv w:val="1"/>
      <w:marLeft w:val="0"/>
      <w:marRight w:val="0"/>
      <w:marTop w:val="0"/>
      <w:marBottom w:val="0"/>
      <w:divBdr>
        <w:top w:val="none" w:sz="0" w:space="0" w:color="auto"/>
        <w:left w:val="none" w:sz="0" w:space="0" w:color="auto"/>
        <w:bottom w:val="none" w:sz="0" w:space="0" w:color="auto"/>
        <w:right w:val="none" w:sz="0" w:space="0" w:color="auto"/>
      </w:divBdr>
    </w:div>
    <w:div w:id="1562247522">
      <w:bodyDiv w:val="1"/>
      <w:marLeft w:val="0"/>
      <w:marRight w:val="0"/>
      <w:marTop w:val="0"/>
      <w:marBottom w:val="0"/>
      <w:divBdr>
        <w:top w:val="none" w:sz="0" w:space="0" w:color="auto"/>
        <w:left w:val="none" w:sz="0" w:space="0" w:color="auto"/>
        <w:bottom w:val="none" w:sz="0" w:space="0" w:color="auto"/>
        <w:right w:val="none" w:sz="0" w:space="0" w:color="auto"/>
      </w:divBdr>
    </w:div>
    <w:div w:id="1590889311">
      <w:bodyDiv w:val="1"/>
      <w:marLeft w:val="0"/>
      <w:marRight w:val="0"/>
      <w:marTop w:val="0"/>
      <w:marBottom w:val="0"/>
      <w:divBdr>
        <w:top w:val="none" w:sz="0" w:space="0" w:color="auto"/>
        <w:left w:val="none" w:sz="0" w:space="0" w:color="auto"/>
        <w:bottom w:val="none" w:sz="0" w:space="0" w:color="auto"/>
        <w:right w:val="none" w:sz="0" w:space="0" w:color="auto"/>
      </w:divBdr>
    </w:div>
    <w:div w:id="1597325077">
      <w:bodyDiv w:val="1"/>
      <w:marLeft w:val="0"/>
      <w:marRight w:val="0"/>
      <w:marTop w:val="0"/>
      <w:marBottom w:val="0"/>
      <w:divBdr>
        <w:top w:val="none" w:sz="0" w:space="0" w:color="auto"/>
        <w:left w:val="none" w:sz="0" w:space="0" w:color="auto"/>
        <w:bottom w:val="none" w:sz="0" w:space="0" w:color="auto"/>
        <w:right w:val="none" w:sz="0" w:space="0" w:color="auto"/>
      </w:divBdr>
    </w:div>
    <w:div w:id="1600485897">
      <w:bodyDiv w:val="1"/>
      <w:marLeft w:val="0"/>
      <w:marRight w:val="0"/>
      <w:marTop w:val="0"/>
      <w:marBottom w:val="0"/>
      <w:divBdr>
        <w:top w:val="none" w:sz="0" w:space="0" w:color="auto"/>
        <w:left w:val="none" w:sz="0" w:space="0" w:color="auto"/>
        <w:bottom w:val="none" w:sz="0" w:space="0" w:color="auto"/>
        <w:right w:val="none" w:sz="0" w:space="0" w:color="auto"/>
      </w:divBdr>
    </w:div>
    <w:div w:id="1608730569">
      <w:bodyDiv w:val="1"/>
      <w:marLeft w:val="0"/>
      <w:marRight w:val="0"/>
      <w:marTop w:val="0"/>
      <w:marBottom w:val="0"/>
      <w:divBdr>
        <w:top w:val="none" w:sz="0" w:space="0" w:color="auto"/>
        <w:left w:val="none" w:sz="0" w:space="0" w:color="auto"/>
        <w:bottom w:val="none" w:sz="0" w:space="0" w:color="auto"/>
        <w:right w:val="none" w:sz="0" w:space="0" w:color="auto"/>
      </w:divBdr>
    </w:div>
    <w:div w:id="1642927561">
      <w:bodyDiv w:val="1"/>
      <w:marLeft w:val="0"/>
      <w:marRight w:val="0"/>
      <w:marTop w:val="0"/>
      <w:marBottom w:val="0"/>
      <w:divBdr>
        <w:top w:val="none" w:sz="0" w:space="0" w:color="auto"/>
        <w:left w:val="none" w:sz="0" w:space="0" w:color="auto"/>
        <w:bottom w:val="none" w:sz="0" w:space="0" w:color="auto"/>
        <w:right w:val="none" w:sz="0" w:space="0" w:color="auto"/>
      </w:divBdr>
    </w:div>
    <w:div w:id="1655455564">
      <w:bodyDiv w:val="1"/>
      <w:marLeft w:val="0"/>
      <w:marRight w:val="0"/>
      <w:marTop w:val="0"/>
      <w:marBottom w:val="0"/>
      <w:divBdr>
        <w:top w:val="none" w:sz="0" w:space="0" w:color="auto"/>
        <w:left w:val="none" w:sz="0" w:space="0" w:color="auto"/>
        <w:bottom w:val="none" w:sz="0" w:space="0" w:color="auto"/>
        <w:right w:val="none" w:sz="0" w:space="0" w:color="auto"/>
      </w:divBdr>
    </w:div>
    <w:div w:id="1686250997">
      <w:bodyDiv w:val="1"/>
      <w:marLeft w:val="0"/>
      <w:marRight w:val="0"/>
      <w:marTop w:val="0"/>
      <w:marBottom w:val="0"/>
      <w:divBdr>
        <w:top w:val="none" w:sz="0" w:space="0" w:color="auto"/>
        <w:left w:val="none" w:sz="0" w:space="0" w:color="auto"/>
        <w:bottom w:val="none" w:sz="0" w:space="0" w:color="auto"/>
        <w:right w:val="none" w:sz="0" w:space="0" w:color="auto"/>
      </w:divBdr>
    </w:div>
    <w:div w:id="1724015158">
      <w:bodyDiv w:val="1"/>
      <w:marLeft w:val="0"/>
      <w:marRight w:val="0"/>
      <w:marTop w:val="0"/>
      <w:marBottom w:val="0"/>
      <w:divBdr>
        <w:top w:val="none" w:sz="0" w:space="0" w:color="auto"/>
        <w:left w:val="none" w:sz="0" w:space="0" w:color="auto"/>
        <w:bottom w:val="none" w:sz="0" w:space="0" w:color="auto"/>
        <w:right w:val="none" w:sz="0" w:space="0" w:color="auto"/>
      </w:divBdr>
    </w:div>
    <w:div w:id="1746688028">
      <w:bodyDiv w:val="1"/>
      <w:marLeft w:val="0"/>
      <w:marRight w:val="0"/>
      <w:marTop w:val="0"/>
      <w:marBottom w:val="0"/>
      <w:divBdr>
        <w:top w:val="none" w:sz="0" w:space="0" w:color="auto"/>
        <w:left w:val="none" w:sz="0" w:space="0" w:color="auto"/>
        <w:bottom w:val="none" w:sz="0" w:space="0" w:color="auto"/>
        <w:right w:val="none" w:sz="0" w:space="0" w:color="auto"/>
      </w:divBdr>
    </w:div>
    <w:div w:id="1808234775">
      <w:bodyDiv w:val="1"/>
      <w:marLeft w:val="0"/>
      <w:marRight w:val="0"/>
      <w:marTop w:val="0"/>
      <w:marBottom w:val="0"/>
      <w:divBdr>
        <w:top w:val="none" w:sz="0" w:space="0" w:color="auto"/>
        <w:left w:val="none" w:sz="0" w:space="0" w:color="auto"/>
        <w:bottom w:val="none" w:sz="0" w:space="0" w:color="auto"/>
        <w:right w:val="none" w:sz="0" w:space="0" w:color="auto"/>
      </w:divBdr>
    </w:div>
    <w:div w:id="1808741411">
      <w:bodyDiv w:val="1"/>
      <w:marLeft w:val="0"/>
      <w:marRight w:val="0"/>
      <w:marTop w:val="0"/>
      <w:marBottom w:val="0"/>
      <w:divBdr>
        <w:top w:val="none" w:sz="0" w:space="0" w:color="auto"/>
        <w:left w:val="none" w:sz="0" w:space="0" w:color="auto"/>
        <w:bottom w:val="none" w:sz="0" w:space="0" w:color="auto"/>
        <w:right w:val="none" w:sz="0" w:space="0" w:color="auto"/>
      </w:divBdr>
    </w:div>
    <w:div w:id="1877156488">
      <w:bodyDiv w:val="1"/>
      <w:marLeft w:val="0"/>
      <w:marRight w:val="0"/>
      <w:marTop w:val="0"/>
      <w:marBottom w:val="0"/>
      <w:divBdr>
        <w:top w:val="none" w:sz="0" w:space="0" w:color="auto"/>
        <w:left w:val="none" w:sz="0" w:space="0" w:color="auto"/>
        <w:bottom w:val="none" w:sz="0" w:space="0" w:color="auto"/>
        <w:right w:val="none" w:sz="0" w:space="0" w:color="auto"/>
      </w:divBdr>
    </w:div>
    <w:div w:id="1902280097">
      <w:bodyDiv w:val="1"/>
      <w:marLeft w:val="0"/>
      <w:marRight w:val="0"/>
      <w:marTop w:val="0"/>
      <w:marBottom w:val="0"/>
      <w:divBdr>
        <w:top w:val="none" w:sz="0" w:space="0" w:color="auto"/>
        <w:left w:val="none" w:sz="0" w:space="0" w:color="auto"/>
        <w:bottom w:val="none" w:sz="0" w:space="0" w:color="auto"/>
        <w:right w:val="none" w:sz="0" w:space="0" w:color="auto"/>
      </w:divBdr>
    </w:div>
    <w:div w:id="1908149541">
      <w:bodyDiv w:val="1"/>
      <w:marLeft w:val="0"/>
      <w:marRight w:val="0"/>
      <w:marTop w:val="0"/>
      <w:marBottom w:val="0"/>
      <w:divBdr>
        <w:top w:val="none" w:sz="0" w:space="0" w:color="auto"/>
        <w:left w:val="none" w:sz="0" w:space="0" w:color="auto"/>
        <w:bottom w:val="none" w:sz="0" w:space="0" w:color="auto"/>
        <w:right w:val="none" w:sz="0" w:space="0" w:color="auto"/>
      </w:divBdr>
    </w:div>
    <w:div w:id="1915511615">
      <w:bodyDiv w:val="1"/>
      <w:marLeft w:val="0"/>
      <w:marRight w:val="0"/>
      <w:marTop w:val="0"/>
      <w:marBottom w:val="0"/>
      <w:divBdr>
        <w:top w:val="none" w:sz="0" w:space="0" w:color="auto"/>
        <w:left w:val="none" w:sz="0" w:space="0" w:color="auto"/>
        <w:bottom w:val="none" w:sz="0" w:space="0" w:color="auto"/>
        <w:right w:val="none" w:sz="0" w:space="0" w:color="auto"/>
      </w:divBdr>
      <w:divsChild>
        <w:div w:id="2076855185">
          <w:marLeft w:val="0"/>
          <w:marRight w:val="0"/>
          <w:marTop w:val="192"/>
          <w:marBottom w:val="0"/>
          <w:divBdr>
            <w:top w:val="none" w:sz="0" w:space="0" w:color="auto"/>
            <w:left w:val="none" w:sz="0" w:space="0" w:color="auto"/>
            <w:bottom w:val="none" w:sz="0" w:space="0" w:color="auto"/>
            <w:right w:val="none" w:sz="0" w:space="0" w:color="auto"/>
          </w:divBdr>
        </w:div>
        <w:div w:id="590701687">
          <w:marLeft w:val="0"/>
          <w:marRight w:val="0"/>
          <w:marTop w:val="192"/>
          <w:marBottom w:val="0"/>
          <w:divBdr>
            <w:top w:val="none" w:sz="0" w:space="0" w:color="auto"/>
            <w:left w:val="none" w:sz="0" w:space="0" w:color="auto"/>
            <w:bottom w:val="none" w:sz="0" w:space="0" w:color="auto"/>
            <w:right w:val="none" w:sz="0" w:space="0" w:color="auto"/>
          </w:divBdr>
        </w:div>
        <w:div w:id="1053112894">
          <w:marLeft w:val="0"/>
          <w:marRight w:val="0"/>
          <w:marTop w:val="192"/>
          <w:marBottom w:val="0"/>
          <w:divBdr>
            <w:top w:val="none" w:sz="0" w:space="0" w:color="auto"/>
            <w:left w:val="none" w:sz="0" w:space="0" w:color="auto"/>
            <w:bottom w:val="none" w:sz="0" w:space="0" w:color="auto"/>
            <w:right w:val="none" w:sz="0" w:space="0" w:color="auto"/>
          </w:divBdr>
        </w:div>
      </w:divsChild>
    </w:div>
    <w:div w:id="1923642118">
      <w:bodyDiv w:val="1"/>
      <w:marLeft w:val="0"/>
      <w:marRight w:val="0"/>
      <w:marTop w:val="0"/>
      <w:marBottom w:val="0"/>
      <w:divBdr>
        <w:top w:val="none" w:sz="0" w:space="0" w:color="auto"/>
        <w:left w:val="none" w:sz="0" w:space="0" w:color="auto"/>
        <w:bottom w:val="none" w:sz="0" w:space="0" w:color="auto"/>
        <w:right w:val="none" w:sz="0" w:space="0" w:color="auto"/>
      </w:divBdr>
    </w:div>
    <w:div w:id="1934587749">
      <w:bodyDiv w:val="1"/>
      <w:marLeft w:val="0"/>
      <w:marRight w:val="0"/>
      <w:marTop w:val="0"/>
      <w:marBottom w:val="0"/>
      <w:divBdr>
        <w:top w:val="none" w:sz="0" w:space="0" w:color="auto"/>
        <w:left w:val="none" w:sz="0" w:space="0" w:color="auto"/>
        <w:bottom w:val="none" w:sz="0" w:space="0" w:color="auto"/>
        <w:right w:val="none" w:sz="0" w:space="0" w:color="auto"/>
      </w:divBdr>
    </w:div>
    <w:div w:id="1944456597">
      <w:bodyDiv w:val="1"/>
      <w:marLeft w:val="0"/>
      <w:marRight w:val="0"/>
      <w:marTop w:val="0"/>
      <w:marBottom w:val="0"/>
      <w:divBdr>
        <w:top w:val="none" w:sz="0" w:space="0" w:color="auto"/>
        <w:left w:val="none" w:sz="0" w:space="0" w:color="auto"/>
        <w:bottom w:val="none" w:sz="0" w:space="0" w:color="auto"/>
        <w:right w:val="none" w:sz="0" w:space="0" w:color="auto"/>
      </w:divBdr>
    </w:div>
    <w:div w:id="1969430494">
      <w:bodyDiv w:val="1"/>
      <w:marLeft w:val="0"/>
      <w:marRight w:val="0"/>
      <w:marTop w:val="0"/>
      <w:marBottom w:val="0"/>
      <w:divBdr>
        <w:top w:val="none" w:sz="0" w:space="0" w:color="auto"/>
        <w:left w:val="none" w:sz="0" w:space="0" w:color="auto"/>
        <w:bottom w:val="none" w:sz="0" w:space="0" w:color="auto"/>
        <w:right w:val="none" w:sz="0" w:space="0" w:color="auto"/>
      </w:divBdr>
    </w:div>
    <w:div w:id="1980265505">
      <w:bodyDiv w:val="1"/>
      <w:marLeft w:val="0"/>
      <w:marRight w:val="0"/>
      <w:marTop w:val="0"/>
      <w:marBottom w:val="0"/>
      <w:divBdr>
        <w:top w:val="none" w:sz="0" w:space="0" w:color="auto"/>
        <w:left w:val="none" w:sz="0" w:space="0" w:color="auto"/>
        <w:bottom w:val="none" w:sz="0" w:space="0" w:color="auto"/>
        <w:right w:val="none" w:sz="0" w:space="0" w:color="auto"/>
      </w:divBdr>
    </w:div>
    <w:div w:id="1987587026">
      <w:bodyDiv w:val="1"/>
      <w:marLeft w:val="0"/>
      <w:marRight w:val="0"/>
      <w:marTop w:val="0"/>
      <w:marBottom w:val="0"/>
      <w:divBdr>
        <w:top w:val="none" w:sz="0" w:space="0" w:color="auto"/>
        <w:left w:val="none" w:sz="0" w:space="0" w:color="auto"/>
        <w:bottom w:val="none" w:sz="0" w:space="0" w:color="auto"/>
        <w:right w:val="none" w:sz="0" w:space="0" w:color="auto"/>
      </w:divBdr>
    </w:div>
    <w:div w:id="2001807502">
      <w:bodyDiv w:val="1"/>
      <w:marLeft w:val="0"/>
      <w:marRight w:val="0"/>
      <w:marTop w:val="0"/>
      <w:marBottom w:val="0"/>
      <w:divBdr>
        <w:top w:val="none" w:sz="0" w:space="0" w:color="auto"/>
        <w:left w:val="none" w:sz="0" w:space="0" w:color="auto"/>
        <w:bottom w:val="none" w:sz="0" w:space="0" w:color="auto"/>
        <w:right w:val="none" w:sz="0" w:space="0" w:color="auto"/>
      </w:divBdr>
    </w:div>
    <w:div w:id="2005668037">
      <w:bodyDiv w:val="1"/>
      <w:marLeft w:val="0"/>
      <w:marRight w:val="0"/>
      <w:marTop w:val="0"/>
      <w:marBottom w:val="0"/>
      <w:divBdr>
        <w:top w:val="none" w:sz="0" w:space="0" w:color="auto"/>
        <w:left w:val="none" w:sz="0" w:space="0" w:color="auto"/>
        <w:bottom w:val="none" w:sz="0" w:space="0" w:color="auto"/>
        <w:right w:val="none" w:sz="0" w:space="0" w:color="auto"/>
      </w:divBdr>
    </w:div>
    <w:div w:id="2026591595">
      <w:bodyDiv w:val="1"/>
      <w:marLeft w:val="0"/>
      <w:marRight w:val="0"/>
      <w:marTop w:val="0"/>
      <w:marBottom w:val="0"/>
      <w:divBdr>
        <w:top w:val="none" w:sz="0" w:space="0" w:color="auto"/>
        <w:left w:val="none" w:sz="0" w:space="0" w:color="auto"/>
        <w:bottom w:val="none" w:sz="0" w:space="0" w:color="auto"/>
        <w:right w:val="none" w:sz="0" w:space="0" w:color="auto"/>
      </w:divBdr>
    </w:div>
    <w:div w:id="2071882217">
      <w:bodyDiv w:val="1"/>
      <w:marLeft w:val="0"/>
      <w:marRight w:val="0"/>
      <w:marTop w:val="0"/>
      <w:marBottom w:val="0"/>
      <w:divBdr>
        <w:top w:val="none" w:sz="0" w:space="0" w:color="auto"/>
        <w:left w:val="none" w:sz="0" w:space="0" w:color="auto"/>
        <w:bottom w:val="none" w:sz="0" w:space="0" w:color="auto"/>
        <w:right w:val="none" w:sz="0" w:space="0" w:color="auto"/>
      </w:divBdr>
    </w:div>
    <w:div w:id="2087611430">
      <w:bodyDiv w:val="1"/>
      <w:marLeft w:val="0"/>
      <w:marRight w:val="0"/>
      <w:marTop w:val="0"/>
      <w:marBottom w:val="0"/>
      <w:divBdr>
        <w:top w:val="none" w:sz="0" w:space="0" w:color="auto"/>
        <w:left w:val="none" w:sz="0" w:space="0" w:color="auto"/>
        <w:bottom w:val="none" w:sz="0" w:space="0" w:color="auto"/>
        <w:right w:val="none" w:sz="0" w:space="0" w:color="auto"/>
      </w:divBdr>
    </w:div>
    <w:div w:id="2088072870">
      <w:bodyDiv w:val="1"/>
      <w:marLeft w:val="0"/>
      <w:marRight w:val="0"/>
      <w:marTop w:val="0"/>
      <w:marBottom w:val="0"/>
      <w:divBdr>
        <w:top w:val="none" w:sz="0" w:space="0" w:color="auto"/>
        <w:left w:val="none" w:sz="0" w:space="0" w:color="auto"/>
        <w:bottom w:val="none" w:sz="0" w:space="0" w:color="auto"/>
        <w:right w:val="none" w:sz="0" w:space="0" w:color="auto"/>
      </w:divBdr>
    </w:div>
    <w:div w:id="2097749873">
      <w:bodyDiv w:val="1"/>
      <w:marLeft w:val="0"/>
      <w:marRight w:val="0"/>
      <w:marTop w:val="0"/>
      <w:marBottom w:val="0"/>
      <w:divBdr>
        <w:top w:val="none" w:sz="0" w:space="0" w:color="auto"/>
        <w:left w:val="none" w:sz="0" w:space="0" w:color="auto"/>
        <w:bottom w:val="none" w:sz="0" w:space="0" w:color="auto"/>
        <w:right w:val="none" w:sz="0" w:space="0" w:color="auto"/>
      </w:divBdr>
    </w:div>
    <w:div w:id="2109504048">
      <w:bodyDiv w:val="1"/>
      <w:marLeft w:val="0"/>
      <w:marRight w:val="0"/>
      <w:marTop w:val="0"/>
      <w:marBottom w:val="0"/>
      <w:divBdr>
        <w:top w:val="none" w:sz="0" w:space="0" w:color="auto"/>
        <w:left w:val="none" w:sz="0" w:space="0" w:color="auto"/>
        <w:bottom w:val="none" w:sz="0" w:space="0" w:color="auto"/>
        <w:right w:val="none" w:sz="0" w:space="0" w:color="auto"/>
      </w:divBdr>
    </w:div>
    <w:div w:id="2119256805">
      <w:bodyDiv w:val="1"/>
      <w:marLeft w:val="0"/>
      <w:marRight w:val="0"/>
      <w:marTop w:val="0"/>
      <w:marBottom w:val="0"/>
      <w:divBdr>
        <w:top w:val="none" w:sz="0" w:space="0" w:color="auto"/>
        <w:left w:val="none" w:sz="0" w:space="0" w:color="auto"/>
        <w:bottom w:val="none" w:sz="0" w:space="0" w:color="auto"/>
        <w:right w:val="none" w:sz="0" w:space="0" w:color="auto"/>
      </w:divBdr>
    </w:div>
    <w:div w:id="2119910601">
      <w:bodyDiv w:val="1"/>
      <w:marLeft w:val="0"/>
      <w:marRight w:val="0"/>
      <w:marTop w:val="0"/>
      <w:marBottom w:val="0"/>
      <w:divBdr>
        <w:top w:val="none" w:sz="0" w:space="0" w:color="auto"/>
        <w:left w:val="none" w:sz="0" w:space="0" w:color="auto"/>
        <w:bottom w:val="none" w:sz="0" w:space="0" w:color="auto"/>
        <w:right w:val="none" w:sz="0" w:space="0" w:color="auto"/>
      </w:divBdr>
      <w:divsChild>
        <w:div w:id="152913991">
          <w:marLeft w:val="0"/>
          <w:marRight w:val="0"/>
          <w:marTop w:val="192"/>
          <w:marBottom w:val="0"/>
          <w:divBdr>
            <w:top w:val="none" w:sz="0" w:space="0" w:color="auto"/>
            <w:left w:val="none" w:sz="0" w:space="0" w:color="auto"/>
            <w:bottom w:val="none" w:sz="0" w:space="0" w:color="auto"/>
            <w:right w:val="none" w:sz="0" w:space="0" w:color="auto"/>
          </w:divBdr>
        </w:div>
        <w:div w:id="1702363208">
          <w:marLeft w:val="0"/>
          <w:marRight w:val="0"/>
          <w:marTop w:val="192"/>
          <w:marBottom w:val="0"/>
          <w:divBdr>
            <w:top w:val="none" w:sz="0" w:space="0" w:color="auto"/>
            <w:left w:val="none" w:sz="0" w:space="0" w:color="auto"/>
            <w:bottom w:val="none" w:sz="0" w:space="0" w:color="auto"/>
            <w:right w:val="none" w:sz="0" w:space="0" w:color="auto"/>
          </w:divBdr>
        </w:div>
        <w:div w:id="1611088307">
          <w:marLeft w:val="0"/>
          <w:marRight w:val="0"/>
          <w:marTop w:val="192"/>
          <w:marBottom w:val="0"/>
          <w:divBdr>
            <w:top w:val="none" w:sz="0" w:space="0" w:color="auto"/>
            <w:left w:val="none" w:sz="0" w:space="0" w:color="auto"/>
            <w:bottom w:val="none" w:sz="0" w:space="0" w:color="auto"/>
            <w:right w:val="none" w:sz="0" w:space="0" w:color="auto"/>
          </w:divBdr>
        </w:div>
      </w:divsChild>
    </w:div>
    <w:div w:id="2127306196">
      <w:bodyDiv w:val="1"/>
      <w:marLeft w:val="0"/>
      <w:marRight w:val="0"/>
      <w:marTop w:val="0"/>
      <w:marBottom w:val="0"/>
      <w:divBdr>
        <w:top w:val="none" w:sz="0" w:space="0" w:color="auto"/>
        <w:left w:val="none" w:sz="0" w:space="0" w:color="auto"/>
        <w:bottom w:val="none" w:sz="0" w:space="0" w:color="auto"/>
        <w:right w:val="none" w:sz="0" w:space="0" w:color="auto"/>
      </w:divBdr>
      <w:divsChild>
        <w:div w:id="1896818302">
          <w:marLeft w:val="0"/>
          <w:marRight w:val="0"/>
          <w:marTop w:val="120"/>
          <w:marBottom w:val="0"/>
          <w:divBdr>
            <w:top w:val="none" w:sz="0" w:space="0" w:color="auto"/>
            <w:left w:val="none" w:sz="0" w:space="0" w:color="auto"/>
            <w:bottom w:val="none" w:sz="0" w:space="0" w:color="auto"/>
            <w:right w:val="none" w:sz="0" w:space="0" w:color="auto"/>
          </w:divBdr>
        </w:div>
        <w:div w:id="1061490172">
          <w:marLeft w:val="0"/>
          <w:marRight w:val="0"/>
          <w:marTop w:val="120"/>
          <w:marBottom w:val="0"/>
          <w:divBdr>
            <w:top w:val="none" w:sz="0" w:space="0" w:color="auto"/>
            <w:left w:val="none" w:sz="0" w:space="0" w:color="auto"/>
            <w:bottom w:val="none" w:sz="0" w:space="0" w:color="auto"/>
            <w:right w:val="none" w:sz="0" w:space="0" w:color="auto"/>
          </w:divBdr>
        </w:div>
        <w:div w:id="266236218">
          <w:marLeft w:val="0"/>
          <w:marRight w:val="0"/>
          <w:marTop w:val="120"/>
          <w:marBottom w:val="0"/>
          <w:divBdr>
            <w:top w:val="none" w:sz="0" w:space="0" w:color="auto"/>
            <w:left w:val="none" w:sz="0" w:space="0" w:color="auto"/>
            <w:bottom w:val="none" w:sz="0" w:space="0" w:color="auto"/>
            <w:right w:val="none" w:sz="0" w:space="0" w:color="auto"/>
          </w:divBdr>
        </w:div>
        <w:div w:id="1484934172">
          <w:marLeft w:val="0"/>
          <w:marRight w:val="0"/>
          <w:marTop w:val="120"/>
          <w:marBottom w:val="0"/>
          <w:divBdr>
            <w:top w:val="none" w:sz="0" w:space="0" w:color="auto"/>
            <w:left w:val="none" w:sz="0" w:space="0" w:color="auto"/>
            <w:bottom w:val="none" w:sz="0" w:space="0" w:color="auto"/>
            <w:right w:val="none" w:sz="0" w:space="0" w:color="auto"/>
          </w:divBdr>
        </w:div>
      </w:divsChild>
    </w:div>
    <w:div w:id="2134978173">
      <w:bodyDiv w:val="1"/>
      <w:marLeft w:val="0"/>
      <w:marRight w:val="0"/>
      <w:marTop w:val="0"/>
      <w:marBottom w:val="0"/>
      <w:divBdr>
        <w:top w:val="none" w:sz="0" w:space="0" w:color="auto"/>
        <w:left w:val="none" w:sz="0" w:space="0" w:color="auto"/>
        <w:bottom w:val="none" w:sz="0" w:space="0" w:color="auto"/>
        <w:right w:val="none" w:sz="0" w:space="0" w:color="auto"/>
      </w:divBdr>
    </w:div>
    <w:div w:id="213525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_________Microsoft_Word35.docx"/><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package" Target="embeddings/_________Microsoft_Word8.docx"/><Relationship Id="rId84" Type="http://schemas.openxmlformats.org/officeDocument/2006/relationships/image" Target="media/image46.emf"/><Relationship Id="rId138" Type="http://schemas.openxmlformats.org/officeDocument/2006/relationships/image" Target="media/image73.png"/><Relationship Id="rId107" Type="http://schemas.openxmlformats.org/officeDocument/2006/relationships/package" Target="embeddings/_________Microsoft_Word30.docx"/><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package" Target="embeddings/_________Microsoft_Word3.docx"/><Relationship Id="rId58" Type="http://schemas.openxmlformats.org/officeDocument/2006/relationships/image" Target="media/image33.emf"/><Relationship Id="rId74" Type="http://schemas.openxmlformats.org/officeDocument/2006/relationships/image" Target="media/image41.emf"/><Relationship Id="rId79" Type="http://schemas.openxmlformats.org/officeDocument/2006/relationships/package" Target="embeddings/_________Microsoft_Word16.docx"/><Relationship Id="rId102" Type="http://schemas.openxmlformats.org/officeDocument/2006/relationships/image" Target="media/image55.emf"/><Relationship Id="rId123" Type="http://schemas.openxmlformats.org/officeDocument/2006/relationships/package" Target="embeddings/_________Microsoft_Word38.docx"/><Relationship Id="rId128" Type="http://schemas.openxmlformats.org/officeDocument/2006/relationships/image" Target="media/image68.emf"/><Relationship Id="rId5" Type="http://schemas.openxmlformats.org/officeDocument/2006/relationships/customXml" Target="../customXml/item5.xml"/><Relationship Id="rId90" Type="http://schemas.openxmlformats.org/officeDocument/2006/relationships/image" Target="media/image49.emf"/><Relationship Id="rId95" Type="http://schemas.openxmlformats.org/officeDocument/2006/relationships/package" Target="embeddings/_________Microsoft_Word24.docx"/><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6.emf"/><Relationship Id="rId48" Type="http://schemas.openxmlformats.org/officeDocument/2006/relationships/image" Target="media/image28.emf"/><Relationship Id="rId64" Type="http://schemas.openxmlformats.org/officeDocument/2006/relationships/image" Target="media/image36.emf"/><Relationship Id="rId69" Type="http://schemas.openxmlformats.org/officeDocument/2006/relationships/package" Target="embeddings/_________Microsoft_Word11.docx"/><Relationship Id="rId113" Type="http://schemas.openxmlformats.org/officeDocument/2006/relationships/package" Target="embeddings/_________Microsoft_Word33.docx"/><Relationship Id="rId118" Type="http://schemas.openxmlformats.org/officeDocument/2006/relationships/image" Target="media/image63.emf"/><Relationship Id="rId134" Type="http://schemas.openxmlformats.org/officeDocument/2006/relationships/image" Target="media/image71.emf"/><Relationship Id="rId139" Type="http://schemas.openxmlformats.org/officeDocument/2006/relationships/fontTable" Target="fontTable.xml"/><Relationship Id="rId80" Type="http://schemas.openxmlformats.org/officeDocument/2006/relationships/image" Target="media/image44.emf"/><Relationship Id="rId85" Type="http://schemas.openxmlformats.org/officeDocument/2006/relationships/package" Target="embeddings/_________Microsoft_Word19.docx"/><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hyperlink" Target="http://www.hr-ok.ru/e-store/personnel_registration/5153/" TargetMode="External"/><Relationship Id="rId59" Type="http://schemas.openxmlformats.org/officeDocument/2006/relationships/package" Target="embeddings/_________Microsoft_Word6.docx"/><Relationship Id="rId103" Type="http://schemas.openxmlformats.org/officeDocument/2006/relationships/package" Target="embeddings/_________Microsoft_Word28.docx"/><Relationship Id="rId108" Type="http://schemas.openxmlformats.org/officeDocument/2006/relationships/image" Target="media/image58.emf"/><Relationship Id="rId124" Type="http://schemas.openxmlformats.org/officeDocument/2006/relationships/image" Target="media/image66.emf"/><Relationship Id="rId129" Type="http://schemas.openxmlformats.org/officeDocument/2006/relationships/package" Target="embeddings/_________Microsoft_Word41.docx"/><Relationship Id="rId54" Type="http://schemas.openxmlformats.org/officeDocument/2006/relationships/image" Target="media/image31.emf"/><Relationship Id="rId70" Type="http://schemas.openxmlformats.org/officeDocument/2006/relationships/image" Target="media/image39.emf"/><Relationship Id="rId75" Type="http://schemas.openxmlformats.org/officeDocument/2006/relationships/package" Target="embeddings/_________Microsoft_Word14.docx"/><Relationship Id="rId91" Type="http://schemas.openxmlformats.org/officeDocument/2006/relationships/package" Target="embeddings/_________Microsoft_Word22.docx"/><Relationship Id="rId96" Type="http://schemas.openxmlformats.org/officeDocument/2006/relationships/image" Target="media/image52.emf"/><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package" Target="embeddings/_________Microsoft_Word1.docx"/><Relationship Id="rId114" Type="http://schemas.openxmlformats.org/officeDocument/2006/relationships/image" Target="media/image61.emf"/><Relationship Id="rId119" Type="http://schemas.openxmlformats.org/officeDocument/2006/relationships/package" Target="embeddings/_________Microsoft_Word36.docx"/><Relationship Id="rId44" Type="http://schemas.openxmlformats.org/officeDocument/2006/relationships/package" Target="embeddings/_________Microsoft_Visio2.vsdx"/><Relationship Id="rId60" Type="http://schemas.openxmlformats.org/officeDocument/2006/relationships/image" Target="media/image34.emf"/><Relationship Id="rId65" Type="http://schemas.openxmlformats.org/officeDocument/2006/relationships/package" Target="embeddings/_________Microsoft_Word9.docx"/><Relationship Id="rId81" Type="http://schemas.openxmlformats.org/officeDocument/2006/relationships/package" Target="embeddings/_________Microsoft_Word17.docx"/><Relationship Id="rId86" Type="http://schemas.openxmlformats.org/officeDocument/2006/relationships/image" Target="media/image47.emf"/><Relationship Id="rId130" Type="http://schemas.openxmlformats.org/officeDocument/2006/relationships/image" Target="media/image69.emf"/><Relationship Id="rId135" Type="http://schemas.openxmlformats.org/officeDocument/2006/relationships/package" Target="embeddings/_____Microsoft_Excel.xlsx"/><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www.hr-ok.ru/e-store/personnel_registration/5129/" TargetMode="External"/><Relationship Id="rId109" Type="http://schemas.openxmlformats.org/officeDocument/2006/relationships/package" Target="embeddings/_________Microsoft_Word31.docx"/><Relationship Id="rId34" Type="http://schemas.openxmlformats.org/officeDocument/2006/relationships/image" Target="media/image21.png"/><Relationship Id="rId50" Type="http://schemas.openxmlformats.org/officeDocument/2006/relationships/image" Target="media/image29.emf"/><Relationship Id="rId55" Type="http://schemas.openxmlformats.org/officeDocument/2006/relationships/package" Target="embeddings/_________Microsoft_Word4.docx"/><Relationship Id="rId76" Type="http://schemas.openxmlformats.org/officeDocument/2006/relationships/image" Target="media/image42.emf"/><Relationship Id="rId97" Type="http://schemas.openxmlformats.org/officeDocument/2006/relationships/package" Target="embeddings/_________Microsoft_Word25.docx"/><Relationship Id="rId104" Type="http://schemas.openxmlformats.org/officeDocument/2006/relationships/image" Target="media/image56.emf"/><Relationship Id="rId120" Type="http://schemas.openxmlformats.org/officeDocument/2006/relationships/image" Target="media/image64.emf"/><Relationship Id="rId125" Type="http://schemas.openxmlformats.org/officeDocument/2006/relationships/package" Target="embeddings/_________Microsoft_Word39.docx"/><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package" Target="embeddings/_________Microsoft_Word12.docx"/><Relationship Id="rId92" Type="http://schemas.openxmlformats.org/officeDocument/2006/relationships/image" Target="media/image50.emf"/><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hyperlink" Target="http://www.hr-ok.ru/e-store/personnel_registration/5136/" TargetMode="External"/><Relationship Id="rId45" Type="http://schemas.openxmlformats.org/officeDocument/2006/relationships/hyperlink" Target="https://assistentus.ru/oplata-truda/indeksaciya-zarabotnoj-platy/" TargetMode="External"/><Relationship Id="rId66" Type="http://schemas.openxmlformats.org/officeDocument/2006/relationships/image" Target="media/image37.emf"/><Relationship Id="rId87" Type="http://schemas.openxmlformats.org/officeDocument/2006/relationships/package" Target="embeddings/_________Microsoft_Word20.docx"/><Relationship Id="rId110" Type="http://schemas.openxmlformats.org/officeDocument/2006/relationships/image" Target="media/image59.emf"/><Relationship Id="rId115" Type="http://schemas.openxmlformats.org/officeDocument/2006/relationships/package" Target="embeddings/_________Microsoft_Word34.docx"/><Relationship Id="rId131" Type="http://schemas.openxmlformats.org/officeDocument/2006/relationships/package" Target="embeddings/_________Microsoft_Word42.docx"/><Relationship Id="rId136" Type="http://schemas.openxmlformats.org/officeDocument/2006/relationships/image" Target="media/image72.emf"/><Relationship Id="rId61" Type="http://schemas.openxmlformats.org/officeDocument/2006/relationships/package" Target="embeddings/_________Microsoft_Word7.docx"/><Relationship Id="rId82" Type="http://schemas.openxmlformats.org/officeDocument/2006/relationships/image" Target="media/image45.emf"/><Relationship Id="rId19" Type="http://schemas.openxmlformats.org/officeDocument/2006/relationships/image" Target="media/image7.png"/><Relationship Id="rId14" Type="http://schemas.openxmlformats.org/officeDocument/2006/relationships/comments" Target="comments.xml"/><Relationship Id="rId30" Type="http://schemas.openxmlformats.org/officeDocument/2006/relationships/package" Target="embeddings/_________Microsoft_Visio1.vsdx"/><Relationship Id="rId35" Type="http://schemas.openxmlformats.org/officeDocument/2006/relationships/image" Target="media/image22.png"/><Relationship Id="rId56" Type="http://schemas.openxmlformats.org/officeDocument/2006/relationships/image" Target="media/image32.emf"/><Relationship Id="rId77" Type="http://schemas.openxmlformats.org/officeDocument/2006/relationships/package" Target="embeddings/_________Microsoft_Word15.docx"/><Relationship Id="rId100" Type="http://schemas.openxmlformats.org/officeDocument/2006/relationships/image" Target="media/image54.emf"/><Relationship Id="rId105" Type="http://schemas.openxmlformats.org/officeDocument/2006/relationships/package" Target="embeddings/_________Microsoft_Word29.docx"/><Relationship Id="rId126" Type="http://schemas.openxmlformats.org/officeDocument/2006/relationships/image" Target="media/image67.emf"/><Relationship Id="rId8" Type="http://schemas.openxmlformats.org/officeDocument/2006/relationships/settings" Target="settings.xml"/><Relationship Id="rId51" Type="http://schemas.openxmlformats.org/officeDocument/2006/relationships/package" Target="embeddings/_________Microsoft_Word2.docx"/><Relationship Id="rId72" Type="http://schemas.openxmlformats.org/officeDocument/2006/relationships/image" Target="media/image40.emf"/><Relationship Id="rId93" Type="http://schemas.openxmlformats.org/officeDocument/2006/relationships/package" Target="embeddings/_________Microsoft_Word23.docx"/><Relationship Id="rId98" Type="http://schemas.openxmlformats.org/officeDocument/2006/relationships/image" Target="media/image53.emf"/><Relationship Id="rId121" Type="http://schemas.openxmlformats.org/officeDocument/2006/relationships/package" Target="embeddings/_________Microsoft_Word37.docx"/><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emf"/><Relationship Id="rId67" Type="http://schemas.openxmlformats.org/officeDocument/2006/relationships/package" Target="embeddings/_________Microsoft_Word10.docx"/><Relationship Id="rId116" Type="http://schemas.openxmlformats.org/officeDocument/2006/relationships/image" Target="media/image62.emf"/><Relationship Id="rId137" Type="http://schemas.openxmlformats.org/officeDocument/2006/relationships/oleObject" Target="embeddings/_____Microsoft_Excel_97-2003.xls"/><Relationship Id="rId20" Type="http://schemas.openxmlformats.org/officeDocument/2006/relationships/image" Target="media/image8.png"/><Relationship Id="rId41" Type="http://schemas.openxmlformats.org/officeDocument/2006/relationships/hyperlink" Target="http://www.hr-ok.ru/e-store/personnel_registration/6060/" TargetMode="External"/><Relationship Id="rId62" Type="http://schemas.openxmlformats.org/officeDocument/2006/relationships/image" Target="media/image35.emf"/><Relationship Id="rId83" Type="http://schemas.openxmlformats.org/officeDocument/2006/relationships/package" Target="embeddings/_________Microsoft_Word18.docx"/><Relationship Id="rId88" Type="http://schemas.openxmlformats.org/officeDocument/2006/relationships/image" Target="media/image48.emf"/><Relationship Id="rId111" Type="http://schemas.openxmlformats.org/officeDocument/2006/relationships/package" Target="embeddings/_________Microsoft_Word32.docx"/><Relationship Id="rId132" Type="http://schemas.openxmlformats.org/officeDocument/2006/relationships/image" Target="media/image70.emf"/><Relationship Id="rId15" Type="http://schemas.microsoft.com/office/2011/relationships/commentsExtended" Target="commentsExtended.xml"/><Relationship Id="rId36" Type="http://schemas.openxmlformats.org/officeDocument/2006/relationships/image" Target="media/image23.png"/><Relationship Id="rId57" Type="http://schemas.openxmlformats.org/officeDocument/2006/relationships/package" Target="embeddings/_________Microsoft_Word5.docx"/><Relationship Id="rId106" Type="http://schemas.openxmlformats.org/officeDocument/2006/relationships/image" Target="media/image57.emf"/><Relationship Id="rId127" Type="http://schemas.openxmlformats.org/officeDocument/2006/relationships/package" Target="embeddings/_________Microsoft_Word40.docx"/><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0.emf"/><Relationship Id="rId73" Type="http://schemas.openxmlformats.org/officeDocument/2006/relationships/package" Target="embeddings/_________Microsoft_Word13.docx"/><Relationship Id="rId78" Type="http://schemas.openxmlformats.org/officeDocument/2006/relationships/image" Target="media/image43.emf"/><Relationship Id="rId94" Type="http://schemas.openxmlformats.org/officeDocument/2006/relationships/image" Target="media/image51.emf"/><Relationship Id="rId99" Type="http://schemas.openxmlformats.org/officeDocument/2006/relationships/package" Target="embeddings/_________Microsoft_Word26.docx"/><Relationship Id="rId101" Type="http://schemas.openxmlformats.org/officeDocument/2006/relationships/package" Target="embeddings/_________Microsoft_Word27.docx"/><Relationship Id="rId122" Type="http://schemas.openxmlformats.org/officeDocument/2006/relationships/image" Target="media/image65.emf"/><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package" Target="embeddings/_________Microsoft_Word.docx"/><Relationship Id="rId68" Type="http://schemas.openxmlformats.org/officeDocument/2006/relationships/image" Target="media/image38.emf"/><Relationship Id="rId89" Type="http://schemas.openxmlformats.org/officeDocument/2006/relationships/package" Target="embeddings/_________Microsoft_Word21.docx"/><Relationship Id="rId112" Type="http://schemas.openxmlformats.org/officeDocument/2006/relationships/image" Target="media/image60.emf"/><Relationship Id="rId133" Type="http://schemas.openxmlformats.org/officeDocument/2006/relationships/package" Target="embeddings/_________Microsoft_Word43.docx"/><Relationship Id="rId16"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OSTRO\Downloads\&#1064;&#1072;&#1073;&#1083;&#1086;&#1085;_&#1058;&#1059;&#1056;&#1041;&#1054;%20(1).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Договор" ma:contentTypeID="0x0101005707BC2F761248E3B2016EC5E56F3398002E5503D88A6606438B07927BF66B9C9F" ma:contentTypeVersion="29" ma:contentTypeDescription="Создание документа." ma:contentTypeScope="" ma:versionID="8a6bef7418b7554d1f7b5a7c7b968133">
  <xsd:schema xmlns:xsd="http://www.w3.org/2001/XMLSchema" xmlns:xs="http://www.w3.org/2001/XMLSchema" xmlns:p="http://schemas.microsoft.com/office/2006/metadata/properties" xmlns:ns2="ff7a86cc-287a-425e-b27c-5c4a5aadb3df" xmlns:ns3="b4b5d52b-3958-4eb7-b399-a30c10e9f9cf" targetNamespace="http://schemas.microsoft.com/office/2006/metadata/properties" ma:root="true" ma:fieldsID="505911ce793d1dd774805758be1981af" ns2:_="" ns3:_="">
    <xsd:import namespace="ff7a86cc-287a-425e-b27c-5c4a5aadb3df"/>
    <xsd:import namespace="b4b5d52b-3958-4eb7-b399-a30c10e9f9cf"/>
    <xsd:element name="properties">
      <xsd:complexType>
        <xsd:sequence>
          <xsd:element name="documentManagement">
            <xsd:complexType>
              <xsd:all>
                <xsd:element ref="ns2:ContractNumber"/>
                <xsd:element ref="ns2:ContractSubject" minOccurs="0"/>
                <xsd:element ref="ns2:OSUIsFrameContract" minOccurs="0"/>
                <xsd:element ref="ns2:OSUSignContractDate" minOccurs="0"/>
                <xsd:element ref="ns2:OSUStartDate" minOccurs="0"/>
                <xsd:element ref="ns2:OSUEndDate" minOccurs="0"/>
                <xsd:element ref="ns2:OSUContractCost" minOccurs="0"/>
                <xsd:element ref="ns2:OSUSentToArchive" minOccurs="0"/>
                <xsd:element ref="ns2:OSUComments" minOccurs="0"/>
                <xsd:element ref="ns3:_dlc_DocId" minOccurs="0"/>
                <xsd:element ref="ns3:_dlc_DocIdUrl" minOccurs="0"/>
                <xsd:element ref="ns3:_dlc_DocIdPersistId" minOccurs="0"/>
                <xsd:element ref="ns3:TaxCatchAll" minOccurs="0"/>
                <xsd:element ref="ns3:TaxCatchAllLabel" minOccurs="0"/>
                <xsd:element ref="ns2:OSUDocumentDate" minOccurs="0"/>
                <xsd:element ref="ns3:a2e847ed99c84b4c8438b49476496ce7" minOccurs="0"/>
                <xsd:element ref="ns3:ie66f243ab354803ad6a48b9f9682921" minOccurs="0"/>
                <xsd:element ref="ns3:j6a83c5f9c5642d5aea442e6fb944f68" minOccurs="0"/>
                <xsd:element ref="ns2:PublishPermisionMMTaxHTField0" minOccurs="0"/>
                <xsd:element ref="ns2:a3103db7dbea48e5bc413f33593d5b1f" minOccurs="0"/>
                <xsd:element ref="ns2:hf8f9a0f72f54402a52bb193c0d12e2e" minOccurs="0"/>
                <xsd:element ref="ns2:e4f690ade01b4ac4b07d07ef8bda1bf8" minOccurs="0"/>
                <xsd:element ref="ns2:i13b7cec375e437e82870bc44092fa9a" minOccurs="0"/>
                <xsd:element ref="ns2:j75b27e1ba0e4fcb9566f3f4107fa2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7a86cc-287a-425e-b27c-5c4a5aadb3df" elementFormDefault="qualified">
    <xsd:import namespace="http://schemas.microsoft.com/office/2006/documentManagement/types"/>
    <xsd:import namespace="http://schemas.microsoft.com/office/infopath/2007/PartnerControls"/>
    <xsd:element name="ContractNumber" ma:index="1" ma:displayName="№ договора" ma:default="Нет" ma:internalName="ContractNumber">
      <xsd:simpleType>
        <xsd:restriction base="dms:Text"/>
      </xsd:simpleType>
    </xsd:element>
    <xsd:element name="ContractSubject" ma:index="7" nillable="true" ma:displayName="Предмет договора" ma:description="Предмет договора должен полностью соответствовать формулировке в договоре" ma:internalName="ContractSubject">
      <xsd:simpleType>
        <xsd:restriction base="dms:Note">
          <xsd:maxLength value="255"/>
        </xsd:restriction>
      </xsd:simpleType>
    </xsd:element>
    <xsd:element name="OSUIsFrameContract" ma:index="12" nillable="true" ma:displayName="Рамочный" ma:default="0" ma:internalName="OSUIsFrameContract">
      <xsd:simpleType>
        <xsd:restriction base="dms:Boolean"/>
      </xsd:simpleType>
    </xsd:element>
    <xsd:element name="OSUSignContractDate" ma:index="13" nillable="true" ma:displayName="Дата подписания договора" ma:format="DateOnly" ma:internalName="OSUSignContractDate">
      <xsd:simpleType>
        <xsd:restriction base="dms:DateTime"/>
      </xsd:simpleType>
    </xsd:element>
    <xsd:element name="OSUStartDate" ma:index="14" nillable="true" ma:displayName="Дата начала договора" ma:format="DateOnly" ma:internalName="OSUStartDate">
      <xsd:simpleType>
        <xsd:restriction base="dms:DateTime"/>
      </xsd:simpleType>
    </xsd:element>
    <xsd:element name="OSUEndDate" ma:index="15" nillable="true" ma:displayName="Дата завершения договора" ma:format="DateOnly" ma:internalName="OSUEndDate">
      <xsd:simpleType>
        <xsd:restriction base="dms:DateTime"/>
      </xsd:simpleType>
    </xsd:element>
    <xsd:element name="OSUContractCost" ma:index="16" nillable="true" ma:displayName="Стоимость договора" ma:internalName="OSUContractCost">
      <xsd:simpleType>
        <xsd:restriction base="dms:Number"/>
      </xsd:simpleType>
    </xsd:element>
    <xsd:element name="OSUSentToArchive" ma:index="18" nillable="true" ma:displayName="Передан в архив" ma:default="0" ma:internalName="OSUSentToArchive">
      <xsd:simpleType>
        <xsd:restriction base="dms:Boolean"/>
      </xsd:simpleType>
    </xsd:element>
    <xsd:element name="OSUComments" ma:index="19" nillable="true" ma:displayName="Примечания" ma:internalName="OSUComments">
      <xsd:simpleType>
        <xsd:restriction base="dms:Note">
          <xsd:maxLength value="255"/>
        </xsd:restriction>
      </xsd:simpleType>
    </xsd:element>
    <xsd:element name="OSUDocumentDate" ma:index="30" nillable="true" ma:displayName="Дата документа" ma:format="DateOnly" ma:hidden="true" ma:internalName="OSUDocumentDate">
      <xsd:simpleType>
        <xsd:restriction base="dms:DateTime"/>
      </xsd:simpleType>
    </xsd:element>
    <xsd:element name="PublishPermisionMMTaxHTField0" ma:index="37" nillable="true" ma:taxonomy="true" ma:internalName="PublishPermisionMMTaxHTField0" ma:taxonomyFieldName="PublishPermisionMM" ma:displayName="Разрешение публикации" ma:default="" ma:fieldId="{59635ccb-11c8-442e-89f9-5a18b1d451c6}" ma:sspId="39860ed5-122d-4544-8355-79be6fe95511" ma:termSetId="57d075fb-6a6a-4cc2-ad40-2bb8779c5fac" ma:anchorId="7a3a9f56-41ab-4a0c-826e-f7db7326e497" ma:open="true" ma:isKeyword="false">
      <xsd:complexType>
        <xsd:sequence>
          <xsd:element ref="pc:Terms" minOccurs="0" maxOccurs="1"/>
        </xsd:sequence>
      </xsd:complexType>
    </xsd:element>
    <xsd:element name="a3103db7dbea48e5bc413f33593d5b1f" ma:index="38" nillable="true" ma:taxonomy="true" ma:internalName="a3103db7dbea48e5bc413f33593d5b1f" ma:taxonomyFieldName="OSUContractorMM" ma:displayName="Контрагент" ma:fieldId="{a3103db7-dbea-48e5-bc41-3f33593d5b1f}" ma:sspId="39860ed5-122d-4544-8355-79be6fe95511" ma:termSetId="41e68932-3834-45ac-a2ed-03e9232012ad" ma:anchorId="00000000-0000-0000-0000-000000000000" ma:open="false" ma:isKeyword="false">
      <xsd:complexType>
        <xsd:sequence>
          <xsd:element ref="pc:Terms" minOccurs="0" maxOccurs="1"/>
        </xsd:sequence>
      </xsd:complexType>
    </xsd:element>
    <xsd:element name="hf8f9a0f72f54402a52bb193c0d12e2e" ma:index="39" ma:taxonomy="true" ma:internalName="hf8f9a0f72f54402a52bb193c0d12e2e" ma:taxonomyFieldName="ContractStatusMM" ma:displayName="Статус договора" ma:default="65;#|6551282a-2b04-46c2-b65e-5e9fc2d374d9" ma:fieldId="{1f8f9a0f-72f5-4402-a52b-b193c0d12e2e}" ma:sspId="39860ed5-122d-4544-8355-79be6fe95511" ma:termSetId="57d075fb-6a6a-4cc2-ad40-2bb8779c5fac" ma:anchorId="45f418b1-723f-4ec9-a322-a4e5678f1af0" ma:open="false" ma:isKeyword="false">
      <xsd:complexType>
        <xsd:sequence>
          <xsd:element ref="pc:Terms" minOccurs="0" maxOccurs="1"/>
        </xsd:sequence>
      </xsd:complexType>
    </xsd:element>
    <xsd:element name="e4f690ade01b4ac4b07d07ef8bda1bf8" ma:index="40" ma:taxonomy="true" ma:internalName="e4f690ade01b4ac4b07d07ef8bda1bf8" ma:taxonomyFieldName="ContractKindMM" ma:displayName="Тип договора" ma:default="67;#Основной договор|6a17ff2a-d71a-40c8-9bc6-7c3e8708bd2e" ma:fieldId="{e4f690ad-e01b-4ac4-b07d-07ef8bda1bf8}" ma:sspId="39860ed5-122d-4544-8355-79be6fe95511" ma:termSetId="57d075fb-6a6a-4cc2-ad40-2bb8779c5fac" ma:anchorId="c650bc5d-8d95-47ba-ad28-bcb25fe67129" ma:open="false" ma:isKeyword="false">
      <xsd:complexType>
        <xsd:sequence>
          <xsd:element ref="pc:Terms" minOccurs="0" maxOccurs="1"/>
        </xsd:sequence>
      </xsd:complexType>
    </xsd:element>
    <xsd:element name="i13b7cec375e437e82870bc44092fa9a" ma:index="41" nillable="true" ma:taxonomy="true" ma:internalName="i13b7cec375e437e82870bc44092fa9a" ma:taxonomyFieldName="ContractTypeMM" ma:displayName="Вид договора" ma:fieldId="{213b7cec-375e-437e-8287-0bc44092fa9a}" ma:sspId="39860ed5-122d-4544-8355-79be6fe95511" ma:termSetId="57d075fb-6a6a-4cc2-ad40-2bb8779c5fac" ma:anchorId="73bf0972-a2f6-4712-af69-c1e27d3245f8" ma:open="false" ma:isKeyword="false">
      <xsd:complexType>
        <xsd:sequence>
          <xsd:element ref="pc:Terms" minOccurs="0" maxOccurs="1"/>
        </xsd:sequence>
      </xsd:complexType>
    </xsd:element>
    <xsd:element name="j75b27e1ba0e4fcb9566f3f4107fa2ed" ma:index="42" nillable="true" ma:taxonomy="true" ma:internalName="j75b27e1ba0e4fcb9566f3f4107fa2ed" ma:taxonomyFieldName="VATMM" ma:displayName="НДС" ma:fieldId="{375b27e1-ba0e-4fcb-9566-f3f4107fa2ed}" ma:sspId="39860ed5-122d-4544-8355-79be6fe95511" ma:termSetId="57d075fb-6a6a-4cc2-ad40-2bb8779c5fac" ma:anchorId="23857042-5e6c-49d9-a05f-158deeb3fc7a"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4b5d52b-3958-4eb7-b399-a30c10e9f9cf" elementFormDefault="qualified">
    <xsd:import namespace="http://schemas.microsoft.com/office/2006/documentManagement/types"/>
    <xsd:import namespace="http://schemas.microsoft.com/office/infopath/2007/PartnerControls"/>
    <xsd:element name="_dlc_DocId" ma:index="23" nillable="true" ma:displayName="Значение идентификатора документа" ma:description="Значение идентификатора документа, присвоенного данному элементу." ma:internalName="_dlc_DocId" ma:readOnly="true">
      <xsd:simpleType>
        <xsd:restriction base="dms:Text"/>
      </xsd:simpleType>
    </xsd:element>
    <xsd:element name="_dlc_DocIdUrl" ma:index="24" nillable="true" ma:displayName="Идентификатор документа" ma:description="Постоянная ссылка на этот документ."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5" nillable="true" ma:displayName="Persist ID" ma:description="Keep ID on add." ma:hidden="true" ma:internalName="_dlc_DocIdPersistId" ma:readOnly="true">
      <xsd:simpleType>
        <xsd:restriction base="dms:Boolean"/>
      </xsd:simpleType>
    </xsd:element>
    <xsd:element name="TaxCatchAll" ma:index="26" nillable="true" ma:displayName="Столбец для захвата всех терминов таксономии" ma:description="" ma:hidden="true" ma:list="{a02a2b03-3a67-425a-8eea-a1d93c358886}" ma:internalName="TaxCatchAll" ma:showField="CatchAllData" ma:web="b4b5d52b-3958-4eb7-b399-a30c10e9f9cf">
      <xsd:complexType>
        <xsd:complexContent>
          <xsd:extension base="dms:MultiChoiceLookup">
            <xsd:sequence>
              <xsd:element name="Value" type="dms:Lookup" maxOccurs="unbounded" minOccurs="0" nillable="true"/>
            </xsd:sequence>
          </xsd:extension>
        </xsd:complexContent>
      </xsd:complexType>
    </xsd:element>
    <xsd:element name="TaxCatchAllLabel" ma:index="27" nillable="true" ma:displayName="Столбец для захвата всех терминов таксономии1" ma:description="" ma:hidden="true" ma:list="{a02a2b03-3a67-425a-8eea-a1d93c358886}" ma:internalName="TaxCatchAllLabel" ma:readOnly="true" ma:showField="CatchAllDataLabel" ma:web="b4b5d52b-3958-4eb7-b399-a30c10e9f9cf">
      <xsd:complexType>
        <xsd:complexContent>
          <xsd:extension base="dms:MultiChoiceLookup">
            <xsd:sequence>
              <xsd:element name="Value" type="dms:Lookup" maxOccurs="unbounded" minOccurs="0" nillable="true"/>
            </xsd:sequence>
          </xsd:extension>
        </xsd:complexContent>
      </xsd:complexType>
    </xsd:element>
    <xsd:element name="a2e847ed99c84b4c8438b49476496ce7" ma:index="32" nillable="true" ma:displayName="Отрасль_0" ma:hidden="true" ma:internalName="a2e847ed99c84b4c8438b49476496ce70">
      <xsd:simpleType>
        <xsd:restriction base="dms:Note"/>
      </xsd:simpleType>
    </xsd:element>
    <xsd:element name="ie66f243ab354803ad6a48b9f9682921" ma:index="33" nillable="true" ma:displayName="Вендор_0" ma:hidden="true" ma:internalName="ie66f243ab354803ad6a48b9f96829210">
      <xsd:simpleType>
        <xsd:restriction base="dms:Note"/>
      </xsd:simpleType>
    </xsd:element>
    <xsd:element name="j6a83c5f9c5642d5aea442e6fb944f68" ma:index="34" nillable="true" ma:displayName="Подразделение_0" ma:hidden="true" ma:internalName="j6a83c5f9c5642d5aea442e6fb944f680">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9" ma:displayName="Тип контента"/>
        <xsd:element ref="dc:title" minOccurs="0" maxOccurs="1"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e66f243ab354803ad6a48b9f9682921 xmlns="b4b5d52b-3958-4eb7-b399-a30c10e9f9cf" xsi:nil="true"/>
    <a2e847ed99c84b4c8438b49476496ce7 xmlns="b4b5d52b-3958-4eb7-b399-a30c10e9f9cf" xsi:nil="true"/>
    <j6a83c5f9c5642d5aea442e6fb944f68 xmlns="b4b5d52b-3958-4eb7-b399-a30c10e9f9cf" xsi:nil="true"/>
    <TaxCatchAll xmlns="b4b5d52b-3958-4eb7-b399-a30c10e9f9cf">
      <Value>4045</Value>
      <Value>4100</Value>
      <Value>65</Value>
      <Value>1941</Value>
      <Value>4123</Value>
    </TaxCatchAll>
    <_dlc_DocId xmlns="b4b5d52b-3958-4eb7-b399-a30c10e9f9cf">CBGEA-1567461046-28</_dlc_DocId>
    <_dlc_DocIdUrl xmlns="b4b5d52b-3958-4eb7-b399-a30c10e9f9cf">
      <Url>http://portal.cbg.local/eaarchive/projects/1600143815062015/1505375610012019/_layouts/15/DocIdRedir.aspx?ID=CBGEA-1567461046-28</Url>
      <Description>CBGEA-1567461046-28</Description>
    </_dlc_DocIdUrl>
    <PublishPermisionMMTaxHTField0 xmlns="ff7a86cc-287a-425e-b27c-5c4a5aadb3df">
      <Terms xmlns="http://schemas.microsoft.com/office/infopath/2007/PartnerControls">
        <TermInfo xmlns="http://schemas.microsoft.com/office/infopath/2007/PartnerControls">
          <TermName xmlns="http://schemas.microsoft.com/office/infopath/2007/PartnerControls">Требует уточнения</TermName>
          <TermId xmlns="http://schemas.microsoft.com/office/infopath/2007/PartnerControls">2fad3a9d-7a7e-44b0-87f2-d4d3f3fc7768</TermId>
        </TermInfo>
      </Terms>
    </PublishPermisionMMTaxHTField0>
    <hf8f9a0f72f54402a52bb193c0d12e2e xmlns="ff7a86cc-287a-425e-b27c-5c4a5aadb3df">
      <Terms xmlns="http://schemas.microsoft.com/office/infopath/2007/PartnerControls">
        <TermInfo xmlns="http://schemas.microsoft.com/office/infopath/2007/PartnerControls">
          <TermName xmlns="http://schemas.microsoft.com/office/infopath/2007/PartnerControls">Активный</TermName>
          <TermId xmlns="http://schemas.microsoft.com/office/infopath/2007/PartnerControls">6551282a-2b04-46c2-b65e-5e9fc2d374d9</TermId>
        </TermInfo>
      </Terms>
    </hf8f9a0f72f54402a52bb193c0d12e2e>
    <OSUStartDate xmlns="ff7a86cc-287a-425e-b27c-5c4a5aadb3df" xsi:nil="true"/>
    <j75b27e1ba0e4fcb9566f3f4107fa2ed xmlns="ff7a86cc-287a-425e-b27c-5c4a5aadb3df">
      <Terms xmlns="http://schemas.microsoft.com/office/infopath/2007/PartnerControls"/>
    </j75b27e1ba0e4fcb9566f3f4107fa2ed>
    <ContractNumber xmlns="ff7a86cc-287a-425e-b27c-5c4a5aadb3df">Нет</ContractNumber>
    <OSUComments xmlns="ff7a86cc-287a-425e-b27c-5c4a5aadb3df" xsi:nil="true"/>
    <a3103db7dbea48e5bc413f33593d5b1f xmlns="ff7a86cc-287a-425e-b27c-5c4a5aadb3df">
      <Terms xmlns="http://schemas.microsoft.com/office/infopath/2007/PartnerControls">
        <TermInfo xmlns="http://schemas.microsoft.com/office/infopath/2007/PartnerControls">
          <TermName xmlns="http://schemas.microsoft.com/office/infopath/2007/PartnerControls">Группа Компаний Консист Бизнес Групп</TermName>
          <TermId xmlns="http://schemas.microsoft.com/office/infopath/2007/PartnerControls">c71db632-d8f3-482e-9b2e-b9afc3eba648</TermId>
        </TermInfo>
      </Terms>
    </a3103db7dbea48e5bc413f33593d5b1f>
    <OSUSignContractDate xmlns="ff7a86cc-287a-425e-b27c-5c4a5aadb3df" xsi:nil="true"/>
    <OSUContractCost xmlns="ff7a86cc-287a-425e-b27c-5c4a5aadb3df" xsi:nil="true"/>
    <ContractSubject xmlns="ff7a86cc-287a-425e-b27c-5c4a5aadb3df" xsi:nil="true"/>
    <i13b7cec375e437e82870bc44092fa9a xmlns="ff7a86cc-287a-425e-b27c-5c4a5aadb3df">
      <Terms xmlns="http://schemas.microsoft.com/office/infopath/2007/PartnerControls"/>
    </i13b7cec375e437e82870bc44092fa9a>
    <e4f690ade01b4ac4b07d07ef8bda1bf8 xmlns="ff7a86cc-287a-425e-b27c-5c4a5aadb3df">
      <Terms xmlns="http://schemas.microsoft.com/office/infopath/2007/PartnerControls">
        <TermInfo xmlns="http://schemas.microsoft.com/office/infopath/2007/PartnerControls">
          <TermName xmlns="http://schemas.microsoft.com/office/infopath/2007/PartnerControls">Основной договор</TermName>
          <TermId xmlns="http://schemas.microsoft.com/office/infopath/2007/PartnerControls">8634e254-2300-4ce9-a509-865329d75be3</TermId>
        </TermInfo>
      </Terms>
    </e4f690ade01b4ac4b07d07ef8bda1bf8>
    <OSUIsFrameContract xmlns="ff7a86cc-287a-425e-b27c-5c4a5aadb3df">false</OSUIsFrameContract>
    <OSUDocumentDate xmlns="ff7a86cc-287a-425e-b27c-5c4a5aadb3df" xsi:nil="true"/>
    <OSUEndDate xmlns="ff7a86cc-287a-425e-b27c-5c4a5aadb3df" xsi:nil="true"/>
    <OSUSentToArchive xmlns="ff7a86cc-287a-425e-b27c-5c4a5aadb3df">false</OSUSentToArchive>
  </documentManagement>
</p:properties>
</file>

<file path=customXml/item4.xml><?xml version="1.0" encoding="utf-8"?>
<?mso-contentType ?>
<spe:Receivers xmlns:spe="http://schemas.microsoft.com/sharepoint/events">
  <Receiver>
    <Name>Nintex conditional workflow start</Name>
    <Synchronization>Synchronous</Synchronization>
    <Type>10001</Type>
    <SequenceNumber>50000</SequenceNumber>
    <Url/>
    <Assembly>Nintex.Workflow, Version=1.0.0.0, Culture=neutral, PublicKeyToken=913f6bae0ca5ae12</Assembly>
    <Class>Nintex.Workflow.ConditionalWorkflowStartReceiver</Class>
    <Data>635393062065021261</Data>
    <Filter/>
  </Receiver>
  <Receiver>
    <Name>Nintex conditional workflow start</Name>
    <Synchronization>Synchronous</Synchronization>
    <Type>10002</Type>
    <SequenceNumber>50000</SequenceNumber>
    <Url/>
    <Assembly>Nintex.Workflow, Version=1.0.0.0, Culture=neutral, PublicKeyToken=913f6bae0ca5ae12</Assembly>
    <Class>Nintex.Workflow.ConditionalWorkflowStartReceiver</Class>
    <Data>635393062065021261</Data>
    <Filter/>
  </Receiver>
  <Receiver>
    <Name>Nintex conditional workflow start</Name>
    <Synchronization>Synchronous</Synchronization>
    <Type>2</Type>
    <SequenceNumber>50000</SequenceNumber>
    <Url/>
    <Assembly>Nintex.Workflow, Version=1.0.0.0, Culture=neutral, PublicKeyToken=913f6bae0ca5ae12</Assembly>
    <Class>Nintex.Workflow.ConditionalWorkflowStartReceiver</Class>
    <Data>635393062065021261</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C013A-A4B2-4586-8E63-060EDA20BB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7a86cc-287a-425e-b27c-5c4a5aadb3df"/>
    <ds:schemaRef ds:uri="b4b5d52b-3958-4eb7-b399-a30c10e9f9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B0B3AA-386C-4A08-A9BD-760979550D56}">
  <ds:schemaRefs>
    <ds:schemaRef ds:uri="http://schemas.microsoft.com/sharepoint/v3/contenttype/forms"/>
  </ds:schemaRefs>
</ds:datastoreItem>
</file>

<file path=customXml/itemProps3.xml><?xml version="1.0" encoding="utf-8"?>
<ds:datastoreItem xmlns:ds="http://schemas.openxmlformats.org/officeDocument/2006/customXml" ds:itemID="{DCF553A3-8C92-44A0-9C63-8B79B589B4DF}">
  <ds:schemaRefs>
    <ds:schemaRef ds:uri="http://schemas.microsoft.com/office/2006/metadata/properties"/>
    <ds:schemaRef ds:uri="http://schemas.microsoft.com/office/infopath/2007/PartnerControls"/>
    <ds:schemaRef ds:uri="b4b5d52b-3958-4eb7-b399-a30c10e9f9cf"/>
    <ds:schemaRef ds:uri="ff7a86cc-287a-425e-b27c-5c4a5aadb3df"/>
  </ds:schemaRefs>
</ds:datastoreItem>
</file>

<file path=customXml/itemProps4.xml><?xml version="1.0" encoding="utf-8"?>
<ds:datastoreItem xmlns:ds="http://schemas.openxmlformats.org/officeDocument/2006/customXml" ds:itemID="{50B9DE79-8BF7-40E3-92FF-8AC681CF7F2C}">
  <ds:schemaRefs>
    <ds:schemaRef ds:uri="http://schemas.microsoft.com/sharepoint/events"/>
  </ds:schemaRefs>
</ds:datastoreItem>
</file>

<file path=customXml/itemProps5.xml><?xml version="1.0" encoding="utf-8"?>
<ds:datastoreItem xmlns:ds="http://schemas.openxmlformats.org/officeDocument/2006/customXml" ds:itemID="{C7DEA21D-53F2-4D9C-9EBE-631D90457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Шаблон_ТУРБО (1).dotx</Template>
  <TotalTime>2206</TotalTime>
  <Pages>186</Pages>
  <Words>61286</Words>
  <Characters>349332</Characters>
  <Application>Microsoft Office Word</Application>
  <DocSecurity>0</DocSecurity>
  <Lines>2911</Lines>
  <Paragraphs>819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VOSTRO</dc:creator>
  <cp:lastModifiedBy>елена боронина</cp:lastModifiedBy>
  <cp:revision>50</cp:revision>
  <dcterms:created xsi:type="dcterms:W3CDTF">2020-10-26T06:26:00Z</dcterms:created>
  <dcterms:modified xsi:type="dcterms:W3CDTF">2021-11-01T14:34:00Z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0x0101005707BC2F761248E3B2016EC5E56F3398002E5503D88A6606438B07927BF66B9C9F</vt:lpwstr>
  </property>
  <property fmtid="{D5CDD505-2E9C-101B-9397-08002B2CF9AE}" pid="3" name="ProjectsPreSalesMM">
    <vt:lpwstr>4633</vt:lpwstr>
  </property>
  <property fmtid="{D5CDD505-2E9C-101B-9397-08002B2CF9AE}" pid="4" name="ContractStatusMM">
    <vt:lpwstr>65</vt:lpwstr>
  </property>
  <property fmtid="{D5CDD505-2E9C-101B-9397-08002B2CF9AE}" pid="5" name="DepartmentMM">
    <vt:lpwstr>4045</vt:lpwstr>
  </property>
  <property fmtid="{D5CDD505-2E9C-101B-9397-08002B2CF9AE}" pid="6" name="ContractKindMM">
    <vt:lpwstr>4123</vt:lpwstr>
  </property>
  <property fmtid="{D5CDD505-2E9C-101B-9397-08002B2CF9AE}" pid="7" name="g072c4b39cf14b118224d22aa222af4d">
    <vt:lpwstr>Группа Компаний Консист Бизнес Групп|c71db632-d8f3-482e-9b2e-b9afc3eba648</vt:lpwstr>
  </property>
  <property fmtid="{D5CDD505-2E9C-101B-9397-08002B2CF9AE}" pid="8" name="j6a83c5f9c5642d5aea442e6fb944f68">
    <vt:lpwstr>TURBO|df960418-3107-4c45-9a9d-3f1f83055160</vt:lpwstr>
  </property>
  <property fmtid="{D5CDD505-2E9C-101B-9397-08002B2CF9AE}" pid="9" name="i54fc33df8424eaabcab4b094b6bd913">
    <vt:lpwstr>TRB19007_KOHC_11|b93eea47-6fe9-443f-bcc3-d7b07f34af03</vt:lpwstr>
  </property>
  <property fmtid="{D5CDD505-2E9C-101B-9397-08002B2CF9AE}" pid="10" name="ClientMM">
    <vt:lpwstr>1941</vt:lpwstr>
  </property>
  <property fmtid="{D5CDD505-2E9C-101B-9397-08002B2CF9AE}" pid="11" name="a2e847ed99c84b4c8438b49476496ce7">
    <vt:lpwstr>2.04. Профессиональные услуги (там же – ИТ, медиа)|538a2ad9-6f6d-4213-940b-569e3f1eb91d</vt:lpwstr>
  </property>
  <property fmtid="{D5CDD505-2E9C-101B-9397-08002B2CF9AE}" pid="12" name="OSUContractorMM">
    <vt:lpwstr>1941</vt:lpwstr>
  </property>
  <property fmtid="{D5CDD505-2E9C-101B-9397-08002B2CF9AE}" pid="13" name="kefc9ca6326d4295be4861622e6dbd6b">
    <vt:lpwstr/>
  </property>
  <property fmtid="{D5CDD505-2E9C-101B-9397-08002B2CF9AE}" pid="14" name="ie66f243ab354803ad6a48b9f9682921">
    <vt:lpwstr>Другой|a9dccd85-ab51-4334-96d5-1f2cdb12412a</vt:lpwstr>
  </property>
  <property fmtid="{D5CDD505-2E9C-101B-9397-08002B2CF9AE}" pid="15" name="ProjectPresaleBranchMM">
    <vt:lpwstr>4571;#2.04. Профессиональные услуги (там же – ИТ, медиа)|538a2ad9-6f6d-4213-940b-569e3f1eb91d</vt:lpwstr>
  </property>
  <property fmtid="{D5CDD505-2E9C-101B-9397-08002B2CF9AE}" pid="16" name="ab406ca084524a2399eac33086e3014a">
    <vt:lpwstr/>
  </property>
  <property fmtid="{D5CDD505-2E9C-101B-9397-08002B2CF9AE}" pid="17" name="b1c54c3576074cb09b6bd04be7debadb">
    <vt:lpwstr/>
  </property>
  <property fmtid="{D5CDD505-2E9C-101B-9397-08002B2CF9AE}" pid="18" name="_dlc_DocIdItemGuid">
    <vt:lpwstr>1b04ef94-1ec3-4f9e-847d-602b9faf2162</vt:lpwstr>
  </property>
  <property fmtid="{D5CDD505-2E9C-101B-9397-08002B2CF9AE}" pid="19" name="VendorMM">
    <vt:lpwstr>4191</vt:lpwstr>
  </property>
  <property fmtid="{D5CDD505-2E9C-101B-9397-08002B2CF9AE}" pid="20" name="PublishPermisionMM">
    <vt:lpwstr>3754</vt:lpwstr>
  </property>
</Properties>
</file>