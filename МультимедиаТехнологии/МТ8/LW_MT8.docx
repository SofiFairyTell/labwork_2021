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F202BF" w:rsidRDefault="00B13897" w:rsidP="00FC6D62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F202BF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F202BF">
        <w:rPr>
          <w:sz w:val="24"/>
          <w:szCs w:val="24"/>
        </w:rPr>
        <w:t>студента</w:t>
      </w:r>
      <w:r w:rsidR="00CE359A" w:rsidRPr="00F202BF">
        <w:rPr>
          <w:sz w:val="24"/>
          <w:szCs w:val="24"/>
        </w:rPr>
        <w:t xml:space="preserve"> группы ИТ – </w:t>
      </w:r>
      <w:r w:rsidR="007E648B" w:rsidRPr="00F202BF">
        <w:rPr>
          <w:sz w:val="24"/>
          <w:szCs w:val="24"/>
        </w:rPr>
        <w:t>4</w:t>
      </w:r>
      <w:r w:rsidR="00CE359A" w:rsidRPr="00F202BF">
        <w:rPr>
          <w:sz w:val="24"/>
          <w:szCs w:val="24"/>
        </w:rPr>
        <w:t>2</w:t>
      </w:r>
      <w:r w:rsidR="0019290F" w:rsidRPr="00F202BF">
        <w:rPr>
          <w:sz w:val="24"/>
          <w:szCs w:val="24"/>
        </w:rPr>
        <w:br/>
      </w:r>
      <w:r w:rsidR="00CE359A" w:rsidRPr="00F202BF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F202BF" w14:paraId="596FB372" w14:textId="77777777" w:rsidTr="00470D8C">
        <w:tc>
          <w:tcPr>
            <w:tcW w:w="2401" w:type="dxa"/>
          </w:tcPr>
          <w:p w14:paraId="6FD169CD" w14:textId="77777777" w:rsidR="00CE359A" w:rsidRPr="00F202B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F202B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F202B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2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F202B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533C29A" w:rsidR="0064206B" w:rsidRPr="00F202BF" w:rsidRDefault="00FC6D62" w:rsidP="00FC6D62">
      <w:pPr>
        <w:pStyle w:val="a1"/>
        <w:rPr>
          <w:sz w:val="24"/>
          <w:szCs w:val="24"/>
        </w:rPr>
      </w:pPr>
      <w:r w:rsidRPr="00F202BF">
        <w:rPr>
          <w:sz w:val="24"/>
          <w:szCs w:val="24"/>
        </w:rPr>
        <w:t>Кривые, поверхности NURBS</w:t>
      </w:r>
    </w:p>
    <w:p w14:paraId="25AF31BE" w14:textId="3111A729" w:rsidR="003532A7" w:rsidRPr="00F202BF" w:rsidRDefault="00CE359A" w:rsidP="00840B68">
      <w:pPr>
        <w:pStyle w:val="a2"/>
        <w:rPr>
          <w:sz w:val="24"/>
          <w:szCs w:val="24"/>
        </w:rPr>
      </w:pPr>
      <w:r w:rsidRPr="00F202BF">
        <w:rPr>
          <w:b/>
          <w:sz w:val="24"/>
          <w:szCs w:val="24"/>
        </w:rPr>
        <w:t>Цель работы</w:t>
      </w:r>
      <w:r w:rsidR="00FC6D62" w:rsidRPr="00F202BF">
        <w:rPr>
          <w:sz w:val="24"/>
          <w:szCs w:val="24"/>
        </w:rPr>
        <w:t xml:space="preserve"> научиться создать простые 3D объекты с помощью объектов Curve и NURBS поверхностей.</w:t>
      </w:r>
      <w:r w:rsidR="00A22B6F" w:rsidRPr="00F202BF">
        <w:rPr>
          <w:sz w:val="24"/>
          <w:szCs w:val="24"/>
        </w:rPr>
        <w:t>.</w:t>
      </w:r>
      <w:r w:rsidR="00180BFC" w:rsidRPr="00F202BF">
        <w:rPr>
          <w:sz w:val="24"/>
          <w:szCs w:val="24"/>
        </w:rPr>
        <w:t xml:space="preserve"> </w:t>
      </w:r>
    </w:p>
    <w:p w14:paraId="1271C954" w14:textId="77777777" w:rsidR="004237A5" w:rsidRPr="00F202B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F202B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F202BF">
        <w:rPr>
          <w:sz w:val="24"/>
          <w:szCs w:val="24"/>
        </w:rPr>
        <w:t>Содержание работы</w:t>
      </w:r>
    </w:p>
    <w:p w14:paraId="28459C1D" w14:textId="63A4DEC8" w:rsidR="00FC6D62" w:rsidRPr="00F202BF" w:rsidRDefault="00FC6D62" w:rsidP="004E4690">
      <w:pPr>
        <w:pStyle w:val="a2"/>
        <w:rPr>
          <w:sz w:val="24"/>
          <w:szCs w:val="24"/>
        </w:rPr>
      </w:pPr>
      <w:r w:rsidRPr="00F202BF">
        <w:rPr>
          <w:sz w:val="24"/>
          <w:szCs w:val="24"/>
        </w:rPr>
        <w:t>1. Изучите теоретические материал и выполните предложенные практические задания.</w:t>
      </w:r>
    </w:p>
    <w:p w14:paraId="62E7CE13" w14:textId="6A4BB33F" w:rsidR="00FC6D62" w:rsidRPr="00F202BF" w:rsidRDefault="00FC6D62" w:rsidP="00BA4114">
      <w:pPr>
        <w:pStyle w:val="a2"/>
        <w:rPr>
          <w:sz w:val="24"/>
          <w:szCs w:val="24"/>
        </w:rPr>
      </w:pPr>
      <w:r w:rsidRPr="00F202BF">
        <w:rPr>
          <w:sz w:val="24"/>
          <w:szCs w:val="24"/>
        </w:rPr>
        <w:t>2. Используя объект Curve создайте объемный логотип по варианту из лабораторной работы No 3.</w:t>
      </w:r>
    </w:p>
    <w:p w14:paraId="64FCB3E1" w14:textId="71D990C2" w:rsidR="00FC6D62" w:rsidRPr="00F202BF" w:rsidRDefault="00FC6D62" w:rsidP="00FC6D62">
      <w:pPr>
        <w:pStyle w:val="a2"/>
        <w:rPr>
          <w:sz w:val="24"/>
          <w:szCs w:val="24"/>
        </w:rPr>
      </w:pPr>
      <w:r w:rsidRPr="00F202BF">
        <w:rPr>
          <w:sz w:val="24"/>
          <w:szCs w:val="24"/>
        </w:rPr>
        <w:t>3. Используя объект Nurbs создайте следующие модели:</w:t>
      </w:r>
    </w:p>
    <w:p w14:paraId="63C03629" w14:textId="19DF718E" w:rsidR="00A22B6F" w:rsidRPr="00F202BF" w:rsidRDefault="00FC6D62" w:rsidP="009A3F04">
      <w:pPr>
        <w:pStyle w:val="a2"/>
        <w:spacing w:before="240"/>
        <w:jc w:val="center"/>
        <w:rPr>
          <w:sz w:val="24"/>
          <w:szCs w:val="24"/>
        </w:rPr>
      </w:pP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2C1411F4" wp14:editId="79EBDF6E">
            <wp:extent cx="3314700" cy="389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619" cy="39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4674" w14:textId="7B7D8E1C" w:rsidR="009A3F04" w:rsidRPr="00F202BF" w:rsidRDefault="009A3F04" w:rsidP="009A3F04">
      <w:pPr>
        <w:pStyle w:val="a4"/>
        <w:rPr>
          <w:szCs w:val="24"/>
        </w:rPr>
      </w:pPr>
      <w:r w:rsidRPr="00F202BF">
        <w:rPr>
          <w:szCs w:val="24"/>
        </w:rPr>
        <w:t>Задание для варианта 8</w:t>
      </w:r>
    </w:p>
    <w:p w14:paraId="7B3FC7EE" w14:textId="3B0CF398" w:rsidR="00C23EF2" w:rsidRPr="00F202BF" w:rsidRDefault="00870041" w:rsidP="00870041">
      <w:pPr>
        <w:pStyle w:val="a3"/>
        <w:rPr>
          <w:sz w:val="24"/>
          <w:szCs w:val="24"/>
        </w:rPr>
      </w:pPr>
      <w:r w:rsidRPr="00F202BF">
        <w:rPr>
          <w:sz w:val="24"/>
          <w:szCs w:val="24"/>
        </w:rPr>
        <w:t>Ход работы</w:t>
      </w:r>
    </w:p>
    <w:p w14:paraId="4F9B0A37" w14:textId="55FFC070" w:rsidR="00A427B7" w:rsidRPr="00F202BF" w:rsidRDefault="0057582D" w:rsidP="00A05579">
      <w:pPr>
        <w:pStyle w:val="a2"/>
        <w:rPr>
          <w:sz w:val="24"/>
          <w:szCs w:val="24"/>
        </w:rPr>
      </w:pPr>
      <w:r w:rsidRPr="00F202BF">
        <w:rPr>
          <w:sz w:val="24"/>
          <w:szCs w:val="24"/>
        </w:rPr>
        <w:t xml:space="preserve">1. </w:t>
      </w:r>
      <w:r w:rsidR="00934830" w:rsidRPr="00F202BF">
        <w:rPr>
          <w:sz w:val="24"/>
          <w:szCs w:val="24"/>
        </w:rPr>
        <w:t>«Моделирование бокал с помощью управляющей кривой».</w:t>
      </w:r>
      <w:r w:rsidR="007043CF" w:rsidRPr="00F202BF">
        <w:rPr>
          <w:sz w:val="24"/>
          <w:szCs w:val="24"/>
        </w:rPr>
        <w:t xml:space="preserve"> </w:t>
      </w:r>
      <w:r w:rsidR="00B805B2" w:rsidRPr="00F202BF">
        <w:rPr>
          <w:sz w:val="24"/>
          <w:szCs w:val="24"/>
        </w:rPr>
        <w:t>Было добавлено фоновое изображение и добавлена кривая Безье. Добавление</w:t>
      </w:r>
      <w:r w:rsidR="00B805B2" w:rsidRPr="00F202BF">
        <w:rPr>
          <w:sz w:val="24"/>
          <w:szCs w:val="24"/>
        </w:rPr>
        <w:t xml:space="preserve"> происходит по нажатию </w:t>
      </w:r>
      <w:r w:rsidR="00B805B2" w:rsidRPr="00F202BF">
        <w:rPr>
          <w:sz w:val="24"/>
          <w:szCs w:val="24"/>
          <w:lang w:val="en-US"/>
        </w:rPr>
        <w:t>SHIFT</w:t>
      </w:r>
      <w:r w:rsidR="00B805B2" w:rsidRPr="00F202BF">
        <w:rPr>
          <w:sz w:val="24"/>
          <w:szCs w:val="24"/>
        </w:rPr>
        <w:t>+</w:t>
      </w:r>
      <w:r w:rsidR="00B805B2" w:rsidRPr="00F202BF">
        <w:rPr>
          <w:sz w:val="24"/>
          <w:szCs w:val="24"/>
          <w:lang w:val="en-US"/>
        </w:rPr>
        <w:t>A</w:t>
      </w:r>
      <w:r w:rsidR="00B805B2" w:rsidRPr="00F202BF">
        <w:rPr>
          <w:sz w:val="24"/>
          <w:szCs w:val="24"/>
        </w:rPr>
        <w:t xml:space="preserve">. Аналогичным образом была добавлена окружность Безье. </w:t>
      </w:r>
    </w:p>
    <w:p w14:paraId="491636A8" w14:textId="59E3C2CB" w:rsidR="00A427B7" w:rsidRPr="00F202BF" w:rsidRDefault="00A427B7" w:rsidP="00B805B2">
      <w:pPr>
        <w:pStyle w:val="a2"/>
        <w:spacing w:before="240"/>
        <w:jc w:val="center"/>
        <w:rPr>
          <w:sz w:val="24"/>
          <w:szCs w:val="24"/>
        </w:rPr>
      </w:pP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11B4DE16" wp14:editId="48DEFF49">
            <wp:extent cx="3572061" cy="142742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8882" cy="14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4F2A" w14:textId="1F55AFF7" w:rsidR="00A427B7" w:rsidRPr="00F202BF" w:rsidRDefault="00A427B7" w:rsidP="00A427B7">
      <w:pPr>
        <w:pStyle w:val="a4"/>
        <w:rPr>
          <w:szCs w:val="24"/>
        </w:rPr>
      </w:pPr>
      <w:r w:rsidRPr="00F202BF">
        <w:rPr>
          <w:szCs w:val="24"/>
        </w:rPr>
        <w:t>Добавление кривой</w:t>
      </w:r>
    </w:p>
    <w:p w14:paraId="00EFE806" w14:textId="7227A90E" w:rsidR="00B805B2" w:rsidRPr="00F202BF" w:rsidRDefault="00B805B2" w:rsidP="00B805B2">
      <w:pPr>
        <w:pStyle w:val="a2"/>
        <w:rPr>
          <w:sz w:val="24"/>
          <w:szCs w:val="24"/>
        </w:rPr>
      </w:pPr>
      <w:r w:rsidRPr="00F202BF">
        <w:rPr>
          <w:sz w:val="24"/>
          <w:szCs w:val="24"/>
        </w:rPr>
        <w:t xml:space="preserve">Далее выбрала окружность и в редакторе ее свойств выбрала созданную кривую для создания фаски, что показано на рисунке 8.3. </w:t>
      </w:r>
    </w:p>
    <w:p w14:paraId="73982E87" w14:textId="3A7B7F85" w:rsidR="00B805B2" w:rsidRPr="00F202BF" w:rsidRDefault="00B805B2" w:rsidP="00B805B2">
      <w:pPr>
        <w:pStyle w:val="a2"/>
        <w:jc w:val="center"/>
        <w:rPr>
          <w:sz w:val="24"/>
          <w:szCs w:val="24"/>
        </w:rPr>
      </w:pP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2ED7F57F" wp14:editId="23B073E8">
            <wp:extent cx="2252429" cy="20840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9089" cy="20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CC31" w14:textId="12F11478" w:rsidR="00B805B2" w:rsidRPr="00F202BF" w:rsidRDefault="00B805B2" w:rsidP="00B805B2">
      <w:pPr>
        <w:pStyle w:val="a4"/>
        <w:rPr>
          <w:szCs w:val="24"/>
        </w:rPr>
      </w:pPr>
      <w:r w:rsidRPr="00F202BF">
        <w:rPr>
          <w:szCs w:val="24"/>
        </w:rPr>
        <w:t>Создание фаски</w:t>
      </w:r>
    </w:p>
    <w:p w14:paraId="7D6A980A" w14:textId="7D57A613" w:rsidR="00FE41FD" w:rsidRPr="00F202BF" w:rsidRDefault="00FE41FD" w:rsidP="00FE41FD">
      <w:pPr>
        <w:pStyle w:val="a2"/>
        <w:rPr>
          <w:sz w:val="24"/>
          <w:szCs w:val="24"/>
        </w:rPr>
      </w:pPr>
      <w:r w:rsidRPr="00F202BF">
        <w:rPr>
          <w:sz w:val="24"/>
          <w:szCs w:val="24"/>
        </w:rPr>
        <w:lastRenderedPageBreak/>
        <w:t xml:space="preserve">Таким образом был создан бокал представленный на рисунке 8.4. </w:t>
      </w:r>
    </w:p>
    <w:p w14:paraId="4CD4C22D" w14:textId="63FA61A2" w:rsidR="00FE41FD" w:rsidRPr="00F202BF" w:rsidRDefault="00FE41FD" w:rsidP="00FE41FD">
      <w:pPr>
        <w:pStyle w:val="a2"/>
        <w:spacing w:before="240"/>
        <w:jc w:val="center"/>
        <w:rPr>
          <w:sz w:val="24"/>
          <w:szCs w:val="24"/>
        </w:rPr>
      </w:pP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17806F00" wp14:editId="322BFE3B">
            <wp:extent cx="3046448" cy="2568271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757" cy="257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E3DD" w14:textId="03A57448" w:rsidR="00FE41FD" w:rsidRPr="00F202BF" w:rsidRDefault="00FE41FD" w:rsidP="00FE41FD">
      <w:pPr>
        <w:pStyle w:val="a4"/>
        <w:rPr>
          <w:szCs w:val="24"/>
        </w:rPr>
      </w:pPr>
      <w:r w:rsidRPr="00F202BF">
        <w:rPr>
          <w:szCs w:val="24"/>
        </w:rPr>
        <w:t>Итоговое изображение</w:t>
      </w:r>
    </w:p>
    <w:p w14:paraId="41A51CF1" w14:textId="058626AD" w:rsidR="007043CF" w:rsidRPr="00F202BF" w:rsidRDefault="00A427B7" w:rsidP="00A05579">
      <w:pPr>
        <w:pStyle w:val="a2"/>
        <w:rPr>
          <w:sz w:val="24"/>
          <w:szCs w:val="24"/>
        </w:rPr>
      </w:pPr>
      <w:r w:rsidRPr="00F202BF">
        <w:rPr>
          <w:sz w:val="24"/>
          <w:szCs w:val="24"/>
        </w:rPr>
        <w:t xml:space="preserve">2. Моделирование с помощью </w:t>
      </w:r>
      <w:r w:rsidRPr="00F202BF">
        <w:rPr>
          <w:sz w:val="24"/>
          <w:szCs w:val="24"/>
          <w:lang w:val="en-US"/>
        </w:rPr>
        <w:t>Spin</w:t>
      </w:r>
      <w:r w:rsidRPr="00F202BF">
        <w:rPr>
          <w:sz w:val="24"/>
          <w:szCs w:val="24"/>
        </w:rPr>
        <w:t xml:space="preserve"> (Сдвиг), т.е. создание тела вращения. </w:t>
      </w:r>
      <w:r w:rsidR="007043CF" w:rsidRPr="00F202BF">
        <w:rPr>
          <w:sz w:val="24"/>
          <w:szCs w:val="24"/>
        </w:rPr>
        <w:t>Сначала была добавлена кривая Безье – Окружность Безье. Далее отдельным объектов –</w:t>
      </w:r>
      <w:r w:rsidR="00B805B2" w:rsidRPr="00F202BF">
        <w:rPr>
          <w:sz w:val="24"/>
          <w:szCs w:val="24"/>
        </w:rPr>
        <w:t xml:space="preserve"> кривая Безье – Безье. Добавление</w:t>
      </w:r>
      <w:r w:rsidR="007043CF" w:rsidRPr="00F202BF">
        <w:rPr>
          <w:sz w:val="24"/>
          <w:szCs w:val="24"/>
        </w:rPr>
        <w:t xml:space="preserve"> происходит по нажатию </w:t>
      </w:r>
      <w:r w:rsidR="007043CF" w:rsidRPr="00F202BF">
        <w:rPr>
          <w:sz w:val="24"/>
          <w:szCs w:val="24"/>
          <w:lang w:val="en-US"/>
        </w:rPr>
        <w:t>SHIFT</w:t>
      </w:r>
      <w:r w:rsidR="007043CF" w:rsidRPr="00F202BF">
        <w:rPr>
          <w:sz w:val="24"/>
          <w:szCs w:val="24"/>
        </w:rPr>
        <w:t>+</w:t>
      </w:r>
      <w:r w:rsidR="007043CF" w:rsidRPr="00F202BF">
        <w:rPr>
          <w:sz w:val="24"/>
          <w:szCs w:val="24"/>
          <w:lang w:val="en-US"/>
        </w:rPr>
        <w:t>A</w:t>
      </w:r>
      <w:r w:rsidR="007043CF" w:rsidRPr="00F202BF">
        <w:rPr>
          <w:sz w:val="24"/>
          <w:szCs w:val="24"/>
        </w:rPr>
        <w:t xml:space="preserve">. Продемонстрировано на рисунке 8.2. </w:t>
      </w:r>
    </w:p>
    <w:p w14:paraId="3C6C9CB7" w14:textId="12CA7DFB" w:rsidR="007043CF" w:rsidRPr="00F202BF" w:rsidRDefault="007043CF" w:rsidP="007043CF">
      <w:pPr>
        <w:pStyle w:val="a2"/>
        <w:spacing w:before="240"/>
        <w:jc w:val="center"/>
        <w:rPr>
          <w:sz w:val="24"/>
          <w:szCs w:val="24"/>
        </w:rPr>
      </w:pP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7D4FD0F5" wp14:editId="4F7C031D">
            <wp:extent cx="4476750" cy="1345729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157" cy="135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FCE8" w14:textId="77777777" w:rsidR="007043CF" w:rsidRPr="00F202BF" w:rsidRDefault="007043CF" w:rsidP="007043CF">
      <w:pPr>
        <w:pStyle w:val="a4"/>
        <w:rPr>
          <w:szCs w:val="24"/>
        </w:rPr>
      </w:pPr>
      <w:r w:rsidRPr="00F202BF">
        <w:rPr>
          <w:szCs w:val="24"/>
        </w:rPr>
        <w:t>Окружность используемая для опоры</w:t>
      </w:r>
    </w:p>
    <w:p w14:paraId="6C2EF475" w14:textId="099CCC29" w:rsidR="007043CF" w:rsidRPr="00F202BF" w:rsidRDefault="004716A7" w:rsidP="005623D6">
      <w:pPr>
        <w:pStyle w:val="a2"/>
        <w:rPr>
          <w:sz w:val="24"/>
          <w:szCs w:val="24"/>
        </w:rPr>
      </w:pPr>
      <w:r w:rsidRPr="00F202BF">
        <w:rPr>
          <w:sz w:val="24"/>
          <w:szCs w:val="24"/>
        </w:rPr>
        <w:t xml:space="preserve">Кроме того – добавленная кривая была выровнена при добавлении с помощью свойства – Выравнивание – Вид (см. рис. 8.3). </w:t>
      </w:r>
    </w:p>
    <w:p w14:paraId="1480B3C7" w14:textId="70B81322" w:rsidR="00CA7A15" w:rsidRPr="00F202BF" w:rsidRDefault="00CA7A15" w:rsidP="004716A7">
      <w:pPr>
        <w:pStyle w:val="a2"/>
        <w:spacing w:before="240"/>
        <w:jc w:val="center"/>
        <w:rPr>
          <w:sz w:val="24"/>
          <w:szCs w:val="24"/>
        </w:rPr>
      </w:pP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60C3015A" wp14:editId="420AB963">
            <wp:extent cx="4457382" cy="219877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088" cy="220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85D9" w14:textId="77777777" w:rsidR="00CA7A15" w:rsidRPr="00F202BF" w:rsidRDefault="00CA7A15" w:rsidP="00CA7A15">
      <w:pPr>
        <w:pStyle w:val="a4"/>
        <w:rPr>
          <w:szCs w:val="24"/>
        </w:rPr>
      </w:pPr>
      <w:r w:rsidRPr="00F202BF">
        <w:rPr>
          <w:szCs w:val="24"/>
        </w:rPr>
        <w:t xml:space="preserve">Разворачивание кривой </w:t>
      </w:r>
    </w:p>
    <w:p w14:paraId="26C79326" w14:textId="0E409E59" w:rsidR="004716A7" w:rsidRPr="00F202BF" w:rsidRDefault="004716A7" w:rsidP="004716A7">
      <w:pPr>
        <w:pStyle w:val="a2"/>
        <w:rPr>
          <w:sz w:val="24"/>
          <w:szCs w:val="24"/>
        </w:rPr>
      </w:pPr>
      <w:r w:rsidRPr="00F202BF">
        <w:rPr>
          <w:sz w:val="24"/>
          <w:szCs w:val="24"/>
        </w:rPr>
        <w:t xml:space="preserve">Далее добавленная кривая была экструдирована и выровнена по контуру фонового рисунка. </w:t>
      </w:r>
      <w:r w:rsidR="00965BB9" w:rsidRPr="00F202BF">
        <w:rPr>
          <w:sz w:val="24"/>
          <w:szCs w:val="24"/>
        </w:rPr>
        <w:t xml:space="preserve">Результат на рисунке 8.4. </w:t>
      </w:r>
    </w:p>
    <w:p w14:paraId="794DA2FA" w14:textId="7802CECA" w:rsidR="00CA7A15" w:rsidRPr="00F202BF" w:rsidRDefault="00105864" w:rsidP="00CA7A15">
      <w:pPr>
        <w:pStyle w:val="a2"/>
        <w:jc w:val="center"/>
        <w:rPr>
          <w:sz w:val="24"/>
          <w:szCs w:val="24"/>
        </w:rPr>
      </w:pPr>
      <w:r w:rsidRPr="00F202B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EC4239B" wp14:editId="6596AD79">
            <wp:extent cx="3648075" cy="3476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ACEB" w14:textId="0F299275" w:rsidR="00105864" w:rsidRPr="00F202BF" w:rsidRDefault="00105864" w:rsidP="00105864">
      <w:pPr>
        <w:pStyle w:val="a4"/>
        <w:rPr>
          <w:szCs w:val="24"/>
        </w:rPr>
      </w:pPr>
      <w:r w:rsidRPr="00F202BF">
        <w:rPr>
          <w:szCs w:val="24"/>
        </w:rPr>
        <w:t>Выделение контура бокала с помощью кривой</w:t>
      </w:r>
    </w:p>
    <w:p w14:paraId="60077DAB" w14:textId="33AD40AF" w:rsidR="00965BB9" w:rsidRPr="00F202BF" w:rsidRDefault="00965BB9" w:rsidP="00965BB9">
      <w:pPr>
        <w:pStyle w:val="a2"/>
        <w:rPr>
          <w:sz w:val="24"/>
          <w:szCs w:val="24"/>
        </w:rPr>
      </w:pPr>
      <w:r w:rsidRPr="00F202BF">
        <w:rPr>
          <w:sz w:val="24"/>
          <w:szCs w:val="24"/>
        </w:rPr>
        <w:t xml:space="preserve">Далее выбрала полученный объект и добавила к нему модификатор </w:t>
      </w:r>
      <w:r w:rsidR="00EE4859" w:rsidRPr="00F202BF">
        <w:rPr>
          <w:sz w:val="24"/>
          <w:szCs w:val="24"/>
        </w:rPr>
        <w:t>–</w:t>
      </w:r>
      <w:r w:rsidRPr="00F202BF">
        <w:rPr>
          <w:sz w:val="24"/>
          <w:szCs w:val="24"/>
        </w:rPr>
        <w:t xml:space="preserve"> Винт</w:t>
      </w:r>
      <w:r w:rsidR="00EE4859" w:rsidRPr="00F202BF">
        <w:rPr>
          <w:sz w:val="24"/>
          <w:szCs w:val="24"/>
        </w:rPr>
        <w:t xml:space="preserve">. В качестве объекта оси выбрала добавленную окружность. </w:t>
      </w:r>
    </w:p>
    <w:p w14:paraId="48E4593C" w14:textId="0729A161" w:rsidR="00105864" w:rsidRPr="00F202BF" w:rsidRDefault="00EE4859" w:rsidP="00105864">
      <w:pPr>
        <w:pStyle w:val="a2"/>
        <w:jc w:val="center"/>
        <w:rPr>
          <w:sz w:val="24"/>
          <w:szCs w:val="24"/>
        </w:rPr>
      </w:pP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6320BBBC" wp14:editId="374E68B2">
            <wp:extent cx="3286125" cy="32981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676" cy="329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52B3" w14:textId="450D8B7E" w:rsidR="00EE4859" w:rsidRPr="00F202BF" w:rsidRDefault="00EE4859" w:rsidP="00EE4859">
      <w:pPr>
        <w:pStyle w:val="a4"/>
        <w:rPr>
          <w:szCs w:val="24"/>
        </w:rPr>
      </w:pPr>
      <w:r w:rsidRPr="00F202BF">
        <w:rPr>
          <w:szCs w:val="24"/>
        </w:rPr>
        <w:t>Модификатор «Винт»</w:t>
      </w:r>
    </w:p>
    <w:p w14:paraId="77D94B2A" w14:textId="181BF0ED" w:rsidR="00553932" w:rsidRPr="00F202BF" w:rsidRDefault="005E7904" w:rsidP="005E7904">
      <w:pPr>
        <w:pStyle w:val="a2"/>
        <w:jc w:val="center"/>
        <w:rPr>
          <w:sz w:val="24"/>
          <w:szCs w:val="24"/>
        </w:rPr>
      </w:pPr>
      <w:r w:rsidRPr="00F202B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A177CE5" wp14:editId="10901C97">
            <wp:extent cx="1619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400" r="19600"/>
                    <a:stretch/>
                  </pic:blipFill>
                  <pic:spPr bwMode="auto">
                    <a:xfrm>
                      <a:off x="0" y="0"/>
                      <a:ext cx="16192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02BF">
        <w:rPr>
          <w:noProof/>
          <w:sz w:val="24"/>
          <w:szCs w:val="24"/>
          <w:lang w:eastAsia="ru-RU"/>
        </w:rPr>
        <w:t xml:space="preserve"> </w:t>
      </w: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0FDDD0A0" wp14:editId="133DE1EB">
            <wp:extent cx="1742737" cy="3266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595" r="17211"/>
                    <a:stretch/>
                  </pic:blipFill>
                  <pic:spPr bwMode="auto">
                    <a:xfrm>
                      <a:off x="0" y="0"/>
                      <a:ext cx="1745033" cy="327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24066" w:rsidRPr="00F202BF">
        <w:rPr>
          <w:noProof/>
          <w:sz w:val="24"/>
          <w:szCs w:val="24"/>
          <w:lang w:eastAsia="ru-RU"/>
        </w:rPr>
        <w:t xml:space="preserve"> </w:t>
      </w:r>
      <w:r w:rsidR="00124066" w:rsidRPr="00F202BF">
        <w:rPr>
          <w:noProof/>
          <w:sz w:val="24"/>
          <w:szCs w:val="24"/>
          <w:lang w:eastAsia="ru-RU"/>
        </w:rPr>
        <w:drawing>
          <wp:inline distT="0" distB="0" distL="0" distR="0" wp14:anchorId="1BA2ED15" wp14:editId="248F8F7A">
            <wp:extent cx="2241852" cy="3209925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5977" cy="32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FE4F" w14:textId="734BF603" w:rsidR="00124066" w:rsidRPr="00F202BF" w:rsidRDefault="00124066" w:rsidP="00124066">
      <w:pPr>
        <w:pStyle w:val="a4"/>
        <w:rPr>
          <w:noProof/>
          <w:szCs w:val="24"/>
          <w:lang w:eastAsia="ru-RU"/>
        </w:rPr>
      </w:pPr>
      <w:r w:rsidRPr="00F202BF">
        <w:rPr>
          <w:noProof/>
          <w:szCs w:val="24"/>
          <w:lang w:eastAsia="ru-RU"/>
        </w:rPr>
        <w:t>Полученный бокал</w:t>
      </w:r>
    </w:p>
    <w:p w14:paraId="2F998633" w14:textId="5780DB6C" w:rsidR="00F21014" w:rsidRPr="00F202BF" w:rsidRDefault="00F21014" w:rsidP="00F21014">
      <w:pPr>
        <w:pStyle w:val="a2"/>
        <w:rPr>
          <w:sz w:val="24"/>
          <w:szCs w:val="24"/>
          <w:lang w:eastAsia="ru-RU"/>
        </w:rPr>
      </w:pPr>
      <w:r w:rsidRPr="00F202BF">
        <w:rPr>
          <w:sz w:val="24"/>
          <w:szCs w:val="24"/>
          <w:lang w:eastAsia="ru-RU"/>
        </w:rPr>
        <w:t xml:space="preserve">3. «Моделирование бутылки с помощью кривой». Выполняется также с помощью добавленной кривой Безье. При этом было использование подразделение кривой на несколько новых сегментов. Для этого добавленная кривая была выделена и был осуществлен переход в режим редактирования. Далее в контекстном меню для кривой был выбран инструмент Подразделить. </w:t>
      </w:r>
      <w:r w:rsidR="002659D8" w:rsidRPr="00F202BF">
        <w:rPr>
          <w:sz w:val="24"/>
          <w:szCs w:val="24"/>
          <w:lang w:eastAsia="ru-RU"/>
        </w:rPr>
        <w:t xml:space="preserve">И далее было введено количество сегментов, на которые необходимо разделить кривую. Показано на рисунке 8.10. </w:t>
      </w:r>
    </w:p>
    <w:p w14:paraId="38B7BA77" w14:textId="46F36F3B" w:rsidR="00F21014" w:rsidRPr="00F202BF" w:rsidRDefault="00F21014" w:rsidP="00F21014">
      <w:pPr>
        <w:pStyle w:val="a2"/>
        <w:rPr>
          <w:sz w:val="24"/>
          <w:szCs w:val="24"/>
          <w:lang w:eastAsia="ru-RU"/>
        </w:rPr>
      </w:pPr>
    </w:p>
    <w:p w14:paraId="12C77836" w14:textId="03FEF2BE" w:rsidR="00F21014" w:rsidRPr="00F202BF" w:rsidRDefault="00F21014" w:rsidP="00F21014">
      <w:pPr>
        <w:pStyle w:val="a2"/>
        <w:jc w:val="center"/>
        <w:rPr>
          <w:sz w:val="24"/>
          <w:szCs w:val="24"/>
          <w:lang w:eastAsia="ru-RU"/>
        </w:rPr>
      </w:pPr>
      <w:r w:rsidRPr="00F202BF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AF53B51" wp14:editId="2D95F91B">
            <wp:simplePos x="0" y="0"/>
            <wp:positionH relativeFrom="column">
              <wp:posOffset>1513647</wp:posOffset>
            </wp:positionH>
            <wp:positionV relativeFrom="paragraph">
              <wp:posOffset>91634</wp:posOffset>
            </wp:positionV>
            <wp:extent cx="2686050" cy="11906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36B5BAB0" wp14:editId="74C7C9E7">
            <wp:extent cx="4086225" cy="3895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37F2" w14:textId="579018C1" w:rsidR="00F21014" w:rsidRPr="00F202BF" w:rsidRDefault="00F21014" w:rsidP="00F21014">
      <w:pPr>
        <w:pStyle w:val="a4"/>
        <w:rPr>
          <w:szCs w:val="24"/>
          <w:lang w:eastAsia="ru-RU"/>
        </w:rPr>
      </w:pPr>
      <w:r w:rsidRPr="00F202BF">
        <w:rPr>
          <w:szCs w:val="24"/>
          <w:lang w:eastAsia="ru-RU"/>
        </w:rPr>
        <w:t>Добавление сегментов на кривой</w:t>
      </w:r>
    </w:p>
    <w:p w14:paraId="628899F6" w14:textId="7640B29C" w:rsidR="00FC7190" w:rsidRPr="00F202BF" w:rsidRDefault="00FC7190" w:rsidP="00FC7190">
      <w:pPr>
        <w:pStyle w:val="a2"/>
        <w:rPr>
          <w:sz w:val="24"/>
          <w:szCs w:val="24"/>
          <w:lang w:eastAsia="ru-RU"/>
        </w:rPr>
      </w:pPr>
      <w:r w:rsidRPr="00F202BF">
        <w:rPr>
          <w:sz w:val="24"/>
          <w:szCs w:val="24"/>
          <w:lang w:eastAsia="ru-RU"/>
        </w:rPr>
        <w:t xml:space="preserve">Далее выполнила дублирование созданной кривой (клавиши </w:t>
      </w:r>
      <w:r w:rsidRPr="00F202BF">
        <w:rPr>
          <w:sz w:val="24"/>
          <w:szCs w:val="24"/>
          <w:lang w:val="en-US" w:eastAsia="ru-RU"/>
        </w:rPr>
        <w:t>SHIFT</w:t>
      </w:r>
      <w:r w:rsidRPr="00F202BF">
        <w:rPr>
          <w:sz w:val="24"/>
          <w:szCs w:val="24"/>
          <w:lang w:eastAsia="ru-RU"/>
        </w:rPr>
        <w:t>+</w:t>
      </w:r>
      <w:r w:rsidRPr="00F202BF">
        <w:rPr>
          <w:sz w:val="24"/>
          <w:szCs w:val="24"/>
          <w:lang w:val="en-US" w:eastAsia="ru-RU"/>
        </w:rPr>
        <w:t>D</w:t>
      </w:r>
      <w:r w:rsidRPr="00F202BF">
        <w:rPr>
          <w:sz w:val="24"/>
          <w:szCs w:val="24"/>
          <w:lang w:eastAsia="ru-RU"/>
        </w:rPr>
        <w:t xml:space="preserve">) и выполнила соединение линий в один сегмент. Для этого выделила крайние точки с помощью зажатой клавиши </w:t>
      </w:r>
      <w:r w:rsidRPr="00F202BF">
        <w:rPr>
          <w:sz w:val="24"/>
          <w:szCs w:val="24"/>
          <w:lang w:val="en-US" w:eastAsia="ru-RU"/>
        </w:rPr>
        <w:lastRenderedPageBreak/>
        <w:t>CTRL</w:t>
      </w:r>
      <w:r w:rsidRPr="00F202BF">
        <w:rPr>
          <w:sz w:val="24"/>
          <w:szCs w:val="24"/>
          <w:lang w:eastAsia="ru-RU"/>
        </w:rPr>
        <w:t xml:space="preserve"> и далее нажала на кнопку </w:t>
      </w:r>
      <w:r w:rsidRPr="00F202BF">
        <w:rPr>
          <w:sz w:val="24"/>
          <w:szCs w:val="24"/>
          <w:lang w:val="en-US" w:eastAsia="ru-RU"/>
        </w:rPr>
        <w:t>F</w:t>
      </w:r>
      <w:r w:rsidRPr="00F202BF">
        <w:rPr>
          <w:sz w:val="24"/>
          <w:szCs w:val="24"/>
          <w:lang w:eastAsia="ru-RU"/>
        </w:rPr>
        <w:t xml:space="preserve">. На рисунке 8.11. можно заметить, что после выполнения данного действия между двумя точками образуется петля нового сегмента. </w:t>
      </w:r>
    </w:p>
    <w:p w14:paraId="6D82466A" w14:textId="42481634" w:rsidR="00F21014" w:rsidRPr="00F202BF" w:rsidRDefault="00466415" w:rsidP="00F21014">
      <w:pPr>
        <w:pStyle w:val="a2"/>
        <w:jc w:val="center"/>
        <w:rPr>
          <w:sz w:val="24"/>
          <w:szCs w:val="24"/>
          <w:lang w:eastAsia="ru-RU"/>
        </w:rPr>
      </w:pP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4C6717C3" wp14:editId="2A076417">
            <wp:extent cx="1628775" cy="2009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190" w:rsidRPr="00F202BF">
        <w:rPr>
          <w:noProof/>
          <w:sz w:val="24"/>
          <w:szCs w:val="24"/>
          <w:lang w:eastAsia="ru-RU"/>
        </w:rPr>
        <w:t xml:space="preserve"> </w:t>
      </w:r>
      <w:r w:rsidR="00FC7190" w:rsidRPr="00F202BF">
        <w:rPr>
          <w:noProof/>
          <w:sz w:val="24"/>
          <w:szCs w:val="24"/>
          <w:lang w:eastAsia="ru-RU"/>
        </w:rPr>
        <w:drawing>
          <wp:inline distT="0" distB="0" distL="0" distR="0" wp14:anchorId="7F5A6751" wp14:editId="4A3A8689">
            <wp:extent cx="1257300" cy="2085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8E6F" w14:textId="5E44361E" w:rsidR="00466415" w:rsidRPr="00F202BF" w:rsidRDefault="00466415" w:rsidP="00466415">
      <w:pPr>
        <w:pStyle w:val="a4"/>
        <w:rPr>
          <w:szCs w:val="24"/>
          <w:lang w:eastAsia="ru-RU"/>
        </w:rPr>
      </w:pPr>
      <w:r w:rsidRPr="00F202BF">
        <w:rPr>
          <w:szCs w:val="24"/>
          <w:lang w:eastAsia="ru-RU"/>
        </w:rPr>
        <w:t>Выделение точек</w:t>
      </w:r>
    </w:p>
    <w:p w14:paraId="681C11A9" w14:textId="7DCF1AD5" w:rsidR="00823B3F" w:rsidRPr="00F202BF" w:rsidRDefault="00823B3F" w:rsidP="00823B3F">
      <w:pPr>
        <w:pStyle w:val="a2"/>
        <w:rPr>
          <w:sz w:val="24"/>
          <w:szCs w:val="24"/>
          <w:lang w:eastAsia="ru-RU"/>
        </w:rPr>
      </w:pPr>
      <w:r w:rsidRPr="00F202BF">
        <w:rPr>
          <w:sz w:val="24"/>
          <w:szCs w:val="24"/>
          <w:lang w:eastAsia="ru-RU"/>
        </w:rPr>
        <w:t xml:space="preserve">Следующий шаг состоял в добавлении модификатора «Винт» для созданного сегмента. </w:t>
      </w:r>
      <w:r w:rsidR="003A2764" w:rsidRPr="00F202BF">
        <w:rPr>
          <w:sz w:val="24"/>
          <w:szCs w:val="24"/>
          <w:lang w:eastAsia="ru-RU"/>
        </w:rPr>
        <w:t xml:space="preserve">Настройки показаны на рисунке 8.12. </w:t>
      </w:r>
      <w:r w:rsidR="009E0A8D" w:rsidRPr="00F202BF">
        <w:rPr>
          <w:sz w:val="24"/>
          <w:szCs w:val="24"/>
          <w:lang w:eastAsia="ru-RU"/>
        </w:rPr>
        <w:t xml:space="preserve">Результат показан на 8.13. </w:t>
      </w:r>
    </w:p>
    <w:p w14:paraId="213C1D4B" w14:textId="5DDD55E8" w:rsidR="00823B3F" w:rsidRPr="00F202BF" w:rsidRDefault="00823B3F" w:rsidP="009E0A8D">
      <w:pPr>
        <w:pStyle w:val="a2"/>
        <w:spacing w:before="240"/>
        <w:jc w:val="center"/>
        <w:rPr>
          <w:sz w:val="24"/>
          <w:szCs w:val="24"/>
          <w:lang w:eastAsia="ru-RU"/>
        </w:rPr>
      </w:pP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0F359B4C" wp14:editId="0778F371">
            <wp:extent cx="2545411" cy="2512353"/>
            <wp:effectExtent l="0" t="0" r="762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0867" cy="251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050C" w14:textId="4E031A7D" w:rsidR="00823B3F" w:rsidRPr="00F202BF" w:rsidRDefault="00823B3F" w:rsidP="00823B3F">
      <w:pPr>
        <w:pStyle w:val="a4"/>
        <w:rPr>
          <w:szCs w:val="24"/>
          <w:lang w:eastAsia="ru-RU"/>
        </w:rPr>
      </w:pPr>
      <w:r w:rsidRPr="00F202BF">
        <w:rPr>
          <w:szCs w:val="24"/>
          <w:lang w:eastAsia="ru-RU"/>
        </w:rPr>
        <w:t>Модификатор Винт</w:t>
      </w:r>
    </w:p>
    <w:p w14:paraId="0B6C65BA" w14:textId="74656FD4" w:rsidR="006F23FB" w:rsidRPr="00F202BF" w:rsidRDefault="006F23FB" w:rsidP="006F23FB">
      <w:pPr>
        <w:pStyle w:val="a2"/>
        <w:rPr>
          <w:sz w:val="24"/>
          <w:szCs w:val="24"/>
          <w:lang w:eastAsia="ru-RU"/>
        </w:rPr>
      </w:pPr>
      <w:r w:rsidRPr="00F202BF">
        <w:rPr>
          <w:noProof/>
          <w:sz w:val="24"/>
          <w:szCs w:val="24"/>
          <w:lang w:eastAsia="ru-RU"/>
        </w:rPr>
        <w:drawing>
          <wp:inline distT="0" distB="0" distL="0" distR="0" wp14:anchorId="2DC74124" wp14:editId="6BDBE357">
            <wp:extent cx="1735385" cy="26000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9379" cy="260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B75" w:rsidRPr="00F202BF">
        <w:rPr>
          <w:noProof/>
          <w:sz w:val="24"/>
          <w:szCs w:val="24"/>
          <w:lang w:eastAsia="ru-RU"/>
        </w:rPr>
        <w:t xml:space="preserve"> </w:t>
      </w:r>
      <w:r w:rsidR="00C02B75" w:rsidRPr="00F202BF">
        <w:rPr>
          <w:noProof/>
          <w:sz w:val="24"/>
          <w:szCs w:val="24"/>
          <w:lang w:eastAsia="ru-RU"/>
        </w:rPr>
        <w:drawing>
          <wp:inline distT="0" distB="0" distL="0" distR="0" wp14:anchorId="459537CD" wp14:editId="614AC61C">
            <wp:extent cx="1727835" cy="2602597"/>
            <wp:effectExtent l="0" t="0" r="571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3086" cy="26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B75" w:rsidRPr="00F202BF">
        <w:rPr>
          <w:noProof/>
          <w:sz w:val="24"/>
          <w:szCs w:val="24"/>
          <w:lang w:eastAsia="ru-RU"/>
        </w:rPr>
        <w:t xml:space="preserve"> </w:t>
      </w:r>
      <w:r w:rsidR="00C02B75" w:rsidRPr="00F202BF">
        <w:rPr>
          <w:noProof/>
          <w:sz w:val="24"/>
          <w:szCs w:val="24"/>
          <w:lang w:eastAsia="ru-RU"/>
        </w:rPr>
        <w:drawing>
          <wp:inline distT="0" distB="0" distL="0" distR="0" wp14:anchorId="2697B85A" wp14:editId="20BEF500">
            <wp:extent cx="1739679" cy="260951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1799" cy="26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CFE6" w14:textId="51398EA8" w:rsidR="00C02B75" w:rsidRPr="00F202BF" w:rsidRDefault="00C02B75" w:rsidP="00C02B75">
      <w:pPr>
        <w:pStyle w:val="a4"/>
        <w:rPr>
          <w:noProof/>
          <w:szCs w:val="24"/>
          <w:lang w:eastAsia="ru-RU"/>
        </w:rPr>
      </w:pPr>
      <w:r w:rsidRPr="00F202BF">
        <w:rPr>
          <w:noProof/>
          <w:szCs w:val="24"/>
          <w:lang w:eastAsia="ru-RU"/>
        </w:rPr>
        <w:t>Результат работы</w:t>
      </w:r>
    </w:p>
    <w:p w14:paraId="63E43C01" w14:textId="6B6D320F" w:rsidR="005F5642" w:rsidRDefault="005F5642" w:rsidP="00F202BF">
      <w:pPr>
        <w:pStyle w:val="a2"/>
        <w:rPr>
          <w:sz w:val="24"/>
          <w:szCs w:val="24"/>
          <w:lang w:eastAsia="ru-RU"/>
        </w:rPr>
      </w:pPr>
      <w:r w:rsidRPr="00F202BF">
        <w:rPr>
          <w:sz w:val="24"/>
          <w:szCs w:val="24"/>
          <w:lang w:eastAsia="ru-RU"/>
        </w:rPr>
        <w:t xml:space="preserve">4. </w:t>
      </w:r>
      <w:r w:rsidR="00F202BF" w:rsidRPr="00F202BF">
        <w:rPr>
          <w:sz w:val="24"/>
          <w:szCs w:val="24"/>
          <w:lang w:eastAsia="ru-RU"/>
        </w:rPr>
        <w:t xml:space="preserve">«Создание бутылки с помощью </w:t>
      </w:r>
      <w:r w:rsidR="00F202BF" w:rsidRPr="00F202BF">
        <w:rPr>
          <w:sz w:val="24"/>
          <w:szCs w:val="24"/>
          <w:lang w:val="en-US" w:eastAsia="ru-RU"/>
        </w:rPr>
        <w:t>Nurbs</w:t>
      </w:r>
      <w:r w:rsidR="00F202BF" w:rsidRPr="00F202BF">
        <w:rPr>
          <w:sz w:val="24"/>
          <w:szCs w:val="24"/>
          <w:lang w:eastAsia="ru-RU"/>
        </w:rPr>
        <w:t>»</w:t>
      </w:r>
      <w:r w:rsidR="00F202BF">
        <w:rPr>
          <w:sz w:val="24"/>
          <w:szCs w:val="24"/>
          <w:lang w:eastAsia="ru-RU"/>
        </w:rPr>
        <w:t>.</w:t>
      </w:r>
    </w:p>
    <w:p w14:paraId="4AA9B40D" w14:textId="77777777" w:rsidR="00F202BF" w:rsidRPr="00F202BF" w:rsidRDefault="00F202BF" w:rsidP="00F202BF">
      <w:pPr>
        <w:pStyle w:val="a2"/>
        <w:rPr>
          <w:sz w:val="24"/>
          <w:szCs w:val="24"/>
          <w:lang w:eastAsia="ru-RU"/>
        </w:rPr>
      </w:pPr>
      <w:bookmarkStart w:id="1" w:name="_GoBack"/>
      <w:bookmarkEnd w:id="1"/>
    </w:p>
    <w:p w14:paraId="05648A53" w14:textId="3FB8EBE7" w:rsidR="0050590F" w:rsidRPr="00F202BF" w:rsidRDefault="0050590F" w:rsidP="00781720">
      <w:pPr>
        <w:pStyle w:val="a2"/>
        <w:rPr>
          <w:sz w:val="24"/>
          <w:szCs w:val="24"/>
        </w:rPr>
      </w:pPr>
      <w:r w:rsidRPr="00F202BF">
        <w:rPr>
          <w:b/>
          <w:sz w:val="24"/>
          <w:szCs w:val="24"/>
        </w:rPr>
        <w:lastRenderedPageBreak/>
        <w:t>Вывод</w:t>
      </w:r>
      <w:r w:rsidRPr="00F202BF">
        <w:rPr>
          <w:sz w:val="24"/>
          <w:szCs w:val="24"/>
        </w:rPr>
        <w:t>: Таким образом в ходе выполнения лаборат</w:t>
      </w:r>
      <w:r w:rsidR="00AD49AD" w:rsidRPr="00F202BF">
        <w:rPr>
          <w:sz w:val="24"/>
          <w:szCs w:val="24"/>
        </w:rPr>
        <w:t xml:space="preserve">орной работы была </w:t>
      </w:r>
      <w:r w:rsidR="00C14D19" w:rsidRPr="00F202BF">
        <w:rPr>
          <w:sz w:val="24"/>
          <w:szCs w:val="24"/>
        </w:rPr>
        <w:t>приобретены навыки по созданию простых 3</w:t>
      </w:r>
      <w:r w:rsidR="00C14D19" w:rsidRPr="00F202BF">
        <w:rPr>
          <w:sz w:val="24"/>
          <w:szCs w:val="24"/>
          <w:lang w:val="en-US"/>
        </w:rPr>
        <w:t>d</w:t>
      </w:r>
      <w:r w:rsidR="00C14D19" w:rsidRPr="00F202BF">
        <w:rPr>
          <w:sz w:val="24"/>
          <w:szCs w:val="24"/>
        </w:rPr>
        <w:t xml:space="preserve"> объектов </w:t>
      </w:r>
      <w:r w:rsidR="00FE41FD" w:rsidRPr="00F202BF">
        <w:rPr>
          <w:sz w:val="24"/>
          <w:szCs w:val="24"/>
        </w:rPr>
        <w:t>с помощью объектов Curve и NURBS поверхностей</w:t>
      </w:r>
      <w:r w:rsidR="00FE41FD" w:rsidRPr="00F202BF">
        <w:rPr>
          <w:sz w:val="24"/>
          <w:szCs w:val="24"/>
        </w:rPr>
        <w:t xml:space="preserve">. </w:t>
      </w:r>
    </w:p>
    <w:p w14:paraId="13E9AAD2" w14:textId="77777777" w:rsidR="001635E6" w:rsidRPr="00F202BF" w:rsidRDefault="001635E6" w:rsidP="00FE41FD">
      <w:pPr>
        <w:pStyle w:val="a2"/>
        <w:numPr>
          <w:ilvl w:val="0"/>
          <w:numId w:val="0"/>
        </w:numPr>
        <w:rPr>
          <w:sz w:val="24"/>
          <w:szCs w:val="24"/>
        </w:rPr>
      </w:pPr>
    </w:p>
    <w:sectPr w:rsidR="001635E6" w:rsidRPr="00F202BF" w:rsidSect="00EF7B7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75B1F" w14:textId="77777777" w:rsidR="0096632E" w:rsidRDefault="0096632E" w:rsidP="005D7FE2">
      <w:pPr>
        <w:spacing w:after="0" w:line="240" w:lineRule="auto"/>
      </w:pPr>
      <w:r>
        <w:separator/>
      </w:r>
    </w:p>
  </w:endnote>
  <w:endnote w:type="continuationSeparator" w:id="0">
    <w:p w14:paraId="5738B9DD" w14:textId="77777777" w:rsidR="0096632E" w:rsidRDefault="0096632E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601A4" w14:textId="77777777" w:rsidR="0096632E" w:rsidRDefault="0096632E" w:rsidP="005D7FE2">
      <w:pPr>
        <w:spacing w:after="0" w:line="240" w:lineRule="auto"/>
      </w:pPr>
      <w:r>
        <w:separator/>
      </w:r>
    </w:p>
  </w:footnote>
  <w:footnote w:type="continuationSeparator" w:id="0">
    <w:p w14:paraId="04250491" w14:textId="77777777" w:rsidR="0096632E" w:rsidRDefault="0096632E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0E1779"/>
    <w:multiLevelType w:val="multilevel"/>
    <w:tmpl w:val="50BEED5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E2DCD608"/>
    <w:lvl w:ilvl="0">
      <w:start w:val="8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A8E666D"/>
    <w:multiLevelType w:val="hybridMultilevel"/>
    <w:tmpl w:val="3104D6F2"/>
    <w:lvl w:ilvl="0" w:tplc="DB3E5FA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000000"/>
        <w:sz w:val="24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172311A"/>
    <w:multiLevelType w:val="multilevel"/>
    <w:tmpl w:val="F7A8723A"/>
    <w:lvl w:ilvl="0">
      <w:start w:val="4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262B6E"/>
    <w:multiLevelType w:val="hybridMultilevel"/>
    <w:tmpl w:val="A8FC4BBC"/>
    <w:lvl w:ilvl="0" w:tplc="DB3E5F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3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15"/>
  </w:num>
  <w:num w:numId="5">
    <w:abstractNumId w:val="15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5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8"/>
  </w:num>
  <w:num w:numId="9">
    <w:abstractNumId w:val="11"/>
  </w:num>
  <w:num w:numId="10">
    <w:abstractNumId w:val="0"/>
  </w:num>
  <w:num w:numId="11">
    <w:abstractNumId w:val="18"/>
  </w:num>
  <w:num w:numId="12">
    <w:abstractNumId w:val="6"/>
  </w:num>
  <w:num w:numId="13">
    <w:abstractNumId w:val="19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  <w:num w:numId="19">
    <w:abstractNumId w:val="3"/>
  </w:num>
  <w:num w:numId="20">
    <w:abstractNumId w:val="9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7D9A"/>
    <w:rsid w:val="00011C1A"/>
    <w:rsid w:val="00016389"/>
    <w:rsid w:val="00025B21"/>
    <w:rsid w:val="00026AAE"/>
    <w:rsid w:val="00032A90"/>
    <w:rsid w:val="00036F71"/>
    <w:rsid w:val="00037313"/>
    <w:rsid w:val="00040371"/>
    <w:rsid w:val="00040F60"/>
    <w:rsid w:val="0004796B"/>
    <w:rsid w:val="000526C9"/>
    <w:rsid w:val="0006003A"/>
    <w:rsid w:val="000637BD"/>
    <w:rsid w:val="00063E85"/>
    <w:rsid w:val="00064369"/>
    <w:rsid w:val="00064B3A"/>
    <w:rsid w:val="0007519F"/>
    <w:rsid w:val="00075250"/>
    <w:rsid w:val="000808E8"/>
    <w:rsid w:val="0008220B"/>
    <w:rsid w:val="0008632A"/>
    <w:rsid w:val="00094050"/>
    <w:rsid w:val="0009760E"/>
    <w:rsid w:val="000A1034"/>
    <w:rsid w:val="000A220F"/>
    <w:rsid w:val="000A4503"/>
    <w:rsid w:val="000A4CD1"/>
    <w:rsid w:val="000A6EE3"/>
    <w:rsid w:val="000B07DC"/>
    <w:rsid w:val="000B0939"/>
    <w:rsid w:val="000B1E03"/>
    <w:rsid w:val="000B4395"/>
    <w:rsid w:val="000C4AD0"/>
    <w:rsid w:val="000D1F98"/>
    <w:rsid w:val="000D319D"/>
    <w:rsid w:val="000D44AC"/>
    <w:rsid w:val="000D517E"/>
    <w:rsid w:val="000D5C85"/>
    <w:rsid w:val="000E3545"/>
    <w:rsid w:val="000E3B24"/>
    <w:rsid w:val="000E5CF7"/>
    <w:rsid w:val="000E600A"/>
    <w:rsid w:val="000F1227"/>
    <w:rsid w:val="000F2524"/>
    <w:rsid w:val="001011E2"/>
    <w:rsid w:val="00103F2D"/>
    <w:rsid w:val="00105864"/>
    <w:rsid w:val="00111D06"/>
    <w:rsid w:val="00114E61"/>
    <w:rsid w:val="00122223"/>
    <w:rsid w:val="00124066"/>
    <w:rsid w:val="0012502F"/>
    <w:rsid w:val="00125DBC"/>
    <w:rsid w:val="0012644C"/>
    <w:rsid w:val="00137048"/>
    <w:rsid w:val="00143AEF"/>
    <w:rsid w:val="00146A22"/>
    <w:rsid w:val="00151721"/>
    <w:rsid w:val="00151B3A"/>
    <w:rsid w:val="0015603A"/>
    <w:rsid w:val="00160D26"/>
    <w:rsid w:val="00162195"/>
    <w:rsid w:val="0016317B"/>
    <w:rsid w:val="001635E6"/>
    <w:rsid w:val="001667FC"/>
    <w:rsid w:val="00174A7A"/>
    <w:rsid w:val="00175F55"/>
    <w:rsid w:val="00177AB5"/>
    <w:rsid w:val="00180BFC"/>
    <w:rsid w:val="001815E4"/>
    <w:rsid w:val="00182013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0CA"/>
    <w:rsid w:val="001C71A0"/>
    <w:rsid w:val="001D19BA"/>
    <w:rsid w:val="001D3839"/>
    <w:rsid w:val="001D7C62"/>
    <w:rsid w:val="001E41E5"/>
    <w:rsid w:val="001F3C2E"/>
    <w:rsid w:val="001F4C0C"/>
    <w:rsid w:val="0020269E"/>
    <w:rsid w:val="0020445D"/>
    <w:rsid w:val="0020574C"/>
    <w:rsid w:val="00205A15"/>
    <w:rsid w:val="00205D3A"/>
    <w:rsid w:val="00207487"/>
    <w:rsid w:val="00207F48"/>
    <w:rsid w:val="00213866"/>
    <w:rsid w:val="00220E50"/>
    <w:rsid w:val="0022511F"/>
    <w:rsid w:val="00234CEF"/>
    <w:rsid w:val="00240624"/>
    <w:rsid w:val="002419C2"/>
    <w:rsid w:val="0024207A"/>
    <w:rsid w:val="00250768"/>
    <w:rsid w:val="0025179A"/>
    <w:rsid w:val="0025265A"/>
    <w:rsid w:val="00254C83"/>
    <w:rsid w:val="00255775"/>
    <w:rsid w:val="00257088"/>
    <w:rsid w:val="00262760"/>
    <w:rsid w:val="002644B1"/>
    <w:rsid w:val="002659D8"/>
    <w:rsid w:val="002661FA"/>
    <w:rsid w:val="00274FB9"/>
    <w:rsid w:val="00275B5E"/>
    <w:rsid w:val="002768D3"/>
    <w:rsid w:val="00276A43"/>
    <w:rsid w:val="002900E6"/>
    <w:rsid w:val="00293735"/>
    <w:rsid w:val="0029525F"/>
    <w:rsid w:val="00295C11"/>
    <w:rsid w:val="002A2292"/>
    <w:rsid w:val="002A46C8"/>
    <w:rsid w:val="002B374F"/>
    <w:rsid w:val="002B3B0A"/>
    <w:rsid w:val="002C405E"/>
    <w:rsid w:val="002C6641"/>
    <w:rsid w:val="002D0F8C"/>
    <w:rsid w:val="002D26A8"/>
    <w:rsid w:val="002D43EE"/>
    <w:rsid w:val="002D45BB"/>
    <w:rsid w:val="002D5BEA"/>
    <w:rsid w:val="002E16FB"/>
    <w:rsid w:val="002E609B"/>
    <w:rsid w:val="002F4E4F"/>
    <w:rsid w:val="003146B6"/>
    <w:rsid w:val="003238F7"/>
    <w:rsid w:val="00325833"/>
    <w:rsid w:val="00327F93"/>
    <w:rsid w:val="00334E7A"/>
    <w:rsid w:val="003358A9"/>
    <w:rsid w:val="00343D44"/>
    <w:rsid w:val="00346987"/>
    <w:rsid w:val="00351534"/>
    <w:rsid w:val="003532A7"/>
    <w:rsid w:val="00356D75"/>
    <w:rsid w:val="0035738A"/>
    <w:rsid w:val="00357DA4"/>
    <w:rsid w:val="003603A2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2D52"/>
    <w:rsid w:val="003A2764"/>
    <w:rsid w:val="003A7452"/>
    <w:rsid w:val="003B63A5"/>
    <w:rsid w:val="003B79F9"/>
    <w:rsid w:val="003C087E"/>
    <w:rsid w:val="003C0953"/>
    <w:rsid w:val="003C12D4"/>
    <w:rsid w:val="003C6E22"/>
    <w:rsid w:val="003D05C9"/>
    <w:rsid w:val="003D377B"/>
    <w:rsid w:val="003D49F4"/>
    <w:rsid w:val="003D4C11"/>
    <w:rsid w:val="003D664F"/>
    <w:rsid w:val="003E2F4D"/>
    <w:rsid w:val="003E7636"/>
    <w:rsid w:val="003E7F7D"/>
    <w:rsid w:val="003F2626"/>
    <w:rsid w:val="003F7535"/>
    <w:rsid w:val="00402C87"/>
    <w:rsid w:val="00404116"/>
    <w:rsid w:val="004056AE"/>
    <w:rsid w:val="00405E57"/>
    <w:rsid w:val="00406F97"/>
    <w:rsid w:val="0041124C"/>
    <w:rsid w:val="00411B02"/>
    <w:rsid w:val="00412AC7"/>
    <w:rsid w:val="004148B1"/>
    <w:rsid w:val="0041601F"/>
    <w:rsid w:val="004206D9"/>
    <w:rsid w:val="004227B0"/>
    <w:rsid w:val="004237A5"/>
    <w:rsid w:val="0042484A"/>
    <w:rsid w:val="004249B3"/>
    <w:rsid w:val="00433728"/>
    <w:rsid w:val="004423F0"/>
    <w:rsid w:val="00445388"/>
    <w:rsid w:val="00445812"/>
    <w:rsid w:val="00447DCE"/>
    <w:rsid w:val="0045521C"/>
    <w:rsid w:val="00464974"/>
    <w:rsid w:val="004657B9"/>
    <w:rsid w:val="00466102"/>
    <w:rsid w:val="00466415"/>
    <w:rsid w:val="00467888"/>
    <w:rsid w:val="00470D06"/>
    <w:rsid w:val="00470D8C"/>
    <w:rsid w:val="004716A7"/>
    <w:rsid w:val="00472338"/>
    <w:rsid w:val="004733BD"/>
    <w:rsid w:val="00476236"/>
    <w:rsid w:val="00477683"/>
    <w:rsid w:val="00481595"/>
    <w:rsid w:val="004836B2"/>
    <w:rsid w:val="004842F4"/>
    <w:rsid w:val="00485E63"/>
    <w:rsid w:val="00491ED4"/>
    <w:rsid w:val="004A0C7D"/>
    <w:rsid w:val="004A4461"/>
    <w:rsid w:val="004A4C05"/>
    <w:rsid w:val="004A4D4C"/>
    <w:rsid w:val="004A7876"/>
    <w:rsid w:val="004B2275"/>
    <w:rsid w:val="004B6623"/>
    <w:rsid w:val="004C1AEF"/>
    <w:rsid w:val="004C4ACF"/>
    <w:rsid w:val="004C569B"/>
    <w:rsid w:val="004C637B"/>
    <w:rsid w:val="004C76ED"/>
    <w:rsid w:val="004C7E85"/>
    <w:rsid w:val="004D7693"/>
    <w:rsid w:val="004E4DAB"/>
    <w:rsid w:val="0050452B"/>
    <w:rsid w:val="00504B5C"/>
    <w:rsid w:val="0050590F"/>
    <w:rsid w:val="00510F70"/>
    <w:rsid w:val="00512F2B"/>
    <w:rsid w:val="00513136"/>
    <w:rsid w:val="00513243"/>
    <w:rsid w:val="00514CBF"/>
    <w:rsid w:val="00514F94"/>
    <w:rsid w:val="00517B7E"/>
    <w:rsid w:val="00517CD9"/>
    <w:rsid w:val="00526DDB"/>
    <w:rsid w:val="00530AE1"/>
    <w:rsid w:val="00532650"/>
    <w:rsid w:val="00534904"/>
    <w:rsid w:val="00534E72"/>
    <w:rsid w:val="00541489"/>
    <w:rsid w:val="005527E2"/>
    <w:rsid w:val="00553932"/>
    <w:rsid w:val="0055772C"/>
    <w:rsid w:val="00560272"/>
    <w:rsid w:val="00562BA7"/>
    <w:rsid w:val="00571BA2"/>
    <w:rsid w:val="00571BB9"/>
    <w:rsid w:val="0057582D"/>
    <w:rsid w:val="0058280D"/>
    <w:rsid w:val="005839CA"/>
    <w:rsid w:val="005865AF"/>
    <w:rsid w:val="00591CB3"/>
    <w:rsid w:val="00593085"/>
    <w:rsid w:val="005A16EA"/>
    <w:rsid w:val="005A1EC1"/>
    <w:rsid w:val="005A59A7"/>
    <w:rsid w:val="005B767D"/>
    <w:rsid w:val="005C16D9"/>
    <w:rsid w:val="005C5168"/>
    <w:rsid w:val="005D53A9"/>
    <w:rsid w:val="005D6CB8"/>
    <w:rsid w:val="005D7FE2"/>
    <w:rsid w:val="005E1413"/>
    <w:rsid w:val="005E45DB"/>
    <w:rsid w:val="005E7904"/>
    <w:rsid w:val="005F2134"/>
    <w:rsid w:val="005F5642"/>
    <w:rsid w:val="005F7B41"/>
    <w:rsid w:val="00603D6A"/>
    <w:rsid w:val="006046EE"/>
    <w:rsid w:val="00606F5E"/>
    <w:rsid w:val="00611278"/>
    <w:rsid w:val="00617A0D"/>
    <w:rsid w:val="00621965"/>
    <w:rsid w:val="006249FD"/>
    <w:rsid w:val="00625672"/>
    <w:rsid w:val="0063304F"/>
    <w:rsid w:val="00633B63"/>
    <w:rsid w:val="00635AE5"/>
    <w:rsid w:val="00637126"/>
    <w:rsid w:val="006413F5"/>
    <w:rsid w:val="0064206B"/>
    <w:rsid w:val="00645249"/>
    <w:rsid w:val="00652D5F"/>
    <w:rsid w:val="00657D50"/>
    <w:rsid w:val="00663351"/>
    <w:rsid w:val="00667C93"/>
    <w:rsid w:val="00670231"/>
    <w:rsid w:val="00673442"/>
    <w:rsid w:val="0067457D"/>
    <w:rsid w:val="006757B8"/>
    <w:rsid w:val="006816C9"/>
    <w:rsid w:val="006917EF"/>
    <w:rsid w:val="0069317E"/>
    <w:rsid w:val="00693F7D"/>
    <w:rsid w:val="00696619"/>
    <w:rsid w:val="006A00B4"/>
    <w:rsid w:val="006A51BE"/>
    <w:rsid w:val="006B5B7B"/>
    <w:rsid w:val="006B66AB"/>
    <w:rsid w:val="006B69A0"/>
    <w:rsid w:val="006C159C"/>
    <w:rsid w:val="006D1D69"/>
    <w:rsid w:val="006D22E3"/>
    <w:rsid w:val="006E085F"/>
    <w:rsid w:val="006E344C"/>
    <w:rsid w:val="006E35BB"/>
    <w:rsid w:val="006E7C06"/>
    <w:rsid w:val="006F23FB"/>
    <w:rsid w:val="006F2BE9"/>
    <w:rsid w:val="006F4DDD"/>
    <w:rsid w:val="006F733E"/>
    <w:rsid w:val="0070307F"/>
    <w:rsid w:val="007043CF"/>
    <w:rsid w:val="00711570"/>
    <w:rsid w:val="00716096"/>
    <w:rsid w:val="00720A8E"/>
    <w:rsid w:val="00721F1B"/>
    <w:rsid w:val="00735A86"/>
    <w:rsid w:val="00740642"/>
    <w:rsid w:val="00742B66"/>
    <w:rsid w:val="007470E5"/>
    <w:rsid w:val="00754466"/>
    <w:rsid w:val="0075758E"/>
    <w:rsid w:val="0076102A"/>
    <w:rsid w:val="007627FF"/>
    <w:rsid w:val="0077342A"/>
    <w:rsid w:val="007737FE"/>
    <w:rsid w:val="0077518C"/>
    <w:rsid w:val="00776A19"/>
    <w:rsid w:val="00780BDF"/>
    <w:rsid w:val="007856BF"/>
    <w:rsid w:val="007A1799"/>
    <w:rsid w:val="007A1B18"/>
    <w:rsid w:val="007B003C"/>
    <w:rsid w:val="007B1FD6"/>
    <w:rsid w:val="007B2423"/>
    <w:rsid w:val="007B3A0F"/>
    <w:rsid w:val="007B4777"/>
    <w:rsid w:val="007C08C0"/>
    <w:rsid w:val="007C0FEA"/>
    <w:rsid w:val="007D1001"/>
    <w:rsid w:val="007D157D"/>
    <w:rsid w:val="007E1BC2"/>
    <w:rsid w:val="007E2498"/>
    <w:rsid w:val="007E48AC"/>
    <w:rsid w:val="007E648B"/>
    <w:rsid w:val="007E6F62"/>
    <w:rsid w:val="007F47C3"/>
    <w:rsid w:val="007F4F39"/>
    <w:rsid w:val="007F6E42"/>
    <w:rsid w:val="00800CD0"/>
    <w:rsid w:val="00802DEC"/>
    <w:rsid w:val="00804E1D"/>
    <w:rsid w:val="00812FBC"/>
    <w:rsid w:val="008144A9"/>
    <w:rsid w:val="00817DBA"/>
    <w:rsid w:val="00823B3F"/>
    <w:rsid w:val="0082623B"/>
    <w:rsid w:val="00827A6B"/>
    <w:rsid w:val="0083024E"/>
    <w:rsid w:val="008308DD"/>
    <w:rsid w:val="00832918"/>
    <w:rsid w:val="008411A2"/>
    <w:rsid w:val="00846071"/>
    <w:rsid w:val="00851C7E"/>
    <w:rsid w:val="0085240A"/>
    <w:rsid w:val="00852AA7"/>
    <w:rsid w:val="00852B35"/>
    <w:rsid w:val="0086573C"/>
    <w:rsid w:val="00866BCB"/>
    <w:rsid w:val="00866F00"/>
    <w:rsid w:val="00870041"/>
    <w:rsid w:val="00873091"/>
    <w:rsid w:val="0088132B"/>
    <w:rsid w:val="0088165E"/>
    <w:rsid w:val="008820C3"/>
    <w:rsid w:val="00882DA1"/>
    <w:rsid w:val="008847FF"/>
    <w:rsid w:val="00892A35"/>
    <w:rsid w:val="008A0C4F"/>
    <w:rsid w:val="008A32AA"/>
    <w:rsid w:val="008B4606"/>
    <w:rsid w:val="008B5C35"/>
    <w:rsid w:val="008C45A2"/>
    <w:rsid w:val="008C4FC0"/>
    <w:rsid w:val="008C6355"/>
    <w:rsid w:val="008D060A"/>
    <w:rsid w:val="008D5361"/>
    <w:rsid w:val="008D5A72"/>
    <w:rsid w:val="008D5EB8"/>
    <w:rsid w:val="008E0947"/>
    <w:rsid w:val="008E5332"/>
    <w:rsid w:val="008F507B"/>
    <w:rsid w:val="00901B41"/>
    <w:rsid w:val="00905640"/>
    <w:rsid w:val="009056E4"/>
    <w:rsid w:val="0091073C"/>
    <w:rsid w:val="00921531"/>
    <w:rsid w:val="0092223E"/>
    <w:rsid w:val="00934830"/>
    <w:rsid w:val="00934F4B"/>
    <w:rsid w:val="0094799F"/>
    <w:rsid w:val="00951044"/>
    <w:rsid w:val="009511ED"/>
    <w:rsid w:val="0095148E"/>
    <w:rsid w:val="0095430C"/>
    <w:rsid w:val="0095621F"/>
    <w:rsid w:val="0096274D"/>
    <w:rsid w:val="00965BB9"/>
    <w:rsid w:val="0096632E"/>
    <w:rsid w:val="0097414B"/>
    <w:rsid w:val="009763DB"/>
    <w:rsid w:val="00980121"/>
    <w:rsid w:val="00982291"/>
    <w:rsid w:val="009867E3"/>
    <w:rsid w:val="00992BF8"/>
    <w:rsid w:val="009A1A95"/>
    <w:rsid w:val="009A1EED"/>
    <w:rsid w:val="009A2045"/>
    <w:rsid w:val="009A255D"/>
    <w:rsid w:val="009A3F04"/>
    <w:rsid w:val="009A5F2F"/>
    <w:rsid w:val="009B2BC4"/>
    <w:rsid w:val="009B7BFE"/>
    <w:rsid w:val="009C32AB"/>
    <w:rsid w:val="009C3765"/>
    <w:rsid w:val="009C5464"/>
    <w:rsid w:val="009D0C37"/>
    <w:rsid w:val="009D154C"/>
    <w:rsid w:val="009D19E8"/>
    <w:rsid w:val="009D2EB2"/>
    <w:rsid w:val="009E0A8D"/>
    <w:rsid w:val="009E55C4"/>
    <w:rsid w:val="009F0731"/>
    <w:rsid w:val="009F3B57"/>
    <w:rsid w:val="009F558E"/>
    <w:rsid w:val="009F6E2B"/>
    <w:rsid w:val="00A034F2"/>
    <w:rsid w:val="00A04C58"/>
    <w:rsid w:val="00A110C1"/>
    <w:rsid w:val="00A143CA"/>
    <w:rsid w:val="00A14E94"/>
    <w:rsid w:val="00A1519C"/>
    <w:rsid w:val="00A17005"/>
    <w:rsid w:val="00A17428"/>
    <w:rsid w:val="00A21788"/>
    <w:rsid w:val="00A22B6F"/>
    <w:rsid w:val="00A23D9F"/>
    <w:rsid w:val="00A24473"/>
    <w:rsid w:val="00A25358"/>
    <w:rsid w:val="00A27834"/>
    <w:rsid w:val="00A310DA"/>
    <w:rsid w:val="00A318F7"/>
    <w:rsid w:val="00A3486C"/>
    <w:rsid w:val="00A34913"/>
    <w:rsid w:val="00A40BB0"/>
    <w:rsid w:val="00A427B7"/>
    <w:rsid w:val="00A42B39"/>
    <w:rsid w:val="00A43011"/>
    <w:rsid w:val="00A45B8F"/>
    <w:rsid w:val="00A47CBA"/>
    <w:rsid w:val="00A509A7"/>
    <w:rsid w:val="00A53EDD"/>
    <w:rsid w:val="00A546F7"/>
    <w:rsid w:val="00A550A9"/>
    <w:rsid w:val="00A572CB"/>
    <w:rsid w:val="00A5754A"/>
    <w:rsid w:val="00A613B8"/>
    <w:rsid w:val="00A62765"/>
    <w:rsid w:val="00A62E73"/>
    <w:rsid w:val="00A6626E"/>
    <w:rsid w:val="00A74C7E"/>
    <w:rsid w:val="00A82D7D"/>
    <w:rsid w:val="00A842C1"/>
    <w:rsid w:val="00AA0E26"/>
    <w:rsid w:val="00AA1FFE"/>
    <w:rsid w:val="00AA2598"/>
    <w:rsid w:val="00AA62DE"/>
    <w:rsid w:val="00AC0A74"/>
    <w:rsid w:val="00AC0B61"/>
    <w:rsid w:val="00AC2B59"/>
    <w:rsid w:val="00AD49AD"/>
    <w:rsid w:val="00AD5FC0"/>
    <w:rsid w:val="00AD6580"/>
    <w:rsid w:val="00AE07B5"/>
    <w:rsid w:val="00AE07EC"/>
    <w:rsid w:val="00AE1C31"/>
    <w:rsid w:val="00AF02A3"/>
    <w:rsid w:val="00AF1170"/>
    <w:rsid w:val="00B0207C"/>
    <w:rsid w:val="00B0589C"/>
    <w:rsid w:val="00B072DF"/>
    <w:rsid w:val="00B1338B"/>
    <w:rsid w:val="00B13897"/>
    <w:rsid w:val="00B16C20"/>
    <w:rsid w:val="00B21C53"/>
    <w:rsid w:val="00B23625"/>
    <w:rsid w:val="00B238D9"/>
    <w:rsid w:val="00B254BA"/>
    <w:rsid w:val="00B30F80"/>
    <w:rsid w:val="00B31DB6"/>
    <w:rsid w:val="00B37B06"/>
    <w:rsid w:val="00B42DF3"/>
    <w:rsid w:val="00B44964"/>
    <w:rsid w:val="00B46F53"/>
    <w:rsid w:val="00B52BD7"/>
    <w:rsid w:val="00B57377"/>
    <w:rsid w:val="00B62502"/>
    <w:rsid w:val="00B63DF8"/>
    <w:rsid w:val="00B75703"/>
    <w:rsid w:val="00B805B2"/>
    <w:rsid w:val="00B81882"/>
    <w:rsid w:val="00B8200F"/>
    <w:rsid w:val="00B85FAA"/>
    <w:rsid w:val="00B87A31"/>
    <w:rsid w:val="00B93DF5"/>
    <w:rsid w:val="00BA5067"/>
    <w:rsid w:val="00BA56F2"/>
    <w:rsid w:val="00BA71D0"/>
    <w:rsid w:val="00BA7930"/>
    <w:rsid w:val="00BB25A5"/>
    <w:rsid w:val="00BB5104"/>
    <w:rsid w:val="00BB5C16"/>
    <w:rsid w:val="00BC5EFD"/>
    <w:rsid w:val="00BD0B88"/>
    <w:rsid w:val="00BD1F01"/>
    <w:rsid w:val="00BD3E37"/>
    <w:rsid w:val="00BD5015"/>
    <w:rsid w:val="00BE41D0"/>
    <w:rsid w:val="00BE6C04"/>
    <w:rsid w:val="00BE6CA6"/>
    <w:rsid w:val="00BF0B20"/>
    <w:rsid w:val="00BF3DC8"/>
    <w:rsid w:val="00BF72E8"/>
    <w:rsid w:val="00C00663"/>
    <w:rsid w:val="00C008AD"/>
    <w:rsid w:val="00C02B75"/>
    <w:rsid w:val="00C032F0"/>
    <w:rsid w:val="00C11180"/>
    <w:rsid w:val="00C124BB"/>
    <w:rsid w:val="00C13FEB"/>
    <w:rsid w:val="00C14D19"/>
    <w:rsid w:val="00C23EF2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94E4D"/>
    <w:rsid w:val="00CA2D14"/>
    <w:rsid w:val="00CA34C6"/>
    <w:rsid w:val="00CA663F"/>
    <w:rsid w:val="00CA7A15"/>
    <w:rsid w:val="00CB7ABE"/>
    <w:rsid w:val="00CC44BC"/>
    <w:rsid w:val="00CD1CEA"/>
    <w:rsid w:val="00CE359A"/>
    <w:rsid w:val="00CE4AE8"/>
    <w:rsid w:val="00CF03A5"/>
    <w:rsid w:val="00CF1AEA"/>
    <w:rsid w:val="00CF419E"/>
    <w:rsid w:val="00D030FC"/>
    <w:rsid w:val="00D1206C"/>
    <w:rsid w:val="00D17D63"/>
    <w:rsid w:val="00D20900"/>
    <w:rsid w:val="00D20E5E"/>
    <w:rsid w:val="00D20F03"/>
    <w:rsid w:val="00D4024E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395E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168"/>
    <w:rsid w:val="00DD69A9"/>
    <w:rsid w:val="00DE1734"/>
    <w:rsid w:val="00DE305E"/>
    <w:rsid w:val="00DE4199"/>
    <w:rsid w:val="00E00C4A"/>
    <w:rsid w:val="00E14337"/>
    <w:rsid w:val="00E15512"/>
    <w:rsid w:val="00E163FF"/>
    <w:rsid w:val="00E16B6C"/>
    <w:rsid w:val="00E201E4"/>
    <w:rsid w:val="00E2338F"/>
    <w:rsid w:val="00E258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4B78"/>
    <w:rsid w:val="00E86D41"/>
    <w:rsid w:val="00E87A7B"/>
    <w:rsid w:val="00E90335"/>
    <w:rsid w:val="00E93E0D"/>
    <w:rsid w:val="00E95683"/>
    <w:rsid w:val="00EA1292"/>
    <w:rsid w:val="00EA7B67"/>
    <w:rsid w:val="00EB5F65"/>
    <w:rsid w:val="00EC1607"/>
    <w:rsid w:val="00EC192F"/>
    <w:rsid w:val="00ED0724"/>
    <w:rsid w:val="00ED0861"/>
    <w:rsid w:val="00ED39E2"/>
    <w:rsid w:val="00ED49C4"/>
    <w:rsid w:val="00ED633D"/>
    <w:rsid w:val="00EE2218"/>
    <w:rsid w:val="00EE4859"/>
    <w:rsid w:val="00EE59B3"/>
    <w:rsid w:val="00EF1FB4"/>
    <w:rsid w:val="00EF3302"/>
    <w:rsid w:val="00EF6BAF"/>
    <w:rsid w:val="00EF7B75"/>
    <w:rsid w:val="00F01585"/>
    <w:rsid w:val="00F0388D"/>
    <w:rsid w:val="00F103A4"/>
    <w:rsid w:val="00F13E17"/>
    <w:rsid w:val="00F14CE4"/>
    <w:rsid w:val="00F177FC"/>
    <w:rsid w:val="00F202BF"/>
    <w:rsid w:val="00F21014"/>
    <w:rsid w:val="00F21B7B"/>
    <w:rsid w:val="00F22259"/>
    <w:rsid w:val="00F2325E"/>
    <w:rsid w:val="00F2366B"/>
    <w:rsid w:val="00F2395B"/>
    <w:rsid w:val="00F31CA6"/>
    <w:rsid w:val="00F3328C"/>
    <w:rsid w:val="00F36689"/>
    <w:rsid w:val="00F400A1"/>
    <w:rsid w:val="00F44736"/>
    <w:rsid w:val="00F44A01"/>
    <w:rsid w:val="00F454C0"/>
    <w:rsid w:val="00F626CA"/>
    <w:rsid w:val="00F72C3B"/>
    <w:rsid w:val="00F82EDD"/>
    <w:rsid w:val="00F83F69"/>
    <w:rsid w:val="00F86D43"/>
    <w:rsid w:val="00F956B5"/>
    <w:rsid w:val="00FA47B4"/>
    <w:rsid w:val="00FA74A6"/>
    <w:rsid w:val="00FA79D8"/>
    <w:rsid w:val="00FA7A7A"/>
    <w:rsid w:val="00FB3152"/>
    <w:rsid w:val="00FB3FFA"/>
    <w:rsid w:val="00FB751F"/>
    <w:rsid w:val="00FC0F25"/>
    <w:rsid w:val="00FC1A51"/>
    <w:rsid w:val="00FC6D62"/>
    <w:rsid w:val="00FC7190"/>
    <w:rsid w:val="00FD0E34"/>
    <w:rsid w:val="00FD33E9"/>
    <w:rsid w:val="00FD5036"/>
    <w:rsid w:val="00FD5ED7"/>
    <w:rsid w:val="00FE2896"/>
    <w:rsid w:val="00FE3187"/>
    <w:rsid w:val="00FE41FD"/>
    <w:rsid w:val="00FE6A34"/>
    <w:rsid w:val="00FE77AD"/>
    <w:rsid w:val="00FF7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table" w:customStyle="1" w:styleId="13">
    <w:name w:val="Сетка таблицы1"/>
    <w:basedOn w:val="a7"/>
    <w:next w:val="a9"/>
    <w:uiPriority w:val="39"/>
    <w:rsid w:val="008E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2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69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3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78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12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1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9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0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3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04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541B-2081-4B31-BF9C-1D819FB7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9145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309</cp:revision>
  <cp:lastPrinted>2021-11-27T21:27:00Z</cp:lastPrinted>
  <dcterms:created xsi:type="dcterms:W3CDTF">2020-09-09T22:26:00Z</dcterms:created>
  <dcterms:modified xsi:type="dcterms:W3CDTF">2021-11-30T21:10:00Z</dcterms:modified>
</cp:coreProperties>
</file>