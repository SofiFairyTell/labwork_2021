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83024E" w:rsidRDefault="00B13897" w:rsidP="00EF7B75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83024E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83024E">
        <w:rPr>
          <w:sz w:val="24"/>
          <w:szCs w:val="24"/>
        </w:rPr>
        <w:t>студента</w:t>
      </w:r>
      <w:r w:rsidR="00CE359A" w:rsidRPr="0083024E">
        <w:rPr>
          <w:sz w:val="24"/>
          <w:szCs w:val="24"/>
        </w:rPr>
        <w:t xml:space="preserve"> группы ИТ – </w:t>
      </w:r>
      <w:r w:rsidR="007E648B" w:rsidRPr="0083024E">
        <w:rPr>
          <w:sz w:val="24"/>
          <w:szCs w:val="24"/>
        </w:rPr>
        <w:t>4</w:t>
      </w:r>
      <w:r w:rsidR="00CE359A" w:rsidRPr="0083024E">
        <w:rPr>
          <w:sz w:val="24"/>
          <w:szCs w:val="24"/>
        </w:rPr>
        <w:t>2</w:t>
      </w:r>
      <w:r w:rsidR="0019290F" w:rsidRPr="0083024E">
        <w:rPr>
          <w:sz w:val="24"/>
          <w:szCs w:val="24"/>
        </w:rPr>
        <w:br/>
      </w:r>
      <w:r w:rsidR="00CE359A" w:rsidRPr="0083024E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83024E" w14:paraId="596FB372" w14:textId="77777777" w:rsidTr="00470D8C">
        <w:tc>
          <w:tcPr>
            <w:tcW w:w="2401" w:type="dxa"/>
          </w:tcPr>
          <w:p w14:paraId="6FD169CD" w14:textId="77777777" w:rsidR="00CE359A" w:rsidRPr="0083024E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02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83024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83024E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02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83024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0DB34A9E" w:rsidR="0064206B" w:rsidRPr="0083024E" w:rsidRDefault="004206D9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>Основы векторной графики. Кривые безье</w:t>
      </w:r>
    </w:p>
    <w:p w14:paraId="25AF31BE" w14:textId="2EDAE2EC" w:rsidR="003532A7" w:rsidRPr="0083024E" w:rsidRDefault="00CE359A" w:rsidP="004206D9">
      <w:pPr>
        <w:pStyle w:val="Default"/>
        <w:ind w:firstLine="851"/>
      </w:pPr>
      <w:r w:rsidRPr="0083024E">
        <w:rPr>
          <w:b/>
        </w:rPr>
        <w:t>Цель работы</w:t>
      </w:r>
      <w:r w:rsidR="00E90335" w:rsidRPr="0083024E">
        <w:t>:</w:t>
      </w:r>
      <w:r w:rsidR="00BC5EFD" w:rsidRPr="0083024E">
        <w:t xml:space="preserve"> </w:t>
      </w:r>
      <w:r w:rsidR="004206D9">
        <w:t>получение практических навыков владения инструментом Перо или</w:t>
      </w:r>
      <w:r w:rsidR="00ED49C4">
        <w:t xml:space="preserve"> </w:t>
      </w:r>
      <w:bookmarkStart w:id="1" w:name="_GoBack"/>
      <w:bookmarkEnd w:id="1"/>
      <w:r w:rsidR="004206D9">
        <w:t>Кривые Безье.</w:t>
      </w:r>
      <w:r w:rsidR="00693F7D" w:rsidRPr="0083024E">
        <w:t>.</w:t>
      </w:r>
    </w:p>
    <w:p w14:paraId="1271C954" w14:textId="77777777" w:rsidR="004237A5" w:rsidRPr="0083024E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83024E">
        <w:rPr>
          <w:sz w:val="24"/>
          <w:szCs w:val="24"/>
        </w:rPr>
        <w:t>Содержание работы</w:t>
      </w:r>
    </w:p>
    <w:p w14:paraId="7CA288D1" w14:textId="7EEEA3A9" w:rsidR="000B1E03" w:rsidRDefault="000B1E03" w:rsidP="000B1E03">
      <w:pPr>
        <w:pStyle w:val="a2"/>
      </w:pPr>
      <w:r>
        <w:t>Открыла</w:t>
      </w:r>
      <w:r w:rsidRPr="000B1E03">
        <w:t xml:space="preserve"> сайт http://bezier.method.ac.С помощью инструмента Кривые Безье</w:t>
      </w:r>
      <w:r>
        <w:t xml:space="preserve"> построила</w:t>
      </w:r>
      <w:r w:rsidRPr="000B1E03">
        <w:t xml:space="preserve"> десять контуров объектов</w:t>
      </w:r>
      <w:r>
        <w:t>.</w:t>
      </w:r>
    </w:p>
    <w:p w14:paraId="13E979B4" w14:textId="77777777" w:rsidR="000B1E03" w:rsidRDefault="000B1E03" w:rsidP="000B1E03">
      <w:pPr>
        <w:pStyle w:val="a2"/>
      </w:pPr>
    </w:p>
    <w:p w14:paraId="77F55F11" w14:textId="5612FBD4" w:rsidR="004206D9" w:rsidRDefault="000B1E03" w:rsidP="000B1E03">
      <w:pPr>
        <w:pStyle w:val="a2"/>
        <w:spacing w:after="24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53DDE4" wp14:editId="49990470">
            <wp:extent cx="3798023" cy="2617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25" cy="26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9038" w14:textId="1483B369" w:rsidR="000B1E03" w:rsidRDefault="000B1E03" w:rsidP="000B1E03">
      <w:pPr>
        <w:pStyle w:val="a4"/>
      </w:pPr>
      <w:r>
        <w:t>Машина</w:t>
      </w:r>
    </w:p>
    <w:p w14:paraId="1DDF522E" w14:textId="755692A5" w:rsidR="0075758E" w:rsidRDefault="0075758E" w:rsidP="0075758E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1544CB44" wp14:editId="19CD7086">
            <wp:extent cx="3849905" cy="26770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669" cy="26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88C9" w14:textId="32DE11C0" w:rsidR="0075758E" w:rsidRDefault="0075758E" w:rsidP="0075758E">
      <w:pPr>
        <w:pStyle w:val="a4"/>
      </w:pPr>
      <w:r>
        <w:t>Самолет</w:t>
      </w:r>
    </w:p>
    <w:p w14:paraId="556D1D5F" w14:textId="2C30F195" w:rsidR="00FC1A51" w:rsidRDefault="00FC1A51" w:rsidP="00FC1A51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B09F78" wp14:editId="0F30C2FF">
            <wp:extent cx="3149525" cy="26486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488" cy="2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D664" w14:textId="7BC0CC2A" w:rsidR="00FC1A51" w:rsidRDefault="00FC1A51" w:rsidP="00FC1A51">
      <w:pPr>
        <w:pStyle w:val="a4"/>
      </w:pPr>
      <w:r>
        <w:t>Скрепка</w:t>
      </w:r>
    </w:p>
    <w:p w14:paraId="439A40B8" w14:textId="59D8BCA7" w:rsidR="006413F5" w:rsidRDefault="00D4024E" w:rsidP="006D22E3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ACA46E1" wp14:editId="767B5516">
            <wp:extent cx="3452648" cy="273988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050" cy="27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3006" w14:textId="5D390CD0" w:rsidR="006D22E3" w:rsidRDefault="006D22E3" w:rsidP="006D22E3">
      <w:pPr>
        <w:pStyle w:val="a4"/>
      </w:pPr>
      <w:r>
        <w:t>Ключ</w:t>
      </w:r>
    </w:p>
    <w:p w14:paraId="21D56EF7" w14:textId="43E5644B" w:rsidR="009F0731" w:rsidRDefault="00F86D43" w:rsidP="009F073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52457CB1" wp14:editId="7274CB49">
            <wp:extent cx="3540738" cy="2681781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636" cy="26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C567" w14:textId="2C7B79CE" w:rsidR="009F0731" w:rsidRDefault="009F0731" w:rsidP="009F0731">
      <w:pPr>
        <w:pStyle w:val="a4"/>
      </w:pPr>
      <w:r>
        <w:t>Облако</w:t>
      </w:r>
    </w:p>
    <w:p w14:paraId="0A865B22" w14:textId="01B1227A" w:rsidR="00D4024E" w:rsidRDefault="004836B2" w:rsidP="004836B2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845F9E" wp14:editId="0854D3D8">
            <wp:extent cx="4057650" cy="426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CCB8" w14:textId="1259D2CB" w:rsidR="004836B2" w:rsidRDefault="004836B2" w:rsidP="004836B2">
      <w:pPr>
        <w:pStyle w:val="a4"/>
      </w:pPr>
      <w:r>
        <w:t>Лицо</w:t>
      </w:r>
    </w:p>
    <w:p w14:paraId="211864B1" w14:textId="6B5499FD" w:rsidR="0077518C" w:rsidRDefault="00AA2598" w:rsidP="00AA2598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27A46B68" wp14:editId="6F0A9F79">
            <wp:extent cx="4207918" cy="3310758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116" cy="33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E769" w14:textId="3C7E63C3" w:rsidR="00AA2598" w:rsidRDefault="00AA2598" w:rsidP="00AA2598">
      <w:pPr>
        <w:pStyle w:val="a4"/>
      </w:pPr>
      <w:r>
        <w:t>Утка</w:t>
      </w:r>
    </w:p>
    <w:p w14:paraId="7A754E72" w14:textId="33DA00DE" w:rsidR="00C008AD" w:rsidRDefault="00C008AD" w:rsidP="00C008AD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601F89" wp14:editId="106637BB">
            <wp:extent cx="4009345" cy="32434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2825" cy="32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B3A9" w14:textId="47896DBB" w:rsidR="00C008AD" w:rsidRDefault="00C008AD" w:rsidP="00C008AD">
      <w:pPr>
        <w:pStyle w:val="a4"/>
      </w:pPr>
      <w:r>
        <w:t>Кепка</w:t>
      </w:r>
    </w:p>
    <w:p w14:paraId="05CF7A66" w14:textId="1EFCDC1A" w:rsidR="00036F71" w:rsidRDefault="00ED0861" w:rsidP="00ED086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59483F2" wp14:editId="0D96C517">
            <wp:extent cx="4286250" cy="407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597" w14:textId="2D64D7A6" w:rsidR="00ED0861" w:rsidRDefault="00ED0861" w:rsidP="00ED0861">
      <w:pPr>
        <w:pStyle w:val="a4"/>
        <w:rPr>
          <w:lang w:val="en-US"/>
        </w:rPr>
      </w:pPr>
      <w:r>
        <w:t xml:space="preserve">Литера </w:t>
      </w:r>
      <w:r>
        <w:rPr>
          <w:lang w:val="en-US"/>
        </w:rPr>
        <w:t>S</w:t>
      </w:r>
    </w:p>
    <w:p w14:paraId="6887EFAC" w14:textId="0781B5A3" w:rsidR="006917EF" w:rsidRDefault="006917EF" w:rsidP="006917EF">
      <w:pPr>
        <w:pStyle w:val="a2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21DC99" wp14:editId="2C189DC5">
            <wp:extent cx="4238625" cy="4048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4D48" w14:textId="74A34FC5" w:rsidR="006917EF" w:rsidRPr="006917EF" w:rsidRDefault="006917EF" w:rsidP="006917EF">
      <w:pPr>
        <w:pStyle w:val="a4"/>
        <w:rPr>
          <w:lang w:val="en-US"/>
        </w:rPr>
      </w:pPr>
      <w:r>
        <w:t>Флаг</w:t>
      </w:r>
    </w:p>
    <w:p w14:paraId="55CFBB2A" w14:textId="0EFD8BE6" w:rsidR="008D5A72" w:rsidRPr="0083024E" w:rsidRDefault="008D5A72" w:rsidP="008D5A72">
      <w:pPr>
        <w:pStyle w:val="a2"/>
        <w:rPr>
          <w:bCs/>
          <w:sz w:val="24"/>
          <w:szCs w:val="24"/>
        </w:rPr>
      </w:pPr>
      <w:r w:rsidRPr="0083024E">
        <w:rPr>
          <w:b/>
          <w:sz w:val="24"/>
          <w:szCs w:val="24"/>
        </w:rPr>
        <w:t xml:space="preserve">Вывод: </w:t>
      </w:r>
      <w:r w:rsidRPr="0083024E">
        <w:rPr>
          <w:bCs/>
          <w:sz w:val="24"/>
          <w:szCs w:val="24"/>
        </w:rPr>
        <w:t>Таким образом в ходе выполнения лабораторной работы</w:t>
      </w:r>
      <w:r w:rsidR="00FE2896">
        <w:rPr>
          <w:sz w:val="24"/>
          <w:szCs w:val="24"/>
        </w:rPr>
        <w:t xml:space="preserve"> были </w:t>
      </w:r>
      <w:r w:rsidR="00FE2896">
        <w:t>получены практические навыки</w:t>
      </w:r>
      <w:r w:rsidR="00FE2896">
        <w:t xml:space="preserve"> владения инструментом Перо или</w:t>
      </w:r>
      <w:r w:rsidR="000B1E03">
        <w:t xml:space="preserve"> </w:t>
      </w:r>
      <w:r w:rsidR="00FE2896">
        <w:t>Кривые Безье</w:t>
      </w:r>
      <w:r w:rsidR="000B1E03">
        <w:t>.</w:t>
      </w:r>
    </w:p>
    <w:p w14:paraId="4CD51EAB" w14:textId="16CDF795" w:rsidR="00D9395E" w:rsidRPr="0083024E" w:rsidRDefault="00D9395E" w:rsidP="00693F7D">
      <w:pPr>
        <w:pStyle w:val="a2"/>
        <w:rPr>
          <w:sz w:val="24"/>
          <w:szCs w:val="24"/>
        </w:rPr>
      </w:pPr>
    </w:p>
    <w:p w14:paraId="13B79D25" w14:textId="77777777" w:rsidR="00BC5EFD" w:rsidRPr="0083024E" w:rsidRDefault="00BC5EFD" w:rsidP="00BC5EFD">
      <w:pPr>
        <w:pStyle w:val="a2"/>
        <w:rPr>
          <w:sz w:val="24"/>
          <w:szCs w:val="24"/>
        </w:rPr>
      </w:pPr>
    </w:p>
    <w:sectPr w:rsidR="00BC5EFD" w:rsidRPr="0083024E" w:rsidSect="00EF7B7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A117B" w14:textId="77777777" w:rsidR="00C124BB" w:rsidRDefault="00C124BB" w:rsidP="005D7FE2">
      <w:pPr>
        <w:spacing w:after="0" w:line="240" w:lineRule="auto"/>
      </w:pPr>
      <w:r>
        <w:separator/>
      </w:r>
    </w:p>
  </w:endnote>
  <w:endnote w:type="continuationSeparator" w:id="0">
    <w:p w14:paraId="48B8C2D4" w14:textId="77777777" w:rsidR="00C124BB" w:rsidRDefault="00C124B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E33D2" w14:textId="77777777" w:rsidR="00C124BB" w:rsidRDefault="00C124BB" w:rsidP="005D7FE2">
      <w:pPr>
        <w:spacing w:after="0" w:line="240" w:lineRule="auto"/>
      </w:pPr>
      <w:r>
        <w:separator/>
      </w:r>
    </w:p>
  </w:footnote>
  <w:footnote w:type="continuationSeparator" w:id="0">
    <w:p w14:paraId="522DA419" w14:textId="77777777" w:rsidR="00C124BB" w:rsidRDefault="00C124B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0E1779"/>
    <w:multiLevelType w:val="multilevel"/>
    <w:tmpl w:val="50BEED5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4448A32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8E666D"/>
    <w:multiLevelType w:val="hybridMultilevel"/>
    <w:tmpl w:val="3104D6F2"/>
    <w:lvl w:ilvl="0" w:tplc="DB3E5FA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D262B6E"/>
    <w:multiLevelType w:val="hybridMultilevel"/>
    <w:tmpl w:val="A8FC4BBC"/>
    <w:lvl w:ilvl="0" w:tplc="DB3E5F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4"/>
  </w:num>
  <w:num w:numId="5">
    <w:abstractNumId w:val="14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4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17"/>
  </w:num>
  <w:num w:numId="12">
    <w:abstractNumId w:val="6"/>
  </w:num>
  <w:num w:numId="13">
    <w:abstractNumId w:val="18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13"/>
  </w:num>
  <w:num w:numId="17">
    <w:abstractNumId w:val="16"/>
  </w:num>
  <w:num w:numId="18">
    <w:abstractNumId w:val="12"/>
  </w:num>
  <w:num w:numId="19">
    <w:abstractNumId w:val="3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6F71"/>
    <w:rsid w:val="00037313"/>
    <w:rsid w:val="00040371"/>
    <w:rsid w:val="00040F60"/>
    <w:rsid w:val="0004796B"/>
    <w:rsid w:val="000526C9"/>
    <w:rsid w:val="0006003A"/>
    <w:rsid w:val="000637BD"/>
    <w:rsid w:val="00063E85"/>
    <w:rsid w:val="00064369"/>
    <w:rsid w:val="00064B3A"/>
    <w:rsid w:val="0007519F"/>
    <w:rsid w:val="00075250"/>
    <w:rsid w:val="0008632A"/>
    <w:rsid w:val="00094050"/>
    <w:rsid w:val="0009760E"/>
    <w:rsid w:val="000A1034"/>
    <w:rsid w:val="000A220F"/>
    <w:rsid w:val="000A4503"/>
    <w:rsid w:val="000A4CD1"/>
    <w:rsid w:val="000A6EE3"/>
    <w:rsid w:val="000B07DC"/>
    <w:rsid w:val="000B1E03"/>
    <w:rsid w:val="000B4395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2013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20269E"/>
    <w:rsid w:val="0020445D"/>
    <w:rsid w:val="0020574C"/>
    <w:rsid w:val="00205A15"/>
    <w:rsid w:val="00205D3A"/>
    <w:rsid w:val="00207487"/>
    <w:rsid w:val="00207F48"/>
    <w:rsid w:val="00220E50"/>
    <w:rsid w:val="0022511F"/>
    <w:rsid w:val="00234CEF"/>
    <w:rsid w:val="002419C2"/>
    <w:rsid w:val="0024207A"/>
    <w:rsid w:val="00250768"/>
    <w:rsid w:val="0025179A"/>
    <w:rsid w:val="0025265A"/>
    <w:rsid w:val="00254C83"/>
    <w:rsid w:val="00255775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3A2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2D52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06D9"/>
    <w:rsid w:val="004227B0"/>
    <w:rsid w:val="004237A5"/>
    <w:rsid w:val="0042484A"/>
    <w:rsid w:val="004249B3"/>
    <w:rsid w:val="00433728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77683"/>
    <w:rsid w:val="00481595"/>
    <w:rsid w:val="004836B2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26DDB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EC1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13F5"/>
    <w:rsid w:val="0064206B"/>
    <w:rsid w:val="00645249"/>
    <w:rsid w:val="00652D5F"/>
    <w:rsid w:val="00657D50"/>
    <w:rsid w:val="00663351"/>
    <w:rsid w:val="00673442"/>
    <w:rsid w:val="0067457D"/>
    <w:rsid w:val="006816C9"/>
    <w:rsid w:val="006917EF"/>
    <w:rsid w:val="0069317E"/>
    <w:rsid w:val="00693F7D"/>
    <w:rsid w:val="00696619"/>
    <w:rsid w:val="006A00B4"/>
    <w:rsid w:val="006B66AB"/>
    <w:rsid w:val="006C159C"/>
    <w:rsid w:val="006D1D69"/>
    <w:rsid w:val="006D22E3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5758E"/>
    <w:rsid w:val="0076102A"/>
    <w:rsid w:val="007627FF"/>
    <w:rsid w:val="0077342A"/>
    <w:rsid w:val="0077518C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4F39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24E"/>
    <w:rsid w:val="008308DD"/>
    <w:rsid w:val="00832918"/>
    <w:rsid w:val="008411A2"/>
    <w:rsid w:val="00846071"/>
    <w:rsid w:val="00851C7E"/>
    <w:rsid w:val="0085240A"/>
    <w:rsid w:val="00852AA7"/>
    <w:rsid w:val="00852B35"/>
    <w:rsid w:val="0086573C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A72"/>
    <w:rsid w:val="008D5EB8"/>
    <w:rsid w:val="008E0947"/>
    <w:rsid w:val="008E5332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2EB2"/>
    <w:rsid w:val="009E55C4"/>
    <w:rsid w:val="009F0731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6F7"/>
    <w:rsid w:val="00A550A9"/>
    <w:rsid w:val="00A572CB"/>
    <w:rsid w:val="00A5754A"/>
    <w:rsid w:val="00A62765"/>
    <w:rsid w:val="00A62E73"/>
    <w:rsid w:val="00A6626E"/>
    <w:rsid w:val="00A74C7E"/>
    <w:rsid w:val="00A82D7D"/>
    <w:rsid w:val="00A842C1"/>
    <w:rsid w:val="00AA0E26"/>
    <w:rsid w:val="00AA1FFE"/>
    <w:rsid w:val="00AA2598"/>
    <w:rsid w:val="00AA62DE"/>
    <w:rsid w:val="00AC0A74"/>
    <w:rsid w:val="00AC2B59"/>
    <w:rsid w:val="00AD5FC0"/>
    <w:rsid w:val="00AD6580"/>
    <w:rsid w:val="00AE07B5"/>
    <w:rsid w:val="00AE07EC"/>
    <w:rsid w:val="00AE1C31"/>
    <w:rsid w:val="00AF1170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502"/>
    <w:rsid w:val="00B63DF8"/>
    <w:rsid w:val="00B75703"/>
    <w:rsid w:val="00B81882"/>
    <w:rsid w:val="00B85FAA"/>
    <w:rsid w:val="00B93DF5"/>
    <w:rsid w:val="00BA71D0"/>
    <w:rsid w:val="00BA7930"/>
    <w:rsid w:val="00BB25A5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BF72E8"/>
    <w:rsid w:val="00C00663"/>
    <w:rsid w:val="00C008AD"/>
    <w:rsid w:val="00C032F0"/>
    <w:rsid w:val="00C11180"/>
    <w:rsid w:val="00C124BB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C44BC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4024E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395E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0861"/>
    <w:rsid w:val="00ED39E2"/>
    <w:rsid w:val="00ED49C4"/>
    <w:rsid w:val="00ED633D"/>
    <w:rsid w:val="00EE2218"/>
    <w:rsid w:val="00EE59B3"/>
    <w:rsid w:val="00EF1FB4"/>
    <w:rsid w:val="00EF3302"/>
    <w:rsid w:val="00EF6BAF"/>
    <w:rsid w:val="00EF7B75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86D43"/>
    <w:rsid w:val="00F956B5"/>
    <w:rsid w:val="00FA79D8"/>
    <w:rsid w:val="00FA7A7A"/>
    <w:rsid w:val="00FB3152"/>
    <w:rsid w:val="00FB3FFA"/>
    <w:rsid w:val="00FB751F"/>
    <w:rsid w:val="00FC0F25"/>
    <w:rsid w:val="00FC1A51"/>
    <w:rsid w:val="00FD0E34"/>
    <w:rsid w:val="00FD33E9"/>
    <w:rsid w:val="00FD5036"/>
    <w:rsid w:val="00FD5ED7"/>
    <w:rsid w:val="00FE2896"/>
    <w:rsid w:val="00FE3187"/>
    <w:rsid w:val="00FE6A34"/>
    <w:rsid w:val="00FE77AD"/>
    <w:rsid w:val="00FF7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table" w:customStyle="1" w:styleId="13">
    <w:name w:val="Сетка таблицы1"/>
    <w:basedOn w:val="a7"/>
    <w:next w:val="a9"/>
    <w:uiPriority w:val="39"/>
    <w:rsid w:val="008E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BE47-1F84-4441-81D9-A2644F9B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4939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174</cp:revision>
  <cp:lastPrinted>2021-11-14T21:25:00Z</cp:lastPrinted>
  <dcterms:created xsi:type="dcterms:W3CDTF">2020-09-09T22:26:00Z</dcterms:created>
  <dcterms:modified xsi:type="dcterms:W3CDTF">2021-11-14T21:26:00Z</dcterms:modified>
</cp:coreProperties>
</file>