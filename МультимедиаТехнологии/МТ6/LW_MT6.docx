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50590F" w:rsidRDefault="00B13897" w:rsidP="00A22B6F">
      <w:pPr>
        <w:pStyle w:val="a"/>
        <w:ind w:left="0"/>
        <w:rPr>
          <w:lang w:val="en-US"/>
        </w:rPr>
      </w:pPr>
      <w:bookmarkStart w:id="0" w:name="_Hlk524861122"/>
      <w:bookmarkEnd w:id="0"/>
    </w:p>
    <w:p w14:paraId="44A101DE" w14:textId="46C25ED8" w:rsidR="00CE359A" w:rsidRPr="0050590F" w:rsidRDefault="00EF1FB4" w:rsidP="00D76E3F">
      <w:pPr>
        <w:pStyle w:val="a0"/>
        <w:numPr>
          <w:ilvl w:val="1"/>
          <w:numId w:val="5"/>
        </w:numPr>
        <w:rPr>
          <w:sz w:val="24"/>
          <w:szCs w:val="24"/>
        </w:rPr>
      </w:pPr>
      <w:r w:rsidRPr="0050590F">
        <w:rPr>
          <w:sz w:val="24"/>
          <w:szCs w:val="24"/>
        </w:rPr>
        <w:t>студента</w:t>
      </w:r>
      <w:r w:rsidR="00CE359A" w:rsidRPr="0050590F">
        <w:rPr>
          <w:sz w:val="24"/>
          <w:szCs w:val="24"/>
        </w:rPr>
        <w:t xml:space="preserve"> группы ИТ – </w:t>
      </w:r>
      <w:r w:rsidR="007E648B" w:rsidRPr="0050590F">
        <w:rPr>
          <w:sz w:val="24"/>
          <w:szCs w:val="24"/>
        </w:rPr>
        <w:t>4</w:t>
      </w:r>
      <w:r w:rsidR="00CE359A" w:rsidRPr="0050590F">
        <w:rPr>
          <w:sz w:val="24"/>
          <w:szCs w:val="24"/>
        </w:rPr>
        <w:t>2</w:t>
      </w:r>
      <w:r w:rsidR="0019290F" w:rsidRPr="0050590F">
        <w:rPr>
          <w:sz w:val="24"/>
          <w:szCs w:val="24"/>
        </w:rPr>
        <w:br/>
      </w:r>
      <w:r w:rsidR="00CE359A" w:rsidRPr="0050590F">
        <w:rPr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50590F" w14:paraId="596FB372" w14:textId="77777777" w:rsidTr="00470D8C">
        <w:tc>
          <w:tcPr>
            <w:tcW w:w="2401" w:type="dxa"/>
          </w:tcPr>
          <w:p w14:paraId="6FD169CD" w14:textId="77777777" w:rsidR="00CE359A" w:rsidRPr="0050590F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59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50590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50590F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59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50590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27CE8F3" w:rsidR="0064206B" w:rsidRPr="0050590F" w:rsidRDefault="00A22B6F" w:rsidP="005D53A9">
      <w:pPr>
        <w:pStyle w:val="a1"/>
        <w:rPr>
          <w:sz w:val="24"/>
          <w:szCs w:val="24"/>
        </w:rPr>
      </w:pPr>
      <w:r>
        <w:rPr>
          <w:sz w:val="24"/>
          <w:szCs w:val="24"/>
        </w:rPr>
        <w:t xml:space="preserve">Интерфейс </w:t>
      </w:r>
      <w:r>
        <w:rPr>
          <w:sz w:val="24"/>
          <w:szCs w:val="24"/>
          <w:lang w:val="en-US"/>
        </w:rPr>
        <w:t>Blender</w:t>
      </w:r>
    </w:p>
    <w:p w14:paraId="25AF31BE" w14:textId="5F9DFDD6" w:rsidR="003532A7" w:rsidRPr="0050590F" w:rsidRDefault="00CE359A" w:rsidP="00A22B6F">
      <w:pPr>
        <w:pStyle w:val="a2"/>
        <w:rPr>
          <w:sz w:val="24"/>
          <w:szCs w:val="24"/>
        </w:rPr>
      </w:pPr>
      <w:r w:rsidRPr="0050590F">
        <w:rPr>
          <w:b/>
          <w:sz w:val="24"/>
          <w:szCs w:val="24"/>
        </w:rPr>
        <w:t>Цель работы</w:t>
      </w:r>
      <w:r w:rsidR="00180BFC" w:rsidRPr="0050590F">
        <w:rPr>
          <w:sz w:val="24"/>
          <w:szCs w:val="24"/>
        </w:rPr>
        <w:t xml:space="preserve"> </w:t>
      </w:r>
      <w:r w:rsidR="00A22B6F" w:rsidRPr="00A22B6F">
        <w:rPr>
          <w:sz w:val="24"/>
          <w:szCs w:val="24"/>
        </w:rPr>
        <w:t>изучить структуру среды 3D моделирования Blender, основные принципы работы в ней, научиться создавать и совмещать данные различных проeктов Blender.</w:t>
      </w:r>
      <w:r w:rsidR="00180BFC" w:rsidRPr="0050590F">
        <w:rPr>
          <w:sz w:val="24"/>
          <w:szCs w:val="24"/>
        </w:rPr>
        <w:t xml:space="preserve"> </w:t>
      </w:r>
    </w:p>
    <w:p w14:paraId="1271C954" w14:textId="77777777" w:rsidR="004237A5" w:rsidRPr="0050590F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50590F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50590F">
        <w:rPr>
          <w:sz w:val="24"/>
          <w:szCs w:val="24"/>
        </w:rPr>
        <w:t>Содержание работы</w:t>
      </w:r>
    </w:p>
    <w:p w14:paraId="0EEBD906" w14:textId="3968BD34" w:rsidR="00A22B6F" w:rsidRPr="00A22B6F" w:rsidRDefault="00A22B6F" w:rsidP="00A22B6F">
      <w:pPr>
        <w:pStyle w:val="a2"/>
      </w:pPr>
      <w:r w:rsidRPr="00A22B6F">
        <w:t xml:space="preserve">1. </w:t>
      </w:r>
      <w:r w:rsidRPr="00A22B6F">
        <w:t xml:space="preserve">Установить 3D редактор Blender. Скачать установочный файл можно с официального сайта https://www.blender.org/. </w:t>
      </w:r>
    </w:p>
    <w:p w14:paraId="08F16B4A" w14:textId="022F3ED3" w:rsidR="00A22B6F" w:rsidRPr="00A22B6F" w:rsidRDefault="00A22B6F" w:rsidP="00A22B6F">
      <w:pPr>
        <w:pStyle w:val="a2"/>
      </w:pPr>
      <w:r w:rsidRPr="00A22B6F">
        <w:t xml:space="preserve">2. </w:t>
      </w:r>
      <w:r w:rsidRPr="00A22B6F">
        <w:t xml:space="preserve">Разработать и сохранить свой вариант компоновки рабочего пространства. Обосновать свое решение. </w:t>
      </w:r>
    </w:p>
    <w:p w14:paraId="30AD9A86" w14:textId="684C3AA0" w:rsidR="00A22B6F" w:rsidRPr="00A22B6F" w:rsidRDefault="00A22B6F" w:rsidP="00A22B6F">
      <w:pPr>
        <w:pStyle w:val="a2"/>
      </w:pPr>
      <w:r>
        <w:t xml:space="preserve">3. </w:t>
      </w:r>
      <w:r w:rsidRPr="00A22B6F">
        <w:t>Заполнить таблицу «Горячие клавиши Blender», содержащую информацию об основных комбинациях кнопок клавиатуры для быстрого переключения между видами, манипулирования объектами, переключения в различные режимы редактирования объекта.</w:t>
      </w:r>
    </w:p>
    <w:p w14:paraId="0F0DD9B4" w14:textId="4F7201E9" w:rsidR="00A22B6F" w:rsidRDefault="00A22B6F" w:rsidP="00A22B6F">
      <w:pPr>
        <w:pStyle w:val="a2"/>
      </w:pPr>
      <w:r>
        <w:t xml:space="preserve">4. </w:t>
      </w:r>
      <w:r w:rsidRPr="00A22B6F">
        <w:t xml:space="preserve">Используя стандартные объекты Blender, придумать и создать произвольную комбинацию объектов. Сохранить проект. Создать новый проект и подгрузить в него какой-либо объект из предыдущего проекта. Подробно описать процесс привязки объектов одного проекта в другой. </w:t>
      </w:r>
    </w:p>
    <w:p w14:paraId="63C03629" w14:textId="77777777" w:rsidR="00A22B6F" w:rsidRPr="00A22B6F" w:rsidRDefault="00A22B6F" w:rsidP="00A22B6F">
      <w:pPr>
        <w:pStyle w:val="a2"/>
      </w:pPr>
    </w:p>
    <w:p w14:paraId="7B3FC7EE" w14:textId="3B0CF398" w:rsidR="00C23EF2" w:rsidRDefault="00870041" w:rsidP="00870041">
      <w:pPr>
        <w:pStyle w:val="a3"/>
        <w:rPr>
          <w:sz w:val="24"/>
          <w:szCs w:val="24"/>
        </w:rPr>
      </w:pPr>
      <w:r w:rsidRPr="0050590F">
        <w:rPr>
          <w:sz w:val="24"/>
          <w:szCs w:val="24"/>
        </w:rPr>
        <w:t>Ход работы</w:t>
      </w:r>
    </w:p>
    <w:p w14:paraId="1E7A2299" w14:textId="172ADC1D" w:rsidR="00A22B6F" w:rsidRDefault="00A22B6F" w:rsidP="00A22B6F">
      <w:pPr>
        <w:pStyle w:val="a2"/>
      </w:pPr>
      <w:r>
        <w:rPr>
          <w:lang w:val="en-US"/>
        </w:rPr>
        <w:t>1</w:t>
      </w:r>
      <w:r>
        <w:t xml:space="preserve">. Установила </w:t>
      </w:r>
      <w:r>
        <w:rPr>
          <w:lang w:val="en-US"/>
        </w:rPr>
        <w:t>Blender</w:t>
      </w:r>
      <w:r>
        <w:t xml:space="preserve">. </w:t>
      </w:r>
    </w:p>
    <w:p w14:paraId="27ED650B" w14:textId="0E5D1220" w:rsidR="00A22B6F" w:rsidRDefault="00A22B6F" w:rsidP="00A22B6F">
      <w:pPr>
        <w:pStyle w:val="a2"/>
      </w:pPr>
      <w:r>
        <w:t xml:space="preserve">2. </w:t>
      </w:r>
      <w:bookmarkStart w:id="1" w:name="_GoBack"/>
      <w:bookmarkEnd w:id="1"/>
    </w:p>
    <w:p w14:paraId="594A3195" w14:textId="1C545DF3" w:rsidR="00A22B6F" w:rsidRPr="00A22B6F" w:rsidRDefault="00A22B6F" w:rsidP="00A22B6F">
      <w:pPr>
        <w:pStyle w:val="a2"/>
      </w:pPr>
      <w:r>
        <w:t>3. Заполнила</w:t>
      </w:r>
      <w:r w:rsidRPr="00A22B6F">
        <w:t xml:space="preserve"> таблицу </w:t>
      </w:r>
      <w:r>
        <w:t>1</w:t>
      </w:r>
      <w:r w:rsidRPr="00A22B6F">
        <w:t>«Горячие клавиши Blender», содержащую информацию об основных комбинациях кнопок клавиатуры для быстрого переключения между видами, манипулирования объектами, переключения в различные режимы редактирования объекта.</w:t>
      </w:r>
      <w:r>
        <w:t xml:space="preserve"> </w:t>
      </w:r>
    </w:p>
    <w:tbl>
      <w:tblPr>
        <w:tblW w:w="8921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5386"/>
        <w:gridCol w:w="2552"/>
      </w:tblGrid>
      <w:tr w:rsidR="00A22B6F" w:rsidRPr="00A22B6F" w14:paraId="5B0A10B6" w14:textId="77777777" w:rsidTr="00A22B6F">
        <w:trPr>
          <w:trHeight w:val="401"/>
          <w:jc w:val="center"/>
        </w:trPr>
        <w:tc>
          <w:tcPr>
            <w:tcW w:w="89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0ACAA31" w14:textId="76028E45" w:rsidR="00A22B6F" w:rsidRPr="00A22B6F" w:rsidRDefault="00A22B6F" w:rsidP="00A22B6F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1. Горячие клавиши</w:t>
            </w:r>
          </w:p>
        </w:tc>
      </w:tr>
      <w:tr w:rsidR="00A22B6F" w:rsidRPr="00A22B6F" w14:paraId="63D6F9E1" w14:textId="77777777" w:rsidTr="00A22B6F">
        <w:trPr>
          <w:trHeight w:val="763"/>
          <w:jc w:val="center"/>
        </w:trPr>
        <w:tc>
          <w:tcPr>
            <w:tcW w:w="98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D1AC98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D734E3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2B6F"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14B0FE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sz w:val="24"/>
                <w:szCs w:val="24"/>
              </w:rPr>
              <w:t>«Горячие» клавиши</w:t>
            </w:r>
          </w:p>
        </w:tc>
      </w:tr>
      <w:tr w:rsidR="00A22B6F" w:rsidRPr="00A22B6F" w14:paraId="1C4F1008" w14:textId="77777777" w:rsidTr="00003CDC">
        <w:tblPrEx>
          <w:tblBorders>
            <w:top w:val="none" w:sz="0" w:space="0" w:color="auto"/>
          </w:tblBorders>
        </w:tblPrEx>
        <w:trPr>
          <w:trHeight w:val="224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3D2573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D27828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Переключение между видимыми слоями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586608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0-9</w:t>
            </w: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Alt+0.. Alt+9</w:t>
            </w:r>
          </w:p>
        </w:tc>
      </w:tr>
      <w:tr w:rsidR="00A22B6F" w:rsidRPr="00A22B6F" w14:paraId="7C33AFDD" w14:textId="77777777" w:rsidTr="00003CDC">
        <w:trPr>
          <w:trHeight w:val="259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26D58E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DB697A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Рабочая зона на полный экран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6A2C55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Shift+Space</w:t>
            </w:r>
          </w:p>
        </w:tc>
      </w:tr>
      <w:tr w:rsidR="00A22B6F" w:rsidRPr="00A22B6F" w14:paraId="3A24CB59" w14:textId="77777777" w:rsidTr="00003CDC">
        <w:trPr>
          <w:trHeight w:val="890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EE9C35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EB7EE4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Переключение между Режимом Редактирования (редактирование вершин) и Объектным режимом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6F97F1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Tab</w:t>
            </w:r>
          </w:p>
        </w:tc>
      </w:tr>
      <w:tr w:rsidR="00A22B6F" w:rsidRPr="00A22B6F" w14:paraId="587B39A7" w14:textId="77777777" w:rsidTr="00003CDC">
        <w:trPr>
          <w:trHeight w:val="259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99E428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D2AFAB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Выделить всё/Снять выделение со всего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AA047F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</w:p>
        </w:tc>
      </w:tr>
      <w:tr w:rsidR="00A22B6F" w:rsidRPr="00A22B6F" w14:paraId="5F5F1451" w14:textId="77777777" w:rsidTr="00003CDC">
        <w:trPr>
          <w:trHeight w:val="259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5F9A62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B2457F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Объединение выделенных объектов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20CCD7" w14:textId="77777777" w:rsidR="00A22B6F" w:rsidRPr="00A22B6F" w:rsidRDefault="00A22B6F" w:rsidP="00003CD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CTRL-J</w:t>
            </w:r>
          </w:p>
        </w:tc>
      </w:tr>
      <w:tr w:rsidR="00A22B6F" w:rsidRPr="00A22B6F" w14:paraId="54E57712" w14:textId="77777777" w:rsidTr="00003CDC">
        <w:trPr>
          <w:trHeight w:val="259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9B5AD0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6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F7D347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Режим </w:t>
            </w: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wireframe</w:t>
            </w: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вкл./выкл.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710BFB" w14:textId="77777777" w:rsidR="00A22B6F" w:rsidRPr="00A22B6F" w:rsidRDefault="00A22B6F" w:rsidP="00003CD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Z</w:t>
            </w:r>
          </w:p>
        </w:tc>
      </w:tr>
      <w:tr w:rsidR="00A22B6F" w:rsidRPr="00A22B6F" w14:paraId="72B1F1C3" w14:textId="77777777" w:rsidTr="00003CDC">
        <w:trPr>
          <w:trHeight w:val="259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15D40C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74700F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Режим </w:t>
            </w: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rendered</w:t>
            </w: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вкл./выкл.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FB9C8E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SHIFT</w:t>
            </w: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Z</w:t>
            </w:r>
          </w:p>
        </w:tc>
      </w:tr>
      <w:tr w:rsidR="00A22B6F" w:rsidRPr="00A22B6F" w14:paraId="66424FB0" w14:textId="77777777" w:rsidTr="00003CDC">
        <w:trPr>
          <w:trHeight w:val="259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94C18C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D1ED80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Режим </w:t>
            </w: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texture</w:t>
            </w: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вкл./выкл.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9138F1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ALT</w:t>
            </w: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Z</w:t>
            </w:r>
          </w:p>
        </w:tc>
      </w:tr>
      <w:tr w:rsidR="00A22B6F" w:rsidRPr="00A22B6F" w14:paraId="636BB8D0" w14:textId="77777777" w:rsidTr="00003CDC">
        <w:trPr>
          <w:trHeight w:val="259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F8007C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375DF3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Удаляет выделенный объект.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1C295D" w14:textId="77777777" w:rsidR="00A22B6F" w:rsidRPr="00A22B6F" w:rsidRDefault="00A22B6F" w:rsidP="00003CD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22B6F" w:rsidRPr="00A22B6F" w14:paraId="47F2A982" w14:textId="77777777" w:rsidTr="00003CDC">
        <w:trPr>
          <w:trHeight w:val="259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9DF036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1509A1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Поворот объекта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1F404E" w14:textId="77777777" w:rsidR="00A22B6F" w:rsidRPr="00A22B6F" w:rsidRDefault="00A22B6F" w:rsidP="00003CD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</w:t>
            </w:r>
          </w:p>
        </w:tc>
      </w:tr>
      <w:tr w:rsidR="00A22B6F" w:rsidRPr="00A22B6F" w14:paraId="5714AB8E" w14:textId="77777777" w:rsidTr="00003CDC">
        <w:trPr>
          <w:trHeight w:val="273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5DAA68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5F2AE0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Режим</w:t>
            </w: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захвата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FCBE14" w14:textId="77777777" w:rsidR="00A22B6F" w:rsidRPr="00A22B6F" w:rsidRDefault="00A22B6F" w:rsidP="00003CD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G</w:t>
            </w:r>
          </w:p>
        </w:tc>
      </w:tr>
      <w:tr w:rsidR="00A22B6F" w:rsidRPr="00A22B6F" w14:paraId="46BF82DF" w14:textId="77777777" w:rsidTr="00003CDC">
        <w:trPr>
          <w:trHeight w:val="273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063975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D7134C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Режим</w:t>
            </w: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масштабирования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0C23A0" w14:textId="77777777" w:rsidR="00A22B6F" w:rsidRPr="00A22B6F" w:rsidRDefault="00A22B6F" w:rsidP="00003CD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</w:t>
            </w:r>
          </w:p>
        </w:tc>
      </w:tr>
      <w:tr w:rsidR="00A22B6F" w:rsidRPr="00A22B6F" w14:paraId="2A234780" w14:textId="77777777" w:rsidTr="00003CDC">
        <w:trPr>
          <w:trHeight w:val="273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0C855F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65579E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Режим раскраски вершин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DF1487" w14:textId="77777777" w:rsidR="00A22B6F" w:rsidRPr="00A22B6F" w:rsidRDefault="00A22B6F" w:rsidP="00003CD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</w:t>
            </w:r>
          </w:p>
        </w:tc>
      </w:tr>
      <w:tr w:rsidR="00A22B6F" w:rsidRPr="00A22B6F" w14:paraId="7B6F9F98" w14:textId="77777777" w:rsidTr="00003CDC">
        <w:trPr>
          <w:trHeight w:val="273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7AC5C7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0239AF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Режим Деформации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6BD8F9" w14:textId="77777777" w:rsidR="00A22B6F" w:rsidRPr="00A22B6F" w:rsidRDefault="00A22B6F" w:rsidP="00003CD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Shift+W</w:t>
            </w:r>
          </w:p>
        </w:tc>
      </w:tr>
      <w:tr w:rsidR="00A22B6F" w:rsidRPr="00A22B6F" w14:paraId="4E32ED3E" w14:textId="77777777" w:rsidTr="00003CDC">
        <w:trPr>
          <w:trHeight w:val="273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4A93F1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1A32A2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Дублирование объекта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153F86" w14:textId="77777777" w:rsidR="00A22B6F" w:rsidRPr="00A22B6F" w:rsidRDefault="00A22B6F" w:rsidP="00003CD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Alt+D</w:t>
            </w:r>
          </w:p>
        </w:tc>
      </w:tr>
      <w:tr w:rsidR="00A22B6F" w:rsidRPr="00A22B6F" w14:paraId="69B525CE" w14:textId="77777777" w:rsidTr="00003CDC">
        <w:trPr>
          <w:trHeight w:val="273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C43D24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6A4AD9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Добавление объектов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C62639" w14:textId="77777777" w:rsidR="00A22B6F" w:rsidRPr="00A22B6F" w:rsidRDefault="00A22B6F" w:rsidP="00003CD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Shift+A</w:t>
            </w:r>
          </w:p>
        </w:tc>
      </w:tr>
      <w:tr w:rsidR="00A22B6F" w:rsidRPr="00A22B6F" w14:paraId="2549E244" w14:textId="77777777" w:rsidTr="00003CDC">
        <w:trPr>
          <w:trHeight w:val="273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784C84" w14:textId="77777777" w:rsidR="00A22B6F" w:rsidRPr="00A22B6F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1C4762" w14:textId="77777777" w:rsidR="00A22B6F" w:rsidRPr="00A22B6F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2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Курсор перемещается в (0.0.0)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EB55DC" w14:textId="77777777" w:rsidR="00A22B6F" w:rsidRPr="00A22B6F" w:rsidRDefault="00A22B6F" w:rsidP="00003CDC">
            <w:pPr>
              <w:keepNext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22B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Shift+C</w:t>
            </w:r>
          </w:p>
        </w:tc>
      </w:tr>
    </w:tbl>
    <w:p w14:paraId="4BD58D0E" w14:textId="229B894F" w:rsidR="00A22B6F" w:rsidRPr="00A22B6F" w:rsidRDefault="00A613B8" w:rsidP="00A22B6F">
      <w:pPr>
        <w:pStyle w:val="a2"/>
      </w:pPr>
      <w:r>
        <w:t>4.</w:t>
      </w:r>
    </w:p>
    <w:p w14:paraId="05648A53" w14:textId="5FEAC006" w:rsidR="0050590F" w:rsidRPr="0050590F" w:rsidRDefault="0050590F" w:rsidP="0050590F">
      <w:pPr>
        <w:pStyle w:val="a2"/>
        <w:rPr>
          <w:sz w:val="24"/>
          <w:szCs w:val="24"/>
        </w:rPr>
      </w:pPr>
      <w:r w:rsidRPr="0050590F">
        <w:rPr>
          <w:b/>
          <w:sz w:val="24"/>
          <w:szCs w:val="24"/>
        </w:rPr>
        <w:t>Вывод</w:t>
      </w:r>
      <w:r>
        <w:rPr>
          <w:sz w:val="24"/>
          <w:szCs w:val="24"/>
        </w:rPr>
        <w:t>: Таким образом в ходе выполнения лабораторной работы была изучена работа</w:t>
      </w:r>
      <w:r w:rsidRPr="0050590F">
        <w:rPr>
          <w:sz w:val="24"/>
          <w:szCs w:val="24"/>
        </w:rPr>
        <w:t xml:space="preserve"> инструментов </w:t>
      </w:r>
    </w:p>
    <w:sectPr w:rsidR="0050590F" w:rsidRPr="0050590F" w:rsidSect="00EF7B75">
      <w:type w:val="continuous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87B5C" w14:textId="77777777" w:rsidR="00C94A6B" w:rsidRDefault="00C94A6B" w:rsidP="005D7FE2">
      <w:pPr>
        <w:spacing w:after="0" w:line="240" w:lineRule="auto"/>
      </w:pPr>
      <w:r>
        <w:separator/>
      </w:r>
    </w:p>
  </w:endnote>
  <w:endnote w:type="continuationSeparator" w:id="0">
    <w:p w14:paraId="7B08CE8C" w14:textId="77777777" w:rsidR="00C94A6B" w:rsidRDefault="00C94A6B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F5896" w14:textId="77777777" w:rsidR="00C94A6B" w:rsidRDefault="00C94A6B" w:rsidP="005D7FE2">
      <w:pPr>
        <w:spacing w:after="0" w:line="240" w:lineRule="auto"/>
      </w:pPr>
      <w:r>
        <w:separator/>
      </w:r>
    </w:p>
  </w:footnote>
  <w:footnote w:type="continuationSeparator" w:id="0">
    <w:p w14:paraId="179B4142" w14:textId="77777777" w:rsidR="00C94A6B" w:rsidRDefault="00C94A6B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70E1779"/>
    <w:multiLevelType w:val="multilevel"/>
    <w:tmpl w:val="50BEED5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688A128A"/>
    <w:lvl w:ilvl="0">
      <w:start w:val="6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A8E666D"/>
    <w:multiLevelType w:val="hybridMultilevel"/>
    <w:tmpl w:val="3104D6F2"/>
    <w:lvl w:ilvl="0" w:tplc="DB3E5FAE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000000"/>
        <w:sz w:val="24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172311A"/>
    <w:multiLevelType w:val="multilevel"/>
    <w:tmpl w:val="F7A8723A"/>
    <w:lvl w:ilvl="0">
      <w:start w:val="4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262B6E"/>
    <w:multiLevelType w:val="hybridMultilevel"/>
    <w:tmpl w:val="A8FC4BBC"/>
    <w:lvl w:ilvl="0" w:tplc="DB3E5F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3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5"/>
  </w:num>
  <w:num w:numId="2">
    <w:abstractNumId w:val="16"/>
  </w:num>
  <w:num w:numId="3">
    <w:abstractNumId w:val="10"/>
  </w:num>
  <w:num w:numId="4">
    <w:abstractNumId w:val="15"/>
  </w:num>
  <w:num w:numId="5">
    <w:abstractNumId w:val="15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5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8"/>
  </w:num>
  <w:num w:numId="9">
    <w:abstractNumId w:val="11"/>
  </w:num>
  <w:num w:numId="10">
    <w:abstractNumId w:val="0"/>
  </w:num>
  <w:num w:numId="11">
    <w:abstractNumId w:val="18"/>
  </w:num>
  <w:num w:numId="12">
    <w:abstractNumId w:val="6"/>
  </w:num>
  <w:num w:numId="13">
    <w:abstractNumId w:val="19"/>
  </w:num>
  <w:num w:numId="14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  <w:num w:numId="19">
    <w:abstractNumId w:val="3"/>
  </w:num>
  <w:num w:numId="20">
    <w:abstractNumId w:val="9"/>
  </w:num>
  <w:num w:numId="21">
    <w:abstractNumId w:val="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36F71"/>
    <w:rsid w:val="00037313"/>
    <w:rsid w:val="00040371"/>
    <w:rsid w:val="00040F60"/>
    <w:rsid w:val="0004796B"/>
    <w:rsid w:val="000526C9"/>
    <w:rsid w:val="0006003A"/>
    <w:rsid w:val="000637BD"/>
    <w:rsid w:val="00063E85"/>
    <w:rsid w:val="00064369"/>
    <w:rsid w:val="00064B3A"/>
    <w:rsid w:val="0007519F"/>
    <w:rsid w:val="00075250"/>
    <w:rsid w:val="0008632A"/>
    <w:rsid w:val="00094050"/>
    <w:rsid w:val="0009760E"/>
    <w:rsid w:val="000A1034"/>
    <w:rsid w:val="000A220F"/>
    <w:rsid w:val="000A4503"/>
    <w:rsid w:val="000A4CD1"/>
    <w:rsid w:val="000A6EE3"/>
    <w:rsid w:val="000B07DC"/>
    <w:rsid w:val="000B1E03"/>
    <w:rsid w:val="000B4395"/>
    <w:rsid w:val="000C4AD0"/>
    <w:rsid w:val="000D1F98"/>
    <w:rsid w:val="000D319D"/>
    <w:rsid w:val="000D44AC"/>
    <w:rsid w:val="000D517E"/>
    <w:rsid w:val="000D5C85"/>
    <w:rsid w:val="000E3545"/>
    <w:rsid w:val="000E3B24"/>
    <w:rsid w:val="000E5CF7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2195"/>
    <w:rsid w:val="0016317B"/>
    <w:rsid w:val="001667FC"/>
    <w:rsid w:val="00174A7A"/>
    <w:rsid w:val="00175F55"/>
    <w:rsid w:val="00177AB5"/>
    <w:rsid w:val="00180BFC"/>
    <w:rsid w:val="001815E4"/>
    <w:rsid w:val="00182013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71A0"/>
    <w:rsid w:val="001D19BA"/>
    <w:rsid w:val="001D3839"/>
    <w:rsid w:val="001D7C62"/>
    <w:rsid w:val="001E41E5"/>
    <w:rsid w:val="001F3C2E"/>
    <w:rsid w:val="001F4C0C"/>
    <w:rsid w:val="0020269E"/>
    <w:rsid w:val="0020445D"/>
    <w:rsid w:val="0020574C"/>
    <w:rsid w:val="00205A15"/>
    <w:rsid w:val="00205D3A"/>
    <w:rsid w:val="00207487"/>
    <w:rsid w:val="00207F48"/>
    <w:rsid w:val="00220E50"/>
    <w:rsid w:val="0022511F"/>
    <w:rsid w:val="00234CEF"/>
    <w:rsid w:val="00240624"/>
    <w:rsid w:val="002419C2"/>
    <w:rsid w:val="0024207A"/>
    <w:rsid w:val="00250768"/>
    <w:rsid w:val="0025179A"/>
    <w:rsid w:val="0025265A"/>
    <w:rsid w:val="00254C83"/>
    <w:rsid w:val="00255775"/>
    <w:rsid w:val="00257088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4E4F"/>
    <w:rsid w:val="003146B6"/>
    <w:rsid w:val="003238F7"/>
    <w:rsid w:val="00334E7A"/>
    <w:rsid w:val="003358A9"/>
    <w:rsid w:val="00343D44"/>
    <w:rsid w:val="00346987"/>
    <w:rsid w:val="00351534"/>
    <w:rsid w:val="003532A7"/>
    <w:rsid w:val="00356D75"/>
    <w:rsid w:val="0035738A"/>
    <w:rsid w:val="00357DA4"/>
    <w:rsid w:val="003603A2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92D52"/>
    <w:rsid w:val="003A7452"/>
    <w:rsid w:val="003B63A5"/>
    <w:rsid w:val="003B79F9"/>
    <w:rsid w:val="003C087E"/>
    <w:rsid w:val="003C12D4"/>
    <w:rsid w:val="003C6E22"/>
    <w:rsid w:val="003D49F4"/>
    <w:rsid w:val="003D4C11"/>
    <w:rsid w:val="003D664F"/>
    <w:rsid w:val="003E2F4D"/>
    <w:rsid w:val="003E7636"/>
    <w:rsid w:val="003E7F7D"/>
    <w:rsid w:val="003F2626"/>
    <w:rsid w:val="003F7535"/>
    <w:rsid w:val="00402C87"/>
    <w:rsid w:val="00404116"/>
    <w:rsid w:val="004056AE"/>
    <w:rsid w:val="00406F97"/>
    <w:rsid w:val="0041124C"/>
    <w:rsid w:val="00411B02"/>
    <w:rsid w:val="00412AC7"/>
    <w:rsid w:val="004148B1"/>
    <w:rsid w:val="0041601F"/>
    <w:rsid w:val="004206D9"/>
    <w:rsid w:val="004227B0"/>
    <w:rsid w:val="004237A5"/>
    <w:rsid w:val="0042484A"/>
    <w:rsid w:val="004249B3"/>
    <w:rsid w:val="00433728"/>
    <w:rsid w:val="004423F0"/>
    <w:rsid w:val="00445388"/>
    <w:rsid w:val="00445812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77683"/>
    <w:rsid w:val="00481595"/>
    <w:rsid w:val="004836B2"/>
    <w:rsid w:val="004842F4"/>
    <w:rsid w:val="00485E63"/>
    <w:rsid w:val="00491ED4"/>
    <w:rsid w:val="004A0C7D"/>
    <w:rsid w:val="004A4C05"/>
    <w:rsid w:val="004A4D4C"/>
    <w:rsid w:val="004A7876"/>
    <w:rsid w:val="004B2275"/>
    <w:rsid w:val="004B6623"/>
    <w:rsid w:val="004C1AEF"/>
    <w:rsid w:val="004C4ACF"/>
    <w:rsid w:val="004C569B"/>
    <w:rsid w:val="004C637B"/>
    <w:rsid w:val="004C76ED"/>
    <w:rsid w:val="004C7E85"/>
    <w:rsid w:val="004D7693"/>
    <w:rsid w:val="004E4DAB"/>
    <w:rsid w:val="0050452B"/>
    <w:rsid w:val="00504B5C"/>
    <w:rsid w:val="0050590F"/>
    <w:rsid w:val="00512F2B"/>
    <w:rsid w:val="00513243"/>
    <w:rsid w:val="00514CBF"/>
    <w:rsid w:val="00514F94"/>
    <w:rsid w:val="00517B7E"/>
    <w:rsid w:val="00517CD9"/>
    <w:rsid w:val="00526DDB"/>
    <w:rsid w:val="00530AE1"/>
    <w:rsid w:val="00532650"/>
    <w:rsid w:val="00534904"/>
    <w:rsid w:val="00534E72"/>
    <w:rsid w:val="00541489"/>
    <w:rsid w:val="005527E2"/>
    <w:rsid w:val="0055772C"/>
    <w:rsid w:val="00560272"/>
    <w:rsid w:val="00562BA7"/>
    <w:rsid w:val="00571BA2"/>
    <w:rsid w:val="00571BB9"/>
    <w:rsid w:val="0058280D"/>
    <w:rsid w:val="005839CA"/>
    <w:rsid w:val="005865AF"/>
    <w:rsid w:val="00591CB3"/>
    <w:rsid w:val="00593085"/>
    <w:rsid w:val="005A16EA"/>
    <w:rsid w:val="005A1EC1"/>
    <w:rsid w:val="005A59A7"/>
    <w:rsid w:val="005B767D"/>
    <w:rsid w:val="005C16D9"/>
    <w:rsid w:val="005C5168"/>
    <w:rsid w:val="005D53A9"/>
    <w:rsid w:val="005D7FE2"/>
    <w:rsid w:val="005E1413"/>
    <w:rsid w:val="005E45DB"/>
    <w:rsid w:val="005F2134"/>
    <w:rsid w:val="005F7B41"/>
    <w:rsid w:val="00603D6A"/>
    <w:rsid w:val="006046EE"/>
    <w:rsid w:val="00606F5E"/>
    <w:rsid w:val="00611278"/>
    <w:rsid w:val="00617A0D"/>
    <w:rsid w:val="00621965"/>
    <w:rsid w:val="00625672"/>
    <w:rsid w:val="0063304F"/>
    <w:rsid w:val="00633B63"/>
    <w:rsid w:val="00635AE5"/>
    <w:rsid w:val="00637126"/>
    <w:rsid w:val="006413F5"/>
    <w:rsid w:val="0064206B"/>
    <w:rsid w:val="00645249"/>
    <w:rsid w:val="00652D5F"/>
    <w:rsid w:val="00657D50"/>
    <w:rsid w:val="00663351"/>
    <w:rsid w:val="00667C93"/>
    <w:rsid w:val="00670231"/>
    <w:rsid w:val="00673442"/>
    <w:rsid w:val="0067457D"/>
    <w:rsid w:val="006757B8"/>
    <w:rsid w:val="006816C9"/>
    <w:rsid w:val="006917EF"/>
    <w:rsid w:val="0069317E"/>
    <w:rsid w:val="00693F7D"/>
    <w:rsid w:val="00696619"/>
    <w:rsid w:val="006A00B4"/>
    <w:rsid w:val="006A51BE"/>
    <w:rsid w:val="006B66AB"/>
    <w:rsid w:val="006B69A0"/>
    <w:rsid w:val="006C159C"/>
    <w:rsid w:val="006D1D69"/>
    <w:rsid w:val="006D22E3"/>
    <w:rsid w:val="006E085F"/>
    <w:rsid w:val="006E344C"/>
    <w:rsid w:val="006E35BB"/>
    <w:rsid w:val="006E7C06"/>
    <w:rsid w:val="006F2BE9"/>
    <w:rsid w:val="006F4DDD"/>
    <w:rsid w:val="006F733E"/>
    <w:rsid w:val="0070307F"/>
    <w:rsid w:val="00711570"/>
    <w:rsid w:val="00716096"/>
    <w:rsid w:val="00720A8E"/>
    <w:rsid w:val="00721F1B"/>
    <w:rsid w:val="00735A86"/>
    <w:rsid w:val="00740642"/>
    <w:rsid w:val="00742B66"/>
    <w:rsid w:val="007470E5"/>
    <w:rsid w:val="00754466"/>
    <w:rsid w:val="0075758E"/>
    <w:rsid w:val="0076102A"/>
    <w:rsid w:val="007627FF"/>
    <w:rsid w:val="0077342A"/>
    <w:rsid w:val="0077518C"/>
    <w:rsid w:val="00776A19"/>
    <w:rsid w:val="00780BDF"/>
    <w:rsid w:val="007856BF"/>
    <w:rsid w:val="007A1799"/>
    <w:rsid w:val="007A1B18"/>
    <w:rsid w:val="007B003C"/>
    <w:rsid w:val="007B1FD6"/>
    <w:rsid w:val="007B2423"/>
    <w:rsid w:val="007B3A0F"/>
    <w:rsid w:val="007B4777"/>
    <w:rsid w:val="007C08C0"/>
    <w:rsid w:val="007C0FEA"/>
    <w:rsid w:val="007D1001"/>
    <w:rsid w:val="007D157D"/>
    <w:rsid w:val="007E1BC2"/>
    <w:rsid w:val="007E2498"/>
    <w:rsid w:val="007E48AC"/>
    <w:rsid w:val="007E648B"/>
    <w:rsid w:val="007E6F62"/>
    <w:rsid w:val="007F47C3"/>
    <w:rsid w:val="007F4F39"/>
    <w:rsid w:val="007F6E42"/>
    <w:rsid w:val="00800CD0"/>
    <w:rsid w:val="00802DEC"/>
    <w:rsid w:val="00804E1D"/>
    <w:rsid w:val="00812FBC"/>
    <w:rsid w:val="008144A9"/>
    <w:rsid w:val="00817DBA"/>
    <w:rsid w:val="0082623B"/>
    <w:rsid w:val="00827A6B"/>
    <w:rsid w:val="0083024E"/>
    <w:rsid w:val="008308DD"/>
    <w:rsid w:val="00832918"/>
    <w:rsid w:val="008411A2"/>
    <w:rsid w:val="00846071"/>
    <w:rsid w:val="00851C7E"/>
    <w:rsid w:val="0085240A"/>
    <w:rsid w:val="00852AA7"/>
    <w:rsid w:val="00852B35"/>
    <w:rsid w:val="0086573C"/>
    <w:rsid w:val="00866BCB"/>
    <w:rsid w:val="00866F00"/>
    <w:rsid w:val="00870041"/>
    <w:rsid w:val="00873091"/>
    <w:rsid w:val="0088132B"/>
    <w:rsid w:val="008820C3"/>
    <w:rsid w:val="00882DA1"/>
    <w:rsid w:val="008847FF"/>
    <w:rsid w:val="00892A35"/>
    <w:rsid w:val="008A32AA"/>
    <w:rsid w:val="008B4606"/>
    <w:rsid w:val="008B5C35"/>
    <w:rsid w:val="008C45A2"/>
    <w:rsid w:val="008C4FC0"/>
    <w:rsid w:val="008C6355"/>
    <w:rsid w:val="008D060A"/>
    <w:rsid w:val="008D5A72"/>
    <w:rsid w:val="008D5EB8"/>
    <w:rsid w:val="008E0947"/>
    <w:rsid w:val="008E5332"/>
    <w:rsid w:val="008F507B"/>
    <w:rsid w:val="00901B41"/>
    <w:rsid w:val="00905640"/>
    <w:rsid w:val="009056E4"/>
    <w:rsid w:val="0091073C"/>
    <w:rsid w:val="00921531"/>
    <w:rsid w:val="0092223E"/>
    <w:rsid w:val="00934F4B"/>
    <w:rsid w:val="0094799F"/>
    <w:rsid w:val="00951044"/>
    <w:rsid w:val="009511ED"/>
    <w:rsid w:val="0095148E"/>
    <w:rsid w:val="0095430C"/>
    <w:rsid w:val="0095621F"/>
    <w:rsid w:val="0096274D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D19E8"/>
    <w:rsid w:val="009D2EB2"/>
    <w:rsid w:val="009E55C4"/>
    <w:rsid w:val="009F0731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2B6F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46F7"/>
    <w:rsid w:val="00A550A9"/>
    <w:rsid w:val="00A572CB"/>
    <w:rsid w:val="00A5754A"/>
    <w:rsid w:val="00A613B8"/>
    <w:rsid w:val="00A62765"/>
    <w:rsid w:val="00A62E73"/>
    <w:rsid w:val="00A6626E"/>
    <w:rsid w:val="00A74C7E"/>
    <w:rsid w:val="00A82D7D"/>
    <w:rsid w:val="00A842C1"/>
    <w:rsid w:val="00AA0E26"/>
    <w:rsid w:val="00AA1FFE"/>
    <w:rsid w:val="00AA2598"/>
    <w:rsid w:val="00AA62DE"/>
    <w:rsid w:val="00AC0A74"/>
    <w:rsid w:val="00AC2B59"/>
    <w:rsid w:val="00AD5FC0"/>
    <w:rsid w:val="00AD6580"/>
    <w:rsid w:val="00AE07B5"/>
    <w:rsid w:val="00AE07EC"/>
    <w:rsid w:val="00AE1C31"/>
    <w:rsid w:val="00AF02A3"/>
    <w:rsid w:val="00AF1170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4964"/>
    <w:rsid w:val="00B46F53"/>
    <w:rsid w:val="00B52BD7"/>
    <w:rsid w:val="00B57377"/>
    <w:rsid w:val="00B62502"/>
    <w:rsid w:val="00B63DF8"/>
    <w:rsid w:val="00B75703"/>
    <w:rsid w:val="00B81882"/>
    <w:rsid w:val="00B8200F"/>
    <w:rsid w:val="00B85FAA"/>
    <w:rsid w:val="00B87A31"/>
    <w:rsid w:val="00B93DF5"/>
    <w:rsid w:val="00BA5067"/>
    <w:rsid w:val="00BA56F2"/>
    <w:rsid w:val="00BA71D0"/>
    <w:rsid w:val="00BA7930"/>
    <w:rsid w:val="00BB25A5"/>
    <w:rsid w:val="00BB5C16"/>
    <w:rsid w:val="00BC5EFD"/>
    <w:rsid w:val="00BD0B88"/>
    <w:rsid w:val="00BD1F01"/>
    <w:rsid w:val="00BD3E37"/>
    <w:rsid w:val="00BD5015"/>
    <w:rsid w:val="00BE41D0"/>
    <w:rsid w:val="00BE6C04"/>
    <w:rsid w:val="00BE6CA6"/>
    <w:rsid w:val="00BF0B20"/>
    <w:rsid w:val="00BF3DC8"/>
    <w:rsid w:val="00BF72E8"/>
    <w:rsid w:val="00C00663"/>
    <w:rsid w:val="00C008AD"/>
    <w:rsid w:val="00C032F0"/>
    <w:rsid w:val="00C11180"/>
    <w:rsid w:val="00C124BB"/>
    <w:rsid w:val="00C13FEB"/>
    <w:rsid w:val="00C23EF2"/>
    <w:rsid w:val="00C36D3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94A6B"/>
    <w:rsid w:val="00C94CAB"/>
    <w:rsid w:val="00C94E4D"/>
    <w:rsid w:val="00CA2D14"/>
    <w:rsid w:val="00CA34C6"/>
    <w:rsid w:val="00CA663F"/>
    <w:rsid w:val="00CB7ABE"/>
    <w:rsid w:val="00CC44BC"/>
    <w:rsid w:val="00CE359A"/>
    <w:rsid w:val="00CE4AE8"/>
    <w:rsid w:val="00CF03A5"/>
    <w:rsid w:val="00CF1AEA"/>
    <w:rsid w:val="00CF419E"/>
    <w:rsid w:val="00D030FC"/>
    <w:rsid w:val="00D1206C"/>
    <w:rsid w:val="00D17D63"/>
    <w:rsid w:val="00D20900"/>
    <w:rsid w:val="00D20E5E"/>
    <w:rsid w:val="00D20F03"/>
    <w:rsid w:val="00D4024E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395E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168"/>
    <w:rsid w:val="00DD69A9"/>
    <w:rsid w:val="00DE1734"/>
    <w:rsid w:val="00DE305E"/>
    <w:rsid w:val="00DE4199"/>
    <w:rsid w:val="00E00C4A"/>
    <w:rsid w:val="00E14337"/>
    <w:rsid w:val="00E15512"/>
    <w:rsid w:val="00E163FF"/>
    <w:rsid w:val="00E16B6C"/>
    <w:rsid w:val="00E201E4"/>
    <w:rsid w:val="00E2338F"/>
    <w:rsid w:val="00E2588F"/>
    <w:rsid w:val="00E31910"/>
    <w:rsid w:val="00E3441C"/>
    <w:rsid w:val="00E34907"/>
    <w:rsid w:val="00E40C73"/>
    <w:rsid w:val="00E40FE2"/>
    <w:rsid w:val="00E47D07"/>
    <w:rsid w:val="00E50D69"/>
    <w:rsid w:val="00E67AD6"/>
    <w:rsid w:val="00E706D8"/>
    <w:rsid w:val="00E737F2"/>
    <w:rsid w:val="00E7551E"/>
    <w:rsid w:val="00E76F95"/>
    <w:rsid w:val="00E811D9"/>
    <w:rsid w:val="00E83FB2"/>
    <w:rsid w:val="00E86D41"/>
    <w:rsid w:val="00E87A7B"/>
    <w:rsid w:val="00E90335"/>
    <w:rsid w:val="00E93E0D"/>
    <w:rsid w:val="00E95683"/>
    <w:rsid w:val="00EA1292"/>
    <w:rsid w:val="00EA7B67"/>
    <w:rsid w:val="00EB5F65"/>
    <w:rsid w:val="00EC1607"/>
    <w:rsid w:val="00EC192F"/>
    <w:rsid w:val="00ED0724"/>
    <w:rsid w:val="00ED0861"/>
    <w:rsid w:val="00ED39E2"/>
    <w:rsid w:val="00ED49C4"/>
    <w:rsid w:val="00ED633D"/>
    <w:rsid w:val="00EE2218"/>
    <w:rsid w:val="00EE59B3"/>
    <w:rsid w:val="00EF1FB4"/>
    <w:rsid w:val="00EF3302"/>
    <w:rsid w:val="00EF6BAF"/>
    <w:rsid w:val="00EF7B75"/>
    <w:rsid w:val="00F01585"/>
    <w:rsid w:val="00F0388D"/>
    <w:rsid w:val="00F103A4"/>
    <w:rsid w:val="00F13E17"/>
    <w:rsid w:val="00F14CE4"/>
    <w:rsid w:val="00F177FC"/>
    <w:rsid w:val="00F21B7B"/>
    <w:rsid w:val="00F22259"/>
    <w:rsid w:val="00F2325E"/>
    <w:rsid w:val="00F2366B"/>
    <w:rsid w:val="00F2395B"/>
    <w:rsid w:val="00F31CA6"/>
    <w:rsid w:val="00F3328C"/>
    <w:rsid w:val="00F36689"/>
    <w:rsid w:val="00F400A1"/>
    <w:rsid w:val="00F44736"/>
    <w:rsid w:val="00F44A01"/>
    <w:rsid w:val="00F454C0"/>
    <w:rsid w:val="00F626CA"/>
    <w:rsid w:val="00F72C3B"/>
    <w:rsid w:val="00F82EDD"/>
    <w:rsid w:val="00F83F69"/>
    <w:rsid w:val="00F86D43"/>
    <w:rsid w:val="00F956B5"/>
    <w:rsid w:val="00FA79D8"/>
    <w:rsid w:val="00FA7A7A"/>
    <w:rsid w:val="00FB3152"/>
    <w:rsid w:val="00FB3FFA"/>
    <w:rsid w:val="00FB751F"/>
    <w:rsid w:val="00FC0F25"/>
    <w:rsid w:val="00FC1A51"/>
    <w:rsid w:val="00FD0E34"/>
    <w:rsid w:val="00FD33E9"/>
    <w:rsid w:val="00FD5036"/>
    <w:rsid w:val="00FD5ED7"/>
    <w:rsid w:val="00FE2896"/>
    <w:rsid w:val="00FE3187"/>
    <w:rsid w:val="00FE6A34"/>
    <w:rsid w:val="00FE77AD"/>
    <w:rsid w:val="00FF78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table" w:customStyle="1" w:styleId="13">
    <w:name w:val="Сетка таблицы1"/>
    <w:basedOn w:val="a7"/>
    <w:next w:val="a9"/>
    <w:uiPriority w:val="39"/>
    <w:rsid w:val="008E5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1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2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3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6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1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3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2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4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786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121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5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9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1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9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4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33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8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6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5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3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042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9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B542C-58E0-40A0-A2E9-F0FDADE19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6671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232</cp:revision>
  <cp:lastPrinted>2021-11-14T21:25:00Z</cp:lastPrinted>
  <dcterms:created xsi:type="dcterms:W3CDTF">2020-09-09T22:26:00Z</dcterms:created>
  <dcterms:modified xsi:type="dcterms:W3CDTF">2021-11-21T09:43:00Z</dcterms:modified>
</cp:coreProperties>
</file>