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C405E" w:rsidRDefault="00B13897" w:rsidP="00982291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2C405E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2C405E">
        <w:rPr>
          <w:sz w:val="24"/>
          <w:szCs w:val="24"/>
        </w:rPr>
        <w:t>студента</w:t>
      </w:r>
      <w:r w:rsidR="00CE359A" w:rsidRPr="002C405E">
        <w:rPr>
          <w:sz w:val="24"/>
          <w:szCs w:val="24"/>
        </w:rPr>
        <w:t xml:space="preserve"> группы ИТ – </w:t>
      </w:r>
      <w:r w:rsidR="007E648B" w:rsidRPr="002C405E">
        <w:rPr>
          <w:sz w:val="24"/>
          <w:szCs w:val="24"/>
        </w:rPr>
        <w:t>4</w:t>
      </w:r>
      <w:r w:rsidR="00CE359A" w:rsidRPr="002C405E">
        <w:rPr>
          <w:sz w:val="24"/>
          <w:szCs w:val="24"/>
        </w:rPr>
        <w:t>2</w:t>
      </w:r>
      <w:r w:rsidR="0019290F" w:rsidRPr="002C405E">
        <w:rPr>
          <w:sz w:val="24"/>
          <w:szCs w:val="24"/>
        </w:rPr>
        <w:br/>
      </w:r>
      <w:r w:rsidR="00CE359A" w:rsidRPr="002C405E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C405E" w14:paraId="596FB372" w14:textId="77777777" w:rsidTr="00470D8C">
        <w:tc>
          <w:tcPr>
            <w:tcW w:w="2401" w:type="dxa"/>
          </w:tcPr>
          <w:p w14:paraId="6FD169CD" w14:textId="77777777" w:rsidR="00CE359A" w:rsidRPr="002C405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C405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C405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C405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251C6FA" w:rsidR="0064206B" w:rsidRPr="002C405E" w:rsidRDefault="009A3F04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 xml:space="preserve">Моделирование с помощью </w:t>
      </w:r>
      <w:r>
        <w:rPr>
          <w:sz w:val="24"/>
          <w:szCs w:val="24"/>
          <w:lang w:val="en-US"/>
        </w:rPr>
        <w:t>Mesh</w:t>
      </w:r>
      <w:r w:rsidRPr="009A3F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объектов в </w:t>
      </w:r>
      <w:r>
        <w:rPr>
          <w:sz w:val="24"/>
          <w:szCs w:val="24"/>
          <w:lang w:val="en-US"/>
        </w:rPr>
        <w:t>blender</w:t>
      </w:r>
    </w:p>
    <w:p w14:paraId="25AF31BE" w14:textId="47A7752E" w:rsidR="003532A7" w:rsidRPr="002C405E" w:rsidRDefault="00CE359A" w:rsidP="00A22B6F">
      <w:pPr>
        <w:pStyle w:val="a2"/>
        <w:rPr>
          <w:sz w:val="24"/>
          <w:szCs w:val="24"/>
        </w:rPr>
      </w:pPr>
      <w:r w:rsidRPr="002C405E">
        <w:rPr>
          <w:b/>
          <w:sz w:val="24"/>
          <w:szCs w:val="24"/>
        </w:rPr>
        <w:t>Цель работы</w:t>
      </w:r>
      <w:r w:rsidR="00180BFC" w:rsidRPr="002C405E">
        <w:rPr>
          <w:sz w:val="24"/>
          <w:szCs w:val="24"/>
        </w:rPr>
        <w:t xml:space="preserve"> </w:t>
      </w:r>
      <w:r w:rsidR="009A3F04">
        <w:rPr>
          <w:sz w:val="24"/>
          <w:szCs w:val="24"/>
        </w:rPr>
        <w:t xml:space="preserve">научиться создавать простые </w:t>
      </w:r>
      <w:r w:rsidR="009A3F04" w:rsidRPr="009A3F04">
        <w:rPr>
          <w:sz w:val="24"/>
          <w:szCs w:val="24"/>
        </w:rPr>
        <w:t>3</w:t>
      </w:r>
      <w:r w:rsidR="009A3F04">
        <w:rPr>
          <w:sz w:val="24"/>
          <w:szCs w:val="24"/>
          <w:lang w:val="en-US"/>
        </w:rPr>
        <w:t>d</w:t>
      </w:r>
      <w:r w:rsidR="009A3F04">
        <w:rPr>
          <w:sz w:val="24"/>
          <w:szCs w:val="24"/>
        </w:rPr>
        <w:t xml:space="preserve"> объекты на основе стандартных </w:t>
      </w:r>
      <w:r w:rsidR="009A3F04">
        <w:rPr>
          <w:sz w:val="24"/>
          <w:szCs w:val="24"/>
          <w:lang w:val="en-US"/>
        </w:rPr>
        <w:t>Mesh</w:t>
      </w:r>
      <w:r w:rsidR="009A3F04">
        <w:rPr>
          <w:sz w:val="24"/>
          <w:szCs w:val="24"/>
        </w:rPr>
        <w:t xml:space="preserve">. </w:t>
      </w:r>
      <w:r w:rsidR="00A22B6F" w:rsidRPr="002C405E">
        <w:rPr>
          <w:sz w:val="24"/>
          <w:szCs w:val="24"/>
        </w:rPr>
        <w:t>.</w:t>
      </w:r>
      <w:r w:rsidR="00180BFC" w:rsidRPr="002C405E">
        <w:rPr>
          <w:sz w:val="24"/>
          <w:szCs w:val="24"/>
        </w:rPr>
        <w:t xml:space="preserve"> </w:t>
      </w:r>
    </w:p>
    <w:p w14:paraId="1271C954" w14:textId="77777777" w:rsidR="004237A5" w:rsidRPr="002C405E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2C405E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2C405E">
        <w:rPr>
          <w:sz w:val="24"/>
          <w:szCs w:val="24"/>
        </w:rPr>
        <w:t>Содержание работы</w:t>
      </w:r>
    </w:p>
    <w:p w14:paraId="64FCB3E1" w14:textId="2E144B5C" w:rsidR="009A3F04" w:rsidRPr="009A3F04" w:rsidRDefault="009A3F04" w:rsidP="009A3F04">
      <w:pPr>
        <w:pStyle w:val="a2"/>
      </w:pPr>
      <w:r w:rsidRPr="009A3F04">
        <w:t>1. Ознакомиться с теоретическим материалом.</w:t>
      </w:r>
    </w:p>
    <w:p w14:paraId="4CE6C5A5" w14:textId="3DD07D7A" w:rsidR="009A3F04" w:rsidRPr="009A3F04" w:rsidRDefault="009A3F04" w:rsidP="00FE68DE">
      <w:pPr>
        <w:pStyle w:val="a2"/>
      </w:pPr>
      <w:r w:rsidRPr="009A3F04">
        <w:t>2. Выполнить практическое задание по созданию вазы. Занести в отчет конечное</w:t>
      </w:r>
      <w:r>
        <w:t xml:space="preserve"> </w:t>
      </w:r>
      <w:r w:rsidRPr="009A3F04">
        <w:t>изображение сцены.</w:t>
      </w:r>
    </w:p>
    <w:p w14:paraId="49D720B6" w14:textId="4C73AEC0" w:rsidR="009A3F04" w:rsidRPr="009A3F04" w:rsidRDefault="009A3F04" w:rsidP="00A247A9">
      <w:pPr>
        <w:pStyle w:val="a2"/>
      </w:pPr>
      <w:r w:rsidRPr="009A3F04">
        <w:t>3. В соответствии с вариантом создать свой объект из базового Mesh –римитива. Подробно описать процесс создания.</w:t>
      </w:r>
    </w:p>
    <w:p w14:paraId="1C22F1F1" w14:textId="1EFC6C89" w:rsidR="009A3F04" w:rsidRPr="009A3F04" w:rsidRDefault="009A3F04" w:rsidP="00A53ABF">
      <w:pPr>
        <w:pStyle w:val="a2"/>
      </w:pPr>
      <w:r w:rsidRPr="009A3F04">
        <w:t>4. Наложить материал и текстуру на созданный объект. Описать процесс</w:t>
      </w:r>
      <w:r>
        <w:t xml:space="preserve"> </w:t>
      </w:r>
      <w:r w:rsidRPr="009A3F04">
        <w:t>создания.</w:t>
      </w:r>
    </w:p>
    <w:p w14:paraId="0F0DD9B4" w14:textId="03A8757C" w:rsidR="00A22B6F" w:rsidRPr="009A3F04" w:rsidRDefault="009A3F04" w:rsidP="009A3F04">
      <w:pPr>
        <w:pStyle w:val="a2"/>
      </w:pPr>
      <w:r w:rsidRPr="009A3F04">
        <w:t>5. Отрендерить конечный объект. Результат поместить в отчет.</w:t>
      </w:r>
    </w:p>
    <w:p w14:paraId="63C03629" w14:textId="2F9BFAE3" w:rsidR="00A22B6F" w:rsidRDefault="009A3F04" w:rsidP="009A3F04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4B52D" wp14:editId="7FD74999">
            <wp:extent cx="26289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674" w14:textId="7B7D8E1C" w:rsidR="009A3F04" w:rsidRPr="002C405E" w:rsidRDefault="009A3F04" w:rsidP="009A3F04">
      <w:pPr>
        <w:pStyle w:val="a4"/>
      </w:pPr>
      <w:r>
        <w:t>Задание для варианта 8</w:t>
      </w:r>
      <w:bookmarkStart w:id="1" w:name="_GoBack"/>
      <w:bookmarkEnd w:id="1"/>
    </w:p>
    <w:p w14:paraId="7B3FC7EE" w14:textId="3B0CF398" w:rsidR="00C23EF2" w:rsidRPr="002C405E" w:rsidRDefault="00870041" w:rsidP="00870041">
      <w:pPr>
        <w:pStyle w:val="a3"/>
        <w:rPr>
          <w:sz w:val="24"/>
          <w:szCs w:val="24"/>
        </w:rPr>
      </w:pPr>
      <w:r w:rsidRPr="002C405E">
        <w:rPr>
          <w:sz w:val="24"/>
          <w:szCs w:val="24"/>
        </w:rPr>
        <w:t>Ход работы</w:t>
      </w:r>
    </w:p>
    <w:p w14:paraId="05648A53" w14:textId="707A78E3" w:rsidR="0050590F" w:rsidRPr="002C405E" w:rsidRDefault="0050590F" w:rsidP="0050590F">
      <w:pPr>
        <w:pStyle w:val="a2"/>
        <w:rPr>
          <w:sz w:val="24"/>
          <w:szCs w:val="24"/>
        </w:rPr>
      </w:pPr>
      <w:r w:rsidRPr="002C405E">
        <w:rPr>
          <w:b/>
          <w:sz w:val="24"/>
          <w:szCs w:val="24"/>
        </w:rPr>
        <w:t>Вывод</w:t>
      </w:r>
      <w:r w:rsidRPr="002C405E">
        <w:rPr>
          <w:sz w:val="24"/>
          <w:szCs w:val="24"/>
        </w:rPr>
        <w:t>: Таким образом в ходе выполнения лаборат</w:t>
      </w:r>
      <w:r w:rsidR="00AD49AD" w:rsidRPr="002C405E">
        <w:rPr>
          <w:sz w:val="24"/>
          <w:szCs w:val="24"/>
        </w:rPr>
        <w:t xml:space="preserve">орной работы была </w:t>
      </w:r>
    </w:p>
    <w:sectPr w:rsidR="0050590F" w:rsidRPr="002C405E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6B9B3" w14:textId="77777777" w:rsidR="00F7287E" w:rsidRDefault="00F7287E" w:rsidP="005D7FE2">
      <w:pPr>
        <w:spacing w:after="0" w:line="240" w:lineRule="auto"/>
      </w:pPr>
      <w:r>
        <w:separator/>
      </w:r>
    </w:p>
  </w:endnote>
  <w:endnote w:type="continuationSeparator" w:id="0">
    <w:p w14:paraId="63DCA277" w14:textId="77777777" w:rsidR="00F7287E" w:rsidRDefault="00F7287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83379" w14:textId="77777777" w:rsidR="00F7287E" w:rsidRDefault="00F7287E" w:rsidP="005D7FE2">
      <w:pPr>
        <w:spacing w:after="0" w:line="240" w:lineRule="auto"/>
      </w:pPr>
      <w:r>
        <w:separator/>
      </w:r>
    </w:p>
  </w:footnote>
  <w:footnote w:type="continuationSeparator" w:id="0">
    <w:p w14:paraId="0AB910BD" w14:textId="77777777" w:rsidR="00F7287E" w:rsidRDefault="00F7287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0EB474A8"/>
    <w:lvl w:ilvl="0">
      <w:start w:val="7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08E8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5CF7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3AEF"/>
    <w:rsid w:val="00146A22"/>
    <w:rsid w:val="00151721"/>
    <w:rsid w:val="00151B3A"/>
    <w:rsid w:val="0015603A"/>
    <w:rsid w:val="00160D26"/>
    <w:rsid w:val="00162195"/>
    <w:rsid w:val="0016317B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405E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25833"/>
    <w:rsid w:val="00334E7A"/>
    <w:rsid w:val="003358A9"/>
    <w:rsid w:val="00343D44"/>
    <w:rsid w:val="00346987"/>
    <w:rsid w:val="00351534"/>
    <w:rsid w:val="003532A7"/>
    <w:rsid w:val="00356D75"/>
    <w:rsid w:val="0035738A"/>
    <w:rsid w:val="00357DA4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63A5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5521C"/>
    <w:rsid w:val="00464974"/>
    <w:rsid w:val="004657B9"/>
    <w:rsid w:val="00466102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461"/>
    <w:rsid w:val="004A4C05"/>
    <w:rsid w:val="004A4D4C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0590F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1278"/>
    <w:rsid w:val="00617A0D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A51BE"/>
    <w:rsid w:val="006B5B7B"/>
    <w:rsid w:val="006B66AB"/>
    <w:rsid w:val="006B69A0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6F733E"/>
    <w:rsid w:val="0070307F"/>
    <w:rsid w:val="00711570"/>
    <w:rsid w:val="00716096"/>
    <w:rsid w:val="00720A8E"/>
    <w:rsid w:val="00721F1B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B4777"/>
    <w:rsid w:val="007C08C0"/>
    <w:rsid w:val="007C0FEA"/>
    <w:rsid w:val="007D1001"/>
    <w:rsid w:val="007D157D"/>
    <w:rsid w:val="007E1BC2"/>
    <w:rsid w:val="007E2498"/>
    <w:rsid w:val="007E48AC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F4B"/>
    <w:rsid w:val="0094799F"/>
    <w:rsid w:val="00951044"/>
    <w:rsid w:val="009511ED"/>
    <w:rsid w:val="0095148E"/>
    <w:rsid w:val="0095430C"/>
    <w:rsid w:val="0095621F"/>
    <w:rsid w:val="0096274D"/>
    <w:rsid w:val="009763DB"/>
    <w:rsid w:val="00980121"/>
    <w:rsid w:val="00982291"/>
    <w:rsid w:val="009867E3"/>
    <w:rsid w:val="00992BF8"/>
    <w:rsid w:val="009A1A95"/>
    <w:rsid w:val="009A1EED"/>
    <w:rsid w:val="009A2045"/>
    <w:rsid w:val="009A255D"/>
    <w:rsid w:val="009A3F04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2B6F"/>
    <w:rsid w:val="00A23D9F"/>
    <w:rsid w:val="00A24473"/>
    <w:rsid w:val="00A25358"/>
    <w:rsid w:val="00A27834"/>
    <w:rsid w:val="00A310DA"/>
    <w:rsid w:val="00A3486C"/>
    <w:rsid w:val="00A34913"/>
    <w:rsid w:val="00A40BB0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13B8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49AD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16C20"/>
    <w:rsid w:val="00B21C53"/>
    <w:rsid w:val="00B23625"/>
    <w:rsid w:val="00B238D9"/>
    <w:rsid w:val="00B254BA"/>
    <w:rsid w:val="00B30F80"/>
    <w:rsid w:val="00B31DB6"/>
    <w:rsid w:val="00B37B06"/>
    <w:rsid w:val="00B42DF3"/>
    <w:rsid w:val="00B44964"/>
    <w:rsid w:val="00B46F53"/>
    <w:rsid w:val="00B52BD7"/>
    <w:rsid w:val="00B57377"/>
    <w:rsid w:val="00B62502"/>
    <w:rsid w:val="00B63DF8"/>
    <w:rsid w:val="00B75703"/>
    <w:rsid w:val="00B81882"/>
    <w:rsid w:val="00B8200F"/>
    <w:rsid w:val="00B85FAA"/>
    <w:rsid w:val="00B87A31"/>
    <w:rsid w:val="00B93DF5"/>
    <w:rsid w:val="00BA5067"/>
    <w:rsid w:val="00BA56F2"/>
    <w:rsid w:val="00BA71D0"/>
    <w:rsid w:val="00BA7930"/>
    <w:rsid w:val="00BB25A5"/>
    <w:rsid w:val="00BB5104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4E4D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CF419E"/>
    <w:rsid w:val="00D030FC"/>
    <w:rsid w:val="00D1206C"/>
    <w:rsid w:val="00D17D63"/>
    <w:rsid w:val="00D20900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258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4B78"/>
    <w:rsid w:val="00E86D41"/>
    <w:rsid w:val="00E87A7B"/>
    <w:rsid w:val="00E90335"/>
    <w:rsid w:val="00E93E0D"/>
    <w:rsid w:val="00E95683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1B7B"/>
    <w:rsid w:val="00F22259"/>
    <w:rsid w:val="00F2325E"/>
    <w:rsid w:val="00F2366B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87E"/>
    <w:rsid w:val="00F72C3B"/>
    <w:rsid w:val="00F82EDD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37DB-995F-499E-A1DB-01945AF1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7115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250</cp:revision>
  <cp:lastPrinted>2021-11-21T19:55:00Z</cp:lastPrinted>
  <dcterms:created xsi:type="dcterms:W3CDTF">2020-09-09T22:26:00Z</dcterms:created>
  <dcterms:modified xsi:type="dcterms:W3CDTF">2021-11-27T06:16:00Z</dcterms:modified>
</cp:coreProperties>
</file>