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32C5C" w:rsidRDefault="00B13897" w:rsidP="00577963">
      <w:pPr>
        <w:pStyle w:val="a"/>
        <w:ind w:left="0" w:firstLine="156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E32C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32C5C">
        <w:rPr>
          <w:rFonts w:cs="Times New Roman"/>
          <w:sz w:val="24"/>
          <w:szCs w:val="24"/>
        </w:rPr>
        <w:t>студента</w:t>
      </w:r>
      <w:r w:rsidR="00CE359A" w:rsidRPr="00E32C5C">
        <w:rPr>
          <w:rFonts w:cs="Times New Roman"/>
          <w:sz w:val="24"/>
          <w:szCs w:val="24"/>
        </w:rPr>
        <w:t xml:space="preserve"> группы ИТ – </w:t>
      </w:r>
      <w:r w:rsidR="007E648B" w:rsidRPr="00E32C5C">
        <w:rPr>
          <w:rFonts w:cs="Times New Roman"/>
          <w:sz w:val="24"/>
          <w:szCs w:val="24"/>
        </w:rPr>
        <w:t>4</w:t>
      </w:r>
      <w:r w:rsidR="00CE359A" w:rsidRPr="00E32C5C">
        <w:rPr>
          <w:rFonts w:cs="Times New Roman"/>
          <w:sz w:val="24"/>
          <w:szCs w:val="24"/>
        </w:rPr>
        <w:t>2</w:t>
      </w:r>
      <w:r w:rsidR="0019290F" w:rsidRPr="00E32C5C">
        <w:rPr>
          <w:rFonts w:cs="Times New Roman"/>
          <w:sz w:val="24"/>
          <w:szCs w:val="24"/>
        </w:rPr>
        <w:br/>
      </w:r>
      <w:r w:rsidR="00CE359A" w:rsidRPr="00E32C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32C5C" w14:paraId="596FB372" w14:textId="77777777" w:rsidTr="00470D8C">
        <w:tc>
          <w:tcPr>
            <w:tcW w:w="2401" w:type="dxa"/>
          </w:tcPr>
          <w:p w14:paraId="6FD169CD" w14:textId="77777777" w:rsidR="00CE359A" w:rsidRPr="00E32C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C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32C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32C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2C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32C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24BBCAB" w:rsidR="0064206B" w:rsidRPr="00E32C5C" w:rsidRDefault="00577963" w:rsidP="00B46CC3">
      <w:pPr>
        <w:pStyle w:val="a1"/>
        <w:rPr>
          <w:sz w:val="24"/>
          <w:szCs w:val="24"/>
        </w:rPr>
      </w:pPr>
      <w:r w:rsidRPr="00E32C5C">
        <w:rPr>
          <w:sz w:val="24"/>
          <w:szCs w:val="24"/>
        </w:rPr>
        <w:t>Механизм запросов в системе 1</w:t>
      </w:r>
      <w:proofErr w:type="gramStart"/>
      <w:r w:rsidRPr="00E32C5C">
        <w:rPr>
          <w:sz w:val="24"/>
          <w:szCs w:val="24"/>
        </w:rPr>
        <w:t>С:Предприятие</w:t>
      </w:r>
      <w:proofErr w:type="gramEnd"/>
      <w:r w:rsidRPr="00E32C5C">
        <w:rPr>
          <w:sz w:val="24"/>
          <w:szCs w:val="24"/>
        </w:rPr>
        <w:t>. Обработки и отчеты</w:t>
      </w:r>
    </w:p>
    <w:p w14:paraId="25AF31BE" w14:textId="4F76B6BB" w:rsidR="003532A7" w:rsidRPr="00E32C5C" w:rsidRDefault="00CE359A" w:rsidP="00CF2D4A">
      <w:pPr>
        <w:pStyle w:val="Default"/>
        <w:jc w:val="both"/>
      </w:pPr>
      <w:r w:rsidRPr="00E32C5C">
        <w:rPr>
          <w:b/>
        </w:rPr>
        <w:t>Цель работы</w:t>
      </w:r>
      <w:r w:rsidR="00E90335" w:rsidRPr="00E32C5C">
        <w:t>:</w:t>
      </w:r>
      <w:r w:rsidR="00BC5EFD" w:rsidRPr="00E32C5C">
        <w:t xml:space="preserve"> </w:t>
      </w:r>
      <w:r w:rsidR="00B46CC3" w:rsidRPr="00E32C5C">
        <w:t xml:space="preserve">освоение </w:t>
      </w:r>
      <w:r w:rsidR="00577963" w:rsidRPr="00E32C5C">
        <w:t xml:space="preserve">табличной техники доступа к учетным данных посредством языка запросов </w:t>
      </w:r>
      <w:r w:rsidR="00B46CC3" w:rsidRPr="00E32C5C">
        <w:t>1</w:t>
      </w:r>
      <w:proofErr w:type="gramStart"/>
      <w:r w:rsidR="00B46CC3" w:rsidRPr="00E32C5C">
        <w:t>С:Предприятие</w:t>
      </w:r>
      <w:proofErr w:type="gramEnd"/>
      <w:r w:rsidR="00BC5EFD" w:rsidRPr="00E32C5C">
        <w:rPr>
          <w:rStyle w:val="af4"/>
          <w:sz w:val="24"/>
          <w:szCs w:val="24"/>
        </w:rPr>
        <w:t>.</w:t>
      </w:r>
      <w:r w:rsidR="00577963" w:rsidRPr="00E32C5C">
        <w:rPr>
          <w:rStyle w:val="af4"/>
          <w:sz w:val="24"/>
          <w:szCs w:val="24"/>
        </w:rPr>
        <w:t xml:space="preserve"> Получение навыков разработки отчетов и обработок. </w:t>
      </w:r>
    </w:p>
    <w:p w14:paraId="1271C954" w14:textId="77777777" w:rsidR="004237A5" w:rsidRPr="00E32C5C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E32C5C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E32C5C">
        <w:rPr>
          <w:sz w:val="24"/>
          <w:szCs w:val="24"/>
        </w:rPr>
        <w:t>Содержание работы</w:t>
      </w:r>
    </w:p>
    <w:p w14:paraId="06CAAF4C" w14:textId="09A9E247" w:rsidR="002B3CC5" w:rsidRPr="00E32C5C" w:rsidRDefault="003327CE" w:rsidP="00CD71D8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>1</w:t>
      </w:r>
      <w:r w:rsidR="00AB2FF4" w:rsidRPr="00E32C5C">
        <w:rPr>
          <w:sz w:val="24"/>
          <w:szCs w:val="24"/>
        </w:rPr>
        <w:t xml:space="preserve">. </w:t>
      </w:r>
      <w:r w:rsidR="00CD71D8" w:rsidRPr="00E32C5C">
        <w:rPr>
          <w:sz w:val="24"/>
          <w:szCs w:val="24"/>
        </w:rPr>
        <w:t xml:space="preserve">Добавила в состав конфигурации новую подсистему Отчеты, которая будет предоставлять пользователю доступ ко всем объектам конфигурации типа Отчет. </w:t>
      </w:r>
    </w:p>
    <w:p w14:paraId="555A711E" w14:textId="3F29167F" w:rsidR="00CD71D8" w:rsidRPr="00E32C5C" w:rsidRDefault="00CD71D8" w:rsidP="00CD71D8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2. Выполнила пример по созданию отчета </w:t>
      </w:r>
      <w:proofErr w:type="spellStart"/>
      <w:r w:rsidRPr="00E32C5C">
        <w:rPr>
          <w:sz w:val="24"/>
          <w:szCs w:val="24"/>
        </w:rPr>
        <w:t>ПоставщикиНоменклатуры</w:t>
      </w:r>
      <w:proofErr w:type="spellEnd"/>
      <w:r w:rsidRPr="00E32C5C">
        <w:rPr>
          <w:sz w:val="24"/>
          <w:szCs w:val="24"/>
        </w:rPr>
        <w:t xml:space="preserve"> с двумя вариантами представления данных. Добавила новый реквизит </w:t>
      </w:r>
      <w:proofErr w:type="spellStart"/>
      <w:r w:rsidRPr="00E32C5C">
        <w:rPr>
          <w:sz w:val="24"/>
          <w:szCs w:val="24"/>
        </w:rPr>
        <w:t>ОсновнойПоставщик</w:t>
      </w:r>
      <w:proofErr w:type="spellEnd"/>
      <w:r w:rsidRPr="00E32C5C">
        <w:rPr>
          <w:sz w:val="24"/>
          <w:szCs w:val="24"/>
        </w:rPr>
        <w:t xml:space="preserve"> в справочник Номенклатура;</w:t>
      </w:r>
    </w:p>
    <w:p w14:paraId="30AC84FE" w14:textId="25B8BBBB" w:rsidR="0030153B" w:rsidRPr="00E32C5C" w:rsidRDefault="0030153B" w:rsidP="0030153B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3B06BF0A" wp14:editId="71DFE1E2">
            <wp:extent cx="2295252" cy="4063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7462" cy="406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9011" w14:textId="52569A3B" w:rsidR="0030153B" w:rsidRPr="00E32C5C" w:rsidRDefault="0030153B" w:rsidP="0030153B">
      <w:pPr>
        <w:pStyle w:val="a4"/>
        <w:rPr>
          <w:szCs w:val="24"/>
        </w:rPr>
      </w:pPr>
      <w:r w:rsidRPr="00E32C5C">
        <w:rPr>
          <w:szCs w:val="24"/>
        </w:rPr>
        <w:t>Новый реквизит в справочнике Номенклатура</w:t>
      </w:r>
    </w:p>
    <w:p w14:paraId="114803A5" w14:textId="04964D60" w:rsidR="00B071C0" w:rsidRPr="00E32C5C" w:rsidRDefault="00B071C0" w:rsidP="00B071C0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523114D" wp14:editId="4F5750C9">
            <wp:extent cx="5295431" cy="2983707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658" cy="298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1D3D" w14:textId="3F83E2AD" w:rsidR="00B071C0" w:rsidRPr="00E32C5C" w:rsidRDefault="00B071C0" w:rsidP="00B071C0">
      <w:pPr>
        <w:pStyle w:val="a4"/>
        <w:rPr>
          <w:szCs w:val="24"/>
        </w:rPr>
      </w:pPr>
      <w:r w:rsidRPr="00E32C5C">
        <w:rPr>
          <w:szCs w:val="24"/>
        </w:rPr>
        <w:t>Создание схемы компоновки</w:t>
      </w:r>
    </w:p>
    <w:p w14:paraId="0C1DABF3" w14:textId="59EE40C6" w:rsidR="00247973" w:rsidRPr="00E32C5C" w:rsidRDefault="00247973" w:rsidP="00247973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2437E218" wp14:editId="5904ABEA">
            <wp:extent cx="4272756" cy="23718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894" cy="23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3B7E" w14:textId="5E97703A" w:rsidR="00247973" w:rsidRPr="00E32C5C" w:rsidRDefault="00247973" w:rsidP="00247973">
      <w:pPr>
        <w:pStyle w:val="a4"/>
        <w:rPr>
          <w:szCs w:val="24"/>
        </w:rPr>
      </w:pPr>
      <w:r w:rsidRPr="00E32C5C">
        <w:rPr>
          <w:szCs w:val="24"/>
        </w:rPr>
        <w:t>Формирование произвольного запроса</w:t>
      </w:r>
    </w:p>
    <w:p w14:paraId="069098D4" w14:textId="65604993" w:rsidR="00CB27C2" w:rsidRPr="00E32C5C" w:rsidRDefault="00CB27C2" w:rsidP="00CB27C2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39F36B56" wp14:editId="54FE16BD">
            <wp:extent cx="4617914" cy="237887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810" cy="238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E67E" w14:textId="425D6497" w:rsidR="00CB27C2" w:rsidRPr="00E32C5C" w:rsidRDefault="00CB27C2" w:rsidP="00CB27C2">
      <w:pPr>
        <w:pStyle w:val="a4"/>
        <w:rPr>
          <w:szCs w:val="24"/>
        </w:rPr>
      </w:pPr>
      <w:r w:rsidRPr="00E32C5C">
        <w:rPr>
          <w:szCs w:val="24"/>
        </w:rPr>
        <w:t>Изменение имени поля</w:t>
      </w:r>
    </w:p>
    <w:p w14:paraId="236F3F81" w14:textId="35756521" w:rsidR="00966DD0" w:rsidRPr="00E32C5C" w:rsidRDefault="00966DD0" w:rsidP="00966DD0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73B5763B" wp14:editId="63A60098">
            <wp:extent cx="4951745" cy="2601789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33" cy="26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A0C1" w14:textId="1A4F4B40" w:rsidR="00966DD0" w:rsidRPr="00E32C5C" w:rsidRDefault="00966DD0" w:rsidP="00966DD0">
      <w:pPr>
        <w:pStyle w:val="a4"/>
        <w:rPr>
          <w:szCs w:val="24"/>
        </w:rPr>
      </w:pPr>
      <w:r w:rsidRPr="00E32C5C">
        <w:rPr>
          <w:szCs w:val="24"/>
        </w:rPr>
        <w:t>Сформированный запрос</w:t>
      </w:r>
    </w:p>
    <w:p w14:paraId="3CE52437" w14:textId="01BC1506" w:rsidR="00DB4BC0" w:rsidRPr="00E32C5C" w:rsidRDefault="00DB4BC0" w:rsidP="00DB4BC0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Для вывода в отчет сформированного набора данных необходимо настроить вариант отображения данных (вкладка Настройки конструктора схемы компоновки данных), т.е. указать платформе, как именно будет представлена информация пользователю. Выполнила соответствующие изменения. </w:t>
      </w:r>
    </w:p>
    <w:p w14:paraId="76951779" w14:textId="43FCC53A" w:rsidR="00793A80" w:rsidRPr="00E32C5C" w:rsidRDefault="00793A80" w:rsidP="004A415A">
      <w:pPr>
        <w:pStyle w:val="a2"/>
        <w:spacing w:before="240"/>
        <w:ind w:firstLine="0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5327207B" wp14:editId="3ABD817D">
            <wp:extent cx="5261831" cy="18154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390" cy="18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5C2A" w14:textId="7D38140E" w:rsidR="00793A80" w:rsidRPr="00E32C5C" w:rsidRDefault="00143751" w:rsidP="00143751">
      <w:pPr>
        <w:pStyle w:val="a2"/>
        <w:ind w:firstLine="0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28162774" wp14:editId="3E7AE1A1">
            <wp:extent cx="5303520" cy="18046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0210"/>
                    <a:stretch/>
                  </pic:blipFill>
                  <pic:spPr bwMode="auto">
                    <a:xfrm>
                      <a:off x="0" y="0"/>
                      <a:ext cx="5308492" cy="180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66E8E" w14:textId="048BFF01" w:rsidR="00143751" w:rsidRPr="00E32C5C" w:rsidRDefault="00143751" w:rsidP="00143751">
      <w:pPr>
        <w:pStyle w:val="a4"/>
        <w:rPr>
          <w:szCs w:val="24"/>
        </w:rPr>
      </w:pPr>
      <w:r w:rsidRPr="00E32C5C">
        <w:rPr>
          <w:szCs w:val="24"/>
        </w:rPr>
        <w:t>Настройки</w:t>
      </w:r>
    </w:p>
    <w:p w14:paraId="4A231882" w14:textId="492231CE" w:rsidR="00B85787" w:rsidRPr="00E32C5C" w:rsidRDefault="00B85787" w:rsidP="00B85787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Для тестирования откроем справочник Товаров и Услуг и в формах для товаров или услуг выполним добавление Основных поставщиков. </w:t>
      </w:r>
    </w:p>
    <w:p w14:paraId="7EA0E32C" w14:textId="7E27A6E3" w:rsidR="00143751" w:rsidRPr="00E32C5C" w:rsidRDefault="00B85787" w:rsidP="00B85787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23A58BC" wp14:editId="1DEDE2D0">
            <wp:extent cx="5026200" cy="2143954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631" cy="214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7DF5" w14:textId="2F35FCD7" w:rsidR="00B85787" w:rsidRPr="00E32C5C" w:rsidRDefault="00B85787" w:rsidP="00B85787">
      <w:pPr>
        <w:pStyle w:val="a4"/>
        <w:rPr>
          <w:szCs w:val="24"/>
        </w:rPr>
      </w:pPr>
      <w:r w:rsidRPr="00E32C5C">
        <w:rPr>
          <w:szCs w:val="24"/>
        </w:rPr>
        <w:t>Добавление основных поставщиков</w:t>
      </w:r>
    </w:p>
    <w:p w14:paraId="3F868873" w14:textId="583EF7D5" w:rsidR="006A68B2" w:rsidRPr="00E32C5C" w:rsidRDefault="006A68B2" w:rsidP="006A68B2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Далее перейдем в подсистему Отчеты по организации. Выберем «Поставщики Номенклатуры» и нажмем на кнопку «Сформировать». </w:t>
      </w:r>
    </w:p>
    <w:p w14:paraId="5124F01D" w14:textId="47A076BF" w:rsidR="004730D3" w:rsidRPr="00E32C5C" w:rsidRDefault="004730D3" w:rsidP="004730D3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71F86B3B" wp14:editId="02B4A7AA">
            <wp:extent cx="3451544" cy="15874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1082" cy="15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8CF" w14:textId="723A4E6C" w:rsidR="004730D3" w:rsidRPr="00E32C5C" w:rsidRDefault="004730D3" w:rsidP="004730D3">
      <w:pPr>
        <w:pStyle w:val="a4"/>
        <w:rPr>
          <w:szCs w:val="24"/>
        </w:rPr>
      </w:pPr>
      <w:r w:rsidRPr="00E32C5C">
        <w:rPr>
          <w:szCs w:val="24"/>
        </w:rPr>
        <w:t>Вариант отчета: по группировкам</w:t>
      </w:r>
    </w:p>
    <w:p w14:paraId="7F5D6CF1" w14:textId="1BC096EF" w:rsidR="00061E74" w:rsidRPr="00E32C5C" w:rsidRDefault="00061E74" w:rsidP="00061E74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466B22D2" wp14:editId="0879DA18">
            <wp:extent cx="3045350" cy="135638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387" cy="136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B8E1" w14:textId="355394CD" w:rsidR="00061E74" w:rsidRPr="00E32C5C" w:rsidRDefault="00061E74" w:rsidP="00061E74">
      <w:pPr>
        <w:pStyle w:val="a4"/>
        <w:rPr>
          <w:szCs w:val="24"/>
        </w:rPr>
      </w:pPr>
      <w:r w:rsidRPr="00E32C5C">
        <w:rPr>
          <w:szCs w:val="24"/>
        </w:rPr>
        <w:t>Основной</w:t>
      </w:r>
    </w:p>
    <w:p w14:paraId="6BE7EA75" w14:textId="14F65F67" w:rsidR="00294B17" w:rsidRPr="00E32C5C" w:rsidRDefault="00294B17" w:rsidP="00294B17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3. Выполнила создание отчета «Продажи товаров по документам». В конструкторе запросов были использованы: документ </w:t>
      </w:r>
      <w:proofErr w:type="spellStart"/>
      <w:r w:rsidRPr="00E32C5C">
        <w:rPr>
          <w:sz w:val="24"/>
          <w:szCs w:val="24"/>
        </w:rPr>
        <w:t>РеализацияТоваровУслуг</w:t>
      </w:r>
      <w:proofErr w:type="spellEnd"/>
      <w:r w:rsidRPr="00E32C5C">
        <w:rPr>
          <w:sz w:val="24"/>
          <w:szCs w:val="24"/>
        </w:rPr>
        <w:t xml:space="preserve">. Подтаблица выбранного документа – Номенклатура с реквизитами. </w:t>
      </w:r>
      <w:r w:rsidR="002A59FA" w:rsidRPr="00E32C5C">
        <w:rPr>
          <w:sz w:val="24"/>
          <w:szCs w:val="24"/>
        </w:rPr>
        <w:t xml:space="preserve">Из первой выберем контрагента, из второй значение номенклатурной позиции, количество, сумму и </w:t>
      </w:r>
      <w:proofErr w:type="spellStart"/>
      <w:r w:rsidR="002A59FA" w:rsidRPr="00E32C5C">
        <w:rPr>
          <w:sz w:val="24"/>
          <w:szCs w:val="24"/>
        </w:rPr>
        <w:t>суммуНДС</w:t>
      </w:r>
      <w:proofErr w:type="spellEnd"/>
      <w:r w:rsidR="002A59FA" w:rsidRPr="00E32C5C">
        <w:rPr>
          <w:sz w:val="24"/>
          <w:szCs w:val="24"/>
        </w:rPr>
        <w:t xml:space="preserve">. </w:t>
      </w:r>
    </w:p>
    <w:p w14:paraId="2DF2D523" w14:textId="5BED5F70" w:rsidR="00294B17" w:rsidRPr="00E32C5C" w:rsidRDefault="00294B17" w:rsidP="00294B17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3C73351D" wp14:editId="1BC36A88">
            <wp:extent cx="5812403" cy="18157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166" cy="18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52D1" w14:textId="10A87612" w:rsidR="00294B17" w:rsidRPr="00E32C5C" w:rsidRDefault="00294B17" w:rsidP="00294B17">
      <w:pPr>
        <w:pStyle w:val="a4"/>
        <w:rPr>
          <w:szCs w:val="24"/>
        </w:rPr>
      </w:pPr>
      <w:r w:rsidRPr="00E32C5C">
        <w:rPr>
          <w:szCs w:val="24"/>
        </w:rPr>
        <w:t>Конструктор запросов</w:t>
      </w:r>
    </w:p>
    <w:p w14:paraId="147EB348" w14:textId="34042BCF" w:rsidR="00D67EE9" w:rsidRPr="00E32C5C" w:rsidRDefault="008617F3" w:rsidP="00D67EE9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F117593" wp14:editId="5B7AF065">
            <wp:extent cx="5700948" cy="70668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0701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3304" w14:textId="3C1CCCA9" w:rsidR="00D02FD2" w:rsidRPr="00E32C5C" w:rsidRDefault="00D67EE9" w:rsidP="00D67EE9">
      <w:pPr>
        <w:pStyle w:val="a4"/>
        <w:rPr>
          <w:szCs w:val="24"/>
        </w:rPr>
      </w:pPr>
      <w:r w:rsidRPr="00E32C5C">
        <w:rPr>
          <w:szCs w:val="24"/>
        </w:rPr>
        <w:t>Условия</w:t>
      </w:r>
    </w:p>
    <w:p w14:paraId="397520F7" w14:textId="198630D5" w:rsidR="007A4FE1" w:rsidRPr="00E32C5C" w:rsidRDefault="007A4FE1" w:rsidP="007A4FE1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4C0C21A9" wp14:editId="7325C853">
            <wp:extent cx="5247723" cy="217056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9459" cy="21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C8E" w14:textId="5E017B39" w:rsidR="00C73AC6" w:rsidRPr="00E32C5C" w:rsidRDefault="00C73AC6" w:rsidP="00C73AC6">
      <w:pPr>
        <w:pStyle w:val="a4"/>
        <w:rPr>
          <w:szCs w:val="24"/>
        </w:rPr>
      </w:pPr>
      <w:r w:rsidRPr="00E32C5C">
        <w:rPr>
          <w:szCs w:val="24"/>
        </w:rPr>
        <w:t>Настройка</w:t>
      </w:r>
    </w:p>
    <w:p w14:paraId="63C7C1D8" w14:textId="1B16FA39" w:rsidR="005A0ACC" w:rsidRPr="00E32C5C" w:rsidRDefault="005A0ACC" w:rsidP="005A0ACC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5B8A1401" wp14:editId="5B2E4626">
            <wp:extent cx="4048125" cy="1476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0D34" w14:textId="2B0214B7" w:rsidR="005A0ACC" w:rsidRPr="00E32C5C" w:rsidRDefault="005A0ACC" w:rsidP="005A0ACC">
      <w:pPr>
        <w:pStyle w:val="a4"/>
        <w:rPr>
          <w:szCs w:val="24"/>
        </w:rPr>
      </w:pPr>
      <w:r w:rsidRPr="00E32C5C">
        <w:rPr>
          <w:szCs w:val="24"/>
        </w:rPr>
        <w:t>Для доступности параметров выбора границ периода</w:t>
      </w:r>
    </w:p>
    <w:p w14:paraId="0D72ADF2" w14:textId="43073294" w:rsidR="00564078" w:rsidRPr="00E32C5C" w:rsidRDefault="00564078" w:rsidP="00564078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Границы периода, за который нужно сформировать отчет, передаются в запрос через параметры </w:t>
      </w:r>
      <w:proofErr w:type="spellStart"/>
      <w:r w:rsidRPr="00E32C5C">
        <w:rPr>
          <w:sz w:val="24"/>
          <w:szCs w:val="24"/>
        </w:rPr>
        <w:t>НачалоПериода</w:t>
      </w:r>
      <w:proofErr w:type="spellEnd"/>
      <w:r w:rsidRPr="00E32C5C">
        <w:rPr>
          <w:sz w:val="24"/>
          <w:szCs w:val="24"/>
        </w:rPr>
        <w:t xml:space="preserve"> и </w:t>
      </w:r>
      <w:proofErr w:type="spellStart"/>
      <w:r w:rsidRPr="00E32C5C">
        <w:rPr>
          <w:sz w:val="24"/>
          <w:szCs w:val="24"/>
        </w:rPr>
        <w:t>КонецПериода</w:t>
      </w:r>
      <w:proofErr w:type="spellEnd"/>
      <w:r w:rsidRPr="00E32C5C">
        <w:rPr>
          <w:sz w:val="24"/>
          <w:szCs w:val="24"/>
        </w:rPr>
        <w:t xml:space="preserve">. </w:t>
      </w:r>
    </w:p>
    <w:p w14:paraId="27755D5D" w14:textId="1F46B63E" w:rsidR="002D2AC5" w:rsidRPr="00E32C5C" w:rsidRDefault="002D2AC5" w:rsidP="002D2AC5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drawing>
          <wp:inline distT="0" distB="0" distL="0" distR="0" wp14:anchorId="76CA1D7F" wp14:editId="0A6DFDD9">
            <wp:extent cx="4833151" cy="2416812"/>
            <wp:effectExtent l="0" t="0" r="571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7849" cy="241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715B" w14:textId="1B9088AF" w:rsidR="002D2AC5" w:rsidRPr="00E32C5C" w:rsidRDefault="002D2AC5" w:rsidP="002D2AC5">
      <w:pPr>
        <w:pStyle w:val="a4"/>
        <w:rPr>
          <w:szCs w:val="24"/>
        </w:rPr>
      </w:pPr>
      <w:r w:rsidRPr="00E32C5C">
        <w:rPr>
          <w:szCs w:val="24"/>
        </w:rPr>
        <w:t>Тестирование отчета</w:t>
      </w:r>
    </w:p>
    <w:p w14:paraId="1B5F4F8E" w14:textId="1DCE4DA1" w:rsidR="001D13F4" w:rsidRPr="00E32C5C" w:rsidRDefault="001D13F4" w:rsidP="00526E9D">
      <w:pPr>
        <w:pStyle w:val="a2"/>
        <w:rPr>
          <w:sz w:val="24"/>
          <w:szCs w:val="24"/>
        </w:rPr>
      </w:pPr>
      <w:r w:rsidRPr="00E32C5C">
        <w:rPr>
          <w:sz w:val="24"/>
          <w:szCs w:val="24"/>
        </w:rPr>
        <w:t xml:space="preserve">4. </w:t>
      </w:r>
      <w:r w:rsidR="00C63147" w:rsidRPr="00E32C5C">
        <w:rPr>
          <w:sz w:val="24"/>
          <w:szCs w:val="24"/>
        </w:rPr>
        <w:t xml:space="preserve">Выполнила пример по созданию отчета </w:t>
      </w:r>
      <w:proofErr w:type="spellStart"/>
      <w:r w:rsidR="00C63147" w:rsidRPr="00E32C5C">
        <w:rPr>
          <w:sz w:val="24"/>
          <w:szCs w:val="24"/>
        </w:rPr>
        <w:t>ОстаткиВзаиморасчетов</w:t>
      </w:r>
      <w:proofErr w:type="spellEnd"/>
      <w:r w:rsidR="00C63147" w:rsidRPr="00E32C5C">
        <w:rPr>
          <w:sz w:val="24"/>
          <w:szCs w:val="24"/>
        </w:rPr>
        <w:t xml:space="preserve">. </w:t>
      </w:r>
      <w:r w:rsidR="00526E9D" w:rsidRPr="00E32C5C">
        <w:rPr>
          <w:sz w:val="24"/>
          <w:szCs w:val="24"/>
        </w:rPr>
        <w:t xml:space="preserve">Для этого создала документ </w:t>
      </w:r>
      <w:proofErr w:type="spellStart"/>
      <w:r w:rsidR="00526E9D" w:rsidRPr="00E32C5C">
        <w:rPr>
          <w:sz w:val="24"/>
          <w:szCs w:val="24"/>
        </w:rPr>
        <w:t>ВыпискаБанка</w:t>
      </w:r>
      <w:proofErr w:type="spellEnd"/>
      <w:r w:rsidR="00526E9D" w:rsidRPr="00E32C5C">
        <w:rPr>
          <w:sz w:val="24"/>
          <w:szCs w:val="24"/>
        </w:rPr>
        <w:t xml:space="preserve"> с двумя табличными частями - </w:t>
      </w:r>
      <w:proofErr w:type="spellStart"/>
      <w:r w:rsidR="00526E9D" w:rsidRPr="00E32C5C">
        <w:rPr>
          <w:sz w:val="24"/>
          <w:szCs w:val="24"/>
        </w:rPr>
        <w:t>ПриходДенежныхСредств</w:t>
      </w:r>
      <w:proofErr w:type="spellEnd"/>
      <w:r w:rsidR="00526E9D" w:rsidRPr="00E32C5C">
        <w:rPr>
          <w:sz w:val="24"/>
          <w:szCs w:val="24"/>
        </w:rPr>
        <w:t xml:space="preserve"> и </w:t>
      </w:r>
      <w:proofErr w:type="spellStart"/>
      <w:r w:rsidR="00526E9D" w:rsidRPr="00E32C5C">
        <w:rPr>
          <w:sz w:val="24"/>
          <w:szCs w:val="24"/>
        </w:rPr>
        <w:t>РасходДенежныхСредств</w:t>
      </w:r>
      <w:proofErr w:type="spellEnd"/>
      <w:r w:rsidR="00526E9D" w:rsidRPr="00E32C5C">
        <w:rPr>
          <w:sz w:val="24"/>
          <w:szCs w:val="24"/>
        </w:rPr>
        <w:t xml:space="preserve">. Реквизиты табличных частей – Контрагент и Сумма; строки первой табличной части будут отражать уменьшение задолженности некоторого клиента перед организацией, а строки второй табличной части – уменьшение задолженности организации перед поставщиками. </w:t>
      </w:r>
    </w:p>
    <w:p w14:paraId="1C7F8FF5" w14:textId="3616F30B" w:rsidR="00CD62D4" w:rsidRPr="00E32C5C" w:rsidRDefault="00CD62D4" w:rsidP="00CD62D4">
      <w:pPr>
        <w:pStyle w:val="a2"/>
        <w:jc w:val="center"/>
        <w:rPr>
          <w:sz w:val="24"/>
          <w:szCs w:val="24"/>
        </w:rPr>
      </w:pPr>
      <w:r w:rsidRPr="00E32C5C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976CC9B" wp14:editId="4D942775">
            <wp:extent cx="2867025" cy="168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827A" w14:textId="14661F0A" w:rsidR="00CD62D4" w:rsidRDefault="00CD62D4" w:rsidP="00CD62D4">
      <w:pPr>
        <w:pStyle w:val="a4"/>
        <w:rPr>
          <w:szCs w:val="24"/>
        </w:rPr>
      </w:pPr>
      <w:r w:rsidRPr="00E32C5C">
        <w:rPr>
          <w:szCs w:val="24"/>
        </w:rPr>
        <w:t>Добавленная табличная часть</w:t>
      </w:r>
    </w:p>
    <w:p w14:paraId="6132A73B" w14:textId="0324BE03" w:rsidR="00112E0D" w:rsidRDefault="009506C2" w:rsidP="00112E0D">
      <w:pPr>
        <w:pStyle w:val="a2"/>
      </w:pPr>
      <w:r>
        <w:t xml:space="preserve">Далее был создан регистр Взаиморасчеты. </w:t>
      </w:r>
    </w:p>
    <w:p w14:paraId="339A218E" w14:textId="53E31111" w:rsidR="009506C2" w:rsidRDefault="009506C2" w:rsidP="009506C2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12903E" wp14:editId="4EBFC744">
            <wp:extent cx="3148717" cy="1199206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9257" cy="12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1F64" w14:textId="2279165B" w:rsidR="00436B3B" w:rsidRDefault="00D6220D" w:rsidP="009506C2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A5B7821" wp14:editId="190F4B16">
            <wp:extent cx="3267986" cy="1217358"/>
            <wp:effectExtent l="0" t="0" r="889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2402" cy="122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311F" w14:textId="565F3279" w:rsidR="00527072" w:rsidRDefault="00527072" w:rsidP="00527072">
      <w:pPr>
        <w:pStyle w:val="a4"/>
      </w:pPr>
      <w:r>
        <w:t>Заполнение регистра</w:t>
      </w:r>
    </w:p>
    <w:p w14:paraId="7E636328" w14:textId="39857E48" w:rsidR="005F53B2" w:rsidRPr="005F53B2" w:rsidRDefault="005F53B2" w:rsidP="005F53B2">
      <w:pPr>
        <w:pStyle w:val="a2"/>
        <w:rPr>
          <w:sz w:val="24"/>
          <w:szCs w:val="24"/>
        </w:rPr>
      </w:pPr>
      <w:r w:rsidRPr="005F53B2">
        <w:rPr>
          <w:sz w:val="24"/>
          <w:szCs w:val="24"/>
        </w:rPr>
        <w:t xml:space="preserve">Для того, чтобы настроить проведение документа </w:t>
      </w:r>
      <w:proofErr w:type="spellStart"/>
      <w:r w:rsidRPr="005F53B2">
        <w:rPr>
          <w:sz w:val="24"/>
          <w:szCs w:val="24"/>
        </w:rPr>
        <w:t>ВыпискаБанка</w:t>
      </w:r>
      <w:proofErr w:type="spellEnd"/>
      <w:r w:rsidRPr="005F53B2">
        <w:rPr>
          <w:sz w:val="24"/>
          <w:szCs w:val="24"/>
        </w:rPr>
        <w:t xml:space="preserve"> по регистру Взаиморасчеты: тип движения по табличной части </w:t>
      </w:r>
      <w:proofErr w:type="spellStart"/>
      <w:r w:rsidRPr="005F53B2">
        <w:rPr>
          <w:sz w:val="24"/>
          <w:szCs w:val="24"/>
        </w:rPr>
        <w:t>ПриходДенежныхСредств</w:t>
      </w:r>
      <w:proofErr w:type="spellEnd"/>
      <w:r w:rsidRPr="005F53B2">
        <w:rPr>
          <w:sz w:val="24"/>
          <w:szCs w:val="24"/>
        </w:rPr>
        <w:t xml:space="preserve"> – Расход (т.е. если денежные средства поступили к нам, то сумму долга контрагента уменьшаем), по второй табличной части – Приход</w:t>
      </w:r>
    </w:p>
    <w:p w14:paraId="156A7D38" w14:textId="2DA8E0AB" w:rsidR="00FC3835" w:rsidRDefault="005F53B2" w:rsidP="005F53B2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42BFD1A5" wp14:editId="20F72F01">
            <wp:extent cx="4142630" cy="2908802"/>
            <wp:effectExtent l="0" t="0" r="0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6608" cy="29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100E" w14:textId="4D1BC8FE" w:rsidR="005F53B2" w:rsidRPr="00FC3835" w:rsidRDefault="005F53B2" w:rsidP="005F53B2">
      <w:pPr>
        <w:pStyle w:val="a4"/>
      </w:pPr>
      <w:r>
        <w:t>Настройка проведения документа</w:t>
      </w:r>
    </w:p>
    <w:p w14:paraId="2DFCE168" w14:textId="59601145" w:rsidR="002255BE" w:rsidRPr="002255BE" w:rsidRDefault="002255BE" w:rsidP="002255BE">
      <w:pPr>
        <w:pStyle w:val="a2"/>
        <w:numPr>
          <w:ilvl w:val="0"/>
          <w:numId w:val="0"/>
        </w:numPr>
        <w:ind w:left="709"/>
        <w:jc w:val="right"/>
        <w:rPr>
          <w:sz w:val="24"/>
          <w:szCs w:val="24"/>
        </w:rPr>
      </w:pPr>
      <w:r w:rsidRPr="002255BE">
        <w:rPr>
          <w:sz w:val="24"/>
          <w:szCs w:val="24"/>
        </w:rPr>
        <w:t>Листинг 1 Процедура обработки проведения Взаиморасчеты</w:t>
      </w:r>
    </w:p>
    <w:p w14:paraId="4965E7F8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 xml:space="preserve">Процедура </w:t>
      </w:r>
      <w:proofErr w:type="spellStart"/>
      <w:proofErr w:type="gramStart"/>
      <w:r w:rsidRPr="00B04FF4">
        <w:rPr>
          <w:rFonts w:ascii="Consolas" w:hAnsi="Consolas" w:cs="Consolas"/>
          <w:sz w:val="18"/>
          <w:szCs w:val="18"/>
        </w:rPr>
        <w:t>ОбработкаПроведения</w:t>
      </w:r>
      <w:proofErr w:type="spellEnd"/>
      <w:r w:rsidRPr="00B04FF4">
        <w:rPr>
          <w:rFonts w:ascii="Consolas" w:hAnsi="Consolas" w:cs="Consolas"/>
          <w:sz w:val="18"/>
          <w:szCs w:val="18"/>
        </w:rPr>
        <w:t>(</w:t>
      </w:r>
      <w:proofErr w:type="gramEnd"/>
      <w:r w:rsidRPr="00B04FF4">
        <w:rPr>
          <w:rFonts w:ascii="Consolas" w:hAnsi="Consolas" w:cs="Consolas"/>
          <w:sz w:val="18"/>
          <w:szCs w:val="18"/>
        </w:rPr>
        <w:t>Отказ, Режим)</w:t>
      </w:r>
    </w:p>
    <w:p w14:paraId="6580EFAE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>/</w:t>
      </w:r>
      <w:proofErr w:type="gramStart"/>
      <w:r w:rsidRPr="00B04FF4">
        <w:rPr>
          <w:rFonts w:ascii="Consolas" w:hAnsi="Consolas" w:cs="Consolas"/>
          <w:sz w:val="18"/>
          <w:szCs w:val="18"/>
        </w:rPr>
        <w:t>/{</w:t>
      </w:r>
      <w:proofErr w:type="gramEnd"/>
      <w:r w:rsidRPr="00B04FF4">
        <w:rPr>
          <w:rFonts w:ascii="Consolas" w:hAnsi="Consolas" w:cs="Consolas"/>
          <w:sz w:val="18"/>
          <w:szCs w:val="18"/>
        </w:rPr>
        <w:t>{__КОНСТРУКТОР_ДВИЖЕНИЙ_РЕГИСТРОВ</w:t>
      </w:r>
    </w:p>
    <w:p w14:paraId="1E77D735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>// Данный фрагмент построен конструктором.</w:t>
      </w:r>
    </w:p>
    <w:p w14:paraId="7687BC6E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lastRenderedPageBreak/>
        <w:tab/>
        <w:t>// При повторном использовании конструктора, внесенные вручную изменения будут утеряны!!!</w:t>
      </w:r>
    </w:p>
    <w:p w14:paraId="5054C04C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</w:p>
    <w:p w14:paraId="5E61F2A8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>// регистр Взаиморасчеты Приход</w:t>
      </w:r>
    </w:p>
    <w:p w14:paraId="6EA70912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Движения.Взаиморасчеты.Записывать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Истина;</w:t>
      </w:r>
    </w:p>
    <w:p w14:paraId="1913E2EA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 xml:space="preserve">Для Каждого </w:t>
      </w:r>
      <w:proofErr w:type="spellStart"/>
      <w:r w:rsidRPr="00B04FF4">
        <w:rPr>
          <w:rFonts w:ascii="Consolas" w:hAnsi="Consolas" w:cs="Consolas"/>
          <w:sz w:val="18"/>
          <w:szCs w:val="18"/>
        </w:rPr>
        <w:t>ТекСтрокаРасходДенежныхСредств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Из </w:t>
      </w:r>
      <w:proofErr w:type="spellStart"/>
      <w:r w:rsidRPr="00B04FF4">
        <w:rPr>
          <w:rFonts w:ascii="Consolas" w:hAnsi="Consolas" w:cs="Consolas"/>
          <w:sz w:val="18"/>
          <w:szCs w:val="18"/>
        </w:rPr>
        <w:t>РасходДенежныхСредств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Цикл</w:t>
      </w:r>
    </w:p>
    <w:p w14:paraId="2AF4E9B9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  <w:t xml:space="preserve">Движение = </w:t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Движения.Взаиморасчеты.Добавить</w:t>
      </w:r>
      <w:proofErr w:type="spellEnd"/>
      <w:r w:rsidRPr="00B04FF4">
        <w:rPr>
          <w:rFonts w:ascii="Consolas" w:hAnsi="Consolas" w:cs="Consolas"/>
          <w:sz w:val="18"/>
          <w:szCs w:val="18"/>
        </w:rPr>
        <w:t>();</w:t>
      </w:r>
    </w:p>
    <w:p w14:paraId="10B73953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Движение.ВидДвижения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04FF4">
        <w:rPr>
          <w:rFonts w:ascii="Consolas" w:hAnsi="Consolas" w:cs="Consolas"/>
          <w:sz w:val="18"/>
          <w:szCs w:val="18"/>
        </w:rPr>
        <w:t>ВидДвиженияНакопления.Приход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601ED3D5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Движение.Период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Дата;</w:t>
      </w:r>
    </w:p>
    <w:p w14:paraId="19B17271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Движение.Контрагент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04FF4">
        <w:rPr>
          <w:rFonts w:ascii="Consolas" w:hAnsi="Consolas" w:cs="Consolas"/>
          <w:sz w:val="18"/>
          <w:szCs w:val="18"/>
        </w:rPr>
        <w:t>ТекСтрокаРасходДенежныхСредств.Контрагент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47800748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КонецЦикла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15A431C5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</w:p>
    <w:p w14:paraId="57161986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>// регистр Взаиморасчеты Расход</w:t>
      </w:r>
    </w:p>
    <w:p w14:paraId="05DE040C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Движения.Взаиморасчеты.Записывать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Истина;</w:t>
      </w:r>
    </w:p>
    <w:p w14:paraId="314DF616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 xml:space="preserve">Для Каждого </w:t>
      </w:r>
      <w:proofErr w:type="spellStart"/>
      <w:r w:rsidRPr="00B04FF4">
        <w:rPr>
          <w:rFonts w:ascii="Consolas" w:hAnsi="Consolas" w:cs="Consolas"/>
          <w:sz w:val="18"/>
          <w:szCs w:val="18"/>
        </w:rPr>
        <w:t>ТекСтрокаПриходДенежныхСредств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Из </w:t>
      </w:r>
      <w:proofErr w:type="spellStart"/>
      <w:r w:rsidRPr="00B04FF4">
        <w:rPr>
          <w:rFonts w:ascii="Consolas" w:hAnsi="Consolas" w:cs="Consolas"/>
          <w:sz w:val="18"/>
          <w:szCs w:val="18"/>
        </w:rPr>
        <w:t>ПриходДенежныхСредств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Цикл</w:t>
      </w:r>
    </w:p>
    <w:p w14:paraId="16E66689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  <w:t xml:space="preserve">Движение = </w:t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Движения.Взаиморасчеты.Добавить</w:t>
      </w:r>
      <w:proofErr w:type="spellEnd"/>
      <w:r w:rsidRPr="00B04FF4">
        <w:rPr>
          <w:rFonts w:ascii="Consolas" w:hAnsi="Consolas" w:cs="Consolas"/>
          <w:sz w:val="18"/>
          <w:szCs w:val="18"/>
        </w:rPr>
        <w:t>();</w:t>
      </w:r>
    </w:p>
    <w:p w14:paraId="1FF8669F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Движение.ВидДвижения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04FF4">
        <w:rPr>
          <w:rFonts w:ascii="Consolas" w:hAnsi="Consolas" w:cs="Consolas"/>
          <w:sz w:val="18"/>
          <w:szCs w:val="18"/>
        </w:rPr>
        <w:t>ВидДвиженияНакопления.Расход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178594DE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Движение.Период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Дата;</w:t>
      </w:r>
    </w:p>
    <w:p w14:paraId="7AACB77A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Движение.Контрагент</w:t>
      </w:r>
      <w:proofErr w:type="spellEnd"/>
      <w:r w:rsidRPr="00B04FF4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B04FF4">
        <w:rPr>
          <w:rFonts w:ascii="Consolas" w:hAnsi="Consolas" w:cs="Consolas"/>
          <w:sz w:val="18"/>
          <w:szCs w:val="18"/>
        </w:rPr>
        <w:t>ТекСтрокаПриходДенежныхСредств.Контрагент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4F07B150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</w:r>
      <w:proofErr w:type="spellStart"/>
      <w:r w:rsidRPr="00B04FF4">
        <w:rPr>
          <w:rFonts w:ascii="Consolas" w:hAnsi="Consolas" w:cs="Consolas"/>
          <w:sz w:val="18"/>
          <w:szCs w:val="18"/>
        </w:rPr>
        <w:t>КонецЦикла</w:t>
      </w:r>
      <w:proofErr w:type="spellEnd"/>
      <w:r w:rsidRPr="00B04FF4">
        <w:rPr>
          <w:rFonts w:ascii="Consolas" w:hAnsi="Consolas" w:cs="Consolas"/>
          <w:sz w:val="18"/>
          <w:szCs w:val="18"/>
        </w:rPr>
        <w:t>;</w:t>
      </w:r>
    </w:p>
    <w:p w14:paraId="752A3CC6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</w:p>
    <w:p w14:paraId="706A7BA7" w14:textId="77777777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r w:rsidRPr="00B04FF4">
        <w:rPr>
          <w:rFonts w:ascii="Consolas" w:hAnsi="Consolas" w:cs="Consolas"/>
          <w:sz w:val="18"/>
          <w:szCs w:val="18"/>
        </w:rPr>
        <w:tab/>
        <w:t>//</w:t>
      </w:r>
      <w:proofErr w:type="gramStart"/>
      <w:r w:rsidRPr="00B04FF4">
        <w:rPr>
          <w:rFonts w:ascii="Consolas" w:hAnsi="Consolas" w:cs="Consolas"/>
          <w:sz w:val="18"/>
          <w:szCs w:val="18"/>
        </w:rPr>
        <w:t>}}_</w:t>
      </w:r>
      <w:proofErr w:type="gramEnd"/>
      <w:r w:rsidRPr="00B04FF4">
        <w:rPr>
          <w:rFonts w:ascii="Consolas" w:hAnsi="Consolas" w:cs="Consolas"/>
          <w:sz w:val="18"/>
          <w:szCs w:val="18"/>
        </w:rPr>
        <w:t>_КОНСТРУКТОР_ДВИЖЕНИЙ_РЕГИСТРОВ</w:t>
      </w:r>
    </w:p>
    <w:p w14:paraId="00D45119" w14:textId="40169C18" w:rsidR="00B04FF4" w:rsidRPr="00B04FF4" w:rsidRDefault="00B04FF4" w:rsidP="00B04FF4">
      <w:pPr>
        <w:pStyle w:val="a2"/>
        <w:rPr>
          <w:rFonts w:ascii="Consolas" w:hAnsi="Consolas" w:cs="Consolas"/>
          <w:sz w:val="18"/>
          <w:szCs w:val="18"/>
        </w:rPr>
      </w:pPr>
      <w:proofErr w:type="spellStart"/>
      <w:r w:rsidRPr="00B04FF4">
        <w:rPr>
          <w:rFonts w:ascii="Consolas" w:hAnsi="Consolas" w:cs="Consolas"/>
          <w:sz w:val="18"/>
          <w:szCs w:val="18"/>
        </w:rPr>
        <w:t>КонецПроцедуры</w:t>
      </w:r>
      <w:proofErr w:type="spellEnd"/>
    </w:p>
    <w:p w14:paraId="2028D447" w14:textId="4F71912A" w:rsidR="002D5E76" w:rsidRDefault="002741F6" w:rsidP="00496D3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Далее создадим отчет </w:t>
      </w:r>
      <w:proofErr w:type="spellStart"/>
      <w:r>
        <w:rPr>
          <w:bCs/>
          <w:sz w:val="24"/>
          <w:szCs w:val="24"/>
        </w:rPr>
        <w:t>ОстаткиВзаиморасчетов</w:t>
      </w:r>
      <w:proofErr w:type="spellEnd"/>
      <w:r>
        <w:rPr>
          <w:bCs/>
          <w:sz w:val="24"/>
          <w:szCs w:val="24"/>
        </w:rPr>
        <w:t xml:space="preserve">. </w:t>
      </w:r>
      <w:r w:rsidRPr="002741F6">
        <w:rPr>
          <w:bCs/>
          <w:sz w:val="24"/>
          <w:szCs w:val="24"/>
        </w:rPr>
        <w:t xml:space="preserve">В соответствии с постановкой задачи выходной информацией являются остатки долгов в разрезе контрагентов. Поэтому источником данных для отчета будет выступать виртуальная таблица </w:t>
      </w:r>
      <w:proofErr w:type="spellStart"/>
      <w:r w:rsidRPr="002741F6">
        <w:rPr>
          <w:bCs/>
          <w:sz w:val="24"/>
          <w:szCs w:val="24"/>
        </w:rPr>
        <w:t>Взаиморасчеты.Остатки</w:t>
      </w:r>
      <w:proofErr w:type="spellEnd"/>
      <w:r w:rsidRPr="002741F6">
        <w:rPr>
          <w:bCs/>
          <w:sz w:val="24"/>
          <w:szCs w:val="24"/>
        </w:rPr>
        <w:t xml:space="preserve">, в которой определено поле </w:t>
      </w:r>
      <w:proofErr w:type="spellStart"/>
      <w:r w:rsidRPr="002741F6">
        <w:rPr>
          <w:bCs/>
          <w:sz w:val="24"/>
          <w:szCs w:val="24"/>
        </w:rPr>
        <w:t>СуммаОстаток</w:t>
      </w:r>
      <w:proofErr w:type="spellEnd"/>
      <w:r w:rsidRPr="002741F6">
        <w:rPr>
          <w:bCs/>
          <w:sz w:val="24"/>
          <w:szCs w:val="24"/>
        </w:rPr>
        <w:t xml:space="preserve"> (постфикс Остаток означает, что по полю Сумма рег</w:t>
      </w:r>
      <w:r w:rsidR="00B1571B">
        <w:rPr>
          <w:bCs/>
          <w:sz w:val="24"/>
          <w:szCs w:val="24"/>
        </w:rPr>
        <w:t xml:space="preserve">истра подсчитываются остатки). </w:t>
      </w:r>
    </w:p>
    <w:p w14:paraId="2A9FCC69" w14:textId="4D5A79D9" w:rsidR="00B1571B" w:rsidRDefault="00B1571B" w:rsidP="00980FFE">
      <w:pPr>
        <w:pStyle w:val="a2"/>
        <w:spacing w:before="240"/>
        <w:jc w:val="center"/>
        <w:rPr>
          <w:bCs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0152ED" wp14:editId="6D0D1F55">
            <wp:extent cx="5692996" cy="1120190"/>
            <wp:effectExtent l="0" t="0" r="317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7657" cy="112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021B" w14:textId="24042A36" w:rsidR="00B1571B" w:rsidRDefault="00B1571B" w:rsidP="00B1571B">
      <w:pPr>
        <w:pStyle w:val="a4"/>
      </w:pPr>
      <w:r>
        <w:t>Конструктор запросов</w:t>
      </w:r>
    </w:p>
    <w:p w14:paraId="2CEF06D6" w14:textId="625E3414" w:rsidR="00B76DD7" w:rsidRDefault="00B76DD7" w:rsidP="00B76DD7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300C473" wp14:editId="17CFD695">
            <wp:extent cx="4973955" cy="97984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2199" cy="9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D8CA" w14:textId="6A483D92" w:rsidR="00B76DD7" w:rsidRDefault="00B76DD7" w:rsidP="00B76DD7">
      <w:pPr>
        <w:pStyle w:val="a4"/>
      </w:pPr>
      <w:r>
        <w:t>Вкладка ресурсы</w:t>
      </w:r>
    </w:p>
    <w:p w14:paraId="74A06E1D" w14:textId="1579EBC4" w:rsidR="001509A3" w:rsidRDefault="001509A3" w:rsidP="001509A3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1567A86" wp14:editId="6DA7229F">
            <wp:extent cx="4152900" cy="2895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1397" w14:textId="7BCCA3F7" w:rsidR="001509A3" w:rsidRDefault="001509A3" w:rsidP="001509A3">
      <w:pPr>
        <w:pStyle w:val="a4"/>
      </w:pPr>
      <w:r>
        <w:t>Результат тестирования</w:t>
      </w:r>
    </w:p>
    <w:p w14:paraId="56C619E8" w14:textId="18266309" w:rsidR="00287178" w:rsidRDefault="00287178" w:rsidP="00287178">
      <w:pPr>
        <w:pStyle w:val="a2"/>
      </w:pPr>
      <w:r>
        <w:t xml:space="preserve">5. </w:t>
      </w:r>
    </w:p>
    <w:p w14:paraId="5B94DD38" w14:textId="7038590F" w:rsidR="001E16B5" w:rsidRDefault="001E16B5" w:rsidP="001E16B5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3CBD8E48" wp14:editId="5818707D">
            <wp:extent cx="4889915" cy="2090133"/>
            <wp:effectExtent l="0" t="0" r="6350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938" cy="20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0555C" w14:textId="741E7847" w:rsidR="001E16B5" w:rsidRDefault="001E16B5" w:rsidP="001E16B5">
      <w:pPr>
        <w:pStyle w:val="a4"/>
      </w:pPr>
      <w:r>
        <w:t>Конструктор запросов</w:t>
      </w:r>
    </w:p>
    <w:p w14:paraId="11AB82EE" w14:textId="7BCA995B" w:rsidR="00175ECE" w:rsidRPr="00175ECE" w:rsidRDefault="00175ECE" w:rsidP="00175ECE">
      <w:pPr>
        <w:pStyle w:val="a2"/>
        <w:jc w:val="right"/>
        <w:rPr>
          <w:sz w:val="24"/>
          <w:szCs w:val="24"/>
        </w:rPr>
      </w:pPr>
      <w:r w:rsidRPr="00175ECE">
        <w:rPr>
          <w:sz w:val="24"/>
          <w:szCs w:val="24"/>
        </w:rPr>
        <w:t>Листинг 2</w:t>
      </w:r>
    </w:p>
    <w:p w14:paraId="1B074D62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>ВЫБРАТЬ</w:t>
      </w:r>
    </w:p>
    <w:p w14:paraId="02305EDB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ПродажиОбороты.Номенклатура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КАК Номенклатура,</w:t>
      </w:r>
    </w:p>
    <w:p w14:paraId="14B39828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ПродажиОбороты.Контрагент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КАК Контрагент,</w:t>
      </w:r>
    </w:p>
    <w:p w14:paraId="48E0EA89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ПродажиОбороты.КоличествоОборот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КАК Количество,</w:t>
      </w:r>
    </w:p>
    <w:p w14:paraId="7792567E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ПродажиОбороты.СуммаОборот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КАК Сумма,</w:t>
      </w:r>
    </w:p>
    <w:p w14:paraId="440D1FFA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ПродажиОбороты.СуммаНДСОборот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КАК </w:t>
      </w:r>
      <w:proofErr w:type="spellStart"/>
      <w:r w:rsidRPr="00793DB5">
        <w:rPr>
          <w:rFonts w:ascii="Consolas" w:hAnsi="Consolas" w:cs="Consolas"/>
          <w:sz w:val="24"/>
          <w:szCs w:val="24"/>
        </w:rPr>
        <w:t>СуммаНДС</w:t>
      </w:r>
      <w:proofErr w:type="spellEnd"/>
    </w:p>
    <w:p w14:paraId="46908B91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>ИЗ</w:t>
      </w:r>
    </w:p>
    <w:p w14:paraId="32471A09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РегистрНакопления.Продажи.Обороты</w:t>
      </w:r>
      <w:proofErr w:type="spellEnd"/>
      <w:r w:rsidRPr="00793DB5">
        <w:rPr>
          <w:rFonts w:ascii="Consolas" w:hAnsi="Consolas" w:cs="Consolas"/>
          <w:sz w:val="24"/>
          <w:szCs w:val="24"/>
        </w:rPr>
        <w:t>(&amp;</w:t>
      </w:r>
      <w:proofErr w:type="spellStart"/>
      <w:r w:rsidRPr="00793DB5">
        <w:rPr>
          <w:rFonts w:ascii="Consolas" w:hAnsi="Consolas" w:cs="Consolas"/>
          <w:sz w:val="24"/>
          <w:szCs w:val="24"/>
        </w:rPr>
        <w:t>НачалоПериода</w:t>
      </w:r>
      <w:proofErr w:type="spellEnd"/>
      <w:r w:rsidRPr="00793DB5">
        <w:rPr>
          <w:rFonts w:ascii="Consolas" w:hAnsi="Consolas" w:cs="Consolas"/>
          <w:sz w:val="24"/>
          <w:szCs w:val="24"/>
        </w:rPr>
        <w:t>, &amp;</w:t>
      </w:r>
      <w:proofErr w:type="spellStart"/>
      <w:r w:rsidRPr="00793DB5">
        <w:rPr>
          <w:rFonts w:ascii="Consolas" w:hAnsi="Consolas" w:cs="Consolas"/>
          <w:sz w:val="24"/>
          <w:szCs w:val="24"/>
        </w:rPr>
        <w:t>КонецПериода</w:t>
      </w:r>
      <w:proofErr w:type="spellEnd"/>
      <w:proofErr w:type="gramStart"/>
      <w:r w:rsidRPr="00793DB5">
        <w:rPr>
          <w:rFonts w:ascii="Consolas" w:hAnsi="Consolas" w:cs="Consolas"/>
          <w:sz w:val="24"/>
          <w:szCs w:val="24"/>
        </w:rPr>
        <w:t>, ,</w:t>
      </w:r>
      <w:proofErr w:type="gramEnd"/>
      <w:r w:rsidRPr="00793DB5">
        <w:rPr>
          <w:rFonts w:ascii="Consolas" w:hAnsi="Consolas" w:cs="Consolas"/>
          <w:sz w:val="24"/>
          <w:szCs w:val="24"/>
        </w:rPr>
        <w:t xml:space="preserve"> ) КАК </w:t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</w:t>
      </w:r>
      <w:proofErr w:type="spellEnd"/>
    </w:p>
    <w:p w14:paraId="6CBE955F" w14:textId="77777777" w:rsidR="00175ECE" w:rsidRPr="00793DB5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>ГДЕ</w:t>
      </w:r>
    </w:p>
    <w:p w14:paraId="15F34D73" w14:textId="66755000" w:rsidR="00175ECE" w:rsidRDefault="00175ECE" w:rsidP="00175ECE">
      <w:pPr>
        <w:pStyle w:val="a2"/>
        <w:rPr>
          <w:rFonts w:ascii="Consolas" w:hAnsi="Consolas" w:cs="Consolas"/>
          <w:sz w:val="24"/>
          <w:szCs w:val="24"/>
        </w:rPr>
      </w:pPr>
      <w:r w:rsidRPr="00793DB5">
        <w:rPr>
          <w:rFonts w:ascii="Consolas" w:hAnsi="Consolas" w:cs="Consolas"/>
          <w:sz w:val="24"/>
          <w:szCs w:val="24"/>
        </w:rPr>
        <w:tab/>
      </w:r>
      <w:proofErr w:type="spellStart"/>
      <w:r w:rsidRPr="00793DB5">
        <w:rPr>
          <w:rFonts w:ascii="Consolas" w:hAnsi="Consolas" w:cs="Consolas"/>
          <w:sz w:val="24"/>
          <w:szCs w:val="24"/>
        </w:rPr>
        <w:t>ПродажиОбороты.Номенклатура.Услуга</w:t>
      </w:r>
      <w:proofErr w:type="spellEnd"/>
      <w:r w:rsidRPr="00793DB5">
        <w:rPr>
          <w:rFonts w:ascii="Consolas" w:hAnsi="Consolas" w:cs="Consolas"/>
          <w:sz w:val="24"/>
          <w:szCs w:val="24"/>
        </w:rPr>
        <w:t xml:space="preserve"> = ЛОЖЬ</w:t>
      </w:r>
    </w:p>
    <w:p w14:paraId="5E8ACA3B" w14:textId="1777FB22" w:rsidR="00277C57" w:rsidRPr="00793DB5" w:rsidRDefault="00277C57" w:rsidP="00E51039">
      <w:pPr>
        <w:pStyle w:val="a2"/>
        <w:spacing w:before="240"/>
      </w:pPr>
      <w:r>
        <w:t>Все числовые поля выборки были перенесены в ресурсы (рис. 4.22)</w:t>
      </w:r>
    </w:p>
    <w:p w14:paraId="7D402862" w14:textId="6DFC3A60" w:rsidR="00DC5EB5" w:rsidRDefault="00DC5EB5" w:rsidP="00793DB5">
      <w:pPr>
        <w:pStyle w:val="a2"/>
        <w:spacing w:before="240"/>
        <w:jc w:val="center"/>
      </w:pPr>
      <w:r>
        <w:rPr>
          <w:noProof/>
          <w:lang w:eastAsia="ru-RU"/>
        </w:rPr>
        <w:drawing>
          <wp:inline distT="0" distB="0" distL="0" distR="0" wp14:anchorId="005854CA" wp14:editId="3FFF6FA7">
            <wp:extent cx="4068137" cy="80445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8560" cy="8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49D" w14:textId="168458D8" w:rsidR="00DC5EB5" w:rsidRDefault="00DC5EB5" w:rsidP="00DC5EB5">
      <w:pPr>
        <w:pStyle w:val="a4"/>
      </w:pPr>
      <w:r>
        <w:t>Ресурсы</w:t>
      </w:r>
    </w:p>
    <w:p w14:paraId="75ED4FC0" w14:textId="0A62ADF0" w:rsidR="00DF3809" w:rsidRDefault="00DF3809" w:rsidP="00DF3809">
      <w:pPr>
        <w:pStyle w:val="a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B796B3" wp14:editId="40357D24">
            <wp:extent cx="5245887" cy="912440"/>
            <wp:effectExtent l="0" t="0" r="0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4424" cy="91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6AF" w14:textId="273973B0" w:rsidR="00DF3809" w:rsidRDefault="00DF3809" w:rsidP="00DF3809">
      <w:pPr>
        <w:pStyle w:val="a4"/>
      </w:pPr>
      <w:r>
        <w:t>Параметры</w:t>
      </w:r>
    </w:p>
    <w:p w14:paraId="67D958FA" w14:textId="105049BA" w:rsidR="00D54889" w:rsidRPr="00D54889" w:rsidRDefault="00D54889" w:rsidP="00D54889">
      <w:pPr>
        <w:pStyle w:val="a2"/>
      </w:pPr>
      <w:r>
        <w:t xml:space="preserve">Группировка данных происходит по полю Контрагент (рис. 4.24). </w:t>
      </w:r>
    </w:p>
    <w:p w14:paraId="0D113F63" w14:textId="7AAF9C23" w:rsidR="003A28DB" w:rsidRDefault="003A28DB" w:rsidP="00D54889">
      <w:pPr>
        <w:pStyle w:val="a2"/>
        <w:spacing w:before="240"/>
        <w:jc w:val="center"/>
      </w:pPr>
      <w:bookmarkStart w:id="1" w:name="_GoBack"/>
      <w:r>
        <w:rPr>
          <w:noProof/>
          <w:lang w:eastAsia="ru-RU"/>
        </w:rPr>
        <w:drawing>
          <wp:inline distT="0" distB="0" distL="0" distR="0" wp14:anchorId="3E05F748" wp14:editId="26E6BC2B">
            <wp:extent cx="4881985" cy="186880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445"/>
                    <a:stretch/>
                  </pic:blipFill>
                  <pic:spPr bwMode="auto">
                    <a:xfrm>
                      <a:off x="0" y="0"/>
                      <a:ext cx="4886904" cy="1870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8A567C1" w14:textId="3BE96BAB" w:rsidR="00AD4ABC" w:rsidRDefault="00AD4ABC" w:rsidP="003A28D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04D45F55" wp14:editId="6533ECA3">
            <wp:extent cx="4926027" cy="1511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4021"/>
                    <a:stretch/>
                  </pic:blipFill>
                  <pic:spPr bwMode="auto">
                    <a:xfrm>
                      <a:off x="0" y="0"/>
                      <a:ext cx="4942019" cy="1516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30AE4" w14:textId="55C0DDFC" w:rsidR="00430A56" w:rsidRDefault="00430A56" w:rsidP="003A28DB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6310F9DE" wp14:editId="35D7554B">
            <wp:extent cx="4748147" cy="963433"/>
            <wp:effectExtent l="0" t="0" r="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40361"/>
                    <a:stretch/>
                  </pic:blipFill>
                  <pic:spPr bwMode="auto">
                    <a:xfrm>
                      <a:off x="0" y="0"/>
                      <a:ext cx="4765662" cy="96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562C" w14:textId="07739E31" w:rsidR="003A28DB" w:rsidRPr="003A28DB" w:rsidRDefault="003A28DB" w:rsidP="003A28DB">
      <w:pPr>
        <w:pStyle w:val="a4"/>
      </w:pPr>
      <w:r>
        <w:t>Настройки</w:t>
      </w:r>
    </w:p>
    <w:p w14:paraId="08DCC2B6" w14:textId="1F6755B3" w:rsidR="00287178" w:rsidRDefault="00287178" w:rsidP="00287178">
      <w:pPr>
        <w:pStyle w:val="a2"/>
        <w:jc w:val="center"/>
      </w:pPr>
      <w:r>
        <w:rPr>
          <w:noProof/>
          <w:lang w:eastAsia="ru-RU"/>
        </w:rPr>
        <w:drawing>
          <wp:inline distT="0" distB="0" distL="0" distR="0" wp14:anchorId="5A4F80D4" wp14:editId="3E30AA96">
            <wp:extent cx="4468633" cy="2091347"/>
            <wp:effectExtent l="0" t="0" r="8255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2781" cy="20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24DD" w14:textId="2224C18C" w:rsidR="00287178" w:rsidRPr="00287178" w:rsidRDefault="00287178" w:rsidP="00287178">
      <w:pPr>
        <w:pStyle w:val="a4"/>
      </w:pPr>
      <w:r>
        <w:t>Отчет по продажам товаров</w:t>
      </w:r>
    </w:p>
    <w:p w14:paraId="60C8139E" w14:textId="1583D2BD" w:rsidR="00807FA6" w:rsidRPr="00E32C5C" w:rsidRDefault="00DE305E" w:rsidP="00577963">
      <w:pPr>
        <w:pStyle w:val="a2"/>
        <w:rPr>
          <w:bCs/>
          <w:sz w:val="24"/>
          <w:szCs w:val="24"/>
        </w:rPr>
      </w:pPr>
      <w:r w:rsidRPr="00E32C5C">
        <w:rPr>
          <w:b/>
          <w:sz w:val="24"/>
          <w:szCs w:val="24"/>
        </w:rPr>
        <w:t>Вывод:</w:t>
      </w:r>
      <w:r w:rsidR="00B0589C" w:rsidRPr="00E32C5C">
        <w:rPr>
          <w:b/>
          <w:sz w:val="24"/>
          <w:szCs w:val="24"/>
        </w:rPr>
        <w:t xml:space="preserve"> </w:t>
      </w:r>
      <w:r w:rsidR="00B0589C" w:rsidRPr="00E32C5C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E32C5C">
        <w:rPr>
          <w:bCs/>
          <w:sz w:val="24"/>
          <w:szCs w:val="24"/>
        </w:rPr>
        <w:t xml:space="preserve"> был</w:t>
      </w:r>
      <w:r w:rsidR="00CF2D4A" w:rsidRPr="00E32C5C">
        <w:rPr>
          <w:bCs/>
          <w:sz w:val="24"/>
          <w:szCs w:val="24"/>
        </w:rPr>
        <w:t xml:space="preserve">и </w:t>
      </w:r>
      <w:r w:rsidR="00CF2D4A" w:rsidRPr="00E32C5C">
        <w:rPr>
          <w:sz w:val="24"/>
          <w:szCs w:val="24"/>
        </w:rPr>
        <w:t>получены практические навыки</w:t>
      </w:r>
      <w:r w:rsidR="007E1FCD" w:rsidRPr="00E32C5C">
        <w:rPr>
          <w:sz w:val="24"/>
          <w:szCs w:val="24"/>
        </w:rPr>
        <w:t xml:space="preserve"> работы</w:t>
      </w:r>
      <w:r w:rsidR="00B46CC3" w:rsidRPr="00E32C5C">
        <w:rPr>
          <w:sz w:val="24"/>
          <w:szCs w:val="24"/>
        </w:rPr>
        <w:t xml:space="preserve"> </w:t>
      </w:r>
      <w:r w:rsidR="00D9444E" w:rsidRPr="00E32C5C">
        <w:rPr>
          <w:sz w:val="24"/>
          <w:szCs w:val="24"/>
        </w:rPr>
        <w:t xml:space="preserve">с </w:t>
      </w:r>
    </w:p>
    <w:sectPr w:rsidR="00807FA6" w:rsidRPr="00E32C5C" w:rsidSect="005D7FE2">
      <w:footerReference w:type="default" r:id="rId3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9CD82" w14:textId="77777777" w:rsidR="0017240F" w:rsidRDefault="0017240F" w:rsidP="005D7FE2">
      <w:pPr>
        <w:spacing w:after="0" w:line="240" w:lineRule="auto"/>
      </w:pPr>
      <w:r>
        <w:separator/>
      </w:r>
    </w:p>
  </w:endnote>
  <w:endnote w:type="continuationSeparator" w:id="0">
    <w:p w14:paraId="65341E10" w14:textId="77777777" w:rsidR="0017240F" w:rsidRDefault="0017240F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C76C4A" w:rsidRPr="00A53EDD" w:rsidRDefault="00C76C4A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54889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8F0B6" w14:textId="77777777" w:rsidR="0017240F" w:rsidRDefault="0017240F" w:rsidP="005D7FE2">
      <w:pPr>
        <w:spacing w:after="0" w:line="240" w:lineRule="auto"/>
      </w:pPr>
      <w:r>
        <w:separator/>
      </w:r>
    </w:p>
  </w:footnote>
  <w:footnote w:type="continuationSeparator" w:id="0">
    <w:p w14:paraId="7CA3FA44" w14:textId="77777777" w:rsidR="0017240F" w:rsidRDefault="0017240F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A7FAD10A"/>
    <w:lvl w:ilvl="0">
      <w:start w:val="4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058F"/>
    <w:rsid w:val="00011C1A"/>
    <w:rsid w:val="00016389"/>
    <w:rsid w:val="00016891"/>
    <w:rsid w:val="000223AD"/>
    <w:rsid w:val="00022598"/>
    <w:rsid w:val="000231D2"/>
    <w:rsid w:val="00024DAA"/>
    <w:rsid w:val="00025B21"/>
    <w:rsid w:val="00026AAE"/>
    <w:rsid w:val="00032A90"/>
    <w:rsid w:val="00040371"/>
    <w:rsid w:val="00043546"/>
    <w:rsid w:val="000526C9"/>
    <w:rsid w:val="0006003A"/>
    <w:rsid w:val="00061E74"/>
    <w:rsid w:val="00063E85"/>
    <w:rsid w:val="00064369"/>
    <w:rsid w:val="00064B3A"/>
    <w:rsid w:val="00064EC2"/>
    <w:rsid w:val="00073D59"/>
    <w:rsid w:val="0007519F"/>
    <w:rsid w:val="0008494F"/>
    <w:rsid w:val="00094050"/>
    <w:rsid w:val="0009760E"/>
    <w:rsid w:val="000A1034"/>
    <w:rsid w:val="000A4503"/>
    <w:rsid w:val="000A4CD1"/>
    <w:rsid w:val="000A62C9"/>
    <w:rsid w:val="000A6EE3"/>
    <w:rsid w:val="000B07DC"/>
    <w:rsid w:val="000B0E28"/>
    <w:rsid w:val="000B3F7C"/>
    <w:rsid w:val="000C4AD0"/>
    <w:rsid w:val="000C5378"/>
    <w:rsid w:val="000D19C2"/>
    <w:rsid w:val="000D1F98"/>
    <w:rsid w:val="000D319D"/>
    <w:rsid w:val="000D44AC"/>
    <w:rsid w:val="000D4AC4"/>
    <w:rsid w:val="000D517E"/>
    <w:rsid w:val="000D5C85"/>
    <w:rsid w:val="000E3545"/>
    <w:rsid w:val="000E3B24"/>
    <w:rsid w:val="000E600A"/>
    <w:rsid w:val="000F1227"/>
    <w:rsid w:val="000F2524"/>
    <w:rsid w:val="000F2B77"/>
    <w:rsid w:val="000F7CAD"/>
    <w:rsid w:val="001011E2"/>
    <w:rsid w:val="00103F2D"/>
    <w:rsid w:val="00111CFC"/>
    <w:rsid w:val="00111D06"/>
    <w:rsid w:val="00112E0D"/>
    <w:rsid w:val="00114E61"/>
    <w:rsid w:val="00122223"/>
    <w:rsid w:val="0012502F"/>
    <w:rsid w:val="00125DBC"/>
    <w:rsid w:val="0012644C"/>
    <w:rsid w:val="00132947"/>
    <w:rsid w:val="00137048"/>
    <w:rsid w:val="00143751"/>
    <w:rsid w:val="00146A22"/>
    <w:rsid w:val="001509A3"/>
    <w:rsid w:val="00151721"/>
    <w:rsid w:val="00151B3A"/>
    <w:rsid w:val="00151E11"/>
    <w:rsid w:val="0015416A"/>
    <w:rsid w:val="0015603A"/>
    <w:rsid w:val="00161DE6"/>
    <w:rsid w:val="00162195"/>
    <w:rsid w:val="0016317B"/>
    <w:rsid w:val="0017240F"/>
    <w:rsid w:val="00174A7A"/>
    <w:rsid w:val="00175ECE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A38E5"/>
    <w:rsid w:val="001A71FC"/>
    <w:rsid w:val="001B0C73"/>
    <w:rsid w:val="001B50F1"/>
    <w:rsid w:val="001B668B"/>
    <w:rsid w:val="001B778B"/>
    <w:rsid w:val="001C14ED"/>
    <w:rsid w:val="001C15CA"/>
    <w:rsid w:val="001C71A0"/>
    <w:rsid w:val="001D13F4"/>
    <w:rsid w:val="001D146A"/>
    <w:rsid w:val="001D19BA"/>
    <w:rsid w:val="001D3E79"/>
    <w:rsid w:val="001D6833"/>
    <w:rsid w:val="001D78F0"/>
    <w:rsid w:val="001D7C62"/>
    <w:rsid w:val="001E0246"/>
    <w:rsid w:val="001E024E"/>
    <w:rsid w:val="001E16B5"/>
    <w:rsid w:val="001E41E5"/>
    <w:rsid w:val="001E6E36"/>
    <w:rsid w:val="001F3C2E"/>
    <w:rsid w:val="001F4C0C"/>
    <w:rsid w:val="00201205"/>
    <w:rsid w:val="00201247"/>
    <w:rsid w:val="0020574C"/>
    <w:rsid w:val="00205A15"/>
    <w:rsid w:val="00205D3A"/>
    <w:rsid w:val="00207487"/>
    <w:rsid w:val="00207F48"/>
    <w:rsid w:val="00220E50"/>
    <w:rsid w:val="00224D25"/>
    <w:rsid w:val="002255BE"/>
    <w:rsid w:val="00234CEF"/>
    <w:rsid w:val="002419C2"/>
    <w:rsid w:val="0024207A"/>
    <w:rsid w:val="00246FB3"/>
    <w:rsid w:val="00247973"/>
    <w:rsid w:val="0025179A"/>
    <w:rsid w:val="0025265A"/>
    <w:rsid w:val="00254A51"/>
    <w:rsid w:val="00254C83"/>
    <w:rsid w:val="00256AC1"/>
    <w:rsid w:val="00256B52"/>
    <w:rsid w:val="00257088"/>
    <w:rsid w:val="002571D8"/>
    <w:rsid w:val="0026108A"/>
    <w:rsid w:val="00262760"/>
    <w:rsid w:val="002644B1"/>
    <w:rsid w:val="002661FA"/>
    <w:rsid w:val="002741F6"/>
    <w:rsid w:val="00274FB9"/>
    <w:rsid w:val="00275B5E"/>
    <w:rsid w:val="002768D3"/>
    <w:rsid w:val="00277C57"/>
    <w:rsid w:val="00285C90"/>
    <w:rsid w:val="00287178"/>
    <w:rsid w:val="002900E6"/>
    <w:rsid w:val="00293735"/>
    <w:rsid w:val="00294B17"/>
    <w:rsid w:val="0029525F"/>
    <w:rsid w:val="00295C11"/>
    <w:rsid w:val="002A1B1A"/>
    <w:rsid w:val="002A2292"/>
    <w:rsid w:val="002A46C8"/>
    <w:rsid w:val="002A59FA"/>
    <w:rsid w:val="002B374F"/>
    <w:rsid w:val="002B3B0A"/>
    <w:rsid w:val="002B3CC5"/>
    <w:rsid w:val="002C444E"/>
    <w:rsid w:val="002C6641"/>
    <w:rsid w:val="002D0F8C"/>
    <w:rsid w:val="002D2AC5"/>
    <w:rsid w:val="002D43EE"/>
    <w:rsid w:val="002D45BB"/>
    <w:rsid w:val="002D5BEA"/>
    <w:rsid w:val="002D5E76"/>
    <w:rsid w:val="002D6A08"/>
    <w:rsid w:val="002E0C3B"/>
    <w:rsid w:val="002E16FB"/>
    <w:rsid w:val="002E3A81"/>
    <w:rsid w:val="002E609B"/>
    <w:rsid w:val="002F0426"/>
    <w:rsid w:val="002F223C"/>
    <w:rsid w:val="002F27C6"/>
    <w:rsid w:val="002F49B4"/>
    <w:rsid w:val="002F4E4F"/>
    <w:rsid w:val="0030153B"/>
    <w:rsid w:val="003146B6"/>
    <w:rsid w:val="00321875"/>
    <w:rsid w:val="003238F7"/>
    <w:rsid w:val="003327CE"/>
    <w:rsid w:val="00334E7A"/>
    <w:rsid w:val="003358A9"/>
    <w:rsid w:val="003410C3"/>
    <w:rsid w:val="00343402"/>
    <w:rsid w:val="00346987"/>
    <w:rsid w:val="00351534"/>
    <w:rsid w:val="0035256C"/>
    <w:rsid w:val="003532A7"/>
    <w:rsid w:val="003554E9"/>
    <w:rsid w:val="00355FCD"/>
    <w:rsid w:val="00356D75"/>
    <w:rsid w:val="0035738A"/>
    <w:rsid w:val="0036052B"/>
    <w:rsid w:val="00364864"/>
    <w:rsid w:val="00367210"/>
    <w:rsid w:val="0036796C"/>
    <w:rsid w:val="0037057D"/>
    <w:rsid w:val="00371476"/>
    <w:rsid w:val="00374DC7"/>
    <w:rsid w:val="0038323C"/>
    <w:rsid w:val="0039126E"/>
    <w:rsid w:val="0039219C"/>
    <w:rsid w:val="003A28DB"/>
    <w:rsid w:val="003A7452"/>
    <w:rsid w:val="003B0868"/>
    <w:rsid w:val="003B4F3E"/>
    <w:rsid w:val="003B79F9"/>
    <w:rsid w:val="003C087E"/>
    <w:rsid w:val="003C12D4"/>
    <w:rsid w:val="003C4D7A"/>
    <w:rsid w:val="003C6E22"/>
    <w:rsid w:val="003D3D0E"/>
    <w:rsid w:val="003D49F4"/>
    <w:rsid w:val="003D4C11"/>
    <w:rsid w:val="003D4EDB"/>
    <w:rsid w:val="003D664F"/>
    <w:rsid w:val="003E091A"/>
    <w:rsid w:val="003E2F4D"/>
    <w:rsid w:val="003E7636"/>
    <w:rsid w:val="003E7F7D"/>
    <w:rsid w:val="003F07D4"/>
    <w:rsid w:val="003F43CB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30A56"/>
    <w:rsid w:val="00436B3B"/>
    <w:rsid w:val="004423F0"/>
    <w:rsid w:val="00445388"/>
    <w:rsid w:val="00445812"/>
    <w:rsid w:val="00447DCE"/>
    <w:rsid w:val="00460861"/>
    <w:rsid w:val="00461F6C"/>
    <w:rsid w:val="00462C32"/>
    <w:rsid w:val="00464974"/>
    <w:rsid w:val="004657B9"/>
    <w:rsid w:val="00467888"/>
    <w:rsid w:val="00470D06"/>
    <w:rsid w:val="00470D8C"/>
    <w:rsid w:val="00472338"/>
    <w:rsid w:val="004730D3"/>
    <w:rsid w:val="004733BD"/>
    <w:rsid w:val="00476236"/>
    <w:rsid w:val="00476D97"/>
    <w:rsid w:val="00480D2C"/>
    <w:rsid w:val="00481595"/>
    <w:rsid w:val="004842F4"/>
    <w:rsid w:val="00485E63"/>
    <w:rsid w:val="00487350"/>
    <w:rsid w:val="00491ED4"/>
    <w:rsid w:val="004A0C7D"/>
    <w:rsid w:val="004A1C8B"/>
    <w:rsid w:val="004A1DDC"/>
    <w:rsid w:val="004A23B5"/>
    <w:rsid w:val="004A415A"/>
    <w:rsid w:val="004A4C05"/>
    <w:rsid w:val="004B1741"/>
    <w:rsid w:val="004B2275"/>
    <w:rsid w:val="004B6623"/>
    <w:rsid w:val="004C1AEF"/>
    <w:rsid w:val="004C4ACF"/>
    <w:rsid w:val="004C569B"/>
    <w:rsid w:val="004C76ED"/>
    <w:rsid w:val="004C7E85"/>
    <w:rsid w:val="004D4799"/>
    <w:rsid w:val="004D48BD"/>
    <w:rsid w:val="004D7693"/>
    <w:rsid w:val="004E4DAB"/>
    <w:rsid w:val="004F1F02"/>
    <w:rsid w:val="00500CA2"/>
    <w:rsid w:val="00504B5C"/>
    <w:rsid w:val="00512F2B"/>
    <w:rsid w:val="00513243"/>
    <w:rsid w:val="00514CBF"/>
    <w:rsid w:val="00514F94"/>
    <w:rsid w:val="00515E45"/>
    <w:rsid w:val="00517B7E"/>
    <w:rsid w:val="00517CD9"/>
    <w:rsid w:val="00526131"/>
    <w:rsid w:val="00526E9D"/>
    <w:rsid w:val="00527072"/>
    <w:rsid w:val="005308D7"/>
    <w:rsid w:val="00530AE1"/>
    <w:rsid w:val="00532650"/>
    <w:rsid w:val="005343E2"/>
    <w:rsid w:val="00534904"/>
    <w:rsid w:val="00534E72"/>
    <w:rsid w:val="00541489"/>
    <w:rsid w:val="0055772C"/>
    <w:rsid w:val="00560272"/>
    <w:rsid w:val="00562BA7"/>
    <w:rsid w:val="00564078"/>
    <w:rsid w:val="00571BB9"/>
    <w:rsid w:val="0057531F"/>
    <w:rsid w:val="00577963"/>
    <w:rsid w:val="0058280D"/>
    <w:rsid w:val="005839CA"/>
    <w:rsid w:val="005865AF"/>
    <w:rsid w:val="00591CB3"/>
    <w:rsid w:val="00593085"/>
    <w:rsid w:val="0059328A"/>
    <w:rsid w:val="005944BA"/>
    <w:rsid w:val="005A0ACC"/>
    <w:rsid w:val="005A1604"/>
    <w:rsid w:val="005A16EA"/>
    <w:rsid w:val="005A59A7"/>
    <w:rsid w:val="005A658E"/>
    <w:rsid w:val="005B6E89"/>
    <w:rsid w:val="005B767D"/>
    <w:rsid w:val="005C16D9"/>
    <w:rsid w:val="005C3B53"/>
    <w:rsid w:val="005C5168"/>
    <w:rsid w:val="005D53A9"/>
    <w:rsid w:val="005D7FE2"/>
    <w:rsid w:val="005E1413"/>
    <w:rsid w:val="005E45DB"/>
    <w:rsid w:val="005F2134"/>
    <w:rsid w:val="005F36A1"/>
    <w:rsid w:val="005F53B2"/>
    <w:rsid w:val="005F7B41"/>
    <w:rsid w:val="00603D6A"/>
    <w:rsid w:val="006046EE"/>
    <w:rsid w:val="00606F5E"/>
    <w:rsid w:val="00621965"/>
    <w:rsid w:val="00625672"/>
    <w:rsid w:val="006274C2"/>
    <w:rsid w:val="006321C7"/>
    <w:rsid w:val="0063304F"/>
    <w:rsid w:val="00633AC6"/>
    <w:rsid w:val="00633B63"/>
    <w:rsid w:val="00635AE5"/>
    <w:rsid w:val="00637046"/>
    <w:rsid w:val="00637126"/>
    <w:rsid w:val="0064206B"/>
    <w:rsid w:val="006435A7"/>
    <w:rsid w:val="00645249"/>
    <w:rsid w:val="00646AA3"/>
    <w:rsid w:val="006475E2"/>
    <w:rsid w:val="006522D8"/>
    <w:rsid w:val="00652D5F"/>
    <w:rsid w:val="00657D50"/>
    <w:rsid w:val="00663351"/>
    <w:rsid w:val="00673442"/>
    <w:rsid w:val="0067457D"/>
    <w:rsid w:val="00676C62"/>
    <w:rsid w:val="006816C9"/>
    <w:rsid w:val="00692F95"/>
    <w:rsid w:val="0069317E"/>
    <w:rsid w:val="00696619"/>
    <w:rsid w:val="006A00B4"/>
    <w:rsid w:val="006A68B2"/>
    <w:rsid w:val="006A69FE"/>
    <w:rsid w:val="006B0003"/>
    <w:rsid w:val="006B66AB"/>
    <w:rsid w:val="006C7374"/>
    <w:rsid w:val="006D1D69"/>
    <w:rsid w:val="006D7416"/>
    <w:rsid w:val="006E085F"/>
    <w:rsid w:val="006E0AAF"/>
    <w:rsid w:val="006E3355"/>
    <w:rsid w:val="006E344C"/>
    <w:rsid w:val="006E35BB"/>
    <w:rsid w:val="006E7C06"/>
    <w:rsid w:val="006F2BE9"/>
    <w:rsid w:val="006F3AE9"/>
    <w:rsid w:val="006F4DDD"/>
    <w:rsid w:val="006F50F5"/>
    <w:rsid w:val="00702AA0"/>
    <w:rsid w:val="0070307F"/>
    <w:rsid w:val="00703D52"/>
    <w:rsid w:val="0070596A"/>
    <w:rsid w:val="00711570"/>
    <w:rsid w:val="00716096"/>
    <w:rsid w:val="00720A8E"/>
    <w:rsid w:val="00722299"/>
    <w:rsid w:val="00735A86"/>
    <w:rsid w:val="00740642"/>
    <w:rsid w:val="00742B66"/>
    <w:rsid w:val="007470E5"/>
    <w:rsid w:val="00754466"/>
    <w:rsid w:val="0076102A"/>
    <w:rsid w:val="007627FF"/>
    <w:rsid w:val="007647B5"/>
    <w:rsid w:val="0076603F"/>
    <w:rsid w:val="007709EB"/>
    <w:rsid w:val="00770A5D"/>
    <w:rsid w:val="0077342A"/>
    <w:rsid w:val="00776A19"/>
    <w:rsid w:val="00777399"/>
    <w:rsid w:val="00777DE8"/>
    <w:rsid w:val="0078341E"/>
    <w:rsid w:val="007856BF"/>
    <w:rsid w:val="00793A80"/>
    <w:rsid w:val="00793DB5"/>
    <w:rsid w:val="00797832"/>
    <w:rsid w:val="007A1799"/>
    <w:rsid w:val="007A1B18"/>
    <w:rsid w:val="007A4FE1"/>
    <w:rsid w:val="007B003C"/>
    <w:rsid w:val="007B1FD6"/>
    <w:rsid w:val="007B2423"/>
    <w:rsid w:val="007B3A0F"/>
    <w:rsid w:val="007C08C0"/>
    <w:rsid w:val="007C0FEA"/>
    <w:rsid w:val="007D1001"/>
    <w:rsid w:val="007D157D"/>
    <w:rsid w:val="007D7006"/>
    <w:rsid w:val="007E1BC2"/>
    <w:rsid w:val="007E1FCD"/>
    <w:rsid w:val="007E2498"/>
    <w:rsid w:val="007E648B"/>
    <w:rsid w:val="007E6F62"/>
    <w:rsid w:val="007F2F40"/>
    <w:rsid w:val="007F47C3"/>
    <w:rsid w:val="007F6E42"/>
    <w:rsid w:val="007F772B"/>
    <w:rsid w:val="00800CD0"/>
    <w:rsid w:val="00802DEC"/>
    <w:rsid w:val="00802EA1"/>
    <w:rsid w:val="00804E1D"/>
    <w:rsid w:val="00805634"/>
    <w:rsid w:val="00807FA6"/>
    <w:rsid w:val="008106B3"/>
    <w:rsid w:val="00812FBC"/>
    <w:rsid w:val="008144A9"/>
    <w:rsid w:val="00817DBA"/>
    <w:rsid w:val="00820157"/>
    <w:rsid w:val="0082623B"/>
    <w:rsid w:val="008279D7"/>
    <w:rsid w:val="00827A6B"/>
    <w:rsid w:val="008308DD"/>
    <w:rsid w:val="00832918"/>
    <w:rsid w:val="008411A2"/>
    <w:rsid w:val="00846071"/>
    <w:rsid w:val="00847990"/>
    <w:rsid w:val="00851C7E"/>
    <w:rsid w:val="008521B8"/>
    <w:rsid w:val="0085240A"/>
    <w:rsid w:val="00852B35"/>
    <w:rsid w:val="008617F3"/>
    <w:rsid w:val="00873091"/>
    <w:rsid w:val="0088132B"/>
    <w:rsid w:val="008820C3"/>
    <w:rsid w:val="00882870"/>
    <w:rsid w:val="00882DA1"/>
    <w:rsid w:val="00883D29"/>
    <w:rsid w:val="008847FF"/>
    <w:rsid w:val="00892A35"/>
    <w:rsid w:val="008A32AA"/>
    <w:rsid w:val="008A42B2"/>
    <w:rsid w:val="008B4606"/>
    <w:rsid w:val="008B51D1"/>
    <w:rsid w:val="008B5C35"/>
    <w:rsid w:val="008C1A7A"/>
    <w:rsid w:val="008C2BE2"/>
    <w:rsid w:val="008C45A2"/>
    <w:rsid w:val="008C49F7"/>
    <w:rsid w:val="008C4FC0"/>
    <w:rsid w:val="008C6355"/>
    <w:rsid w:val="008D060A"/>
    <w:rsid w:val="008D4016"/>
    <w:rsid w:val="008D5EB8"/>
    <w:rsid w:val="008E0947"/>
    <w:rsid w:val="008E1F86"/>
    <w:rsid w:val="008F159E"/>
    <w:rsid w:val="008F507B"/>
    <w:rsid w:val="008F5C32"/>
    <w:rsid w:val="008F7A23"/>
    <w:rsid w:val="00901B41"/>
    <w:rsid w:val="00905640"/>
    <w:rsid w:val="0091073C"/>
    <w:rsid w:val="00914882"/>
    <w:rsid w:val="00921531"/>
    <w:rsid w:val="0092223E"/>
    <w:rsid w:val="0094799F"/>
    <w:rsid w:val="009506C2"/>
    <w:rsid w:val="00951044"/>
    <w:rsid w:val="009511ED"/>
    <w:rsid w:val="0095148E"/>
    <w:rsid w:val="0095430C"/>
    <w:rsid w:val="00954C84"/>
    <w:rsid w:val="0095621F"/>
    <w:rsid w:val="00957A55"/>
    <w:rsid w:val="00966DD0"/>
    <w:rsid w:val="009763DB"/>
    <w:rsid w:val="00980121"/>
    <w:rsid w:val="00980FFE"/>
    <w:rsid w:val="0098489B"/>
    <w:rsid w:val="00985456"/>
    <w:rsid w:val="009867E3"/>
    <w:rsid w:val="00992BF8"/>
    <w:rsid w:val="009943C9"/>
    <w:rsid w:val="0099470A"/>
    <w:rsid w:val="009A1A95"/>
    <w:rsid w:val="009A1EED"/>
    <w:rsid w:val="009A2045"/>
    <w:rsid w:val="009A255D"/>
    <w:rsid w:val="009A5F2F"/>
    <w:rsid w:val="009B2BC4"/>
    <w:rsid w:val="009B4B84"/>
    <w:rsid w:val="009B7BFE"/>
    <w:rsid w:val="009C2F19"/>
    <w:rsid w:val="009C32AB"/>
    <w:rsid w:val="009C3765"/>
    <w:rsid w:val="009C5464"/>
    <w:rsid w:val="009C5C3B"/>
    <w:rsid w:val="009D0C37"/>
    <w:rsid w:val="009D154C"/>
    <w:rsid w:val="009D4B52"/>
    <w:rsid w:val="009E3515"/>
    <w:rsid w:val="009E45BB"/>
    <w:rsid w:val="009E55C4"/>
    <w:rsid w:val="009F05CA"/>
    <w:rsid w:val="009F3B57"/>
    <w:rsid w:val="009F558E"/>
    <w:rsid w:val="009F6D9E"/>
    <w:rsid w:val="009F6E2B"/>
    <w:rsid w:val="00A034F2"/>
    <w:rsid w:val="00A04C58"/>
    <w:rsid w:val="00A0546F"/>
    <w:rsid w:val="00A110C1"/>
    <w:rsid w:val="00A130E3"/>
    <w:rsid w:val="00A14E94"/>
    <w:rsid w:val="00A1519C"/>
    <w:rsid w:val="00A17005"/>
    <w:rsid w:val="00A17428"/>
    <w:rsid w:val="00A21788"/>
    <w:rsid w:val="00A23D9F"/>
    <w:rsid w:val="00A24473"/>
    <w:rsid w:val="00A25358"/>
    <w:rsid w:val="00A265CE"/>
    <w:rsid w:val="00A27834"/>
    <w:rsid w:val="00A310DA"/>
    <w:rsid w:val="00A3486C"/>
    <w:rsid w:val="00A34913"/>
    <w:rsid w:val="00A42B39"/>
    <w:rsid w:val="00A43011"/>
    <w:rsid w:val="00A45CE3"/>
    <w:rsid w:val="00A474EB"/>
    <w:rsid w:val="00A47CBA"/>
    <w:rsid w:val="00A509A7"/>
    <w:rsid w:val="00A509C1"/>
    <w:rsid w:val="00A5368D"/>
    <w:rsid w:val="00A53EDD"/>
    <w:rsid w:val="00A550A9"/>
    <w:rsid w:val="00A572CB"/>
    <w:rsid w:val="00A5754A"/>
    <w:rsid w:val="00A62325"/>
    <w:rsid w:val="00A62E73"/>
    <w:rsid w:val="00A6626E"/>
    <w:rsid w:val="00A70984"/>
    <w:rsid w:val="00A74C7E"/>
    <w:rsid w:val="00A75603"/>
    <w:rsid w:val="00A82D7D"/>
    <w:rsid w:val="00A842C1"/>
    <w:rsid w:val="00A90BF1"/>
    <w:rsid w:val="00A97D73"/>
    <w:rsid w:val="00AA0E26"/>
    <w:rsid w:val="00AA1FFE"/>
    <w:rsid w:val="00AA62DE"/>
    <w:rsid w:val="00AB2FF4"/>
    <w:rsid w:val="00AC0A74"/>
    <w:rsid w:val="00AC2B59"/>
    <w:rsid w:val="00AD2512"/>
    <w:rsid w:val="00AD4ABC"/>
    <w:rsid w:val="00AD5FC0"/>
    <w:rsid w:val="00AD6580"/>
    <w:rsid w:val="00AE07B5"/>
    <w:rsid w:val="00AE07EC"/>
    <w:rsid w:val="00AE1C31"/>
    <w:rsid w:val="00AE6348"/>
    <w:rsid w:val="00AF770A"/>
    <w:rsid w:val="00B0207C"/>
    <w:rsid w:val="00B04FF4"/>
    <w:rsid w:val="00B0589C"/>
    <w:rsid w:val="00B071C0"/>
    <w:rsid w:val="00B072DF"/>
    <w:rsid w:val="00B1338B"/>
    <w:rsid w:val="00B13897"/>
    <w:rsid w:val="00B1571B"/>
    <w:rsid w:val="00B176A8"/>
    <w:rsid w:val="00B1790A"/>
    <w:rsid w:val="00B21C53"/>
    <w:rsid w:val="00B23625"/>
    <w:rsid w:val="00B238D9"/>
    <w:rsid w:val="00B254BA"/>
    <w:rsid w:val="00B30F80"/>
    <w:rsid w:val="00B31DB6"/>
    <w:rsid w:val="00B34881"/>
    <w:rsid w:val="00B356AF"/>
    <w:rsid w:val="00B3792D"/>
    <w:rsid w:val="00B37B06"/>
    <w:rsid w:val="00B42A47"/>
    <w:rsid w:val="00B42DF3"/>
    <w:rsid w:val="00B46CC3"/>
    <w:rsid w:val="00B46F53"/>
    <w:rsid w:val="00B52BD7"/>
    <w:rsid w:val="00B62502"/>
    <w:rsid w:val="00B62D69"/>
    <w:rsid w:val="00B630EC"/>
    <w:rsid w:val="00B63DF8"/>
    <w:rsid w:val="00B75703"/>
    <w:rsid w:val="00B758EC"/>
    <w:rsid w:val="00B76DD7"/>
    <w:rsid w:val="00B76E82"/>
    <w:rsid w:val="00B81882"/>
    <w:rsid w:val="00B836D4"/>
    <w:rsid w:val="00B85787"/>
    <w:rsid w:val="00B85FAA"/>
    <w:rsid w:val="00B93DF5"/>
    <w:rsid w:val="00BA20F3"/>
    <w:rsid w:val="00BA53B5"/>
    <w:rsid w:val="00BA71D0"/>
    <w:rsid w:val="00BA7930"/>
    <w:rsid w:val="00BB2671"/>
    <w:rsid w:val="00BB5C16"/>
    <w:rsid w:val="00BC5EFD"/>
    <w:rsid w:val="00BC636C"/>
    <w:rsid w:val="00BD1F01"/>
    <w:rsid w:val="00BD3E37"/>
    <w:rsid w:val="00BD5015"/>
    <w:rsid w:val="00BE41D0"/>
    <w:rsid w:val="00BE6CA6"/>
    <w:rsid w:val="00BF0B20"/>
    <w:rsid w:val="00BF3478"/>
    <w:rsid w:val="00BF3DC8"/>
    <w:rsid w:val="00C00663"/>
    <w:rsid w:val="00C032F0"/>
    <w:rsid w:val="00C072DB"/>
    <w:rsid w:val="00C11180"/>
    <w:rsid w:val="00C115C7"/>
    <w:rsid w:val="00C13FEB"/>
    <w:rsid w:val="00C26E04"/>
    <w:rsid w:val="00C36D33"/>
    <w:rsid w:val="00C43D0A"/>
    <w:rsid w:val="00C4473C"/>
    <w:rsid w:val="00C518F2"/>
    <w:rsid w:val="00C5527B"/>
    <w:rsid w:val="00C63147"/>
    <w:rsid w:val="00C66AD7"/>
    <w:rsid w:val="00C73AC6"/>
    <w:rsid w:val="00C73C9D"/>
    <w:rsid w:val="00C76C4A"/>
    <w:rsid w:val="00C80272"/>
    <w:rsid w:val="00C80D30"/>
    <w:rsid w:val="00C8200D"/>
    <w:rsid w:val="00C8345A"/>
    <w:rsid w:val="00C83C1B"/>
    <w:rsid w:val="00C94CAB"/>
    <w:rsid w:val="00C97820"/>
    <w:rsid w:val="00CA2D14"/>
    <w:rsid w:val="00CA34C6"/>
    <w:rsid w:val="00CA663F"/>
    <w:rsid w:val="00CB27C2"/>
    <w:rsid w:val="00CB343A"/>
    <w:rsid w:val="00CB68CC"/>
    <w:rsid w:val="00CB7ABE"/>
    <w:rsid w:val="00CC495F"/>
    <w:rsid w:val="00CC642E"/>
    <w:rsid w:val="00CC72DE"/>
    <w:rsid w:val="00CD62D4"/>
    <w:rsid w:val="00CD71D8"/>
    <w:rsid w:val="00CE116E"/>
    <w:rsid w:val="00CE359A"/>
    <w:rsid w:val="00CE4AE8"/>
    <w:rsid w:val="00CE51AD"/>
    <w:rsid w:val="00CF03A5"/>
    <w:rsid w:val="00CF1AEA"/>
    <w:rsid w:val="00CF204F"/>
    <w:rsid w:val="00CF2D4A"/>
    <w:rsid w:val="00CF51E6"/>
    <w:rsid w:val="00CF79C4"/>
    <w:rsid w:val="00D02ED0"/>
    <w:rsid w:val="00D02FD2"/>
    <w:rsid w:val="00D030FC"/>
    <w:rsid w:val="00D10362"/>
    <w:rsid w:val="00D1206C"/>
    <w:rsid w:val="00D163C7"/>
    <w:rsid w:val="00D17D63"/>
    <w:rsid w:val="00D20E5E"/>
    <w:rsid w:val="00D20F03"/>
    <w:rsid w:val="00D321CE"/>
    <w:rsid w:val="00D33958"/>
    <w:rsid w:val="00D4194B"/>
    <w:rsid w:val="00D42AB8"/>
    <w:rsid w:val="00D4724C"/>
    <w:rsid w:val="00D501C9"/>
    <w:rsid w:val="00D50CB2"/>
    <w:rsid w:val="00D54889"/>
    <w:rsid w:val="00D55D70"/>
    <w:rsid w:val="00D61BF6"/>
    <w:rsid w:val="00D6220D"/>
    <w:rsid w:val="00D63471"/>
    <w:rsid w:val="00D67EE9"/>
    <w:rsid w:val="00D7087C"/>
    <w:rsid w:val="00D709BB"/>
    <w:rsid w:val="00D70EBD"/>
    <w:rsid w:val="00D72A9B"/>
    <w:rsid w:val="00D7353D"/>
    <w:rsid w:val="00D73691"/>
    <w:rsid w:val="00D73758"/>
    <w:rsid w:val="00D73783"/>
    <w:rsid w:val="00D76977"/>
    <w:rsid w:val="00D76E3F"/>
    <w:rsid w:val="00D820BC"/>
    <w:rsid w:val="00D848C9"/>
    <w:rsid w:val="00D85F9F"/>
    <w:rsid w:val="00D90E87"/>
    <w:rsid w:val="00D92D49"/>
    <w:rsid w:val="00D9444E"/>
    <w:rsid w:val="00DA1298"/>
    <w:rsid w:val="00DA2419"/>
    <w:rsid w:val="00DA2A76"/>
    <w:rsid w:val="00DA5B3E"/>
    <w:rsid w:val="00DB2072"/>
    <w:rsid w:val="00DB3CB2"/>
    <w:rsid w:val="00DB4BC0"/>
    <w:rsid w:val="00DC088A"/>
    <w:rsid w:val="00DC37D2"/>
    <w:rsid w:val="00DC4766"/>
    <w:rsid w:val="00DC5EB5"/>
    <w:rsid w:val="00DD12C3"/>
    <w:rsid w:val="00DD28DD"/>
    <w:rsid w:val="00DD69A9"/>
    <w:rsid w:val="00DE1734"/>
    <w:rsid w:val="00DE1E70"/>
    <w:rsid w:val="00DE2A2D"/>
    <w:rsid w:val="00DE305E"/>
    <w:rsid w:val="00DE4199"/>
    <w:rsid w:val="00DF3809"/>
    <w:rsid w:val="00E00C4A"/>
    <w:rsid w:val="00E11CB1"/>
    <w:rsid w:val="00E14337"/>
    <w:rsid w:val="00E15512"/>
    <w:rsid w:val="00E169BD"/>
    <w:rsid w:val="00E16B6C"/>
    <w:rsid w:val="00E1720B"/>
    <w:rsid w:val="00E201E4"/>
    <w:rsid w:val="00E2338F"/>
    <w:rsid w:val="00E267AD"/>
    <w:rsid w:val="00E31910"/>
    <w:rsid w:val="00E32C5C"/>
    <w:rsid w:val="00E341AE"/>
    <w:rsid w:val="00E3441C"/>
    <w:rsid w:val="00E34907"/>
    <w:rsid w:val="00E40C73"/>
    <w:rsid w:val="00E40FE2"/>
    <w:rsid w:val="00E46B38"/>
    <w:rsid w:val="00E47D07"/>
    <w:rsid w:val="00E50D69"/>
    <w:rsid w:val="00E5103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053D"/>
    <w:rsid w:val="00E93E0D"/>
    <w:rsid w:val="00E952CB"/>
    <w:rsid w:val="00EA1292"/>
    <w:rsid w:val="00EA21BA"/>
    <w:rsid w:val="00EA7B67"/>
    <w:rsid w:val="00EB102D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14B"/>
    <w:rsid w:val="00F0388D"/>
    <w:rsid w:val="00F0710A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7294F"/>
    <w:rsid w:val="00F77660"/>
    <w:rsid w:val="00F81C5C"/>
    <w:rsid w:val="00F83F69"/>
    <w:rsid w:val="00F956B5"/>
    <w:rsid w:val="00FA79D8"/>
    <w:rsid w:val="00FA7A7A"/>
    <w:rsid w:val="00FB1413"/>
    <w:rsid w:val="00FB3152"/>
    <w:rsid w:val="00FB3FFA"/>
    <w:rsid w:val="00FB751F"/>
    <w:rsid w:val="00FC0F25"/>
    <w:rsid w:val="00FC3835"/>
    <w:rsid w:val="00FC3B9B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7DD8D-423E-43D8-947B-7A84BE8B8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4512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269</cp:revision>
  <cp:lastPrinted>2021-09-19T22:54:00Z</cp:lastPrinted>
  <dcterms:created xsi:type="dcterms:W3CDTF">2021-09-01T14:32:00Z</dcterms:created>
  <dcterms:modified xsi:type="dcterms:W3CDTF">2021-12-06T23:21:00Z</dcterms:modified>
</cp:coreProperties>
</file>