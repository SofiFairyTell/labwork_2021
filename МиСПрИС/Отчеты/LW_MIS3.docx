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BD4DC8" w:rsidRDefault="00B13897" w:rsidP="00613A8B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BD4DC8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BD4DC8">
        <w:rPr>
          <w:rFonts w:cs="Times New Roman"/>
          <w:sz w:val="24"/>
          <w:szCs w:val="24"/>
        </w:rPr>
        <w:t>студента</w:t>
      </w:r>
      <w:r w:rsidR="00CE359A" w:rsidRPr="00BD4DC8">
        <w:rPr>
          <w:rFonts w:cs="Times New Roman"/>
          <w:sz w:val="24"/>
          <w:szCs w:val="24"/>
        </w:rPr>
        <w:t xml:space="preserve"> группы ИТ – </w:t>
      </w:r>
      <w:r w:rsidR="007E648B" w:rsidRPr="00BD4DC8">
        <w:rPr>
          <w:rFonts w:cs="Times New Roman"/>
          <w:sz w:val="24"/>
          <w:szCs w:val="24"/>
        </w:rPr>
        <w:t>4</w:t>
      </w:r>
      <w:r w:rsidR="00CE359A" w:rsidRPr="00BD4DC8">
        <w:rPr>
          <w:rFonts w:cs="Times New Roman"/>
          <w:sz w:val="24"/>
          <w:szCs w:val="24"/>
        </w:rPr>
        <w:t>2</w:t>
      </w:r>
      <w:r w:rsidR="0019290F" w:rsidRPr="00BD4DC8">
        <w:rPr>
          <w:rFonts w:cs="Times New Roman"/>
          <w:sz w:val="24"/>
          <w:szCs w:val="24"/>
        </w:rPr>
        <w:br/>
      </w:r>
      <w:r w:rsidR="00CE359A" w:rsidRPr="00BD4DC8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BD4DC8" w14:paraId="596FB372" w14:textId="77777777" w:rsidTr="00470D8C">
        <w:tc>
          <w:tcPr>
            <w:tcW w:w="2401" w:type="dxa"/>
          </w:tcPr>
          <w:p w14:paraId="6FD169CD" w14:textId="77777777" w:rsidR="00CE359A" w:rsidRPr="00BD4DC8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D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BD4DC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BD4DC8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4D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BD4DC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1F3A850" w:rsidR="0064206B" w:rsidRPr="00BD4DC8" w:rsidRDefault="00613A8B" w:rsidP="005D53A9">
      <w:pPr>
        <w:pStyle w:val="a1"/>
        <w:rPr>
          <w:sz w:val="24"/>
          <w:szCs w:val="24"/>
        </w:rPr>
      </w:pPr>
      <w:r w:rsidRPr="00BD4DC8">
        <w:rPr>
          <w:sz w:val="24"/>
          <w:szCs w:val="24"/>
        </w:rPr>
        <w:t xml:space="preserve">Разработка и построение функциональной модели </w:t>
      </w:r>
      <w:r w:rsidRPr="00BD4DC8">
        <w:rPr>
          <w:sz w:val="24"/>
          <w:szCs w:val="24"/>
          <w:lang w:val="en-US"/>
        </w:rPr>
        <w:t>IDEF</w:t>
      </w:r>
      <w:r w:rsidRPr="00BD4DC8">
        <w:rPr>
          <w:sz w:val="24"/>
          <w:szCs w:val="24"/>
        </w:rPr>
        <w:t>0</w:t>
      </w:r>
    </w:p>
    <w:p w14:paraId="25AF31BE" w14:textId="4F9F8263" w:rsidR="003532A7" w:rsidRPr="00BD4DC8" w:rsidRDefault="00CE359A" w:rsidP="00EE6D79">
      <w:pPr>
        <w:pStyle w:val="a2"/>
        <w:rPr>
          <w:sz w:val="24"/>
          <w:szCs w:val="24"/>
        </w:rPr>
      </w:pPr>
      <w:r w:rsidRPr="00BD4DC8">
        <w:rPr>
          <w:b/>
          <w:sz w:val="24"/>
          <w:szCs w:val="24"/>
        </w:rPr>
        <w:t>Цель работы</w:t>
      </w:r>
      <w:r w:rsidR="00E90335" w:rsidRPr="00BD4DC8">
        <w:rPr>
          <w:sz w:val="24"/>
          <w:szCs w:val="24"/>
        </w:rPr>
        <w:t>:</w:t>
      </w:r>
      <w:r w:rsidR="00E46E1D" w:rsidRPr="00BD4DC8">
        <w:rPr>
          <w:sz w:val="24"/>
          <w:szCs w:val="24"/>
        </w:rPr>
        <w:t xml:space="preserve"> </w:t>
      </w:r>
      <w:r w:rsidR="00613A8B" w:rsidRPr="00BD4DC8">
        <w:rPr>
          <w:sz w:val="24"/>
          <w:szCs w:val="24"/>
        </w:rPr>
        <w:t xml:space="preserve">знакомство с методологией функционального моделирования и </w:t>
      </w:r>
      <w:proofErr w:type="gramStart"/>
      <w:r w:rsidR="00613A8B" w:rsidRPr="00BD4DC8">
        <w:rPr>
          <w:sz w:val="24"/>
          <w:szCs w:val="24"/>
        </w:rPr>
        <w:t>основными понятиями</w:t>
      </w:r>
      <w:proofErr w:type="gramEnd"/>
      <w:r w:rsidR="00613A8B" w:rsidRPr="00BD4DC8">
        <w:rPr>
          <w:sz w:val="24"/>
          <w:szCs w:val="24"/>
        </w:rPr>
        <w:t xml:space="preserve"> и элементами IDEF0. Приобретение практических навыков при разработке функциональных моделей с использованием CASE-средств.</w:t>
      </w:r>
      <w:r w:rsidR="00E46E1D" w:rsidRPr="00BD4DC8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BD4DC8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BD4DC8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BD4DC8">
        <w:rPr>
          <w:sz w:val="24"/>
          <w:szCs w:val="24"/>
        </w:rPr>
        <w:t>Содержание работы</w:t>
      </w:r>
    </w:p>
    <w:p w14:paraId="6252213E" w14:textId="609ECCCF" w:rsidR="00613A8B" w:rsidRPr="00BD4DC8" w:rsidRDefault="00613A8B" w:rsidP="00E04506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 xml:space="preserve">В соответствии с вариантом, определяющим предметную область, разработать функциональную модель IDEF0 с использованием CASE-средства </w:t>
      </w:r>
      <w:proofErr w:type="spellStart"/>
      <w:r w:rsidRPr="00BD4DC8">
        <w:rPr>
          <w:sz w:val="24"/>
          <w:szCs w:val="24"/>
        </w:rPr>
        <w:t>BPwin</w:t>
      </w:r>
      <w:proofErr w:type="spellEnd"/>
      <w:r w:rsidRPr="00BD4DC8">
        <w:rPr>
          <w:sz w:val="24"/>
          <w:szCs w:val="24"/>
        </w:rPr>
        <w:t>. Модель должна включать:</w:t>
      </w:r>
    </w:p>
    <w:p w14:paraId="03D22C9B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1. Контекстную диаграмму (А-0).</w:t>
      </w:r>
    </w:p>
    <w:p w14:paraId="3105EB0F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2. Диаграмму декомпозиции (А0).</w:t>
      </w:r>
    </w:p>
    <w:p w14:paraId="5DB688D4" w14:textId="696F6985" w:rsidR="00613A8B" w:rsidRPr="00BD4DC8" w:rsidRDefault="00613A8B" w:rsidP="004D172D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3. Диаграммы декомпозиции для каждого из функциональных блоков, представленных на диаграмме А0.</w:t>
      </w:r>
    </w:p>
    <w:p w14:paraId="3EAC27F9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4. Диаграмму дерева узлов.</w:t>
      </w:r>
    </w:p>
    <w:p w14:paraId="6D865811" w14:textId="77777777" w:rsidR="00613A8B" w:rsidRPr="00BD4DC8" w:rsidRDefault="00613A8B" w:rsidP="00613A8B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5. FEO диаграмму.</w:t>
      </w:r>
    </w:p>
    <w:p w14:paraId="20B76094" w14:textId="6B8AFB15" w:rsidR="00032B5E" w:rsidRPr="00BD4DC8" w:rsidRDefault="00613A8B" w:rsidP="003D135A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 xml:space="preserve">6. Демонстрацию возможностей </w:t>
      </w:r>
      <w:proofErr w:type="spellStart"/>
      <w:r w:rsidRPr="00BD4DC8">
        <w:rPr>
          <w:sz w:val="24"/>
          <w:szCs w:val="24"/>
        </w:rPr>
        <w:t>BPwin</w:t>
      </w:r>
      <w:proofErr w:type="spellEnd"/>
      <w:r w:rsidRPr="00BD4DC8">
        <w:rPr>
          <w:sz w:val="24"/>
          <w:szCs w:val="24"/>
        </w:rPr>
        <w:t xml:space="preserve"> по </w:t>
      </w:r>
      <w:proofErr w:type="spellStart"/>
      <w:r w:rsidRPr="00BD4DC8">
        <w:rPr>
          <w:sz w:val="24"/>
          <w:szCs w:val="24"/>
        </w:rPr>
        <w:t>туннелированию</w:t>
      </w:r>
      <w:proofErr w:type="spellEnd"/>
      <w:r w:rsidRPr="00BD4DC8">
        <w:rPr>
          <w:sz w:val="24"/>
          <w:szCs w:val="24"/>
        </w:rPr>
        <w:t xml:space="preserve"> интерфейсных дуг. </w:t>
      </w:r>
      <w:r w:rsidR="00E46E1D" w:rsidRPr="00BD4DC8">
        <w:rPr>
          <w:sz w:val="24"/>
          <w:szCs w:val="24"/>
        </w:rPr>
        <w:t>С.</w:t>
      </w:r>
    </w:p>
    <w:p w14:paraId="572FBA86" w14:textId="77777777" w:rsidR="00BD4DC8" w:rsidRPr="00BD4DC8" w:rsidRDefault="00BD4DC8" w:rsidP="003D135A">
      <w:pPr>
        <w:pStyle w:val="a2"/>
        <w:rPr>
          <w:sz w:val="24"/>
          <w:szCs w:val="24"/>
        </w:rPr>
      </w:pPr>
    </w:p>
    <w:p w14:paraId="00166094" w14:textId="4842DC36" w:rsidR="00032B5E" w:rsidRPr="00BD4DC8" w:rsidRDefault="00BD4DC8" w:rsidP="00BD4DC8">
      <w:pPr>
        <w:pStyle w:val="a3"/>
        <w:rPr>
          <w:sz w:val="24"/>
          <w:szCs w:val="24"/>
        </w:rPr>
      </w:pPr>
      <w:r w:rsidRPr="00BD4DC8">
        <w:rPr>
          <w:sz w:val="24"/>
          <w:szCs w:val="24"/>
        </w:rPr>
        <w:t>Ход работы</w:t>
      </w:r>
    </w:p>
    <w:p w14:paraId="5D138E14" w14:textId="5404BB16" w:rsidR="00BD4DC8" w:rsidRDefault="00BD4DC8" w:rsidP="009A5E80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Вход (</w:t>
      </w:r>
      <w:proofErr w:type="spellStart"/>
      <w:r w:rsidRPr="00BD4DC8">
        <w:rPr>
          <w:sz w:val="24"/>
          <w:szCs w:val="24"/>
        </w:rPr>
        <w:t>Input</w:t>
      </w:r>
      <w:proofErr w:type="spellEnd"/>
      <w:r w:rsidRPr="00BD4DC8">
        <w:rPr>
          <w:sz w:val="24"/>
          <w:szCs w:val="24"/>
        </w:rPr>
        <w:t>) - материал или информация, которые используются</w:t>
      </w:r>
      <w:r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или преобразуются работой для получения результата (выхода).</w:t>
      </w:r>
    </w:p>
    <w:p w14:paraId="5986CA45" w14:textId="3B5E38D8" w:rsidR="00BD4DC8" w:rsidRPr="00BD4DC8" w:rsidRDefault="00BD4DC8" w:rsidP="006E295D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Управление (</w:t>
      </w:r>
      <w:proofErr w:type="spellStart"/>
      <w:r w:rsidRPr="00BD4DC8">
        <w:rPr>
          <w:sz w:val="24"/>
          <w:szCs w:val="24"/>
        </w:rPr>
        <w:t>Control</w:t>
      </w:r>
      <w:proofErr w:type="spellEnd"/>
      <w:r w:rsidRPr="00BD4DC8">
        <w:rPr>
          <w:sz w:val="24"/>
          <w:szCs w:val="24"/>
        </w:rPr>
        <w:t>) - правила, стратегии, процедуры или стандарты, которыми руководствуется работа. Часто сложно определить, являются ли данные входом или управлением. В этом случае подсказкой может служить информация о том, перерабатываются/изменяются ли данные в работе или нет. Если</w:t>
      </w:r>
      <w:r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изменяются, то, скорее всего, это вход, если нет - управление.</w:t>
      </w:r>
    </w:p>
    <w:p w14:paraId="670EC753" w14:textId="71F0523C" w:rsidR="00BD4DC8" w:rsidRPr="00BD4DC8" w:rsidRDefault="00BD4DC8" w:rsidP="00BA44ED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Выход (</w:t>
      </w:r>
      <w:proofErr w:type="spellStart"/>
      <w:r w:rsidRPr="00BD4DC8">
        <w:rPr>
          <w:sz w:val="24"/>
          <w:szCs w:val="24"/>
        </w:rPr>
        <w:t>Output</w:t>
      </w:r>
      <w:proofErr w:type="spellEnd"/>
      <w:r w:rsidRPr="00BD4DC8">
        <w:rPr>
          <w:sz w:val="24"/>
          <w:szCs w:val="24"/>
        </w:rPr>
        <w:t>) - материал или информация, которые производятся работой.</w:t>
      </w:r>
    </w:p>
    <w:p w14:paraId="548A13EE" w14:textId="1608E2EF" w:rsidR="00BD4DC8" w:rsidRDefault="00BD4DC8" w:rsidP="00202935">
      <w:pPr>
        <w:pStyle w:val="a2"/>
        <w:rPr>
          <w:sz w:val="24"/>
          <w:szCs w:val="24"/>
        </w:rPr>
      </w:pPr>
      <w:r w:rsidRPr="00BD4DC8">
        <w:rPr>
          <w:sz w:val="24"/>
          <w:szCs w:val="24"/>
        </w:rPr>
        <w:t>Механизм (</w:t>
      </w:r>
      <w:proofErr w:type="spellStart"/>
      <w:r w:rsidRPr="00BD4DC8">
        <w:rPr>
          <w:sz w:val="24"/>
          <w:szCs w:val="24"/>
        </w:rPr>
        <w:t>Mechanism</w:t>
      </w:r>
      <w:proofErr w:type="spellEnd"/>
      <w:r w:rsidRPr="00BD4DC8">
        <w:rPr>
          <w:sz w:val="24"/>
          <w:szCs w:val="24"/>
        </w:rPr>
        <w:t>) - ресурсы, которые выполняют работу, например, персонал предприятия, станки, устройства и т. д. По усмотрению аналитика стрелки механизма могут не изображаться в</w:t>
      </w:r>
      <w:r>
        <w:rPr>
          <w:sz w:val="24"/>
          <w:szCs w:val="24"/>
        </w:rPr>
        <w:t xml:space="preserve"> </w:t>
      </w:r>
      <w:r w:rsidRPr="00BD4DC8">
        <w:rPr>
          <w:sz w:val="24"/>
          <w:szCs w:val="24"/>
        </w:rPr>
        <w:t>модели.</w:t>
      </w:r>
    </w:p>
    <w:p w14:paraId="2A4EEEEE" w14:textId="0B103DEB" w:rsidR="00BD4DC8" w:rsidRPr="00BD4DC8" w:rsidRDefault="00BD4DC8" w:rsidP="00BD4DC8">
      <w:pPr>
        <w:pStyle w:val="a2"/>
        <w:rPr>
          <w:sz w:val="24"/>
          <w:szCs w:val="24"/>
        </w:rPr>
      </w:pPr>
    </w:p>
    <w:p w14:paraId="7F366410" w14:textId="77777777" w:rsidR="007A18D4" w:rsidRDefault="00092ACC">
      <w:pPr>
        <w:rPr>
          <w:rFonts w:ascii="Times New Roman" w:hAnsi="Times New Roman" w:cs="Times New Roman"/>
          <w:sz w:val="24"/>
          <w:szCs w:val="24"/>
        </w:rPr>
      </w:pPr>
      <w:r w:rsidRPr="00BD4DC8">
        <w:rPr>
          <w:rFonts w:ascii="Times New Roman" w:hAnsi="Times New Roman" w:cs="Times New Roman"/>
          <w:sz w:val="24"/>
          <w:szCs w:val="24"/>
        </w:rPr>
        <w:br w:type="page"/>
      </w:r>
    </w:p>
    <w:p w14:paraId="5BD999A6" w14:textId="2A65284E" w:rsidR="007A18D4" w:rsidRDefault="007A18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C80225" wp14:editId="61A73778">
            <wp:extent cx="6480175" cy="4507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E6AF" w14:textId="408BFEE9" w:rsidR="007A18D4" w:rsidRDefault="007A18D4" w:rsidP="007A18D4">
      <w:pPr>
        <w:pStyle w:val="a4"/>
      </w:pPr>
      <w:r>
        <w:t>Контекстная диаграмма</w:t>
      </w:r>
    </w:p>
    <w:p w14:paraId="600FEBDD" w14:textId="47A5B4CA" w:rsidR="00D20B0B" w:rsidRDefault="000A4223" w:rsidP="00EC28E0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157A9B" wp14:editId="2634C681">
            <wp:extent cx="6262577" cy="4245420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893" cy="4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3AD8" w14:textId="72536E88" w:rsidR="00D20B0B" w:rsidRDefault="00D20B0B" w:rsidP="00D20B0B">
      <w:pPr>
        <w:pStyle w:val="a4"/>
      </w:pPr>
      <w:r>
        <w:t>Диаграммы декомпозиции</w:t>
      </w:r>
    </w:p>
    <w:p w14:paraId="199F3823" w14:textId="0C394F37" w:rsidR="009B363A" w:rsidRDefault="009B363A" w:rsidP="009B363A">
      <w:pPr>
        <w:pStyle w:val="a2"/>
      </w:pPr>
      <w:r>
        <w:lastRenderedPageBreak/>
        <w:t xml:space="preserve">Примечание: Персональные данные сотрудников могут быть также использованы для заполнения личной карточки сотрудника в связи с тем, что набор на работу может происходить и в процессе его кадрового перемещения, в связи с чем его личное дело уже могло быть сформировано. </w:t>
      </w:r>
    </w:p>
    <w:p w14:paraId="0DA0A2D0" w14:textId="77777777" w:rsidR="009B363A" w:rsidRPr="009B363A" w:rsidRDefault="009B363A" w:rsidP="009B363A">
      <w:pPr>
        <w:pStyle w:val="a2"/>
      </w:pPr>
    </w:p>
    <w:p w14:paraId="36466D7C" w14:textId="61DF95D0" w:rsidR="002D6C44" w:rsidRDefault="00282D02" w:rsidP="009B363A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83413A" wp14:editId="662747E3">
            <wp:extent cx="6480175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94DC" w14:textId="5B3BA113" w:rsidR="009B363A" w:rsidRDefault="009B363A" w:rsidP="009B363A">
      <w:pPr>
        <w:pStyle w:val="a4"/>
      </w:pPr>
      <w:r>
        <w:t>Декомпозиция: Набор сотрудников</w:t>
      </w:r>
    </w:p>
    <w:p w14:paraId="3BF0E2D1" w14:textId="33D712A4" w:rsidR="00AB3251" w:rsidRDefault="00C10829" w:rsidP="00C10829">
      <w:pPr>
        <w:pStyle w:val="a2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F2E3B6" wp14:editId="1FE4D7C0">
            <wp:extent cx="6480175" cy="4504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93DE" w14:textId="7A37FB1D" w:rsidR="00AB3251" w:rsidRDefault="00AB3251" w:rsidP="00AB3251">
      <w:pPr>
        <w:pStyle w:val="a4"/>
      </w:pPr>
      <w:r>
        <w:t>Декомпозиция: Работа сотрудников</w:t>
      </w:r>
    </w:p>
    <w:p w14:paraId="040323BE" w14:textId="644358CA" w:rsidR="006F7EC8" w:rsidRDefault="00A01470" w:rsidP="00A01470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B23C04" wp14:editId="512E4569">
            <wp:extent cx="6480175" cy="44926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8C96" w14:textId="48D922FE" w:rsidR="00A01470" w:rsidRDefault="00A01470" w:rsidP="00A01470">
      <w:pPr>
        <w:pStyle w:val="a4"/>
      </w:pPr>
      <w:r>
        <w:t xml:space="preserve">Декомпозиция: Увольнение </w:t>
      </w:r>
    </w:p>
    <w:p w14:paraId="7D1362E5" w14:textId="4B549984" w:rsidR="00C740E9" w:rsidRPr="00C740E9" w:rsidRDefault="005374E5" w:rsidP="00C740E9">
      <w:pPr>
        <w:pStyle w:val="a2"/>
      </w:pPr>
      <w:r>
        <w:lastRenderedPageBreak/>
        <w:t xml:space="preserve">4. </w:t>
      </w:r>
    </w:p>
    <w:p w14:paraId="6A08044A" w14:textId="1A83C171" w:rsidR="00C740E9" w:rsidRDefault="00C740E9" w:rsidP="00C740E9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4BA0BEC7" wp14:editId="25BA7318">
            <wp:extent cx="6480175" cy="4497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4C60" w14:textId="1288B62D" w:rsidR="005374E5" w:rsidRDefault="005374E5" w:rsidP="005374E5">
      <w:pPr>
        <w:pStyle w:val="a4"/>
      </w:pPr>
      <w:r>
        <w:t>Диаграмма дерева узлов</w:t>
      </w:r>
    </w:p>
    <w:p w14:paraId="3E8846BA" w14:textId="0D0E29CF" w:rsidR="00232CBB" w:rsidRDefault="00232CBB" w:rsidP="00232CBB">
      <w:pPr>
        <w:pStyle w:val="a2"/>
      </w:pPr>
      <w:r>
        <w:t xml:space="preserve">5. </w:t>
      </w:r>
    </w:p>
    <w:p w14:paraId="33225843" w14:textId="469EE39B" w:rsidR="0035103D" w:rsidRDefault="0035103D" w:rsidP="0035103D">
      <w:pPr>
        <w:pStyle w:val="a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88E7F4F" wp14:editId="02BB7107">
            <wp:extent cx="6204818" cy="431266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5369" cy="43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3FE5" w14:textId="16172151" w:rsidR="008E4AB7" w:rsidRDefault="008E4AB7" w:rsidP="008E4AB7">
      <w:pPr>
        <w:pStyle w:val="a4"/>
      </w:pPr>
      <w:r>
        <w:rPr>
          <w:lang w:val="en-US"/>
        </w:rPr>
        <w:t>FEO</w:t>
      </w:r>
      <w:r>
        <w:t>-диаграмма</w:t>
      </w:r>
    </w:p>
    <w:p w14:paraId="7C04C244" w14:textId="5D9DABBA" w:rsidR="005B3F3E" w:rsidRDefault="005B3F3E" w:rsidP="005B3F3E">
      <w:pPr>
        <w:pStyle w:val="a2"/>
      </w:pPr>
      <w:r>
        <w:t xml:space="preserve">6. </w:t>
      </w:r>
    </w:p>
    <w:p w14:paraId="04D1F6AF" w14:textId="7B2C3A06" w:rsidR="005B3F3E" w:rsidRDefault="005B3F3E" w:rsidP="005B3F3E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ABAFCBA" wp14:editId="227E51D9">
            <wp:extent cx="426720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C959" w14:textId="4FEE757F" w:rsidR="005B3F3E" w:rsidRPr="005B3F3E" w:rsidRDefault="005B3F3E" w:rsidP="005B3F3E">
      <w:pPr>
        <w:pStyle w:val="a4"/>
      </w:pPr>
      <w:r>
        <w:t>Отчет</w:t>
      </w:r>
      <w:bookmarkStart w:id="1" w:name="_GoBack"/>
      <w:bookmarkEnd w:id="1"/>
    </w:p>
    <w:p w14:paraId="40C19198" w14:textId="64A9A987" w:rsidR="007A18D4" w:rsidRDefault="007A1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8C0205" w14:textId="77777777" w:rsidR="00092ACC" w:rsidRPr="00BD4DC8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7825C" w14:textId="58C31D64" w:rsidR="00430F54" w:rsidRPr="00BD4DC8" w:rsidRDefault="00DE305E" w:rsidP="00F86BF7">
      <w:pPr>
        <w:pStyle w:val="a2"/>
        <w:rPr>
          <w:sz w:val="24"/>
          <w:szCs w:val="24"/>
        </w:rPr>
      </w:pPr>
      <w:r w:rsidRPr="00BD4DC8">
        <w:rPr>
          <w:b/>
          <w:sz w:val="24"/>
          <w:szCs w:val="24"/>
        </w:rPr>
        <w:t>Вывод:</w:t>
      </w:r>
      <w:r w:rsidR="00B0589C" w:rsidRPr="00BD4DC8">
        <w:rPr>
          <w:b/>
          <w:sz w:val="24"/>
          <w:szCs w:val="24"/>
        </w:rPr>
        <w:t xml:space="preserve"> </w:t>
      </w:r>
      <w:r w:rsidR="00A611E9" w:rsidRPr="00BD4DC8">
        <w:rPr>
          <w:sz w:val="24"/>
          <w:szCs w:val="24"/>
        </w:rPr>
        <w:t xml:space="preserve">Таким образом </w:t>
      </w:r>
      <w:r w:rsidR="00A611E9" w:rsidRPr="00BD4DC8">
        <w:rPr>
          <w:bCs/>
          <w:sz w:val="24"/>
          <w:szCs w:val="24"/>
        </w:rPr>
        <w:t>произведено знакомство</w:t>
      </w:r>
      <w:r w:rsidR="00613A8B" w:rsidRPr="00BD4DC8">
        <w:rPr>
          <w:bCs/>
          <w:sz w:val="24"/>
          <w:szCs w:val="24"/>
        </w:rPr>
        <w:t xml:space="preserve"> </w:t>
      </w:r>
      <w:r w:rsidR="00F86BF7" w:rsidRPr="00BD4DC8">
        <w:rPr>
          <w:bCs/>
          <w:sz w:val="24"/>
          <w:szCs w:val="24"/>
        </w:rPr>
        <w:t xml:space="preserve">в ходе выполнения данной лабораторной работы произведено знакомство с методологией функционального моделирования, основными понятиями и элементами </w:t>
      </w:r>
      <w:r w:rsidR="00F86BF7" w:rsidRPr="00BD4DC8">
        <w:rPr>
          <w:bCs/>
          <w:sz w:val="24"/>
          <w:szCs w:val="24"/>
          <w:lang w:val="en-US"/>
        </w:rPr>
        <w:t>IDEF</w:t>
      </w:r>
      <w:r w:rsidR="00F86BF7" w:rsidRPr="00BD4DC8">
        <w:rPr>
          <w:bCs/>
          <w:sz w:val="24"/>
          <w:szCs w:val="24"/>
        </w:rPr>
        <w:t xml:space="preserve">0, а также приобретены практические навыки при разработке функциональных моделей с использованием </w:t>
      </w:r>
      <w:r w:rsidR="00F86BF7" w:rsidRPr="00BD4DC8">
        <w:rPr>
          <w:bCs/>
          <w:sz w:val="24"/>
          <w:szCs w:val="24"/>
          <w:lang w:val="en-US"/>
        </w:rPr>
        <w:t>CASE</w:t>
      </w:r>
      <w:r w:rsidR="00F86BF7" w:rsidRPr="00BD4DC8">
        <w:rPr>
          <w:bCs/>
          <w:sz w:val="24"/>
          <w:szCs w:val="24"/>
        </w:rPr>
        <w:t>-средств</w:t>
      </w:r>
      <w:r w:rsidR="00A611E9" w:rsidRPr="00BD4DC8">
        <w:rPr>
          <w:bCs/>
          <w:sz w:val="24"/>
          <w:szCs w:val="24"/>
        </w:rPr>
        <w:t>.</w:t>
      </w:r>
    </w:p>
    <w:sectPr w:rsidR="00430F54" w:rsidRPr="00BD4DC8" w:rsidSect="005D7FE2">
      <w:foot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D06F1" w14:textId="77777777" w:rsidR="0083586C" w:rsidRDefault="0083586C" w:rsidP="005D7FE2">
      <w:pPr>
        <w:spacing w:after="0" w:line="240" w:lineRule="auto"/>
      </w:pPr>
      <w:r>
        <w:separator/>
      </w:r>
    </w:p>
  </w:endnote>
  <w:endnote w:type="continuationSeparator" w:id="0">
    <w:p w14:paraId="0D53FDB6" w14:textId="77777777" w:rsidR="0083586C" w:rsidRDefault="0083586C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3F3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626E4" w14:textId="77777777" w:rsidR="0083586C" w:rsidRDefault="0083586C" w:rsidP="005D7FE2">
      <w:pPr>
        <w:spacing w:after="0" w:line="240" w:lineRule="auto"/>
      </w:pPr>
      <w:r>
        <w:separator/>
      </w:r>
    </w:p>
  </w:footnote>
  <w:footnote w:type="continuationSeparator" w:id="0">
    <w:p w14:paraId="151D8B3F" w14:textId="77777777" w:rsidR="0083586C" w:rsidRDefault="0083586C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10B2FDB4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C4AA1"/>
    <w:rsid w:val="000C4AD0"/>
    <w:rsid w:val="000C4E60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82D02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DF7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73A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5198"/>
    <w:rsid w:val="005865AF"/>
    <w:rsid w:val="00587C90"/>
    <w:rsid w:val="00591CB3"/>
    <w:rsid w:val="00593085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3A8B"/>
    <w:rsid w:val="00615692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D5747"/>
    <w:rsid w:val="006E085F"/>
    <w:rsid w:val="006E344C"/>
    <w:rsid w:val="006E35BB"/>
    <w:rsid w:val="006E7C06"/>
    <w:rsid w:val="006F2BE9"/>
    <w:rsid w:val="006F4DDD"/>
    <w:rsid w:val="006F5F8C"/>
    <w:rsid w:val="006F7EC8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3586C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6099C"/>
    <w:rsid w:val="00A611E9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ED60-3389-4597-A63A-E33D04BA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2570</TotalTime>
  <Pages>7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187</cp:revision>
  <cp:lastPrinted>2021-11-18T05:48:00Z</cp:lastPrinted>
  <dcterms:created xsi:type="dcterms:W3CDTF">2021-09-21T11:01:00Z</dcterms:created>
  <dcterms:modified xsi:type="dcterms:W3CDTF">2021-12-02T18:29:00Z</dcterms:modified>
</cp:coreProperties>
</file>