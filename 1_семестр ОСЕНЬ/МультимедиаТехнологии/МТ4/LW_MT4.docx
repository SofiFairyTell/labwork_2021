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C94E4D" w:rsidRDefault="00B13897" w:rsidP="00667C93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C94E4D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C94E4D">
        <w:rPr>
          <w:sz w:val="24"/>
          <w:szCs w:val="24"/>
        </w:rPr>
        <w:t>студента</w:t>
      </w:r>
      <w:r w:rsidR="00CE359A" w:rsidRPr="00C94E4D">
        <w:rPr>
          <w:sz w:val="24"/>
          <w:szCs w:val="24"/>
        </w:rPr>
        <w:t xml:space="preserve"> группы ИТ – </w:t>
      </w:r>
      <w:r w:rsidR="007E648B" w:rsidRPr="00C94E4D">
        <w:rPr>
          <w:sz w:val="24"/>
          <w:szCs w:val="24"/>
        </w:rPr>
        <w:t>4</w:t>
      </w:r>
      <w:r w:rsidR="00CE359A" w:rsidRPr="00C94E4D">
        <w:rPr>
          <w:sz w:val="24"/>
          <w:szCs w:val="24"/>
        </w:rPr>
        <w:t>2</w:t>
      </w:r>
      <w:r w:rsidR="0019290F" w:rsidRPr="00C94E4D">
        <w:rPr>
          <w:sz w:val="24"/>
          <w:szCs w:val="24"/>
        </w:rPr>
        <w:br/>
      </w:r>
      <w:r w:rsidR="00CE359A" w:rsidRPr="00C94E4D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C94E4D" w14:paraId="596FB372" w14:textId="77777777" w:rsidTr="00470D8C">
        <w:tc>
          <w:tcPr>
            <w:tcW w:w="2401" w:type="dxa"/>
          </w:tcPr>
          <w:p w14:paraId="6FD169CD" w14:textId="77777777" w:rsidR="00CE359A" w:rsidRPr="00C94E4D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4E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C94E4D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C94E4D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4E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C94E4D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2126354B" w:rsidR="0064206B" w:rsidRPr="00C94E4D" w:rsidRDefault="0096274D" w:rsidP="005D53A9">
      <w:pPr>
        <w:pStyle w:val="a1"/>
        <w:rPr>
          <w:sz w:val="24"/>
          <w:szCs w:val="24"/>
        </w:rPr>
      </w:pPr>
      <w:r w:rsidRPr="00C94E4D">
        <w:rPr>
          <w:sz w:val="24"/>
          <w:szCs w:val="24"/>
        </w:rPr>
        <w:t>Создание векторных объектов</w:t>
      </w:r>
    </w:p>
    <w:p w14:paraId="25AF31BE" w14:textId="0CE52678" w:rsidR="003532A7" w:rsidRPr="00C94E4D" w:rsidRDefault="00CE359A" w:rsidP="000933B5">
      <w:pPr>
        <w:pStyle w:val="a2"/>
        <w:rPr>
          <w:sz w:val="24"/>
          <w:szCs w:val="24"/>
        </w:rPr>
      </w:pPr>
      <w:r w:rsidRPr="00C94E4D">
        <w:rPr>
          <w:b/>
          <w:sz w:val="24"/>
          <w:szCs w:val="24"/>
        </w:rPr>
        <w:t>Цель работы</w:t>
      </w:r>
      <w:r w:rsidR="00180BFC" w:rsidRPr="00C94E4D">
        <w:rPr>
          <w:sz w:val="24"/>
          <w:szCs w:val="24"/>
        </w:rPr>
        <w:t xml:space="preserve"> </w:t>
      </w:r>
      <w:r w:rsidR="0096274D" w:rsidRPr="00C94E4D">
        <w:rPr>
          <w:sz w:val="24"/>
          <w:szCs w:val="24"/>
        </w:rPr>
        <w:t>ознакомиться с работой векторного редактора. Разработать собственный векторный логотип и визитку.</w:t>
      </w:r>
      <w:r w:rsidR="00180BFC" w:rsidRPr="00C94E4D">
        <w:rPr>
          <w:sz w:val="24"/>
          <w:szCs w:val="24"/>
        </w:rPr>
        <w:t xml:space="preserve">. </w:t>
      </w:r>
    </w:p>
    <w:p w14:paraId="1271C954" w14:textId="77777777" w:rsidR="004237A5" w:rsidRPr="00C94E4D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C94E4D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C94E4D">
        <w:rPr>
          <w:sz w:val="24"/>
          <w:szCs w:val="24"/>
        </w:rPr>
        <w:t>Содержание работы</w:t>
      </w:r>
    </w:p>
    <w:p w14:paraId="36781031" w14:textId="17F836C5" w:rsidR="00BE6C04" w:rsidRPr="00C94E4D" w:rsidRDefault="00BE6C04" w:rsidP="00F529D3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>1. Создание визитки из символов алфавита. Используя лишь буквы выбранного</w:t>
      </w:r>
      <w:r w:rsidR="00870041" w:rsidRPr="00C94E4D">
        <w:rPr>
          <w:sz w:val="24"/>
          <w:szCs w:val="24"/>
        </w:rPr>
        <w:t xml:space="preserve"> </w:t>
      </w:r>
      <w:r w:rsidRPr="00C94E4D">
        <w:rPr>
          <w:sz w:val="24"/>
          <w:szCs w:val="24"/>
        </w:rPr>
        <w:t>алфавита, разработать и создать собственный логотип.</w:t>
      </w:r>
    </w:p>
    <w:p w14:paraId="24982237" w14:textId="1767CF2B" w:rsidR="00BE6C04" w:rsidRPr="00C94E4D" w:rsidRDefault="00BE6C04" w:rsidP="00E61CF2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>2. Создание визитки из геометрических фигур. Используя стандартные геометрические фигуры, кривые Безье и инструменты свободной трансформации, разработать и создать собственный логотип.</w:t>
      </w:r>
    </w:p>
    <w:p w14:paraId="7C6AC6DD" w14:textId="258CF2CC" w:rsidR="00BE6C04" w:rsidRPr="00C94E4D" w:rsidRDefault="00BE6C04" w:rsidP="00224C6F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>3. Сформировать визитную карточку с использованием одного из ранее разработанных логотипов.</w:t>
      </w:r>
    </w:p>
    <w:p w14:paraId="67763906" w14:textId="1129F5EC" w:rsidR="00BE6C04" w:rsidRPr="00C94E4D" w:rsidRDefault="00BE6C04" w:rsidP="006A248D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>4. Поместить в отчёт полученные логотипы и визитную карточку. Пошагово расписать процесс создания объектов.</w:t>
      </w:r>
    </w:p>
    <w:p w14:paraId="02273DBC" w14:textId="3711F8CD" w:rsidR="00BE6C04" w:rsidRPr="00C94E4D" w:rsidRDefault="00BE6C04" w:rsidP="003532A7">
      <w:pPr>
        <w:pStyle w:val="a2"/>
        <w:spacing w:after="240"/>
        <w:jc w:val="center"/>
        <w:rPr>
          <w:sz w:val="24"/>
          <w:szCs w:val="24"/>
        </w:rPr>
      </w:pPr>
      <w:r w:rsidRPr="00C94E4D">
        <w:rPr>
          <w:sz w:val="24"/>
          <w:szCs w:val="24"/>
        </w:rPr>
        <w:t>Теоретические сведения</w:t>
      </w:r>
    </w:p>
    <w:p w14:paraId="7AF24249" w14:textId="398E03BB" w:rsidR="00866F00" w:rsidRPr="00C94E4D" w:rsidRDefault="00934F4B" w:rsidP="00934F4B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 xml:space="preserve">Figma (Фигма) — кросс-платформенный облачный сервис для дизайнеров, позволяющий нескольким людям в режиме реального времени работать над одним и тем же проектом В нём можно создать прототип сайта, интерфейс приложения и т.д. Все файлы хранятся в облаке Figma. Не надо вспоминать, где лежат ваши макеты, скачивать и после того, как внесли изменения, заливать их обратно. Изменения в Figma сохраняются автоматически. </w:t>
      </w:r>
    </w:p>
    <w:p w14:paraId="27D063C0" w14:textId="4AABDAE3" w:rsidR="00934F4B" w:rsidRPr="00C94E4D" w:rsidRDefault="00934F4B" w:rsidP="00EA7BF0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>Важная часть интерфейса – Компоненты, которым можно задавать общие стили — и затем быстро менять их во всём макете сразу. Например, закончили разработку 50 макетов в Photoshop, заказчик попросил вас поменять пункт меню в шапке и прислать все макеты на утверждение. Раньше приходилось проделывать это вручную. В Figma проблема решена: изменяете что-то одно — меняются стили всех элементов с этим стилем.</w:t>
      </w:r>
    </w:p>
    <w:p w14:paraId="3DF92549" w14:textId="559D2B1C" w:rsidR="00934F4B" w:rsidRPr="00C94E4D" w:rsidRDefault="00934F4B" w:rsidP="00EA7BF0">
      <w:pPr>
        <w:pStyle w:val="a2"/>
        <w:rPr>
          <w:sz w:val="24"/>
          <w:szCs w:val="24"/>
        </w:rPr>
      </w:pPr>
      <w:r w:rsidRPr="00C94E4D">
        <w:rPr>
          <w:rFonts w:ascii="stk" w:hAnsi="stk"/>
          <w:color w:val="000000"/>
          <w:sz w:val="24"/>
          <w:szCs w:val="24"/>
          <w:shd w:val="clear" w:color="auto" w:fill="FFFFFF"/>
        </w:rPr>
        <w:t>В Figma легко просматривать ранние версии файла и восстанавливать или дублировать любую из них. Версии автоматически сохраняются, если в течение 30 минут в файле не было никаких изменений.</w:t>
      </w:r>
    </w:p>
    <w:p w14:paraId="27F2F16B" w14:textId="4C13BAC9" w:rsidR="001D3839" w:rsidRPr="00C94E4D" w:rsidRDefault="001D3839" w:rsidP="001D3839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 xml:space="preserve">Фреймы - очень похожи на артборды в Photoshop, но имеют большую гибкость в работе: они хорошо масштабируются и их с лёгкостью можно использовать в других фреймах. Для фреймов есть предустановленные размеры устройств: Phones, Tablet, Desktop, Watch, Paper, Social Media. </w:t>
      </w:r>
    </w:p>
    <w:p w14:paraId="1F77DEE8" w14:textId="77777777" w:rsidR="00C23EF2" w:rsidRPr="00C94E4D" w:rsidRDefault="00C23EF2" w:rsidP="00C23EF2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>Панель Grid Layout позволяет быстро создать любую сетку.</w:t>
      </w:r>
    </w:p>
    <w:p w14:paraId="54AF295F" w14:textId="77777777" w:rsidR="00C23EF2" w:rsidRPr="00C94E4D" w:rsidRDefault="00C23EF2" w:rsidP="00C23EF2">
      <w:pPr>
        <w:pStyle w:val="a2"/>
        <w:numPr>
          <w:ilvl w:val="3"/>
          <w:numId w:val="22"/>
        </w:numPr>
        <w:rPr>
          <w:sz w:val="24"/>
          <w:szCs w:val="24"/>
        </w:rPr>
      </w:pPr>
      <w:r w:rsidRPr="00C94E4D">
        <w:rPr>
          <w:sz w:val="24"/>
          <w:szCs w:val="24"/>
        </w:rPr>
        <w:t>для одного макета неограниченное количество сеток;</w:t>
      </w:r>
    </w:p>
    <w:p w14:paraId="5ED2F91A" w14:textId="77777777" w:rsidR="00C23EF2" w:rsidRPr="00C94E4D" w:rsidRDefault="00C23EF2" w:rsidP="00C23EF2">
      <w:pPr>
        <w:pStyle w:val="a2"/>
        <w:numPr>
          <w:ilvl w:val="3"/>
          <w:numId w:val="22"/>
        </w:numPr>
        <w:rPr>
          <w:sz w:val="24"/>
          <w:szCs w:val="24"/>
        </w:rPr>
      </w:pPr>
      <w:r w:rsidRPr="00C94E4D">
        <w:rPr>
          <w:sz w:val="24"/>
          <w:szCs w:val="24"/>
        </w:rPr>
        <w:t>сетки быстро и гибко настраиваются, фиксируются и растягиваются;</w:t>
      </w:r>
    </w:p>
    <w:p w14:paraId="5EAB413F" w14:textId="77777777" w:rsidR="00C23EF2" w:rsidRPr="00C94E4D" w:rsidRDefault="00C23EF2" w:rsidP="00C23EF2">
      <w:pPr>
        <w:pStyle w:val="a2"/>
        <w:numPr>
          <w:ilvl w:val="3"/>
          <w:numId w:val="22"/>
        </w:numPr>
        <w:rPr>
          <w:sz w:val="24"/>
          <w:szCs w:val="24"/>
        </w:rPr>
      </w:pPr>
      <w:r w:rsidRPr="00C94E4D">
        <w:rPr>
          <w:sz w:val="24"/>
          <w:szCs w:val="24"/>
        </w:rPr>
        <w:t>при необходимости цвет сетки легко поменять.</w:t>
      </w:r>
    </w:p>
    <w:p w14:paraId="34516A1C" w14:textId="77777777" w:rsidR="00870041" w:rsidRPr="00C94E4D" w:rsidRDefault="00870041" w:rsidP="00870041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</w:p>
    <w:p w14:paraId="7B3FC7EE" w14:textId="3B0CF398" w:rsidR="00C23EF2" w:rsidRPr="00C94E4D" w:rsidRDefault="00870041" w:rsidP="00870041">
      <w:pPr>
        <w:pStyle w:val="a3"/>
        <w:rPr>
          <w:sz w:val="24"/>
          <w:szCs w:val="24"/>
        </w:rPr>
      </w:pPr>
      <w:r w:rsidRPr="00C94E4D">
        <w:rPr>
          <w:sz w:val="24"/>
          <w:szCs w:val="24"/>
        </w:rPr>
        <w:t>Ход работы</w:t>
      </w:r>
    </w:p>
    <w:p w14:paraId="4BCBEDA3" w14:textId="1AA1684D" w:rsidR="00B57377" w:rsidRPr="00C94E4D" w:rsidRDefault="00B57377" w:rsidP="00B57377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 xml:space="preserve">1. Создала логотип используя символы латинского алфавита: </w:t>
      </w:r>
      <w:r w:rsidRPr="00C94E4D">
        <w:rPr>
          <w:sz w:val="24"/>
          <w:szCs w:val="24"/>
          <w:lang w:val="en-US"/>
        </w:rPr>
        <w:t>T</w:t>
      </w:r>
      <w:r w:rsidRPr="00C94E4D">
        <w:rPr>
          <w:sz w:val="24"/>
          <w:szCs w:val="24"/>
        </w:rPr>
        <w:t xml:space="preserve"> </w:t>
      </w:r>
      <w:r w:rsidRPr="00C94E4D">
        <w:rPr>
          <w:sz w:val="24"/>
          <w:szCs w:val="24"/>
          <w:lang w:val="en-US"/>
        </w:rPr>
        <w:t>B</w:t>
      </w:r>
      <w:r w:rsidRPr="00C94E4D">
        <w:rPr>
          <w:sz w:val="24"/>
          <w:szCs w:val="24"/>
        </w:rPr>
        <w:t xml:space="preserve"> </w:t>
      </w:r>
      <w:r w:rsidRPr="00C94E4D">
        <w:rPr>
          <w:sz w:val="24"/>
          <w:szCs w:val="24"/>
          <w:lang w:val="en-US"/>
        </w:rPr>
        <w:t>L</w:t>
      </w:r>
      <w:r w:rsidRPr="00C94E4D">
        <w:rPr>
          <w:sz w:val="24"/>
          <w:szCs w:val="24"/>
        </w:rPr>
        <w:t xml:space="preserve"> </w:t>
      </w:r>
      <w:r w:rsidRPr="00C94E4D">
        <w:rPr>
          <w:sz w:val="24"/>
          <w:szCs w:val="24"/>
          <w:lang w:val="en-US"/>
        </w:rPr>
        <w:t>O</w:t>
      </w:r>
      <w:r w:rsidRPr="00C94E4D">
        <w:rPr>
          <w:sz w:val="24"/>
          <w:szCs w:val="24"/>
        </w:rPr>
        <w:t xml:space="preserve"> </w:t>
      </w:r>
      <w:r w:rsidRPr="00C94E4D">
        <w:rPr>
          <w:sz w:val="24"/>
          <w:szCs w:val="24"/>
          <w:lang w:val="en-US"/>
        </w:rPr>
        <w:t>G</w:t>
      </w:r>
      <w:r w:rsidRPr="00C94E4D">
        <w:rPr>
          <w:sz w:val="24"/>
          <w:szCs w:val="24"/>
        </w:rPr>
        <w:t xml:space="preserve">. </w:t>
      </w:r>
    </w:p>
    <w:p w14:paraId="2116D5CE" w14:textId="0CEF1A2D" w:rsidR="00B57377" w:rsidRPr="00C94E4D" w:rsidRDefault="00B57377" w:rsidP="00B57377">
      <w:pPr>
        <w:pStyle w:val="a2"/>
        <w:jc w:val="center"/>
        <w:rPr>
          <w:sz w:val="24"/>
          <w:szCs w:val="24"/>
        </w:rPr>
      </w:pPr>
      <w:r w:rsidRPr="00C94E4D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4150560" wp14:editId="47CD3F0E">
            <wp:extent cx="1738931" cy="1942484"/>
            <wp:effectExtent l="0" t="0" r="0" b="0"/>
            <wp:docPr id="13" name="Рисунок 13" descr="C:\Users\SKurbatova\AppData\Local\Microsoft\Windows\INetCache\Content.Word\Compone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SKurbatova\AppData\Local\Microsoft\Windows\INetCache\Content.Word\Componen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" r="19838" b="25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55" cy="19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A188" w14:textId="2E9EE729" w:rsidR="005527E2" w:rsidRPr="00C94E4D" w:rsidRDefault="00B57377" w:rsidP="00866BCB">
      <w:pPr>
        <w:pStyle w:val="a4"/>
        <w:rPr>
          <w:szCs w:val="24"/>
        </w:rPr>
      </w:pPr>
      <w:r w:rsidRPr="00C94E4D">
        <w:rPr>
          <w:szCs w:val="24"/>
        </w:rPr>
        <w:t>Логотип</w:t>
      </w:r>
    </w:p>
    <w:p w14:paraId="44BEA1E6" w14:textId="5734E65A" w:rsidR="00F454C0" w:rsidRPr="00C94E4D" w:rsidRDefault="00F454C0" w:rsidP="00F454C0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 xml:space="preserve">Процесс создания логотипа следующий: </w:t>
      </w:r>
    </w:p>
    <w:p w14:paraId="6055D0B7" w14:textId="5C990F9B" w:rsidR="00F454C0" w:rsidRPr="00C94E4D" w:rsidRDefault="00F454C0" w:rsidP="00F454C0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>1</w:t>
      </w:r>
      <w:r w:rsidR="00412AC7" w:rsidRPr="00C94E4D">
        <w:rPr>
          <w:sz w:val="24"/>
          <w:szCs w:val="24"/>
        </w:rPr>
        <w:t>)</w:t>
      </w:r>
      <w:r w:rsidRPr="00C94E4D">
        <w:rPr>
          <w:sz w:val="24"/>
          <w:szCs w:val="24"/>
        </w:rPr>
        <w:t xml:space="preserve"> В редакторе </w:t>
      </w:r>
      <w:r w:rsidRPr="00C94E4D">
        <w:rPr>
          <w:sz w:val="24"/>
          <w:szCs w:val="24"/>
          <w:lang w:val="en-US"/>
        </w:rPr>
        <w:t>Figma</w:t>
      </w:r>
      <w:r w:rsidRPr="00C94E4D">
        <w:rPr>
          <w:sz w:val="24"/>
          <w:szCs w:val="24"/>
        </w:rPr>
        <w:t xml:space="preserve"> на панели инструментов выбрала инструмент </w:t>
      </w:r>
      <w:r w:rsidRPr="00C94E4D">
        <w:rPr>
          <w:sz w:val="24"/>
          <w:szCs w:val="24"/>
          <w:lang w:val="en-US"/>
        </w:rPr>
        <w:t>frame</w:t>
      </w:r>
      <w:r w:rsidRPr="00C94E4D">
        <w:rPr>
          <w:sz w:val="24"/>
          <w:szCs w:val="24"/>
        </w:rPr>
        <w:t xml:space="preserve"> (рис. 4.2), для создания полотна для рисования будущего логотипа. На открывшейся панели выбрала размер полотна 128</w:t>
      </w:r>
      <w:r w:rsidRPr="00C94E4D">
        <w:rPr>
          <w:sz w:val="24"/>
          <w:szCs w:val="24"/>
          <w:lang w:val="en-US"/>
        </w:rPr>
        <w:t>x</w:t>
      </w:r>
      <w:r w:rsidRPr="00C94E4D">
        <w:rPr>
          <w:sz w:val="24"/>
          <w:szCs w:val="24"/>
        </w:rPr>
        <w:t xml:space="preserve">128 из группы </w:t>
      </w:r>
      <w:r w:rsidRPr="00C94E4D">
        <w:rPr>
          <w:sz w:val="24"/>
          <w:szCs w:val="24"/>
          <w:lang w:val="en-US"/>
        </w:rPr>
        <w:t>Figma</w:t>
      </w:r>
      <w:r w:rsidRPr="00C94E4D">
        <w:rPr>
          <w:sz w:val="24"/>
          <w:szCs w:val="24"/>
        </w:rPr>
        <w:t xml:space="preserve"> </w:t>
      </w:r>
      <w:r w:rsidRPr="00C94E4D">
        <w:rPr>
          <w:sz w:val="24"/>
          <w:szCs w:val="24"/>
          <w:lang w:val="en-US"/>
        </w:rPr>
        <w:t>Community</w:t>
      </w:r>
      <w:r w:rsidRPr="00C94E4D">
        <w:rPr>
          <w:sz w:val="24"/>
          <w:szCs w:val="24"/>
        </w:rPr>
        <w:t xml:space="preserve"> (рис. 4.2). </w:t>
      </w:r>
    </w:p>
    <w:p w14:paraId="69E29065" w14:textId="28758708" w:rsidR="00F454C0" w:rsidRPr="00C94E4D" w:rsidRDefault="00F454C0" w:rsidP="00F454C0">
      <w:pPr>
        <w:pStyle w:val="a2"/>
        <w:spacing w:before="240"/>
        <w:jc w:val="center"/>
        <w:rPr>
          <w:sz w:val="24"/>
          <w:szCs w:val="24"/>
        </w:rPr>
      </w:pPr>
      <w:r w:rsidRPr="00C94E4D">
        <w:rPr>
          <w:noProof/>
          <w:sz w:val="24"/>
          <w:szCs w:val="24"/>
          <w:lang w:eastAsia="ru-RU"/>
        </w:rPr>
        <w:drawing>
          <wp:inline distT="0" distB="0" distL="0" distR="0" wp14:anchorId="3FC9FDD2" wp14:editId="431B38CE">
            <wp:extent cx="331470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16AC" w14:textId="05054580" w:rsidR="00F454C0" w:rsidRPr="00C94E4D" w:rsidRDefault="00F454C0" w:rsidP="00F454C0">
      <w:pPr>
        <w:pStyle w:val="a4"/>
        <w:rPr>
          <w:szCs w:val="24"/>
        </w:rPr>
      </w:pPr>
      <w:r w:rsidRPr="00C94E4D">
        <w:rPr>
          <w:szCs w:val="24"/>
        </w:rPr>
        <w:t xml:space="preserve">Инструмент </w:t>
      </w:r>
      <w:r w:rsidRPr="00C94E4D">
        <w:rPr>
          <w:szCs w:val="24"/>
          <w:lang w:val="en-US"/>
        </w:rPr>
        <w:t>frame</w:t>
      </w:r>
    </w:p>
    <w:p w14:paraId="1966576F" w14:textId="788C0AC2" w:rsidR="00F454C0" w:rsidRPr="00C94E4D" w:rsidRDefault="00F454C0" w:rsidP="00F454C0">
      <w:pPr>
        <w:pStyle w:val="a2"/>
        <w:jc w:val="center"/>
        <w:rPr>
          <w:sz w:val="24"/>
          <w:szCs w:val="24"/>
        </w:rPr>
      </w:pPr>
      <w:r w:rsidRPr="00C94E4D">
        <w:rPr>
          <w:noProof/>
          <w:sz w:val="24"/>
          <w:szCs w:val="24"/>
          <w:lang w:eastAsia="ru-RU"/>
        </w:rPr>
        <w:drawing>
          <wp:inline distT="0" distB="0" distL="0" distR="0" wp14:anchorId="2F859A15" wp14:editId="3374D6CB">
            <wp:extent cx="2495550" cy="1314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084F" w14:textId="4B4E9668" w:rsidR="00F454C0" w:rsidRPr="00C94E4D" w:rsidRDefault="00F454C0" w:rsidP="00F454C0">
      <w:pPr>
        <w:pStyle w:val="a4"/>
        <w:rPr>
          <w:szCs w:val="24"/>
        </w:rPr>
      </w:pPr>
      <w:r w:rsidRPr="00C94E4D">
        <w:rPr>
          <w:szCs w:val="24"/>
        </w:rPr>
        <w:t>Выбор размера холста</w:t>
      </w:r>
    </w:p>
    <w:p w14:paraId="1094C401" w14:textId="36AD96C1" w:rsidR="004C637B" w:rsidRPr="00C94E4D" w:rsidRDefault="00412AC7" w:rsidP="004C637B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>2)</w:t>
      </w:r>
      <w:r w:rsidR="004C637B" w:rsidRPr="00C94E4D">
        <w:rPr>
          <w:sz w:val="24"/>
          <w:szCs w:val="24"/>
        </w:rPr>
        <w:t xml:space="preserve"> На панели инструментов выбрала </w:t>
      </w:r>
      <w:r w:rsidR="004C637B" w:rsidRPr="00C94E4D">
        <w:rPr>
          <w:sz w:val="24"/>
          <w:szCs w:val="24"/>
          <w:lang w:val="en-US"/>
        </w:rPr>
        <w:t>Text</w:t>
      </w:r>
      <w:r w:rsidR="004C637B" w:rsidRPr="00C94E4D">
        <w:rPr>
          <w:sz w:val="24"/>
          <w:szCs w:val="24"/>
        </w:rPr>
        <w:t xml:space="preserve"> (рисунок 4.4.) и добавила каждую букву как отдельный объект. Список таких объектов можно посмотреть на </w:t>
      </w:r>
      <w:r w:rsidR="00611278" w:rsidRPr="00C94E4D">
        <w:rPr>
          <w:sz w:val="24"/>
          <w:szCs w:val="24"/>
        </w:rPr>
        <w:t>левой</w:t>
      </w:r>
      <w:r w:rsidR="004C637B" w:rsidRPr="00C94E4D">
        <w:rPr>
          <w:sz w:val="24"/>
          <w:szCs w:val="24"/>
        </w:rPr>
        <w:t xml:space="preserve"> панели </w:t>
      </w:r>
      <w:r w:rsidR="004C637B" w:rsidRPr="00C94E4D">
        <w:rPr>
          <w:sz w:val="24"/>
          <w:szCs w:val="24"/>
          <w:lang w:val="en-US"/>
        </w:rPr>
        <w:t>Layers</w:t>
      </w:r>
      <w:r w:rsidR="004C637B" w:rsidRPr="00C94E4D">
        <w:rPr>
          <w:sz w:val="24"/>
          <w:szCs w:val="24"/>
        </w:rPr>
        <w:t xml:space="preserve"> (рисунок 4.5.).</w:t>
      </w:r>
    </w:p>
    <w:p w14:paraId="41CCB426" w14:textId="5777280F" w:rsidR="004C637B" w:rsidRPr="00C94E4D" w:rsidRDefault="00AF02A3" w:rsidP="00AF02A3">
      <w:pPr>
        <w:pStyle w:val="a2"/>
        <w:spacing w:before="240"/>
        <w:jc w:val="center"/>
        <w:rPr>
          <w:sz w:val="24"/>
          <w:szCs w:val="24"/>
        </w:rPr>
      </w:pPr>
      <w:r w:rsidRPr="00C94E4D">
        <w:rPr>
          <w:noProof/>
          <w:sz w:val="24"/>
          <w:szCs w:val="24"/>
          <w:lang w:eastAsia="ru-RU"/>
        </w:rPr>
        <w:drawing>
          <wp:inline distT="0" distB="0" distL="0" distR="0" wp14:anchorId="11489DC6" wp14:editId="29D962A3">
            <wp:extent cx="3657600" cy="676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D96A" w14:textId="70C16604" w:rsidR="00AF02A3" w:rsidRPr="00C94E4D" w:rsidRDefault="00AF02A3" w:rsidP="00AF02A3">
      <w:pPr>
        <w:pStyle w:val="a4"/>
        <w:rPr>
          <w:szCs w:val="24"/>
          <w:lang w:val="en-US"/>
        </w:rPr>
      </w:pPr>
      <w:r w:rsidRPr="00C94E4D">
        <w:rPr>
          <w:szCs w:val="24"/>
        </w:rPr>
        <w:t xml:space="preserve">Инструмент </w:t>
      </w:r>
      <w:r w:rsidRPr="00C94E4D">
        <w:rPr>
          <w:szCs w:val="24"/>
          <w:lang w:val="en-US"/>
        </w:rPr>
        <w:t>Text</w:t>
      </w:r>
    </w:p>
    <w:p w14:paraId="0BCA2018" w14:textId="559F6383" w:rsidR="00CF419E" w:rsidRPr="00C94E4D" w:rsidRDefault="00CF419E" w:rsidP="00CF419E">
      <w:pPr>
        <w:pStyle w:val="a2"/>
        <w:jc w:val="center"/>
        <w:rPr>
          <w:sz w:val="24"/>
          <w:szCs w:val="24"/>
          <w:lang w:val="en-US"/>
        </w:rPr>
      </w:pPr>
      <w:r w:rsidRPr="00C94E4D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EB98EAD" wp14:editId="142C3BD8">
            <wp:extent cx="3487479" cy="33194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823" cy="33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854B" w14:textId="2BEB6E26" w:rsidR="00CF419E" w:rsidRPr="00C94E4D" w:rsidRDefault="00CF419E" w:rsidP="00CF419E">
      <w:pPr>
        <w:pStyle w:val="a4"/>
        <w:rPr>
          <w:szCs w:val="24"/>
          <w:lang w:val="en-US"/>
        </w:rPr>
      </w:pPr>
      <w:r w:rsidRPr="00C94E4D">
        <w:rPr>
          <w:szCs w:val="24"/>
        </w:rPr>
        <w:t xml:space="preserve">Панель </w:t>
      </w:r>
      <w:r w:rsidRPr="00C94E4D">
        <w:rPr>
          <w:szCs w:val="24"/>
          <w:lang w:val="en-US"/>
        </w:rPr>
        <w:t>Layers</w:t>
      </w:r>
    </w:p>
    <w:p w14:paraId="309E0B3C" w14:textId="2BE1421C" w:rsidR="009056E4" w:rsidRPr="00C94E4D" w:rsidRDefault="00412AC7" w:rsidP="006F733E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>3)</w:t>
      </w:r>
      <w:r w:rsidR="009056E4" w:rsidRPr="00C94E4D">
        <w:rPr>
          <w:sz w:val="24"/>
          <w:szCs w:val="24"/>
        </w:rPr>
        <w:t xml:space="preserve"> Для всех букв выбрала семейство шрифтов: Jaldi. Начертание: </w:t>
      </w:r>
      <w:r w:rsidR="009056E4" w:rsidRPr="00C94E4D">
        <w:rPr>
          <w:sz w:val="24"/>
          <w:szCs w:val="24"/>
          <w:lang w:val="en-US"/>
        </w:rPr>
        <w:t>Regular</w:t>
      </w:r>
      <w:r w:rsidR="009056E4" w:rsidRPr="00C94E4D">
        <w:rPr>
          <w:sz w:val="24"/>
          <w:szCs w:val="24"/>
        </w:rPr>
        <w:t xml:space="preserve">. </w:t>
      </w:r>
      <w:r w:rsidR="006F733E" w:rsidRPr="00C94E4D">
        <w:rPr>
          <w:sz w:val="24"/>
          <w:szCs w:val="24"/>
        </w:rPr>
        <w:t xml:space="preserve">Для букв </w:t>
      </w:r>
      <w:r w:rsidR="006F733E" w:rsidRPr="00C94E4D">
        <w:rPr>
          <w:sz w:val="24"/>
          <w:szCs w:val="24"/>
          <w:lang w:val="en-US"/>
        </w:rPr>
        <w:t>B</w:t>
      </w:r>
      <w:r w:rsidR="006F733E" w:rsidRPr="00C94E4D">
        <w:rPr>
          <w:sz w:val="24"/>
          <w:szCs w:val="24"/>
        </w:rPr>
        <w:t xml:space="preserve">, G, L – размер 48. Цвет: #640AD8. Для букв </w:t>
      </w:r>
      <w:r w:rsidR="006F733E" w:rsidRPr="00C94E4D">
        <w:rPr>
          <w:sz w:val="24"/>
          <w:szCs w:val="24"/>
          <w:lang w:val="en-US"/>
        </w:rPr>
        <w:t>T</w:t>
      </w:r>
      <w:r w:rsidR="006F733E" w:rsidRPr="00C94E4D">
        <w:rPr>
          <w:sz w:val="24"/>
          <w:szCs w:val="24"/>
        </w:rPr>
        <w:t xml:space="preserve"> размер 144, </w:t>
      </w:r>
      <w:r w:rsidR="006F733E" w:rsidRPr="00C94E4D">
        <w:rPr>
          <w:sz w:val="24"/>
          <w:szCs w:val="24"/>
          <w:lang w:val="en-US"/>
        </w:rPr>
        <w:t>O</w:t>
      </w:r>
      <w:r w:rsidR="006F733E" w:rsidRPr="00C94E4D">
        <w:rPr>
          <w:sz w:val="24"/>
          <w:szCs w:val="24"/>
        </w:rPr>
        <w:t xml:space="preserve"> – 64. Цвет: #B0FCB3</w:t>
      </w:r>
      <w:r w:rsidR="00240624" w:rsidRPr="00C94E4D">
        <w:rPr>
          <w:sz w:val="24"/>
          <w:szCs w:val="24"/>
        </w:rPr>
        <w:t>. Панель настроек открывается для каждого объекта или группы на правой панели</w:t>
      </w:r>
      <w:r w:rsidR="00611278" w:rsidRPr="00C94E4D">
        <w:rPr>
          <w:sz w:val="24"/>
          <w:szCs w:val="24"/>
        </w:rPr>
        <w:t xml:space="preserve"> (рисунок 4.6)</w:t>
      </w:r>
      <w:r w:rsidR="00240624" w:rsidRPr="00C94E4D">
        <w:rPr>
          <w:sz w:val="24"/>
          <w:szCs w:val="24"/>
        </w:rPr>
        <w:t xml:space="preserve">. </w:t>
      </w:r>
    </w:p>
    <w:p w14:paraId="5B13E67E" w14:textId="7E3F8F57" w:rsidR="006F733E" w:rsidRPr="00C94E4D" w:rsidRDefault="006F733E" w:rsidP="006F733E">
      <w:pPr>
        <w:pStyle w:val="a2"/>
        <w:jc w:val="center"/>
        <w:rPr>
          <w:sz w:val="24"/>
          <w:szCs w:val="24"/>
        </w:rPr>
      </w:pPr>
      <w:r w:rsidRPr="00C94E4D">
        <w:rPr>
          <w:noProof/>
          <w:sz w:val="24"/>
          <w:szCs w:val="24"/>
          <w:lang w:eastAsia="ru-RU"/>
        </w:rPr>
        <w:drawing>
          <wp:inline distT="0" distB="0" distL="0" distR="0" wp14:anchorId="676B0A38" wp14:editId="50C9879F">
            <wp:extent cx="3811403" cy="182932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3428" cy="18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C172" w14:textId="0471297F" w:rsidR="006F733E" w:rsidRPr="00C94E4D" w:rsidRDefault="006F733E" w:rsidP="006F733E">
      <w:pPr>
        <w:pStyle w:val="a4"/>
        <w:rPr>
          <w:szCs w:val="24"/>
        </w:rPr>
      </w:pPr>
      <w:r w:rsidRPr="00C94E4D">
        <w:rPr>
          <w:szCs w:val="24"/>
        </w:rPr>
        <w:t>Панель свойств</w:t>
      </w:r>
    </w:p>
    <w:p w14:paraId="1E7B1FDA" w14:textId="738CE193" w:rsidR="00611278" w:rsidRPr="00C94E4D" w:rsidRDefault="00412AC7" w:rsidP="00611278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>4)</w:t>
      </w:r>
      <w:r w:rsidR="00780BDF" w:rsidRPr="00C94E4D">
        <w:rPr>
          <w:sz w:val="24"/>
          <w:szCs w:val="24"/>
        </w:rPr>
        <w:t xml:space="preserve"> </w:t>
      </w:r>
      <w:r w:rsidR="00611278" w:rsidRPr="00C94E4D">
        <w:rPr>
          <w:sz w:val="24"/>
          <w:szCs w:val="24"/>
        </w:rPr>
        <w:t xml:space="preserve">Разместила буквы следующим образом: </w:t>
      </w:r>
    </w:p>
    <w:p w14:paraId="74B23191" w14:textId="195FF557" w:rsidR="00611278" w:rsidRPr="00C94E4D" w:rsidRDefault="00611278" w:rsidP="00F2395B">
      <w:pPr>
        <w:pStyle w:val="a2"/>
        <w:ind w:firstLine="1418"/>
        <w:rPr>
          <w:sz w:val="24"/>
          <w:szCs w:val="24"/>
        </w:rPr>
      </w:pPr>
      <w:r w:rsidRPr="00C94E4D">
        <w:rPr>
          <w:sz w:val="24"/>
          <w:szCs w:val="24"/>
        </w:rPr>
        <w:t xml:space="preserve">1 На первом слое логотипа располагается </w:t>
      </w:r>
      <w:r w:rsidRPr="00C94E4D">
        <w:rPr>
          <w:sz w:val="24"/>
          <w:szCs w:val="24"/>
          <w:lang w:val="en-US"/>
        </w:rPr>
        <w:t>T</w:t>
      </w:r>
      <w:r w:rsidRPr="00C94E4D">
        <w:rPr>
          <w:sz w:val="24"/>
          <w:szCs w:val="24"/>
        </w:rPr>
        <w:t>;</w:t>
      </w:r>
    </w:p>
    <w:p w14:paraId="423A6ACB" w14:textId="07DD453A" w:rsidR="00611278" w:rsidRPr="00C94E4D" w:rsidRDefault="00611278" w:rsidP="0043659D">
      <w:pPr>
        <w:pStyle w:val="a2"/>
        <w:ind w:firstLine="1418"/>
        <w:rPr>
          <w:sz w:val="24"/>
          <w:szCs w:val="24"/>
        </w:rPr>
      </w:pPr>
      <w:r w:rsidRPr="00C94E4D">
        <w:rPr>
          <w:sz w:val="24"/>
          <w:szCs w:val="24"/>
        </w:rPr>
        <w:t xml:space="preserve">2. На втором слое расположены </w:t>
      </w:r>
      <w:r w:rsidRPr="00C94E4D">
        <w:rPr>
          <w:sz w:val="24"/>
          <w:szCs w:val="24"/>
          <w:lang w:val="en-US"/>
        </w:rPr>
        <w:t>B</w:t>
      </w:r>
      <w:r w:rsidRPr="00C94E4D">
        <w:rPr>
          <w:sz w:val="24"/>
          <w:szCs w:val="24"/>
        </w:rPr>
        <w:t xml:space="preserve"> </w:t>
      </w:r>
      <w:r w:rsidRPr="00C94E4D">
        <w:rPr>
          <w:sz w:val="24"/>
          <w:szCs w:val="24"/>
          <w:lang w:val="en-US"/>
        </w:rPr>
        <w:t>G</w:t>
      </w:r>
      <w:r w:rsidRPr="00C94E4D">
        <w:rPr>
          <w:sz w:val="24"/>
          <w:szCs w:val="24"/>
        </w:rPr>
        <w:t xml:space="preserve"> </w:t>
      </w:r>
      <w:r w:rsidRPr="00C94E4D">
        <w:rPr>
          <w:sz w:val="24"/>
          <w:szCs w:val="24"/>
          <w:lang w:val="en-US"/>
        </w:rPr>
        <w:t>L</w:t>
      </w:r>
      <w:r w:rsidRPr="00C94E4D">
        <w:rPr>
          <w:sz w:val="24"/>
          <w:szCs w:val="24"/>
        </w:rPr>
        <w:t>.</w:t>
      </w:r>
      <w:r w:rsidR="00F2395B" w:rsidRPr="00C94E4D">
        <w:rPr>
          <w:sz w:val="24"/>
          <w:szCs w:val="24"/>
        </w:rPr>
        <w:t xml:space="preserve"> При этом</w:t>
      </w:r>
      <w:r w:rsidRPr="00C94E4D">
        <w:rPr>
          <w:sz w:val="24"/>
          <w:szCs w:val="24"/>
        </w:rPr>
        <w:t xml:space="preserve"> </w:t>
      </w:r>
      <w:r w:rsidRPr="00C94E4D">
        <w:rPr>
          <w:sz w:val="24"/>
          <w:szCs w:val="24"/>
          <w:lang w:val="en-US"/>
        </w:rPr>
        <w:t>G</w:t>
      </w:r>
      <w:r w:rsidRPr="00C94E4D">
        <w:rPr>
          <w:sz w:val="24"/>
          <w:szCs w:val="24"/>
        </w:rPr>
        <w:t xml:space="preserve"> повернута на 138</w:t>
      </w:r>
      <w:r w:rsidRPr="00C94E4D">
        <w:rPr>
          <w:sz w:val="24"/>
          <w:szCs w:val="24"/>
          <w:lang w:val="en-US"/>
        </w:rPr>
        <w:sym w:font="Symbol" w:char="F0B0"/>
      </w:r>
    </w:p>
    <w:p w14:paraId="1F5EC6EF" w14:textId="25176EC1" w:rsidR="004A7876" w:rsidRPr="00C94E4D" w:rsidRDefault="00F2395B" w:rsidP="00F2395B">
      <w:pPr>
        <w:pStyle w:val="a2"/>
        <w:ind w:firstLine="1418"/>
        <w:rPr>
          <w:sz w:val="24"/>
          <w:szCs w:val="24"/>
        </w:rPr>
      </w:pPr>
      <w:r w:rsidRPr="00C94E4D">
        <w:rPr>
          <w:sz w:val="24"/>
          <w:szCs w:val="24"/>
        </w:rPr>
        <w:t>3</w:t>
      </w:r>
      <w:r w:rsidR="00611278" w:rsidRPr="00C94E4D">
        <w:rPr>
          <w:sz w:val="24"/>
          <w:szCs w:val="24"/>
        </w:rPr>
        <w:t xml:space="preserve">. На третьем слое была расположена буква </w:t>
      </w:r>
      <w:r w:rsidR="00611278" w:rsidRPr="00C94E4D">
        <w:rPr>
          <w:sz w:val="24"/>
          <w:szCs w:val="24"/>
          <w:lang w:val="en-US"/>
        </w:rPr>
        <w:t>O</w:t>
      </w:r>
    </w:p>
    <w:p w14:paraId="5E3C4CC0" w14:textId="4DD5C2D4" w:rsidR="001667FC" w:rsidRPr="00C94E4D" w:rsidRDefault="009D19E8" w:rsidP="001667FC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 xml:space="preserve">2. </w:t>
      </w:r>
      <w:r w:rsidR="001667FC" w:rsidRPr="00C94E4D">
        <w:rPr>
          <w:sz w:val="24"/>
          <w:szCs w:val="24"/>
        </w:rPr>
        <w:t>Используя стандартные геометрические фигуры, кривые Безье и инструменты свободной трансформации, был разработан собственный логотип.</w:t>
      </w:r>
    </w:p>
    <w:p w14:paraId="0E53DBC4" w14:textId="52FD7A6D" w:rsidR="009D19E8" w:rsidRPr="00C94E4D" w:rsidRDefault="0050452B" w:rsidP="0050452B">
      <w:pPr>
        <w:pStyle w:val="a2"/>
        <w:jc w:val="center"/>
        <w:rPr>
          <w:sz w:val="24"/>
          <w:szCs w:val="24"/>
        </w:rPr>
      </w:pPr>
      <w:r w:rsidRPr="00C94E4D">
        <w:rPr>
          <w:noProof/>
          <w:sz w:val="24"/>
          <w:szCs w:val="24"/>
          <w:lang w:eastAsia="ru-RU"/>
        </w:rPr>
        <w:drawing>
          <wp:inline distT="0" distB="0" distL="0" distR="0" wp14:anchorId="13D39F03" wp14:editId="23FBB039">
            <wp:extent cx="1531088" cy="1531088"/>
            <wp:effectExtent l="0" t="0" r="0" b="0"/>
            <wp:docPr id="20" name="Рисунок 20" descr="C:\Users\SKurbatova\AppData\Local\Microsoft\Windows\INetCache\Content.Word\logo_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SKurbatova\AppData\Local\Microsoft\Windows\INetCache\Content.Word\logo_a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429" cy="154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C480" w14:textId="127FC786" w:rsidR="006757B8" w:rsidRPr="00C94E4D" w:rsidRDefault="006757B8" w:rsidP="006757B8">
      <w:pPr>
        <w:pStyle w:val="a4"/>
        <w:rPr>
          <w:szCs w:val="24"/>
        </w:rPr>
      </w:pPr>
      <w:r w:rsidRPr="00C94E4D">
        <w:rPr>
          <w:szCs w:val="24"/>
        </w:rPr>
        <w:t>Логотип с использованием фигур</w:t>
      </w:r>
    </w:p>
    <w:p w14:paraId="06C41555" w14:textId="454DDDF7" w:rsidR="004A7876" w:rsidRPr="00C94E4D" w:rsidRDefault="009D19E8" w:rsidP="00611278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>3</w:t>
      </w:r>
      <w:r w:rsidR="004A7876" w:rsidRPr="00C94E4D">
        <w:rPr>
          <w:sz w:val="24"/>
          <w:szCs w:val="24"/>
        </w:rPr>
        <w:t xml:space="preserve">. </w:t>
      </w:r>
      <w:r w:rsidR="00670231" w:rsidRPr="00C94E4D">
        <w:rPr>
          <w:sz w:val="24"/>
          <w:szCs w:val="24"/>
        </w:rPr>
        <w:t>Была сформирована визитная карточка с использованием разработанного логотипа</w:t>
      </w:r>
      <w:r w:rsidRPr="00C94E4D">
        <w:rPr>
          <w:sz w:val="24"/>
          <w:szCs w:val="24"/>
        </w:rPr>
        <w:t>.</w:t>
      </w:r>
      <w:r w:rsidR="00C94E4D" w:rsidRPr="00C94E4D">
        <w:rPr>
          <w:sz w:val="24"/>
          <w:szCs w:val="24"/>
        </w:rPr>
        <w:t xml:space="preserve"> Для этого в </w:t>
      </w:r>
      <w:r w:rsidR="00C94E4D" w:rsidRPr="00C94E4D">
        <w:rPr>
          <w:sz w:val="24"/>
          <w:szCs w:val="24"/>
          <w:lang w:val="en-US"/>
        </w:rPr>
        <w:t>Figma</w:t>
      </w:r>
      <w:r w:rsidR="00C94E4D" w:rsidRPr="00C94E4D">
        <w:rPr>
          <w:sz w:val="24"/>
          <w:szCs w:val="24"/>
        </w:rPr>
        <w:t xml:space="preserve"> был выполнен ряд таких действий как: </w:t>
      </w:r>
    </w:p>
    <w:p w14:paraId="04C01D56" w14:textId="1427F9FE" w:rsidR="009D19E8" w:rsidRPr="00C94E4D" w:rsidRDefault="00C94E4D" w:rsidP="00DD6168">
      <w:pPr>
        <w:pStyle w:val="a1"/>
        <w:spacing w:after="0"/>
        <w:rPr>
          <w:sz w:val="24"/>
          <w:szCs w:val="24"/>
        </w:rPr>
      </w:pPr>
      <w:bookmarkStart w:id="1" w:name="_GoBack"/>
      <w:r w:rsidRPr="00C94E4D">
        <w:rPr>
          <w:sz w:val="24"/>
          <w:szCs w:val="24"/>
        </w:rPr>
        <w:lastRenderedPageBreak/>
        <w:pict w14:anchorId="7CB22D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1pt;height:211.8pt">
            <v:imagedata r:id="rId15" o:title="PersonalCard (1)"/>
          </v:shape>
        </w:pict>
      </w:r>
      <w:bookmarkEnd w:id="1"/>
    </w:p>
    <w:p w14:paraId="5CAE359A" w14:textId="75722046" w:rsidR="00C94E4D" w:rsidRPr="00C94E4D" w:rsidRDefault="00C94E4D" w:rsidP="00C94E4D">
      <w:pPr>
        <w:pStyle w:val="a4"/>
        <w:rPr>
          <w:szCs w:val="24"/>
        </w:rPr>
      </w:pPr>
      <w:r w:rsidRPr="00C94E4D">
        <w:rPr>
          <w:szCs w:val="24"/>
        </w:rPr>
        <w:t>Визитная карточка</w:t>
      </w:r>
    </w:p>
    <w:p w14:paraId="61C33658" w14:textId="579A5400" w:rsidR="00C94E4D" w:rsidRPr="00C94E4D" w:rsidRDefault="00C94E4D" w:rsidP="00C94E4D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 xml:space="preserve">1. Для первого слоя визитки с применением панели свойств был настроен размер 1063 на 591 </w:t>
      </w:r>
      <w:r w:rsidRPr="00C94E4D">
        <w:rPr>
          <w:sz w:val="24"/>
          <w:szCs w:val="24"/>
          <w:lang w:val="en-US"/>
        </w:rPr>
        <w:t>px</w:t>
      </w:r>
      <w:r w:rsidRPr="00C94E4D">
        <w:rPr>
          <w:sz w:val="24"/>
          <w:szCs w:val="24"/>
        </w:rPr>
        <w:t>. Второй слой визитки был создан с размерами 862</w:t>
      </w:r>
      <w:r w:rsidRPr="00C94E4D">
        <w:rPr>
          <w:sz w:val="24"/>
          <w:szCs w:val="24"/>
          <w:lang w:val="en-US"/>
        </w:rPr>
        <w:t>x</w:t>
      </w:r>
      <w:r w:rsidRPr="00C94E4D">
        <w:rPr>
          <w:sz w:val="24"/>
          <w:szCs w:val="24"/>
        </w:rPr>
        <w:t xml:space="preserve">435 </w:t>
      </w:r>
      <w:r w:rsidRPr="00C94E4D">
        <w:rPr>
          <w:sz w:val="24"/>
          <w:szCs w:val="24"/>
          <w:lang w:val="en-US"/>
        </w:rPr>
        <w:t>px</w:t>
      </w:r>
      <w:r w:rsidRPr="00C94E4D">
        <w:rPr>
          <w:sz w:val="24"/>
          <w:szCs w:val="24"/>
        </w:rPr>
        <w:t>. Выполнена градиентная заливка. Третий слой – 655</w:t>
      </w:r>
      <w:r w:rsidRPr="00C94E4D">
        <w:rPr>
          <w:sz w:val="24"/>
          <w:szCs w:val="24"/>
          <w:lang w:val="en-US"/>
        </w:rPr>
        <w:t>x</w:t>
      </w:r>
      <w:r w:rsidRPr="00C94E4D">
        <w:rPr>
          <w:sz w:val="24"/>
          <w:szCs w:val="24"/>
        </w:rPr>
        <w:t>277</w:t>
      </w:r>
      <w:r w:rsidRPr="00C94E4D">
        <w:rPr>
          <w:sz w:val="24"/>
          <w:szCs w:val="24"/>
          <w:lang w:val="en-US"/>
        </w:rPr>
        <w:t>px</w:t>
      </w:r>
      <w:r w:rsidRPr="00C94E4D">
        <w:rPr>
          <w:sz w:val="24"/>
          <w:szCs w:val="24"/>
        </w:rPr>
        <w:t xml:space="preserve"> с градиентной заливкой типа </w:t>
      </w:r>
      <w:r w:rsidRPr="00C94E4D">
        <w:rPr>
          <w:sz w:val="24"/>
          <w:szCs w:val="24"/>
          <w:lang w:val="en-US"/>
        </w:rPr>
        <w:t>linear</w:t>
      </w:r>
      <w:r w:rsidRPr="00C94E4D">
        <w:rPr>
          <w:sz w:val="24"/>
          <w:szCs w:val="24"/>
        </w:rPr>
        <w:t xml:space="preserve">. </w:t>
      </w:r>
    </w:p>
    <w:p w14:paraId="2252A540" w14:textId="463019E5" w:rsidR="00C94E4D" w:rsidRPr="00C94E4D" w:rsidRDefault="00C94E4D" w:rsidP="00C94E4D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 xml:space="preserve">2. На третьем слое в левой части была расположен созданный логотип. </w:t>
      </w:r>
    </w:p>
    <w:p w14:paraId="3E5E4B02" w14:textId="5F3DC797" w:rsidR="00C94E4D" w:rsidRPr="00C94E4D" w:rsidRDefault="00C94E4D" w:rsidP="00C94E4D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 xml:space="preserve">3. Были созданы три полигона с 3-мя углами. Расположены в правом углу логотипа. </w:t>
      </w:r>
    </w:p>
    <w:p w14:paraId="29E6C97F" w14:textId="5BE5A1B3" w:rsidR="00C94E4D" w:rsidRPr="00C94E4D" w:rsidRDefault="00C94E4D" w:rsidP="00C94E4D">
      <w:pPr>
        <w:pStyle w:val="a2"/>
        <w:rPr>
          <w:sz w:val="24"/>
          <w:szCs w:val="24"/>
          <w:lang w:val="en-US"/>
        </w:rPr>
      </w:pPr>
      <w:r w:rsidRPr="00C94E4D">
        <w:rPr>
          <w:sz w:val="24"/>
          <w:szCs w:val="24"/>
          <w:lang w:val="en-US"/>
        </w:rPr>
        <w:t xml:space="preserve">4. </w:t>
      </w:r>
      <w:r w:rsidRPr="00C94E4D">
        <w:rPr>
          <w:sz w:val="24"/>
          <w:szCs w:val="24"/>
        </w:rPr>
        <w:t>Были</w:t>
      </w:r>
      <w:r w:rsidRPr="00C94E4D">
        <w:rPr>
          <w:sz w:val="24"/>
          <w:szCs w:val="24"/>
          <w:lang w:val="en-US"/>
        </w:rPr>
        <w:t xml:space="preserve"> </w:t>
      </w:r>
      <w:r w:rsidRPr="00C94E4D">
        <w:rPr>
          <w:sz w:val="24"/>
          <w:szCs w:val="24"/>
        </w:rPr>
        <w:t>созданы</w:t>
      </w:r>
      <w:r w:rsidRPr="00C94E4D">
        <w:rPr>
          <w:sz w:val="24"/>
          <w:szCs w:val="24"/>
          <w:lang w:val="en-US"/>
        </w:rPr>
        <w:t xml:space="preserve"> 3 </w:t>
      </w:r>
      <w:r w:rsidRPr="00C94E4D">
        <w:rPr>
          <w:sz w:val="24"/>
          <w:szCs w:val="24"/>
        </w:rPr>
        <w:t>линии</w:t>
      </w:r>
      <w:r w:rsidRPr="00C94E4D">
        <w:rPr>
          <w:sz w:val="24"/>
          <w:szCs w:val="24"/>
          <w:lang w:val="en-US"/>
        </w:rPr>
        <w:t xml:space="preserve"> </w:t>
      </w:r>
      <w:r w:rsidRPr="00C94E4D">
        <w:rPr>
          <w:sz w:val="24"/>
          <w:szCs w:val="24"/>
        </w:rPr>
        <w:t>с</w:t>
      </w:r>
      <w:r w:rsidRPr="00C94E4D">
        <w:rPr>
          <w:sz w:val="24"/>
          <w:szCs w:val="24"/>
          <w:lang w:val="en-US"/>
        </w:rPr>
        <w:t xml:space="preserve"> Start Point: Diamond, End point: Triangle arrow.</w:t>
      </w:r>
    </w:p>
    <w:p w14:paraId="50A16D29" w14:textId="31E296E8" w:rsidR="00C94E4D" w:rsidRPr="00C94E4D" w:rsidRDefault="00C94E4D" w:rsidP="00C94E4D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 xml:space="preserve">5. На четвертом слое был расположен текст. Семейство шрифтов: </w:t>
      </w:r>
      <w:r w:rsidRPr="00C94E4D">
        <w:rPr>
          <w:sz w:val="24"/>
          <w:szCs w:val="24"/>
          <w:lang w:val="en-US"/>
        </w:rPr>
        <w:t>Ubuntu</w:t>
      </w:r>
      <w:r w:rsidRPr="00C94E4D">
        <w:rPr>
          <w:sz w:val="24"/>
          <w:szCs w:val="24"/>
        </w:rPr>
        <w:t>. Размер – 144</w:t>
      </w:r>
      <w:r w:rsidRPr="00C94E4D">
        <w:rPr>
          <w:sz w:val="24"/>
          <w:szCs w:val="24"/>
          <w:lang w:val="en-US"/>
        </w:rPr>
        <w:t>px</w:t>
      </w:r>
      <w:r w:rsidRPr="00C94E4D">
        <w:rPr>
          <w:sz w:val="24"/>
          <w:szCs w:val="24"/>
        </w:rPr>
        <w:t xml:space="preserve">. </w:t>
      </w:r>
    </w:p>
    <w:p w14:paraId="5CC41021" w14:textId="7FB8F0BF" w:rsidR="00C94E4D" w:rsidRDefault="00C94E4D" w:rsidP="00C94E4D">
      <w:pPr>
        <w:pStyle w:val="a2"/>
        <w:rPr>
          <w:sz w:val="24"/>
          <w:szCs w:val="24"/>
        </w:rPr>
      </w:pPr>
      <w:r w:rsidRPr="00C94E4D">
        <w:rPr>
          <w:sz w:val="24"/>
          <w:szCs w:val="24"/>
        </w:rPr>
        <w:t>6. Визитка была экспортирована с расширением .</w:t>
      </w:r>
      <w:r w:rsidRPr="00C94E4D">
        <w:rPr>
          <w:sz w:val="24"/>
          <w:szCs w:val="24"/>
          <w:lang w:val="en-US"/>
        </w:rPr>
        <w:t>svg</w:t>
      </w:r>
      <w:r w:rsidRPr="00C94E4D">
        <w:rPr>
          <w:sz w:val="24"/>
          <w:szCs w:val="24"/>
        </w:rPr>
        <w:t xml:space="preserve">  и </w:t>
      </w:r>
      <w:r w:rsidRPr="00C94E4D">
        <w:rPr>
          <w:sz w:val="24"/>
          <w:szCs w:val="24"/>
          <w:lang w:val="en-US"/>
        </w:rPr>
        <w:t>jpeg</w:t>
      </w:r>
      <w:r w:rsidRPr="00C94E4D">
        <w:rPr>
          <w:sz w:val="24"/>
          <w:szCs w:val="24"/>
        </w:rPr>
        <w:t>.</w:t>
      </w:r>
    </w:p>
    <w:p w14:paraId="74F8BE6D" w14:textId="77777777" w:rsidR="00C94E4D" w:rsidRPr="00C94E4D" w:rsidRDefault="00C94E4D" w:rsidP="00C94E4D">
      <w:pPr>
        <w:pStyle w:val="a2"/>
        <w:rPr>
          <w:sz w:val="24"/>
          <w:szCs w:val="24"/>
        </w:rPr>
      </w:pPr>
    </w:p>
    <w:p w14:paraId="13B79D25" w14:textId="1A784371" w:rsidR="00BC5EFD" w:rsidRPr="00C94E4D" w:rsidRDefault="008D5A72" w:rsidP="00BC5F40">
      <w:pPr>
        <w:pStyle w:val="a2"/>
        <w:rPr>
          <w:sz w:val="24"/>
          <w:szCs w:val="24"/>
        </w:rPr>
      </w:pPr>
      <w:r w:rsidRPr="00C94E4D">
        <w:rPr>
          <w:b/>
          <w:sz w:val="24"/>
          <w:szCs w:val="24"/>
        </w:rPr>
        <w:t xml:space="preserve">Вывод: </w:t>
      </w:r>
      <w:r w:rsidRPr="00C94E4D">
        <w:rPr>
          <w:bCs/>
          <w:sz w:val="24"/>
          <w:szCs w:val="24"/>
        </w:rPr>
        <w:t>Таким образом в ходе выполнения лабораторной работы</w:t>
      </w:r>
      <w:r w:rsidR="00FE2896" w:rsidRPr="00C94E4D">
        <w:rPr>
          <w:sz w:val="24"/>
          <w:szCs w:val="24"/>
        </w:rPr>
        <w:t xml:space="preserve"> </w:t>
      </w:r>
      <w:r w:rsidR="00C94E4D">
        <w:rPr>
          <w:sz w:val="24"/>
          <w:szCs w:val="24"/>
        </w:rPr>
        <w:t>ознакомилась</w:t>
      </w:r>
      <w:r w:rsidR="00C94E4D" w:rsidRPr="00C94E4D">
        <w:rPr>
          <w:sz w:val="24"/>
          <w:szCs w:val="24"/>
        </w:rPr>
        <w:t xml:space="preserve"> с работой векторного редактора</w:t>
      </w:r>
      <w:r w:rsidR="00C94E4D" w:rsidRPr="00C94E4D">
        <w:rPr>
          <w:sz w:val="24"/>
          <w:szCs w:val="24"/>
        </w:rPr>
        <w:t xml:space="preserve"> </w:t>
      </w:r>
      <w:r w:rsidR="00C94E4D">
        <w:rPr>
          <w:sz w:val="24"/>
          <w:szCs w:val="24"/>
          <w:lang w:val="en-US"/>
        </w:rPr>
        <w:t>Figma</w:t>
      </w:r>
      <w:r w:rsidR="00C94E4D" w:rsidRPr="00C94E4D">
        <w:rPr>
          <w:sz w:val="24"/>
          <w:szCs w:val="24"/>
        </w:rPr>
        <w:t xml:space="preserve">. </w:t>
      </w:r>
      <w:r w:rsidR="00C94E4D">
        <w:rPr>
          <w:sz w:val="24"/>
          <w:szCs w:val="24"/>
        </w:rPr>
        <w:t>Практическим результатом выполненной работы стал</w:t>
      </w:r>
      <w:r w:rsidR="00C94E4D" w:rsidRPr="00C94E4D">
        <w:rPr>
          <w:sz w:val="24"/>
          <w:szCs w:val="24"/>
        </w:rPr>
        <w:t xml:space="preserve"> собствен</w:t>
      </w:r>
      <w:r w:rsidR="00C94E4D">
        <w:rPr>
          <w:sz w:val="24"/>
          <w:szCs w:val="24"/>
        </w:rPr>
        <w:t xml:space="preserve">ный векторный логотип и визитка. </w:t>
      </w:r>
    </w:p>
    <w:sectPr w:rsidR="00BC5EFD" w:rsidRPr="00C94E4D" w:rsidSect="00EF7B75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E3C29" w14:textId="77777777" w:rsidR="00617A0D" w:rsidRDefault="00617A0D" w:rsidP="005D7FE2">
      <w:pPr>
        <w:spacing w:after="0" w:line="240" w:lineRule="auto"/>
      </w:pPr>
      <w:r>
        <w:separator/>
      </w:r>
    </w:p>
  </w:endnote>
  <w:endnote w:type="continuationSeparator" w:id="0">
    <w:p w14:paraId="1E4EA441" w14:textId="77777777" w:rsidR="00617A0D" w:rsidRDefault="00617A0D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k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D10B2" w14:textId="77777777" w:rsidR="00617A0D" w:rsidRDefault="00617A0D" w:rsidP="005D7FE2">
      <w:pPr>
        <w:spacing w:after="0" w:line="240" w:lineRule="auto"/>
      </w:pPr>
      <w:r>
        <w:separator/>
      </w:r>
    </w:p>
  </w:footnote>
  <w:footnote w:type="continuationSeparator" w:id="0">
    <w:p w14:paraId="3638083B" w14:textId="77777777" w:rsidR="00617A0D" w:rsidRDefault="00617A0D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0E1779"/>
    <w:multiLevelType w:val="multilevel"/>
    <w:tmpl w:val="50BEED5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1714A366"/>
    <w:lvl w:ilvl="0">
      <w:start w:val="4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A8E666D"/>
    <w:multiLevelType w:val="hybridMultilevel"/>
    <w:tmpl w:val="3104D6F2"/>
    <w:lvl w:ilvl="0" w:tplc="DB3E5FA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000000"/>
        <w:sz w:val="24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172311A"/>
    <w:multiLevelType w:val="multilevel"/>
    <w:tmpl w:val="F7A8723A"/>
    <w:lvl w:ilvl="0">
      <w:start w:val="4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262B6E"/>
    <w:multiLevelType w:val="hybridMultilevel"/>
    <w:tmpl w:val="A8FC4BBC"/>
    <w:lvl w:ilvl="0" w:tplc="DB3E5F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3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15"/>
  </w:num>
  <w:num w:numId="5">
    <w:abstractNumId w:val="15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5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8"/>
  </w:num>
  <w:num w:numId="9">
    <w:abstractNumId w:val="11"/>
  </w:num>
  <w:num w:numId="10">
    <w:abstractNumId w:val="0"/>
  </w:num>
  <w:num w:numId="11">
    <w:abstractNumId w:val="18"/>
  </w:num>
  <w:num w:numId="12">
    <w:abstractNumId w:val="6"/>
  </w:num>
  <w:num w:numId="13">
    <w:abstractNumId w:val="19"/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  <w:num w:numId="19">
    <w:abstractNumId w:val="3"/>
  </w:num>
  <w:num w:numId="20">
    <w:abstractNumId w:val="9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6F71"/>
    <w:rsid w:val="00037313"/>
    <w:rsid w:val="00040371"/>
    <w:rsid w:val="00040F60"/>
    <w:rsid w:val="0004796B"/>
    <w:rsid w:val="000526C9"/>
    <w:rsid w:val="0006003A"/>
    <w:rsid w:val="000637BD"/>
    <w:rsid w:val="00063E85"/>
    <w:rsid w:val="00064369"/>
    <w:rsid w:val="00064B3A"/>
    <w:rsid w:val="0007519F"/>
    <w:rsid w:val="00075250"/>
    <w:rsid w:val="0008632A"/>
    <w:rsid w:val="00094050"/>
    <w:rsid w:val="0009760E"/>
    <w:rsid w:val="000A1034"/>
    <w:rsid w:val="000A220F"/>
    <w:rsid w:val="000A4503"/>
    <w:rsid w:val="000A4CD1"/>
    <w:rsid w:val="000A6EE3"/>
    <w:rsid w:val="000B07DC"/>
    <w:rsid w:val="000B1E03"/>
    <w:rsid w:val="000B4395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667FC"/>
    <w:rsid w:val="00174A7A"/>
    <w:rsid w:val="00175F55"/>
    <w:rsid w:val="00177AB5"/>
    <w:rsid w:val="00180BFC"/>
    <w:rsid w:val="001815E4"/>
    <w:rsid w:val="00182013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3839"/>
    <w:rsid w:val="001D7C62"/>
    <w:rsid w:val="001E41E5"/>
    <w:rsid w:val="001F3C2E"/>
    <w:rsid w:val="001F4C0C"/>
    <w:rsid w:val="0020269E"/>
    <w:rsid w:val="0020445D"/>
    <w:rsid w:val="0020574C"/>
    <w:rsid w:val="00205A15"/>
    <w:rsid w:val="00205D3A"/>
    <w:rsid w:val="00207487"/>
    <w:rsid w:val="00207F48"/>
    <w:rsid w:val="00220E50"/>
    <w:rsid w:val="0022511F"/>
    <w:rsid w:val="00234CEF"/>
    <w:rsid w:val="00240624"/>
    <w:rsid w:val="002419C2"/>
    <w:rsid w:val="0024207A"/>
    <w:rsid w:val="00250768"/>
    <w:rsid w:val="0025179A"/>
    <w:rsid w:val="0025265A"/>
    <w:rsid w:val="00254C83"/>
    <w:rsid w:val="00255775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3A2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92D52"/>
    <w:rsid w:val="003A7452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2626"/>
    <w:rsid w:val="003F7535"/>
    <w:rsid w:val="00402C87"/>
    <w:rsid w:val="00404116"/>
    <w:rsid w:val="004056AE"/>
    <w:rsid w:val="00406F97"/>
    <w:rsid w:val="0041124C"/>
    <w:rsid w:val="00411B02"/>
    <w:rsid w:val="00412AC7"/>
    <w:rsid w:val="004148B1"/>
    <w:rsid w:val="0041601F"/>
    <w:rsid w:val="004206D9"/>
    <w:rsid w:val="004227B0"/>
    <w:rsid w:val="004237A5"/>
    <w:rsid w:val="0042484A"/>
    <w:rsid w:val="004249B3"/>
    <w:rsid w:val="00433728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77683"/>
    <w:rsid w:val="00481595"/>
    <w:rsid w:val="004836B2"/>
    <w:rsid w:val="004842F4"/>
    <w:rsid w:val="00485E63"/>
    <w:rsid w:val="00491ED4"/>
    <w:rsid w:val="004A0C7D"/>
    <w:rsid w:val="004A4C05"/>
    <w:rsid w:val="004A7876"/>
    <w:rsid w:val="004B2275"/>
    <w:rsid w:val="004B6623"/>
    <w:rsid w:val="004C1AEF"/>
    <w:rsid w:val="004C4ACF"/>
    <w:rsid w:val="004C569B"/>
    <w:rsid w:val="004C637B"/>
    <w:rsid w:val="004C76ED"/>
    <w:rsid w:val="004C7E85"/>
    <w:rsid w:val="004D7693"/>
    <w:rsid w:val="004E4DAB"/>
    <w:rsid w:val="0050452B"/>
    <w:rsid w:val="00504B5C"/>
    <w:rsid w:val="00512F2B"/>
    <w:rsid w:val="00513243"/>
    <w:rsid w:val="00514CBF"/>
    <w:rsid w:val="00514F94"/>
    <w:rsid w:val="00517B7E"/>
    <w:rsid w:val="00517CD9"/>
    <w:rsid w:val="00526DDB"/>
    <w:rsid w:val="00530AE1"/>
    <w:rsid w:val="00532650"/>
    <w:rsid w:val="00534904"/>
    <w:rsid w:val="00534E72"/>
    <w:rsid w:val="00541489"/>
    <w:rsid w:val="005527E2"/>
    <w:rsid w:val="0055772C"/>
    <w:rsid w:val="00560272"/>
    <w:rsid w:val="00562BA7"/>
    <w:rsid w:val="00571BA2"/>
    <w:rsid w:val="00571BB9"/>
    <w:rsid w:val="0058280D"/>
    <w:rsid w:val="005839CA"/>
    <w:rsid w:val="005865AF"/>
    <w:rsid w:val="00591CB3"/>
    <w:rsid w:val="00593085"/>
    <w:rsid w:val="005A16EA"/>
    <w:rsid w:val="005A1EC1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11278"/>
    <w:rsid w:val="00617A0D"/>
    <w:rsid w:val="00621965"/>
    <w:rsid w:val="00625672"/>
    <w:rsid w:val="0063304F"/>
    <w:rsid w:val="00633B63"/>
    <w:rsid w:val="00635AE5"/>
    <w:rsid w:val="00637126"/>
    <w:rsid w:val="006413F5"/>
    <w:rsid w:val="0064206B"/>
    <w:rsid w:val="00645249"/>
    <w:rsid w:val="00652D5F"/>
    <w:rsid w:val="00657D50"/>
    <w:rsid w:val="00663351"/>
    <w:rsid w:val="00667C93"/>
    <w:rsid w:val="00670231"/>
    <w:rsid w:val="00673442"/>
    <w:rsid w:val="0067457D"/>
    <w:rsid w:val="006757B8"/>
    <w:rsid w:val="006816C9"/>
    <w:rsid w:val="006917EF"/>
    <w:rsid w:val="0069317E"/>
    <w:rsid w:val="00693F7D"/>
    <w:rsid w:val="00696619"/>
    <w:rsid w:val="006A00B4"/>
    <w:rsid w:val="006B66AB"/>
    <w:rsid w:val="006C159C"/>
    <w:rsid w:val="006D1D69"/>
    <w:rsid w:val="006D22E3"/>
    <w:rsid w:val="006E085F"/>
    <w:rsid w:val="006E344C"/>
    <w:rsid w:val="006E35BB"/>
    <w:rsid w:val="006E7C06"/>
    <w:rsid w:val="006F2BE9"/>
    <w:rsid w:val="006F4DDD"/>
    <w:rsid w:val="006F733E"/>
    <w:rsid w:val="0070307F"/>
    <w:rsid w:val="00711570"/>
    <w:rsid w:val="00716096"/>
    <w:rsid w:val="00720A8E"/>
    <w:rsid w:val="00735A86"/>
    <w:rsid w:val="00740642"/>
    <w:rsid w:val="00742B66"/>
    <w:rsid w:val="007470E5"/>
    <w:rsid w:val="00754466"/>
    <w:rsid w:val="0075758E"/>
    <w:rsid w:val="0076102A"/>
    <w:rsid w:val="007627FF"/>
    <w:rsid w:val="0077342A"/>
    <w:rsid w:val="0077518C"/>
    <w:rsid w:val="00776A19"/>
    <w:rsid w:val="00780BDF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4F39"/>
    <w:rsid w:val="007F6E42"/>
    <w:rsid w:val="00800CD0"/>
    <w:rsid w:val="00802DEC"/>
    <w:rsid w:val="00804E1D"/>
    <w:rsid w:val="00812FBC"/>
    <w:rsid w:val="008144A9"/>
    <w:rsid w:val="00817DBA"/>
    <w:rsid w:val="0082623B"/>
    <w:rsid w:val="00827A6B"/>
    <w:rsid w:val="0083024E"/>
    <w:rsid w:val="008308DD"/>
    <w:rsid w:val="00832918"/>
    <w:rsid w:val="008411A2"/>
    <w:rsid w:val="00846071"/>
    <w:rsid w:val="00851C7E"/>
    <w:rsid w:val="0085240A"/>
    <w:rsid w:val="00852AA7"/>
    <w:rsid w:val="00852B35"/>
    <w:rsid w:val="0086573C"/>
    <w:rsid w:val="00866BCB"/>
    <w:rsid w:val="00866F00"/>
    <w:rsid w:val="00870041"/>
    <w:rsid w:val="00873091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A72"/>
    <w:rsid w:val="008D5EB8"/>
    <w:rsid w:val="008E0947"/>
    <w:rsid w:val="008E5332"/>
    <w:rsid w:val="008F507B"/>
    <w:rsid w:val="00901B41"/>
    <w:rsid w:val="00905640"/>
    <w:rsid w:val="009056E4"/>
    <w:rsid w:val="0091073C"/>
    <w:rsid w:val="00921531"/>
    <w:rsid w:val="0092223E"/>
    <w:rsid w:val="00934F4B"/>
    <w:rsid w:val="0094799F"/>
    <w:rsid w:val="00951044"/>
    <w:rsid w:val="009511ED"/>
    <w:rsid w:val="0095148E"/>
    <w:rsid w:val="0095430C"/>
    <w:rsid w:val="0095621F"/>
    <w:rsid w:val="0096274D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D19E8"/>
    <w:rsid w:val="009D2EB2"/>
    <w:rsid w:val="009E55C4"/>
    <w:rsid w:val="009F0731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46F7"/>
    <w:rsid w:val="00A550A9"/>
    <w:rsid w:val="00A572CB"/>
    <w:rsid w:val="00A5754A"/>
    <w:rsid w:val="00A62765"/>
    <w:rsid w:val="00A62E73"/>
    <w:rsid w:val="00A6626E"/>
    <w:rsid w:val="00A74C7E"/>
    <w:rsid w:val="00A82D7D"/>
    <w:rsid w:val="00A842C1"/>
    <w:rsid w:val="00AA0E26"/>
    <w:rsid w:val="00AA1FFE"/>
    <w:rsid w:val="00AA2598"/>
    <w:rsid w:val="00AA62DE"/>
    <w:rsid w:val="00AC0A74"/>
    <w:rsid w:val="00AC2B59"/>
    <w:rsid w:val="00AD5FC0"/>
    <w:rsid w:val="00AD6580"/>
    <w:rsid w:val="00AE07B5"/>
    <w:rsid w:val="00AE07EC"/>
    <w:rsid w:val="00AE1C31"/>
    <w:rsid w:val="00AF02A3"/>
    <w:rsid w:val="00AF1170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57377"/>
    <w:rsid w:val="00B62502"/>
    <w:rsid w:val="00B63DF8"/>
    <w:rsid w:val="00B75703"/>
    <w:rsid w:val="00B81882"/>
    <w:rsid w:val="00B8200F"/>
    <w:rsid w:val="00B85FAA"/>
    <w:rsid w:val="00B93DF5"/>
    <w:rsid w:val="00BA5067"/>
    <w:rsid w:val="00BA56F2"/>
    <w:rsid w:val="00BA71D0"/>
    <w:rsid w:val="00BA7930"/>
    <w:rsid w:val="00BB25A5"/>
    <w:rsid w:val="00BB5C16"/>
    <w:rsid w:val="00BC5EFD"/>
    <w:rsid w:val="00BD0B88"/>
    <w:rsid w:val="00BD1F01"/>
    <w:rsid w:val="00BD3E37"/>
    <w:rsid w:val="00BD5015"/>
    <w:rsid w:val="00BE41D0"/>
    <w:rsid w:val="00BE6C04"/>
    <w:rsid w:val="00BE6CA6"/>
    <w:rsid w:val="00BF0B20"/>
    <w:rsid w:val="00BF3DC8"/>
    <w:rsid w:val="00BF72E8"/>
    <w:rsid w:val="00C00663"/>
    <w:rsid w:val="00C008AD"/>
    <w:rsid w:val="00C032F0"/>
    <w:rsid w:val="00C11180"/>
    <w:rsid w:val="00C124BB"/>
    <w:rsid w:val="00C13FEB"/>
    <w:rsid w:val="00C23EF2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94E4D"/>
    <w:rsid w:val="00CA2D14"/>
    <w:rsid w:val="00CA34C6"/>
    <w:rsid w:val="00CA663F"/>
    <w:rsid w:val="00CB7ABE"/>
    <w:rsid w:val="00CC44BC"/>
    <w:rsid w:val="00CE359A"/>
    <w:rsid w:val="00CE4AE8"/>
    <w:rsid w:val="00CF03A5"/>
    <w:rsid w:val="00CF1AEA"/>
    <w:rsid w:val="00CF419E"/>
    <w:rsid w:val="00D030FC"/>
    <w:rsid w:val="00D1206C"/>
    <w:rsid w:val="00D17D63"/>
    <w:rsid w:val="00D20E5E"/>
    <w:rsid w:val="00D20F03"/>
    <w:rsid w:val="00D4024E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395E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168"/>
    <w:rsid w:val="00DD69A9"/>
    <w:rsid w:val="00DE1734"/>
    <w:rsid w:val="00DE305E"/>
    <w:rsid w:val="00DE4199"/>
    <w:rsid w:val="00E00C4A"/>
    <w:rsid w:val="00E14337"/>
    <w:rsid w:val="00E15512"/>
    <w:rsid w:val="00E163FF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0861"/>
    <w:rsid w:val="00ED39E2"/>
    <w:rsid w:val="00ED49C4"/>
    <w:rsid w:val="00ED633D"/>
    <w:rsid w:val="00EE2218"/>
    <w:rsid w:val="00EE59B3"/>
    <w:rsid w:val="00EF1FB4"/>
    <w:rsid w:val="00EF3302"/>
    <w:rsid w:val="00EF6BAF"/>
    <w:rsid w:val="00EF7B75"/>
    <w:rsid w:val="00F01585"/>
    <w:rsid w:val="00F0388D"/>
    <w:rsid w:val="00F103A4"/>
    <w:rsid w:val="00F13E17"/>
    <w:rsid w:val="00F14CE4"/>
    <w:rsid w:val="00F177FC"/>
    <w:rsid w:val="00F21B7B"/>
    <w:rsid w:val="00F22259"/>
    <w:rsid w:val="00F2325E"/>
    <w:rsid w:val="00F2395B"/>
    <w:rsid w:val="00F31CA6"/>
    <w:rsid w:val="00F3328C"/>
    <w:rsid w:val="00F36689"/>
    <w:rsid w:val="00F400A1"/>
    <w:rsid w:val="00F44736"/>
    <w:rsid w:val="00F44A01"/>
    <w:rsid w:val="00F454C0"/>
    <w:rsid w:val="00F626CA"/>
    <w:rsid w:val="00F72C3B"/>
    <w:rsid w:val="00F82EDD"/>
    <w:rsid w:val="00F83F69"/>
    <w:rsid w:val="00F86D43"/>
    <w:rsid w:val="00F956B5"/>
    <w:rsid w:val="00FA79D8"/>
    <w:rsid w:val="00FA7A7A"/>
    <w:rsid w:val="00FB3152"/>
    <w:rsid w:val="00FB3FFA"/>
    <w:rsid w:val="00FB751F"/>
    <w:rsid w:val="00FC0F25"/>
    <w:rsid w:val="00FC1A51"/>
    <w:rsid w:val="00FD0E34"/>
    <w:rsid w:val="00FD33E9"/>
    <w:rsid w:val="00FD5036"/>
    <w:rsid w:val="00FD5ED7"/>
    <w:rsid w:val="00FE2896"/>
    <w:rsid w:val="00FE3187"/>
    <w:rsid w:val="00FE6A34"/>
    <w:rsid w:val="00FE77AD"/>
    <w:rsid w:val="00FF7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table" w:customStyle="1" w:styleId="13">
    <w:name w:val="Сетка таблицы1"/>
    <w:basedOn w:val="a7"/>
    <w:next w:val="a9"/>
    <w:uiPriority w:val="39"/>
    <w:rsid w:val="008E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2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6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8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121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9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1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9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3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042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93F82-F5E4-489F-8D96-1F7AD8FBA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5180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215</cp:revision>
  <cp:lastPrinted>2021-11-14T21:25:00Z</cp:lastPrinted>
  <dcterms:created xsi:type="dcterms:W3CDTF">2020-09-09T22:26:00Z</dcterms:created>
  <dcterms:modified xsi:type="dcterms:W3CDTF">2021-11-15T13:29:00Z</dcterms:modified>
</cp:coreProperties>
</file>