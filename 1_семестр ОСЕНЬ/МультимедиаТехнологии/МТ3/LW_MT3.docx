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83024E" w:rsidRDefault="00B13897" w:rsidP="00180BFC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83024E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83024E">
        <w:rPr>
          <w:sz w:val="24"/>
          <w:szCs w:val="24"/>
        </w:rPr>
        <w:t>студента</w:t>
      </w:r>
      <w:r w:rsidR="00CE359A" w:rsidRPr="0083024E">
        <w:rPr>
          <w:sz w:val="24"/>
          <w:szCs w:val="24"/>
        </w:rPr>
        <w:t xml:space="preserve"> группы ИТ – </w:t>
      </w:r>
      <w:r w:rsidR="007E648B" w:rsidRPr="0083024E">
        <w:rPr>
          <w:sz w:val="24"/>
          <w:szCs w:val="24"/>
        </w:rPr>
        <w:t>4</w:t>
      </w:r>
      <w:r w:rsidR="00CE359A" w:rsidRPr="0083024E">
        <w:rPr>
          <w:sz w:val="24"/>
          <w:szCs w:val="24"/>
        </w:rPr>
        <w:t>2</w:t>
      </w:r>
      <w:r w:rsidR="0019290F" w:rsidRPr="0083024E">
        <w:rPr>
          <w:sz w:val="24"/>
          <w:szCs w:val="24"/>
        </w:rPr>
        <w:br/>
      </w:r>
      <w:r w:rsidR="00CE359A" w:rsidRPr="0083024E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83024E" w14:paraId="596FB372" w14:textId="77777777" w:rsidTr="00470D8C">
        <w:tc>
          <w:tcPr>
            <w:tcW w:w="2401" w:type="dxa"/>
          </w:tcPr>
          <w:p w14:paraId="6FD169CD" w14:textId="77777777" w:rsidR="00CE359A" w:rsidRPr="0083024E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02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83024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83024E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02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83024E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5E513F40" w:rsidR="0064206B" w:rsidRPr="0083024E" w:rsidRDefault="003F2626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Векторизация растровых изображений</w:t>
      </w:r>
    </w:p>
    <w:p w14:paraId="25AF31BE" w14:textId="1DA18EA2" w:rsidR="003532A7" w:rsidRPr="0083024E" w:rsidRDefault="00CE359A" w:rsidP="00DC66ED">
      <w:pPr>
        <w:pStyle w:val="a2"/>
      </w:pPr>
      <w:r w:rsidRPr="00180BFC">
        <w:rPr>
          <w:b/>
        </w:rPr>
        <w:t>Цель работы</w:t>
      </w:r>
      <w:r w:rsidR="00180BFC" w:rsidRPr="00180BFC">
        <w:t xml:space="preserve"> </w:t>
      </w:r>
      <w:r w:rsidR="00180BFC">
        <w:t>получение практических навыков векторизации растровых объектов</w:t>
      </w:r>
      <w:r w:rsidR="00180BFC">
        <w:t xml:space="preserve"> </w:t>
      </w:r>
      <w:r w:rsidR="00180BFC">
        <w:t>методом обводки.</w:t>
      </w:r>
      <w:r w:rsidR="00180BFC">
        <w:t xml:space="preserve"> </w:t>
      </w:r>
    </w:p>
    <w:p w14:paraId="1271C954" w14:textId="77777777" w:rsidR="004237A5" w:rsidRPr="0083024E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83024E">
        <w:rPr>
          <w:sz w:val="24"/>
          <w:szCs w:val="24"/>
        </w:rPr>
        <w:t>Содержание работы</w:t>
      </w:r>
    </w:p>
    <w:p w14:paraId="323C7059" w14:textId="15874B90" w:rsidR="00B8200F" w:rsidRDefault="005527E2" w:rsidP="00866F00">
      <w:pPr>
        <w:pStyle w:val="a2"/>
      </w:pPr>
      <w:r w:rsidRPr="005527E2">
        <w:t xml:space="preserve">С помощью программы </w:t>
      </w:r>
      <w:r w:rsidR="00866F00">
        <w:rPr>
          <w:lang w:val="en-US"/>
        </w:rPr>
        <w:t>Figma</w:t>
      </w:r>
      <w:r w:rsidR="00866F00" w:rsidRPr="00866F00">
        <w:t xml:space="preserve"> (https://www.figma.com/file/N8GCCiX8vcHPDk7md9MO34/img_info?node-id=4%3A2) </w:t>
      </w:r>
      <w:r w:rsidR="00866F00">
        <w:t>было необходимо обвести логотип</w:t>
      </w:r>
      <w:r>
        <w:t xml:space="preserve"> </w:t>
      </w:r>
      <w:r w:rsidRPr="005527E2">
        <w:t>представленный в растровом виде.</w:t>
      </w:r>
      <w:r w:rsidR="00B8200F" w:rsidRPr="00B8200F">
        <w:rPr>
          <w:noProof/>
          <w:lang w:eastAsia="ru-RU"/>
        </w:rPr>
        <w:t xml:space="preserve"> </w:t>
      </w:r>
      <w:r w:rsidR="00B8200F">
        <w:rPr>
          <w:noProof/>
          <w:lang w:eastAsia="ru-RU"/>
        </w:rPr>
        <w:t>Представлен на рисунке 3</w:t>
      </w:r>
      <w:r w:rsidR="00406F97">
        <w:rPr>
          <w:noProof/>
          <w:lang w:eastAsia="ru-RU"/>
        </w:rPr>
        <w:t>.1</w:t>
      </w:r>
    </w:p>
    <w:p w14:paraId="4283DE05" w14:textId="2910EF28" w:rsidR="00B8200F" w:rsidRDefault="00B8200F" w:rsidP="00406F97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18253081" wp14:editId="4A2B3C25">
            <wp:extent cx="3578772" cy="14939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179" cy="14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1F88" w14:textId="2A2CFA13" w:rsidR="00406F97" w:rsidRDefault="00406F97" w:rsidP="00406F97">
      <w:pPr>
        <w:pStyle w:val="a4"/>
      </w:pPr>
      <w:r>
        <w:t>Шар, растровый цветной</w:t>
      </w:r>
    </w:p>
    <w:p w14:paraId="43252315" w14:textId="13BBD8F6" w:rsidR="005527E2" w:rsidRDefault="005527E2" w:rsidP="00DE6166">
      <w:pPr>
        <w:pStyle w:val="a2"/>
      </w:pPr>
      <w:r w:rsidRPr="005527E2">
        <w:t xml:space="preserve">В работе </w:t>
      </w:r>
      <w:r w:rsidR="00866F00">
        <w:t>использовался</w:t>
      </w:r>
      <w:r w:rsidRPr="005527E2">
        <w:t xml:space="preserve"> инструмент</w:t>
      </w:r>
      <w:r>
        <w:t xml:space="preserve"> </w:t>
      </w:r>
      <w:r w:rsidRPr="005527E2">
        <w:t>Кривые Безье, с помощью которого обводится контур представленного логотипа поверх</w:t>
      </w:r>
      <w:r>
        <w:t xml:space="preserve"> </w:t>
      </w:r>
      <w:r w:rsidRPr="005527E2">
        <w:t xml:space="preserve">растрового изображения. Заливку логотипа </w:t>
      </w:r>
      <w:r w:rsidR="00866F00">
        <w:t>выполнена</w:t>
      </w:r>
      <w:r w:rsidRPr="005527E2">
        <w:t xml:space="preserve"> с помощью градиента.</w:t>
      </w:r>
      <w:bookmarkStart w:id="1" w:name="_GoBack"/>
      <w:bookmarkEnd w:id="1"/>
    </w:p>
    <w:p w14:paraId="6DF4567C" w14:textId="48796D17" w:rsidR="003F2626" w:rsidRDefault="00866F00" w:rsidP="0000315B">
      <w:pPr>
        <w:pStyle w:val="a2"/>
      </w:pPr>
      <w:r>
        <w:t xml:space="preserve">Полученное изображение помещено в </w:t>
      </w:r>
      <w:r w:rsidR="005527E2" w:rsidRPr="005527E2">
        <w:t>отчёт</w:t>
      </w:r>
      <w:r>
        <w:t xml:space="preserve"> и представлено на рисунке 3.2.</w:t>
      </w:r>
      <w:r w:rsidR="005527E2" w:rsidRPr="005527E2">
        <w:t xml:space="preserve"> </w:t>
      </w:r>
      <w:r>
        <w:t xml:space="preserve">Логотип сохранен </w:t>
      </w:r>
      <w:r w:rsidR="005527E2" w:rsidRPr="005527E2">
        <w:t>svg</w:t>
      </w:r>
      <w:r w:rsidR="00406F97">
        <w:t xml:space="preserve"> </w:t>
      </w:r>
      <w:r w:rsidR="005527E2" w:rsidRPr="005527E2">
        <w:t>и в формате pdf, при этом</w:t>
      </w:r>
      <w:r w:rsidR="005527E2">
        <w:t xml:space="preserve"> </w:t>
      </w:r>
      <w:r>
        <w:t>должен занимает</w:t>
      </w:r>
      <w:r w:rsidR="005527E2" w:rsidRPr="005527E2">
        <w:t xml:space="preserve"> большую часть листа формата А4.</w:t>
      </w:r>
    </w:p>
    <w:p w14:paraId="7AF24249" w14:textId="77777777" w:rsidR="00866F00" w:rsidRDefault="00866F00" w:rsidP="0000315B">
      <w:pPr>
        <w:pStyle w:val="a2"/>
      </w:pPr>
    </w:p>
    <w:p w14:paraId="5E02A188" w14:textId="720B8873" w:rsidR="005527E2" w:rsidRDefault="00866F00" w:rsidP="00866F00">
      <w:pPr>
        <w:pStyle w:val="a2"/>
        <w:jc w:val="center"/>
      </w:pPr>
      <w:r w:rsidRPr="00866F00">
        <w:drawing>
          <wp:inline distT="0" distB="0" distL="0" distR="0" wp14:anchorId="3F7EA8C7" wp14:editId="56CF4CB7">
            <wp:extent cx="1931514" cy="181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726" cy="18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6B3E" w14:textId="4FEE1040" w:rsidR="00866F00" w:rsidRPr="005527E2" w:rsidRDefault="00866F00" w:rsidP="00866F00">
      <w:pPr>
        <w:pStyle w:val="a4"/>
      </w:pPr>
      <w:r>
        <w:t>Логотип</w:t>
      </w:r>
    </w:p>
    <w:p w14:paraId="4CD51EAB" w14:textId="08B0DF6D" w:rsidR="00D9395E" w:rsidRPr="00571BA2" w:rsidRDefault="008D5A72" w:rsidP="00146335">
      <w:pPr>
        <w:pStyle w:val="a2"/>
        <w:rPr>
          <w:sz w:val="24"/>
          <w:szCs w:val="24"/>
        </w:rPr>
      </w:pPr>
      <w:r w:rsidRPr="00571BA2">
        <w:rPr>
          <w:b/>
          <w:sz w:val="24"/>
          <w:szCs w:val="24"/>
        </w:rPr>
        <w:t xml:space="preserve">Вывод: </w:t>
      </w:r>
      <w:r w:rsidRPr="00571BA2">
        <w:rPr>
          <w:bCs/>
          <w:sz w:val="24"/>
          <w:szCs w:val="24"/>
        </w:rPr>
        <w:t>Таким образом в ходе выполнения лабораторной работы</w:t>
      </w:r>
      <w:r w:rsidR="00FE2896" w:rsidRPr="00571BA2">
        <w:rPr>
          <w:sz w:val="24"/>
          <w:szCs w:val="24"/>
        </w:rPr>
        <w:t xml:space="preserve"> были </w:t>
      </w:r>
      <w:r w:rsidR="00FE2896">
        <w:t xml:space="preserve">получены практические навыки </w:t>
      </w:r>
      <w:r w:rsidR="00571BA2">
        <w:t>векторизации растровых объектов методом обводки.</w:t>
      </w:r>
    </w:p>
    <w:p w14:paraId="13B79D25" w14:textId="77777777" w:rsidR="00BC5EFD" w:rsidRPr="0083024E" w:rsidRDefault="00BC5EFD" w:rsidP="00571BA2">
      <w:pPr>
        <w:pStyle w:val="a2"/>
        <w:numPr>
          <w:ilvl w:val="0"/>
          <w:numId w:val="0"/>
        </w:numPr>
        <w:rPr>
          <w:sz w:val="24"/>
          <w:szCs w:val="24"/>
        </w:rPr>
      </w:pPr>
    </w:p>
    <w:sectPr w:rsidR="00BC5EFD" w:rsidRPr="0083024E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96470" w14:textId="77777777" w:rsidR="00BA56F2" w:rsidRDefault="00BA56F2" w:rsidP="005D7FE2">
      <w:pPr>
        <w:spacing w:after="0" w:line="240" w:lineRule="auto"/>
      </w:pPr>
      <w:r>
        <w:separator/>
      </w:r>
    </w:p>
  </w:endnote>
  <w:endnote w:type="continuationSeparator" w:id="0">
    <w:p w14:paraId="451BBEF3" w14:textId="77777777" w:rsidR="00BA56F2" w:rsidRDefault="00BA56F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7F698" w14:textId="77777777" w:rsidR="00BA56F2" w:rsidRDefault="00BA56F2" w:rsidP="005D7FE2">
      <w:pPr>
        <w:spacing w:after="0" w:line="240" w:lineRule="auto"/>
      </w:pPr>
      <w:r>
        <w:separator/>
      </w:r>
    </w:p>
  </w:footnote>
  <w:footnote w:type="continuationSeparator" w:id="0">
    <w:p w14:paraId="223EA7C4" w14:textId="77777777" w:rsidR="00BA56F2" w:rsidRDefault="00BA56F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BF9418C6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4"/>
  </w:num>
  <w:num w:numId="5">
    <w:abstractNumId w:val="14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4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17"/>
  </w:num>
  <w:num w:numId="12">
    <w:abstractNumId w:val="6"/>
  </w:num>
  <w:num w:numId="13">
    <w:abstractNumId w:val="18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20E50"/>
    <w:rsid w:val="0022511F"/>
    <w:rsid w:val="00234CEF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6F97"/>
    <w:rsid w:val="0041124C"/>
    <w:rsid w:val="00411B02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772C"/>
    <w:rsid w:val="00560272"/>
    <w:rsid w:val="00562BA7"/>
    <w:rsid w:val="00571BA2"/>
    <w:rsid w:val="00571BB9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73442"/>
    <w:rsid w:val="0067457D"/>
    <w:rsid w:val="006816C9"/>
    <w:rsid w:val="006917EF"/>
    <w:rsid w:val="0069317E"/>
    <w:rsid w:val="00693F7D"/>
    <w:rsid w:val="00696619"/>
    <w:rsid w:val="006A00B4"/>
    <w:rsid w:val="006B66AB"/>
    <w:rsid w:val="006C159C"/>
    <w:rsid w:val="006D1D69"/>
    <w:rsid w:val="006D22E3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518C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F00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A72"/>
    <w:rsid w:val="008D5EB8"/>
    <w:rsid w:val="008E0947"/>
    <w:rsid w:val="008E5332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2EB2"/>
    <w:rsid w:val="009E55C4"/>
    <w:rsid w:val="009F0731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46F7"/>
    <w:rsid w:val="00A550A9"/>
    <w:rsid w:val="00A572CB"/>
    <w:rsid w:val="00A5754A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2B59"/>
    <w:rsid w:val="00AD5FC0"/>
    <w:rsid w:val="00AD6580"/>
    <w:rsid w:val="00AE07B5"/>
    <w:rsid w:val="00AE07EC"/>
    <w:rsid w:val="00AE1C31"/>
    <w:rsid w:val="00AF1170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200F"/>
    <w:rsid w:val="00B85FAA"/>
    <w:rsid w:val="00B93DF5"/>
    <w:rsid w:val="00BA56F2"/>
    <w:rsid w:val="00BA71D0"/>
    <w:rsid w:val="00BA7930"/>
    <w:rsid w:val="00BB25A5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BF72E8"/>
    <w:rsid w:val="00C00663"/>
    <w:rsid w:val="00C008AD"/>
    <w:rsid w:val="00C032F0"/>
    <w:rsid w:val="00C11180"/>
    <w:rsid w:val="00C124BB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C44BC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86D43"/>
    <w:rsid w:val="00F956B5"/>
    <w:rsid w:val="00FA79D8"/>
    <w:rsid w:val="00FA7A7A"/>
    <w:rsid w:val="00FB3152"/>
    <w:rsid w:val="00FB3FFA"/>
    <w:rsid w:val="00FB751F"/>
    <w:rsid w:val="00FC0F25"/>
    <w:rsid w:val="00FC1A51"/>
    <w:rsid w:val="00FD0E34"/>
    <w:rsid w:val="00FD33E9"/>
    <w:rsid w:val="00FD5036"/>
    <w:rsid w:val="00FD5ED7"/>
    <w:rsid w:val="00FE2896"/>
    <w:rsid w:val="00FE3187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3976-E037-4EFB-A18F-9B3EE4DF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4987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182</cp:revision>
  <cp:lastPrinted>2021-11-14T21:25:00Z</cp:lastPrinted>
  <dcterms:created xsi:type="dcterms:W3CDTF">2020-09-09T22:26:00Z</dcterms:created>
  <dcterms:modified xsi:type="dcterms:W3CDTF">2021-11-14T22:17:00Z</dcterms:modified>
</cp:coreProperties>
</file>