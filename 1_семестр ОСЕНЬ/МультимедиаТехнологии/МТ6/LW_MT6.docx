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C405E" w:rsidRDefault="00B13897" w:rsidP="00A22B6F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Start w:id="1" w:name="_GoBack"/>
      <w:bookmarkEnd w:id="0"/>
    </w:p>
    <w:p w14:paraId="44A101DE" w14:textId="46C25ED8" w:rsidR="00CE359A" w:rsidRPr="002C405E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2C405E">
        <w:rPr>
          <w:sz w:val="24"/>
          <w:szCs w:val="24"/>
        </w:rPr>
        <w:t>студента</w:t>
      </w:r>
      <w:r w:rsidR="00CE359A" w:rsidRPr="002C405E">
        <w:rPr>
          <w:sz w:val="24"/>
          <w:szCs w:val="24"/>
        </w:rPr>
        <w:t xml:space="preserve"> группы ИТ – </w:t>
      </w:r>
      <w:r w:rsidR="007E648B" w:rsidRPr="002C405E">
        <w:rPr>
          <w:sz w:val="24"/>
          <w:szCs w:val="24"/>
        </w:rPr>
        <w:t>4</w:t>
      </w:r>
      <w:r w:rsidR="00CE359A" w:rsidRPr="002C405E">
        <w:rPr>
          <w:sz w:val="24"/>
          <w:szCs w:val="24"/>
        </w:rPr>
        <w:t>2</w:t>
      </w:r>
      <w:r w:rsidR="0019290F" w:rsidRPr="002C405E">
        <w:rPr>
          <w:sz w:val="24"/>
          <w:szCs w:val="24"/>
        </w:rPr>
        <w:br/>
      </w:r>
      <w:r w:rsidR="00CE359A" w:rsidRPr="002C405E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C405E" w14:paraId="596FB372" w14:textId="77777777" w:rsidTr="00470D8C">
        <w:tc>
          <w:tcPr>
            <w:tcW w:w="2401" w:type="dxa"/>
          </w:tcPr>
          <w:p w14:paraId="6FD169CD" w14:textId="77777777" w:rsidR="00CE359A" w:rsidRPr="002C405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C405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C405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C405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27CE8F3" w:rsidR="0064206B" w:rsidRPr="002C405E" w:rsidRDefault="00A22B6F" w:rsidP="005D53A9">
      <w:pPr>
        <w:pStyle w:val="a1"/>
        <w:rPr>
          <w:sz w:val="24"/>
          <w:szCs w:val="24"/>
        </w:rPr>
      </w:pPr>
      <w:r w:rsidRPr="002C405E">
        <w:rPr>
          <w:sz w:val="24"/>
          <w:szCs w:val="24"/>
        </w:rPr>
        <w:t xml:space="preserve">Интерфейс </w:t>
      </w:r>
      <w:r w:rsidRPr="002C405E">
        <w:rPr>
          <w:sz w:val="24"/>
          <w:szCs w:val="24"/>
          <w:lang w:val="en-US"/>
        </w:rPr>
        <w:t>Blender</w:t>
      </w:r>
    </w:p>
    <w:p w14:paraId="25AF31BE" w14:textId="5F9DFDD6" w:rsidR="003532A7" w:rsidRPr="002C405E" w:rsidRDefault="00CE359A" w:rsidP="00A22B6F">
      <w:pPr>
        <w:pStyle w:val="a2"/>
        <w:rPr>
          <w:sz w:val="24"/>
          <w:szCs w:val="24"/>
        </w:rPr>
      </w:pPr>
      <w:r w:rsidRPr="002C405E">
        <w:rPr>
          <w:b/>
          <w:sz w:val="24"/>
          <w:szCs w:val="24"/>
        </w:rPr>
        <w:t>Цель работы</w:t>
      </w:r>
      <w:r w:rsidR="00180BFC" w:rsidRPr="002C405E">
        <w:rPr>
          <w:sz w:val="24"/>
          <w:szCs w:val="24"/>
        </w:rPr>
        <w:t xml:space="preserve"> </w:t>
      </w:r>
      <w:r w:rsidR="00A22B6F" w:rsidRPr="002C405E">
        <w:rPr>
          <w:sz w:val="24"/>
          <w:szCs w:val="24"/>
        </w:rPr>
        <w:t>изучить структуру среды 3D моделирования Blender, основные принципы работы в ней, научиться создавать и совмещать данные различных проeктов Blender.</w:t>
      </w:r>
      <w:r w:rsidR="00180BFC" w:rsidRPr="002C405E">
        <w:rPr>
          <w:sz w:val="24"/>
          <w:szCs w:val="24"/>
        </w:rPr>
        <w:t xml:space="preserve"> </w:t>
      </w:r>
    </w:p>
    <w:p w14:paraId="1271C954" w14:textId="77777777" w:rsidR="004237A5" w:rsidRPr="002C405E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2C405E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2C405E">
        <w:rPr>
          <w:sz w:val="24"/>
          <w:szCs w:val="24"/>
        </w:rPr>
        <w:t>Содержание работы</w:t>
      </w:r>
    </w:p>
    <w:p w14:paraId="0EEBD906" w14:textId="3968BD34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1. </w:t>
      </w:r>
      <w:r w:rsidRPr="002C405E">
        <w:rPr>
          <w:sz w:val="24"/>
          <w:szCs w:val="24"/>
        </w:rPr>
        <w:t xml:space="preserve">Установить 3D редактор Blender. Скачать установочный файл можно с официального сайта https://www.blender.org/. </w:t>
      </w:r>
    </w:p>
    <w:p w14:paraId="08F16B4A" w14:textId="022F3ED3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2. </w:t>
      </w:r>
      <w:r w:rsidRPr="002C405E">
        <w:rPr>
          <w:sz w:val="24"/>
          <w:szCs w:val="24"/>
        </w:rPr>
        <w:t xml:space="preserve">Разработать и сохранить свой вариант компоновки рабочего пространства. Обосновать свое решение. </w:t>
      </w:r>
    </w:p>
    <w:p w14:paraId="30AD9A86" w14:textId="684C3AA0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3. </w:t>
      </w:r>
      <w:r w:rsidRPr="002C405E">
        <w:rPr>
          <w:sz w:val="24"/>
          <w:szCs w:val="24"/>
        </w:rPr>
        <w:t>Заполнить таблицу 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</w:p>
    <w:p w14:paraId="0F0DD9B4" w14:textId="4F7201E9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4. </w:t>
      </w:r>
      <w:r w:rsidRPr="002C405E">
        <w:rPr>
          <w:sz w:val="24"/>
          <w:szCs w:val="24"/>
        </w:rPr>
        <w:t xml:space="preserve">Используя стандартные объекты Blender, придумать и создать произвольную комбинацию объектов. Сохранить проект. Создать новый проект и подгрузить в него какой-либо объект из предыдущего проекта. Подробно описать процесс привязки объектов одного проекта в другой. </w:t>
      </w:r>
    </w:p>
    <w:p w14:paraId="63C03629" w14:textId="77777777" w:rsidR="00A22B6F" w:rsidRPr="002C405E" w:rsidRDefault="00A22B6F" w:rsidP="00A22B6F">
      <w:pPr>
        <w:pStyle w:val="a2"/>
        <w:rPr>
          <w:sz w:val="24"/>
          <w:szCs w:val="24"/>
        </w:rPr>
      </w:pPr>
    </w:p>
    <w:p w14:paraId="7B3FC7EE" w14:textId="3B0CF398" w:rsidR="00C23EF2" w:rsidRPr="002C405E" w:rsidRDefault="00870041" w:rsidP="00870041">
      <w:pPr>
        <w:pStyle w:val="a3"/>
        <w:rPr>
          <w:sz w:val="24"/>
          <w:szCs w:val="24"/>
        </w:rPr>
      </w:pPr>
      <w:r w:rsidRPr="002C405E">
        <w:rPr>
          <w:sz w:val="24"/>
          <w:szCs w:val="24"/>
        </w:rPr>
        <w:t>Ход работы</w:t>
      </w:r>
    </w:p>
    <w:p w14:paraId="1E7A2299" w14:textId="172ADC1D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  <w:lang w:val="en-US"/>
        </w:rPr>
        <w:t>1</w:t>
      </w:r>
      <w:r w:rsidRPr="002C405E">
        <w:rPr>
          <w:sz w:val="24"/>
          <w:szCs w:val="24"/>
        </w:rPr>
        <w:t xml:space="preserve">. Установила </w:t>
      </w:r>
      <w:r w:rsidRPr="002C405E">
        <w:rPr>
          <w:sz w:val="24"/>
          <w:szCs w:val="24"/>
          <w:lang w:val="en-US"/>
        </w:rPr>
        <w:t>Blender</w:t>
      </w:r>
      <w:r w:rsidRPr="002C405E">
        <w:rPr>
          <w:sz w:val="24"/>
          <w:szCs w:val="24"/>
        </w:rPr>
        <w:t xml:space="preserve">. </w:t>
      </w:r>
    </w:p>
    <w:p w14:paraId="17A03093" w14:textId="0B43ED17" w:rsidR="00BB5104" w:rsidRPr="002C405E" w:rsidRDefault="00A22B6F" w:rsidP="00E6488C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2. </w:t>
      </w:r>
      <w:r w:rsidR="00BB5104" w:rsidRPr="002C405E">
        <w:rPr>
          <w:sz w:val="24"/>
          <w:szCs w:val="24"/>
        </w:rPr>
        <w:t xml:space="preserve">Добавить свое рабочее пространство можно нажав на знак + в панели меню. При этом можно добавить как свое рабочее пространство, так и выбрать из шаблонов, предусмотренных </w:t>
      </w:r>
      <w:r w:rsidR="00BB5104" w:rsidRPr="002C405E">
        <w:rPr>
          <w:sz w:val="24"/>
          <w:szCs w:val="24"/>
          <w:lang w:val="en-US"/>
        </w:rPr>
        <w:t>Blender</w:t>
      </w:r>
      <w:r w:rsidR="00BB5104" w:rsidRPr="002C405E">
        <w:rPr>
          <w:sz w:val="24"/>
          <w:szCs w:val="24"/>
        </w:rPr>
        <w:t xml:space="preserve">. </w:t>
      </w:r>
    </w:p>
    <w:p w14:paraId="47EB4EF1" w14:textId="3F12FEEA" w:rsidR="00BB5104" w:rsidRPr="002C405E" w:rsidRDefault="00BB5104" w:rsidP="00160D26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56CA34E4" wp14:editId="591E2FAD">
            <wp:extent cx="6195503" cy="77223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121" cy="7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3107" w14:textId="447AA6D9" w:rsidR="00BB5104" w:rsidRPr="002C405E" w:rsidRDefault="00BB5104" w:rsidP="00BB5104">
      <w:pPr>
        <w:pStyle w:val="a4"/>
        <w:rPr>
          <w:szCs w:val="24"/>
        </w:rPr>
      </w:pPr>
      <w:r w:rsidRPr="002C405E">
        <w:rPr>
          <w:szCs w:val="24"/>
        </w:rPr>
        <w:t>Создание рабочего пространства</w:t>
      </w:r>
    </w:p>
    <w:p w14:paraId="266280FA" w14:textId="77743A29" w:rsidR="0045521C" w:rsidRPr="002C405E" w:rsidRDefault="00BB5104" w:rsidP="00E6488C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>Чтобы за</w:t>
      </w:r>
      <w:r w:rsidR="0045521C" w:rsidRPr="002C405E">
        <w:rPr>
          <w:sz w:val="24"/>
          <w:szCs w:val="24"/>
        </w:rPr>
        <w:t xml:space="preserve">крыть </w:t>
      </w:r>
      <w:r w:rsidRPr="002C405E">
        <w:rPr>
          <w:sz w:val="24"/>
          <w:szCs w:val="24"/>
        </w:rPr>
        <w:t xml:space="preserve">панели редакторов </w:t>
      </w:r>
      <w:r w:rsidR="0045521C" w:rsidRPr="002C405E">
        <w:rPr>
          <w:sz w:val="24"/>
          <w:szCs w:val="24"/>
        </w:rPr>
        <w:t>необходимо подвести курсор мыши к верхнему или нижнему углу, затем жать ЛКМ, и когда появится белый знак плюс потянут панель в влево, если панели были расположены вертикально. При этом на панелях будет отображаться широкая стрелка, указывающая направление движения мыши. При это</w:t>
      </w:r>
      <w:r w:rsidR="00325833" w:rsidRPr="002C405E">
        <w:rPr>
          <w:sz w:val="24"/>
          <w:szCs w:val="24"/>
        </w:rPr>
        <w:t>м</w:t>
      </w:r>
      <w:r w:rsidR="0045521C" w:rsidRPr="002C405E">
        <w:rPr>
          <w:sz w:val="24"/>
          <w:szCs w:val="24"/>
        </w:rPr>
        <w:t xml:space="preserve"> если провести аналогичные действия и провести вправо, то панель будет продублирована. </w:t>
      </w:r>
      <w:r w:rsidR="00A40BB0" w:rsidRPr="002C405E">
        <w:rPr>
          <w:sz w:val="24"/>
          <w:szCs w:val="24"/>
        </w:rPr>
        <w:t xml:space="preserve">Если при этом зажать </w:t>
      </w:r>
      <w:r w:rsidR="00A40BB0" w:rsidRPr="002C405E">
        <w:rPr>
          <w:sz w:val="24"/>
          <w:szCs w:val="24"/>
          <w:lang w:val="en-US"/>
        </w:rPr>
        <w:t>SHIFT</w:t>
      </w:r>
      <w:r w:rsidR="00A40BB0" w:rsidRPr="002C405E">
        <w:rPr>
          <w:sz w:val="24"/>
          <w:szCs w:val="24"/>
        </w:rPr>
        <w:t xml:space="preserve">, то панель откроется в новом окне. </w:t>
      </w:r>
    </w:p>
    <w:p w14:paraId="65EECA79" w14:textId="7CC621A0" w:rsidR="00325833" w:rsidRPr="002C405E" w:rsidRDefault="00325833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Следует также заметить, что если не будет стоять галочка Разделение от углов в группе Редакторы в разделе Интерфейс настроек программы (Правка-Настройки), то описанный выше алгоритм не сработает. </w:t>
      </w:r>
    </w:p>
    <w:p w14:paraId="2712F51A" w14:textId="13A5612A" w:rsidR="0045521C" w:rsidRPr="002C405E" w:rsidRDefault="0045521C" w:rsidP="00325833">
      <w:pPr>
        <w:pStyle w:val="a2"/>
        <w:spacing w:before="240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8D4CE4" wp14:editId="681FCF48">
            <wp:extent cx="4062126" cy="14279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193" cy="14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873" w14:textId="7082A72D" w:rsidR="0045521C" w:rsidRPr="002C405E" w:rsidRDefault="0045521C" w:rsidP="0045521C">
      <w:pPr>
        <w:pStyle w:val="a4"/>
        <w:rPr>
          <w:szCs w:val="24"/>
        </w:rPr>
      </w:pPr>
      <w:r w:rsidRPr="002C405E">
        <w:rPr>
          <w:szCs w:val="24"/>
        </w:rPr>
        <w:t>Закрытие панелей</w:t>
      </w:r>
    </w:p>
    <w:p w14:paraId="745D1862" w14:textId="4B4728FD" w:rsidR="00325833" w:rsidRPr="002C405E" w:rsidRDefault="00325833" w:rsidP="00325833">
      <w:pPr>
        <w:pStyle w:val="a2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03FC4BAE" wp14:editId="00EFF68E">
            <wp:extent cx="503872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5CBD" w14:textId="4F58434D" w:rsidR="00325833" w:rsidRPr="002C405E" w:rsidRDefault="00325833" w:rsidP="00325833">
      <w:pPr>
        <w:pStyle w:val="a4"/>
        <w:rPr>
          <w:szCs w:val="24"/>
        </w:rPr>
      </w:pPr>
      <w:r w:rsidRPr="002C405E">
        <w:rPr>
          <w:szCs w:val="24"/>
        </w:rPr>
        <w:t>Разделение от углов</w:t>
      </w:r>
    </w:p>
    <w:p w14:paraId="28C1302D" w14:textId="689A2652" w:rsidR="006B5B7B" w:rsidRPr="002C405E" w:rsidRDefault="006B5B7B" w:rsidP="006B5B7B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>Пространство было построено следующим образом: правая панель – коллекция сцены, левая панель установлена в режим редактирования (для быстрого доступа к примитивам), по центру – 3</w:t>
      </w:r>
      <w:r w:rsidRPr="002C405E">
        <w:rPr>
          <w:sz w:val="24"/>
          <w:szCs w:val="24"/>
          <w:lang w:val="en-US"/>
        </w:rPr>
        <w:t>D</w:t>
      </w:r>
      <w:r w:rsidRPr="002C405E">
        <w:rPr>
          <w:sz w:val="24"/>
          <w:szCs w:val="24"/>
        </w:rPr>
        <w:t xml:space="preserve"> </w:t>
      </w:r>
      <w:r w:rsidRPr="002C405E">
        <w:rPr>
          <w:sz w:val="24"/>
          <w:szCs w:val="24"/>
          <w:lang w:val="en-US"/>
        </w:rPr>
        <w:t>Viewport</w:t>
      </w:r>
      <w:r w:rsidRPr="002C405E">
        <w:rPr>
          <w:sz w:val="24"/>
          <w:szCs w:val="24"/>
        </w:rPr>
        <w:t xml:space="preserve">, на нижней панели – текстовый редактор, который может быть использован для записи README текста, объясняющего содержание Blend файла. </w:t>
      </w:r>
    </w:p>
    <w:p w14:paraId="0ED3089F" w14:textId="16855096" w:rsidR="00160D26" w:rsidRPr="002C405E" w:rsidRDefault="00160D26" w:rsidP="006B5B7B">
      <w:pPr>
        <w:pStyle w:val="a2"/>
        <w:spacing w:before="240"/>
        <w:ind w:firstLine="0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13714564" wp14:editId="1AE9F7C6">
            <wp:extent cx="6480175" cy="32518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B06" w14:textId="19B37C81" w:rsidR="00160D26" w:rsidRPr="002C405E" w:rsidRDefault="00160D26" w:rsidP="00160D26">
      <w:pPr>
        <w:pStyle w:val="a4"/>
        <w:rPr>
          <w:szCs w:val="24"/>
        </w:rPr>
      </w:pPr>
      <w:r w:rsidRPr="002C405E">
        <w:rPr>
          <w:szCs w:val="24"/>
        </w:rPr>
        <w:t>Настроенное рабочее пространство</w:t>
      </w:r>
    </w:p>
    <w:p w14:paraId="594A3195" w14:textId="1C545DF3" w:rsidR="00A22B6F" w:rsidRPr="002C405E" w:rsidRDefault="00A22B6F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>3. Заполнила</w:t>
      </w:r>
      <w:r w:rsidRPr="002C405E">
        <w:rPr>
          <w:sz w:val="24"/>
          <w:szCs w:val="24"/>
        </w:rPr>
        <w:t xml:space="preserve"> таблицу </w:t>
      </w:r>
      <w:r w:rsidRPr="002C405E">
        <w:rPr>
          <w:sz w:val="24"/>
          <w:szCs w:val="24"/>
        </w:rPr>
        <w:t>1</w:t>
      </w:r>
      <w:r w:rsidRPr="002C405E">
        <w:rPr>
          <w:sz w:val="24"/>
          <w:szCs w:val="24"/>
        </w:rPr>
        <w:t>«Горячие клавиши Blender», содержащую информацию об основных комбинациях кнопок клавиатуры для быстрого переключения между видами, манипулирования объектами, переключения в различные режимы редактирования объекта.</w:t>
      </w:r>
      <w:r w:rsidRPr="002C405E">
        <w:rPr>
          <w:sz w:val="24"/>
          <w:szCs w:val="24"/>
        </w:rPr>
        <w:t xml:space="preserve"> </w:t>
      </w:r>
    </w:p>
    <w:tbl>
      <w:tblPr>
        <w:tblW w:w="892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86"/>
        <w:gridCol w:w="2552"/>
      </w:tblGrid>
      <w:tr w:rsidR="00A22B6F" w:rsidRPr="002C405E" w14:paraId="5B0A10B6" w14:textId="77777777" w:rsidTr="00A22B6F">
        <w:trPr>
          <w:trHeight w:val="401"/>
          <w:jc w:val="center"/>
        </w:trPr>
        <w:tc>
          <w:tcPr>
            <w:tcW w:w="89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ACAA31" w14:textId="76028E45" w:rsidR="00A22B6F" w:rsidRPr="002C405E" w:rsidRDefault="00A22B6F" w:rsidP="00A22B6F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sz w:val="24"/>
                <w:szCs w:val="24"/>
              </w:rPr>
              <w:t>Таблица 1. Горячие клавиши</w:t>
            </w:r>
          </w:p>
        </w:tc>
      </w:tr>
      <w:tr w:rsidR="00A22B6F" w:rsidRPr="002C405E" w14:paraId="63D6F9E1" w14:textId="77777777" w:rsidTr="00A22B6F">
        <w:trPr>
          <w:trHeight w:val="763"/>
          <w:jc w:val="center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1AC98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734E3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4B0FE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sz w:val="24"/>
                <w:szCs w:val="24"/>
              </w:rPr>
              <w:t>«Горячие» клавиши</w:t>
            </w:r>
          </w:p>
        </w:tc>
      </w:tr>
      <w:tr w:rsidR="00A22B6F" w:rsidRPr="002C405E" w14:paraId="1C4F1008" w14:textId="77777777" w:rsidTr="00003CDC">
        <w:tblPrEx>
          <w:tblBorders>
            <w:top w:val="none" w:sz="0" w:space="0" w:color="auto"/>
          </w:tblBorders>
        </w:tblPrEx>
        <w:trPr>
          <w:trHeight w:val="224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D2573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D27828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видимыми слоями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86608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0-9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Alt+0.. Alt+9</w:t>
            </w:r>
          </w:p>
        </w:tc>
      </w:tr>
      <w:tr w:rsidR="00A22B6F" w:rsidRPr="002C405E" w14:paraId="7C33AFDD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6D58E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B697A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зона на полный экран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2C55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Shift+Space</w:t>
            </w:r>
          </w:p>
        </w:tc>
      </w:tr>
      <w:tr w:rsidR="00A22B6F" w:rsidRPr="002C405E" w14:paraId="3A24CB59" w14:textId="77777777" w:rsidTr="00003CDC">
        <w:trPr>
          <w:trHeight w:val="890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E9C35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B7EE4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Переключение между Режимом Редактирования (редактирование вершин) и Объектным режимом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F97F1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</w:t>
            </w:r>
          </w:p>
        </w:tc>
      </w:tr>
      <w:tr w:rsidR="00A22B6F" w:rsidRPr="002C405E" w14:paraId="587B39A7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9E428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2AFAB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Выделить всё/Снять выделение со всего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A047F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</w:tc>
      </w:tr>
      <w:tr w:rsidR="00A22B6F" w:rsidRPr="002C405E" w14:paraId="5F5F1451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F9A62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457F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Объединение выделенных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0CCD7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CTRL-J</w:t>
            </w:r>
          </w:p>
        </w:tc>
      </w:tr>
      <w:tr w:rsidR="00A22B6F" w:rsidRPr="002C405E" w14:paraId="54E5771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B5AD0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7D347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wireframe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10BFB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2C405E" w14:paraId="72B1F1C3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5D40C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74700F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rendered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B9C8E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</w:t>
            </w: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2C405E" w14:paraId="66424FB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C18C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1ED80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Режим 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texture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вкл./выкл.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138F1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</w:t>
            </w: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A22B6F" w:rsidRPr="002C405E" w14:paraId="636BB8D0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007C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75DF3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Удаляет выделенный объект.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C295D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22B6F" w:rsidRPr="002C405E" w14:paraId="47F2A982" w14:textId="77777777" w:rsidTr="00003CDC">
        <w:trPr>
          <w:trHeight w:val="25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DF036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509A1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Поворот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F404E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</w:tr>
      <w:tr w:rsidR="00A22B6F" w:rsidRPr="002C405E" w14:paraId="5714AB8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DAA68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F2AE0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захвата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CBE14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G</w:t>
            </w:r>
          </w:p>
        </w:tc>
      </w:tr>
      <w:tr w:rsidR="00A22B6F" w:rsidRPr="002C405E" w14:paraId="46BF82DF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63975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7134C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масштабирования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23A0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</w:t>
            </w:r>
          </w:p>
        </w:tc>
      </w:tr>
      <w:tr w:rsidR="00A22B6F" w:rsidRPr="002C405E" w14:paraId="2A234780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C855F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5579E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раскраски вершин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DF1487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</w:p>
        </w:tc>
      </w:tr>
      <w:tr w:rsidR="00A22B6F" w:rsidRPr="002C405E" w14:paraId="7B6F9F98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AC5C7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239AF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Режим Деформации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BD8F9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Shift+W</w:t>
            </w:r>
          </w:p>
        </w:tc>
      </w:tr>
      <w:tr w:rsidR="00A22B6F" w:rsidRPr="002C405E" w14:paraId="4E32ED3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A93F1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A32A2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Дублирование объекта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53F86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Alt+D</w:t>
            </w:r>
          </w:p>
        </w:tc>
      </w:tr>
      <w:tr w:rsidR="00A22B6F" w:rsidRPr="002C405E" w14:paraId="69B525CE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43D24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A4AD9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 объектов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C62639" w14:textId="77777777" w:rsidR="00A22B6F" w:rsidRPr="002C405E" w:rsidRDefault="00A22B6F" w:rsidP="00003CD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Shift+A</w:t>
            </w:r>
          </w:p>
        </w:tc>
      </w:tr>
      <w:tr w:rsidR="00A22B6F" w:rsidRPr="002C405E" w14:paraId="2549E244" w14:textId="77777777" w:rsidTr="00003CDC">
        <w:trPr>
          <w:trHeight w:val="273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84C84" w14:textId="77777777" w:rsidR="00A22B6F" w:rsidRPr="002C405E" w:rsidRDefault="00A22B6F" w:rsidP="00003C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C4762" w14:textId="77777777" w:rsidR="00A22B6F" w:rsidRPr="002C405E" w:rsidRDefault="00A22B6F" w:rsidP="00003C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0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Курсор перемещается в (0.0.0)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B55DC" w14:textId="77777777" w:rsidR="00A22B6F" w:rsidRPr="002C405E" w:rsidRDefault="00A22B6F" w:rsidP="00003CDC">
            <w:pPr>
              <w:keepNext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C405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Shift+C</w:t>
            </w:r>
          </w:p>
        </w:tc>
      </w:tr>
    </w:tbl>
    <w:p w14:paraId="7CBCF7B2" w14:textId="77777777" w:rsidR="006B5B7B" w:rsidRPr="002C405E" w:rsidRDefault="006B5B7B" w:rsidP="00A22B6F">
      <w:pPr>
        <w:pStyle w:val="a2"/>
        <w:rPr>
          <w:sz w:val="24"/>
          <w:szCs w:val="24"/>
        </w:rPr>
      </w:pPr>
    </w:p>
    <w:p w14:paraId="4BD58D0E" w14:textId="62DAF93D" w:rsidR="00A22B6F" w:rsidRPr="002C405E" w:rsidRDefault="00A613B8" w:rsidP="00A22B6F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>4.</w:t>
      </w:r>
      <w:r w:rsidR="00B16C20" w:rsidRPr="002C405E">
        <w:rPr>
          <w:sz w:val="24"/>
          <w:szCs w:val="24"/>
        </w:rPr>
        <w:t xml:space="preserve"> С применением примитивов был создан «Дирижабль», являющийся произвольной комбинацией объектов. </w:t>
      </w:r>
    </w:p>
    <w:p w14:paraId="62BFC02B" w14:textId="4358E942" w:rsidR="00B16C20" w:rsidRPr="002C405E" w:rsidRDefault="00B16C20" w:rsidP="00B16C20">
      <w:pPr>
        <w:pStyle w:val="a2"/>
        <w:spacing w:before="240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44F958DA" wp14:editId="492F23FD">
            <wp:extent cx="4459857" cy="210714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924" cy="21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C97" w14:textId="24AD2E85" w:rsidR="00B16C20" w:rsidRPr="002C405E" w:rsidRDefault="00B16C20" w:rsidP="00B16C20">
      <w:pPr>
        <w:pStyle w:val="a4"/>
        <w:rPr>
          <w:szCs w:val="24"/>
        </w:rPr>
      </w:pPr>
      <w:r w:rsidRPr="002C405E">
        <w:rPr>
          <w:szCs w:val="24"/>
        </w:rPr>
        <w:t>Произвольная комбинация объектов «Дирижабль»</w:t>
      </w:r>
    </w:p>
    <w:p w14:paraId="572C814C" w14:textId="7102A233" w:rsidR="00B16C20" w:rsidRPr="002C405E" w:rsidRDefault="00B16C20" w:rsidP="00B16C20">
      <w:pPr>
        <w:pStyle w:val="a2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D157CD3" wp14:editId="31116C9F">
            <wp:extent cx="4804913" cy="23131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918" cy="23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0D7" w14:textId="144D8D54" w:rsidR="00B16C20" w:rsidRPr="002C405E" w:rsidRDefault="00B16C20" w:rsidP="00B16C20">
      <w:pPr>
        <w:pStyle w:val="a4"/>
        <w:rPr>
          <w:szCs w:val="24"/>
        </w:rPr>
      </w:pPr>
      <w:r w:rsidRPr="002C405E">
        <w:rPr>
          <w:szCs w:val="24"/>
        </w:rPr>
        <w:t>Произвольная сцена</w:t>
      </w:r>
    </w:p>
    <w:p w14:paraId="525A7EC8" w14:textId="646F9259" w:rsidR="00B16C20" w:rsidRPr="002C405E" w:rsidRDefault="004A4461" w:rsidP="00B16C20">
      <w:pPr>
        <w:pStyle w:val="a2"/>
        <w:rPr>
          <w:sz w:val="24"/>
          <w:szCs w:val="24"/>
        </w:rPr>
      </w:pPr>
      <w:r w:rsidRPr="002C405E">
        <w:rPr>
          <w:sz w:val="24"/>
          <w:szCs w:val="24"/>
        </w:rPr>
        <w:t xml:space="preserve">Далее был создан новый проект. И в него был добавлен созданный ранее произвольный объект. </w:t>
      </w:r>
    </w:p>
    <w:p w14:paraId="274E4291" w14:textId="55E48A4D" w:rsidR="004A4461" w:rsidRPr="002C405E" w:rsidRDefault="004A4461" w:rsidP="004A4461">
      <w:pPr>
        <w:pStyle w:val="a2"/>
        <w:spacing w:before="240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3B9A7F72" wp14:editId="3762588D">
            <wp:extent cx="5634787" cy="95413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376" cy="9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F5B" w14:textId="5C83ECB7" w:rsidR="004A4461" w:rsidRPr="002C405E" w:rsidRDefault="004A4461" w:rsidP="004A4461">
      <w:pPr>
        <w:pStyle w:val="a4"/>
        <w:rPr>
          <w:szCs w:val="24"/>
        </w:rPr>
      </w:pPr>
      <w:r w:rsidRPr="002C405E">
        <w:rPr>
          <w:szCs w:val="24"/>
        </w:rPr>
        <w:t>Добавление объекта</w:t>
      </w:r>
    </w:p>
    <w:p w14:paraId="461A0E0C" w14:textId="66E44340" w:rsidR="00B16C20" w:rsidRPr="002C405E" w:rsidRDefault="000808E8" w:rsidP="000808E8">
      <w:pPr>
        <w:pStyle w:val="a2"/>
        <w:jc w:val="center"/>
        <w:rPr>
          <w:sz w:val="24"/>
          <w:szCs w:val="24"/>
        </w:rPr>
      </w:pPr>
      <w:r w:rsidRPr="002C405E">
        <w:rPr>
          <w:noProof/>
          <w:sz w:val="24"/>
          <w:szCs w:val="24"/>
          <w:lang w:eastAsia="ru-RU"/>
        </w:rPr>
        <w:drawing>
          <wp:inline distT="0" distB="0" distL="0" distR="0" wp14:anchorId="5DF4EB3B" wp14:editId="15A0147C">
            <wp:extent cx="5413891" cy="218996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257" cy="21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91D8" w14:textId="306DD92C" w:rsidR="000808E8" w:rsidRPr="002C405E" w:rsidRDefault="000808E8" w:rsidP="000808E8">
      <w:pPr>
        <w:pStyle w:val="a4"/>
        <w:rPr>
          <w:szCs w:val="24"/>
        </w:rPr>
      </w:pPr>
      <w:r w:rsidRPr="002C405E">
        <w:rPr>
          <w:szCs w:val="24"/>
        </w:rPr>
        <w:t>Добавленный объект</w:t>
      </w:r>
    </w:p>
    <w:p w14:paraId="05648A53" w14:textId="44E88845" w:rsidR="0050590F" w:rsidRPr="002C405E" w:rsidRDefault="0050590F" w:rsidP="0050590F">
      <w:pPr>
        <w:pStyle w:val="a2"/>
        <w:rPr>
          <w:sz w:val="24"/>
          <w:szCs w:val="24"/>
        </w:rPr>
      </w:pPr>
      <w:r w:rsidRPr="002C405E">
        <w:rPr>
          <w:b/>
          <w:sz w:val="24"/>
          <w:szCs w:val="24"/>
        </w:rPr>
        <w:t>Вывод</w:t>
      </w:r>
      <w:r w:rsidRPr="002C405E">
        <w:rPr>
          <w:sz w:val="24"/>
          <w:szCs w:val="24"/>
        </w:rPr>
        <w:t>: Таким образом в ходе выполнения лаборат</w:t>
      </w:r>
      <w:r w:rsidR="00AD49AD" w:rsidRPr="002C405E">
        <w:rPr>
          <w:sz w:val="24"/>
          <w:szCs w:val="24"/>
        </w:rPr>
        <w:t>орной работы была изучена структура</w:t>
      </w:r>
      <w:r w:rsidR="00AD49AD" w:rsidRPr="002C405E">
        <w:rPr>
          <w:sz w:val="24"/>
          <w:szCs w:val="24"/>
        </w:rPr>
        <w:t xml:space="preserve"> среды 3D моделирования Blender, основные принципы работы в ней</w:t>
      </w:r>
      <w:r w:rsidR="00AD49AD" w:rsidRPr="002C405E">
        <w:rPr>
          <w:sz w:val="24"/>
          <w:szCs w:val="24"/>
        </w:rPr>
        <w:t>. Были приобретены практические навыки создания и совмещения данных</w:t>
      </w:r>
      <w:r w:rsidR="00AD49AD" w:rsidRPr="002C405E">
        <w:rPr>
          <w:sz w:val="24"/>
          <w:szCs w:val="24"/>
        </w:rPr>
        <w:t xml:space="preserve"> различных проeктов Blender</w:t>
      </w:r>
      <w:r w:rsidR="00AD49AD" w:rsidRPr="002C405E">
        <w:rPr>
          <w:sz w:val="24"/>
          <w:szCs w:val="24"/>
        </w:rPr>
        <w:t xml:space="preserve">. Результатом работы стало два проекта, где первый включает в себя созданный произвольный объект, а во второй проект этот объект был импортирован. </w:t>
      </w:r>
      <w:bookmarkEnd w:id="1"/>
    </w:p>
    <w:sectPr w:rsidR="0050590F" w:rsidRPr="002C405E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22763" w14:textId="77777777" w:rsidR="00466102" w:rsidRDefault="00466102" w:rsidP="005D7FE2">
      <w:pPr>
        <w:spacing w:after="0" w:line="240" w:lineRule="auto"/>
      </w:pPr>
      <w:r>
        <w:separator/>
      </w:r>
    </w:p>
  </w:endnote>
  <w:endnote w:type="continuationSeparator" w:id="0">
    <w:p w14:paraId="0A91FF89" w14:textId="77777777" w:rsidR="00466102" w:rsidRDefault="0046610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F82AB" w14:textId="77777777" w:rsidR="00466102" w:rsidRDefault="00466102" w:rsidP="005D7FE2">
      <w:pPr>
        <w:spacing w:after="0" w:line="240" w:lineRule="auto"/>
      </w:pPr>
      <w:r>
        <w:separator/>
      </w:r>
    </w:p>
  </w:footnote>
  <w:footnote w:type="continuationSeparator" w:id="0">
    <w:p w14:paraId="7C252820" w14:textId="77777777" w:rsidR="00466102" w:rsidRDefault="0046610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88A128A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08E8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5CF7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3AEF"/>
    <w:rsid w:val="00146A22"/>
    <w:rsid w:val="00151721"/>
    <w:rsid w:val="00151B3A"/>
    <w:rsid w:val="0015603A"/>
    <w:rsid w:val="00160D26"/>
    <w:rsid w:val="00162195"/>
    <w:rsid w:val="0016317B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405E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25833"/>
    <w:rsid w:val="00334E7A"/>
    <w:rsid w:val="003358A9"/>
    <w:rsid w:val="00343D44"/>
    <w:rsid w:val="00346987"/>
    <w:rsid w:val="00351534"/>
    <w:rsid w:val="003532A7"/>
    <w:rsid w:val="00356D75"/>
    <w:rsid w:val="0035738A"/>
    <w:rsid w:val="00357DA4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63A5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5521C"/>
    <w:rsid w:val="00464974"/>
    <w:rsid w:val="004657B9"/>
    <w:rsid w:val="00466102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461"/>
    <w:rsid w:val="004A4C05"/>
    <w:rsid w:val="004A4D4C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0590F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1278"/>
    <w:rsid w:val="00617A0D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A51BE"/>
    <w:rsid w:val="006B5B7B"/>
    <w:rsid w:val="006B66AB"/>
    <w:rsid w:val="006B69A0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6F733E"/>
    <w:rsid w:val="0070307F"/>
    <w:rsid w:val="00711570"/>
    <w:rsid w:val="00716096"/>
    <w:rsid w:val="00720A8E"/>
    <w:rsid w:val="00721F1B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B4777"/>
    <w:rsid w:val="007C08C0"/>
    <w:rsid w:val="007C0FEA"/>
    <w:rsid w:val="007D1001"/>
    <w:rsid w:val="007D157D"/>
    <w:rsid w:val="007E1BC2"/>
    <w:rsid w:val="007E2498"/>
    <w:rsid w:val="007E48AC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F4B"/>
    <w:rsid w:val="0094799F"/>
    <w:rsid w:val="00951044"/>
    <w:rsid w:val="009511ED"/>
    <w:rsid w:val="0095148E"/>
    <w:rsid w:val="0095430C"/>
    <w:rsid w:val="0095621F"/>
    <w:rsid w:val="0096274D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2B6F"/>
    <w:rsid w:val="00A23D9F"/>
    <w:rsid w:val="00A24473"/>
    <w:rsid w:val="00A25358"/>
    <w:rsid w:val="00A27834"/>
    <w:rsid w:val="00A310DA"/>
    <w:rsid w:val="00A3486C"/>
    <w:rsid w:val="00A34913"/>
    <w:rsid w:val="00A40BB0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13B8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49AD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16C20"/>
    <w:rsid w:val="00B21C53"/>
    <w:rsid w:val="00B23625"/>
    <w:rsid w:val="00B238D9"/>
    <w:rsid w:val="00B254BA"/>
    <w:rsid w:val="00B30F80"/>
    <w:rsid w:val="00B31DB6"/>
    <w:rsid w:val="00B37B06"/>
    <w:rsid w:val="00B42DF3"/>
    <w:rsid w:val="00B44964"/>
    <w:rsid w:val="00B46F53"/>
    <w:rsid w:val="00B52BD7"/>
    <w:rsid w:val="00B57377"/>
    <w:rsid w:val="00B62502"/>
    <w:rsid w:val="00B63DF8"/>
    <w:rsid w:val="00B75703"/>
    <w:rsid w:val="00B81882"/>
    <w:rsid w:val="00B8200F"/>
    <w:rsid w:val="00B85FAA"/>
    <w:rsid w:val="00B87A31"/>
    <w:rsid w:val="00B93DF5"/>
    <w:rsid w:val="00BA5067"/>
    <w:rsid w:val="00BA56F2"/>
    <w:rsid w:val="00BA71D0"/>
    <w:rsid w:val="00BA7930"/>
    <w:rsid w:val="00BB25A5"/>
    <w:rsid w:val="00BB5104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4E4D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CF419E"/>
    <w:rsid w:val="00D030FC"/>
    <w:rsid w:val="00D1206C"/>
    <w:rsid w:val="00D17D63"/>
    <w:rsid w:val="00D20900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258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4B78"/>
    <w:rsid w:val="00E86D41"/>
    <w:rsid w:val="00E87A7B"/>
    <w:rsid w:val="00E90335"/>
    <w:rsid w:val="00E93E0D"/>
    <w:rsid w:val="00E95683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1B7B"/>
    <w:rsid w:val="00F22259"/>
    <w:rsid w:val="00F2325E"/>
    <w:rsid w:val="00F2366B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C3B"/>
    <w:rsid w:val="00F82EDD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412F8-6FE6-4A61-BB7E-5D9FFD40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7110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248</cp:revision>
  <cp:lastPrinted>2021-11-21T19:55:00Z</cp:lastPrinted>
  <dcterms:created xsi:type="dcterms:W3CDTF">2020-09-09T22:26:00Z</dcterms:created>
  <dcterms:modified xsi:type="dcterms:W3CDTF">2021-11-21T19:56:00Z</dcterms:modified>
</cp:coreProperties>
</file>