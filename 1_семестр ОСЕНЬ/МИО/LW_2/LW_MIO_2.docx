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A074EE" w:rsidRDefault="00B13897" w:rsidP="00F321F1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A074EE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A074EE">
        <w:rPr>
          <w:rFonts w:cs="Times New Roman"/>
          <w:sz w:val="24"/>
          <w:szCs w:val="24"/>
        </w:rPr>
        <w:t>студента</w:t>
      </w:r>
      <w:r w:rsidR="00CE359A" w:rsidRPr="00A074EE">
        <w:rPr>
          <w:rFonts w:cs="Times New Roman"/>
          <w:sz w:val="24"/>
          <w:szCs w:val="24"/>
        </w:rPr>
        <w:t xml:space="preserve"> группы ИТ – </w:t>
      </w:r>
      <w:r w:rsidR="007E648B" w:rsidRPr="00A074EE">
        <w:rPr>
          <w:rFonts w:cs="Times New Roman"/>
          <w:sz w:val="24"/>
          <w:szCs w:val="24"/>
        </w:rPr>
        <w:t>4</w:t>
      </w:r>
      <w:r w:rsidR="00CE359A" w:rsidRPr="00A074EE">
        <w:rPr>
          <w:rFonts w:cs="Times New Roman"/>
          <w:sz w:val="24"/>
          <w:szCs w:val="24"/>
        </w:rPr>
        <w:t>2</w:t>
      </w:r>
      <w:r w:rsidR="0019290F" w:rsidRPr="00A074EE">
        <w:rPr>
          <w:rFonts w:cs="Times New Roman"/>
          <w:sz w:val="24"/>
          <w:szCs w:val="24"/>
        </w:rPr>
        <w:br/>
      </w:r>
      <w:r w:rsidR="00CE359A" w:rsidRPr="00A074EE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A074EE" w14:paraId="596FB372" w14:textId="77777777" w:rsidTr="00470D8C">
        <w:tc>
          <w:tcPr>
            <w:tcW w:w="2401" w:type="dxa"/>
          </w:tcPr>
          <w:p w14:paraId="6FD169CD" w14:textId="77777777" w:rsidR="00CE359A" w:rsidRPr="00A074E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74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A074E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A074E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74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A074E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72D4D02A" w:rsidR="0064206B" w:rsidRPr="00A074EE" w:rsidRDefault="00F321F1" w:rsidP="00F321F1">
      <w:pPr>
        <w:pStyle w:val="a1"/>
        <w:rPr>
          <w:sz w:val="24"/>
          <w:szCs w:val="24"/>
        </w:rPr>
      </w:pPr>
      <w:r w:rsidRPr="00A074EE">
        <w:rPr>
          <w:sz w:val="24"/>
          <w:szCs w:val="24"/>
        </w:rPr>
        <w:t>Задача комплектования ресурсами одноканальной модели СМО с отказами</w:t>
      </w:r>
    </w:p>
    <w:p w14:paraId="48778B3F" w14:textId="1B3A92F4" w:rsidR="0097258A" w:rsidRPr="00A074EE" w:rsidRDefault="0097258A" w:rsidP="0097258A">
      <w:pPr>
        <w:pStyle w:val="a2"/>
        <w:rPr>
          <w:sz w:val="24"/>
          <w:szCs w:val="24"/>
        </w:rPr>
      </w:pPr>
      <w:r w:rsidRPr="00A074EE">
        <w:rPr>
          <w:b/>
          <w:sz w:val="24"/>
          <w:szCs w:val="24"/>
        </w:rPr>
        <w:t>Цель работы</w:t>
      </w:r>
      <w:r w:rsidRPr="00A074EE">
        <w:rPr>
          <w:sz w:val="24"/>
          <w:szCs w:val="24"/>
        </w:rPr>
        <w:t>: изучить способ определения вероятностей состояний системы массового обслуживания и предельных вероятностей</w:t>
      </w:r>
    </w:p>
    <w:p w14:paraId="4D13FD9F" w14:textId="43B937AD" w:rsidR="00D76E3F" w:rsidRPr="00A074EE" w:rsidRDefault="00673442" w:rsidP="0097258A">
      <w:pPr>
        <w:pStyle w:val="a2"/>
        <w:spacing w:before="240" w:after="240"/>
        <w:jc w:val="center"/>
        <w:rPr>
          <w:sz w:val="24"/>
          <w:szCs w:val="24"/>
        </w:rPr>
      </w:pPr>
      <w:r w:rsidRPr="00A074EE">
        <w:rPr>
          <w:sz w:val="24"/>
          <w:szCs w:val="24"/>
        </w:rPr>
        <w:t>Содержание работы</w:t>
      </w:r>
    </w:p>
    <w:p w14:paraId="3D2D4108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Решение задачи сводится к выбору одного из 2 </w:t>
      </w:r>
      <w:proofErr w:type="gramStart"/>
      <w:r w:rsidRPr="00A074EE">
        <w:rPr>
          <w:sz w:val="24"/>
          <w:szCs w:val="24"/>
        </w:rPr>
        <w:t>вариантов</w:t>
      </w:r>
      <w:proofErr w:type="gramEnd"/>
      <w:r w:rsidRPr="00A074EE">
        <w:rPr>
          <w:sz w:val="24"/>
          <w:szCs w:val="24"/>
        </w:rPr>
        <w:t xml:space="preserve"> а или b:</w:t>
      </w:r>
    </w:p>
    <w:p w14:paraId="0C24B609" w14:textId="77777777" w:rsidR="00F321F1" w:rsidRPr="00A074EE" w:rsidRDefault="00F321F1" w:rsidP="00F321F1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A074EE">
        <w:rPr>
          <w:sz w:val="24"/>
          <w:szCs w:val="24"/>
        </w:rPr>
        <w:t xml:space="preserve">А) СМО можно укомплектовать m единицами однотипных ресурсов с производительностью </w:t>
      </w:r>
      <w:proofErr w:type="spellStart"/>
      <w:r w:rsidRPr="00A074EE">
        <w:rPr>
          <w:sz w:val="24"/>
          <w:szCs w:val="24"/>
        </w:rPr>
        <w:t>λa</w:t>
      </w:r>
      <w:proofErr w:type="spellEnd"/>
    </w:p>
    <w:p w14:paraId="776840D9" w14:textId="77777777" w:rsidR="00F321F1" w:rsidRPr="00A074EE" w:rsidRDefault="00F321F1" w:rsidP="00F321F1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A074EE">
        <w:rPr>
          <w:sz w:val="24"/>
          <w:szCs w:val="24"/>
        </w:rPr>
        <w:t xml:space="preserve">Б) СМО можно укомплектовать n единицами однотипных ресурсов с производительностью </w:t>
      </w:r>
      <w:proofErr w:type="spellStart"/>
      <w:r w:rsidRPr="00A074EE">
        <w:rPr>
          <w:sz w:val="24"/>
          <w:szCs w:val="24"/>
        </w:rPr>
        <w:t>λb</w:t>
      </w:r>
      <w:proofErr w:type="spellEnd"/>
    </w:p>
    <w:p w14:paraId="758CACE8" w14:textId="77777777" w:rsidR="00F321F1" w:rsidRPr="00A074EE" w:rsidRDefault="00F321F1" w:rsidP="00F321F1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A074EE">
        <w:rPr>
          <w:sz w:val="24"/>
          <w:szCs w:val="24"/>
        </w:rPr>
        <w:t xml:space="preserve">Средний объем работ, выполняемых СМО составляет W единиц работы. При решении задачи принять следующие допущения: </w:t>
      </w:r>
    </w:p>
    <w:p w14:paraId="30D225A9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Плотность распределения длительности интервалов между поступлениями заявок имеет вид λ*е (-</w:t>
      </w:r>
      <w:proofErr w:type="spellStart"/>
      <w:r w:rsidRPr="00A074EE">
        <w:rPr>
          <w:sz w:val="24"/>
          <w:szCs w:val="24"/>
        </w:rPr>
        <w:t>λt</w:t>
      </w:r>
      <w:proofErr w:type="spellEnd"/>
      <w:r w:rsidRPr="00A074EE">
        <w:rPr>
          <w:sz w:val="24"/>
          <w:szCs w:val="24"/>
        </w:rPr>
        <w:t>)</w:t>
      </w:r>
    </w:p>
    <w:p w14:paraId="08FB9519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Плотность распределения длительности обслуживания </w:t>
      </w:r>
      <w:proofErr w:type="gramStart"/>
      <w:r w:rsidRPr="00A074EE">
        <w:rPr>
          <w:sz w:val="24"/>
          <w:szCs w:val="24"/>
        </w:rPr>
        <w:t>имеет  вид</w:t>
      </w:r>
      <w:proofErr w:type="gramEnd"/>
      <w:r w:rsidRPr="00A074EE">
        <w:rPr>
          <w:sz w:val="24"/>
          <w:szCs w:val="24"/>
        </w:rPr>
        <w:t xml:space="preserve">: </w:t>
      </w:r>
    </w:p>
    <w:p w14:paraId="3693853F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µ*е (-µt)</w:t>
      </w:r>
    </w:p>
    <w:p w14:paraId="546B9F52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Выбрать наиболее оптимальный в некотором смысле вариант решения задачи и провести анализ задачи на чувствительность. При решении задачи учитывать следующие параметры:</w:t>
      </w:r>
    </w:p>
    <w:p w14:paraId="3FCBFA09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Трафик-интенсивность ρ=λ/µ</w:t>
      </w:r>
    </w:p>
    <w:p w14:paraId="0F43FEAB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Вероятность незанятости обслуживающего прибора Р=1- ρ</w:t>
      </w:r>
    </w:p>
    <w:p w14:paraId="3E8D9FF7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Среднее количество заявок в системе ρ </w:t>
      </w:r>
      <w:proofErr w:type="gramStart"/>
      <w:r w:rsidRPr="00A074EE">
        <w:rPr>
          <w:sz w:val="24"/>
          <w:szCs w:val="24"/>
        </w:rPr>
        <w:t>/(</w:t>
      </w:r>
      <w:proofErr w:type="gramEnd"/>
      <w:r w:rsidRPr="00A074EE">
        <w:rPr>
          <w:sz w:val="24"/>
          <w:szCs w:val="24"/>
        </w:rPr>
        <w:t>1- ρ)</w:t>
      </w:r>
    </w:p>
    <w:p w14:paraId="5A3EA943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Средняя длина очереди ρ 2</w:t>
      </w:r>
      <w:proofErr w:type="gramStart"/>
      <w:r w:rsidRPr="00A074EE">
        <w:rPr>
          <w:sz w:val="24"/>
          <w:szCs w:val="24"/>
        </w:rPr>
        <w:t>/(</w:t>
      </w:r>
      <w:proofErr w:type="gramEnd"/>
      <w:r w:rsidRPr="00A074EE">
        <w:rPr>
          <w:sz w:val="24"/>
          <w:szCs w:val="24"/>
        </w:rPr>
        <w:t>1- ρ)</w:t>
      </w:r>
    </w:p>
    <w:p w14:paraId="30F043B6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Продолжительность пребывания заявки в системе 1</w:t>
      </w:r>
      <w:proofErr w:type="gramStart"/>
      <w:r w:rsidRPr="00A074EE">
        <w:rPr>
          <w:sz w:val="24"/>
          <w:szCs w:val="24"/>
        </w:rPr>
        <w:t>/( µ</w:t>
      </w:r>
      <w:proofErr w:type="gramEnd"/>
      <w:r w:rsidRPr="00A074EE">
        <w:rPr>
          <w:sz w:val="24"/>
          <w:szCs w:val="24"/>
        </w:rPr>
        <w:t xml:space="preserve"> - λ)</w:t>
      </w:r>
    </w:p>
    <w:p w14:paraId="0C6264D4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Продолжительность пребывания заявки в очереди λ </w:t>
      </w:r>
      <w:proofErr w:type="gramStart"/>
      <w:r w:rsidRPr="00A074EE">
        <w:rPr>
          <w:sz w:val="24"/>
          <w:szCs w:val="24"/>
        </w:rPr>
        <w:t>/( µ</w:t>
      </w:r>
      <w:proofErr w:type="gramEnd"/>
      <w:r w:rsidRPr="00A074EE">
        <w:rPr>
          <w:sz w:val="24"/>
          <w:szCs w:val="24"/>
        </w:rPr>
        <w:t xml:space="preserve"> 2- µ * λ)</w:t>
      </w:r>
    </w:p>
    <w:p w14:paraId="35C2C5F9" w14:textId="77777777" w:rsidR="00F321F1" w:rsidRPr="00A074EE" w:rsidRDefault="00F321F1" w:rsidP="00F321F1">
      <w:pPr>
        <w:pStyle w:val="a2"/>
        <w:rPr>
          <w:sz w:val="24"/>
          <w:szCs w:val="24"/>
        </w:rPr>
      </w:pPr>
    </w:p>
    <w:p w14:paraId="0C31BAB3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Критерий оптимальности решаемой задачи выбрать самостоятельно!</w:t>
      </w:r>
    </w:p>
    <w:p w14:paraId="438E6554" w14:textId="5AF1CA73" w:rsidR="00F321F1" w:rsidRPr="00A074EE" w:rsidRDefault="00F321F1" w:rsidP="00F321F1">
      <w:pPr>
        <w:pStyle w:val="a2"/>
        <w:spacing w:before="240" w:after="240"/>
        <w:jc w:val="center"/>
        <w:rPr>
          <w:sz w:val="24"/>
          <w:szCs w:val="24"/>
        </w:rPr>
      </w:pPr>
      <w:r w:rsidRPr="00A074EE">
        <w:rPr>
          <w:sz w:val="24"/>
          <w:szCs w:val="24"/>
        </w:rPr>
        <w:t>Ход работы</w:t>
      </w:r>
    </w:p>
    <w:p w14:paraId="28AB2892" w14:textId="77777777" w:rsidR="0020645E" w:rsidRPr="00A074EE" w:rsidRDefault="00242B48" w:rsidP="0069400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За одноканальную систему массового обслуживания с отказом </w:t>
      </w:r>
      <w:r w:rsidR="0020645E" w:rsidRPr="00A074EE">
        <w:rPr>
          <w:sz w:val="24"/>
          <w:szCs w:val="24"/>
        </w:rPr>
        <w:t xml:space="preserve">рассмотрим зарядные станции для электромобилей в количестве равном 2. </w:t>
      </w:r>
    </w:p>
    <w:p w14:paraId="72339FB5" w14:textId="77777777" w:rsidR="0020645E" w:rsidRPr="00A074EE" w:rsidRDefault="0020645E" w:rsidP="0069400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Первая станция работает на солнечных батареях, поэтому: </w:t>
      </w:r>
    </w:p>
    <w:p w14:paraId="02B65873" w14:textId="1B843E8E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стоим</w:t>
      </w:r>
      <w:r w:rsidR="00EB16FA" w:rsidRPr="00A074EE">
        <w:rPr>
          <w:sz w:val="24"/>
          <w:szCs w:val="24"/>
        </w:rPr>
        <w:t xml:space="preserve">ость зарядки электромобиля— 0.2 </w:t>
      </w:r>
      <w:proofErr w:type="spellStart"/>
      <w:r w:rsidR="00EB16FA"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>/кВт*ч</w:t>
      </w:r>
    </w:p>
    <w:p w14:paraId="286BE53B" w14:textId="40DA0BDF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затраты на получение электричества — 0</w:t>
      </w:r>
      <w:r w:rsidR="00EB16FA" w:rsidRPr="00A074EE">
        <w:rPr>
          <w:sz w:val="24"/>
          <w:szCs w:val="24"/>
        </w:rPr>
        <w:t xml:space="preserve"> </w:t>
      </w:r>
      <w:proofErr w:type="spellStart"/>
      <w:r w:rsidR="00EB16FA" w:rsidRPr="00A074EE">
        <w:rPr>
          <w:sz w:val="24"/>
          <w:szCs w:val="24"/>
        </w:rPr>
        <w:t>руб</w:t>
      </w:r>
      <w:proofErr w:type="spellEnd"/>
      <w:r w:rsidR="00EB16FA" w:rsidRPr="00A074EE">
        <w:rPr>
          <w:sz w:val="24"/>
          <w:szCs w:val="24"/>
        </w:rPr>
        <w:t>/</w:t>
      </w:r>
      <w:r w:rsidRPr="00A074EE">
        <w:rPr>
          <w:sz w:val="24"/>
          <w:szCs w:val="24"/>
        </w:rPr>
        <w:t>кВт*ч</w:t>
      </w:r>
    </w:p>
    <w:p w14:paraId="4E45DDC7" w14:textId="77777777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среднее время зарядки электромобиля (</w:t>
      </w:r>
      <w:proofErr w:type="spellStart"/>
      <w:r w:rsidRPr="00A074EE">
        <w:rPr>
          <w:sz w:val="24"/>
          <w:szCs w:val="24"/>
        </w:rPr>
        <w:t>tобсл</w:t>
      </w:r>
      <w:proofErr w:type="spellEnd"/>
      <w:r w:rsidRPr="00A074EE">
        <w:rPr>
          <w:sz w:val="24"/>
          <w:szCs w:val="24"/>
        </w:rPr>
        <w:t>) — 45 мин = 0.75 ч</w:t>
      </w:r>
    </w:p>
    <w:p w14:paraId="695A07DD" w14:textId="7F585E10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стои</w:t>
      </w:r>
      <w:r w:rsidR="00EB16FA" w:rsidRPr="00A074EE">
        <w:rPr>
          <w:sz w:val="24"/>
          <w:szCs w:val="24"/>
        </w:rPr>
        <w:t xml:space="preserve">мость обслуживания станции — 0 </w:t>
      </w:r>
      <w:proofErr w:type="spellStart"/>
      <w:r w:rsidR="00EB16FA" w:rsidRPr="00A074EE">
        <w:rPr>
          <w:sz w:val="24"/>
          <w:szCs w:val="24"/>
        </w:rPr>
        <w:t>руб</w:t>
      </w:r>
      <w:proofErr w:type="spellEnd"/>
      <w:r w:rsidR="00EB16FA" w:rsidRPr="00A074EE">
        <w:rPr>
          <w:sz w:val="24"/>
          <w:szCs w:val="24"/>
        </w:rPr>
        <w:t xml:space="preserve"> </w:t>
      </w:r>
      <w:r w:rsidRPr="00A074EE">
        <w:rPr>
          <w:sz w:val="24"/>
          <w:szCs w:val="24"/>
        </w:rPr>
        <w:t>/</w:t>
      </w:r>
      <w:proofErr w:type="spellStart"/>
      <w:r w:rsidRPr="00A074EE">
        <w:rPr>
          <w:sz w:val="24"/>
          <w:szCs w:val="24"/>
        </w:rPr>
        <w:t>мес</w:t>
      </w:r>
      <w:proofErr w:type="spellEnd"/>
    </w:p>
    <w:p w14:paraId="386E5EBC" w14:textId="1613F0DD" w:rsidR="00EB16FA" w:rsidRPr="00A074EE" w:rsidRDefault="00EB16FA" w:rsidP="00EB16F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Вторая станция работает на ископаемом топливе, поэтому:</w:t>
      </w:r>
    </w:p>
    <w:p w14:paraId="6E57CF44" w14:textId="099E9161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 xml:space="preserve">стоимость зарядки электромобиля — 0.30 </w:t>
      </w:r>
      <w:proofErr w:type="spellStart"/>
      <w:r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 xml:space="preserve"> кВт*ч</w:t>
      </w:r>
    </w:p>
    <w:p w14:paraId="39B75C43" w14:textId="50EAE059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 xml:space="preserve">затраты на получение электричества — 0.15 </w:t>
      </w:r>
      <w:proofErr w:type="spellStart"/>
      <w:r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 xml:space="preserve"> кВт*ч</w:t>
      </w:r>
    </w:p>
    <w:p w14:paraId="4A5B5A38" w14:textId="77777777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>среднее время зарядки электромобиля (</w:t>
      </w:r>
      <w:proofErr w:type="spellStart"/>
      <w:r w:rsidRPr="00A074EE">
        <w:rPr>
          <w:sz w:val="24"/>
          <w:szCs w:val="24"/>
        </w:rPr>
        <w:t>t</w:t>
      </w:r>
      <w:proofErr w:type="gramStart"/>
      <w:r w:rsidRPr="00A074EE">
        <w:rPr>
          <w:sz w:val="24"/>
          <w:szCs w:val="24"/>
        </w:rPr>
        <w:t>обсл</w:t>
      </w:r>
      <w:proofErr w:type="spellEnd"/>
      <w:r w:rsidRPr="00A074EE">
        <w:rPr>
          <w:sz w:val="24"/>
          <w:szCs w:val="24"/>
        </w:rPr>
        <w:t>)—</w:t>
      </w:r>
      <w:proofErr w:type="gramEnd"/>
      <w:r w:rsidRPr="00A074EE">
        <w:rPr>
          <w:sz w:val="24"/>
          <w:szCs w:val="24"/>
        </w:rPr>
        <w:t xml:space="preserve"> 30 мин = 0.5 ч</w:t>
      </w:r>
    </w:p>
    <w:p w14:paraId="2DA0F50E" w14:textId="43E72549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 xml:space="preserve">стоимость обслуживания станции— 350 </w:t>
      </w:r>
      <w:proofErr w:type="spellStart"/>
      <w:r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 xml:space="preserve"> </w:t>
      </w:r>
      <w:proofErr w:type="spellStart"/>
      <w:r w:rsidRPr="00A074EE">
        <w:rPr>
          <w:sz w:val="24"/>
          <w:szCs w:val="24"/>
        </w:rPr>
        <w:t>мес</w:t>
      </w:r>
      <w:proofErr w:type="spellEnd"/>
    </w:p>
    <w:p w14:paraId="16996713" w14:textId="4878E0AF" w:rsidR="00EB16FA" w:rsidRPr="00A074EE" w:rsidRDefault="009223C3" w:rsidP="009223C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Количество электромобилей, желающих зарядиться на станции, примем за интенсивность поступления заявок, и тогда величина λ = 100 электромобилей/день. </w:t>
      </w:r>
      <w:r w:rsidR="00A42973" w:rsidRPr="00A074EE">
        <w:rPr>
          <w:sz w:val="24"/>
          <w:szCs w:val="24"/>
        </w:rPr>
        <w:t>Среднюю</w:t>
      </w:r>
      <w:r w:rsidRPr="00A074EE">
        <w:rPr>
          <w:sz w:val="24"/>
          <w:szCs w:val="24"/>
        </w:rPr>
        <w:t xml:space="preserve"> ёмкость батареи электромобиля </w:t>
      </w:r>
      <w:r w:rsidR="00A42973" w:rsidRPr="00A074EE">
        <w:rPr>
          <w:sz w:val="24"/>
          <w:szCs w:val="24"/>
        </w:rPr>
        <w:t>примем за</w:t>
      </w:r>
      <w:r w:rsidRPr="00A074EE">
        <w:rPr>
          <w:sz w:val="24"/>
          <w:szCs w:val="24"/>
        </w:rPr>
        <w:t xml:space="preserve"> 60 кВт*ч.</w:t>
      </w:r>
    </w:p>
    <w:p w14:paraId="473019A0" w14:textId="0877060C" w:rsidR="0069400A" w:rsidRPr="00A074EE" w:rsidRDefault="00A42973" w:rsidP="0069400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lastRenderedPageBreak/>
        <w:t>Г</w:t>
      </w:r>
      <w:r w:rsidR="00242B48" w:rsidRPr="00A074EE">
        <w:rPr>
          <w:sz w:val="24"/>
          <w:szCs w:val="24"/>
        </w:rPr>
        <w:t>рафик состояний тогда примет виды имеет вид</w:t>
      </w:r>
      <w:r w:rsidR="0069400A" w:rsidRPr="00A074EE">
        <w:rPr>
          <w:sz w:val="24"/>
          <w:szCs w:val="24"/>
        </w:rPr>
        <w:t xml:space="preserve"> на рисунке 2.1, где S0 –свободен; S1 – занят.</w:t>
      </w:r>
    </w:p>
    <w:p w14:paraId="19E22BC3" w14:textId="16C745FE" w:rsidR="00F321F1" w:rsidRPr="00A074EE" w:rsidRDefault="00F321F1" w:rsidP="004B43FD">
      <w:pPr>
        <w:pStyle w:val="a2"/>
        <w:rPr>
          <w:sz w:val="24"/>
          <w:szCs w:val="24"/>
        </w:rPr>
      </w:pPr>
    </w:p>
    <w:p w14:paraId="4A5E09CC" w14:textId="3D8D1027" w:rsidR="00242B48" w:rsidRPr="00A074EE" w:rsidRDefault="00242B48" w:rsidP="00242B48">
      <w:pPr>
        <w:pStyle w:val="a2"/>
        <w:jc w:val="center"/>
        <w:rPr>
          <w:sz w:val="24"/>
          <w:szCs w:val="24"/>
        </w:rPr>
      </w:pPr>
      <w:r w:rsidRPr="00A074EE">
        <w:rPr>
          <w:noProof/>
          <w:sz w:val="24"/>
          <w:szCs w:val="24"/>
          <w:lang w:eastAsia="ru-RU"/>
        </w:rPr>
        <w:drawing>
          <wp:inline distT="0" distB="0" distL="0" distR="0" wp14:anchorId="67B1854D" wp14:editId="698A82CB">
            <wp:extent cx="4762057" cy="1245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548" cy="12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9E76" w14:textId="38FB860D" w:rsidR="00242B48" w:rsidRPr="00A074EE" w:rsidRDefault="00242B48" w:rsidP="00242B48">
      <w:pPr>
        <w:pStyle w:val="a4"/>
        <w:rPr>
          <w:szCs w:val="24"/>
        </w:rPr>
      </w:pPr>
      <w:r w:rsidRPr="00A074EE">
        <w:rPr>
          <w:szCs w:val="24"/>
        </w:rPr>
        <w:t>Граф состояний одноканальной СМО с отказом</w:t>
      </w:r>
    </w:p>
    <w:p w14:paraId="3716B1FF" w14:textId="7CB7609F" w:rsidR="00A42973" w:rsidRPr="00A074EE" w:rsidRDefault="00A42973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Система ДУ Колмогорова примет вид:</w:t>
      </w:r>
    </w:p>
    <w:p w14:paraId="153DFBA4" w14:textId="14373F52" w:rsidR="00A42973" w:rsidRPr="00A074EE" w:rsidRDefault="00593EBD" w:rsidP="00C52AC2">
      <w:pPr>
        <w:pStyle w:val="a2"/>
        <w:jc w:val="center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=-λ*P0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+µ*P1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=λ*P0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-µ*P1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eqArr>
      </m:oMath>
    </w:p>
    <w:p w14:paraId="5F761105" w14:textId="77777777" w:rsidR="00A42973" w:rsidRPr="00A074EE" w:rsidRDefault="00A42973" w:rsidP="000C6310">
      <w:pPr>
        <w:pStyle w:val="a2"/>
        <w:rPr>
          <w:sz w:val="24"/>
          <w:szCs w:val="24"/>
        </w:rPr>
      </w:pPr>
    </w:p>
    <w:p w14:paraId="1745AAC8" w14:textId="16CC38F5" w:rsidR="00242B48" w:rsidRPr="00A074EE" w:rsidRDefault="000C6310" w:rsidP="000C6310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Рассмотрим два варианта, которые будут представлены в таблице 1:</w:t>
      </w:r>
    </w:p>
    <w:p w14:paraId="13E357D3" w14:textId="77777777" w:rsidR="007900BF" w:rsidRPr="00A074EE" w:rsidRDefault="007900BF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Обозначим вероятности состояний как </w:t>
      </w:r>
      <w:r w:rsidRPr="00A074EE">
        <w:rPr>
          <w:sz w:val="24"/>
          <w:szCs w:val="24"/>
          <w:lang w:val="en-US"/>
        </w:rPr>
        <w:t>p</w:t>
      </w:r>
      <w:r w:rsidRPr="00A074EE">
        <w:rPr>
          <w:sz w:val="24"/>
          <w:szCs w:val="24"/>
        </w:rPr>
        <w:t xml:space="preserve">0 и </w:t>
      </w:r>
      <w:r w:rsidRPr="00A074EE">
        <w:rPr>
          <w:sz w:val="24"/>
          <w:szCs w:val="24"/>
          <w:lang w:val="en-US"/>
        </w:rPr>
        <w:t>p</w:t>
      </w:r>
      <w:r w:rsidRPr="00A074EE">
        <w:rPr>
          <w:sz w:val="24"/>
          <w:szCs w:val="24"/>
        </w:rPr>
        <w:t xml:space="preserve">1. Тогда в любой момент времени верно: </w:t>
      </w:r>
    </w:p>
    <w:p w14:paraId="15810426" w14:textId="13ACFEAA" w:rsidR="000C6310" w:rsidRPr="00A074EE" w:rsidRDefault="007900BF" w:rsidP="007900BF">
      <w:pPr>
        <w:pStyle w:val="a2"/>
        <w:jc w:val="center"/>
        <w:rPr>
          <w:sz w:val="24"/>
          <w:szCs w:val="24"/>
        </w:rPr>
      </w:pPr>
      <w:r w:rsidRPr="00A074EE">
        <w:rPr>
          <w:noProof/>
          <w:sz w:val="24"/>
          <w:szCs w:val="24"/>
          <w:lang w:eastAsia="ru-RU"/>
        </w:rPr>
        <w:drawing>
          <wp:inline distT="0" distB="0" distL="0" distR="0" wp14:anchorId="67F4C3B5" wp14:editId="3404F575">
            <wp:extent cx="136207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8F2" w14:textId="77777777" w:rsidR="00C52AC2" w:rsidRPr="00A074EE" w:rsidRDefault="00593EBD" w:rsidP="00A074EE">
      <w:pPr>
        <w:pStyle w:val="a2"/>
        <w:jc w:val="center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-λ*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+µ*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=0(1)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-µ*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=0(2)</m:t>
            </m:r>
          </m: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=1(3)</m:t>
            </m:r>
          </m:e>
        </m:eqArr>
      </m:oMath>
    </w:p>
    <w:p w14:paraId="37625D30" w14:textId="77777777" w:rsidR="00C52AC2" w:rsidRPr="00A074EE" w:rsidRDefault="00C52AC2" w:rsidP="007900BF">
      <w:pPr>
        <w:pStyle w:val="a2"/>
        <w:jc w:val="center"/>
        <w:rPr>
          <w:sz w:val="24"/>
          <w:szCs w:val="24"/>
        </w:rPr>
      </w:pPr>
    </w:p>
    <w:p w14:paraId="76561049" w14:textId="77777777" w:rsidR="00A42973" w:rsidRPr="00A074EE" w:rsidRDefault="00A42973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Из (3) получим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74EE">
        <w:rPr>
          <w:sz w:val="24"/>
          <w:szCs w:val="24"/>
        </w:rPr>
        <w:t xml:space="preserve">  и подставимв (2):</w:t>
      </w:r>
    </w:p>
    <w:p w14:paraId="5EBBC5D1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*(1-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)-µ*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64A0C228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-µ*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06457391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+µ)=0</m:t>
        </m:r>
      </m:oMath>
    </w:p>
    <w:p w14:paraId="316F3EE5" w14:textId="77777777" w:rsidR="00A42973" w:rsidRPr="00A074EE" w:rsidRDefault="00593EBD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+µ)=</m:t>
        </m:r>
        <m:r>
          <w:rPr>
            <w:rFonts w:ascii="Cambria Math" w:hAnsi="Cambria Math"/>
            <w:sz w:val="24"/>
            <w:szCs w:val="24"/>
          </w:rPr>
          <m:t>λ</m:t>
        </m:r>
      </m:oMath>
    </w:p>
    <w:p w14:paraId="13CC9A08" w14:textId="77777777" w:rsidR="00A42973" w:rsidRPr="00A074EE" w:rsidRDefault="00593EBD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+µ)</m:t>
            </m:r>
          </m:den>
        </m:f>
      </m:oMath>
    </w:p>
    <w:p w14:paraId="2B3DD948" w14:textId="77777777" w:rsidR="00A42973" w:rsidRPr="00A074EE" w:rsidRDefault="00A42973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Из (3) </w:t>
      </w:r>
      <w:proofErr w:type="gramStart"/>
      <w:r w:rsidRPr="00A074EE">
        <w:rPr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A074EE">
        <w:rPr>
          <w:sz w:val="24"/>
          <w:szCs w:val="24"/>
        </w:rPr>
        <w:t>.</w:t>
      </w:r>
      <w:proofErr w:type="gramEnd"/>
      <w:r w:rsidRPr="00A074EE">
        <w:rPr>
          <w:sz w:val="24"/>
          <w:szCs w:val="24"/>
        </w:rPr>
        <w:t xml:space="preserve"> Подставим в (2):</w:t>
      </w:r>
    </w:p>
    <w:p w14:paraId="7EC577B8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-µ*(1-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)=0</m:t>
        </m:r>
      </m:oMath>
    </w:p>
    <w:p w14:paraId="788EC281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-µ+µ*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17C8C806" w14:textId="77777777" w:rsidR="00A42973" w:rsidRPr="00A074EE" w:rsidRDefault="00593EBD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+µ)=µ</m:t>
        </m:r>
      </m:oMath>
    </w:p>
    <w:p w14:paraId="0CAE5D15" w14:textId="77777777" w:rsidR="00A42973" w:rsidRPr="00A074EE" w:rsidRDefault="00593EBD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+µ)</m:t>
            </m:r>
          </m:den>
        </m:f>
      </m:oMath>
    </w:p>
    <w:p w14:paraId="3EEBE7D1" w14:textId="77777777" w:rsidR="00A42973" w:rsidRPr="00A074EE" w:rsidRDefault="00A42973" w:rsidP="00A42973">
      <w:pPr>
        <w:pStyle w:val="a2"/>
        <w:rPr>
          <w:sz w:val="24"/>
          <w:szCs w:val="24"/>
        </w:rPr>
      </w:pPr>
    </w:p>
    <w:p w14:paraId="2A223832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P0 = µ / (µ + λ) = Q — вероятность того, что система находится в состоянии S0, т.е. вероятность обслуживания или относительная пропускная способность.</w:t>
      </w:r>
    </w:p>
    <w:p w14:paraId="7DD2A92E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P1 = λ / (µ + λ) = </w:t>
      </w:r>
      <w:proofErr w:type="spellStart"/>
      <w:r w:rsidRPr="00A074EE">
        <w:rPr>
          <w:sz w:val="24"/>
          <w:szCs w:val="24"/>
        </w:rPr>
        <w:t>Pотк</w:t>
      </w:r>
      <w:proofErr w:type="spellEnd"/>
      <w:r w:rsidRPr="00A074EE">
        <w:rPr>
          <w:sz w:val="24"/>
          <w:szCs w:val="24"/>
        </w:rPr>
        <w:t xml:space="preserve"> — вероятность того, что система находится в состоянии S1, т.е. вероятность отказа.</w:t>
      </w:r>
    </w:p>
    <w:p w14:paraId="15B153CF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µ = 24 / </w:t>
      </w:r>
      <w:proofErr w:type="spellStart"/>
      <w:r w:rsidRPr="00A074EE">
        <w:rPr>
          <w:sz w:val="24"/>
          <w:szCs w:val="24"/>
        </w:rPr>
        <w:t>tобсл</w:t>
      </w:r>
      <w:proofErr w:type="spellEnd"/>
      <w:r w:rsidRPr="00A074EE">
        <w:rPr>
          <w:sz w:val="24"/>
          <w:szCs w:val="24"/>
        </w:rPr>
        <w:t xml:space="preserve"> — интенсивность потока обслуживания (производительность канала; среднее число заявок, обслуживаемых в единицу времени — 1 день/24 часа)</w:t>
      </w:r>
    </w:p>
    <w:p w14:paraId="4EE8D6AF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ρ = λ / µ — интенсивность нагрузки — количество заявок, приходящих во время обработки одной заявки</w:t>
      </w:r>
    </w:p>
    <w:p w14:paraId="5580D10A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A = λ * Q — абсолютная пропускная способность (количество обработанных заявок в единицу времени)</w:t>
      </w:r>
    </w:p>
    <w:p w14:paraId="52573E8A" w14:textId="49E041D3" w:rsidR="00E77D83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W = A * T — объём работы, выполненный системой за промежуток времени T. В данном случае T = 30 дней. </w:t>
      </w:r>
      <w:proofErr w:type="spellStart"/>
      <w:r w:rsidRPr="00A074EE">
        <w:rPr>
          <w:sz w:val="24"/>
          <w:szCs w:val="24"/>
        </w:rPr>
        <w:t>Т.о</w:t>
      </w:r>
      <w:proofErr w:type="spellEnd"/>
      <w:r w:rsidRPr="00A074EE">
        <w:rPr>
          <w:sz w:val="24"/>
          <w:szCs w:val="24"/>
        </w:rPr>
        <w:t xml:space="preserve">. W = A * 30 электромобилей / </w:t>
      </w:r>
      <w:proofErr w:type="spellStart"/>
      <w:r w:rsidRPr="00A074EE">
        <w:rPr>
          <w:sz w:val="24"/>
          <w:szCs w:val="24"/>
        </w:rPr>
        <w:t>мес</w:t>
      </w:r>
      <w:proofErr w:type="spellEnd"/>
    </w:p>
    <w:p w14:paraId="5AC6E30F" w14:textId="1B0196CF" w:rsidR="00A074EE" w:rsidRDefault="00A074EE" w:rsidP="00A074EE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Критерием для оценки выберем прибыль, которая будет получена за месяц при выборе 1 или 2 станции для зарядки автомобилей. </w:t>
      </w:r>
    </w:p>
    <w:p w14:paraId="55D5906E" w14:textId="16DD2668" w:rsid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lastRenderedPageBreak/>
        <w:t>Месячная прибыль = количество электромобилей в месяц * средняя ёмкость батареи * стоимость зарядки кВт*ч - количество электромобилей в месяц * средняя ёмкость батареи * затраты на получение кВт*ч — стоимость обслуживания в месяц</w:t>
      </w:r>
    </w:p>
    <w:p w14:paraId="17CF426E" w14:textId="77777777" w:rsidR="00392363" w:rsidRDefault="00392363" w:rsidP="00A074EE">
      <w:pPr>
        <w:pStyle w:val="a2"/>
        <w:rPr>
          <w:sz w:val="24"/>
          <w:szCs w:val="24"/>
        </w:rPr>
      </w:pPr>
      <w:bookmarkStart w:id="1" w:name="_GoBack"/>
      <w:bookmarkEnd w:id="1"/>
    </w:p>
    <w:tbl>
      <w:tblPr>
        <w:tblW w:w="10343" w:type="dxa"/>
        <w:tblLook w:val="04A0" w:firstRow="1" w:lastRow="0" w:firstColumn="1" w:lastColumn="0" w:noHBand="0" w:noVBand="1"/>
      </w:tblPr>
      <w:tblGrid>
        <w:gridCol w:w="3256"/>
        <w:gridCol w:w="2126"/>
        <w:gridCol w:w="2410"/>
        <w:gridCol w:w="2551"/>
      </w:tblGrid>
      <w:tr w:rsidR="00392363" w:rsidRPr="00392363" w14:paraId="5671A3E7" w14:textId="77777777" w:rsidTr="00392363">
        <w:trPr>
          <w:trHeight w:val="300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677CB6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 xml:space="preserve">Параметр 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283F5D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Обозначения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13A62E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Зарядная станция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DB12EC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Зарядная станция2</w:t>
            </w:r>
          </w:p>
        </w:tc>
      </w:tr>
      <w:tr w:rsidR="00392363" w:rsidRPr="00392363" w14:paraId="558E9F25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A9A949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D04396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BDCB2D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Солнечные батареи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285695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Ископаемое топливо</w:t>
            </w:r>
          </w:p>
        </w:tc>
      </w:tr>
      <w:tr w:rsidR="00392363" w:rsidRPr="00392363" w14:paraId="3A263970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7C2296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Время работы станции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47ADA8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T дней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DDE5B8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30,00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7C27599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30,00  </w:t>
            </w:r>
          </w:p>
        </w:tc>
      </w:tr>
      <w:tr w:rsidR="00392363" w:rsidRPr="00392363" w14:paraId="65800BB3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642C5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Интенсивность потока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EC6B8A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λ, эм/день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E65D29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100,00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90A112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100,00  </w:t>
            </w:r>
          </w:p>
        </w:tc>
      </w:tr>
      <w:tr w:rsidR="00392363" w:rsidRPr="00392363" w14:paraId="2117F9E8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4DBBE6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Обслуживание эм в день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E59A5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µ, эм/день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31E8C9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32,00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BC1254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48,00  </w:t>
            </w:r>
          </w:p>
        </w:tc>
      </w:tr>
      <w:tr w:rsidR="00392363" w:rsidRPr="00392363" w14:paraId="2EDE0947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DB0782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Среднее время зарядки эм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BBD1FC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735629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0,75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BD43C8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0,50  </w:t>
            </w:r>
          </w:p>
        </w:tc>
      </w:tr>
      <w:tr w:rsidR="00392363" w:rsidRPr="00392363" w14:paraId="3F0F41E2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16B66C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Средняя емкость батареи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61079A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6D8BE3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60,00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9C87B6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60,00  </w:t>
            </w:r>
          </w:p>
        </w:tc>
      </w:tr>
      <w:tr w:rsidR="00392363" w:rsidRPr="00392363" w14:paraId="5A55768F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5F632D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Стоимость зарядки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6C9AA7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у.е./кВт*ч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75C253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0,20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6ACB2D4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0,30  </w:t>
            </w:r>
          </w:p>
        </w:tc>
      </w:tr>
      <w:tr w:rsidR="00392363" w:rsidRPr="00392363" w14:paraId="49F7800C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B23C6B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Затраты на получение электричества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C4A100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у.е./кВт*ч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5614574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0,00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FB265C9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0,15  </w:t>
            </w:r>
          </w:p>
        </w:tc>
      </w:tr>
      <w:tr w:rsidR="00392363" w:rsidRPr="00392363" w14:paraId="3909AFA0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F836C2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Стоимость обслуживания станции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59879E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у.е. в месяц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4B49BC0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0,00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C80F8E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350,00  </w:t>
            </w:r>
          </w:p>
        </w:tc>
      </w:tr>
      <w:tr w:rsidR="00392363" w:rsidRPr="00392363" w14:paraId="7995D7A2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A35C79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1F7581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EBD71D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4A85A1C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92363" w:rsidRPr="00392363" w14:paraId="101B9B5C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7E5E9C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Относительная пропускная способность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004AC7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Q = µ/(µ+λ)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41B8C4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0,24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5A166F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0,32  </w:t>
            </w:r>
          </w:p>
        </w:tc>
      </w:tr>
      <w:tr w:rsidR="00392363" w:rsidRPr="00392363" w14:paraId="7D465C2D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3D5CB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Абсолютная пропускная способность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CD7729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A = λ*Q эм/день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610C07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1741DC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</w:t>
            </w:r>
          </w:p>
        </w:tc>
      </w:tr>
      <w:tr w:rsidR="00392363" w:rsidRPr="00392363" w14:paraId="3FF98324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4B2096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Интенсивность нагрузки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2DE63E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ρ = λ/µ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BE6CADE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3,13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001612B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2,08  </w:t>
            </w:r>
          </w:p>
        </w:tc>
      </w:tr>
      <w:tr w:rsidR="00392363" w:rsidRPr="00392363" w14:paraId="796D63E3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28D1B8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Вероятность отказа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027149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P= λ</w:t>
            </w:r>
            <w:proofErr w:type="gramStart"/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/(</w:t>
            </w:r>
            <w:proofErr w:type="gramEnd"/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µ + λ)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C0D783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0,76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1875D6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0,68  </w:t>
            </w:r>
          </w:p>
        </w:tc>
      </w:tr>
      <w:tr w:rsidR="00392363" w:rsidRPr="00392363" w14:paraId="6C35A018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9DF0CD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Объем работы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2BD3B1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W=A*T эм/месяц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652ACF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727,27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280430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972,97  </w:t>
            </w:r>
          </w:p>
        </w:tc>
      </w:tr>
      <w:tr w:rsidR="00392363" w:rsidRPr="00392363" w14:paraId="46808E54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4B9FE5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41F2AD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D07B290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59FE5F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92363" w:rsidRPr="00392363" w14:paraId="34E46D88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E10442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6D2659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652462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31ADC6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92363" w:rsidRPr="00392363" w14:paraId="2FF7D9F4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4AC3C3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44E302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AC5B565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CCAC38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92363" w:rsidRPr="00392363" w14:paraId="1D5F7E38" w14:textId="77777777" w:rsidTr="00392363">
        <w:trPr>
          <w:trHeight w:val="315"/>
        </w:trPr>
        <w:tc>
          <w:tcPr>
            <w:tcW w:w="32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7137FC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DB049" w14:textId="77777777" w:rsidR="00392363" w:rsidRPr="00392363" w:rsidRDefault="00392363" w:rsidP="00392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CE0D661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8 727,27  </w:t>
            </w:r>
          </w:p>
        </w:tc>
        <w:tc>
          <w:tcPr>
            <w:tcW w:w="25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8D3CBA" w14:textId="77777777" w:rsidR="00392363" w:rsidRPr="00392363" w:rsidRDefault="00392363" w:rsidP="00392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392363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8 406,76  </w:t>
            </w:r>
          </w:p>
        </w:tc>
      </w:tr>
    </w:tbl>
    <w:p w14:paraId="56A79902" w14:textId="76A5BBB6" w:rsidR="00071127" w:rsidRDefault="00071127" w:rsidP="00071127">
      <w:pPr>
        <w:pStyle w:val="a4"/>
      </w:pPr>
      <w:r>
        <w:t>Полученные расчеты</w:t>
      </w:r>
    </w:p>
    <w:p w14:paraId="571B8AC5" w14:textId="77777777" w:rsidR="00071127" w:rsidRPr="00A074EE" w:rsidRDefault="00071127" w:rsidP="00071127">
      <w:pPr>
        <w:pStyle w:val="a2"/>
        <w:ind w:firstLine="0"/>
        <w:jc w:val="left"/>
        <w:rPr>
          <w:sz w:val="24"/>
          <w:szCs w:val="24"/>
        </w:rPr>
      </w:pPr>
    </w:p>
    <w:p w14:paraId="0528EAFB" w14:textId="4C46DCA4" w:rsidR="0097258A" w:rsidRPr="00A074EE" w:rsidRDefault="00DE305E" w:rsidP="00071127">
      <w:pPr>
        <w:pStyle w:val="a2"/>
        <w:rPr>
          <w:sz w:val="24"/>
          <w:szCs w:val="24"/>
        </w:rPr>
      </w:pPr>
      <w:r w:rsidRPr="00A074EE">
        <w:rPr>
          <w:b/>
          <w:sz w:val="24"/>
          <w:szCs w:val="24"/>
        </w:rPr>
        <w:t>Вывод:</w:t>
      </w:r>
      <w:r w:rsidR="00B0589C" w:rsidRPr="00A074EE">
        <w:rPr>
          <w:b/>
          <w:sz w:val="24"/>
          <w:szCs w:val="24"/>
        </w:rPr>
        <w:t xml:space="preserve"> </w:t>
      </w:r>
      <w:r w:rsidR="00E77D83" w:rsidRPr="00A074EE">
        <w:rPr>
          <w:bCs/>
          <w:sz w:val="24"/>
          <w:szCs w:val="24"/>
        </w:rPr>
        <w:t xml:space="preserve">изучен способ решения задачи комплектования ресурсами одноканальной модели СМО с отказами. </w:t>
      </w:r>
      <w:r w:rsidR="00071127" w:rsidRPr="00071127">
        <w:rPr>
          <w:bCs/>
          <w:sz w:val="24"/>
          <w:szCs w:val="24"/>
        </w:rPr>
        <w:t>Несмотря на то, что зарядная станция на солнечных батареях обслуживает меньше заявок, она показывает большую прибыль за счёт отсутствия издержек на обслуживание и получение энергии. Также данная станция не производит вредных выбросов CO2, что положительно сказывается на экологии планеты. Исходя из всего выше перечисленного очевидно, что выбор зарядки на солнечных батареях является наилучшим.</w:t>
      </w:r>
    </w:p>
    <w:p w14:paraId="717D48E3" w14:textId="31246E30" w:rsidR="00C303B8" w:rsidRPr="00A074EE" w:rsidRDefault="00C303B8" w:rsidP="00613593">
      <w:pPr>
        <w:pStyle w:val="a2"/>
        <w:rPr>
          <w:sz w:val="24"/>
          <w:szCs w:val="24"/>
        </w:rPr>
      </w:pPr>
    </w:p>
    <w:sectPr w:rsidR="00C303B8" w:rsidRPr="00A074EE" w:rsidSect="005D7FE2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1B93F" w14:textId="77777777" w:rsidR="00593EBD" w:rsidRDefault="00593EBD" w:rsidP="005D7FE2">
      <w:pPr>
        <w:spacing w:after="0" w:line="240" w:lineRule="auto"/>
      </w:pPr>
      <w:r>
        <w:separator/>
      </w:r>
    </w:p>
  </w:endnote>
  <w:endnote w:type="continuationSeparator" w:id="0">
    <w:p w14:paraId="36930A36" w14:textId="77777777" w:rsidR="00593EBD" w:rsidRDefault="00593EB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236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B6691" w14:textId="77777777" w:rsidR="00593EBD" w:rsidRDefault="00593EBD" w:rsidP="005D7FE2">
      <w:pPr>
        <w:spacing w:after="0" w:line="240" w:lineRule="auto"/>
      </w:pPr>
      <w:r>
        <w:separator/>
      </w:r>
    </w:p>
  </w:footnote>
  <w:footnote w:type="continuationSeparator" w:id="0">
    <w:p w14:paraId="01EE25CF" w14:textId="77777777" w:rsidR="00593EBD" w:rsidRDefault="00593EB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13D"/>
    <w:multiLevelType w:val="multilevel"/>
    <w:tmpl w:val="80A22F6C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324ABA74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0" w15:restartNumberingAfterBreak="0">
    <w:nsid w:val="58BC7614"/>
    <w:multiLevelType w:val="multilevel"/>
    <w:tmpl w:val="630C4F4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7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1127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C6310"/>
    <w:rsid w:val="000D1F98"/>
    <w:rsid w:val="000D319D"/>
    <w:rsid w:val="000D44AC"/>
    <w:rsid w:val="000D517E"/>
    <w:rsid w:val="000D5C85"/>
    <w:rsid w:val="000E3545"/>
    <w:rsid w:val="000E3B24"/>
    <w:rsid w:val="000E590F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2512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1F65AC"/>
    <w:rsid w:val="00203DE8"/>
    <w:rsid w:val="0020574C"/>
    <w:rsid w:val="00205A15"/>
    <w:rsid w:val="00205D3A"/>
    <w:rsid w:val="0020645E"/>
    <w:rsid w:val="00207487"/>
    <w:rsid w:val="00207F48"/>
    <w:rsid w:val="00220E50"/>
    <w:rsid w:val="00234CEF"/>
    <w:rsid w:val="002419C2"/>
    <w:rsid w:val="0024207A"/>
    <w:rsid w:val="00242B48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16108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363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436D4"/>
    <w:rsid w:val="00543967"/>
    <w:rsid w:val="005520BF"/>
    <w:rsid w:val="0055772C"/>
    <w:rsid w:val="00560272"/>
    <w:rsid w:val="00562BA7"/>
    <w:rsid w:val="00571BB9"/>
    <w:rsid w:val="0058280D"/>
    <w:rsid w:val="005839CA"/>
    <w:rsid w:val="005865AF"/>
    <w:rsid w:val="00587C90"/>
    <w:rsid w:val="00591CB3"/>
    <w:rsid w:val="00593085"/>
    <w:rsid w:val="00593EBD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B8F"/>
    <w:rsid w:val="00685FB5"/>
    <w:rsid w:val="0069317E"/>
    <w:rsid w:val="0069400A"/>
    <w:rsid w:val="00696619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900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A6B"/>
    <w:rsid w:val="008308DD"/>
    <w:rsid w:val="00830AC2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4E2"/>
    <w:rsid w:val="00882DA1"/>
    <w:rsid w:val="008847FF"/>
    <w:rsid w:val="00892A35"/>
    <w:rsid w:val="008A32AA"/>
    <w:rsid w:val="008B223B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223C3"/>
    <w:rsid w:val="00940EAF"/>
    <w:rsid w:val="009427C1"/>
    <w:rsid w:val="0094799F"/>
    <w:rsid w:val="00951044"/>
    <w:rsid w:val="009511ED"/>
    <w:rsid w:val="0095148E"/>
    <w:rsid w:val="0095430C"/>
    <w:rsid w:val="0095621F"/>
    <w:rsid w:val="0097258A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074EE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97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0DEB"/>
    <w:rsid w:val="00B42DF3"/>
    <w:rsid w:val="00B46F53"/>
    <w:rsid w:val="00B502FB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C7AD1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2AC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217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77D83"/>
    <w:rsid w:val="00E811D9"/>
    <w:rsid w:val="00E83FB2"/>
    <w:rsid w:val="00E86D41"/>
    <w:rsid w:val="00E87A7B"/>
    <w:rsid w:val="00E90335"/>
    <w:rsid w:val="00E93E0D"/>
    <w:rsid w:val="00EA1292"/>
    <w:rsid w:val="00EA7B67"/>
    <w:rsid w:val="00EB16FA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21F1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extbody">
    <w:name w:val="Text body"/>
    <w:basedOn w:val="a5"/>
    <w:rsid w:val="00A42973"/>
    <w:pPr>
      <w:suppressAutoHyphens/>
      <w:autoSpaceDN w:val="0"/>
      <w:spacing w:after="14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DEAA-849D-49C8-B820-BDEAB43B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2654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79</cp:revision>
  <cp:lastPrinted>2021-02-28T18:29:00Z</cp:lastPrinted>
  <dcterms:created xsi:type="dcterms:W3CDTF">2021-09-21T11:01:00Z</dcterms:created>
  <dcterms:modified xsi:type="dcterms:W3CDTF">2021-11-29T09:45:00Z</dcterms:modified>
</cp:coreProperties>
</file>