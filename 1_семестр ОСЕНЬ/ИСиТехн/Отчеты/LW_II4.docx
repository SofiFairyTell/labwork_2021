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B31F7B" w:rsidRDefault="00B13897" w:rsidP="00826059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B31F7B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B31F7B">
        <w:rPr>
          <w:sz w:val="24"/>
          <w:szCs w:val="24"/>
        </w:rPr>
        <w:t>студента</w:t>
      </w:r>
      <w:r w:rsidR="00CE359A" w:rsidRPr="00B31F7B">
        <w:rPr>
          <w:sz w:val="24"/>
          <w:szCs w:val="24"/>
        </w:rPr>
        <w:t xml:space="preserve"> группы ИТ – </w:t>
      </w:r>
      <w:r w:rsidR="007E648B" w:rsidRPr="00B31F7B">
        <w:rPr>
          <w:sz w:val="24"/>
          <w:szCs w:val="24"/>
        </w:rPr>
        <w:t>4</w:t>
      </w:r>
      <w:r w:rsidR="00CE359A" w:rsidRPr="00B31F7B">
        <w:rPr>
          <w:sz w:val="24"/>
          <w:szCs w:val="24"/>
        </w:rPr>
        <w:t>2</w:t>
      </w:r>
      <w:r w:rsidR="0019290F" w:rsidRPr="00B31F7B">
        <w:rPr>
          <w:sz w:val="24"/>
          <w:szCs w:val="24"/>
        </w:rPr>
        <w:br/>
      </w:r>
      <w:r w:rsidR="00CE359A" w:rsidRPr="00B31F7B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B31F7B" w14:paraId="596FB372" w14:textId="77777777" w:rsidTr="00470D8C">
        <w:tc>
          <w:tcPr>
            <w:tcW w:w="2401" w:type="dxa"/>
          </w:tcPr>
          <w:p w14:paraId="6FD169CD" w14:textId="77777777" w:rsidR="00CE359A" w:rsidRPr="00B31F7B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B31F7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B31F7B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B31F7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2E9D8CD" w:rsidR="0064206B" w:rsidRPr="00B31F7B" w:rsidRDefault="00826059" w:rsidP="00CF146D">
      <w:pPr>
        <w:pStyle w:val="a1"/>
        <w:rPr>
          <w:sz w:val="24"/>
          <w:szCs w:val="24"/>
        </w:rPr>
      </w:pPr>
      <w:r w:rsidRPr="00B31F7B">
        <w:rPr>
          <w:sz w:val="24"/>
          <w:szCs w:val="24"/>
        </w:rPr>
        <w:t>Р</w:t>
      </w:r>
      <w:r w:rsidR="009975B1" w:rsidRPr="00B31F7B">
        <w:rPr>
          <w:sz w:val="24"/>
          <w:szCs w:val="24"/>
        </w:rPr>
        <w:t>а</w:t>
      </w:r>
      <w:r w:rsidRPr="00B31F7B">
        <w:rPr>
          <w:sz w:val="24"/>
          <w:szCs w:val="24"/>
        </w:rPr>
        <w:t>бота с простейшими нейронными сетями</w:t>
      </w:r>
    </w:p>
    <w:p w14:paraId="25AF31BE" w14:textId="3E0C2745" w:rsidR="003532A7" w:rsidRPr="00B31F7B" w:rsidRDefault="00CE359A" w:rsidP="006E4C0B">
      <w:pPr>
        <w:pStyle w:val="Default"/>
        <w:ind w:firstLine="709"/>
        <w:jc w:val="both"/>
      </w:pPr>
      <w:r w:rsidRPr="00B31F7B">
        <w:rPr>
          <w:b/>
        </w:rPr>
        <w:t>Цель работы</w:t>
      </w:r>
      <w:r w:rsidR="00E90335" w:rsidRPr="00B31F7B">
        <w:t>:</w:t>
      </w:r>
      <w:r w:rsidR="00CF146D" w:rsidRPr="00B31F7B">
        <w:t xml:space="preserve"> </w:t>
      </w:r>
      <w:r w:rsidR="00826059" w:rsidRPr="00B31F7B">
        <w:t>приобретение и закрепление знаний и получение практических навыков работы с простейшими нейронными сетями</w:t>
      </w:r>
      <w:r w:rsidR="006E4C0B" w:rsidRPr="00B31F7B">
        <w:t>.</w:t>
      </w:r>
    </w:p>
    <w:p w14:paraId="1271C954" w14:textId="77777777" w:rsidR="004237A5" w:rsidRPr="00B31F7B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B31F7B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B31F7B">
        <w:rPr>
          <w:sz w:val="24"/>
          <w:szCs w:val="24"/>
        </w:rPr>
        <w:t>Содержание работы</w:t>
      </w:r>
    </w:p>
    <w:p w14:paraId="59EC3A46" w14:textId="56847721" w:rsidR="009E22C0" w:rsidRPr="00B31F7B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B31F7B">
        <w:rPr>
          <w:sz w:val="24"/>
          <w:szCs w:val="24"/>
        </w:rPr>
        <w:t>Вариант 8</w:t>
      </w:r>
    </w:p>
    <w:p w14:paraId="66A8B81E" w14:textId="77777777" w:rsidR="00826059" w:rsidRPr="00B31F7B" w:rsidRDefault="00826059" w:rsidP="00826059">
      <w:pPr>
        <w:pStyle w:val="a2"/>
        <w:rPr>
          <w:sz w:val="24"/>
          <w:szCs w:val="24"/>
        </w:rPr>
      </w:pPr>
      <w:r w:rsidRPr="00B31F7B">
        <w:rPr>
          <w:sz w:val="24"/>
          <w:szCs w:val="24"/>
        </w:rPr>
        <w:t>В соответствии с заданным вариантом:</w:t>
      </w:r>
    </w:p>
    <w:p w14:paraId="71AC3EAC" w14:textId="77777777" w:rsidR="00826059" w:rsidRPr="00B31F7B" w:rsidRDefault="00826059" w:rsidP="00826059">
      <w:pPr>
        <w:pStyle w:val="a2"/>
        <w:numPr>
          <w:ilvl w:val="0"/>
          <w:numId w:val="25"/>
        </w:numPr>
        <w:rPr>
          <w:sz w:val="24"/>
          <w:szCs w:val="24"/>
        </w:rPr>
      </w:pPr>
      <w:r w:rsidRPr="00B31F7B">
        <w:rPr>
          <w:sz w:val="24"/>
          <w:szCs w:val="24"/>
        </w:rPr>
        <w:t>разработать черно-белые изображения заданных цифр;</w:t>
      </w:r>
    </w:p>
    <w:p w14:paraId="77ED3C46" w14:textId="77777777" w:rsidR="00826059" w:rsidRPr="00B31F7B" w:rsidRDefault="00826059" w:rsidP="00826059">
      <w:pPr>
        <w:pStyle w:val="a2"/>
        <w:numPr>
          <w:ilvl w:val="0"/>
          <w:numId w:val="25"/>
        </w:numPr>
        <w:rPr>
          <w:sz w:val="24"/>
          <w:szCs w:val="24"/>
        </w:rPr>
      </w:pPr>
      <w:r w:rsidRPr="00B31F7B">
        <w:rPr>
          <w:sz w:val="24"/>
          <w:szCs w:val="24"/>
        </w:rPr>
        <w:t>выбрать число входов нейрона;</w:t>
      </w:r>
    </w:p>
    <w:p w14:paraId="632E49EE" w14:textId="77777777" w:rsidR="00826059" w:rsidRPr="00B31F7B" w:rsidRDefault="00826059" w:rsidP="00826059">
      <w:pPr>
        <w:pStyle w:val="a2"/>
        <w:numPr>
          <w:ilvl w:val="0"/>
          <w:numId w:val="25"/>
        </w:numPr>
        <w:rPr>
          <w:sz w:val="24"/>
          <w:szCs w:val="24"/>
        </w:rPr>
      </w:pPr>
      <w:r w:rsidRPr="00B31F7B">
        <w:rPr>
          <w:sz w:val="24"/>
          <w:szCs w:val="24"/>
        </w:rPr>
        <w:t>обучить нейрон с помощью алгоритма на основе правила Хебба распознаванию двух цифр;</w:t>
      </w:r>
    </w:p>
    <w:p w14:paraId="01D71D16" w14:textId="77777777" w:rsidR="00826059" w:rsidRPr="00B31F7B" w:rsidRDefault="00826059" w:rsidP="00826059">
      <w:pPr>
        <w:pStyle w:val="a2"/>
        <w:rPr>
          <w:sz w:val="24"/>
          <w:szCs w:val="24"/>
        </w:rPr>
      </w:pPr>
      <w:r w:rsidRPr="00B31F7B">
        <w:rPr>
          <w:sz w:val="24"/>
          <w:szCs w:val="24"/>
        </w:rPr>
        <w:t>В соответствии с заданным вариантом:</w:t>
      </w:r>
    </w:p>
    <w:p w14:paraId="34837E81" w14:textId="77777777" w:rsidR="00826059" w:rsidRPr="00B31F7B" w:rsidRDefault="00826059" w:rsidP="00826059">
      <w:pPr>
        <w:pStyle w:val="a2"/>
        <w:numPr>
          <w:ilvl w:val="0"/>
          <w:numId w:val="26"/>
        </w:numPr>
        <w:rPr>
          <w:sz w:val="24"/>
          <w:szCs w:val="24"/>
        </w:rPr>
      </w:pPr>
      <w:r w:rsidRPr="00B31F7B">
        <w:rPr>
          <w:sz w:val="24"/>
          <w:szCs w:val="24"/>
        </w:rPr>
        <w:t>разработать черно- белые изображения заданных букв;</w:t>
      </w:r>
    </w:p>
    <w:p w14:paraId="3398E678" w14:textId="77777777" w:rsidR="00826059" w:rsidRPr="00B31F7B" w:rsidRDefault="00826059" w:rsidP="00826059">
      <w:pPr>
        <w:pStyle w:val="a2"/>
        <w:numPr>
          <w:ilvl w:val="0"/>
          <w:numId w:val="26"/>
        </w:numPr>
        <w:rPr>
          <w:sz w:val="24"/>
          <w:szCs w:val="24"/>
        </w:rPr>
      </w:pPr>
      <w:r w:rsidRPr="00B31F7B">
        <w:rPr>
          <w:sz w:val="24"/>
          <w:szCs w:val="24"/>
        </w:rPr>
        <w:t>выбрать архитектуру относительной нейронной сети;</w:t>
      </w:r>
    </w:p>
    <w:p w14:paraId="07117347" w14:textId="77777777" w:rsidR="00826059" w:rsidRPr="00B31F7B" w:rsidRDefault="00826059" w:rsidP="00826059">
      <w:pPr>
        <w:pStyle w:val="a2"/>
        <w:numPr>
          <w:ilvl w:val="0"/>
          <w:numId w:val="26"/>
        </w:numPr>
        <w:rPr>
          <w:sz w:val="24"/>
          <w:szCs w:val="24"/>
        </w:rPr>
      </w:pPr>
      <w:r w:rsidRPr="00B31F7B">
        <w:rPr>
          <w:sz w:val="24"/>
          <w:szCs w:val="24"/>
        </w:rPr>
        <w:t>обучить нейросеть с помощью алгоритма на основе правила Хебба распознаванию заданных букв.</w:t>
      </w:r>
    </w:p>
    <w:p w14:paraId="1BE7C5D2" w14:textId="77777777" w:rsidR="003D52A6" w:rsidRPr="00B31F7B" w:rsidRDefault="003D52A6" w:rsidP="00826059">
      <w:pPr>
        <w:pStyle w:val="a2"/>
        <w:numPr>
          <w:ilvl w:val="0"/>
          <w:numId w:val="26"/>
        </w:numPr>
        <w:rPr>
          <w:sz w:val="24"/>
          <w:szCs w:val="24"/>
        </w:rPr>
      </w:pPr>
    </w:p>
    <w:tbl>
      <w:tblPr>
        <w:tblW w:w="9072" w:type="dxa"/>
        <w:tblLayout w:type="fixed"/>
        <w:tblLook w:val="0000" w:firstRow="0" w:lastRow="0" w:firstColumn="0" w:lastColumn="0" w:noHBand="0" w:noVBand="0"/>
      </w:tblPr>
      <w:tblGrid>
        <w:gridCol w:w="1134"/>
        <w:gridCol w:w="2127"/>
        <w:gridCol w:w="1429"/>
        <w:gridCol w:w="2398"/>
        <w:gridCol w:w="1984"/>
      </w:tblGrid>
      <w:tr w:rsidR="003D52A6" w:rsidRPr="00B31F7B" w14:paraId="004E041E" w14:textId="77777777" w:rsidTr="00962367">
        <w:tc>
          <w:tcPr>
            <w:tcW w:w="1134" w:type="dxa"/>
          </w:tcPr>
          <w:p w14:paraId="5CE715AD" w14:textId="77777777" w:rsidR="003D52A6" w:rsidRPr="00B31F7B" w:rsidRDefault="003D52A6" w:rsidP="002E2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7B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2127" w:type="dxa"/>
          </w:tcPr>
          <w:p w14:paraId="283764C5" w14:textId="77777777" w:rsidR="003D52A6" w:rsidRPr="00B31F7B" w:rsidRDefault="003D52A6" w:rsidP="002E2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7B">
              <w:rPr>
                <w:rFonts w:ascii="Times New Roman" w:hAnsi="Times New Roman" w:cs="Times New Roman"/>
                <w:sz w:val="24"/>
                <w:szCs w:val="24"/>
              </w:rPr>
              <w:t>Цифры для обучения нейрона распознаванию изображений</w:t>
            </w:r>
          </w:p>
        </w:tc>
        <w:tc>
          <w:tcPr>
            <w:tcW w:w="1429" w:type="dxa"/>
          </w:tcPr>
          <w:p w14:paraId="702198A7" w14:textId="77777777" w:rsidR="003D52A6" w:rsidRPr="00B31F7B" w:rsidRDefault="003D52A6" w:rsidP="002E2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7B">
              <w:rPr>
                <w:rFonts w:ascii="Times New Roman" w:hAnsi="Times New Roman" w:cs="Times New Roman"/>
                <w:sz w:val="24"/>
                <w:szCs w:val="24"/>
              </w:rPr>
              <w:t>Число изображений каждой цифры</w:t>
            </w:r>
          </w:p>
        </w:tc>
        <w:tc>
          <w:tcPr>
            <w:tcW w:w="2398" w:type="dxa"/>
          </w:tcPr>
          <w:p w14:paraId="53EA3C9F" w14:textId="77777777" w:rsidR="003D52A6" w:rsidRPr="00B31F7B" w:rsidRDefault="003D52A6" w:rsidP="002E2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7B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B31F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31F7B">
              <w:rPr>
                <w:rFonts w:ascii="Times New Roman" w:hAnsi="Times New Roman" w:cs="Times New Roman"/>
                <w:sz w:val="24"/>
                <w:szCs w:val="24"/>
              </w:rPr>
              <w:t xml:space="preserve"> первых букв фамилии студента, используемых для распознавания</w:t>
            </w:r>
          </w:p>
        </w:tc>
        <w:tc>
          <w:tcPr>
            <w:tcW w:w="1984" w:type="dxa"/>
          </w:tcPr>
          <w:p w14:paraId="5C2486A3" w14:textId="77777777" w:rsidR="003D52A6" w:rsidRPr="00B31F7B" w:rsidRDefault="003D52A6" w:rsidP="002E2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7B">
              <w:rPr>
                <w:rFonts w:ascii="Times New Roman" w:hAnsi="Times New Roman" w:cs="Times New Roman"/>
                <w:sz w:val="24"/>
                <w:szCs w:val="24"/>
              </w:rPr>
              <w:t>Число изображений каждой буквы</w:t>
            </w:r>
          </w:p>
        </w:tc>
      </w:tr>
      <w:tr w:rsidR="003D52A6" w:rsidRPr="00B31F7B" w14:paraId="1F585CAB" w14:textId="77777777" w:rsidTr="00962367">
        <w:tc>
          <w:tcPr>
            <w:tcW w:w="1134" w:type="dxa"/>
          </w:tcPr>
          <w:p w14:paraId="4C00B1C3" w14:textId="4BA82C93" w:rsidR="003D52A6" w:rsidRPr="00B31F7B" w:rsidRDefault="003D52A6" w:rsidP="002E24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1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14:paraId="51B06EE4" w14:textId="09706CCD" w:rsidR="003D52A6" w:rsidRPr="00B31F7B" w:rsidRDefault="003D52A6" w:rsidP="002E24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1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429" w:type="dxa"/>
          </w:tcPr>
          <w:p w14:paraId="789AFC03" w14:textId="77777777" w:rsidR="003D52A6" w:rsidRPr="00B31F7B" w:rsidRDefault="003D52A6" w:rsidP="002E2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8" w:type="dxa"/>
          </w:tcPr>
          <w:p w14:paraId="6CC30176" w14:textId="77777777" w:rsidR="003D52A6" w:rsidRPr="00B31F7B" w:rsidRDefault="003D52A6" w:rsidP="002E2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101C0E2C" w14:textId="77777777" w:rsidR="003D52A6" w:rsidRPr="00B31F7B" w:rsidRDefault="003D52A6" w:rsidP="002E2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210E328" w14:textId="77777777" w:rsidR="003D52A6" w:rsidRPr="00B31F7B" w:rsidRDefault="003D52A6" w:rsidP="003D52A6">
      <w:pPr>
        <w:pStyle w:val="a2"/>
        <w:numPr>
          <w:ilvl w:val="0"/>
          <w:numId w:val="0"/>
        </w:numPr>
        <w:ind w:left="1429"/>
        <w:rPr>
          <w:sz w:val="24"/>
          <w:szCs w:val="24"/>
        </w:rPr>
      </w:pPr>
    </w:p>
    <w:p w14:paraId="71EEC448" w14:textId="43801906" w:rsidR="0064206B" w:rsidRPr="00B31F7B" w:rsidRDefault="0042484A" w:rsidP="00826059">
      <w:pPr>
        <w:pStyle w:val="a3"/>
        <w:spacing w:before="240"/>
        <w:rPr>
          <w:sz w:val="24"/>
          <w:szCs w:val="24"/>
        </w:rPr>
      </w:pPr>
      <w:r w:rsidRPr="00B31F7B">
        <w:rPr>
          <w:sz w:val="24"/>
          <w:szCs w:val="24"/>
        </w:rPr>
        <w:t>Ход работы</w:t>
      </w:r>
    </w:p>
    <w:p w14:paraId="2DE95E95" w14:textId="27730281" w:rsidR="00614FDF" w:rsidRPr="00B31F7B" w:rsidRDefault="0007519F" w:rsidP="00826059">
      <w:pPr>
        <w:pStyle w:val="a3"/>
        <w:spacing w:after="0"/>
        <w:ind w:firstLine="709"/>
        <w:jc w:val="both"/>
        <w:rPr>
          <w:sz w:val="24"/>
          <w:szCs w:val="24"/>
        </w:rPr>
      </w:pPr>
      <w:r w:rsidRPr="00B31F7B">
        <w:rPr>
          <w:sz w:val="24"/>
          <w:szCs w:val="24"/>
        </w:rPr>
        <w:t xml:space="preserve">1. </w:t>
      </w:r>
      <w:r w:rsidR="000443FA" w:rsidRPr="00B31F7B">
        <w:rPr>
          <w:sz w:val="24"/>
          <w:szCs w:val="24"/>
        </w:rPr>
        <w:t xml:space="preserve">Созданы изображения для чисел 1 и 4. Число входов нейронов 9, по входу на пиксель. </w:t>
      </w:r>
      <w:r w:rsidR="00DA1058" w:rsidRPr="00B31F7B">
        <w:rPr>
          <w:sz w:val="24"/>
          <w:szCs w:val="24"/>
        </w:rPr>
        <w:t>Он выдает 1, если распознает на изображении 4 и -1 если распознает 1.</w:t>
      </w:r>
    </w:p>
    <w:p w14:paraId="0233DA9F" w14:textId="3E0577FD" w:rsidR="00DA1058" w:rsidRPr="00B31F7B" w:rsidRDefault="00DA1058" w:rsidP="00DA1058">
      <w:pPr>
        <w:pStyle w:val="a2"/>
        <w:jc w:val="center"/>
        <w:rPr>
          <w:sz w:val="24"/>
          <w:szCs w:val="24"/>
        </w:rPr>
      </w:pPr>
      <w:r w:rsidRPr="00B31F7B">
        <w:rPr>
          <w:noProof/>
          <w:sz w:val="24"/>
          <w:szCs w:val="24"/>
          <w:lang w:eastAsia="ru-RU"/>
        </w:rPr>
        <w:drawing>
          <wp:inline distT="0" distB="0" distL="0" distR="0" wp14:anchorId="72D8FA7A" wp14:editId="1C04BD06">
            <wp:extent cx="2708126" cy="1362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161" cy="13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5370" w14:textId="7DB17839" w:rsidR="00DA1058" w:rsidRPr="00B31F7B" w:rsidRDefault="00EB524C" w:rsidP="00DA1058">
      <w:pPr>
        <w:pStyle w:val="a4"/>
        <w:rPr>
          <w:szCs w:val="24"/>
        </w:rPr>
      </w:pPr>
      <w:r w:rsidRPr="00B31F7B">
        <w:rPr>
          <w:szCs w:val="24"/>
        </w:rPr>
        <w:t xml:space="preserve">чб изображения </w:t>
      </w:r>
      <w:r w:rsidR="00DA1058" w:rsidRPr="00B31F7B">
        <w:rPr>
          <w:szCs w:val="24"/>
        </w:rPr>
        <w:t>для чисел</w:t>
      </w:r>
    </w:p>
    <w:p w14:paraId="54FD7DDF" w14:textId="28F265DA" w:rsidR="000443FA" w:rsidRPr="00B31F7B" w:rsidRDefault="000443FA" w:rsidP="000443FA">
      <w:pPr>
        <w:pStyle w:val="a2"/>
        <w:rPr>
          <w:sz w:val="24"/>
          <w:szCs w:val="24"/>
        </w:rPr>
      </w:pPr>
      <w:r w:rsidRPr="00B31F7B">
        <w:rPr>
          <w:sz w:val="24"/>
          <w:szCs w:val="24"/>
        </w:rPr>
        <w:t xml:space="preserve">2. </w:t>
      </w:r>
      <w:r w:rsidR="00B31F7B" w:rsidRPr="00B31F7B">
        <w:rPr>
          <w:sz w:val="24"/>
          <w:szCs w:val="24"/>
        </w:rPr>
        <w:t xml:space="preserve">Были разработаны изображения для букв. Всего нейронов будет 4 по количеству букв, а входов 25 при учете по пикселю на вход. </w:t>
      </w:r>
    </w:p>
    <w:p w14:paraId="14EB24EE" w14:textId="7921540B" w:rsidR="00AA4645" w:rsidRPr="00B31F7B" w:rsidRDefault="000443FA" w:rsidP="000443FA">
      <w:pPr>
        <w:pStyle w:val="a2"/>
        <w:jc w:val="center"/>
        <w:rPr>
          <w:sz w:val="24"/>
          <w:szCs w:val="24"/>
        </w:rPr>
      </w:pPr>
      <w:r w:rsidRPr="00B31F7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EA22BC6" wp14:editId="04CAB1D4">
            <wp:extent cx="483870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344"/>
                    <a:stretch/>
                  </pic:blipFill>
                  <pic:spPr bwMode="auto">
                    <a:xfrm>
                      <a:off x="0" y="0"/>
                      <a:ext cx="483870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4CB09" w14:textId="0BBDFAE1" w:rsidR="000443FA" w:rsidRPr="00B31F7B" w:rsidRDefault="000443FA" w:rsidP="000443FA">
      <w:pPr>
        <w:pStyle w:val="a4"/>
        <w:rPr>
          <w:szCs w:val="24"/>
        </w:rPr>
      </w:pPr>
      <w:r w:rsidRPr="00B31F7B">
        <w:rPr>
          <w:szCs w:val="24"/>
        </w:rPr>
        <w:t>чб изображения для букв</w:t>
      </w:r>
    </w:p>
    <w:p w14:paraId="763A2DF0" w14:textId="310156E9" w:rsidR="00B31F7B" w:rsidRDefault="00B31F7B" w:rsidP="00B31F7B">
      <w:pPr>
        <w:pStyle w:val="a2"/>
        <w:rPr>
          <w:sz w:val="24"/>
          <w:szCs w:val="24"/>
        </w:rPr>
      </w:pPr>
      <w:r w:rsidRPr="00B31F7B">
        <w:rPr>
          <w:sz w:val="24"/>
          <w:szCs w:val="24"/>
        </w:rPr>
        <w:t xml:space="preserve">3. Получены следующие результаты тестирования. </w:t>
      </w:r>
    </w:p>
    <w:p w14:paraId="1B6FF2E7" w14:textId="07070857" w:rsidR="00B31F7B" w:rsidRDefault="00B31F7B" w:rsidP="00FE2CF9">
      <w:pPr>
        <w:pStyle w:val="a2"/>
        <w:spacing w:before="24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D7B26B" wp14:editId="055D077E">
            <wp:extent cx="2914650" cy="26987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388" t="19231" r="42675" b="58408"/>
                    <a:stretch/>
                  </pic:blipFill>
                  <pic:spPr bwMode="auto">
                    <a:xfrm>
                      <a:off x="0" y="0"/>
                      <a:ext cx="2919283" cy="270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51B27" w14:textId="09B42DDC" w:rsidR="00B31F7B" w:rsidRPr="00B31F7B" w:rsidRDefault="00B31F7B" w:rsidP="00B31F7B">
      <w:pPr>
        <w:pStyle w:val="a4"/>
      </w:pPr>
      <w:r>
        <w:t>Результаты тестирования</w:t>
      </w:r>
    </w:p>
    <w:p w14:paraId="0A8035E4" w14:textId="0CBFBC83" w:rsidR="009975B1" w:rsidRPr="00B31F7B" w:rsidRDefault="001667DB" w:rsidP="00826059">
      <w:pPr>
        <w:pStyle w:val="a2"/>
        <w:rPr>
          <w:sz w:val="24"/>
          <w:szCs w:val="24"/>
        </w:rPr>
      </w:pPr>
      <w:r w:rsidRPr="00B31F7B">
        <w:rPr>
          <w:b/>
          <w:sz w:val="24"/>
          <w:szCs w:val="24"/>
        </w:rPr>
        <w:t>Вывод</w:t>
      </w:r>
      <w:r w:rsidRPr="00B31F7B">
        <w:rPr>
          <w:sz w:val="24"/>
          <w:szCs w:val="24"/>
        </w:rPr>
        <w:t xml:space="preserve">: </w:t>
      </w:r>
      <w:r w:rsidRPr="00B31F7B">
        <w:rPr>
          <w:bCs/>
          <w:sz w:val="24"/>
          <w:szCs w:val="24"/>
        </w:rPr>
        <w:t>Таким образом в ходе выпо</w:t>
      </w:r>
      <w:r w:rsidR="000A6735">
        <w:rPr>
          <w:bCs/>
          <w:sz w:val="24"/>
          <w:szCs w:val="24"/>
        </w:rPr>
        <w:t>лнения лабораторной работы были п</w:t>
      </w:r>
      <w:r w:rsidR="000A6735">
        <w:rPr>
          <w:sz w:val="24"/>
          <w:szCs w:val="24"/>
        </w:rPr>
        <w:t>олучены практические навыки</w:t>
      </w:r>
      <w:r w:rsidR="000A6735" w:rsidRPr="00B31F7B">
        <w:rPr>
          <w:sz w:val="24"/>
          <w:szCs w:val="24"/>
        </w:rPr>
        <w:t xml:space="preserve"> работы с простейшими нейронными сетями</w:t>
      </w:r>
      <w:r w:rsidR="000A6735">
        <w:rPr>
          <w:sz w:val="24"/>
          <w:szCs w:val="24"/>
        </w:rPr>
        <w:t xml:space="preserve">. </w:t>
      </w:r>
      <w:bookmarkStart w:id="1" w:name="_GoBack"/>
      <w:bookmarkEnd w:id="1"/>
    </w:p>
    <w:p w14:paraId="1BF475D6" w14:textId="0C594F23" w:rsidR="00AA4645" w:rsidRPr="00B31F7B" w:rsidRDefault="00AA464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1F7B">
        <w:rPr>
          <w:b/>
          <w:sz w:val="24"/>
          <w:szCs w:val="24"/>
        </w:rPr>
        <w:br w:type="page"/>
      </w:r>
    </w:p>
    <w:p w14:paraId="593DB4A0" w14:textId="5B68A2D2" w:rsidR="00AA4645" w:rsidRPr="00B31F7B" w:rsidRDefault="00AA4645" w:rsidP="00AA4645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B31F7B">
        <w:rPr>
          <w:sz w:val="24"/>
          <w:szCs w:val="24"/>
        </w:rPr>
        <w:lastRenderedPageBreak/>
        <w:t xml:space="preserve">Листинг 1. </w:t>
      </w:r>
    </w:p>
    <w:p w14:paraId="6BE3164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System</w:t>
      </w:r>
      <w:r w:rsidRPr="000A6735">
        <w:rPr>
          <w:rFonts w:ascii="Consolas" w:hAnsi="Consolas" w:cs="Consolas"/>
          <w:color w:val="000000"/>
          <w:sz w:val="18"/>
          <w:szCs w:val="18"/>
        </w:rPr>
        <w:t>;</w:t>
      </w:r>
    </w:p>
    <w:p w14:paraId="01DA2000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System</w:t>
      </w:r>
      <w:r w:rsidRPr="000A6735">
        <w:rPr>
          <w:rFonts w:ascii="Consolas" w:hAnsi="Consolas" w:cs="Consolas"/>
          <w:color w:val="000000"/>
          <w:sz w:val="18"/>
          <w:szCs w:val="18"/>
        </w:rPr>
        <w:t>.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Collections</w:t>
      </w:r>
      <w:r w:rsidRPr="000A6735">
        <w:rPr>
          <w:rFonts w:ascii="Consolas" w:hAnsi="Consolas" w:cs="Consolas"/>
          <w:color w:val="000000"/>
          <w:sz w:val="18"/>
          <w:szCs w:val="18"/>
        </w:rPr>
        <w:t>.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Generic</w:t>
      </w:r>
      <w:r w:rsidRPr="000A6735">
        <w:rPr>
          <w:rFonts w:ascii="Consolas" w:hAnsi="Consolas" w:cs="Consolas"/>
          <w:color w:val="000000"/>
          <w:sz w:val="18"/>
          <w:szCs w:val="18"/>
        </w:rPr>
        <w:t>;</w:t>
      </w:r>
    </w:p>
    <w:p w14:paraId="280A45B1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System</w:t>
      </w:r>
      <w:r w:rsidRPr="000A6735">
        <w:rPr>
          <w:rFonts w:ascii="Consolas" w:hAnsi="Consolas" w:cs="Consolas"/>
          <w:color w:val="000000"/>
          <w:sz w:val="18"/>
          <w:szCs w:val="18"/>
        </w:rPr>
        <w:t>.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Linq</w:t>
      </w:r>
      <w:r w:rsidRPr="000A6735">
        <w:rPr>
          <w:rFonts w:ascii="Consolas" w:hAnsi="Consolas" w:cs="Consolas"/>
          <w:color w:val="000000"/>
          <w:sz w:val="18"/>
          <w:szCs w:val="18"/>
        </w:rPr>
        <w:t>;</w:t>
      </w:r>
    </w:p>
    <w:p w14:paraId="2D2058C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FB24C9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IIS</w:t>
      </w:r>
      <w:r w:rsidRPr="000A6735">
        <w:rPr>
          <w:rFonts w:ascii="Consolas" w:hAnsi="Consolas" w:cs="Consolas"/>
          <w:color w:val="000000"/>
          <w:sz w:val="18"/>
          <w:szCs w:val="18"/>
        </w:rPr>
        <w:t>4</w:t>
      </w:r>
    </w:p>
    <w:p w14:paraId="59BEFFF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>{</w:t>
      </w:r>
    </w:p>
    <w:p w14:paraId="0F6EBBD7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14:paraId="2628EC6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0B02790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14:paraId="78E99ED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57F78C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FirstTest();</w:t>
      </w:r>
    </w:p>
    <w:p w14:paraId="7648EF4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SecondTest();</w:t>
      </w:r>
    </w:p>
    <w:p w14:paraId="6711B06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_ = Console.ReadKey();</w:t>
      </w:r>
    </w:p>
    <w:p w14:paraId="2CA9E97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D6F3A7A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F231A8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FirstTest()</w:t>
      </w:r>
    </w:p>
    <w:p w14:paraId="00BDC6C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B804F7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A6735">
        <w:rPr>
          <w:rFonts w:ascii="Consolas" w:hAnsi="Consolas" w:cs="Consolas"/>
          <w:color w:val="A31515"/>
          <w:sz w:val="18"/>
          <w:szCs w:val="18"/>
        </w:rPr>
        <w:t>Первое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A31515"/>
          <w:sz w:val="18"/>
          <w:szCs w:val="18"/>
        </w:rPr>
        <w:t>задание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475230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neuron =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Neuron(9);</w:t>
      </w:r>
    </w:p>
    <w:p w14:paraId="2CCEB67A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 =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question,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answer)&gt;</w:t>
      </w:r>
    </w:p>
    <w:p w14:paraId="113B352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772A99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</w:p>
    <w:p w14:paraId="74E06423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A673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A6735">
        <w:rPr>
          <w:rFonts w:ascii="Consolas" w:hAnsi="Consolas" w:cs="Consolas"/>
          <w:color w:val="008000"/>
          <w:sz w:val="18"/>
          <w:szCs w:val="18"/>
        </w:rPr>
        <w:t>цифра</w:t>
      </w:r>
      <w:r w:rsidRPr="000A6735">
        <w:rPr>
          <w:rFonts w:ascii="Consolas" w:hAnsi="Consolas" w:cs="Consolas"/>
          <w:color w:val="008000"/>
          <w:sz w:val="18"/>
          <w:szCs w:val="18"/>
          <w:lang w:val="en-US"/>
        </w:rPr>
        <w:t xml:space="preserve"> 4</w:t>
      </w:r>
    </w:p>
    <w:p w14:paraId="5F6E769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2BC88401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67CEB9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1, -1, 1,</w:t>
      </w:r>
    </w:p>
    <w:p w14:paraId="4166AF6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1, 1, 1,</w:t>
      </w:r>
    </w:p>
    <w:p w14:paraId="1B651C47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-1,-1, 1</w:t>
      </w:r>
    </w:p>
    <w:p w14:paraId="10FA994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78D7D9B7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1</w:t>
      </w:r>
    </w:p>
    <w:p w14:paraId="0BC82AE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),</w:t>
      </w:r>
    </w:p>
    <w:p w14:paraId="1922CFA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</w:p>
    <w:p w14:paraId="6784736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A673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A6735">
        <w:rPr>
          <w:rFonts w:ascii="Consolas" w:hAnsi="Consolas" w:cs="Consolas"/>
          <w:color w:val="008000"/>
          <w:sz w:val="18"/>
          <w:szCs w:val="18"/>
        </w:rPr>
        <w:t>цифра</w:t>
      </w:r>
      <w:r w:rsidRPr="000A6735">
        <w:rPr>
          <w:rFonts w:ascii="Consolas" w:hAnsi="Consolas" w:cs="Consolas"/>
          <w:color w:val="008000"/>
          <w:sz w:val="18"/>
          <w:szCs w:val="18"/>
          <w:lang w:val="en-US"/>
        </w:rPr>
        <w:t xml:space="preserve"> 1</w:t>
      </w:r>
    </w:p>
    <w:p w14:paraId="5F4B684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6AEBE79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7720ABD3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-1, 1,</w:t>
      </w:r>
    </w:p>
    <w:p w14:paraId="3B6CB65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-1, 1,</w:t>
      </w:r>
    </w:p>
    <w:p w14:paraId="549CD93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-1, 1,</w:t>
      </w:r>
    </w:p>
    <w:p w14:paraId="2046CFA1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57981E7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-1</w:t>
      </w:r>
    </w:p>
    <w:p w14:paraId="01D69ACC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</w:t>
      </w:r>
    </w:p>
    <w:p w14:paraId="20FD417A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};</w:t>
      </w:r>
    </w:p>
    <w:p w14:paraId="2EC5B619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neuron.Training(set);</w:t>
      </w:r>
    </w:p>
    <w:p w14:paraId="71E7A037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 = neuron.AskQuestion(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5DFA5497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78C135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1, -1, 1,</w:t>
      </w:r>
    </w:p>
    <w:p w14:paraId="03D020A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1, 1, 1,</w:t>
      </w:r>
    </w:p>
    <w:p w14:paraId="62811A7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-1, -1, 1</w:t>
      </w:r>
    </w:p>
    <w:p w14:paraId="0DE0BD0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});</w:t>
      </w:r>
    </w:p>
    <w:p w14:paraId="01C10DD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$"4: 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{ res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63D99F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res = neuron.AskQuestion(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6448B24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53EB85C9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-1, -1, 1,</w:t>
      </w:r>
    </w:p>
    <w:p w14:paraId="0D785AD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-1, -1, 1,</w:t>
      </w:r>
    </w:p>
    <w:p w14:paraId="5D42D13C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-1, -1, 1</w:t>
      </w:r>
    </w:p>
    <w:p w14:paraId="6761DBC9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});</w:t>
      </w:r>
    </w:p>
    <w:p w14:paraId="3039AAE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$"1: 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{ res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F5F181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6E2B3970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B4761CC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SecondTest()</w:t>
      </w:r>
    </w:p>
    <w:p w14:paraId="4C7F75F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0DE9BE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A6735">
        <w:rPr>
          <w:rFonts w:ascii="Consolas" w:hAnsi="Consolas" w:cs="Consolas"/>
          <w:color w:val="A31515"/>
          <w:sz w:val="18"/>
          <w:szCs w:val="18"/>
        </w:rPr>
        <w:t>Второе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A31515"/>
          <w:sz w:val="18"/>
          <w:szCs w:val="18"/>
        </w:rPr>
        <w:t>задание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70F550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neuralNetwork =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NeuralNetwork(25, 4);</w:t>
      </w:r>
    </w:p>
    <w:p w14:paraId="723D567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 =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question,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 answer)&gt;</w:t>
      </w:r>
    </w:p>
    <w:p w14:paraId="362AEF2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82619A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</w:p>
    <w:p w14:paraId="58B36ED1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A673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A6735">
        <w:rPr>
          <w:rFonts w:ascii="Consolas" w:hAnsi="Consolas" w:cs="Consolas"/>
          <w:color w:val="008000"/>
          <w:sz w:val="18"/>
          <w:szCs w:val="18"/>
        </w:rPr>
        <w:t>буква</w:t>
      </w:r>
      <w:r w:rsidRPr="000A673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8000"/>
          <w:sz w:val="18"/>
          <w:szCs w:val="18"/>
        </w:rPr>
        <w:t>С</w:t>
      </w:r>
    </w:p>
    <w:p w14:paraId="76AF1C8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36E5F6E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F3ECF6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    -1, 1,  1,  1, 1,</w:t>
      </w:r>
    </w:p>
    <w:p w14:paraId="17A8163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-1, -1, -1,</w:t>
      </w:r>
    </w:p>
    <w:p w14:paraId="2669D7E3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-1, -1, -1,</w:t>
      </w:r>
    </w:p>
    <w:p w14:paraId="458BDC0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-1, -1, -1,</w:t>
      </w:r>
    </w:p>
    <w:p w14:paraId="2184099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-1, 1,  1,  1,  1</w:t>
      </w:r>
    </w:p>
    <w:p w14:paraId="617025D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26698AD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[]{ 1, -1, -1, -1}</w:t>
      </w:r>
    </w:p>
    <w:p w14:paraId="3A00481A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A6735">
        <w:rPr>
          <w:rFonts w:ascii="Consolas" w:hAnsi="Consolas" w:cs="Consolas"/>
          <w:color w:val="000000"/>
          <w:sz w:val="18"/>
          <w:szCs w:val="18"/>
        </w:rPr>
        <w:t>),</w:t>
      </w:r>
    </w:p>
    <w:p w14:paraId="37DAD9CC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(</w:t>
      </w:r>
    </w:p>
    <w:p w14:paraId="61E2447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</w:t>
      </w:r>
      <w:r w:rsidRPr="000A6735">
        <w:rPr>
          <w:rFonts w:ascii="Consolas" w:hAnsi="Consolas" w:cs="Consolas"/>
          <w:color w:val="008000"/>
          <w:sz w:val="18"/>
          <w:szCs w:val="18"/>
        </w:rPr>
        <w:t>//буква С другой вариант</w:t>
      </w:r>
    </w:p>
    <w:p w14:paraId="406995D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</w:rPr>
        <w:t>[]</w:t>
      </w:r>
    </w:p>
    <w:p w14:paraId="2DA7638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9A211E1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1, 1,  1,  1,  1,</w:t>
      </w:r>
    </w:p>
    <w:p w14:paraId="2994A46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1, -1, -1, -1,</w:t>
      </w:r>
    </w:p>
    <w:p w14:paraId="4674D29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1, -1, -1, -1,</w:t>
      </w:r>
    </w:p>
    <w:p w14:paraId="0ABF173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1, -1, -1, -1,</w:t>
      </w:r>
    </w:p>
    <w:p w14:paraId="5FEB3DB9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1, 1,  1,  1,  1</w:t>
      </w:r>
    </w:p>
    <w:p w14:paraId="5EABD5B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0133DDA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[]{ 1, -1, -1, -1}</w:t>
      </w:r>
    </w:p>
    <w:p w14:paraId="3DCBEEC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),</w:t>
      </w:r>
    </w:p>
    <w:p w14:paraId="5394BD6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  <w:r w:rsidRPr="000A673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A6735">
        <w:rPr>
          <w:rFonts w:ascii="Consolas" w:hAnsi="Consolas" w:cs="Consolas"/>
          <w:color w:val="008000"/>
          <w:sz w:val="18"/>
          <w:szCs w:val="18"/>
        </w:rPr>
        <w:t>буква</w:t>
      </w:r>
      <w:r w:rsidRPr="000A673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8000"/>
          <w:sz w:val="18"/>
          <w:szCs w:val="18"/>
        </w:rPr>
        <w:t>у</w:t>
      </w:r>
    </w:p>
    <w:p w14:paraId="0C324387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7F554D3C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00"/>
          <w:sz w:val="18"/>
          <w:szCs w:val="18"/>
        </w:rPr>
        <w:t>{</w:t>
      </w:r>
    </w:p>
    <w:p w14:paraId="0680E3AC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1, -1, -1, 1,</w:t>
      </w:r>
    </w:p>
    <w:p w14:paraId="19AAEE1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-1, 1, -1, 1,</w:t>
      </w:r>
    </w:p>
    <w:p w14:paraId="4D7DA3F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-1, -1, 1, -1,</w:t>
      </w:r>
    </w:p>
    <w:p w14:paraId="6807A42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-1, -1, 1, -1,</w:t>
      </w:r>
    </w:p>
    <w:p w14:paraId="083238B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1, 1, -1, -1,</w:t>
      </w:r>
    </w:p>
    <w:p w14:paraId="09B6098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},</w:t>
      </w:r>
    </w:p>
    <w:p w14:paraId="2797C24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</w:rPr>
        <w:t>[]{ -1, 1, -1, -1}</w:t>
      </w:r>
    </w:p>
    <w:p w14:paraId="0405EA67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),</w:t>
      </w:r>
    </w:p>
    <w:p w14:paraId="71FE3081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(</w:t>
      </w:r>
      <w:r w:rsidRPr="000A6735">
        <w:rPr>
          <w:rFonts w:ascii="Consolas" w:hAnsi="Consolas" w:cs="Consolas"/>
          <w:color w:val="008000"/>
          <w:sz w:val="18"/>
          <w:szCs w:val="18"/>
        </w:rPr>
        <w:t>//буква у другой вариант</w:t>
      </w:r>
    </w:p>
    <w:p w14:paraId="3F97C2D1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</w:rPr>
        <w:t>[]</w:t>
      </w:r>
    </w:p>
    <w:p w14:paraId="3C19B2C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{</w:t>
      </w:r>
    </w:p>
    <w:p w14:paraId="40ED4B5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1, -1, -1, 1,</w:t>
      </w:r>
    </w:p>
    <w:p w14:paraId="6A7160B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-1, 1, -1, 1,</w:t>
      </w:r>
    </w:p>
    <w:p w14:paraId="1A991BB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-1, -1, 1, -1,</w:t>
      </w:r>
    </w:p>
    <w:p w14:paraId="7EC8E1EA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-1, -1, 1, -1,</w:t>
      </w:r>
    </w:p>
    <w:p w14:paraId="7B8FD52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1, 1, -1, -1,</w:t>
      </w:r>
    </w:p>
    <w:p w14:paraId="57F21343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},</w:t>
      </w:r>
    </w:p>
    <w:p w14:paraId="7CD9CB2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</w:rPr>
        <w:t>[]{ -1, 1, -1, -1}</w:t>
      </w:r>
    </w:p>
    <w:p w14:paraId="4A54756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),</w:t>
      </w:r>
    </w:p>
    <w:p w14:paraId="25280A2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(</w:t>
      </w:r>
      <w:r w:rsidRPr="000A6735">
        <w:rPr>
          <w:rFonts w:ascii="Consolas" w:hAnsi="Consolas" w:cs="Consolas"/>
          <w:color w:val="008000"/>
          <w:sz w:val="18"/>
          <w:szCs w:val="18"/>
        </w:rPr>
        <w:t>//буква Р первый вариант</w:t>
      </w:r>
    </w:p>
    <w:p w14:paraId="0C19E33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</w:rPr>
        <w:t>[]</w:t>
      </w:r>
    </w:p>
    <w:p w14:paraId="582F850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{</w:t>
      </w:r>
    </w:p>
    <w:p w14:paraId="320F76F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-1, 1,  1,  1,  1,</w:t>
      </w:r>
    </w:p>
    <w:p w14:paraId="1654EE7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1, -1, -1,  1,</w:t>
      </w:r>
    </w:p>
    <w:p w14:paraId="534D8FF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-1, 1,  1,  1,  1,</w:t>
      </w:r>
    </w:p>
    <w:p w14:paraId="6199DCA9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1, -1, -1, -1,</w:t>
      </w:r>
    </w:p>
    <w:p w14:paraId="66B333F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    -1, 1, -1, -1, -1,</w:t>
      </w:r>
    </w:p>
    <w:p w14:paraId="03DE164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},</w:t>
      </w:r>
    </w:p>
    <w:p w14:paraId="7A0A53F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</w:rPr>
        <w:t>[]{ -1, -1, 1, -1}</w:t>
      </w:r>
    </w:p>
    <w:p w14:paraId="7943722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),</w:t>
      </w:r>
    </w:p>
    <w:p w14:paraId="2B7F637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(</w:t>
      </w:r>
      <w:r w:rsidRPr="000A6735">
        <w:rPr>
          <w:rFonts w:ascii="Consolas" w:hAnsi="Consolas" w:cs="Consolas"/>
          <w:color w:val="008000"/>
          <w:sz w:val="18"/>
          <w:szCs w:val="18"/>
        </w:rPr>
        <w:t>//буква Р второй вариант</w:t>
      </w:r>
    </w:p>
    <w:p w14:paraId="51188F19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3636800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63D9A2F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1, 1,  1,  1,  1,</w:t>
      </w:r>
    </w:p>
    <w:p w14:paraId="2F4DE08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1, -1, -1,  1,</w:t>
      </w:r>
    </w:p>
    <w:p w14:paraId="59AC86F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1, 1,  1,  1,  1,</w:t>
      </w:r>
    </w:p>
    <w:p w14:paraId="4AC2BAB3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1, -1, -1, -1,</w:t>
      </w:r>
    </w:p>
    <w:p w14:paraId="2B81405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1, -1, -1, -1,</w:t>
      </w:r>
    </w:p>
    <w:p w14:paraId="188F19B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44DB14F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[]{ -1, -1, 1, -1}</w:t>
      </w:r>
    </w:p>
    <w:p w14:paraId="23C129F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),</w:t>
      </w:r>
    </w:p>
    <w:p w14:paraId="4474C75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</w:p>
    <w:p w14:paraId="4F0F6AA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1D7B8F0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82A5A1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-1, -1, 1,</w:t>
      </w:r>
    </w:p>
    <w:p w14:paraId="7BCE91F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-1, 1, -1,</w:t>
      </w:r>
    </w:p>
    <w:p w14:paraId="3EC3D09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1, -1, -1,</w:t>
      </w:r>
    </w:p>
    <w:p w14:paraId="7925C229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-1, 1, -1,</w:t>
      </w:r>
    </w:p>
    <w:p w14:paraId="38969D8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    -1, 1, -1, -1, 1,</w:t>
      </w:r>
    </w:p>
    <w:p w14:paraId="0525F6A0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1C72FC8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[]{ -1, -1, -1, 1}</w:t>
      </w:r>
    </w:p>
    <w:p w14:paraId="024F1E9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),</w:t>
      </w:r>
    </w:p>
    <w:p w14:paraId="305636C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</w:p>
    <w:p w14:paraId="767FCCDA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1FE2BB43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5836BAC0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-1, -1, 1,</w:t>
      </w:r>
    </w:p>
    <w:p w14:paraId="46A7478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-1, 1, -1,</w:t>
      </w:r>
    </w:p>
    <w:p w14:paraId="1A7079A3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1, 1, -1,</w:t>
      </w:r>
    </w:p>
    <w:p w14:paraId="67F7296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-1, 1, -1,</w:t>
      </w:r>
    </w:p>
    <w:p w14:paraId="0FFBF6F7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1, -1, -1, 1,</w:t>
      </w:r>
    </w:p>
    <w:p w14:paraId="503E0B17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773C556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[]{ -1, -1, -1, 1}</w:t>
      </w:r>
    </w:p>
    <w:p w14:paraId="60A47D3F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),</w:t>
      </w:r>
    </w:p>
    <w:p w14:paraId="2165C26A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</w:p>
    <w:p w14:paraId="57E01EE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4C0E0E7C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524E75F9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-1, -1, -1, -1,</w:t>
      </w:r>
    </w:p>
    <w:p w14:paraId="2710C3E0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-1, -1, -1, -1,</w:t>
      </w:r>
    </w:p>
    <w:p w14:paraId="493729D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-1, -1, -1, -1,</w:t>
      </w:r>
    </w:p>
    <w:p w14:paraId="644DD3A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-1, -1, -1, -1,</w:t>
      </w:r>
    </w:p>
    <w:p w14:paraId="18BEB69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-1, -1, -1, -1,</w:t>
      </w:r>
    </w:p>
    <w:p w14:paraId="676FACC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424413A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[]{ -1, -1, -1, -1}</w:t>
      </w:r>
    </w:p>
    <w:p w14:paraId="48B3B554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),</w:t>
      </w:r>
    </w:p>
    <w:p w14:paraId="31403D6B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};</w:t>
      </w:r>
    </w:p>
    <w:p w14:paraId="08810CEA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9D914B8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neuralNetwork.Training(set);</w:t>
      </w:r>
    </w:p>
    <w:p w14:paraId="77FCBB0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values = set.Select(x =&gt; x.question).ToList();</w:t>
      </w:r>
    </w:p>
    <w:p w14:paraId="359FA96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328E30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 = neuralNetwork.AskQuestion(values[0]);</w:t>
      </w:r>
    </w:p>
    <w:p w14:paraId="3385A300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0A6735">
        <w:rPr>
          <w:rFonts w:ascii="Consolas" w:hAnsi="Consolas" w:cs="Consolas"/>
          <w:color w:val="A31515"/>
          <w:sz w:val="18"/>
          <w:szCs w:val="18"/>
        </w:rPr>
        <w:t>С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(1) : [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.Join(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",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, res)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]"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8CB0F7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res = neuralNetwork.AskQuestion(values[1]);</w:t>
      </w:r>
    </w:p>
    <w:p w14:paraId="111E1C1C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0A6735">
        <w:rPr>
          <w:rFonts w:ascii="Consolas" w:hAnsi="Consolas" w:cs="Consolas"/>
          <w:color w:val="A31515"/>
          <w:sz w:val="18"/>
          <w:szCs w:val="18"/>
        </w:rPr>
        <w:t>С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(2) : [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.Join(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",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, res)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]"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B290EA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res = neuralNetwork.AskQuestion(values[2]);</w:t>
      </w:r>
    </w:p>
    <w:p w14:paraId="0123E427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0A6735">
        <w:rPr>
          <w:rFonts w:ascii="Consolas" w:hAnsi="Consolas" w:cs="Consolas"/>
          <w:color w:val="A31515"/>
          <w:sz w:val="18"/>
          <w:szCs w:val="18"/>
        </w:rPr>
        <w:t>У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(1) : [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.Join(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",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, res)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]"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8F46A9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res = neuralNetwork.AskQuestion(values[3]);</w:t>
      </w:r>
    </w:p>
    <w:p w14:paraId="33A9BBBC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0A6735">
        <w:rPr>
          <w:rFonts w:ascii="Consolas" w:hAnsi="Consolas" w:cs="Consolas"/>
          <w:color w:val="A31515"/>
          <w:sz w:val="18"/>
          <w:szCs w:val="18"/>
        </w:rPr>
        <w:t>У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(2) : [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.Join(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",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, res)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]"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193E5E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res = neuralNetwork.AskQuestion(values[4]);</w:t>
      </w:r>
    </w:p>
    <w:p w14:paraId="71E88BA3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0A6735">
        <w:rPr>
          <w:rFonts w:ascii="Consolas" w:hAnsi="Consolas" w:cs="Consolas"/>
          <w:color w:val="A31515"/>
          <w:sz w:val="18"/>
          <w:szCs w:val="18"/>
        </w:rPr>
        <w:t>Р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(1) : [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.Join(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",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, res)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]"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141E48E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res = neuralNetwork.AskQuestion(values[5]);</w:t>
      </w:r>
    </w:p>
    <w:p w14:paraId="57E9C44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0A6735">
        <w:rPr>
          <w:rFonts w:ascii="Consolas" w:hAnsi="Consolas" w:cs="Consolas"/>
          <w:color w:val="A31515"/>
          <w:sz w:val="18"/>
          <w:szCs w:val="18"/>
        </w:rPr>
        <w:t>Р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(2) : [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.Join(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",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, res)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]"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E1B7D1C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res = neuralNetwork.AskQuestion(values[6]);</w:t>
      </w:r>
    </w:p>
    <w:p w14:paraId="3F9B6BA5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0A6735">
        <w:rPr>
          <w:rFonts w:ascii="Consolas" w:hAnsi="Consolas" w:cs="Consolas"/>
          <w:color w:val="A31515"/>
          <w:sz w:val="18"/>
          <w:szCs w:val="18"/>
        </w:rPr>
        <w:t>К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(1) : [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.Join(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",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, res)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]"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87D75ED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res = neuralNetwork.AskQuestion(values[7]);</w:t>
      </w:r>
    </w:p>
    <w:p w14:paraId="1021EEE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0A6735">
        <w:rPr>
          <w:rFonts w:ascii="Consolas" w:hAnsi="Consolas" w:cs="Consolas"/>
          <w:color w:val="A31515"/>
          <w:sz w:val="18"/>
          <w:szCs w:val="18"/>
        </w:rPr>
        <w:t>К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(2) : [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.Join(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",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, res)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]"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0D6B351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res = neuralNetwork.AskQuestion(values[8]);</w:t>
      </w:r>
    </w:p>
    <w:p w14:paraId="47A9E206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0A6735">
        <w:rPr>
          <w:rFonts w:ascii="Consolas" w:hAnsi="Consolas" w:cs="Consolas"/>
          <w:color w:val="A31515"/>
          <w:sz w:val="18"/>
          <w:szCs w:val="18"/>
        </w:rPr>
        <w:t>Б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 xml:space="preserve">  : [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.Join(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", 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, res) }</w:t>
      </w:r>
      <w:r w:rsidRPr="000A6735">
        <w:rPr>
          <w:rFonts w:ascii="Consolas" w:hAnsi="Consolas" w:cs="Consolas"/>
          <w:color w:val="A31515"/>
          <w:sz w:val="18"/>
          <w:szCs w:val="18"/>
          <w:lang w:val="en-US"/>
        </w:rPr>
        <w:t>]"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B50D17A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00"/>
          <w:sz w:val="18"/>
          <w:szCs w:val="18"/>
        </w:rPr>
        <w:t>}</w:t>
      </w:r>
    </w:p>
    <w:p w14:paraId="46811DB2" w14:textId="77777777" w:rsidR="00AA4645" w:rsidRPr="000A6735" w:rsidRDefault="00AA4645" w:rsidP="00AA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F473FD5" w14:textId="625D107A" w:rsidR="00AA4645" w:rsidRPr="000A6735" w:rsidRDefault="00AA4645" w:rsidP="00AA4645">
      <w:pPr>
        <w:pStyle w:val="a2"/>
        <w:numPr>
          <w:ilvl w:val="0"/>
          <w:numId w:val="0"/>
        </w:numPr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>}</w:t>
      </w:r>
    </w:p>
    <w:p w14:paraId="195AFA0B" w14:textId="77777777" w:rsidR="000A6735" w:rsidRPr="000A6735" w:rsidRDefault="000A6735" w:rsidP="00AA4645">
      <w:pPr>
        <w:pStyle w:val="a2"/>
        <w:numPr>
          <w:ilvl w:val="0"/>
          <w:numId w:val="0"/>
        </w:numPr>
        <w:ind w:firstLine="709"/>
        <w:rPr>
          <w:rFonts w:ascii="Consolas" w:hAnsi="Consolas" w:cs="Consolas"/>
          <w:color w:val="000000"/>
          <w:sz w:val="18"/>
          <w:szCs w:val="18"/>
        </w:rPr>
      </w:pPr>
    </w:p>
    <w:p w14:paraId="2BAAE861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IIS4</w:t>
      </w:r>
    </w:p>
    <w:p w14:paraId="56A18CCE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EA3A430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2B91AF"/>
          <w:sz w:val="18"/>
          <w:szCs w:val="18"/>
          <w:lang w:val="en-US"/>
        </w:rPr>
        <w:t>Neuron</w:t>
      </w:r>
    </w:p>
    <w:p w14:paraId="36DE87C0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120AA11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 EntranceWeights;</w:t>
      </w:r>
    </w:p>
    <w:p w14:paraId="3CD224F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4E07051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Exit;</w:t>
      </w:r>
    </w:p>
    <w:p w14:paraId="1141BEC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2417D1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2B91AF"/>
          <w:sz w:val="18"/>
          <w:szCs w:val="18"/>
          <w:lang w:val="en-US"/>
        </w:rPr>
        <w:t>Neuron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entranceCount)</w:t>
      </w:r>
    </w:p>
    <w:p w14:paraId="456995AE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EA00D5F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EntranceWeights =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[entranceCount];</w:t>
      </w:r>
    </w:p>
    <w:p w14:paraId="5D2DFB8F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818752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52B7E6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Training(List&lt;(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question,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answer)&gt; tuples)</w:t>
      </w:r>
    </w:p>
    <w:p w14:paraId="1965D9E2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364792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countGoodAnswer = 0;</w:t>
      </w:r>
    </w:p>
    <w:p w14:paraId="7088ED5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(countGoodAnswer &lt; tuples.Count())</w:t>
      </w:r>
    </w:p>
    <w:p w14:paraId="5006F01C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5364E9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countGoodAnswer = 0;</w:t>
      </w:r>
    </w:p>
    <w:p w14:paraId="7F71F0AF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tuples.Count(); i++)</w:t>
      </w:r>
    </w:p>
    <w:p w14:paraId="512B771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B857206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tuple = tuples[i];</w:t>
      </w:r>
    </w:p>
    <w:p w14:paraId="1974058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Recount(tuple.question);</w:t>
      </w:r>
    </w:p>
    <w:p w14:paraId="1304F279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(Exit != tuple.answer)</w:t>
      </w:r>
    </w:p>
    <w:p w14:paraId="3FD6CB0C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E3862F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RecountEntrancesWeights(tuple);</w:t>
      </w:r>
    </w:p>
    <w:p w14:paraId="4438EB1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69F4032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366EA78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E1D354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countGoodAnswer++;</w:t>
      </w:r>
    </w:p>
    <w:p w14:paraId="51914207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4C9ED59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474F3E6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5BD8391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26D1051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D17C792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AskQuestion(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 question)</w:t>
      </w:r>
    </w:p>
    <w:p w14:paraId="24500535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CE47B93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Recount(question);</w:t>
      </w:r>
    </w:p>
    <w:p w14:paraId="54658E8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7194F2B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Exit;</w:t>
      </w:r>
    </w:p>
    <w:p w14:paraId="00FF1013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4184826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294A9D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RecountEntrancesWeights((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question,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answer) tuple)</w:t>
      </w:r>
    </w:p>
    <w:p w14:paraId="5C440F0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A0106F6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tuple.question.Length; i++)</w:t>
      </w:r>
    </w:p>
    <w:p w14:paraId="5474E48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3701517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EntranceWeights[i] = EntranceWeights[i] + tuple.question[i] * tuple.answer;</w:t>
      </w:r>
    </w:p>
    <w:p w14:paraId="1DE5EB79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8874BD0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9742FA6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954B8EA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Recount(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 question)</w:t>
      </w:r>
    </w:p>
    <w:p w14:paraId="6246B90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E354172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sum = Enumerable.Range(0, EntranceWeights.Length)</w:t>
      </w:r>
    </w:p>
    <w:p w14:paraId="6C1C8E93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.Select(i =&gt; question[i] * EntranceWeights[i])</w:t>
      </w:r>
    </w:p>
    <w:p w14:paraId="1E968747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A6735">
        <w:rPr>
          <w:rFonts w:ascii="Consolas" w:hAnsi="Consolas" w:cs="Consolas"/>
          <w:color w:val="000000"/>
          <w:sz w:val="18"/>
          <w:szCs w:val="18"/>
        </w:rPr>
        <w:t>.Sum();</w:t>
      </w:r>
    </w:p>
    <w:p w14:paraId="0FD07B99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Exit = sum &gt; 0 ? 1 : -1;</w:t>
      </w:r>
    </w:p>
    <w:p w14:paraId="4C225707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C71751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23746E5" w14:textId="07A5F37D" w:rsidR="000A6735" w:rsidRPr="000A6735" w:rsidRDefault="000A6735" w:rsidP="000A6735">
      <w:pPr>
        <w:pStyle w:val="a2"/>
        <w:numPr>
          <w:ilvl w:val="0"/>
          <w:numId w:val="0"/>
        </w:numPr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>}</w:t>
      </w:r>
    </w:p>
    <w:p w14:paraId="047AA6C1" w14:textId="77777777" w:rsidR="000A6735" w:rsidRPr="000A6735" w:rsidRDefault="000A6735" w:rsidP="000A6735">
      <w:pPr>
        <w:pStyle w:val="a2"/>
        <w:numPr>
          <w:ilvl w:val="0"/>
          <w:numId w:val="0"/>
        </w:numPr>
        <w:ind w:firstLine="709"/>
        <w:rPr>
          <w:rFonts w:ascii="Consolas" w:hAnsi="Consolas" w:cs="Consolas"/>
          <w:color w:val="000000"/>
          <w:sz w:val="18"/>
          <w:szCs w:val="18"/>
        </w:rPr>
      </w:pPr>
    </w:p>
    <w:p w14:paraId="0AC2CD4F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2B91AF"/>
          <w:sz w:val="18"/>
          <w:szCs w:val="18"/>
          <w:lang w:val="en-US"/>
        </w:rPr>
        <w:t>NeuralNetwork</w:t>
      </w:r>
    </w:p>
    <w:p w14:paraId="6E4B1322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5129EB79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Neuron[] Neurons;</w:t>
      </w:r>
    </w:p>
    <w:p w14:paraId="503B5EFE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0B80E8B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2B91AF"/>
          <w:sz w:val="18"/>
          <w:szCs w:val="18"/>
          <w:lang w:val="en-US"/>
        </w:rPr>
        <w:t>NeuralNetwork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entranceCount,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neuronCount)</w:t>
      </w:r>
    </w:p>
    <w:p w14:paraId="00129CE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51AECF0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Neurons = Enumerable.Range(0, neuronCount)</w:t>
      </w:r>
    </w:p>
    <w:p w14:paraId="55009FE9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.Select(_ =&gt;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Neuron(entranceCount))</w:t>
      </w:r>
    </w:p>
    <w:p w14:paraId="1403844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.ToArray();</w:t>
      </w:r>
    </w:p>
    <w:p w14:paraId="65F5D747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350AFF0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97A484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 AskQuestion(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question) </w:t>
      </w:r>
    </w:p>
    <w:p w14:paraId="1334A212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=&gt; Neurons.Select(x =&gt; x.AskQuestion(question)).ToArray();</w:t>
      </w:r>
    </w:p>
    <w:p w14:paraId="653A35D3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52FBCB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Training(List&lt;(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question,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>[] answers)&gt; tuples)</w:t>
      </w:r>
    </w:p>
    <w:p w14:paraId="136782E3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515001B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countGoodAnswer = 0;</w:t>
      </w:r>
    </w:p>
    <w:p w14:paraId="11B1C3C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(countGoodAnswer &lt; tuples.Count())</w:t>
      </w:r>
    </w:p>
    <w:p w14:paraId="6BB09D6E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19473A1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countGoodAnswer = 0;</w:t>
      </w:r>
    </w:p>
    <w:p w14:paraId="6724CC4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tuples.Count(); ++i)</w:t>
      </w:r>
    </w:p>
    <w:p w14:paraId="09BD3262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3A429FBC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tuple = tuples[i];</w:t>
      </w:r>
    </w:p>
    <w:p w14:paraId="28F6C9B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countGoodAnswerForNeuron = 0;</w:t>
      </w:r>
    </w:p>
    <w:p w14:paraId="1EA6145B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answers = AskQuestion(tuple.question);</w:t>
      </w:r>
    </w:p>
    <w:p w14:paraId="64679F7A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Neurons.Count(); ++j)</w:t>
      </w:r>
    </w:p>
    <w:p w14:paraId="765E02E7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0FA2543A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(answers[j] == tuple.answers[j])</w:t>
      </w:r>
    </w:p>
    <w:p w14:paraId="6185F5BB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6B30FDC4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        countGoodAnswerForNeuron++;</w:t>
      </w:r>
    </w:p>
    <w:p w14:paraId="51844B8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5B534A1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254E6DD0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4CD7780A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Neurons[j].RecountEntrancesWeights((tuple.question, tuple.answers[j]));</w:t>
      </w:r>
    </w:p>
    <w:p w14:paraId="0124E94F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00172EBB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146863C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3C9605E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(countGoodAnswerForNeuron == Neurons.Count())</w:t>
      </w:r>
    </w:p>
    <w:p w14:paraId="5F82958F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FB08B6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++countGoodAnswer;</w:t>
      </w:r>
    </w:p>
    <w:p w14:paraId="22E19B42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A6735">
        <w:rPr>
          <w:rFonts w:ascii="Consolas" w:hAnsi="Consolas" w:cs="Consolas"/>
          <w:color w:val="000000"/>
          <w:sz w:val="18"/>
          <w:szCs w:val="18"/>
        </w:rPr>
        <w:t>}</w:t>
      </w:r>
    </w:p>
    <w:p w14:paraId="440DF178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65F54ECD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0EDCEFE2" w14:textId="77777777" w:rsidR="000A6735" w:rsidRPr="000A6735" w:rsidRDefault="000A6735" w:rsidP="000A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705BF142" w14:textId="4CEB69AC" w:rsidR="000A6735" w:rsidRPr="000A6735" w:rsidRDefault="000A6735" w:rsidP="000A6735">
      <w:pPr>
        <w:pStyle w:val="a2"/>
        <w:numPr>
          <w:ilvl w:val="0"/>
          <w:numId w:val="0"/>
        </w:numPr>
        <w:ind w:firstLine="709"/>
        <w:rPr>
          <w:sz w:val="18"/>
          <w:szCs w:val="18"/>
        </w:rPr>
      </w:pPr>
      <w:r w:rsidRPr="000A673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sectPr w:rsidR="000A6735" w:rsidRPr="000A6735" w:rsidSect="00CC4231">
      <w:footerReference w:type="default" r:id="rId11"/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C41AD" w14:textId="77777777" w:rsidR="001A26B6" w:rsidRDefault="001A26B6" w:rsidP="005D7FE2">
      <w:pPr>
        <w:spacing w:after="0" w:line="240" w:lineRule="auto"/>
      </w:pPr>
      <w:r>
        <w:separator/>
      </w:r>
    </w:p>
  </w:endnote>
  <w:endnote w:type="continuationSeparator" w:id="0">
    <w:p w14:paraId="3FDB68C1" w14:textId="77777777" w:rsidR="001A26B6" w:rsidRDefault="001A26B6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673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5A887" w14:textId="77777777" w:rsidR="001A26B6" w:rsidRDefault="001A26B6" w:rsidP="005D7FE2">
      <w:pPr>
        <w:spacing w:after="0" w:line="240" w:lineRule="auto"/>
      </w:pPr>
      <w:r>
        <w:separator/>
      </w:r>
    </w:p>
  </w:footnote>
  <w:footnote w:type="continuationSeparator" w:id="0">
    <w:p w14:paraId="5F1C13CF" w14:textId="77777777" w:rsidR="001A26B6" w:rsidRDefault="001A26B6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39903CB"/>
    <w:multiLevelType w:val="hybridMultilevel"/>
    <w:tmpl w:val="966C5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B6B88"/>
    <w:multiLevelType w:val="multilevel"/>
    <w:tmpl w:val="E9EA75B4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C090CDEC"/>
    <w:lvl w:ilvl="0">
      <w:start w:val="4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C11336"/>
    <w:multiLevelType w:val="hybridMultilevel"/>
    <w:tmpl w:val="61EE8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5" w15:restartNumberingAfterBreak="0">
    <w:nsid w:val="59B000C4"/>
    <w:multiLevelType w:val="hybridMultilevel"/>
    <w:tmpl w:val="EB6E7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42994"/>
    <w:multiLevelType w:val="hybridMultilevel"/>
    <w:tmpl w:val="7A94E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8"/>
  </w:num>
  <w:num w:numId="2">
    <w:abstractNumId w:val="20"/>
  </w:num>
  <w:num w:numId="3">
    <w:abstractNumId w:val="12"/>
  </w:num>
  <w:num w:numId="4">
    <w:abstractNumId w:val="19"/>
  </w:num>
  <w:num w:numId="5">
    <w:abstractNumId w:val="19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9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5"/>
  </w:num>
  <w:num w:numId="8">
    <w:abstractNumId w:val="11"/>
  </w:num>
  <w:num w:numId="9">
    <w:abstractNumId w:val="13"/>
  </w:num>
  <w:num w:numId="10">
    <w:abstractNumId w:val="2"/>
  </w:num>
  <w:num w:numId="11">
    <w:abstractNumId w:val="22"/>
  </w:num>
  <w:num w:numId="12">
    <w:abstractNumId w:val="10"/>
  </w:num>
  <w:num w:numId="13">
    <w:abstractNumId w:val="23"/>
  </w:num>
  <w:num w:numId="1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18"/>
  </w:num>
  <w:num w:numId="17">
    <w:abstractNumId w:val="21"/>
  </w:num>
  <w:num w:numId="18">
    <w:abstractNumId w:val="17"/>
  </w:num>
  <w:num w:numId="19">
    <w:abstractNumId w:val="9"/>
  </w:num>
  <w:num w:numId="20">
    <w:abstractNumId w:val="1"/>
  </w:num>
  <w:num w:numId="21">
    <w:abstractNumId w:val="15"/>
  </w:num>
  <w:num w:numId="22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23">
    <w:abstractNumId w:val="3"/>
  </w:num>
  <w:num w:numId="24">
    <w:abstractNumId w:val="4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43FA"/>
    <w:rsid w:val="00045AED"/>
    <w:rsid w:val="00051756"/>
    <w:rsid w:val="000526C9"/>
    <w:rsid w:val="00053E9F"/>
    <w:rsid w:val="0006003A"/>
    <w:rsid w:val="000638F1"/>
    <w:rsid w:val="00063E85"/>
    <w:rsid w:val="00064369"/>
    <w:rsid w:val="000646AD"/>
    <w:rsid w:val="00064B3A"/>
    <w:rsid w:val="00065147"/>
    <w:rsid w:val="000654A8"/>
    <w:rsid w:val="00070DD5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735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2B4F"/>
    <w:rsid w:val="00146A22"/>
    <w:rsid w:val="00151721"/>
    <w:rsid w:val="00151B3A"/>
    <w:rsid w:val="0015603A"/>
    <w:rsid w:val="00162195"/>
    <w:rsid w:val="0016317B"/>
    <w:rsid w:val="00164D38"/>
    <w:rsid w:val="001667DB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6B6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15844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5C03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A6759"/>
    <w:rsid w:val="002B374F"/>
    <w:rsid w:val="002B3B0A"/>
    <w:rsid w:val="002C3A48"/>
    <w:rsid w:val="002C49C9"/>
    <w:rsid w:val="002C5CB0"/>
    <w:rsid w:val="002C6641"/>
    <w:rsid w:val="002D0F8C"/>
    <w:rsid w:val="002D2BE2"/>
    <w:rsid w:val="002D43EE"/>
    <w:rsid w:val="002D45BB"/>
    <w:rsid w:val="002D5BEA"/>
    <w:rsid w:val="002E14C7"/>
    <w:rsid w:val="002E16FB"/>
    <w:rsid w:val="002E609B"/>
    <w:rsid w:val="002F4E4F"/>
    <w:rsid w:val="00302CAF"/>
    <w:rsid w:val="00313EC9"/>
    <w:rsid w:val="003146B6"/>
    <w:rsid w:val="003238F7"/>
    <w:rsid w:val="00334E7A"/>
    <w:rsid w:val="003358A9"/>
    <w:rsid w:val="00337693"/>
    <w:rsid w:val="00342B41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5A2C"/>
    <w:rsid w:val="0036796C"/>
    <w:rsid w:val="0037057D"/>
    <w:rsid w:val="00371476"/>
    <w:rsid w:val="00374DC7"/>
    <w:rsid w:val="00375C0B"/>
    <w:rsid w:val="00377BB2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C7BDF"/>
    <w:rsid w:val="003D409A"/>
    <w:rsid w:val="003D49F4"/>
    <w:rsid w:val="003D4C11"/>
    <w:rsid w:val="003D52A6"/>
    <w:rsid w:val="003D664F"/>
    <w:rsid w:val="003D73C2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4C7B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35D0"/>
    <w:rsid w:val="004A0C7D"/>
    <w:rsid w:val="004A3226"/>
    <w:rsid w:val="004A4C05"/>
    <w:rsid w:val="004B0534"/>
    <w:rsid w:val="004B2275"/>
    <w:rsid w:val="004B6623"/>
    <w:rsid w:val="004C1311"/>
    <w:rsid w:val="004C1AEF"/>
    <w:rsid w:val="004C4ACF"/>
    <w:rsid w:val="004C4C6B"/>
    <w:rsid w:val="004C569B"/>
    <w:rsid w:val="004C76ED"/>
    <w:rsid w:val="004C7E85"/>
    <w:rsid w:val="004D23EE"/>
    <w:rsid w:val="004D7693"/>
    <w:rsid w:val="004E2044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1AB7"/>
    <w:rsid w:val="00532650"/>
    <w:rsid w:val="00534904"/>
    <w:rsid w:val="00534ADF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05C9"/>
    <w:rsid w:val="005C16D9"/>
    <w:rsid w:val="005C5168"/>
    <w:rsid w:val="005D53A9"/>
    <w:rsid w:val="005D7FE2"/>
    <w:rsid w:val="005E1413"/>
    <w:rsid w:val="005E45DB"/>
    <w:rsid w:val="005E5AC9"/>
    <w:rsid w:val="005E7E9E"/>
    <w:rsid w:val="005F2134"/>
    <w:rsid w:val="005F7B41"/>
    <w:rsid w:val="00603D6A"/>
    <w:rsid w:val="006046EE"/>
    <w:rsid w:val="00606F5E"/>
    <w:rsid w:val="00614FDF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61B6"/>
    <w:rsid w:val="00657D50"/>
    <w:rsid w:val="00663351"/>
    <w:rsid w:val="0066489B"/>
    <w:rsid w:val="00673442"/>
    <w:rsid w:val="0067457D"/>
    <w:rsid w:val="006816C9"/>
    <w:rsid w:val="00690F53"/>
    <w:rsid w:val="006916A2"/>
    <w:rsid w:val="0069317E"/>
    <w:rsid w:val="00696619"/>
    <w:rsid w:val="006A00B4"/>
    <w:rsid w:val="006A1F90"/>
    <w:rsid w:val="006A593F"/>
    <w:rsid w:val="006B0401"/>
    <w:rsid w:val="006B66AB"/>
    <w:rsid w:val="006D1D69"/>
    <w:rsid w:val="006D6FB2"/>
    <w:rsid w:val="006E085F"/>
    <w:rsid w:val="006E344C"/>
    <w:rsid w:val="006E35BB"/>
    <w:rsid w:val="006E4C0B"/>
    <w:rsid w:val="006E62BE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97B0E"/>
    <w:rsid w:val="007A1799"/>
    <w:rsid w:val="007A1B18"/>
    <w:rsid w:val="007A2FB7"/>
    <w:rsid w:val="007A7BE5"/>
    <w:rsid w:val="007B003C"/>
    <w:rsid w:val="007B12BE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5099"/>
    <w:rsid w:val="00817DBA"/>
    <w:rsid w:val="00820C42"/>
    <w:rsid w:val="008243E1"/>
    <w:rsid w:val="00826059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A38"/>
    <w:rsid w:val="00852B35"/>
    <w:rsid w:val="00855924"/>
    <w:rsid w:val="00863A75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16211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2367"/>
    <w:rsid w:val="00965C0E"/>
    <w:rsid w:val="009763DB"/>
    <w:rsid w:val="00980121"/>
    <w:rsid w:val="009867E3"/>
    <w:rsid w:val="00992BF8"/>
    <w:rsid w:val="009975B1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74D5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2A9A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49A6"/>
    <w:rsid w:val="00A47CBA"/>
    <w:rsid w:val="00A509A7"/>
    <w:rsid w:val="00A520D4"/>
    <w:rsid w:val="00A53EDD"/>
    <w:rsid w:val="00A550A9"/>
    <w:rsid w:val="00A572CB"/>
    <w:rsid w:val="00A5754A"/>
    <w:rsid w:val="00A61EEF"/>
    <w:rsid w:val="00A62E73"/>
    <w:rsid w:val="00A6626E"/>
    <w:rsid w:val="00A74C7E"/>
    <w:rsid w:val="00A82D7D"/>
    <w:rsid w:val="00A842C1"/>
    <w:rsid w:val="00A852EE"/>
    <w:rsid w:val="00AA0E26"/>
    <w:rsid w:val="00AA1FFE"/>
    <w:rsid w:val="00AA4645"/>
    <w:rsid w:val="00AA62DE"/>
    <w:rsid w:val="00AA6A21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1F7B"/>
    <w:rsid w:val="00B37B06"/>
    <w:rsid w:val="00B37EAD"/>
    <w:rsid w:val="00B42DF3"/>
    <w:rsid w:val="00B46F53"/>
    <w:rsid w:val="00B52BD7"/>
    <w:rsid w:val="00B62502"/>
    <w:rsid w:val="00B63DF8"/>
    <w:rsid w:val="00B65830"/>
    <w:rsid w:val="00B75703"/>
    <w:rsid w:val="00B81882"/>
    <w:rsid w:val="00B85FAA"/>
    <w:rsid w:val="00B92BE9"/>
    <w:rsid w:val="00B93DF5"/>
    <w:rsid w:val="00BA71D0"/>
    <w:rsid w:val="00BA7930"/>
    <w:rsid w:val="00BB5C16"/>
    <w:rsid w:val="00BC57CE"/>
    <w:rsid w:val="00BC5EFD"/>
    <w:rsid w:val="00BD1F01"/>
    <w:rsid w:val="00BD2053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0B13"/>
    <w:rsid w:val="00C273D5"/>
    <w:rsid w:val="00C36D33"/>
    <w:rsid w:val="00C36DCA"/>
    <w:rsid w:val="00C43D0A"/>
    <w:rsid w:val="00C4473C"/>
    <w:rsid w:val="00C518F2"/>
    <w:rsid w:val="00C53896"/>
    <w:rsid w:val="00C5527B"/>
    <w:rsid w:val="00C57220"/>
    <w:rsid w:val="00C62B7A"/>
    <w:rsid w:val="00C66959"/>
    <w:rsid w:val="00C66AD7"/>
    <w:rsid w:val="00C73C9D"/>
    <w:rsid w:val="00C80D30"/>
    <w:rsid w:val="00C81554"/>
    <w:rsid w:val="00C8200D"/>
    <w:rsid w:val="00C8345A"/>
    <w:rsid w:val="00C83C1B"/>
    <w:rsid w:val="00C94CAB"/>
    <w:rsid w:val="00CA2A6C"/>
    <w:rsid w:val="00CA2D14"/>
    <w:rsid w:val="00CA34C6"/>
    <w:rsid w:val="00CA663F"/>
    <w:rsid w:val="00CA6E60"/>
    <w:rsid w:val="00CB5150"/>
    <w:rsid w:val="00CB7ABE"/>
    <w:rsid w:val="00CC4231"/>
    <w:rsid w:val="00CD6426"/>
    <w:rsid w:val="00CE359A"/>
    <w:rsid w:val="00CE4AE8"/>
    <w:rsid w:val="00CF03A5"/>
    <w:rsid w:val="00CF146D"/>
    <w:rsid w:val="00CF1AEA"/>
    <w:rsid w:val="00CF33B3"/>
    <w:rsid w:val="00D030FC"/>
    <w:rsid w:val="00D0696E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96F57"/>
    <w:rsid w:val="00DA1058"/>
    <w:rsid w:val="00DA1298"/>
    <w:rsid w:val="00DA2A76"/>
    <w:rsid w:val="00DA31D8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29C3"/>
    <w:rsid w:val="00DD69A9"/>
    <w:rsid w:val="00DE01C5"/>
    <w:rsid w:val="00DE1734"/>
    <w:rsid w:val="00DE305E"/>
    <w:rsid w:val="00DE4199"/>
    <w:rsid w:val="00DF53CF"/>
    <w:rsid w:val="00DF589B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4638"/>
    <w:rsid w:val="00E47D07"/>
    <w:rsid w:val="00E50D69"/>
    <w:rsid w:val="00E635E8"/>
    <w:rsid w:val="00E6531D"/>
    <w:rsid w:val="00E67AD6"/>
    <w:rsid w:val="00E706D8"/>
    <w:rsid w:val="00E737F2"/>
    <w:rsid w:val="00E7551E"/>
    <w:rsid w:val="00E76C8A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6C18"/>
    <w:rsid w:val="00EA7B67"/>
    <w:rsid w:val="00EB524C"/>
    <w:rsid w:val="00EB5F65"/>
    <w:rsid w:val="00EC1607"/>
    <w:rsid w:val="00EC192F"/>
    <w:rsid w:val="00ED0724"/>
    <w:rsid w:val="00ED1DEE"/>
    <w:rsid w:val="00ED39E2"/>
    <w:rsid w:val="00ED633D"/>
    <w:rsid w:val="00EE2218"/>
    <w:rsid w:val="00EE572E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4B7D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2CF9"/>
    <w:rsid w:val="00FE6962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4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4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4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4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4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4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8F0DB-4DAF-4979-AE8C-9459D475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7199</TotalTime>
  <Pages>7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279</cp:revision>
  <cp:lastPrinted>2021-11-10T08:38:00Z</cp:lastPrinted>
  <dcterms:created xsi:type="dcterms:W3CDTF">2020-09-09T22:26:00Z</dcterms:created>
  <dcterms:modified xsi:type="dcterms:W3CDTF">2021-11-23T16:25:00Z</dcterms:modified>
</cp:coreProperties>
</file>