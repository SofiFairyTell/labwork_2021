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E572E" w:rsidRDefault="00B13897" w:rsidP="006A1F9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EE572E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EE572E">
        <w:rPr>
          <w:sz w:val="24"/>
          <w:szCs w:val="24"/>
        </w:rPr>
        <w:t>студента</w:t>
      </w:r>
      <w:r w:rsidR="00CE359A" w:rsidRPr="00EE572E">
        <w:rPr>
          <w:sz w:val="24"/>
          <w:szCs w:val="24"/>
        </w:rPr>
        <w:t xml:space="preserve"> группы ИТ – </w:t>
      </w:r>
      <w:r w:rsidR="007E648B" w:rsidRPr="00EE572E">
        <w:rPr>
          <w:sz w:val="24"/>
          <w:szCs w:val="24"/>
        </w:rPr>
        <w:t>4</w:t>
      </w:r>
      <w:r w:rsidR="00CE359A" w:rsidRPr="00EE572E">
        <w:rPr>
          <w:sz w:val="24"/>
          <w:szCs w:val="24"/>
        </w:rPr>
        <w:t>2</w:t>
      </w:r>
      <w:r w:rsidR="0019290F" w:rsidRPr="00EE572E">
        <w:rPr>
          <w:sz w:val="24"/>
          <w:szCs w:val="24"/>
        </w:rPr>
        <w:br/>
      </w:r>
      <w:r w:rsidR="00CE359A" w:rsidRPr="00EE572E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E572E" w14:paraId="596FB372" w14:textId="77777777" w:rsidTr="00470D8C">
        <w:tc>
          <w:tcPr>
            <w:tcW w:w="2401" w:type="dxa"/>
          </w:tcPr>
          <w:p w14:paraId="6FD169CD" w14:textId="77777777" w:rsidR="00CE359A" w:rsidRPr="00EE572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E572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E572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E572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546D57BF" w:rsidR="0064206B" w:rsidRPr="00EE572E" w:rsidRDefault="009975B1" w:rsidP="00CF146D">
      <w:pPr>
        <w:pStyle w:val="a1"/>
        <w:rPr>
          <w:sz w:val="24"/>
          <w:szCs w:val="24"/>
        </w:rPr>
      </w:pPr>
      <w:r w:rsidRPr="00EE572E">
        <w:rPr>
          <w:sz w:val="24"/>
          <w:szCs w:val="24"/>
        </w:rPr>
        <w:t>Разработка и реализация системы нечеткого вывода</w:t>
      </w:r>
    </w:p>
    <w:p w14:paraId="25AF31BE" w14:textId="0D4AA595" w:rsidR="003532A7" w:rsidRPr="00EE572E" w:rsidRDefault="00CE359A" w:rsidP="006E4C0B">
      <w:pPr>
        <w:pStyle w:val="Default"/>
        <w:ind w:firstLine="709"/>
        <w:jc w:val="both"/>
      </w:pPr>
      <w:r w:rsidRPr="00EE572E">
        <w:rPr>
          <w:b/>
        </w:rPr>
        <w:t>Цель работы</w:t>
      </w:r>
      <w:r w:rsidR="00E90335" w:rsidRPr="00EE572E">
        <w:t>:</w:t>
      </w:r>
      <w:r w:rsidR="00CF146D" w:rsidRPr="00EE572E">
        <w:t xml:space="preserve"> </w:t>
      </w:r>
      <w:r w:rsidR="009975B1" w:rsidRPr="00EE572E">
        <w:t>изучить и освоить методы разработки системы нечеткого вывода</w:t>
      </w:r>
      <w:r w:rsidR="006E4C0B" w:rsidRPr="00EE572E">
        <w:t>.</w:t>
      </w:r>
    </w:p>
    <w:p w14:paraId="1271C954" w14:textId="77777777" w:rsidR="004237A5" w:rsidRPr="00EE572E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EE572E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EE572E">
        <w:rPr>
          <w:sz w:val="24"/>
          <w:szCs w:val="24"/>
        </w:rPr>
        <w:t>Содержание работы</w:t>
      </w:r>
    </w:p>
    <w:p w14:paraId="59EC3A46" w14:textId="56847721" w:rsidR="009E22C0" w:rsidRPr="00EE572E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EE572E">
        <w:rPr>
          <w:sz w:val="24"/>
          <w:szCs w:val="24"/>
        </w:rPr>
        <w:t>Вариант 8</w:t>
      </w:r>
    </w:p>
    <w:p w14:paraId="75D65CCF" w14:textId="658AB3CB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1. </w:t>
      </w:r>
      <w:r w:rsidRPr="00EE572E">
        <w:rPr>
          <w:sz w:val="24"/>
          <w:szCs w:val="24"/>
        </w:rPr>
        <w:t>Для лабораторной работы по выбранной предметной области определить параметр (критерий, свойство, признак), для оценки которого разрабатывается система нечеткого вывода (выбор параметра определяется базовыми универсумами из лабораторной работы №2).</w:t>
      </w:r>
    </w:p>
    <w:p w14:paraId="3BB35BAC" w14:textId="15206491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2. </w:t>
      </w:r>
      <w:r w:rsidRPr="00EE572E">
        <w:rPr>
          <w:sz w:val="24"/>
          <w:szCs w:val="24"/>
        </w:rPr>
        <w:t>При оценке выбранного параметра (критерия, свойства, признака) использовать функцию принадлежности, разработанную в лабораторной работе №1.</w:t>
      </w:r>
    </w:p>
    <w:p w14:paraId="6AD0B3AB" w14:textId="16BEBEC8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3. </w:t>
      </w:r>
      <w:r w:rsidRPr="00EE572E">
        <w:rPr>
          <w:sz w:val="24"/>
          <w:szCs w:val="24"/>
        </w:rPr>
        <w:t>Определить количество входных лингвистических переменных для выходной лингвистической переменной, определенной в пункте 1.</w:t>
      </w:r>
    </w:p>
    <w:p w14:paraId="63898D52" w14:textId="2EA9C9A9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4. </w:t>
      </w:r>
      <w:r w:rsidRPr="00EE572E">
        <w:rPr>
          <w:sz w:val="24"/>
          <w:szCs w:val="24"/>
        </w:rPr>
        <w:t>Для каждой входной лингвистической переменной определить универсум и терм-множества.</w:t>
      </w:r>
    </w:p>
    <w:p w14:paraId="2EFF79B4" w14:textId="42AA2B6A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5. </w:t>
      </w:r>
      <w:r w:rsidRPr="00EE572E">
        <w:rPr>
          <w:sz w:val="24"/>
          <w:szCs w:val="24"/>
        </w:rPr>
        <w:t>Для каждой входной лингвистической переменной определить вид функции принадлежности.</w:t>
      </w:r>
    </w:p>
    <w:p w14:paraId="19ECABFC" w14:textId="1550653E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6. </w:t>
      </w:r>
      <w:r w:rsidRPr="00EE572E">
        <w:rPr>
          <w:sz w:val="24"/>
          <w:szCs w:val="24"/>
        </w:rPr>
        <w:t>Для выходной лингвистической переменной определить универсум и терм-множества.</w:t>
      </w:r>
    </w:p>
    <w:p w14:paraId="278EA1DD" w14:textId="4848A5EF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7. </w:t>
      </w:r>
      <w:r w:rsidRPr="00EE572E">
        <w:rPr>
          <w:sz w:val="24"/>
          <w:szCs w:val="24"/>
        </w:rPr>
        <w:t>Для выходной лингвистической переменной определить вид функции принадлежности.</w:t>
      </w:r>
    </w:p>
    <w:p w14:paraId="25E4616C" w14:textId="26129452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8. </w:t>
      </w:r>
      <w:r w:rsidRPr="00EE572E">
        <w:rPr>
          <w:sz w:val="24"/>
          <w:szCs w:val="24"/>
        </w:rPr>
        <w:t>Разработать базу нечетких правил, отвечающих за управляющие операции. Перечень правил должен быть представлен в лабораторной работе.</w:t>
      </w:r>
    </w:p>
    <w:p w14:paraId="457A204F" w14:textId="31D0E71B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9. </w:t>
      </w:r>
      <w:r w:rsidRPr="00EE572E">
        <w:rPr>
          <w:sz w:val="24"/>
          <w:szCs w:val="24"/>
        </w:rPr>
        <w:t>Продемонстрировать активацию базы правил.</w:t>
      </w:r>
    </w:p>
    <w:p w14:paraId="793659C0" w14:textId="363EBE11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10. </w:t>
      </w:r>
      <w:r w:rsidRPr="00EE572E">
        <w:rPr>
          <w:sz w:val="24"/>
          <w:szCs w:val="24"/>
        </w:rPr>
        <w:t>Получить числовое значение выходной лингвистической переменной.</w:t>
      </w:r>
    </w:p>
    <w:p w14:paraId="351E1FE6" w14:textId="200E620D" w:rsidR="009975B1" w:rsidRPr="00EE572E" w:rsidRDefault="009975B1" w:rsidP="009975B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11. </w:t>
      </w:r>
      <w:r w:rsidRPr="00EE572E">
        <w:rPr>
          <w:sz w:val="24"/>
          <w:szCs w:val="24"/>
        </w:rPr>
        <w:t>Отметить выводы по проделанной работе.</w:t>
      </w:r>
    </w:p>
    <w:p w14:paraId="71EEC448" w14:textId="2DE6DD14" w:rsidR="0064206B" w:rsidRPr="00EE572E" w:rsidRDefault="0042484A" w:rsidP="00514CBF">
      <w:pPr>
        <w:pStyle w:val="a3"/>
        <w:spacing w:before="240"/>
        <w:rPr>
          <w:sz w:val="24"/>
          <w:szCs w:val="24"/>
        </w:rPr>
      </w:pPr>
      <w:r w:rsidRPr="00EE572E">
        <w:rPr>
          <w:sz w:val="24"/>
          <w:szCs w:val="24"/>
        </w:rPr>
        <w:t>Ход работы</w:t>
      </w:r>
    </w:p>
    <w:p w14:paraId="62D45853" w14:textId="29D8BC0D" w:rsidR="009975B1" w:rsidRPr="00EE572E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EE572E">
        <w:rPr>
          <w:sz w:val="24"/>
          <w:szCs w:val="24"/>
        </w:rPr>
        <w:t xml:space="preserve">1. </w:t>
      </w:r>
      <w:r w:rsidR="00365A2C" w:rsidRPr="00EE572E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</w:t>
      </w:r>
      <w:proofErr w:type="gramStart"/>
      <w:r w:rsidR="003C7BDF" w:rsidRPr="00EE572E">
        <w:rPr>
          <w:sz w:val="24"/>
          <w:szCs w:val="24"/>
        </w:rPr>
        <w:t xml:space="preserve">параметр </w:t>
      </w:r>
      <w:r w:rsidR="00365A2C" w:rsidRPr="00EE572E">
        <w:rPr>
          <w:sz w:val="24"/>
          <w:szCs w:val="24"/>
        </w:rPr>
        <w:t xml:space="preserve"> –</w:t>
      </w:r>
      <w:proofErr w:type="gramEnd"/>
      <w:r w:rsidR="00365A2C" w:rsidRPr="00EE572E">
        <w:rPr>
          <w:sz w:val="24"/>
          <w:szCs w:val="24"/>
        </w:rPr>
        <w:t xml:space="preserve"> </w:t>
      </w:r>
      <w:r w:rsidR="00365A2C" w:rsidRPr="00EE572E">
        <w:rPr>
          <w:b/>
          <w:sz w:val="24"/>
          <w:szCs w:val="24"/>
        </w:rPr>
        <w:t xml:space="preserve">степень сложности </w:t>
      </w:r>
      <w:r w:rsidR="00365A2C" w:rsidRPr="00EE572E">
        <w:rPr>
          <w:b/>
          <w:sz w:val="24"/>
          <w:szCs w:val="24"/>
        </w:rPr>
        <w:t>тестового задания для выполнения</w:t>
      </w:r>
      <w:r w:rsidR="00365A2C" w:rsidRPr="00EE572E">
        <w:rPr>
          <w:b/>
          <w:sz w:val="24"/>
          <w:szCs w:val="24"/>
        </w:rPr>
        <w:t xml:space="preserve">. </w:t>
      </w:r>
    </w:p>
    <w:p w14:paraId="44E344A4" w14:textId="26008171" w:rsidR="00365A2C" w:rsidRPr="00EE572E" w:rsidRDefault="00365A2C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2. </w:t>
      </w:r>
      <w:r w:rsidR="00531AB7" w:rsidRPr="00EE572E">
        <w:rPr>
          <w:sz w:val="24"/>
          <w:szCs w:val="24"/>
        </w:rPr>
        <w:t xml:space="preserve">Для выбранного параметра будут использованы такие функции принадлежности как: </w:t>
      </w:r>
      <w:proofErr w:type="spellStart"/>
      <w:r w:rsidR="00531AB7" w:rsidRPr="00EE572E">
        <w:rPr>
          <w:rFonts w:cstheme="minorBidi"/>
          <w:b/>
          <w:color w:val="auto"/>
          <w:sz w:val="24"/>
          <w:szCs w:val="24"/>
        </w:rPr>
        <w:t>psigmf</w:t>
      </w:r>
      <w:proofErr w:type="spellEnd"/>
      <w:r w:rsidR="00531AB7" w:rsidRPr="00EE572E">
        <w:rPr>
          <w:rFonts w:cstheme="minorBidi"/>
          <w:b/>
          <w:color w:val="auto"/>
          <w:sz w:val="24"/>
          <w:szCs w:val="24"/>
        </w:rPr>
        <w:t xml:space="preserve">, </w:t>
      </w:r>
      <w:proofErr w:type="spellStart"/>
      <w:r w:rsidR="00531AB7" w:rsidRPr="00EE572E">
        <w:rPr>
          <w:b/>
          <w:sz w:val="24"/>
          <w:szCs w:val="24"/>
        </w:rPr>
        <w:t>zmf</w:t>
      </w:r>
      <w:proofErr w:type="spellEnd"/>
      <w:r w:rsidR="00531AB7" w:rsidRPr="00EE572E">
        <w:rPr>
          <w:b/>
          <w:sz w:val="24"/>
          <w:szCs w:val="24"/>
        </w:rPr>
        <w:t xml:space="preserve">, </w:t>
      </w:r>
      <w:proofErr w:type="spellStart"/>
      <w:r w:rsidR="00531AB7" w:rsidRPr="00EE572E">
        <w:rPr>
          <w:b/>
          <w:sz w:val="24"/>
          <w:szCs w:val="24"/>
        </w:rPr>
        <w:t>smf</w:t>
      </w:r>
      <w:proofErr w:type="spellEnd"/>
    </w:p>
    <w:p w14:paraId="092F25B4" w14:textId="4A94E329" w:rsidR="00690F53" w:rsidRPr="00EE572E" w:rsidRDefault="00690F53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3. </w:t>
      </w:r>
      <w:r w:rsidR="000638F1" w:rsidRPr="00EE572E">
        <w:rPr>
          <w:sz w:val="24"/>
          <w:szCs w:val="24"/>
        </w:rPr>
        <w:t xml:space="preserve">Количество логических переменных определим: Количество времени на выполнение тестового задания и Количество пунктов в задании для выполнения. </w:t>
      </w:r>
    </w:p>
    <w:p w14:paraId="6918063E" w14:textId="77DC5387" w:rsidR="000638F1" w:rsidRPr="00EE572E" w:rsidRDefault="000638F1" w:rsidP="000638F1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4. Определим универсумы и термы множества: </w:t>
      </w:r>
    </w:p>
    <w:p w14:paraId="7FCF34E9" w14:textId="59B46039" w:rsidR="000638F1" w:rsidRPr="00EE572E" w:rsidRDefault="000638F1" w:rsidP="000638F1">
      <w:pPr>
        <w:pStyle w:val="a2"/>
        <w:rPr>
          <w:sz w:val="24"/>
          <w:szCs w:val="24"/>
        </w:rPr>
      </w:pPr>
      <w:r w:rsidRPr="00EE572E">
        <w:rPr>
          <w:sz w:val="24"/>
          <w:szCs w:val="24"/>
          <w:lang w:val="en-US"/>
        </w:rPr>
        <w:t xml:space="preserve">X </w:t>
      </w:r>
      <w:r w:rsidRPr="00EE572E">
        <w:rPr>
          <w:sz w:val="24"/>
          <w:szCs w:val="24"/>
        </w:rPr>
        <w:t>– пункты задания</w:t>
      </w:r>
      <w:r w:rsidRPr="00EE572E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351"/>
        <w:gridCol w:w="2630"/>
        <w:gridCol w:w="2659"/>
      </w:tblGrid>
      <w:tr w:rsidR="007B12BE" w:rsidRPr="00EE572E" w14:paraId="59384B1F" w14:textId="77777777" w:rsidTr="007B12BE">
        <w:tc>
          <w:tcPr>
            <w:tcW w:w="1555" w:type="dxa"/>
          </w:tcPr>
          <w:p w14:paraId="77154E8E" w14:textId="47D3362A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Терм</w:t>
            </w:r>
          </w:p>
        </w:tc>
        <w:tc>
          <w:tcPr>
            <w:tcW w:w="3351" w:type="dxa"/>
          </w:tcPr>
          <w:p w14:paraId="4B2DBE5D" w14:textId="00EBF4A7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малое</w:t>
            </w:r>
          </w:p>
        </w:tc>
        <w:tc>
          <w:tcPr>
            <w:tcW w:w="2630" w:type="dxa"/>
          </w:tcPr>
          <w:p w14:paraId="34ECC908" w14:textId="77777777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среднее</w:t>
            </w:r>
          </w:p>
        </w:tc>
        <w:tc>
          <w:tcPr>
            <w:tcW w:w="2659" w:type="dxa"/>
          </w:tcPr>
          <w:p w14:paraId="7AE90A2D" w14:textId="77777777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большое</w:t>
            </w:r>
          </w:p>
        </w:tc>
      </w:tr>
      <w:tr w:rsidR="007B12BE" w:rsidRPr="00EE572E" w14:paraId="51EF917B" w14:textId="77777777" w:rsidTr="007B12BE">
        <w:tc>
          <w:tcPr>
            <w:tcW w:w="1555" w:type="dxa"/>
          </w:tcPr>
          <w:p w14:paraId="7981CB34" w14:textId="0CD1CF3D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Кол-во</w:t>
            </w:r>
          </w:p>
        </w:tc>
        <w:tc>
          <w:tcPr>
            <w:tcW w:w="3351" w:type="dxa"/>
          </w:tcPr>
          <w:p w14:paraId="5FA6B7F4" w14:textId="07739E05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14:paraId="19EC07B9" w14:textId="70D10858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7</w:t>
            </w:r>
          </w:p>
        </w:tc>
        <w:tc>
          <w:tcPr>
            <w:tcW w:w="2659" w:type="dxa"/>
          </w:tcPr>
          <w:p w14:paraId="0EF11642" w14:textId="2842C7E1" w:rsidR="007B12BE" w:rsidRPr="00EE572E" w:rsidRDefault="007B12BE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20</w:t>
            </w:r>
          </w:p>
        </w:tc>
      </w:tr>
    </w:tbl>
    <w:p w14:paraId="6EACFBAA" w14:textId="77777777" w:rsidR="000638F1" w:rsidRPr="00EE572E" w:rsidRDefault="000638F1" w:rsidP="000638F1">
      <w:pPr>
        <w:pStyle w:val="a2"/>
        <w:rPr>
          <w:sz w:val="24"/>
          <w:szCs w:val="24"/>
        </w:rPr>
      </w:pPr>
      <w:r w:rsidRPr="00EE572E">
        <w:rPr>
          <w:sz w:val="24"/>
          <w:szCs w:val="24"/>
          <w:lang w:val="en-US"/>
        </w:rPr>
        <w:t>Y</w:t>
      </w:r>
      <w:r w:rsidRPr="00EE572E">
        <w:rPr>
          <w:sz w:val="24"/>
          <w:szCs w:val="24"/>
        </w:rPr>
        <w:t xml:space="preserve"> = часов на выполнение</w:t>
      </w:r>
      <w:r w:rsidRPr="00EE572E">
        <w:rPr>
          <w:sz w:val="24"/>
          <w:szCs w:val="24"/>
          <w:lang w:val="en-US"/>
        </w:rPr>
        <w:t>;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1555"/>
        <w:gridCol w:w="3402"/>
        <w:gridCol w:w="2551"/>
        <w:gridCol w:w="2693"/>
      </w:tblGrid>
      <w:tr w:rsidR="007B12BE" w:rsidRPr="00EE572E" w14:paraId="3599873A" w14:textId="77777777" w:rsidTr="007B12BE">
        <w:trPr>
          <w:trHeight w:val="224"/>
        </w:trPr>
        <w:tc>
          <w:tcPr>
            <w:tcW w:w="1555" w:type="dxa"/>
          </w:tcPr>
          <w:p w14:paraId="7D16BCE7" w14:textId="422098FF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Терм</w:t>
            </w:r>
          </w:p>
        </w:tc>
        <w:tc>
          <w:tcPr>
            <w:tcW w:w="3402" w:type="dxa"/>
          </w:tcPr>
          <w:p w14:paraId="7D3F9CBE" w14:textId="7C68BC5E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малое</w:t>
            </w:r>
          </w:p>
        </w:tc>
        <w:tc>
          <w:tcPr>
            <w:tcW w:w="2551" w:type="dxa"/>
          </w:tcPr>
          <w:p w14:paraId="0C6D2C1F" w14:textId="77777777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среднее</w:t>
            </w:r>
          </w:p>
        </w:tc>
        <w:tc>
          <w:tcPr>
            <w:tcW w:w="2693" w:type="dxa"/>
          </w:tcPr>
          <w:p w14:paraId="534267EB" w14:textId="77777777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большое</w:t>
            </w:r>
          </w:p>
        </w:tc>
      </w:tr>
      <w:tr w:rsidR="007B12BE" w:rsidRPr="00EE572E" w14:paraId="23B81C07" w14:textId="77777777" w:rsidTr="007B12BE">
        <w:tc>
          <w:tcPr>
            <w:tcW w:w="1555" w:type="dxa"/>
          </w:tcPr>
          <w:p w14:paraId="4ED3CBE4" w14:textId="779A574F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Кол-во</w:t>
            </w:r>
          </w:p>
        </w:tc>
        <w:tc>
          <w:tcPr>
            <w:tcW w:w="3402" w:type="dxa"/>
          </w:tcPr>
          <w:p w14:paraId="5DE58247" w14:textId="3AD02FF6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48C3BF33" w14:textId="7EC02033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188AE677" w14:textId="3C9C6126" w:rsidR="007B12BE" w:rsidRPr="00EE572E" w:rsidRDefault="007B12BE" w:rsidP="007B12BE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24</w:t>
            </w:r>
          </w:p>
        </w:tc>
      </w:tr>
    </w:tbl>
    <w:p w14:paraId="4CDB6DCA" w14:textId="2C2F29F2" w:rsidR="000638F1" w:rsidRPr="00EE572E" w:rsidRDefault="00A520D4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5. </w:t>
      </w:r>
      <w:r w:rsidR="004A3226" w:rsidRPr="00EE572E">
        <w:rPr>
          <w:sz w:val="24"/>
          <w:szCs w:val="24"/>
        </w:rPr>
        <w:t xml:space="preserve">Для каждой переменной определила вид функции принадлежности. </w:t>
      </w:r>
    </w:p>
    <w:p w14:paraId="2868EAC7" w14:textId="5262187F" w:rsidR="004A3226" w:rsidRPr="00EE572E" w:rsidRDefault="004A3226" w:rsidP="004A3226">
      <w:pPr>
        <w:pStyle w:val="a2"/>
        <w:jc w:val="center"/>
        <w:rPr>
          <w:sz w:val="24"/>
          <w:szCs w:val="24"/>
        </w:rPr>
      </w:pPr>
      <w:r w:rsidRPr="00EE572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852ACC9" wp14:editId="135649DE">
            <wp:extent cx="3688715" cy="2757229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163" cy="27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6E3E" w14:textId="6583120B" w:rsidR="004A3226" w:rsidRPr="00EE572E" w:rsidRDefault="004A3226" w:rsidP="004A3226">
      <w:pPr>
        <w:pStyle w:val="a4"/>
        <w:rPr>
          <w:szCs w:val="24"/>
        </w:rPr>
      </w:pPr>
      <w:r w:rsidRPr="00EE572E">
        <w:rPr>
          <w:szCs w:val="24"/>
        </w:rPr>
        <w:t>Функции принадлежности для пунктов в задании</w:t>
      </w:r>
    </w:p>
    <w:p w14:paraId="58E9B590" w14:textId="64E0004E" w:rsidR="00EE572E" w:rsidRPr="00EE572E" w:rsidRDefault="00EE572E" w:rsidP="00EE572E">
      <w:pPr>
        <w:pStyle w:val="a2"/>
        <w:jc w:val="center"/>
        <w:rPr>
          <w:sz w:val="24"/>
          <w:szCs w:val="24"/>
        </w:rPr>
      </w:pPr>
      <w:r w:rsidRPr="00EE572E">
        <w:rPr>
          <w:noProof/>
          <w:sz w:val="24"/>
          <w:szCs w:val="24"/>
          <w:lang w:eastAsia="ru-RU"/>
        </w:rPr>
        <w:drawing>
          <wp:inline distT="0" distB="0" distL="0" distR="0" wp14:anchorId="0078ABAC" wp14:editId="5677FC63">
            <wp:extent cx="3427543" cy="25717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708" cy="25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31A5" w14:textId="2EB0E6F0" w:rsidR="00EE572E" w:rsidRPr="00EE572E" w:rsidRDefault="00EE572E" w:rsidP="00EE572E">
      <w:pPr>
        <w:pStyle w:val="a4"/>
        <w:rPr>
          <w:szCs w:val="24"/>
        </w:rPr>
      </w:pPr>
      <w:r w:rsidRPr="00EE572E">
        <w:rPr>
          <w:szCs w:val="24"/>
        </w:rPr>
        <w:t>Функции принадлежности</w:t>
      </w:r>
    </w:p>
    <w:p w14:paraId="7B26568E" w14:textId="36CF91C3" w:rsidR="00DA31D8" w:rsidRDefault="00DA31D8" w:rsidP="00BC6D07">
      <w:pPr>
        <w:pStyle w:val="a2"/>
        <w:rPr>
          <w:sz w:val="24"/>
          <w:szCs w:val="24"/>
        </w:rPr>
      </w:pPr>
      <w:r w:rsidRPr="00302CAF">
        <w:rPr>
          <w:sz w:val="24"/>
          <w:szCs w:val="24"/>
        </w:rPr>
        <w:t>6.</w:t>
      </w:r>
      <w:r w:rsidR="00EE572E" w:rsidRPr="00302CAF">
        <w:rPr>
          <w:sz w:val="24"/>
          <w:szCs w:val="24"/>
        </w:rPr>
        <w:t xml:space="preserve"> Для выходной переменной: </w:t>
      </w:r>
      <w:r w:rsidR="00EE572E" w:rsidRPr="00302CAF">
        <w:rPr>
          <w:sz w:val="24"/>
          <w:szCs w:val="24"/>
        </w:rPr>
        <w:t>Универсум – {</w:t>
      </w:r>
      <w:proofErr w:type="gramStart"/>
      <w:r w:rsidR="00EE572E" w:rsidRPr="00302CAF">
        <w:rPr>
          <w:sz w:val="24"/>
          <w:szCs w:val="24"/>
        </w:rPr>
        <w:t>0..</w:t>
      </w:r>
      <w:proofErr w:type="gramEnd"/>
      <w:r w:rsidR="00EE572E" w:rsidRPr="00302CAF">
        <w:rPr>
          <w:sz w:val="24"/>
          <w:szCs w:val="24"/>
        </w:rPr>
        <w:t>1}</w:t>
      </w:r>
      <w:r w:rsidR="00EE572E" w:rsidRPr="00302CAF">
        <w:rPr>
          <w:sz w:val="24"/>
          <w:szCs w:val="24"/>
        </w:rPr>
        <w:t xml:space="preserve">. </w:t>
      </w:r>
      <w:r w:rsidR="00EE572E" w:rsidRPr="00302CAF">
        <w:rPr>
          <w:sz w:val="24"/>
          <w:szCs w:val="24"/>
        </w:rPr>
        <w:t xml:space="preserve">Множество термов {, </w:t>
      </w:r>
      <w:r w:rsidR="00EE572E" w:rsidRPr="00302CAF">
        <w:rPr>
          <w:sz w:val="24"/>
          <w:szCs w:val="24"/>
        </w:rPr>
        <w:t>тестовое задание</w:t>
      </w:r>
      <w:r w:rsidR="00EE572E" w:rsidRPr="00302CAF">
        <w:rPr>
          <w:sz w:val="24"/>
          <w:szCs w:val="24"/>
        </w:rPr>
        <w:t xml:space="preserve">, </w:t>
      </w:r>
      <w:r w:rsidR="00EE572E" w:rsidRPr="00302CAF">
        <w:rPr>
          <w:sz w:val="24"/>
          <w:szCs w:val="24"/>
        </w:rPr>
        <w:t>тестовое задание повышенной сложности</w:t>
      </w:r>
      <w:r w:rsidR="00EE572E" w:rsidRPr="00302CAF">
        <w:rPr>
          <w:sz w:val="24"/>
          <w:szCs w:val="24"/>
        </w:rPr>
        <w:t xml:space="preserve">, </w:t>
      </w:r>
      <w:r w:rsidR="00EE572E" w:rsidRPr="00302CAF">
        <w:rPr>
          <w:sz w:val="24"/>
          <w:szCs w:val="24"/>
        </w:rPr>
        <w:t>сложное тестовое задание</w:t>
      </w:r>
      <w:r w:rsidR="00EE572E" w:rsidRPr="00302CAF">
        <w:rPr>
          <w:sz w:val="24"/>
          <w:szCs w:val="24"/>
        </w:rPr>
        <w:t>}.</w:t>
      </w:r>
      <w:r w:rsidR="00820C42" w:rsidRPr="00820C42">
        <w:rPr>
          <w:sz w:val="24"/>
          <w:szCs w:val="24"/>
        </w:rPr>
        <w:t xml:space="preserve"> </w:t>
      </w:r>
      <w:r w:rsidR="00820C42">
        <w:rPr>
          <w:sz w:val="24"/>
          <w:szCs w:val="24"/>
        </w:rPr>
        <w:t xml:space="preserve">За попадание в каждую из категорий будут начислены оценочные балы. </w:t>
      </w:r>
      <w:bookmarkStart w:id="1" w:name="_GoBack"/>
      <w:bookmarkEnd w:id="1"/>
    </w:p>
    <w:p w14:paraId="71143837" w14:textId="1AE82C09" w:rsidR="00CF33B3" w:rsidRPr="00EE572E" w:rsidRDefault="00CF33B3" w:rsidP="00CF33B3">
      <w:pPr>
        <w:pStyle w:val="a2"/>
        <w:rPr>
          <w:sz w:val="24"/>
          <w:szCs w:val="24"/>
        </w:rPr>
      </w:pPr>
      <w:r>
        <w:rPr>
          <w:sz w:val="24"/>
          <w:szCs w:val="24"/>
        </w:rPr>
        <w:t>Термы</w:t>
      </w:r>
    </w:p>
    <w:tbl>
      <w:tblPr>
        <w:tblStyle w:val="a9"/>
        <w:tblW w:w="10206" w:type="dxa"/>
        <w:tblLook w:val="04A0" w:firstRow="1" w:lastRow="0" w:firstColumn="1" w:lastColumn="0" w:noHBand="0" w:noVBand="1"/>
      </w:tblPr>
      <w:tblGrid>
        <w:gridCol w:w="1838"/>
        <w:gridCol w:w="1559"/>
        <w:gridCol w:w="1253"/>
        <w:gridCol w:w="2102"/>
        <w:gridCol w:w="3454"/>
      </w:tblGrid>
      <w:tr w:rsidR="00CF33B3" w:rsidRPr="00EE572E" w14:paraId="2E3F1642" w14:textId="7B06B52D" w:rsidTr="00CF33B3">
        <w:trPr>
          <w:trHeight w:val="156"/>
        </w:trPr>
        <w:tc>
          <w:tcPr>
            <w:tcW w:w="1838" w:type="dxa"/>
          </w:tcPr>
          <w:p w14:paraId="2FBD87B9" w14:textId="77777777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Терм</w:t>
            </w:r>
          </w:p>
        </w:tc>
        <w:tc>
          <w:tcPr>
            <w:tcW w:w="1559" w:type="dxa"/>
          </w:tcPr>
          <w:p w14:paraId="150C93DC" w14:textId="0F448773" w:rsidR="00CF33B3" w:rsidRPr="00EE572E" w:rsidRDefault="00CF33B3" w:rsidP="00CF33B3">
            <w:pPr>
              <w:pStyle w:val="a2"/>
              <w:ind w:firstLine="0"/>
              <w:rPr>
                <w:sz w:val="24"/>
                <w:szCs w:val="24"/>
              </w:rPr>
            </w:pPr>
            <w:r w:rsidRPr="00302CAF">
              <w:rPr>
                <w:sz w:val="24"/>
                <w:szCs w:val="24"/>
              </w:rPr>
              <w:t xml:space="preserve">простое </w:t>
            </w:r>
          </w:p>
        </w:tc>
        <w:tc>
          <w:tcPr>
            <w:tcW w:w="1253" w:type="dxa"/>
          </w:tcPr>
          <w:p w14:paraId="1E91159F" w14:textId="587982D4" w:rsidR="00CF33B3" w:rsidRPr="00EE572E" w:rsidRDefault="00CF33B3" w:rsidP="00CF33B3">
            <w:pPr>
              <w:pStyle w:val="a2"/>
              <w:ind w:firstLine="0"/>
              <w:rPr>
                <w:sz w:val="24"/>
                <w:szCs w:val="24"/>
              </w:rPr>
            </w:pPr>
            <w:r w:rsidRPr="00EE572E">
              <w:rPr>
                <w:sz w:val="24"/>
                <w:szCs w:val="24"/>
              </w:rPr>
              <w:t>среднее</w:t>
            </w:r>
            <w:r w:rsidRPr="00302C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</w:tcPr>
          <w:p w14:paraId="3EF73F2A" w14:textId="4551CE8E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повышенной </w:t>
            </w:r>
          </w:p>
        </w:tc>
        <w:tc>
          <w:tcPr>
            <w:tcW w:w="3454" w:type="dxa"/>
          </w:tcPr>
          <w:p w14:paraId="4B616C38" w14:textId="534F76EE" w:rsidR="00CF33B3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сложное</w:t>
            </w:r>
          </w:p>
        </w:tc>
      </w:tr>
      <w:tr w:rsidR="00CF33B3" w:rsidRPr="00EE572E" w14:paraId="45263577" w14:textId="73817755" w:rsidTr="00CF33B3">
        <w:trPr>
          <w:trHeight w:val="578"/>
        </w:trPr>
        <w:tc>
          <w:tcPr>
            <w:tcW w:w="1838" w:type="dxa"/>
          </w:tcPr>
          <w:p w14:paraId="4545C050" w14:textId="57EE230C" w:rsidR="00CF33B3" w:rsidRPr="00EE572E" w:rsidRDefault="00CF33B3" w:rsidP="00CF33B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за выполнение (б)</w:t>
            </w:r>
          </w:p>
        </w:tc>
        <w:tc>
          <w:tcPr>
            <w:tcW w:w="1559" w:type="dxa"/>
          </w:tcPr>
          <w:p w14:paraId="1FEF8AD7" w14:textId="5F5BC145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53" w:type="dxa"/>
          </w:tcPr>
          <w:p w14:paraId="43AE2269" w14:textId="1D919577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102" w:type="dxa"/>
          </w:tcPr>
          <w:p w14:paraId="0A6AFADA" w14:textId="6E702960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3454" w:type="dxa"/>
          </w:tcPr>
          <w:p w14:paraId="48CBF3A9" w14:textId="5E126E20" w:rsidR="00CF33B3" w:rsidRPr="00EE572E" w:rsidRDefault="00CF33B3" w:rsidP="00996D47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0E05016C" w14:textId="77777777" w:rsidR="00CF33B3" w:rsidRPr="00302CAF" w:rsidRDefault="00CF33B3" w:rsidP="00BC6D07">
      <w:pPr>
        <w:pStyle w:val="a2"/>
        <w:rPr>
          <w:sz w:val="24"/>
          <w:szCs w:val="24"/>
        </w:rPr>
      </w:pPr>
    </w:p>
    <w:p w14:paraId="08D391C8" w14:textId="32E2F9F8" w:rsidR="00DA31D8" w:rsidRDefault="00DA31D8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>7.</w:t>
      </w:r>
      <w:r w:rsidR="00EE572E">
        <w:rPr>
          <w:sz w:val="24"/>
          <w:szCs w:val="24"/>
        </w:rPr>
        <w:t xml:space="preserve"> Определение функции принадлежности: </w:t>
      </w:r>
    </w:p>
    <w:p w14:paraId="42B4F334" w14:textId="489C5E09" w:rsidR="00EE572E" w:rsidRDefault="00EE572E" w:rsidP="00EE572E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D048ED" wp14:editId="2F939420">
            <wp:extent cx="3165211" cy="23749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30" cy="23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77A" w14:textId="48449FAE" w:rsidR="00EE572E" w:rsidRPr="00EE572E" w:rsidRDefault="00EE572E" w:rsidP="00815099">
      <w:pPr>
        <w:pStyle w:val="a4"/>
      </w:pPr>
      <w:r>
        <w:t xml:space="preserve">Функция принадлежности для </w:t>
      </w:r>
      <w:r w:rsidR="00815099">
        <w:t>Степени сложности Тестового задания</w:t>
      </w:r>
    </w:p>
    <w:p w14:paraId="1D69C8DB" w14:textId="3EB523C1" w:rsidR="00DA31D8" w:rsidRDefault="00DA31D8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>8.</w:t>
      </w:r>
      <w:r w:rsidR="00B65830">
        <w:rPr>
          <w:sz w:val="24"/>
          <w:szCs w:val="24"/>
        </w:rPr>
        <w:t xml:space="preserve"> База правил</w:t>
      </w:r>
      <w:r w:rsidR="00464C7B">
        <w:rPr>
          <w:sz w:val="24"/>
          <w:szCs w:val="24"/>
        </w:rPr>
        <w:t>:</w:t>
      </w:r>
    </w:p>
    <w:tbl>
      <w:tblPr>
        <w:tblStyle w:val="a9"/>
        <w:tblW w:w="10060" w:type="dxa"/>
        <w:tblLook w:val="04A0" w:firstRow="1" w:lastRow="0" w:firstColumn="1" w:lastColumn="0" w:noHBand="0" w:noVBand="1"/>
      </w:tblPr>
      <w:tblGrid>
        <w:gridCol w:w="1131"/>
        <w:gridCol w:w="2266"/>
        <w:gridCol w:w="2268"/>
        <w:gridCol w:w="4395"/>
      </w:tblGrid>
      <w:tr w:rsidR="00E6531D" w:rsidRPr="00464C7B" w14:paraId="31DDFAE9" w14:textId="77777777" w:rsidTr="00E6531D">
        <w:trPr>
          <w:trHeight w:val="583"/>
        </w:trPr>
        <w:tc>
          <w:tcPr>
            <w:tcW w:w="1131" w:type="dxa"/>
          </w:tcPr>
          <w:p w14:paraId="04A4FEB3" w14:textId="6AEEAD4A" w:rsidR="00E6531D" w:rsidRPr="00E6531D" w:rsidRDefault="00E6531D" w:rsidP="00996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правила</w:t>
            </w:r>
          </w:p>
        </w:tc>
        <w:tc>
          <w:tcPr>
            <w:tcW w:w="2266" w:type="dxa"/>
            <w:vAlign w:val="center"/>
          </w:tcPr>
          <w:p w14:paraId="06C9ABC6" w14:textId="30F6BC5D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464C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ункты задания</w:t>
            </w:r>
          </w:p>
        </w:tc>
        <w:tc>
          <w:tcPr>
            <w:tcW w:w="2268" w:type="dxa"/>
            <w:vAlign w:val="center"/>
          </w:tcPr>
          <w:p w14:paraId="01CF8501" w14:textId="5D1ED80D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выполнения</w:t>
            </w:r>
          </w:p>
        </w:tc>
        <w:tc>
          <w:tcPr>
            <w:tcW w:w="4395" w:type="dxa"/>
            <w:vAlign w:val="center"/>
          </w:tcPr>
          <w:p w14:paraId="112E2213" w14:textId="09E40039" w:rsidR="00E6531D" w:rsidRPr="00464C7B" w:rsidRDefault="00E6531D" w:rsidP="00302C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C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Степень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сложности Тестового задания</w:t>
            </w:r>
          </w:p>
        </w:tc>
      </w:tr>
      <w:tr w:rsidR="00E6531D" w:rsidRPr="00464C7B" w14:paraId="3F791C3E" w14:textId="77777777" w:rsidTr="00E6531D">
        <w:trPr>
          <w:trHeight w:val="238"/>
        </w:trPr>
        <w:tc>
          <w:tcPr>
            <w:tcW w:w="1131" w:type="dxa"/>
          </w:tcPr>
          <w:p w14:paraId="4E9F14F5" w14:textId="62D99902" w:rsidR="00E6531D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BEF9C7B" w14:textId="48CBD45F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2268" w:type="dxa"/>
          </w:tcPr>
          <w:p w14:paraId="2252DA60" w14:textId="114BCE06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Быстрое</w:t>
            </w:r>
          </w:p>
        </w:tc>
        <w:tc>
          <w:tcPr>
            <w:tcW w:w="4395" w:type="dxa"/>
          </w:tcPr>
          <w:p w14:paraId="5F90577C" w14:textId="242B8490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Простое</w:t>
            </w:r>
          </w:p>
        </w:tc>
      </w:tr>
      <w:tr w:rsidR="00E6531D" w:rsidRPr="00464C7B" w14:paraId="72EDD36C" w14:textId="77777777" w:rsidTr="00E6531D">
        <w:trPr>
          <w:trHeight w:val="238"/>
        </w:trPr>
        <w:tc>
          <w:tcPr>
            <w:tcW w:w="1131" w:type="dxa"/>
          </w:tcPr>
          <w:p w14:paraId="6E8CE768" w14:textId="50CFC0BC" w:rsidR="00E6531D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243D5B74" w14:textId="47F3C9AE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2268" w:type="dxa"/>
          </w:tcPr>
          <w:p w14:paraId="60EA3E51" w14:textId="79E51273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4395" w:type="dxa"/>
          </w:tcPr>
          <w:p w14:paraId="156586B7" w14:textId="1F977784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</w:tr>
      <w:tr w:rsidR="00E6531D" w:rsidRPr="00464C7B" w14:paraId="259ADA8C" w14:textId="77777777" w:rsidTr="00E6531D">
        <w:trPr>
          <w:trHeight w:val="228"/>
        </w:trPr>
        <w:tc>
          <w:tcPr>
            <w:tcW w:w="1131" w:type="dxa"/>
          </w:tcPr>
          <w:p w14:paraId="5ED6759B" w14:textId="4D21D26C" w:rsidR="00E6531D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28D4D83D" w14:textId="2E9680C3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2268" w:type="dxa"/>
          </w:tcPr>
          <w:p w14:paraId="08785556" w14:textId="1AF31546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4395" w:type="dxa"/>
          </w:tcPr>
          <w:p w14:paraId="0B6E6810" w14:textId="7A83CE75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Повышенная сложность</w:t>
            </w:r>
          </w:p>
        </w:tc>
      </w:tr>
      <w:tr w:rsidR="00E6531D" w:rsidRPr="00464C7B" w14:paraId="0E1F4B0E" w14:textId="77777777" w:rsidTr="00E6531D">
        <w:trPr>
          <w:trHeight w:val="238"/>
        </w:trPr>
        <w:tc>
          <w:tcPr>
            <w:tcW w:w="1131" w:type="dxa"/>
          </w:tcPr>
          <w:p w14:paraId="69B1AFE9" w14:textId="2592692E" w:rsidR="00E6531D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40BEF132" w14:textId="646AA10F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2268" w:type="dxa"/>
          </w:tcPr>
          <w:p w14:paraId="7837D7D0" w14:textId="2CBD9D10" w:rsidR="00E6531D" w:rsidRPr="005E7E9E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Долгое</w:t>
            </w:r>
          </w:p>
        </w:tc>
        <w:tc>
          <w:tcPr>
            <w:tcW w:w="4395" w:type="dxa"/>
          </w:tcPr>
          <w:p w14:paraId="115F3FCD" w14:textId="013F2BCF" w:rsidR="00E6531D" w:rsidRPr="00464C7B" w:rsidRDefault="00E6531D" w:rsidP="00996D4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Сложное </w:t>
            </w:r>
          </w:p>
        </w:tc>
      </w:tr>
      <w:tr w:rsidR="00E6531D" w:rsidRPr="00464C7B" w14:paraId="07DBC8E7" w14:textId="77777777" w:rsidTr="00E6531D">
        <w:trPr>
          <w:trHeight w:val="238"/>
        </w:trPr>
        <w:tc>
          <w:tcPr>
            <w:tcW w:w="1131" w:type="dxa"/>
          </w:tcPr>
          <w:p w14:paraId="537FA595" w14:textId="7CD9CB6B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18F18AC" w14:textId="60B67A53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2268" w:type="dxa"/>
          </w:tcPr>
          <w:p w14:paraId="49B26E5A" w14:textId="06BE5585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Быстрое</w:t>
            </w:r>
          </w:p>
        </w:tc>
        <w:tc>
          <w:tcPr>
            <w:tcW w:w="4395" w:type="dxa"/>
          </w:tcPr>
          <w:p w14:paraId="5D4053CD" w14:textId="700E6CE5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E6531D" w:rsidRPr="00464C7B" w14:paraId="26F4C5C3" w14:textId="77777777" w:rsidTr="00E6531D">
        <w:trPr>
          <w:trHeight w:val="238"/>
        </w:trPr>
        <w:tc>
          <w:tcPr>
            <w:tcW w:w="1131" w:type="dxa"/>
          </w:tcPr>
          <w:p w14:paraId="16E77F50" w14:textId="4A5DD38A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15B6E8D6" w14:textId="63002064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2268" w:type="dxa"/>
          </w:tcPr>
          <w:p w14:paraId="250F25F2" w14:textId="4EE38171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4395" w:type="dxa"/>
          </w:tcPr>
          <w:p w14:paraId="512F8456" w14:textId="747482E7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E6531D" w:rsidRPr="00464C7B" w14:paraId="2BE085B0" w14:textId="77777777" w:rsidTr="00E6531D">
        <w:trPr>
          <w:trHeight w:val="238"/>
        </w:trPr>
        <w:tc>
          <w:tcPr>
            <w:tcW w:w="1131" w:type="dxa"/>
          </w:tcPr>
          <w:p w14:paraId="42718A4C" w14:textId="0C891ECA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1753A09C" w14:textId="4A0BD184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2268" w:type="dxa"/>
          </w:tcPr>
          <w:p w14:paraId="7E45412F" w14:textId="08E9B9C0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4395" w:type="dxa"/>
          </w:tcPr>
          <w:p w14:paraId="41E290F9" w14:textId="0BCABF8C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Повышенная сложность</w:t>
            </w:r>
          </w:p>
        </w:tc>
      </w:tr>
      <w:tr w:rsidR="00E6531D" w:rsidRPr="00464C7B" w14:paraId="42CC9AD5" w14:textId="77777777" w:rsidTr="00E6531D">
        <w:trPr>
          <w:trHeight w:val="238"/>
        </w:trPr>
        <w:tc>
          <w:tcPr>
            <w:tcW w:w="1131" w:type="dxa"/>
          </w:tcPr>
          <w:p w14:paraId="7F5DB7D1" w14:textId="036EF411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5F75739F" w14:textId="18D35B2E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2268" w:type="dxa"/>
          </w:tcPr>
          <w:p w14:paraId="37E18DED" w14:textId="0987AB3B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Долгое</w:t>
            </w:r>
          </w:p>
        </w:tc>
        <w:tc>
          <w:tcPr>
            <w:tcW w:w="4395" w:type="dxa"/>
          </w:tcPr>
          <w:p w14:paraId="630E9DE7" w14:textId="7A97196D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Сложное</w:t>
            </w:r>
          </w:p>
        </w:tc>
      </w:tr>
      <w:tr w:rsidR="00E6531D" w:rsidRPr="00464C7B" w14:paraId="1CFC3F7E" w14:textId="77777777" w:rsidTr="00E6531D">
        <w:trPr>
          <w:trHeight w:val="238"/>
        </w:trPr>
        <w:tc>
          <w:tcPr>
            <w:tcW w:w="1131" w:type="dxa"/>
          </w:tcPr>
          <w:p w14:paraId="48AB154A" w14:textId="5295EAFE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14:paraId="3E5CB725" w14:textId="4961D166" w:rsidR="00E6531D" w:rsidRPr="005E7E9E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Большое</w:t>
            </w:r>
          </w:p>
        </w:tc>
        <w:tc>
          <w:tcPr>
            <w:tcW w:w="2268" w:type="dxa"/>
          </w:tcPr>
          <w:p w14:paraId="05EAD126" w14:textId="465DB566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Быстрое</w:t>
            </w:r>
          </w:p>
        </w:tc>
        <w:tc>
          <w:tcPr>
            <w:tcW w:w="4395" w:type="dxa"/>
          </w:tcPr>
          <w:p w14:paraId="1C6655F4" w14:textId="665D38EF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Повышенная сложность</w:t>
            </w:r>
          </w:p>
        </w:tc>
      </w:tr>
      <w:tr w:rsidR="00E6531D" w:rsidRPr="00464C7B" w14:paraId="5D05D013" w14:textId="77777777" w:rsidTr="00E6531D">
        <w:trPr>
          <w:trHeight w:val="228"/>
        </w:trPr>
        <w:tc>
          <w:tcPr>
            <w:tcW w:w="1131" w:type="dxa"/>
          </w:tcPr>
          <w:p w14:paraId="0788E0CE" w14:textId="5C6502AA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141C940D" w14:textId="665C8C8D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Большое</w:t>
            </w:r>
          </w:p>
        </w:tc>
        <w:tc>
          <w:tcPr>
            <w:tcW w:w="2268" w:type="dxa"/>
          </w:tcPr>
          <w:p w14:paraId="276870F2" w14:textId="1404D450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Малое</w:t>
            </w:r>
          </w:p>
        </w:tc>
        <w:tc>
          <w:tcPr>
            <w:tcW w:w="4395" w:type="dxa"/>
          </w:tcPr>
          <w:p w14:paraId="6CC1AC8F" w14:textId="215E06DD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Повышенная сложность</w:t>
            </w:r>
          </w:p>
        </w:tc>
      </w:tr>
      <w:tr w:rsidR="00E6531D" w:rsidRPr="00464C7B" w14:paraId="7465B554" w14:textId="77777777" w:rsidTr="00E6531D">
        <w:trPr>
          <w:trHeight w:val="238"/>
        </w:trPr>
        <w:tc>
          <w:tcPr>
            <w:tcW w:w="1131" w:type="dxa"/>
          </w:tcPr>
          <w:p w14:paraId="0BBDFE3A" w14:textId="2A241F48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266" w:type="dxa"/>
          </w:tcPr>
          <w:p w14:paraId="430C58EC" w14:textId="292501AC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Большое</w:t>
            </w:r>
          </w:p>
        </w:tc>
        <w:tc>
          <w:tcPr>
            <w:tcW w:w="2268" w:type="dxa"/>
          </w:tcPr>
          <w:p w14:paraId="4BBC1E6A" w14:textId="1851B4C4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Среднее</w:t>
            </w:r>
          </w:p>
        </w:tc>
        <w:tc>
          <w:tcPr>
            <w:tcW w:w="4395" w:type="dxa"/>
          </w:tcPr>
          <w:p w14:paraId="0AE7A9B2" w14:textId="2F39FE30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Повышенная сложность</w:t>
            </w:r>
          </w:p>
        </w:tc>
      </w:tr>
      <w:tr w:rsidR="00E6531D" w:rsidRPr="00464C7B" w14:paraId="27F383FE" w14:textId="77777777" w:rsidTr="00E6531D">
        <w:trPr>
          <w:trHeight w:val="238"/>
        </w:trPr>
        <w:tc>
          <w:tcPr>
            <w:tcW w:w="1131" w:type="dxa"/>
          </w:tcPr>
          <w:p w14:paraId="1D40B0BB" w14:textId="46D0D9BC" w:rsidR="00E6531D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66" w:type="dxa"/>
          </w:tcPr>
          <w:p w14:paraId="7CEA4309" w14:textId="12CEA946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Большое</w:t>
            </w:r>
          </w:p>
        </w:tc>
        <w:tc>
          <w:tcPr>
            <w:tcW w:w="2268" w:type="dxa"/>
          </w:tcPr>
          <w:p w14:paraId="421AA349" w14:textId="1190836B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Долгое</w:t>
            </w:r>
          </w:p>
        </w:tc>
        <w:tc>
          <w:tcPr>
            <w:tcW w:w="4395" w:type="dxa"/>
          </w:tcPr>
          <w:p w14:paraId="12F6FA78" w14:textId="5ED9503A" w:rsidR="00E6531D" w:rsidRPr="00464C7B" w:rsidRDefault="00E6531D" w:rsidP="005E7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Сложное</w:t>
            </w:r>
          </w:p>
        </w:tc>
      </w:tr>
    </w:tbl>
    <w:p w14:paraId="4098BDC6" w14:textId="77777777" w:rsidR="00464C7B" w:rsidRPr="00EE572E" w:rsidRDefault="00464C7B" w:rsidP="00365A2C">
      <w:pPr>
        <w:pStyle w:val="a2"/>
        <w:rPr>
          <w:sz w:val="24"/>
          <w:szCs w:val="24"/>
        </w:rPr>
      </w:pPr>
    </w:p>
    <w:p w14:paraId="25EBB9DB" w14:textId="724DA509" w:rsidR="00DA31D8" w:rsidRPr="00EE572E" w:rsidRDefault="00DA31D8" w:rsidP="00365A2C">
      <w:pPr>
        <w:pStyle w:val="a2"/>
        <w:rPr>
          <w:sz w:val="24"/>
          <w:szCs w:val="24"/>
        </w:rPr>
      </w:pPr>
      <w:r w:rsidRPr="00EE572E">
        <w:rPr>
          <w:sz w:val="24"/>
          <w:szCs w:val="24"/>
        </w:rPr>
        <w:t xml:space="preserve">9. Демонстрация: </w:t>
      </w:r>
    </w:p>
    <w:p w14:paraId="7D7450D3" w14:textId="1857F110" w:rsidR="00DA31D8" w:rsidRPr="00EE572E" w:rsidRDefault="00E6531D" w:rsidP="00B65830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C7B5BA" wp14:editId="7747E733">
            <wp:extent cx="4306882" cy="30669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183" cy="30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EC2" w14:textId="17EBB3CB" w:rsidR="00DA31D8" w:rsidRDefault="00DA31D8" w:rsidP="00DA31D8">
      <w:pPr>
        <w:pStyle w:val="a4"/>
        <w:rPr>
          <w:szCs w:val="24"/>
        </w:rPr>
      </w:pPr>
      <w:r w:rsidRPr="00EE572E">
        <w:rPr>
          <w:szCs w:val="24"/>
        </w:rPr>
        <w:t>Результаты тестирования нечеткой системы</w:t>
      </w:r>
    </w:p>
    <w:p w14:paraId="4A35DF7E" w14:textId="01FD4382" w:rsidR="00916211" w:rsidRDefault="00916211" w:rsidP="00916211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139104" wp14:editId="1E85E9CC">
            <wp:extent cx="3860456" cy="270969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196" cy="27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8C9E" w14:textId="77777777" w:rsidR="00916211" w:rsidRDefault="00916211" w:rsidP="00916211">
      <w:pPr>
        <w:pStyle w:val="a4"/>
        <w:rPr>
          <w:szCs w:val="24"/>
        </w:rPr>
      </w:pPr>
      <w:r w:rsidRPr="00EE572E">
        <w:rPr>
          <w:szCs w:val="24"/>
        </w:rPr>
        <w:t>Результаты тестирования нечеткой системы</w:t>
      </w:r>
    </w:p>
    <w:p w14:paraId="7D898B71" w14:textId="77777777" w:rsidR="00916211" w:rsidRPr="00916211" w:rsidRDefault="00916211" w:rsidP="00916211">
      <w:pPr>
        <w:pStyle w:val="a2"/>
        <w:jc w:val="center"/>
      </w:pPr>
    </w:p>
    <w:p w14:paraId="10C0B01C" w14:textId="618987E1" w:rsidR="004D23EE" w:rsidRDefault="00614FDF" w:rsidP="00614FDF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42EA8DD" wp14:editId="5C472898">
            <wp:extent cx="3102048" cy="2949934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646" cy="29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E95" w14:textId="287060F5" w:rsidR="00614FDF" w:rsidRPr="004D23EE" w:rsidRDefault="00614FDF" w:rsidP="00614FDF">
      <w:pPr>
        <w:pStyle w:val="a4"/>
      </w:pPr>
      <w:r>
        <w:t>Демонстрация</w:t>
      </w:r>
    </w:p>
    <w:p w14:paraId="55775A33" w14:textId="71591647" w:rsidR="001667DB" w:rsidRPr="001667DB" w:rsidRDefault="001667DB" w:rsidP="009971B7">
      <w:pPr>
        <w:pStyle w:val="a2"/>
        <w:rPr>
          <w:sz w:val="24"/>
          <w:szCs w:val="24"/>
        </w:rPr>
      </w:pPr>
      <w:r w:rsidRPr="004E2044">
        <w:rPr>
          <w:b/>
          <w:sz w:val="24"/>
          <w:szCs w:val="24"/>
        </w:rPr>
        <w:t>Вывод</w:t>
      </w:r>
      <w:r w:rsidRPr="001667DB">
        <w:rPr>
          <w:sz w:val="24"/>
          <w:szCs w:val="24"/>
        </w:rPr>
        <w:t xml:space="preserve">: </w:t>
      </w:r>
      <w:r w:rsidRPr="001667DB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знакомство </w:t>
      </w:r>
      <w:r w:rsidRPr="001667DB">
        <w:rPr>
          <w:bCs/>
          <w:sz w:val="24"/>
          <w:szCs w:val="24"/>
          <w:lang w:val="en-US"/>
        </w:rPr>
        <w:t>c</w:t>
      </w:r>
      <w:r w:rsidRPr="001667DB">
        <w:rPr>
          <w:bCs/>
          <w:sz w:val="24"/>
          <w:szCs w:val="24"/>
        </w:rPr>
        <w:t xml:space="preserve"> </w:t>
      </w:r>
      <w:r w:rsidRPr="001667DB">
        <w:rPr>
          <w:sz w:val="24"/>
          <w:szCs w:val="24"/>
        </w:rPr>
        <w:t xml:space="preserve">моделированием нечеткой системы средствами инструментария нечеткой логики. </w:t>
      </w:r>
    </w:p>
    <w:p w14:paraId="0A8035E4" w14:textId="07F86550" w:rsidR="009975B1" w:rsidRPr="001667DB" w:rsidRDefault="001667DB" w:rsidP="001B1CA8">
      <w:pPr>
        <w:pStyle w:val="a2"/>
        <w:rPr>
          <w:sz w:val="24"/>
          <w:szCs w:val="24"/>
        </w:rPr>
      </w:pPr>
      <w:r w:rsidRPr="001667DB">
        <w:rPr>
          <w:sz w:val="24"/>
          <w:szCs w:val="24"/>
        </w:rPr>
        <w:t xml:space="preserve">Было выяснено, что </w:t>
      </w:r>
      <w:r w:rsidR="00DA31D8" w:rsidRPr="001667DB">
        <w:rPr>
          <w:sz w:val="24"/>
          <w:szCs w:val="24"/>
        </w:rPr>
        <w:t>если количество пунктов задания будет не более 10, время выполнения не более 6 часов, то тестовое задание можно считать заданием средней сложности.</w:t>
      </w:r>
      <w:r w:rsidRPr="001667DB">
        <w:rPr>
          <w:sz w:val="24"/>
          <w:szCs w:val="24"/>
        </w:rPr>
        <w:t xml:space="preserve"> Если же количество пунктов оставить малым – 5, а время на решения будет 24 часа, то такое тестовое задание считается сложным. </w:t>
      </w:r>
      <w:r w:rsidR="00DA31D8" w:rsidRPr="001667DB">
        <w:rPr>
          <w:sz w:val="24"/>
          <w:szCs w:val="24"/>
        </w:rPr>
        <w:t xml:space="preserve"> </w:t>
      </w:r>
    </w:p>
    <w:sectPr w:rsidR="009975B1" w:rsidRPr="001667DB" w:rsidSect="00CC4231">
      <w:footerReference w:type="default" r:id="rId14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E44FB" w14:textId="77777777" w:rsidR="00852A38" w:rsidRDefault="00852A38" w:rsidP="005D7FE2">
      <w:pPr>
        <w:spacing w:after="0" w:line="240" w:lineRule="auto"/>
      </w:pPr>
      <w:r>
        <w:separator/>
      </w:r>
    </w:p>
  </w:endnote>
  <w:endnote w:type="continuationSeparator" w:id="0">
    <w:p w14:paraId="79DBED26" w14:textId="77777777" w:rsidR="00852A38" w:rsidRDefault="00852A3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0C4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9D23F" w14:textId="77777777" w:rsidR="00852A38" w:rsidRDefault="00852A38" w:rsidP="005D7FE2">
      <w:pPr>
        <w:spacing w:after="0" w:line="240" w:lineRule="auto"/>
      </w:pPr>
      <w:r>
        <w:separator/>
      </w:r>
    </w:p>
  </w:footnote>
  <w:footnote w:type="continuationSeparator" w:id="0">
    <w:p w14:paraId="0C3D1E3A" w14:textId="77777777" w:rsidR="00852A38" w:rsidRDefault="00852A3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1CCC3D0E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8F1"/>
    <w:rsid w:val="00063E85"/>
    <w:rsid w:val="00064369"/>
    <w:rsid w:val="000646AD"/>
    <w:rsid w:val="00064B3A"/>
    <w:rsid w:val="00065147"/>
    <w:rsid w:val="000654A8"/>
    <w:rsid w:val="00070DD5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667DB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15844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5CB0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02CA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5A2C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C7BDF"/>
    <w:rsid w:val="003D409A"/>
    <w:rsid w:val="003D49F4"/>
    <w:rsid w:val="003D4C11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4C7B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3226"/>
    <w:rsid w:val="004A4C05"/>
    <w:rsid w:val="004B0534"/>
    <w:rsid w:val="004B2275"/>
    <w:rsid w:val="004B6623"/>
    <w:rsid w:val="004C1311"/>
    <w:rsid w:val="004C1AEF"/>
    <w:rsid w:val="004C4ACF"/>
    <w:rsid w:val="004C4C6B"/>
    <w:rsid w:val="004C569B"/>
    <w:rsid w:val="004C76ED"/>
    <w:rsid w:val="004C7E85"/>
    <w:rsid w:val="004D23EE"/>
    <w:rsid w:val="004D7693"/>
    <w:rsid w:val="004E2044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1AB7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E7E9E"/>
    <w:rsid w:val="005F2134"/>
    <w:rsid w:val="005F7B41"/>
    <w:rsid w:val="00603D6A"/>
    <w:rsid w:val="006046EE"/>
    <w:rsid w:val="00606F5E"/>
    <w:rsid w:val="00614FDF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0F53"/>
    <w:rsid w:val="006916A2"/>
    <w:rsid w:val="0069317E"/>
    <w:rsid w:val="00696619"/>
    <w:rsid w:val="006A00B4"/>
    <w:rsid w:val="006A1F90"/>
    <w:rsid w:val="006A593F"/>
    <w:rsid w:val="006B0401"/>
    <w:rsid w:val="006B66AB"/>
    <w:rsid w:val="006D1D69"/>
    <w:rsid w:val="006D6FB2"/>
    <w:rsid w:val="006E085F"/>
    <w:rsid w:val="006E344C"/>
    <w:rsid w:val="006E35BB"/>
    <w:rsid w:val="006E4C0B"/>
    <w:rsid w:val="006E62BE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A7BE5"/>
    <w:rsid w:val="007B003C"/>
    <w:rsid w:val="007B12BE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5099"/>
    <w:rsid w:val="00817DBA"/>
    <w:rsid w:val="00820C42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A38"/>
    <w:rsid w:val="00852B35"/>
    <w:rsid w:val="00855924"/>
    <w:rsid w:val="00863A75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16211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975B1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49A6"/>
    <w:rsid w:val="00A47CBA"/>
    <w:rsid w:val="00A509A7"/>
    <w:rsid w:val="00A520D4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A6A21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65830"/>
    <w:rsid w:val="00B75703"/>
    <w:rsid w:val="00B81882"/>
    <w:rsid w:val="00B85FAA"/>
    <w:rsid w:val="00B92BE9"/>
    <w:rsid w:val="00B93DF5"/>
    <w:rsid w:val="00BA71D0"/>
    <w:rsid w:val="00BA7930"/>
    <w:rsid w:val="00BB5C16"/>
    <w:rsid w:val="00BC57CE"/>
    <w:rsid w:val="00BC5EFD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CF33B3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31D8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29C3"/>
    <w:rsid w:val="00DD69A9"/>
    <w:rsid w:val="00DE01C5"/>
    <w:rsid w:val="00DE1734"/>
    <w:rsid w:val="00DE305E"/>
    <w:rsid w:val="00DE4199"/>
    <w:rsid w:val="00DF53CF"/>
    <w:rsid w:val="00DF589B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531D"/>
    <w:rsid w:val="00E67AD6"/>
    <w:rsid w:val="00E706D8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72E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962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A44D-3234-4914-A0C6-06765EBE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7151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269</cp:revision>
  <cp:lastPrinted>2021-11-10T08:38:00Z</cp:lastPrinted>
  <dcterms:created xsi:type="dcterms:W3CDTF">2020-09-09T22:26:00Z</dcterms:created>
  <dcterms:modified xsi:type="dcterms:W3CDTF">2021-11-10T08:41:00Z</dcterms:modified>
</cp:coreProperties>
</file>