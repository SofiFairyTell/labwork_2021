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D5F76" w:rsidRDefault="00B13897" w:rsidP="00E72444">
      <w:pPr>
        <w:pStyle w:val="a"/>
        <w:ind w:left="0" w:firstLine="1985"/>
        <w:rPr>
          <w:sz w:val="24"/>
          <w:szCs w:val="24"/>
          <w:lang w:val="en-US"/>
        </w:rPr>
      </w:pPr>
      <w:bookmarkStart w:id="0" w:name="_Hlk524861122"/>
      <w:bookmarkStart w:id="1" w:name="_GoBack"/>
      <w:bookmarkEnd w:id="0"/>
      <w:bookmarkEnd w:id="1"/>
    </w:p>
    <w:p w14:paraId="44A101DE" w14:textId="46C25ED8" w:rsidR="00CE359A" w:rsidRPr="003D5F76" w:rsidRDefault="00EF1FB4" w:rsidP="003D5F76">
      <w:pPr>
        <w:pStyle w:val="a0"/>
        <w:numPr>
          <w:ilvl w:val="1"/>
          <w:numId w:val="5"/>
        </w:numPr>
        <w:ind w:firstLine="709"/>
        <w:rPr>
          <w:rFonts w:cs="Times New Roman"/>
          <w:sz w:val="24"/>
          <w:szCs w:val="24"/>
        </w:rPr>
      </w:pPr>
      <w:r w:rsidRPr="003D5F76">
        <w:rPr>
          <w:rFonts w:cs="Times New Roman"/>
          <w:sz w:val="24"/>
          <w:szCs w:val="24"/>
        </w:rPr>
        <w:t>студента</w:t>
      </w:r>
      <w:r w:rsidR="00CE359A" w:rsidRPr="003D5F76">
        <w:rPr>
          <w:rFonts w:cs="Times New Roman"/>
          <w:sz w:val="24"/>
          <w:szCs w:val="24"/>
        </w:rPr>
        <w:t xml:space="preserve"> группы ИТ – </w:t>
      </w:r>
      <w:r w:rsidR="007E648B" w:rsidRPr="003D5F76">
        <w:rPr>
          <w:rFonts w:cs="Times New Roman"/>
          <w:sz w:val="24"/>
          <w:szCs w:val="24"/>
        </w:rPr>
        <w:t>4</w:t>
      </w:r>
      <w:r w:rsidR="00CE359A" w:rsidRPr="003D5F76">
        <w:rPr>
          <w:rFonts w:cs="Times New Roman"/>
          <w:sz w:val="24"/>
          <w:szCs w:val="24"/>
        </w:rPr>
        <w:t>2</w:t>
      </w:r>
      <w:r w:rsidR="0019290F" w:rsidRPr="003D5F76">
        <w:rPr>
          <w:rFonts w:cs="Times New Roman"/>
          <w:sz w:val="24"/>
          <w:szCs w:val="24"/>
        </w:rPr>
        <w:br/>
      </w:r>
      <w:r w:rsidR="00CE359A" w:rsidRPr="003D5F76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D5F76" w14:paraId="596FB372" w14:textId="77777777" w:rsidTr="00470D8C">
        <w:tc>
          <w:tcPr>
            <w:tcW w:w="2401" w:type="dxa"/>
          </w:tcPr>
          <w:p w14:paraId="6FD169CD" w14:textId="77777777" w:rsidR="00CE359A" w:rsidRPr="003D5F76" w:rsidRDefault="00CE359A" w:rsidP="003D5F76">
            <w:pPr>
              <w:ind w:right="-250"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D5F76" w:rsidRDefault="00CE359A" w:rsidP="003D5F76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D5F76" w:rsidRDefault="00CE359A" w:rsidP="003D5F76">
            <w:pPr>
              <w:ind w:right="-390"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5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D5F76" w:rsidRDefault="00CE359A" w:rsidP="003D5F76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6482F6C" w:rsidR="0064206B" w:rsidRPr="003D5F76" w:rsidRDefault="009648F5" w:rsidP="003D5F76">
      <w:pPr>
        <w:pStyle w:val="a1"/>
        <w:ind w:firstLine="709"/>
        <w:rPr>
          <w:sz w:val="24"/>
          <w:szCs w:val="24"/>
        </w:rPr>
      </w:pPr>
      <w:r w:rsidRPr="003D5F76">
        <w:rPr>
          <w:sz w:val="24"/>
          <w:szCs w:val="24"/>
        </w:rPr>
        <w:t>Двухслойные перцепртроны и их обучение</w:t>
      </w:r>
    </w:p>
    <w:p w14:paraId="25AF31BE" w14:textId="3B7D7007" w:rsidR="003532A7" w:rsidRPr="003D5F76" w:rsidRDefault="00CE359A" w:rsidP="003D5F76">
      <w:pPr>
        <w:pStyle w:val="Default"/>
        <w:ind w:firstLine="709"/>
        <w:jc w:val="both"/>
      </w:pPr>
      <w:r w:rsidRPr="003D5F76">
        <w:rPr>
          <w:b/>
        </w:rPr>
        <w:t>Цель работы</w:t>
      </w:r>
      <w:r w:rsidR="00E90335" w:rsidRPr="003D5F76">
        <w:t>:</w:t>
      </w:r>
      <w:r w:rsidR="00CF146D" w:rsidRPr="003D5F76">
        <w:t xml:space="preserve"> </w:t>
      </w:r>
      <w:r w:rsidR="009648F5" w:rsidRPr="003D5F76">
        <w:t xml:space="preserve">приобретение и закрепление знаний и получение практических навыков работы с многослойными </w:t>
      </w:r>
      <w:proofErr w:type="spellStart"/>
      <w:r w:rsidR="009648F5" w:rsidRPr="003D5F76">
        <w:t>перцептронами</w:t>
      </w:r>
      <w:proofErr w:type="spellEnd"/>
      <w:r w:rsidR="009648F5" w:rsidRPr="003D5F76">
        <w:t xml:space="preserve"> на примере двухслойного элементарного </w:t>
      </w:r>
      <w:proofErr w:type="spellStart"/>
      <w:r w:rsidR="009648F5" w:rsidRPr="003D5F76">
        <w:t>перцептрона</w:t>
      </w:r>
      <w:proofErr w:type="spellEnd"/>
      <w:r w:rsidR="006E4C0B" w:rsidRPr="003D5F76">
        <w:t>.</w:t>
      </w:r>
    </w:p>
    <w:p w14:paraId="1271C954" w14:textId="77777777" w:rsidR="004237A5" w:rsidRPr="003D5F76" w:rsidRDefault="004237A5" w:rsidP="003D5F76">
      <w:pPr>
        <w:pStyle w:val="a2"/>
        <w:rPr>
          <w:sz w:val="24"/>
          <w:szCs w:val="24"/>
        </w:rPr>
      </w:pPr>
    </w:p>
    <w:p w14:paraId="4D13FD9F" w14:textId="43B937AD" w:rsidR="00D76E3F" w:rsidRPr="003D5F76" w:rsidRDefault="00673442" w:rsidP="003D5F76">
      <w:pPr>
        <w:pStyle w:val="a2"/>
        <w:spacing w:after="240"/>
        <w:jc w:val="center"/>
        <w:rPr>
          <w:sz w:val="24"/>
          <w:szCs w:val="24"/>
        </w:rPr>
      </w:pPr>
      <w:r w:rsidRPr="003D5F76">
        <w:rPr>
          <w:sz w:val="24"/>
          <w:szCs w:val="24"/>
        </w:rPr>
        <w:t>Содержание работы</w:t>
      </w:r>
    </w:p>
    <w:p w14:paraId="59EC3A46" w14:textId="56847721" w:rsidR="009E22C0" w:rsidRPr="003D5F76" w:rsidRDefault="009E22C0" w:rsidP="003D5F76">
      <w:pPr>
        <w:pStyle w:val="a2"/>
        <w:spacing w:after="240"/>
        <w:jc w:val="center"/>
        <w:rPr>
          <w:sz w:val="24"/>
          <w:szCs w:val="24"/>
        </w:rPr>
      </w:pPr>
      <w:r w:rsidRPr="003D5F76">
        <w:rPr>
          <w:sz w:val="24"/>
          <w:szCs w:val="24"/>
        </w:rPr>
        <w:t>Вариант 8</w:t>
      </w:r>
    </w:p>
    <w:p w14:paraId="4311308C" w14:textId="77777777" w:rsidR="009648F5" w:rsidRPr="003D5F76" w:rsidRDefault="009648F5" w:rsidP="003D5F76">
      <w:pPr>
        <w:pStyle w:val="a2"/>
        <w:rPr>
          <w:sz w:val="24"/>
          <w:szCs w:val="24"/>
        </w:rPr>
      </w:pPr>
      <w:r w:rsidRPr="003D5F76">
        <w:rPr>
          <w:sz w:val="24"/>
          <w:szCs w:val="24"/>
        </w:rPr>
        <w:t>В соответствии с заданным вариантом:</w:t>
      </w:r>
    </w:p>
    <w:p w14:paraId="05803D6F" w14:textId="77777777" w:rsidR="009648F5" w:rsidRPr="003D5F76" w:rsidRDefault="009648F5" w:rsidP="003D5F76">
      <w:pPr>
        <w:pStyle w:val="a2"/>
        <w:rPr>
          <w:sz w:val="24"/>
          <w:szCs w:val="24"/>
        </w:rPr>
      </w:pPr>
      <w:r w:rsidRPr="003D5F76">
        <w:rPr>
          <w:sz w:val="24"/>
          <w:szCs w:val="24"/>
        </w:rPr>
        <w:t xml:space="preserve">создать два класса изображений на основе первых двух букв фамилии студента. В каждый класс должно входить по три различных изображения; </w:t>
      </w:r>
    </w:p>
    <w:p w14:paraId="23C1853F" w14:textId="77777777" w:rsidR="009648F5" w:rsidRPr="003D5F76" w:rsidRDefault="009648F5" w:rsidP="003D5F76">
      <w:pPr>
        <w:pStyle w:val="a2"/>
        <w:rPr>
          <w:sz w:val="24"/>
          <w:szCs w:val="24"/>
        </w:rPr>
      </w:pPr>
      <w:r w:rsidRPr="003D5F76">
        <w:rPr>
          <w:sz w:val="24"/>
          <w:szCs w:val="24"/>
        </w:rPr>
        <w:t xml:space="preserve">выбрать архитектуру двухслойного </w:t>
      </w:r>
      <w:proofErr w:type="spellStart"/>
      <w:r w:rsidRPr="003D5F76">
        <w:rPr>
          <w:sz w:val="24"/>
          <w:szCs w:val="24"/>
        </w:rPr>
        <w:t>перцептрона</w:t>
      </w:r>
      <w:proofErr w:type="spellEnd"/>
      <w:r w:rsidRPr="003D5F76">
        <w:rPr>
          <w:sz w:val="24"/>
          <w:szCs w:val="24"/>
        </w:rPr>
        <w:t>;</w:t>
      </w:r>
    </w:p>
    <w:p w14:paraId="52218506" w14:textId="77777777" w:rsidR="009648F5" w:rsidRPr="003D5F76" w:rsidRDefault="009648F5" w:rsidP="003D5F76">
      <w:pPr>
        <w:pStyle w:val="a2"/>
        <w:rPr>
          <w:sz w:val="24"/>
          <w:szCs w:val="24"/>
        </w:rPr>
      </w:pPr>
      <w:r w:rsidRPr="003D5F76">
        <w:rPr>
          <w:sz w:val="24"/>
          <w:szCs w:val="24"/>
        </w:rPr>
        <w:t xml:space="preserve">разработать и реализовать алгоритмы обучения двухслойного </w:t>
      </w:r>
      <w:proofErr w:type="spellStart"/>
      <w:r w:rsidRPr="003D5F76">
        <w:rPr>
          <w:sz w:val="24"/>
          <w:szCs w:val="24"/>
        </w:rPr>
        <w:t>перцептрона</w:t>
      </w:r>
      <w:proofErr w:type="spellEnd"/>
      <w:r w:rsidRPr="003D5F76">
        <w:rPr>
          <w:sz w:val="24"/>
          <w:szCs w:val="24"/>
        </w:rPr>
        <w:t xml:space="preserve"> распознаванию заданных классов букв с использованием различных способов процедур настройки весов;</w:t>
      </w:r>
    </w:p>
    <w:p w14:paraId="55C0ACE7" w14:textId="77777777" w:rsidR="009648F5" w:rsidRPr="003D5F76" w:rsidRDefault="009648F5" w:rsidP="003D5F76">
      <w:pPr>
        <w:pStyle w:val="a2"/>
        <w:rPr>
          <w:sz w:val="24"/>
          <w:szCs w:val="24"/>
        </w:rPr>
      </w:pPr>
      <w:r w:rsidRPr="003D5F76">
        <w:rPr>
          <w:sz w:val="24"/>
          <w:szCs w:val="24"/>
        </w:rPr>
        <w:t xml:space="preserve">исследовать обучаемость и качество распознавания входных изображений при различных количествах А-элементов. </w:t>
      </w:r>
    </w:p>
    <w:p w14:paraId="21D73E7D" w14:textId="5BB604D7" w:rsidR="009648F5" w:rsidRPr="003D5F76" w:rsidRDefault="009648F5" w:rsidP="003D5F76">
      <w:pPr>
        <w:pStyle w:val="a2"/>
        <w:rPr>
          <w:sz w:val="24"/>
          <w:szCs w:val="24"/>
        </w:rPr>
      </w:pPr>
      <w:r w:rsidRPr="003D5F76">
        <w:rPr>
          <w:sz w:val="24"/>
          <w:szCs w:val="24"/>
        </w:rPr>
        <w:t>Результаты отразить в табличном или графическом виде.</w:t>
      </w:r>
    </w:p>
    <w:p w14:paraId="71EEC448" w14:textId="43801906" w:rsidR="0064206B" w:rsidRPr="003D5F76" w:rsidRDefault="0042484A" w:rsidP="003D5F76">
      <w:pPr>
        <w:pStyle w:val="a3"/>
        <w:spacing w:before="240"/>
        <w:ind w:firstLine="709"/>
        <w:rPr>
          <w:rFonts w:cs="Times New Roman"/>
          <w:sz w:val="24"/>
          <w:szCs w:val="24"/>
        </w:rPr>
      </w:pPr>
      <w:r w:rsidRPr="003D5F76">
        <w:rPr>
          <w:rFonts w:cs="Times New Roman"/>
          <w:sz w:val="24"/>
          <w:szCs w:val="24"/>
        </w:rPr>
        <w:t>Ход работы</w:t>
      </w:r>
    </w:p>
    <w:p w14:paraId="5CF51B27" w14:textId="78218522" w:rsidR="00B31F7B" w:rsidRDefault="0007519F" w:rsidP="003D5F76">
      <w:pPr>
        <w:pStyle w:val="a3"/>
        <w:numPr>
          <w:ilvl w:val="0"/>
          <w:numId w:val="0"/>
        </w:numPr>
        <w:spacing w:after="0"/>
        <w:ind w:left="709"/>
        <w:jc w:val="both"/>
        <w:rPr>
          <w:rFonts w:cs="Times New Roman"/>
          <w:sz w:val="24"/>
          <w:szCs w:val="24"/>
        </w:rPr>
      </w:pPr>
      <w:r w:rsidRPr="003D5F76">
        <w:rPr>
          <w:rFonts w:cs="Times New Roman"/>
          <w:sz w:val="24"/>
          <w:szCs w:val="24"/>
        </w:rPr>
        <w:t xml:space="preserve">1. </w:t>
      </w:r>
      <w:r w:rsidR="009648F5" w:rsidRPr="003D5F76">
        <w:rPr>
          <w:rFonts w:cs="Times New Roman"/>
          <w:sz w:val="24"/>
          <w:szCs w:val="24"/>
        </w:rPr>
        <w:t xml:space="preserve">Создано по 3 изображения на буквы </w:t>
      </w:r>
      <w:proofErr w:type="gramStart"/>
      <w:r w:rsidR="005D4E9F" w:rsidRPr="003D5F76">
        <w:rPr>
          <w:rFonts w:cs="Times New Roman"/>
          <w:sz w:val="24"/>
          <w:szCs w:val="24"/>
        </w:rPr>
        <w:t>У</w:t>
      </w:r>
      <w:proofErr w:type="gramEnd"/>
      <w:r w:rsidR="009648F5" w:rsidRPr="003D5F76">
        <w:rPr>
          <w:rFonts w:cs="Times New Roman"/>
          <w:sz w:val="24"/>
          <w:szCs w:val="24"/>
        </w:rPr>
        <w:t xml:space="preserve"> и С</w:t>
      </w:r>
      <w:r w:rsidR="005D4E9F" w:rsidRPr="003D5F76">
        <w:rPr>
          <w:rFonts w:cs="Times New Roman"/>
          <w:sz w:val="24"/>
          <w:szCs w:val="24"/>
        </w:rPr>
        <w:t xml:space="preserve">. </w:t>
      </w:r>
      <w:r w:rsidR="003D5F76">
        <w:rPr>
          <w:rFonts w:cs="Times New Roman"/>
          <w:sz w:val="24"/>
          <w:szCs w:val="24"/>
        </w:rPr>
        <w:t xml:space="preserve">Приведены в листинге 1. </w:t>
      </w:r>
    </w:p>
    <w:p w14:paraId="508DE8EB" w14:textId="3C1463A6" w:rsidR="003D5F76" w:rsidRPr="003D5F76" w:rsidRDefault="003D5F76" w:rsidP="003D5F76">
      <w:pPr>
        <w:pStyle w:val="a2"/>
        <w:jc w:val="right"/>
        <w:rPr>
          <w:sz w:val="24"/>
          <w:szCs w:val="24"/>
        </w:rPr>
      </w:pPr>
      <w:r w:rsidRPr="003D5F76">
        <w:rPr>
          <w:sz w:val="24"/>
          <w:szCs w:val="24"/>
        </w:rPr>
        <w:t>Листинг 1</w:t>
      </w:r>
      <w:r>
        <w:rPr>
          <w:sz w:val="24"/>
          <w:szCs w:val="24"/>
        </w:rPr>
        <w:t>. Список с изображениями букв</w:t>
      </w:r>
    </w:p>
    <w:p w14:paraId="0B97ECB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 = 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List&lt;(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answer)&gt;</w:t>
      </w:r>
    </w:p>
    <w:p w14:paraId="5E613FC2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3D7EB6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  <w:r w:rsidRPr="003D5F76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3D5F76">
        <w:rPr>
          <w:rFonts w:ascii="Consolas" w:hAnsi="Consolas" w:cs="Consolas"/>
          <w:color w:val="008000"/>
          <w:sz w:val="18"/>
          <w:szCs w:val="18"/>
        </w:rPr>
        <w:t>буква</w:t>
      </w:r>
      <w:r w:rsidRPr="003D5F76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D5F76">
        <w:rPr>
          <w:rFonts w:ascii="Consolas" w:hAnsi="Consolas" w:cs="Consolas"/>
          <w:color w:val="008000"/>
          <w:sz w:val="18"/>
          <w:szCs w:val="18"/>
        </w:rPr>
        <w:t>С</w:t>
      </w:r>
    </w:p>
    <w:p w14:paraId="1D6F179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49E93D7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13E80C39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1,  1,</w:t>
      </w:r>
    </w:p>
    <w:p w14:paraId="4829A23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-1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004060E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-1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40D29114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-1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69147C37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-1, 1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1,  1</w:t>
      </w:r>
    </w:p>
    <w:p w14:paraId="51EE2AF0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38F214AD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</w:t>
      </w:r>
    </w:p>
    <w:p w14:paraId="3A10025F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1337C1F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5D18F732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21D02A8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9FC766D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1,  1,</w:t>
      </w:r>
    </w:p>
    <w:p w14:paraId="7558175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4F83C24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0CC1638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7214194B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1,  1</w:t>
      </w:r>
    </w:p>
    <w:p w14:paraId="081B37A1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1731C5D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-1</w:t>
      </w:r>
    </w:p>
    <w:p w14:paraId="6B7EFB2E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0176F127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</w:p>
    <w:p w14:paraId="4B0E05C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73FFE434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AE28671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1, -1,</w:t>
      </w:r>
    </w:p>
    <w:p w14:paraId="1F4C7817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53A7D86E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6926D82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1, -1, -1, -1,</w:t>
      </w:r>
    </w:p>
    <w:p w14:paraId="123EB14D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1, 1</w:t>
      </w:r>
      <w:proofErr w:type="gramStart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,  1, -1</w:t>
      </w:r>
    </w:p>
    <w:p w14:paraId="0A2490BF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},</w:t>
      </w:r>
    </w:p>
    <w:p w14:paraId="37D1A496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-1</w:t>
      </w:r>
    </w:p>
    <w:p w14:paraId="00A3E6FD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),</w:t>
      </w:r>
    </w:p>
    <w:p w14:paraId="2AE118E1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</w:t>
      </w:r>
      <w:r w:rsidRPr="003D5F76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3D5F76">
        <w:rPr>
          <w:rFonts w:ascii="Consolas" w:hAnsi="Consolas" w:cs="Consolas"/>
          <w:color w:val="008000"/>
          <w:sz w:val="18"/>
          <w:szCs w:val="18"/>
        </w:rPr>
        <w:t>буква</w:t>
      </w:r>
      <w:r w:rsidRPr="003D5F76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3D5F76">
        <w:rPr>
          <w:rFonts w:ascii="Consolas" w:hAnsi="Consolas" w:cs="Consolas"/>
          <w:color w:val="008000"/>
          <w:sz w:val="18"/>
          <w:szCs w:val="18"/>
        </w:rPr>
        <w:t>У</w:t>
      </w:r>
    </w:p>
    <w:p w14:paraId="18844696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D5F76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>[]</w:t>
      </w:r>
    </w:p>
    <w:p w14:paraId="2594951D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3D5F76">
        <w:rPr>
          <w:rFonts w:ascii="Consolas" w:hAnsi="Consolas" w:cs="Consolas"/>
          <w:color w:val="000000"/>
          <w:sz w:val="18"/>
          <w:szCs w:val="18"/>
        </w:rPr>
        <w:t>{</w:t>
      </w:r>
    </w:p>
    <w:p w14:paraId="50294699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 1, -1, -1,  1,</w:t>
      </w:r>
    </w:p>
    <w:p w14:paraId="5A86419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 1, -1,  1,</w:t>
      </w:r>
    </w:p>
    <w:p w14:paraId="6B8F5CD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-1,  1, -1,</w:t>
      </w:r>
    </w:p>
    <w:p w14:paraId="75EA01F7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-1,  1, -1,</w:t>
      </w:r>
    </w:p>
    <w:p w14:paraId="2D5A5ACA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 1,  1, -1, -1,</w:t>
      </w:r>
    </w:p>
    <w:p w14:paraId="7E59CD2C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},</w:t>
      </w:r>
    </w:p>
    <w:p w14:paraId="5621105D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1</w:t>
      </w:r>
    </w:p>
    <w:p w14:paraId="4D7D918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),</w:t>
      </w:r>
    </w:p>
    <w:p w14:paraId="6544EEC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</w:p>
    <w:p w14:paraId="20889F4F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3D5F76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3D5F7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5F76">
        <w:rPr>
          <w:rFonts w:ascii="Consolas" w:hAnsi="Consolas" w:cs="Consolas"/>
          <w:color w:val="0000FF"/>
          <w:sz w:val="18"/>
          <w:szCs w:val="18"/>
        </w:rPr>
        <w:t>double</w:t>
      </w:r>
      <w:proofErr w:type="spellEnd"/>
      <w:r w:rsidRPr="003D5F7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</w:rPr>
        <w:t>]</w:t>
      </w:r>
    </w:p>
    <w:p w14:paraId="345465D4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14:paraId="24D33E79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1, -1, -1, 1,</w:t>
      </w:r>
    </w:p>
    <w:p w14:paraId="5710743C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1, -1, 1,</w:t>
      </w:r>
    </w:p>
    <w:p w14:paraId="2D47F831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-1, 1, -1,</w:t>
      </w:r>
    </w:p>
    <w:p w14:paraId="3D0933D6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-1, 1, -1,</w:t>
      </w:r>
    </w:p>
    <w:p w14:paraId="25166FE3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1, 1, -1, -1,</w:t>
      </w:r>
    </w:p>
    <w:p w14:paraId="68CF1474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},</w:t>
      </w:r>
    </w:p>
    <w:p w14:paraId="6B50A0CC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1</w:t>
      </w:r>
    </w:p>
    <w:p w14:paraId="0F359937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),</w:t>
      </w:r>
    </w:p>
    <w:p w14:paraId="16438410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(</w:t>
      </w:r>
    </w:p>
    <w:p w14:paraId="372E0C51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3D5F76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3D5F7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D5F76">
        <w:rPr>
          <w:rFonts w:ascii="Consolas" w:hAnsi="Consolas" w:cs="Consolas"/>
          <w:color w:val="0000FF"/>
          <w:sz w:val="18"/>
          <w:szCs w:val="18"/>
        </w:rPr>
        <w:t>double</w:t>
      </w:r>
      <w:proofErr w:type="spellEnd"/>
      <w:r w:rsidRPr="003D5F7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3D5F76">
        <w:rPr>
          <w:rFonts w:ascii="Consolas" w:hAnsi="Consolas" w:cs="Consolas"/>
          <w:color w:val="000000"/>
          <w:sz w:val="18"/>
          <w:szCs w:val="18"/>
        </w:rPr>
        <w:t>]</w:t>
      </w:r>
    </w:p>
    <w:p w14:paraId="7C9B433C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14:paraId="6B6F3D65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 1, -1, -1,  1,</w:t>
      </w:r>
    </w:p>
    <w:p w14:paraId="25933B69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 1, -1,  1,</w:t>
      </w:r>
    </w:p>
    <w:p w14:paraId="1C5AFE64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-1,  1, -1,</w:t>
      </w:r>
    </w:p>
    <w:p w14:paraId="69DE1499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-1,  1, -1,</w:t>
      </w:r>
    </w:p>
    <w:p w14:paraId="07C91C5C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    -1, -1,  1, -1, -1,</w:t>
      </w:r>
    </w:p>
    <w:p w14:paraId="4951A2AE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},</w:t>
      </w:r>
    </w:p>
    <w:p w14:paraId="5BDABBF6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    1</w:t>
      </w:r>
    </w:p>
    <w:p w14:paraId="7169A288" w14:textId="77777777" w:rsidR="003D5F76" w:rsidRPr="003D5F76" w:rsidRDefault="003D5F76" w:rsidP="003D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    )</w:t>
      </w:r>
    </w:p>
    <w:p w14:paraId="38FD66B5" w14:textId="7C8D3742" w:rsidR="003D5F76" w:rsidRPr="003D5F76" w:rsidRDefault="003D5F76" w:rsidP="00BC7FC2">
      <w:pPr>
        <w:pStyle w:val="a2"/>
        <w:numPr>
          <w:ilvl w:val="0"/>
          <w:numId w:val="0"/>
        </w:numPr>
        <w:rPr>
          <w:sz w:val="18"/>
          <w:szCs w:val="18"/>
        </w:rPr>
      </w:pPr>
      <w:r w:rsidRPr="003D5F76">
        <w:rPr>
          <w:rFonts w:ascii="Consolas" w:hAnsi="Consolas" w:cs="Consolas"/>
          <w:color w:val="000000"/>
          <w:sz w:val="18"/>
          <w:szCs w:val="18"/>
        </w:rPr>
        <w:t xml:space="preserve">            };</w:t>
      </w:r>
    </w:p>
    <w:p w14:paraId="5DA1ED37" w14:textId="77777777" w:rsidR="003D5F76" w:rsidRPr="003D5F76" w:rsidRDefault="005D4E9F" w:rsidP="003D5F76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3D5F76">
        <w:rPr>
          <w:sz w:val="24"/>
          <w:szCs w:val="24"/>
        </w:rPr>
        <w:t xml:space="preserve">2. </w:t>
      </w:r>
      <w:r w:rsidR="003D5F76" w:rsidRPr="003D5F76">
        <w:rPr>
          <w:sz w:val="24"/>
          <w:szCs w:val="24"/>
        </w:rPr>
        <w:t>Определена структура двухслойного персептрона.</w:t>
      </w:r>
    </w:p>
    <w:p w14:paraId="10186EDC" w14:textId="6FA5DEE1" w:rsidR="003D5F76" w:rsidRPr="00BC7FC2" w:rsidRDefault="003D5F76" w:rsidP="00863E68">
      <w:pPr>
        <w:pStyle w:val="a2"/>
        <w:rPr>
          <w:sz w:val="24"/>
          <w:szCs w:val="24"/>
        </w:rPr>
      </w:pPr>
      <w:r w:rsidRPr="00BC7FC2">
        <w:rPr>
          <w:sz w:val="24"/>
          <w:szCs w:val="24"/>
        </w:rPr>
        <w:t>25 входов</w:t>
      </w:r>
      <w:r w:rsidR="00BC7FC2" w:rsidRPr="00BC7FC2">
        <w:rPr>
          <w:sz w:val="24"/>
          <w:szCs w:val="24"/>
        </w:rPr>
        <w:t xml:space="preserve">, </w:t>
      </w:r>
      <w:r w:rsidRPr="00BC7FC2">
        <w:rPr>
          <w:sz w:val="24"/>
          <w:szCs w:val="24"/>
        </w:rPr>
        <w:t>5 нейронов на первом слое</w:t>
      </w:r>
      <w:r w:rsidR="00BC7FC2" w:rsidRPr="00BC7FC2">
        <w:rPr>
          <w:sz w:val="24"/>
          <w:szCs w:val="24"/>
        </w:rPr>
        <w:t xml:space="preserve">, </w:t>
      </w:r>
      <w:r w:rsidRPr="00BC7FC2">
        <w:rPr>
          <w:sz w:val="24"/>
          <w:szCs w:val="24"/>
        </w:rPr>
        <w:t>1 нейрон на втором</w:t>
      </w:r>
      <w:r w:rsidR="00BC7FC2" w:rsidRPr="00BC7FC2">
        <w:rPr>
          <w:sz w:val="24"/>
          <w:szCs w:val="24"/>
        </w:rPr>
        <w:t xml:space="preserve">, </w:t>
      </w:r>
      <w:r w:rsidRPr="00BC7FC2">
        <w:rPr>
          <w:sz w:val="24"/>
          <w:szCs w:val="24"/>
        </w:rPr>
        <w:t xml:space="preserve">Функция принадлежности – сигмоидальная </w:t>
      </w:r>
    </w:p>
    <w:p w14:paraId="7863D162" w14:textId="3BB9676B" w:rsidR="005D4E9F" w:rsidRDefault="00BC7FC2" w:rsidP="003D5F76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Далее было создано программное средство для обучения сети. Фрагмент программы приведен в листинге 2. </w:t>
      </w:r>
    </w:p>
    <w:p w14:paraId="09BF680C" w14:textId="742A2091" w:rsidR="00BC7FC2" w:rsidRPr="003D5F76" w:rsidRDefault="00BC7FC2" w:rsidP="00BC7FC2">
      <w:pPr>
        <w:pStyle w:val="a2"/>
        <w:jc w:val="right"/>
        <w:rPr>
          <w:sz w:val="24"/>
          <w:szCs w:val="24"/>
        </w:rPr>
      </w:pPr>
      <w:r>
        <w:rPr>
          <w:sz w:val="24"/>
          <w:szCs w:val="24"/>
        </w:rPr>
        <w:t>Листинг 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Двуслойная нейронная сеть</w:t>
      </w:r>
    </w:p>
    <w:p w14:paraId="52C14AB6" w14:textId="77777777" w:rsidR="00BC7FC2" w:rsidRDefault="00BC7FC2" w:rsidP="003D5F76">
      <w:pPr>
        <w:pStyle w:val="a2"/>
        <w:rPr>
          <w:sz w:val="24"/>
          <w:szCs w:val="24"/>
        </w:rPr>
      </w:pPr>
    </w:p>
    <w:p w14:paraId="3C255FFF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2B91AF"/>
          <w:sz w:val="18"/>
          <w:szCs w:val="18"/>
          <w:lang w:val="en-US"/>
        </w:rPr>
        <w:t>TwoLevelNeuralNetwork</w:t>
      </w:r>
      <w:proofErr w:type="spellEnd"/>
    </w:p>
    <w:p w14:paraId="00E0925B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 </w:t>
      </w:r>
    </w:p>
    <w:p w14:paraId="425B62EF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Neuron[] Neurons;</w:t>
      </w:r>
    </w:p>
    <w:p w14:paraId="46EF354E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1DCC567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FinalNeuron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8DF8FA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A95729F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2B91AF"/>
          <w:sz w:val="18"/>
          <w:szCs w:val="18"/>
          <w:lang w:val="en-US"/>
        </w:rPr>
        <w:t>TwoLevelNeuralNetwork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entranceCount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twoLevelCount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2,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learningRate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0.1)</w:t>
      </w:r>
    </w:p>
    <w:p w14:paraId="525B3BDE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114821A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Neurons = </w:t>
      </w:r>
      <w:proofErr w:type="spellStart"/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Enumerable.Range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twoLevelCount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ACFD9BD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</w:t>
      </w:r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Select(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_ =&gt;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Neuron(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entranceCount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learningRate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14:paraId="72E10DA3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</w:t>
      </w:r>
      <w:proofErr w:type="spellStart"/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ED50839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FinalNeuron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Neuron(</w:t>
      </w:r>
      <w:proofErr w:type="spellStart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twoLevelCount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learningRate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DA93CAA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08903F3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6951FA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AskQuestion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[] question)</w:t>
      </w:r>
    </w:p>
    <w:p w14:paraId="4A7AAF59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FA5C6C4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answers =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Enumerable.Range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(0,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Neurons.Length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5C73A72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</w:t>
      </w:r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=&gt; Neurons[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AskQuestion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(question))</w:t>
      </w:r>
    </w:p>
    <w:p w14:paraId="771A212B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.</w:t>
      </w:r>
      <w:proofErr w:type="spellStart"/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0777544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1DA9B47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FinalNeuron.AskQuestion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(answers);</w:t>
      </w:r>
    </w:p>
    <w:p w14:paraId="7A83CA02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72444">
        <w:rPr>
          <w:rFonts w:ascii="Consolas" w:hAnsi="Consolas" w:cs="Consolas"/>
          <w:color w:val="000000"/>
          <w:sz w:val="18"/>
          <w:szCs w:val="18"/>
        </w:rPr>
        <w:t>}</w:t>
      </w:r>
    </w:p>
    <w:p w14:paraId="2CE9990D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A157F9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Training(List&lt;(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[] question,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answer)&gt; tuples, 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count)</w:t>
      </w:r>
    </w:p>
    <w:p w14:paraId="00B8B38B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8CC84EE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count; k++)</w:t>
      </w:r>
    </w:p>
    <w:p w14:paraId="69148975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3EA417E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tuple </w:t>
      </w:r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tuples)</w:t>
      </w:r>
    </w:p>
    <w:p w14:paraId="5CDF5F81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05FC4D0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 =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AskQuestion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tuple.question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50E1715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((answer &gt; 0.5 &amp;&amp;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tuple.answer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1) || (answer &lt;= 0.5 &amp;&amp;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tuple.answer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1))</w:t>
      </w:r>
    </w:p>
    <w:p w14:paraId="38987153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B404635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question =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Neurons.Select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(x =&gt;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x.Exit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BD23CE9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entrancesError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FinalNeuron.RecountEntrancesWeightsByAnswer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(question,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tuple.answer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B77B8CB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7244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Neurons.Count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AF93137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54E1F348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Neurons[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proofErr w:type="gram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RecountEntrancesWeightsByError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tuple.question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entrancesError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7B3EE4FF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E72444">
        <w:rPr>
          <w:rFonts w:ascii="Consolas" w:hAnsi="Consolas" w:cs="Consolas"/>
          <w:color w:val="000000"/>
          <w:sz w:val="18"/>
          <w:szCs w:val="18"/>
        </w:rPr>
        <w:t>}</w:t>
      </w:r>
    </w:p>
    <w:p w14:paraId="36E414A8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66F93AFC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0258BA1B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0E84825" w14:textId="77777777" w:rsidR="00BC7FC2" w:rsidRPr="00E72444" w:rsidRDefault="00BC7FC2" w:rsidP="00BC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F59B7D5" w14:textId="0A247EFA" w:rsidR="00BC7FC2" w:rsidRPr="00E72444" w:rsidRDefault="00BC7FC2" w:rsidP="00BC7FC2">
      <w:pPr>
        <w:pStyle w:val="a2"/>
        <w:rPr>
          <w:sz w:val="18"/>
          <w:szCs w:val="18"/>
        </w:rPr>
      </w:pPr>
      <w:r w:rsidRPr="00E7244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8648547" w14:textId="0DA32F59" w:rsidR="005D4E9F" w:rsidRPr="003D5F76" w:rsidRDefault="00E72444" w:rsidP="003D5F76">
      <w:pPr>
        <w:pStyle w:val="a2"/>
        <w:rPr>
          <w:sz w:val="24"/>
          <w:szCs w:val="24"/>
        </w:rPr>
      </w:pPr>
      <w:r>
        <w:rPr>
          <w:sz w:val="24"/>
          <w:szCs w:val="24"/>
        </w:rPr>
        <w:t>4</w:t>
      </w:r>
      <w:r w:rsidR="005D4E9F" w:rsidRPr="003D5F76">
        <w:rPr>
          <w:sz w:val="24"/>
          <w:szCs w:val="24"/>
        </w:rPr>
        <w:t xml:space="preserve">. Программное средство было протестировано. </w:t>
      </w:r>
      <w:r>
        <w:rPr>
          <w:sz w:val="24"/>
          <w:szCs w:val="24"/>
        </w:rPr>
        <w:t xml:space="preserve">Можно заметить, что в основном обучение прошло корректно. Однако первый вариант буквы С был распознан как буква У. </w:t>
      </w:r>
    </w:p>
    <w:p w14:paraId="15EEBED2" w14:textId="4CD20C28" w:rsidR="005D4E9F" w:rsidRPr="003D5F76" w:rsidRDefault="005D4E9F" w:rsidP="00E72444">
      <w:pPr>
        <w:pStyle w:val="a2"/>
        <w:spacing w:before="240"/>
        <w:jc w:val="center"/>
        <w:rPr>
          <w:sz w:val="24"/>
          <w:szCs w:val="24"/>
        </w:rPr>
      </w:pPr>
      <w:r w:rsidRPr="003D5F76">
        <w:rPr>
          <w:noProof/>
          <w:sz w:val="24"/>
          <w:szCs w:val="24"/>
          <w:lang w:eastAsia="ru-RU"/>
        </w:rPr>
        <w:drawing>
          <wp:inline distT="0" distB="0" distL="0" distR="0" wp14:anchorId="31293EDD" wp14:editId="30E452F8">
            <wp:extent cx="1504950" cy="1723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57" t="35029" r="75159" b="48502"/>
                    <a:stretch/>
                  </pic:blipFill>
                  <pic:spPr bwMode="auto">
                    <a:xfrm>
                      <a:off x="0" y="0"/>
                      <a:ext cx="1506559" cy="172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B3C8" w14:textId="5081E911" w:rsidR="005D4E9F" w:rsidRPr="003D5F76" w:rsidRDefault="005D4E9F" w:rsidP="003D5F76">
      <w:pPr>
        <w:pStyle w:val="a4"/>
        <w:rPr>
          <w:rFonts w:cs="Times New Roman"/>
          <w:szCs w:val="24"/>
        </w:rPr>
      </w:pPr>
      <w:r w:rsidRPr="003D5F76">
        <w:rPr>
          <w:rFonts w:cs="Times New Roman"/>
          <w:szCs w:val="24"/>
        </w:rPr>
        <w:t>Тестирование</w:t>
      </w:r>
    </w:p>
    <w:p w14:paraId="1BF475D6" w14:textId="119DD6E1" w:rsidR="00AA4645" w:rsidRPr="00E72444" w:rsidRDefault="001667DB" w:rsidP="00254F4F">
      <w:pPr>
        <w:pStyle w:val="a2"/>
        <w:rPr>
          <w:b/>
          <w:sz w:val="24"/>
          <w:szCs w:val="24"/>
        </w:rPr>
      </w:pPr>
      <w:r w:rsidRPr="00E72444">
        <w:rPr>
          <w:b/>
          <w:sz w:val="24"/>
          <w:szCs w:val="24"/>
        </w:rPr>
        <w:t>Вывод</w:t>
      </w:r>
      <w:r w:rsidRPr="00E72444">
        <w:rPr>
          <w:sz w:val="24"/>
          <w:szCs w:val="24"/>
        </w:rPr>
        <w:t xml:space="preserve">: </w:t>
      </w:r>
      <w:r w:rsidRPr="00E72444">
        <w:rPr>
          <w:bCs/>
          <w:sz w:val="24"/>
          <w:szCs w:val="24"/>
        </w:rPr>
        <w:t>Таким образом в ходе выпо</w:t>
      </w:r>
      <w:r w:rsidR="000A6735" w:rsidRPr="00E72444">
        <w:rPr>
          <w:bCs/>
          <w:sz w:val="24"/>
          <w:szCs w:val="24"/>
        </w:rPr>
        <w:t>лнения лабораторной работы были п</w:t>
      </w:r>
      <w:r w:rsidR="000A6735" w:rsidRPr="00E72444">
        <w:rPr>
          <w:sz w:val="24"/>
          <w:szCs w:val="24"/>
        </w:rPr>
        <w:t xml:space="preserve">олучены практические навыки работы </w:t>
      </w:r>
      <w:proofErr w:type="gramStart"/>
      <w:r w:rsidR="000A6735" w:rsidRPr="00E72444">
        <w:rPr>
          <w:sz w:val="24"/>
          <w:szCs w:val="24"/>
        </w:rPr>
        <w:t xml:space="preserve">с </w:t>
      </w:r>
      <w:r w:rsidR="00E72444" w:rsidRPr="00E72444">
        <w:rPr>
          <w:sz w:val="24"/>
          <w:szCs w:val="24"/>
        </w:rPr>
        <w:t xml:space="preserve"> многослойными</w:t>
      </w:r>
      <w:proofErr w:type="gramEnd"/>
      <w:r w:rsidR="00E72444" w:rsidRPr="00E72444">
        <w:rPr>
          <w:sz w:val="24"/>
          <w:szCs w:val="24"/>
        </w:rPr>
        <w:t xml:space="preserve"> </w:t>
      </w:r>
      <w:proofErr w:type="spellStart"/>
      <w:r w:rsidR="00E72444" w:rsidRPr="00E72444">
        <w:rPr>
          <w:sz w:val="24"/>
          <w:szCs w:val="24"/>
        </w:rPr>
        <w:t>перцептронами</w:t>
      </w:r>
      <w:proofErr w:type="spellEnd"/>
      <w:r w:rsidR="00E72444" w:rsidRPr="00E72444">
        <w:rPr>
          <w:sz w:val="24"/>
          <w:szCs w:val="24"/>
        </w:rPr>
        <w:t xml:space="preserve"> на примере двухслойного элементарного </w:t>
      </w:r>
      <w:proofErr w:type="spellStart"/>
      <w:r w:rsidR="00E72444" w:rsidRPr="00E72444">
        <w:rPr>
          <w:sz w:val="24"/>
          <w:szCs w:val="24"/>
        </w:rPr>
        <w:t>перцептрона</w:t>
      </w:r>
      <w:proofErr w:type="spellEnd"/>
    </w:p>
    <w:sectPr w:rsidR="00AA4645" w:rsidRPr="00E72444" w:rsidSect="00CC4231">
      <w:footerReference w:type="default" r:id="rId9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8A9D5" w14:textId="77777777" w:rsidR="002863A7" w:rsidRDefault="002863A7" w:rsidP="005D7FE2">
      <w:pPr>
        <w:spacing w:after="0" w:line="240" w:lineRule="auto"/>
      </w:pPr>
      <w:r>
        <w:separator/>
      </w:r>
    </w:p>
  </w:endnote>
  <w:endnote w:type="continuationSeparator" w:id="0">
    <w:p w14:paraId="74D44237" w14:textId="77777777" w:rsidR="002863A7" w:rsidRDefault="002863A7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Content>
      <w:p w14:paraId="03E7A9D4" w14:textId="77777777" w:rsidR="009648F5" w:rsidRPr="00A53EDD" w:rsidRDefault="009648F5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24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D0788" w14:textId="77777777" w:rsidR="002863A7" w:rsidRDefault="002863A7" w:rsidP="005D7FE2">
      <w:pPr>
        <w:spacing w:after="0" w:line="240" w:lineRule="auto"/>
      </w:pPr>
      <w:r>
        <w:separator/>
      </w:r>
    </w:p>
  </w:footnote>
  <w:footnote w:type="continuationSeparator" w:id="0">
    <w:p w14:paraId="047AF79A" w14:textId="77777777" w:rsidR="002863A7" w:rsidRDefault="002863A7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39903CB"/>
    <w:multiLevelType w:val="hybridMultilevel"/>
    <w:tmpl w:val="966C5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B88"/>
    <w:multiLevelType w:val="multilevel"/>
    <w:tmpl w:val="1840C90E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C090CDEC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C11336"/>
    <w:multiLevelType w:val="hybridMultilevel"/>
    <w:tmpl w:val="61EE8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5" w15:restartNumberingAfterBreak="0">
    <w:nsid w:val="59B000C4"/>
    <w:multiLevelType w:val="hybridMultilevel"/>
    <w:tmpl w:val="EB6E7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42994"/>
    <w:multiLevelType w:val="hybridMultilevel"/>
    <w:tmpl w:val="7A94E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9"/>
  </w:num>
  <w:num w:numId="5">
    <w:abstractNumId w:val="1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22"/>
  </w:num>
  <w:num w:numId="12">
    <w:abstractNumId w:val="10"/>
  </w:num>
  <w:num w:numId="13">
    <w:abstractNumId w:val="23"/>
  </w:num>
  <w:num w:numId="1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18"/>
  </w:num>
  <w:num w:numId="17">
    <w:abstractNumId w:val="21"/>
  </w:num>
  <w:num w:numId="18">
    <w:abstractNumId w:val="17"/>
  </w:num>
  <w:num w:numId="19">
    <w:abstractNumId w:val="9"/>
  </w:num>
  <w:num w:numId="20">
    <w:abstractNumId w:val="1"/>
  </w:num>
  <w:num w:numId="21">
    <w:abstractNumId w:val="15"/>
  </w:num>
  <w:num w:numId="2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23">
    <w:abstractNumId w:val="3"/>
  </w:num>
  <w:num w:numId="24">
    <w:abstractNumId w:val="4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43FA"/>
    <w:rsid w:val="00045AED"/>
    <w:rsid w:val="00051756"/>
    <w:rsid w:val="000526C9"/>
    <w:rsid w:val="00053E9F"/>
    <w:rsid w:val="0006003A"/>
    <w:rsid w:val="000638F1"/>
    <w:rsid w:val="00063E85"/>
    <w:rsid w:val="00064369"/>
    <w:rsid w:val="000646AD"/>
    <w:rsid w:val="00064B3A"/>
    <w:rsid w:val="00065147"/>
    <w:rsid w:val="000654A8"/>
    <w:rsid w:val="00070DD5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735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667DB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6B6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15844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863A7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5CB0"/>
    <w:rsid w:val="002C6641"/>
    <w:rsid w:val="002D0F8C"/>
    <w:rsid w:val="002D2BE2"/>
    <w:rsid w:val="002D43EE"/>
    <w:rsid w:val="002D45BB"/>
    <w:rsid w:val="002D5BEA"/>
    <w:rsid w:val="002E14C7"/>
    <w:rsid w:val="002E16FB"/>
    <w:rsid w:val="002E609B"/>
    <w:rsid w:val="002F4E4F"/>
    <w:rsid w:val="00302CAF"/>
    <w:rsid w:val="00313EC9"/>
    <w:rsid w:val="003146B6"/>
    <w:rsid w:val="003238F7"/>
    <w:rsid w:val="00334CCC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5A2C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C7BDF"/>
    <w:rsid w:val="003D409A"/>
    <w:rsid w:val="003D49F4"/>
    <w:rsid w:val="003D4C11"/>
    <w:rsid w:val="003D52A6"/>
    <w:rsid w:val="003D5F76"/>
    <w:rsid w:val="003D664F"/>
    <w:rsid w:val="003D73C2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4C7B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3226"/>
    <w:rsid w:val="004A4C05"/>
    <w:rsid w:val="004B0534"/>
    <w:rsid w:val="004B2275"/>
    <w:rsid w:val="004B6623"/>
    <w:rsid w:val="004C1311"/>
    <w:rsid w:val="004C1AEF"/>
    <w:rsid w:val="004C4ACF"/>
    <w:rsid w:val="004C4C6B"/>
    <w:rsid w:val="004C569B"/>
    <w:rsid w:val="004C76ED"/>
    <w:rsid w:val="004C7E85"/>
    <w:rsid w:val="004D23EE"/>
    <w:rsid w:val="004D7693"/>
    <w:rsid w:val="004E2044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1AB7"/>
    <w:rsid w:val="00532650"/>
    <w:rsid w:val="00534904"/>
    <w:rsid w:val="00534ADF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4E9F"/>
    <w:rsid w:val="005D53A9"/>
    <w:rsid w:val="005D7FE2"/>
    <w:rsid w:val="005E1413"/>
    <w:rsid w:val="005E45DB"/>
    <w:rsid w:val="005E5AC9"/>
    <w:rsid w:val="005E7E9E"/>
    <w:rsid w:val="005F2134"/>
    <w:rsid w:val="005F7B41"/>
    <w:rsid w:val="00603D6A"/>
    <w:rsid w:val="006046EE"/>
    <w:rsid w:val="00606F5E"/>
    <w:rsid w:val="00614FDF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61B6"/>
    <w:rsid w:val="00657D50"/>
    <w:rsid w:val="00663351"/>
    <w:rsid w:val="0066489B"/>
    <w:rsid w:val="00673442"/>
    <w:rsid w:val="0067457D"/>
    <w:rsid w:val="006816C9"/>
    <w:rsid w:val="00690F53"/>
    <w:rsid w:val="006916A2"/>
    <w:rsid w:val="0069317E"/>
    <w:rsid w:val="00696619"/>
    <w:rsid w:val="006A00B4"/>
    <w:rsid w:val="006A1F90"/>
    <w:rsid w:val="006A593F"/>
    <w:rsid w:val="006B0401"/>
    <w:rsid w:val="006B66AB"/>
    <w:rsid w:val="006D1D69"/>
    <w:rsid w:val="006D6FB2"/>
    <w:rsid w:val="006E085F"/>
    <w:rsid w:val="006E344C"/>
    <w:rsid w:val="006E35BB"/>
    <w:rsid w:val="006E4C0B"/>
    <w:rsid w:val="006E62BE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97B0E"/>
    <w:rsid w:val="007A1799"/>
    <w:rsid w:val="007A1B18"/>
    <w:rsid w:val="007A2FB7"/>
    <w:rsid w:val="007A7BE5"/>
    <w:rsid w:val="007B003C"/>
    <w:rsid w:val="007B12BE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5099"/>
    <w:rsid w:val="00817DBA"/>
    <w:rsid w:val="00820C42"/>
    <w:rsid w:val="008243E1"/>
    <w:rsid w:val="00826059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A38"/>
    <w:rsid w:val="00852B35"/>
    <w:rsid w:val="00855924"/>
    <w:rsid w:val="00863A75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16211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2367"/>
    <w:rsid w:val="009648F5"/>
    <w:rsid w:val="00965C0E"/>
    <w:rsid w:val="009763DB"/>
    <w:rsid w:val="00980121"/>
    <w:rsid w:val="009867E3"/>
    <w:rsid w:val="00992BF8"/>
    <w:rsid w:val="009975B1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74D5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49A6"/>
    <w:rsid w:val="00A47CBA"/>
    <w:rsid w:val="00A509A7"/>
    <w:rsid w:val="00A520D4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4645"/>
    <w:rsid w:val="00AA62DE"/>
    <w:rsid w:val="00AA6A21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1F7B"/>
    <w:rsid w:val="00B37B06"/>
    <w:rsid w:val="00B37EAD"/>
    <w:rsid w:val="00B42DF3"/>
    <w:rsid w:val="00B46F53"/>
    <w:rsid w:val="00B52BD7"/>
    <w:rsid w:val="00B62502"/>
    <w:rsid w:val="00B63DF8"/>
    <w:rsid w:val="00B65830"/>
    <w:rsid w:val="00B75703"/>
    <w:rsid w:val="00B81882"/>
    <w:rsid w:val="00B85FAA"/>
    <w:rsid w:val="00B92BE9"/>
    <w:rsid w:val="00B93DF5"/>
    <w:rsid w:val="00BA71D0"/>
    <w:rsid w:val="00BA7930"/>
    <w:rsid w:val="00BB5C16"/>
    <w:rsid w:val="00BC57CE"/>
    <w:rsid w:val="00BC5EFD"/>
    <w:rsid w:val="00BC7FC2"/>
    <w:rsid w:val="00BD1F01"/>
    <w:rsid w:val="00BD2053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CF33B3"/>
    <w:rsid w:val="00D030FC"/>
    <w:rsid w:val="00D0696E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058"/>
    <w:rsid w:val="00DA1298"/>
    <w:rsid w:val="00DA2A76"/>
    <w:rsid w:val="00DA31D8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29C3"/>
    <w:rsid w:val="00DD69A9"/>
    <w:rsid w:val="00DE01C5"/>
    <w:rsid w:val="00DE1734"/>
    <w:rsid w:val="00DE305E"/>
    <w:rsid w:val="00DE4199"/>
    <w:rsid w:val="00DF53CF"/>
    <w:rsid w:val="00DF589B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4638"/>
    <w:rsid w:val="00E47D07"/>
    <w:rsid w:val="00E50D69"/>
    <w:rsid w:val="00E635E8"/>
    <w:rsid w:val="00E6531D"/>
    <w:rsid w:val="00E67AD6"/>
    <w:rsid w:val="00E706D8"/>
    <w:rsid w:val="00E72444"/>
    <w:rsid w:val="00E737F2"/>
    <w:rsid w:val="00E7551E"/>
    <w:rsid w:val="00E76C8A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24C"/>
    <w:rsid w:val="00EB5F65"/>
    <w:rsid w:val="00EC1607"/>
    <w:rsid w:val="00EC192F"/>
    <w:rsid w:val="00ED0724"/>
    <w:rsid w:val="00ED1DEE"/>
    <w:rsid w:val="00ED39E2"/>
    <w:rsid w:val="00ED633D"/>
    <w:rsid w:val="00EE2218"/>
    <w:rsid w:val="00EE572E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2CF9"/>
    <w:rsid w:val="00FE6962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4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4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4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4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4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4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B1A6-1CCE-48DF-B944-B3840719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7241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284</cp:revision>
  <cp:lastPrinted>2021-11-10T08:38:00Z</cp:lastPrinted>
  <dcterms:created xsi:type="dcterms:W3CDTF">2020-09-09T22:26:00Z</dcterms:created>
  <dcterms:modified xsi:type="dcterms:W3CDTF">2021-12-13T22:36:00Z</dcterms:modified>
</cp:coreProperties>
</file>