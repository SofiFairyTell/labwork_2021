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3D409A" w:rsidRDefault="00B13897" w:rsidP="00CF14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3D409A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3D409A">
        <w:rPr>
          <w:sz w:val="24"/>
          <w:szCs w:val="24"/>
        </w:rPr>
        <w:t>студента</w:t>
      </w:r>
      <w:r w:rsidR="00CE359A" w:rsidRPr="003D409A">
        <w:rPr>
          <w:sz w:val="24"/>
          <w:szCs w:val="24"/>
        </w:rPr>
        <w:t xml:space="preserve"> группы ИТ – </w:t>
      </w:r>
      <w:r w:rsidR="007E648B" w:rsidRPr="003D409A">
        <w:rPr>
          <w:sz w:val="24"/>
          <w:szCs w:val="24"/>
        </w:rPr>
        <w:t>4</w:t>
      </w:r>
      <w:r w:rsidR="00CE359A" w:rsidRPr="003D409A">
        <w:rPr>
          <w:sz w:val="24"/>
          <w:szCs w:val="24"/>
        </w:rPr>
        <w:t>2</w:t>
      </w:r>
      <w:r w:rsidR="0019290F" w:rsidRPr="003D409A">
        <w:rPr>
          <w:sz w:val="24"/>
          <w:szCs w:val="24"/>
        </w:rPr>
        <w:br/>
      </w:r>
      <w:r w:rsidR="00CE359A" w:rsidRPr="003D409A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3D409A" w14:paraId="596FB372" w14:textId="77777777" w:rsidTr="00470D8C">
        <w:tc>
          <w:tcPr>
            <w:tcW w:w="2401" w:type="dxa"/>
          </w:tcPr>
          <w:p w14:paraId="6FD169CD" w14:textId="77777777" w:rsidR="00CE359A" w:rsidRPr="003D409A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3D409A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D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3D409A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B2C367D" w:rsidR="0064206B" w:rsidRPr="003D409A" w:rsidRDefault="00CF146D" w:rsidP="00CF146D">
      <w:pPr>
        <w:pStyle w:val="a1"/>
        <w:rPr>
          <w:sz w:val="24"/>
          <w:szCs w:val="24"/>
        </w:rPr>
      </w:pPr>
      <w:r w:rsidRPr="003D409A">
        <w:rPr>
          <w:sz w:val="24"/>
          <w:szCs w:val="24"/>
        </w:rPr>
        <w:t>Моделирование нечеткой системы средствами инструментария нечеткой логики</w:t>
      </w:r>
      <w:r w:rsidR="003554DC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Формирование базы правил нечеткой системы моделирования нелинейной системы</w:t>
      </w:r>
    </w:p>
    <w:p w14:paraId="25AF31BE" w14:textId="7EB500B9" w:rsidR="003532A7" w:rsidRPr="003D409A" w:rsidRDefault="00CE359A" w:rsidP="006E4C0B">
      <w:pPr>
        <w:pStyle w:val="Default"/>
        <w:ind w:firstLine="709"/>
        <w:jc w:val="both"/>
      </w:pPr>
      <w:r w:rsidRPr="003D409A">
        <w:rPr>
          <w:b/>
        </w:rPr>
        <w:t>Цель работы</w:t>
      </w:r>
      <w:r w:rsidR="00E90335" w:rsidRPr="003D409A">
        <w:t>:</w:t>
      </w:r>
      <w:r w:rsidR="00CF146D" w:rsidRPr="003D409A">
        <w:t xml:space="preserve"> основные операции при работе с нечеткими отношениями</w:t>
      </w:r>
      <w:r w:rsidR="00DC459A" w:rsidRPr="003D409A">
        <w:t>.</w:t>
      </w:r>
      <w:r w:rsidR="00BC5EFD" w:rsidRPr="003D409A">
        <w:t xml:space="preserve"> </w:t>
      </w:r>
      <w:r w:rsidR="006E4C0B" w:rsidRPr="003D409A">
        <w:t>знакомство с методологией нечеткого моделирования. Описание заданной нелинейной функции множеством правил вида ЕСЛИ-ТО.</w:t>
      </w:r>
    </w:p>
    <w:p w14:paraId="1271C954" w14:textId="77777777" w:rsidR="004237A5" w:rsidRPr="003D409A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3D409A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Содержание работы</w:t>
      </w:r>
    </w:p>
    <w:p w14:paraId="59EC3A46" w14:textId="56847721" w:rsidR="009E22C0" w:rsidRPr="003D409A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3D409A">
        <w:rPr>
          <w:sz w:val="24"/>
          <w:szCs w:val="24"/>
        </w:rPr>
        <w:t>Вариант 8</w:t>
      </w:r>
    </w:p>
    <w:p w14:paraId="6DB010E5" w14:textId="77777777" w:rsidR="00CA2A6C" w:rsidRPr="003D409A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3D409A">
        <w:rPr>
          <w:rFonts w:cs="Times New Roman"/>
          <w:color w:val="000000" w:themeColor="text1"/>
          <w:sz w:val="24"/>
          <w:szCs w:val="24"/>
        </w:rPr>
        <w:t>Часть I</w:t>
      </w:r>
    </w:p>
    <w:p w14:paraId="0119AB36" w14:textId="7B5F2C79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1. Из выбранной предметной </w:t>
      </w:r>
      <w:proofErr w:type="gramStart"/>
      <w:r w:rsidRPr="003D409A">
        <w:rPr>
          <w:sz w:val="24"/>
          <w:szCs w:val="24"/>
        </w:rPr>
        <w:t xml:space="preserve">области( </w:t>
      </w:r>
      <w:proofErr w:type="spellStart"/>
      <w:r w:rsidRPr="003D409A">
        <w:rPr>
          <w:sz w:val="24"/>
          <w:szCs w:val="24"/>
        </w:rPr>
        <w:t>лаб.раб</w:t>
      </w:r>
      <w:proofErr w:type="spellEnd"/>
      <w:proofErr w:type="gramEnd"/>
      <w:r w:rsidRPr="003D409A">
        <w:rPr>
          <w:sz w:val="24"/>
          <w:szCs w:val="24"/>
        </w:rPr>
        <w:t xml:space="preserve"> №1) к разработанным двум показателям на, описанным в виде нечеткого множества на базе соответствующих универсумов, определить еще одно базовое (числовое или дискретное) множество. </w:t>
      </w:r>
    </w:p>
    <w:p w14:paraId="50C9F22F" w14:textId="0D3A1A91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Проверить наличие универсумов на соответствие требованиям: универсумы должны быть конечны и, предпочтительно, иметь дискретный тип {</w:t>
      </w:r>
      <w:proofErr w:type="gramStart"/>
      <w:r w:rsidRPr="003D409A">
        <w:rPr>
          <w:sz w:val="24"/>
          <w:szCs w:val="24"/>
        </w:rPr>
        <w:t>X,Y</w:t>
      </w:r>
      <w:proofErr w:type="gramEnd"/>
      <w:r w:rsidRPr="003D409A">
        <w:rPr>
          <w:sz w:val="24"/>
          <w:szCs w:val="24"/>
        </w:rPr>
        <w:t>,Z}.</w:t>
      </w:r>
    </w:p>
    <w:p w14:paraId="6E5CDE6C" w14:textId="0919E2DA" w:rsidR="006E4C0B" w:rsidRPr="003D409A" w:rsidRDefault="006E4C0B" w:rsidP="006E4C0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3. Разработайте нечеткие бинарные отношения, как результат декартова </w:t>
      </w:r>
      <w:proofErr w:type="gramStart"/>
      <w:r w:rsidRPr="003D409A">
        <w:rPr>
          <w:sz w:val="24"/>
          <w:szCs w:val="24"/>
        </w:rPr>
        <w:t>произведения  выбранных</w:t>
      </w:r>
      <w:proofErr w:type="gramEnd"/>
      <w:r w:rsidRPr="003D409A">
        <w:rPr>
          <w:sz w:val="24"/>
          <w:szCs w:val="24"/>
        </w:rPr>
        <w:t xml:space="preserve"> универсумов (например X</w:t>
      </w:r>
      <w:r w:rsidRPr="003D409A">
        <w:rPr>
          <w:sz w:val="24"/>
          <w:szCs w:val="24"/>
        </w:rPr>
        <w:t>Y и  Y</w:t>
      </w:r>
      <w:r w:rsidRPr="003D409A">
        <w:rPr>
          <w:sz w:val="24"/>
          <w:szCs w:val="24"/>
        </w:rPr>
        <w:t>Z), указав для них наименование, и опишите в виде матрицы.</w:t>
      </w:r>
    </w:p>
    <w:p w14:paraId="1551F93C" w14:textId="43064464" w:rsidR="006E4C0B" w:rsidRPr="009D74D5" w:rsidRDefault="00AA6A21" w:rsidP="00D62A7E">
      <w:pPr>
        <w:pStyle w:val="a2"/>
        <w:rPr>
          <w:sz w:val="24"/>
          <w:szCs w:val="24"/>
        </w:rPr>
      </w:pPr>
      <w:r>
        <w:rPr>
          <w:sz w:val="24"/>
          <w:szCs w:val="24"/>
        </w:rPr>
        <w:t>4</w:t>
      </w:r>
      <w:bookmarkStart w:id="1" w:name="_GoBack"/>
      <w:bookmarkEnd w:id="1"/>
      <w:r w:rsidR="006E4C0B" w:rsidRPr="009D74D5">
        <w:rPr>
          <w:sz w:val="24"/>
          <w:szCs w:val="24"/>
        </w:rPr>
        <w:t>. Выполните анализ полученных результатов.</w:t>
      </w:r>
    </w:p>
    <w:p w14:paraId="71EEC448" w14:textId="2DE6DD14" w:rsidR="0064206B" w:rsidRPr="003D409A" w:rsidRDefault="0042484A" w:rsidP="00514CBF">
      <w:pPr>
        <w:pStyle w:val="a3"/>
        <w:spacing w:before="240"/>
        <w:rPr>
          <w:sz w:val="24"/>
          <w:szCs w:val="24"/>
        </w:rPr>
      </w:pPr>
      <w:r w:rsidRPr="003D409A">
        <w:rPr>
          <w:sz w:val="24"/>
          <w:szCs w:val="24"/>
        </w:rPr>
        <w:t>Ход работы</w:t>
      </w:r>
    </w:p>
    <w:p w14:paraId="536C15E7" w14:textId="7589BD93" w:rsidR="00C36DCA" w:rsidRPr="003D409A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3D409A">
        <w:rPr>
          <w:sz w:val="24"/>
          <w:szCs w:val="24"/>
        </w:rPr>
        <w:t xml:space="preserve">1. </w:t>
      </w:r>
      <w:r w:rsidR="00C81554" w:rsidRPr="003D409A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новое базовое множество – </w:t>
      </w:r>
      <w:r w:rsidR="00C81554" w:rsidRPr="003D409A">
        <w:rPr>
          <w:b/>
          <w:sz w:val="24"/>
          <w:szCs w:val="24"/>
        </w:rPr>
        <w:t xml:space="preserve">количество пунктов тестового задания для выполнения. </w:t>
      </w:r>
    </w:p>
    <w:p w14:paraId="566D4E02" w14:textId="54006C4C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Таким образом для составления отношений будем использовать следующие универсумы: </w:t>
      </w:r>
    </w:p>
    <w:p w14:paraId="2698EE73" w14:textId="065B54BA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Количество пунктов тестового задания для выполнения - </w:t>
      </w:r>
      <w:r w:rsidRPr="003D409A">
        <w:rPr>
          <w:sz w:val="24"/>
          <w:szCs w:val="24"/>
          <w:lang w:val="en-US"/>
        </w:rPr>
        <w:t>X</w:t>
      </w:r>
    </w:p>
    <w:p w14:paraId="2F477421" w14:textId="78CE1971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- Время выполнения тестового задания </w:t>
      </w:r>
      <w:r w:rsidRPr="003D409A">
        <w:rPr>
          <w:sz w:val="24"/>
          <w:szCs w:val="24"/>
          <w:lang w:val="en-US"/>
        </w:rPr>
        <w:t>- Y</w:t>
      </w:r>
    </w:p>
    <w:p w14:paraId="403AB939" w14:textId="458653C2" w:rsidR="00A61EEF" w:rsidRPr="003D409A" w:rsidRDefault="00A61EEF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2. {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, </w:t>
      </w: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} – конечны и дискретны. </w:t>
      </w:r>
      <w:r w:rsidR="006916A2" w:rsidRPr="003D409A">
        <w:rPr>
          <w:sz w:val="24"/>
          <w:szCs w:val="24"/>
        </w:rPr>
        <w:t xml:space="preserve">И имеют следующий набор значений: </w:t>
      </w:r>
    </w:p>
    <w:p w14:paraId="66E80D95" w14:textId="0AA20ABF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 xml:space="preserve">X </w:t>
      </w:r>
      <w:r w:rsidR="006561B6" w:rsidRPr="003D409A">
        <w:rPr>
          <w:sz w:val="24"/>
          <w:szCs w:val="24"/>
        </w:rPr>
        <w:t xml:space="preserve">– пункты </w:t>
      </w:r>
      <w:r w:rsidRPr="003D409A">
        <w:rPr>
          <w:sz w:val="24"/>
          <w:szCs w:val="24"/>
        </w:rPr>
        <w:t>задания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68D3323E" w14:textId="77777777" w:rsidTr="006561B6">
        <w:tc>
          <w:tcPr>
            <w:tcW w:w="3398" w:type="dxa"/>
          </w:tcPr>
          <w:p w14:paraId="35637BDA" w14:textId="482931C1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44931FF4" w14:textId="6F668444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5B3DB199" w14:textId="4AED05A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536E43BB" w14:textId="77777777" w:rsidTr="006561B6">
        <w:tc>
          <w:tcPr>
            <w:tcW w:w="3398" w:type="dxa"/>
          </w:tcPr>
          <w:p w14:paraId="093B5170" w14:textId="01FF0009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0-5</w:t>
            </w:r>
          </w:p>
        </w:tc>
        <w:tc>
          <w:tcPr>
            <w:tcW w:w="3398" w:type="dxa"/>
          </w:tcPr>
          <w:p w14:paraId="43AFF228" w14:textId="0582E98D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6-10</w:t>
            </w:r>
          </w:p>
        </w:tc>
        <w:tc>
          <w:tcPr>
            <w:tcW w:w="3399" w:type="dxa"/>
          </w:tcPr>
          <w:p w14:paraId="4FE9B269" w14:textId="0F9A7B6A" w:rsidR="006561B6" w:rsidRPr="003D409A" w:rsidRDefault="006561B6" w:rsidP="00A61EEF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10-30</w:t>
            </w:r>
          </w:p>
        </w:tc>
      </w:tr>
    </w:tbl>
    <w:p w14:paraId="232CE2DC" w14:textId="40AC9825" w:rsidR="006916A2" w:rsidRPr="003D409A" w:rsidRDefault="006916A2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  <w:lang w:val="en-US"/>
        </w:rPr>
        <w:t>Y</w:t>
      </w:r>
      <w:r w:rsidRPr="003D409A">
        <w:rPr>
          <w:sz w:val="24"/>
          <w:szCs w:val="24"/>
        </w:rPr>
        <w:t xml:space="preserve"> = часов на выполнение</w:t>
      </w:r>
      <w:r w:rsidRPr="003D409A">
        <w:rPr>
          <w:sz w:val="24"/>
          <w:szCs w:val="24"/>
          <w:lang w:val="en-US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6561B6" w:rsidRPr="003D409A" w14:paraId="1C4C3AB4" w14:textId="77777777" w:rsidTr="000A3588">
        <w:tc>
          <w:tcPr>
            <w:tcW w:w="3398" w:type="dxa"/>
          </w:tcPr>
          <w:p w14:paraId="75492C22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3398" w:type="dxa"/>
          </w:tcPr>
          <w:p w14:paraId="132F1DEC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3399" w:type="dxa"/>
          </w:tcPr>
          <w:p w14:paraId="119BAD18" w14:textId="77777777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561B6" w:rsidRPr="003D409A" w14:paraId="3B073D6C" w14:textId="77777777" w:rsidTr="000A3588">
        <w:tc>
          <w:tcPr>
            <w:tcW w:w="3398" w:type="dxa"/>
          </w:tcPr>
          <w:p w14:paraId="3374BBB8" w14:textId="74B8B674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0-9</w:t>
            </w:r>
          </w:p>
        </w:tc>
        <w:tc>
          <w:tcPr>
            <w:tcW w:w="3398" w:type="dxa"/>
          </w:tcPr>
          <w:p w14:paraId="205261C1" w14:textId="45D7F8EC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10-20</w:t>
            </w:r>
          </w:p>
        </w:tc>
        <w:tc>
          <w:tcPr>
            <w:tcW w:w="3399" w:type="dxa"/>
          </w:tcPr>
          <w:p w14:paraId="137CEFC6" w14:textId="73B714DE" w:rsidR="006561B6" w:rsidRPr="003D409A" w:rsidRDefault="006561B6" w:rsidP="000A3588">
            <w:pPr>
              <w:pStyle w:val="a2"/>
              <w:ind w:firstLine="0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21-24</w:t>
            </w:r>
          </w:p>
        </w:tc>
      </w:tr>
    </w:tbl>
    <w:p w14:paraId="086DD958" w14:textId="64AF482D" w:rsidR="00DD29C3" w:rsidRPr="003D409A" w:rsidRDefault="006A593F" w:rsidP="00DD29C3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="00DD29C3" w:rsidRPr="003D409A">
        <w:rPr>
          <w:sz w:val="24"/>
          <w:szCs w:val="24"/>
        </w:rPr>
        <w:t xml:space="preserve"> = </w:t>
      </w:r>
      <w:r w:rsidR="00DD29C3">
        <w:rPr>
          <w:sz w:val="24"/>
          <w:szCs w:val="24"/>
        </w:rPr>
        <w:t>квалификация разработчика</w:t>
      </w:r>
      <w:r w:rsidR="00DD29C3" w:rsidRPr="003D409A">
        <w:rPr>
          <w:sz w:val="24"/>
          <w:szCs w:val="24"/>
        </w:rPr>
        <w:t xml:space="preserve"> </w:t>
      </w:r>
      <w:r w:rsidR="00DD29C3">
        <w:rPr>
          <w:sz w:val="24"/>
          <w:szCs w:val="24"/>
        </w:rPr>
        <w:t>за</w:t>
      </w:r>
      <w:r w:rsidR="00DD29C3" w:rsidRPr="003D409A">
        <w:rPr>
          <w:sz w:val="24"/>
          <w:szCs w:val="24"/>
        </w:rPr>
        <w:t xml:space="preserve"> выполнение</w:t>
      </w:r>
      <w:r w:rsidR="00DD29C3" w:rsidRPr="00DD29C3">
        <w:rPr>
          <w:sz w:val="24"/>
          <w:szCs w:val="24"/>
        </w:rPr>
        <w:t>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DD29C3" w:rsidRPr="003D409A" w14:paraId="55D5690E" w14:textId="77777777" w:rsidTr="008A2894">
        <w:tc>
          <w:tcPr>
            <w:tcW w:w="3398" w:type="dxa"/>
          </w:tcPr>
          <w:p w14:paraId="117124BF" w14:textId="6445E05D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3398" w:type="dxa"/>
          </w:tcPr>
          <w:p w14:paraId="3C9B74CD" w14:textId="293C12F9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3399" w:type="dxa"/>
          </w:tcPr>
          <w:p w14:paraId="32DCA5E7" w14:textId="317C664C" w:rsidR="00DD29C3" w:rsidRPr="003D409A" w:rsidRDefault="00DD29C3" w:rsidP="008A2894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senior</w:t>
            </w:r>
          </w:p>
        </w:tc>
      </w:tr>
    </w:tbl>
    <w:p w14:paraId="2482C9FB" w14:textId="77777777" w:rsidR="00DD29C3" w:rsidRDefault="00DD29C3" w:rsidP="00F67C4D">
      <w:pPr>
        <w:pStyle w:val="a2"/>
        <w:rPr>
          <w:sz w:val="24"/>
          <w:szCs w:val="24"/>
        </w:rPr>
      </w:pPr>
    </w:p>
    <w:p w14:paraId="4CE7B64F" w14:textId="77777777" w:rsidR="003D409A" w:rsidRPr="003D409A" w:rsidRDefault="006916A2" w:rsidP="00F67C4D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3. </w:t>
      </w:r>
      <w:r w:rsidR="00BD2053" w:rsidRPr="003D409A">
        <w:rPr>
          <w:sz w:val="24"/>
          <w:szCs w:val="24"/>
        </w:rPr>
        <w:t xml:space="preserve">Пусть </w:t>
      </w:r>
      <w:r w:rsidR="00BD2053" w:rsidRPr="003D409A">
        <w:rPr>
          <w:sz w:val="24"/>
          <w:szCs w:val="24"/>
          <w:lang w:val="en-US"/>
        </w:rPr>
        <w:t>R</w:t>
      </w:r>
      <w:r w:rsidR="00BD2053" w:rsidRPr="003D409A">
        <w:rPr>
          <w:sz w:val="24"/>
          <w:szCs w:val="24"/>
        </w:rPr>
        <w:t xml:space="preserve"> </w:t>
      </w:r>
      <w:proofErr w:type="gramStart"/>
      <w:r w:rsidR="00BD2053" w:rsidRPr="003D409A">
        <w:rPr>
          <w:sz w:val="24"/>
          <w:szCs w:val="24"/>
        </w:rPr>
        <w:t xml:space="preserve">= </w:t>
      </w:r>
      <m:oMath>
        <m:r>
          <w:rPr>
            <w:rFonts w:ascii="Cambria Math" w:hAnsi="Cambria Math"/>
            <w:sz w:val="24"/>
            <w:szCs w:val="24"/>
          </w:rPr>
          <m:t>{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BD2053" w:rsidRPr="003D409A">
        <w:rPr>
          <w:rFonts w:eastAsiaTheme="minorEastAsia"/>
          <w:sz w:val="24"/>
          <w:szCs w:val="24"/>
        </w:rPr>
        <w:t xml:space="preserve"> –</w:t>
      </w:r>
      <w:proofErr w:type="gramEnd"/>
      <w:r w:rsidR="00BD2053" w:rsidRPr="003D409A">
        <w:rPr>
          <w:rFonts w:eastAsiaTheme="minorEastAsia"/>
          <w:sz w:val="24"/>
          <w:szCs w:val="24"/>
        </w:rPr>
        <w:t xml:space="preserve"> это описание нечеткого бинарного отношения связанного с измерением времени на разработку тестового задания.</w:t>
      </w:r>
      <w:r w:rsidR="003D409A">
        <w:rPr>
          <w:rFonts w:eastAsiaTheme="minorEastAsia"/>
          <w:sz w:val="24"/>
          <w:szCs w:val="24"/>
        </w:rPr>
        <w:t xml:space="preserve"> </w:t>
      </w:r>
    </w:p>
    <w:p w14:paraId="36C5D2C8" w14:textId="0839D2D2" w:rsidR="006916A2" w:rsidRPr="003D409A" w:rsidRDefault="003D409A" w:rsidP="00EB3292">
      <w:pPr>
        <w:pStyle w:val="a2"/>
        <w:rPr>
          <w:sz w:val="24"/>
          <w:szCs w:val="24"/>
        </w:rPr>
      </w:pPr>
      <w:r w:rsidRPr="003D409A">
        <w:rPr>
          <w:rFonts w:eastAsiaTheme="minorEastAsia"/>
          <w:sz w:val="24"/>
          <w:szCs w:val="24"/>
        </w:rPr>
        <w:t xml:space="preserve">Будем </w:t>
      </w:r>
      <w:proofErr w:type="gramStart"/>
      <w:r w:rsidRPr="003D409A">
        <w:rPr>
          <w:rFonts w:eastAsiaTheme="minorEastAsia"/>
          <w:sz w:val="24"/>
          <w:szCs w:val="24"/>
        </w:rPr>
        <w:t>считать</w:t>
      </w:r>
      <w:proofErr w:type="gramEnd"/>
      <w:r w:rsidRPr="003D409A">
        <w:rPr>
          <w:rFonts w:eastAsiaTheme="minorEastAsia"/>
          <w:sz w:val="24"/>
          <w:szCs w:val="24"/>
        </w:rPr>
        <w:t xml:space="preserve"> что </w:t>
      </w:r>
      <w:r w:rsidRPr="003D409A">
        <w:rPr>
          <w:rFonts w:eastAsiaTheme="minorEastAsia"/>
          <w:sz w:val="24"/>
          <w:szCs w:val="24"/>
          <w:lang w:val="en-US"/>
        </w:rPr>
        <w:t>R</w:t>
      </w:r>
      <w:r w:rsidRPr="003D409A">
        <w:rPr>
          <w:rFonts w:eastAsiaTheme="minorEastAsia"/>
          <w:sz w:val="24"/>
          <w:szCs w:val="24"/>
        </w:rPr>
        <w:t xml:space="preserve"> –</w:t>
      </w:r>
      <w:r w:rsidR="006B0401">
        <w:rPr>
          <w:rFonts w:eastAsiaTheme="minorEastAsia"/>
          <w:sz w:val="24"/>
          <w:szCs w:val="24"/>
        </w:rPr>
        <w:t xml:space="preserve"> темп времени разработки</w:t>
      </w:r>
      <w:r w:rsidRPr="003D409A">
        <w:rPr>
          <w:rFonts w:eastAsiaTheme="minorEastAsia"/>
          <w:sz w:val="24"/>
          <w:szCs w:val="24"/>
        </w:rPr>
        <w:t xml:space="preserve"> тестового задания. </w:t>
      </w:r>
      <w:r w:rsidR="00BD2053" w:rsidRPr="003D409A">
        <w:rPr>
          <w:sz w:val="24"/>
          <w:szCs w:val="24"/>
        </w:rPr>
        <w:t xml:space="preserve">При этом будем говорить, </w:t>
      </w:r>
      <w:proofErr w:type="gramStart"/>
      <w:r w:rsidR="00BD2053" w:rsidRPr="003D409A">
        <w:rPr>
          <w:sz w:val="24"/>
          <w:szCs w:val="24"/>
        </w:rPr>
        <w:t xml:space="preserve">что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Q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</m:e>
        </m:d>
      </m:oMath>
      <w:r w:rsidRPr="003D409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BD2053" w:rsidRPr="003D409A">
        <w:rPr>
          <w:rFonts w:eastAsiaTheme="minorEastAsia"/>
          <w:sz w:val="24"/>
          <w:szCs w:val="24"/>
        </w:rPr>
        <w:t>это</w:t>
      </w:r>
      <w:proofErr w:type="gramEnd"/>
      <w:r w:rsidR="00BD2053" w:rsidRPr="003D409A">
        <w:rPr>
          <w:rFonts w:eastAsiaTheme="minorEastAsia"/>
          <w:sz w:val="24"/>
          <w:szCs w:val="24"/>
        </w:rPr>
        <w:t xml:space="preserve"> </w:t>
      </w:r>
      <w:r w:rsidR="00BD2053" w:rsidRPr="003D409A">
        <w:rPr>
          <w:sz w:val="24"/>
          <w:szCs w:val="24"/>
        </w:rPr>
        <w:t>ре</w:t>
      </w:r>
      <w:r w:rsidRPr="003D409A">
        <w:rPr>
          <w:sz w:val="24"/>
          <w:szCs w:val="24"/>
        </w:rPr>
        <w:t xml:space="preserve">зультат декартова произведения </w:t>
      </w:r>
      <w:r w:rsidR="00BD2053" w:rsidRPr="003D409A">
        <w:rPr>
          <w:sz w:val="24"/>
          <w:szCs w:val="24"/>
        </w:rPr>
        <w:t>выбранных универсумов</w:t>
      </w:r>
      <w:r w:rsidRPr="003D409A">
        <w:rPr>
          <w:sz w:val="24"/>
          <w:szCs w:val="24"/>
        </w:rPr>
        <w:t xml:space="preserve"> и степень выполнения отношения между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</w:t>
      </w:r>
      <w:r w:rsidRPr="003D409A">
        <w:rPr>
          <w:sz w:val="24"/>
          <w:szCs w:val="24"/>
          <w:lang w:val="en-US"/>
        </w:rPr>
        <w:t>Y</w:t>
      </w:r>
      <w:r w:rsidR="00BD2053" w:rsidRPr="003D409A">
        <w:rPr>
          <w:sz w:val="24"/>
          <w:szCs w:val="24"/>
        </w:rPr>
        <w:t>.</w:t>
      </w:r>
      <w:r w:rsidRPr="003D409A">
        <w:rPr>
          <w:sz w:val="24"/>
          <w:szCs w:val="24"/>
        </w:rPr>
        <w:t xml:space="preserve"> </w:t>
      </w:r>
      <w:r w:rsidR="006916A2" w:rsidRPr="003D409A">
        <w:rPr>
          <w:sz w:val="24"/>
          <w:szCs w:val="24"/>
        </w:rPr>
        <w:t xml:space="preserve">Составим нечеткие бинарные отношения, как результат декартова произведения  выбранных универсумов в виде матрицы: </w:t>
      </w:r>
    </w:p>
    <w:p w14:paraId="2D084156" w14:textId="55D08B32" w:rsidR="00534ADF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R</w:t>
      </w:r>
      <w:r w:rsidRPr="003D409A">
        <w:rPr>
          <w:sz w:val="24"/>
          <w:szCs w:val="24"/>
        </w:rPr>
        <w:t xml:space="preserve">1 – </w:t>
      </w:r>
      <w:r w:rsidR="00D0696E">
        <w:rPr>
          <w:sz w:val="24"/>
          <w:szCs w:val="24"/>
        </w:rPr>
        <w:t>быстрое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>время разработки</w:t>
      </w:r>
      <w:r>
        <w:rPr>
          <w:sz w:val="24"/>
          <w:szCs w:val="24"/>
        </w:rPr>
        <w:t xml:space="preserve"> тестового задания. </w:t>
      </w:r>
    </w:p>
    <w:p w14:paraId="376985EA" w14:textId="3473CCAA" w:rsidR="003D409A" w:rsidRPr="003D409A" w:rsidRDefault="003D409A" w:rsidP="003D409A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2 –</w:t>
      </w:r>
      <w:r w:rsidR="00D0696E">
        <w:rPr>
          <w:sz w:val="24"/>
          <w:szCs w:val="24"/>
        </w:rPr>
        <w:t xml:space="preserve"> средняя</w:t>
      </w:r>
      <w:r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 xml:space="preserve">время </w:t>
      </w:r>
      <w:r>
        <w:rPr>
          <w:sz w:val="24"/>
          <w:szCs w:val="24"/>
        </w:rPr>
        <w:t>разработк</w:t>
      </w:r>
      <w:r w:rsidR="00D0696E">
        <w:rPr>
          <w:sz w:val="24"/>
          <w:szCs w:val="24"/>
        </w:rPr>
        <w:t>и</w:t>
      </w:r>
      <w:r>
        <w:rPr>
          <w:sz w:val="24"/>
          <w:szCs w:val="24"/>
        </w:rPr>
        <w:t xml:space="preserve"> тестового задания</w:t>
      </w:r>
    </w:p>
    <w:p w14:paraId="770A3DEE" w14:textId="5FEA559A" w:rsidR="003D409A" w:rsidRDefault="003D409A" w:rsidP="00534AD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>
        <w:rPr>
          <w:sz w:val="24"/>
          <w:szCs w:val="24"/>
        </w:rPr>
        <w:t>3</w:t>
      </w:r>
      <w:r w:rsidRPr="003D409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– </w:t>
      </w:r>
      <w:r w:rsidR="00D0696E">
        <w:rPr>
          <w:sz w:val="24"/>
          <w:szCs w:val="24"/>
        </w:rPr>
        <w:t>медленное</w:t>
      </w:r>
      <w:r>
        <w:rPr>
          <w:sz w:val="24"/>
          <w:szCs w:val="24"/>
        </w:rPr>
        <w:t xml:space="preserve"> время </w:t>
      </w:r>
      <w:r w:rsidR="00D0696E">
        <w:rPr>
          <w:sz w:val="24"/>
          <w:szCs w:val="24"/>
        </w:rPr>
        <w:t>разработки</w:t>
      </w:r>
      <w:r>
        <w:rPr>
          <w:sz w:val="24"/>
          <w:szCs w:val="24"/>
        </w:rPr>
        <w:t xml:space="preserve"> тестового задания</w:t>
      </w:r>
    </w:p>
    <w:p w14:paraId="121D8047" w14:textId="77777777" w:rsidR="002A6759" w:rsidRPr="003D409A" w:rsidRDefault="002A6759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93"/>
        <w:gridCol w:w="1490"/>
        <w:gridCol w:w="1973"/>
        <w:gridCol w:w="2437"/>
        <w:gridCol w:w="2407"/>
      </w:tblGrid>
      <w:tr w:rsidR="00534ADF" w:rsidRPr="003D409A" w14:paraId="6C1396BA" w14:textId="0F3E186B" w:rsidTr="006A593F">
        <w:trPr>
          <w:trHeight w:val="126"/>
        </w:trPr>
        <w:tc>
          <w:tcPr>
            <w:tcW w:w="2983" w:type="dxa"/>
            <w:gridSpan w:val="2"/>
            <w:vMerge w:val="restart"/>
            <w:vAlign w:val="center"/>
          </w:tcPr>
          <w:p w14:paraId="4E9A3937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817" w:type="dxa"/>
            <w:gridSpan w:val="3"/>
            <w:vAlign w:val="center"/>
          </w:tcPr>
          <w:p w14:paraId="0955D6B1" w14:textId="5E823F16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284B0E08" w14:textId="77777777" w:rsidTr="006A593F">
        <w:trPr>
          <w:trHeight w:val="122"/>
        </w:trPr>
        <w:tc>
          <w:tcPr>
            <w:tcW w:w="2983" w:type="dxa"/>
            <w:gridSpan w:val="2"/>
            <w:vMerge/>
            <w:vAlign w:val="center"/>
          </w:tcPr>
          <w:p w14:paraId="3D5D30CA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vAlign w:val="center"/>
          </w:tcPr>
          <w:p w14:paraId="1BCAD76F" w14:textId="6D5E4710" w:rsidR="00534ADF" w:rsidRPr="003D409A" w:rsidRDefault="00534ADF" w:rsidP="00534ADF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37" w:type="dxa"/>
            <w:vAlign w:val="center"/>
          </w:tcPr>
          <w:p w14:paraId="4FB79118" w14:textId="54D9252D" w:rsidR="00534ADF" w:rsidRPr="003D409A" w:rsidRDefault="00534ADF" w:rsidP="00534ADF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406" w:type="dxa"/>
            <w:vAlign w:val="center"/>
          </w:tcPr>
          <w:p w14:paraId="3B257D77" w14:textId="29740CA3" w:rsidR="00534ADF" w:rsidRPr="003D409A" w:rsidRDefault="00534ADF" w:rsidP="00534ADF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1C32032A" w14:textId="7363840A" w:rsidTr="006A593F">
        <w:trPr>
          <w:trHeight w:val="417"/>
        </w:trPr>
        <w:tc>
          <w:tcPr>
            <w:tcW w:w="1493" w:type="dxa"/>
            <w:vMerge w:val="restart"/>
            <w:textDirection w:val="btLr"/>
            <w:vAlign w:val="center"/>
          </w:tcPr>
          <w:p w14:paraId="0C8BD3E3" w14:textId="5F58F9D9" w:rsidR="00534ADF" w:rsidRPr="003D409A" w:rsidRDefault="00534ADF" w:rsidP="00534ADF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489" w:type="dxa"/>
            <w:vAlign w:val="center"/>
          </w:tcPr>
          <w:p w14:paraId="468A45B8" w14:textId="2C4D8278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1973" w:type="dxa"/>
            <w:vAlign w:val="center"/>
          </w:tcPr>
          <w:p w14:paraId="41A19044" w14:textId="67AE28A1" w:rsidR="00534ADF" w:rsidRPr="003D409A" w:rsidRDefault="000654A8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2437" w:type="dxa"/>
            <w:vAlign w:val="center"/>
          </w:tcPr>
          <w:p w14:paraId="6E28542C" w14:textId="3892D11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06" w:type="dxa"/>
            <w:vAlign w:val="center"/>
          </w:tcPr>
          <w:p w14:paraId="2B28FD9A" w14:textId="1779D952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</w:t>
            </w:r>
            <w:r>
              <w:rPr>
                <w:sz w:val="24"/>
                <w:szCs w:val="24"/>
              </w:rPr>
              <w:t>2</w:t>
            </w:r>
          </w:p>
        </w:tc>
      </w:tr>
      <w:tr w:rsidR="00534ADF" w:rsidRPr="003D409A" w14:paraId="4A07F4D8" w14:textId="22B3D825" w:rsidTr="006A593F">
        <w:trPr>
          <w:trHeight w:val="417"/>
        </w:trPr>
        <w:tc>
          <w:tcPr>
            <w:tcW w:w="1493" w:type="dxa"/>
            <w:vMerge/>
            <w:vAlign w:val="center"/>
          </w:tcPr>
          <w:p w14:paraId="3BCA0EFC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45B01A61" w14:textId="50D8E81D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1973" w:type="dxa"/>
            <w:vAlign w:val="center"/>
          </w:tcPr>
          <w:p w14:paraId="0FF0D6F4" w14:textId="736B4E71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37" w:type="dxa"/>
            <w:vAlign w:val="center"/>
          </w:tcPr>
          <w:p w14:paraId="25730EB5" w14:textId="7FEEF85E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06" w:type="dxa"/>
            <w:vAlign w:val="center"/>
          </w:tcPr>
          <w:p w14:paraId="31305ECD" w14:textId="7F0A0C85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</w:tr>
      <w:tr w:rsidR="00534ADF" w:rsidRPr="003D409A" w14:paraId="2D229901" w14:textId="77777777" w:rsidTr="006A593F">
        <w:trPr>
          <w:trHeight w:val="417"/>
        </w:trPr>
        <w:tc>
          <w:tcPr>
            <w:tcW w:w="1493" w:type="dxa"/>
            <w:vMerge/>
            <w:vAlign w:val="center"/>
          </w:tcPr>
          <w:p w14:paraId="541BD0CE" w14:textId="77777777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89" w:type="dxa"/>
            <w:vAlign w:val="center"/>
          </w:tcPr>
          <w:p w14:paraId="2B406DE3" w14:textId="3492F895" w:rsidR="00534ADF" w:rsidRPr="003D409A" w:rsidRDefault="00534ADF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1973" w:type="dxa"/>
            <w:vAlign w:val="center"/>
          </w:tcPr>
          <w:p w14:paraId="61C46F82" w14:textId="76AD3A03" w:rsidR="00534ADF" w:rsidRPr="003D409A" w:rsidRDefault="00E76C8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2437" w:type="dxa"/>
            <w:vAlign w:val="center"/>
          </w:tcPr>
          <w:p w14:paraId="47F6CA75" w14:textId="3F8F4580" w:rsidR="00534ADF" w:rsidRPr="003D409A" w:rsidRDefault="003D409A" w:rsidP="00534AD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2406" w:type="dxa"/>
            <w:vAlign w:val="center"/>
          </w:tcPr>
          <w:p w14:paraId="61C1CA7C" w14:textId="5E8F7FA7" w:rsidR="00534ADF" w:rsidRPr="003D409A" w:rsidRDefault="003D409A" w:rsidP="00E76C8A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  <w:lang w:val="en-US"/>
              </w:rPr>
              <w:t>R</w:t>
            </w:r>
            <w:r w:rsidR="00E76C8A">
              <w:rPr>
                <w:sz w:val="24"/>
                <w:szCs w:val="24"/>
              </w:rPr>
              <w:t>3</w:t>
            </w:r>
          </w:p>
        </w:tc>
      </w:tr>
    </w:tbl>
    <w:p w14:paraId="38ED6697" w14:textId="70105463" w:rsidR="00FA4B7D" w:rsidRDefault="00FA4B7D" w:rsidP="00A61EEF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>Тогда нечеткое бинарное отношение</w:t>
      </w:r>
      <w:r w:rsidR="007A7BE5">
        <w:rPr>
          <w:sz w:val="24"/>
          <w:szCs w:val="24"/>
        </w:rPr>
        <w:t xml:space="preserve"> </w:t>
      </w:r>
      <w:r w:rsidR="007A7BE5">
        <w:rPr>
          <w:sz w:val="24"/>
          <w:szCs w:val="24"/>
          <w:lang w:val="en-US"/>
        </w:rPr>
        <w:t>R</w:t>
      </w:r>
      <w:r w:rsidR="007A7BE5">
        <w:rPr>
          <w:sz w:val="24"/>
          <w:szCs w:val="24"/>
        </w:rPr>
        <w:t xml:space="preserve"> для</w:t>
      </w:r>
      <w:r w:rsidRPr="003D409A">
        <w:rPr>
          <w:sz w:val="24"/>
          <w:szCs w:val="24"/>
        </w:rPr>
        <w:t xml:space="preserve"> </w:t>
      </w:r>
      <w:r w:rsidRPr="003D409A">
        <w:rPr>
          <w:sz w:val="24"/>
          <w:szCs w:val="24"/>
          <w:lang w:val="en-US"/>
        </w:rPr>
        <w:t>X</w:t>
      </w:r>
      <w:r w:rsidRPr="003D409A">
        <w:rPr>
          <w:sz w:val="24"/>
          <w:szCs w:val="24"/>
        </w:rPr>
        <w:t xml:space="preserve"> и Y представим в виде</w:t>
      </w:r>
      <w:r w:rsidR="000654A8" w:rsidRPr="003D409A">
        <w:rPr>
          <w:sz w:val="24"/>
          <w:szCs w:val="24"/>
        </w:rPr>
        <w:t xml:space="preserve"> данных из функции </w:t>
      </w:r>
      <w:r w:rsidR="00E44638" w:rsidRPr="003D409A">
        <w:rPr>
          <w:sz w:val="24"/>
          <w:szCs w:val="24"/>
        </w:rPr>
        <w:t>принадлежности</w:t>
      </w:r>
      <w:r w:rsidRPr="003D409A">
        <w:rPr>
          <w:sz w:val="24"/>
          <w:szCs w:val="24"/>
        </w:rPr>
        <w:t>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201"/>
        <w:gridCol w:w="2249"/>
        <w:gridCol w:w="2428"/>
        <w:gridCol w:w="2397"/>
      </w:tblGrid>
      <w:tr w:rsidR="003D409A" w:rsidRPr="003D409A" w14:paraId="2465B897" w14:textId="77777777" w:rsidTr="006A593F">
        <w:trPr>
          <w:trHeight w:val="173"/>
        </w:trPr>
        <w:tc>
          <w:tcPr>
            <w:tcW w:w="2689" w:type="dxa"/>
            <w:gridSpan w:val="2"/>
            <w:vMerge w:val="restart"/>
            <w:vAlign w:val="center"/>
          </w:tcPr>
          <w:p w14:paraId="2347264D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074" w:type="dxa"/>
            <w:gridSpan w:val="3"/>
            <w:vAlign w:val="center"/>
          </w:tcPr>
          <w:p w14:paraId="7B95297E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534ADF" w:rsidRPr="003D409A" w14:paraId="1C1C3F91" w14:textId="77777777" w:rsidTr="006A593F">
        <w:trPr>
          <w:trHeight w:val="319"/>
        </w:trPr>
        <w:tc>
          <w:tcPr>
            <w:tcW w:w="2689" w:type="dxa"/>
            <w:gridSpan w:val="2"/>
            <w:vMerge/>
            <w:vAlign w:val="center"/>
          </w:tcPr>
          <w:p w14:paraId="6D674F65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49" w:type="dxa"/>
            <w:vAlign w:val="center"/>
          </w:tcPr>
          <w:p w14:paraId="2F5DCE07" w14:textId="77777777" w:rsidR="00534ADF" w:rsidRPr="003D409A" w:rsidRDefault="00534ADF" w:rsidP="000A3588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3CB5B198" w14:textId="77777777" w:rsidR="00534ADF" w:rsidRPr="003D409A" w:rsidRDefault="00534ADF" w:rsidP="000A3588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216ADFE6" w14:textId="77777777" w:rsidR="00534ADF" w:rsidRPr="003D409A" w:rsidRDefault="00534ADF" w:rsidP="000A3588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534ADF" w:rsidRPr="003D409A" w14:paraId="52A5B715" w14:textId="77777777" w:rsidTr="006A593F">
        <w:trPr>
          <w:trHeight w:val="267"/>
        </w:trPr>
        <w:tc>
          <w:tcPr>
            <w:tcW w:w="1488" w:type="dxa"/>
            <w:vMerge w:val="restart"/>
            <w:textDirection w:val="btLr"/>
            <w:vAlign w:val="center"/>
          </w:tcPr>
          <w:p w14:paraId="02BF5C52" w14:textId="77777777" w:rsidR="00534ADF" w:rsidRPr="003D409A" w:rsidRDefault="00534ADF" w:rsidP="000A3588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пункты задания </w:t>
            </w:r>
            <w:r w:rsidRPr="003D409A">
              <w:rPr>
                <w:sz w:val="24"/>
                <w:szCs w:val="24"/>
                <w:lang w:val="en-US"/>
              </w:rPr>
              <w:t>(X)</w:t>
            </w:r>
          </w:p>
        </w:tc>
        <w:tc>
          <w:tcPr>
            <w:tcW w:w="1201" w:type="dxa"/>
            <w:vAlign w:val="center"/>
          </w:tcPr>
          <w:p w14:paraId="024563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249" w:type="dxa"/>
            <w:vAlign w:val="center"/>
          </w:tcPr>
          <w:p w14:paraId="3B09B135" w14:textId="4877E0C8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1</w:t>
            </w:r>
          </w:p>
        </w:tc>
        <w:tc>
          <w:tcPr>
            <w:tcW w:w="2428" w:type="dxa"/>
            <w:vAlign w:val="center"/>
          </w:tcPr>
          <w:p w14:paraId="7DE00E92" w14:textId="67F32D46" w:rsidR="00534ADF" w:rsidRPr="003D409A" w:rsidRDefault="00E44638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0,25</w:t>
            </w:r>
          </w:p>
        </w:tc>
        <w:tc>
          <w:tcPr>
            <w:tcW w:w="2397" w:type="dxa"/>
            <w:vAlign w:val="center"/>
          </w:tcPr>
          <w:p w14:paraId="179BE4D0" w14:textId="3AD74EEE" w:rsidR="00534ADF" w:rsidRPr="003D409A" w:rsidRDefault="00DF53CF" w:rsidP="00DF53C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0,76</w:t>
            </w:r>
          </w:p>
        </w:tc>
      </w:tr>
      <w:tr w:rsidR="00534ADF" w:rsidRPr="003D409A" w14:paraId="520C2C90" w14:textId="77777777" w:rsidTr="006A593F">
        <w:trPr>
          <w:trHeight w:val="413"/>
        </w:trPr>
        <w:tc>
          <w:tcPr>
            <w:tcW w:w="1488" w:type="dxa"/>
            <w:vMerge/>
            <w:vAlign w:val="center"/>
          </w:tcPr>
          <w:p w14:paraId="3A6D9152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186CD7D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249" w:type="dxa"/>
            <w:vAlign w:val="center"/>
          </w:tcPr>
          <w:p w14:paraId="22A075BF" w14:textId="40B85A04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0,31</w:t>
            </w:r>
          </w:p>
        </w:tc>
        <w:tc>
          <w:tcPr>
            <w:tcW w:w="2428" w:type="dxa"/>
            <w:vAlign w:val="center"/>
          </w:tcPr>
          <w:p w14:paraId="00D1EDCB" w14:textId="3346B460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2397" w:type="dxa"/>
            <w:vAlign w:val="center"/>
          </w:tcPr>
          <w:p w14:paraId="109C2A37" w14:textId="71676793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</w:tr>
      <w:tr w:rsidR="00534ADF" w:rsidRPr="003D409A" w14:paraId="3B27C2EB" w14:textId="77777777" w:rsidTr="006A593F">
        <w:trPr>
          <w:trHeight w:val="263"/>
        </w:trPr>
        <w:tc>
          <w:tcPr>
            <w:tcW w:w="1488" w:type="dxa"/>
            <w:vMerge/>
            <w:vAlign w:val="center"/>
          </w:tcPr>
          <w:p w14:paraId="38167893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201" w:type="dxa"/>
            <w:vAlign w:val="center"/>
          </w:tcPr>
          <w:p w14:paraId="511C82E8" w14:textId="77777777" w:rsidR="00534ADF" w:rsidRPr="003D409A" w:rsidRDefault="00534AD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  <w:tc>
          <w:tcPr>
            <w:tcW w:w="2249" w:type="dxa"/>
            <w:vAlign w:val="center"/>
          </w:tcPr>
          <w:p w14:paraId="4DD6E083" w14:textId="3B1700DE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0,19</w:t>
            </w:r>
          </w:p>
        </w:tc>
        <w:tc>
          <w:tcPr>
            <w:tcW w:w="2428" w:type="dxa"/>
            <w:vAlign w:val="center"/>
          </w:tcPr>
          <w:p w14:paraId="476FE073" w14:textId="29861B06" w:rsidR="00534ADF" w:rsidRPr="003D409A" w:rsidRDefault="00DF53CF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0,67</w:t>
            </w:r>
          </w:p>
        </w:tc>
        <w:tc>
          <w:tcPr>
            <w:tcW w:w="2397" w:type="dxa"/>
            <w:vAlign w:val="center"/>
          </w:tcPr>
          <w:p w14:paraId="2A0273F8" w14:textId="2716ED51" w:rsidR="00534ADF" w:rsidRPr="003D409A" w:rsidRDefault="003D73C2" w:rsidP="000A3588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244DBD5A" w14:textId="592DF659" w:rsidR="004C4C6B" w:rsidRDefault="004C4C6B" w:rsidP="004C4C6B">
      <w:pPr>
        <w:pStyle w:val="a2"/>
        <w:rPr>
          <w:sz w:val="24"/>
          <w:szCs w:val="24"/>
        </w:rPr>
      </w:pPr>
      <w:r w:rsidRPr="003D409A">
        <w:rPr>
          <w:sz w:val="24"/>
          <w:szCs w:val="24"/>
        </w:rPr>
        <w:t xml:space="preserve">Тогда нечеткое бинарное отношение </w:t>
      </w:r>
      <w:r w:rsidR="007A7BE5">
        <w:rPr>
          <w:sz w:val="24"/>
          <w:szCs w:val="24"/>
          <w:lang w:val="en-US"/>
        </w:rPr>
        <w:t>Q</w:t>
      </w:r>
      <w:r w:rsidR="007A7BE5">
        <w:rPr>
          <w:sz w:val="24"/>
          <w:szCs w:val="24"/>
        </w:rPr>
        <w:t xml:space="preserve"> для </w:t>
      </w:r>
      <w:r w:rsidR="007A7BE5">
        <w:rPr>
          <w:sz w:val="24"/>
          <w:szCs w:val="24"/>
          <w:lang w:val="en-US"/>
        </w:rPr>
        <w:t>Z</w:t>
      </w:r>
      <w:r w:rsidRPr="003D409A">
        <w:rPr>
          <w:sz w:val="24"/>
          <w:szCs w:val="24"/>
        </w:rPr>
        <w:t xml:space="preserve"> и Y представим в виде данных из функции принадлежности: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1488"/>
        <w:gridCol w:w="1630"/>
        <w:gridCol w:w="1820"/>
        <w:gridCol w:w="2428"/>
        <w:gridCol w:w="2397"/>
      </w:tblGrid>
      <w:tr w:rsidR="006A593F" w:rsidRPr="003D409A" w14:paraId="3CADA830" w14:textId="77777777" w:rsidTr="008A2894">
        <w:trPr>
          <w:trHeight w:val="707"/>
        </w:trPr>
        <w:tc>
          <w:tcPr>
            <w:tcW w:w="3118" w:type="dxa"/>
            <w:gridSpan w:val="2"/>
            <w:vMerge w:val="restart"/>
            <w:vAlign w:val="center"/>
          </w:tcPr>
          <w:p w14:paraId="6A87696C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6645" w:type="dxa"/>
            <w:gridSpan w:val="3"/>
            <w:vAlign w:val="center"/>
          </w:tcPr>
          <w:p w14:paraId="67E44EBD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3D409A">
              <w:rPr>
                <w:sz w:val="24"/>
                <w:szCs w:val="24"/>
              </w:rPr>
              <w:t xml:space="preserve">Время на разработку - </w:t>
            </w:r>
            <w:r w:rsidRPr="003D409A">
              <w:rPr>
                <w:sz w:val="24"/>
                <w:szCs w:val="24"/>
                <w:lang w:val="en-US"/>
              </w:rPr>
              <w:t>Y</w:t>
            </w:r>
          </w:p>
        </w:tc>
      </w:tr>
      <w:tr w:rsidR="006A593F" w:rsidRPr="003D409A" w14:paraId="69C13B71" w14:textId="77777777" w:rsidTr="00070DD5">
        <w:trPr>
          <w:trHeight w:val="253"/>
        </w:trPr>
        <w:tc>
          <w:tcPr>
            <w:tcW w:w="3118" w:type="dxa"/>
            <w:gridSpan w:val="2"/>
            <w:vMerge/>
            <w:vAlign w:val="center"/>
          </w:tcPr>
          <w:p w14:paraId="6D1A191E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820" w:type="dxa"/>
            <w:vAlign w:val="center"/>
          </w:tcPr>
          <w:p w14:paraId="1D429261" w14:textId="77777777" w:rsidR="006A593F" w:rsidRPr="003D409A" w:rsidRDefault="006A593F" w:rsidP="008A2894">
            <w:pPr>
              <w:pStyle w:val="a2"/>
              <w:ind w:hanging="112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малое</w:t>
            </w:r>
          </w:p>
        </w:tc>
        <w:tc>
          <w:tcPr>
            <w:tcW w:w="2428" w:type="dxa"/>
            <w:vAlign w:val="center"/>
          </w:tcPr>
          <w:p w14:paraId="1DF65E18" w14:textId="77777777" w:rsidR="006A593F" w:rsidRPr="003D409A" w:rsidRDefault="006A593F" w:rsidP="008A2894">
            <w:pPr>
              <w:pStyle w:val="a2"/>
              <w:ind w:firstLine="33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среднее</w:t>
            </w:r>
          </w:p>
        </w:tc>
        <w:tc>
          <w:tcPr>
            <w:tcW w:w="2397" w:type="dxa"/>
            <w:vAlign w:val="center"/>
          </w:tcPr>
          <w:p w14:paraId="0F8483CE" w14:textId="77777777" w:rsidR="006A593F" w:rsidRPr="003D409A" w:rsidRDefault="006A593F" w:rsidP="008A2894">
            <w:pPr>
              <w:pStyle w:val="a2"/>
              <w:ind w:firstLine="34"/>
              <w:jc w:val="center"/>
              <w:rPr>
                <w:sz w:val="24"/>
                <w:szCs w:val="24"/>
                <w:lang w:val="en-US"/>
              </w:rPr>
            </w:pPr>
            <w:r w:rsidRPr="003D409A">
              <w:rPr>
                <w:sz w:val="24"/>
                <w:szCs w:val="24"/>
              </w:rPr>
              <w:t>большое</w:t>
            </w:r>
          </w:p>
        </w:tc>
      </w:tr>
      <w:tr w:rsidR="006A593F" w:rsidRPr="003D409A" w14:paraId="016EB671" w14:textId="77777777" w:rsidTr="00863A75">
        <w:trPr>
          <w:trHeight w:val="337"/>
        </w:trPr>
        <w:tc>
          <w:tcPr>
            <w:tcW w:w="1488" w:type="dxa"/>
            <w:vMerge w:val="restart"/>
            <w:textDirection w:val="btLr"/>
            <w:vAlign w:val="center"/>
          </w:tcPr>
          <w:p w14:paraId="35125470" w14:textId="08399136" w:rsidR="006A593F" w:rsidRPr="003D409A" w:rsidRDefault="006A593F" w:rsidP="006A593F">
            <w:pPr>
              <w:pStyle w:val="a2"/>
              <w:ind w:left="113" w:right="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квалификация разработчика</w:t>
            </w:r>
            <w:r w:rsidRPr="003D409A">
              <w:rPr>
                <w:sz w:val="24"/>
                <w:szCs w:val="24"/>
              </w:rPr>
              <w:t xml:space="preserve"> </w:t>
            </w:r>
            <w:r w:rsidRPr="003D409A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Z</w:t>
            </w:r>
            <w:r w:rsidRPr="003D409A"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1630" w:type="dxa"/>
            <w:vAlign w:val="center"/>
          </w:tcPr>
          <w:p w14:paraId="1B3E263B" w14:textId="05C23D4D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junior</w:t>
            </w:r>
          </w:p>
        </w:tc>
        <w:tc>
          <w:tcPr>
            <w:tcW w:w="1820" w:type="dxa"/>
            <w:vAlign w:val="center"/>
          </w:tcPr>
          <w:p w14:paraId="3A4D5B3C" w14:textId="00549A16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0,02</w:t>
            </w:r>
          </w:p>
        </w:tc>
        <w:tc>
          <w:tcPr>
            <w:tcW w:w="2428" w:type="dxa"/>
            <w:vAlign w:val="center"/>
          </w:tcPr>
          <w:p w14:paraId="44B1D04F" w14:textId="6C1E4ED4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0,05</w:t>
            </w:r>
          </w:p>
        </w:tc>
        <w:tc>
          <w:tcPr>
            <w:tcW w:w="2397" w:type="dxa"/>
            <w:vAlign w:val="center"/>
          </w:tcPr>
          <w:p w14:paraId="7491336C" w14:textId="11C4CA0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0,96</w:t>
            </w:r>
          </w:p>
        </w:tc>
      </w:tr>
      <w:tr w:rsidR="006A593F" w:rsidRPr="003D409A" w14:paraId="50C88B5A" w14:textId="77777777" w:rsidTr="00863A75">
        <w:trPr>
          <w:trHeight w:val="426"/>
        </w:trPr>
        <w:tc>
          <w:tcPr>
            <w:tcW w:w="1488" w:type="dxa"/>
            <w:vMerge/>
            <w:vAlign w:val="center"/>
          </w:tcPr>
          <w:p w14:paraId="0F59B870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00055AB0" w14:textId="4E6EFC75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820" w:type="dxa"/>
            <w:vAlign w:val="center"/>
          </w:tcPr>
          <w:p w14:paraId="6874C12D" w14:textId="2B4DCA69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2428" w:type="dxa"/>
            <w:vAlign w:val="center"/>
          </w:tcPr>
          <w:p w14:paraId="6223DC7C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0,43</w:t>
            </w:r>
          </w:p>
        </w:tc>
        <w:tc>
          <w:tcPr>
            <w:tcW w:w="2397" w:type="dxa"/>
            <w:vAlign w:val="center"/>
          </w:tcPr>
          <w:p w14:paraId="14CE7E1B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0,41</w:t>
            </w:r>
          </w:p>
        </w:tc>
      </w:tr>
      <w:tr w:rsidR="006A593F" w:rsidRPr="003D409A" w14:paraId="583128E3" w14:textId="77777777" w:rsidTr="00863A75">
        <w:trPr>
          <w:trHeight w:val="419"/>
        </w:trPr>
        <w:tc>
          <w:tcPr>
            <w:tcW w:w="1488" w:type="dxa"/>
            <w:vMerge/>
            <w:vAlign w:val="center"/>
          </w:tcPr>
          <w:p w14:paraId="3896E8B7" w14:textId="77777777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630" w:type="dxa"/>
            <w:vAlign w:val="center"/>
          </w:tcPr>
          <w:p w14:paraId="106A9956" w14:textId="4A550893" w:rsidR="006A593F" w:rsidRPr="003D409A" w:rsidRDefault="004C4C6B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senior</w:t>
            </w:r>
          </w:p>
        </w:tc>
        <w:tc>
          <w:tcPr>
            <w:tcW w:w="1820" w:type="dxa"/>
            <w:vAlign w:val="center"/>
          </w:tcPr>
          <w:p w14:paraId="64893E73" w14:textId="54E2E77F" w:rsidR="006A593F" w:rsidRPr="003D409A" w:rsidRDefault="006A593F" w:rsidP="006A593F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428" w:type="dxa"/>
            <w:vAlign w:val="center"/>
          </w:tcPr>
          <w:p w14:paraId="002DA330" w14:textId="36BC8F06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0,8</w:t>
            </w:r>
          </w:p>
        </w:tc>
        <w:tc>
          <w:tcPr>
            <w:tcW w:w="2397" w:type="dxa"/>
            <w:vAlign w:val="center"/>
          </w:tcPr>
          <w:p w14:paraId="71DA2101" w14:textId="10ED72AA" w:rsidR="006A593F" w:rsidRPr="003D409A" w:rsidRDefault="006A593F" w:rsidP="008A2894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5353C988" w14:textId="7AD95055" w:rsidR="009D74D5" w:rsidRPr="00070DD5" w:rsidRDefault="00070DD5" w:rsidP="00070DD5">
      <w:pPr>
        <w:pStyle w:val="a2"/>
      </w:pPr>
      <w:r>
        <w:t xml:space="preserve">Выполним операции Конъюнкции и Дизъюнкции для Нечетких множеств </w:t>
      </w:r>
      <w:r>
        <w:rPr>
          <w:lang w:val="en-US"/>
        </w:rPr>
        <w:t>Q</w:t>
      </w:r>
      <w:r>
        <w:t xml:space="preserve"> и </w:t>
      </w:r>
      <w:r>
        <w:rPr>
          <w:lang w:val="en-US"/>
        </w:rPr>
        <w:t>R</w:t>
      </w:r>
      <w:r w:rsidR="00BC57CE">
        <w:t xml:space="preserve"> </w:t>
      </w:r>
      <w:proofErr w:type="gramStart"/>
      <w:r w:rsidR="00BC57CE">
        <w:t>в максимином</w:t>
      </w:r>
      <w:proofErr w:type="gramEnd"/>
      <w:r w:rsidR="00BC57CE">
        <w:t xml:space="preserve"> базисе: </w:t>
      </w:r>
    </w:p>
    <w:p w14:paraId="60637653" w14:textId="470C222E" w:rsidR="00070DD5" w:rsidRPr="00BC57CE" w:rsidRDefault="00070DD5" w:rsidP="00070DD5">
      <w:pPr>
        <w:pStyle w:val="a2"/>
      </w:pPr>
      <m:oMath>
        <m:r>
          <w:rPr>
            <w:rFonts w:ascii="Cambria Math" w:hAnsi="Cambria Math"/>
          </w:rPr>
          <m:t xml:space="preserve">Q∪R=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0,7</m:t>
              </m:r>
            </m:e>
            <m:e>
              <m:r>
                <w:rPr>
                  <w:rFonts w:ascii="Cambria Math" w:hAnsi="Cambria Math"/>
                </w:rPr>
                <m:t>0,05</m:t>
              </m:r>
            </m:e>
            <m:e>
              <m:r>
                <w:rPr>
                  <w:rFonts w:ascii="Cambria Math" w:hAnsi="Cambria Math"/>
                </w:rPr>
                <m:t>0,25</m:t>
              </m:r>
            </m:e>
          </m:mr>
          <m:mr>
            <m:e>
              <m:r>
                <w:rPr>
                  <w:rFonts w:ascii="Cambria Math" w:hAnsi="Cambria Math"/>
                </w:rPr>
                <m:t>0,02</m:t>
              </m:r>
            </m:e>
            <m:e>
              <m:r>
                <w:rPr>
                  <w:rFonts w:ascii="Cambria Math" w:hAnsi="Cambria Math"/>
                </w:rPr>
                <m:t>0,31</m:t>
              </m:r>
            </m:e>
            <m:e>
              <m:r>
                <w:rPr>
                  <w:rFonts w:ascii="Cambria Math" w:hAnsi="Cambria Math"/>
                </w:rPr>
                <m:t>0,41</m:t>
              </m:r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0,19</m:t>
              </m:r>
            </m:e>
            <m:e>
              <m:r>
                <w:rPr>
                  <w:rFonts w:ascii="Cambria Math" w:hAnsi="Cambria Math"/>
                </w:rPr>
                <m:t>0,67</m:t>
              </m:r>
            </m:e>
          </m:mr>
        </m:m>
      </m:oMath>
    </w:p>
    <w:p w14:paraId="32544993" w14:textId="77777777" w:rsidR="00BC57CE" w:rsidRPr="00070DD5" w:rsidRDefault="00BC57CE" w:rsidP="00070DD5">
      <w:pPr>
        <w:pStyle w:val="a2"/>
      </w:pPr>
    </w:p>
    <w:p w14:paraId="1FB45304" w14:textId="501686B7" w:rsidR="00070DD5" w:rsidRPr="009D74D5" w:rsidRDefault="00070DD5" w:rsidP="00070DD5">
      <w:pPr>
        <w:pStyle w:val="a2"/>
      </w:pPr>
      <m:oMath>
        <m:r>
          <w:rPr>
            <w:rFonts w:ascii="Cambria Math" w:hAnsi="Cambria Math"/>
          </w:rPr>
          <m:t xml:space="preserve">Q∩R=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</m:t>
              </m:r>
            </m:e>
            <m:e>
              <m:r>
                <w:rPr>
                  <w:rFonts w:ascii="Cambria Math" w:hAnsi="Cambria Math"/>
                </w:rPr>
                <m:t>0,08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  <m:mr>
            <m:e>
              <m:r>
                <w:rPr>
                  <w:rFonts w:ascii="Cambria Math" w:hAnsi="Cambria Math"/>
                </w:rPr>
                <m:t>0,9</m:t>
              </m:r>
            </m:e>
            <m:e>
              <m:r>
                <w:rPr>
                  <w:rFonts w:ascii="Cambria Math" w:hAnsi="Cambria Math"/>
                </w:rPr>
                <m:t>0,43</m:t>
              </m:r>
            </m:e>
            <m:e>
              <m:r>
                <w:rPr>
                  <w:rFonts w:ascii="Cambria Math" w:hAnsi="Cambria Math"/>
                </w:rPr>
                <m:t>0,96</m:t>
              </m:r>
            </m:e>
          </m:mr>
          <m:mr>
            <m:e>
              <m:r>
                <w:rPr>
                  <w:rFonts w:ascii="Cambria Math" w:hAnsi="Cambria Math"/>
                </w:rPr>
                <m:t>0,67</m:t>
              </m:r>
            </m:e>
            <m:e>
              <m:r>
                <w:rPr>
                  <w:rFonts w:ascii="Cambria Math" w:hAnsi="Cambria Math"/>
                </w:rPr>
                <m:t>0,19</m:t>
              </m:r>
            </m:e>
            <m:e>
              <m:r>
                <w:rPr>
                  <w:rFonts w:ascii="Cambria Math" w:hAnsi="Cambria Math"/>
                </w:rPr>
                <m:t>0,41</m:t>
              </m:r>
            </m:e>
          </m:mr>
        </m:m>
      </m:oMath>
    </w:p>
    <w:p w14:paraId="53E0D63D" w14:textId="77777777" w:rsidR="002C5CB0" w:rsidRPr="002C5CB0" w:rsidRDefault="002C5CB0" w:rsidP="006E4C0B">
      <w:pPr>
        <w:pStyle w:val="a2"/>
        <w:rPr>
          <w:bCs/>
          <w:sz w:val="24"/>
          <w:szCs w:val="24"/>
        </w:rPr>
      </w:pPr>
    </w:p>
    <w:p w14:paraId="4CA86F5E" w14:textId="2A209EFD" w:rsidR="005C05C9" w:rsidRPr="003D409A" w:rsidRDefault="00DE305E" w:rsidP="006E4C0B">
      <w:pPr>
        <w:pStyle w:val="a2"/>
        <w:rPr>
          <w:bCs/>
          <w:sz w:val="24"/>
          <w:szCs w:val="24"/>
        </w:rPr>
      </w:pPr>
      <w:r w:rsidRPr="003D409A">
        <w:rPr>
          <w:b/>
          <w:sz w:val="24"/>
          <w:szCs w:val="24"/>
        </w:rPr>
        <w:t>Вывод:</w:t>
      </w:r>
      <w:r w:rsidR="00B0589C" w:rsidRPr="003D409A">
        <w:rPr>
          <w:b/>
          <w:sz w:val="24"/>
          <w:szCs w:val="24"/>
        </w:rPr>
        <w:t xml:space="preserve"> </w:t>
      </w:r>
      <w:r w:rsidR="00B0589C" w:rsidRPr="003D409A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3D409A">
        <w:rPr>
          <w:bCs/>
          <w:sz w:val="24"/>
          <w:szCs w:val="24"/>
        </w:rPr>
        <w:t xml:space="preserve"> было осуществлено</w:t>
      </w:r>
      <w:r w:rsidR="005C05C9" w:rsidRPr="003D409A">
        <w:rPr>
          <w:bCs/>
          <w:sz w:val="24"/>
          <w:szCs w:val="24"/>
        </w:rPr>
        <w:t xml:space="preserve"> знакомство </w:t>
      </w:r>
      <w:r w:rsidR="00D0696E">
        <w:rPr>
          <w:bCs/>
          <w:sz w:val="24"/>
          <w:szCs w:val="24"/>
          <w:lang w:val="en-US"/>
        </w:rPr>
        <w:t>c</w:t>
      </w:r>
      <w:r w:rsidR="00D0696E" w:rsidRPr="00D0696E">
        <w:rPr>
          <w:bCs/>
          <w:sz w:val="24"/>
          <w:szCs w:val="24"/>
        </w:rPr>
        <w:t xml:space="preserve"> 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>оделирование</w:t>
      </w:r>
      <w:r w:rsidR="00D0696E">
        <w:rPr>
          <w:sz w:val="24"/>
          <w:szCs w:val="24"/>
        </w:rPr>
        <w:t>м</w:t>
      </w:r>
      <w:r w:rsidR="00D0696E" w:rsidRPr="003D409A">
        <w:rPr>
          <w:sz w:val="24"/>
          <w:szCs w:val="24"/>
        </w:rPr>
        <w:t xml:space="preserve"> нечеткой системы средствами инструментария нечеткой логики</w:t>
      </w:r>
      <w:r w:rsidR="00D0696E">
        <w:rPr>
          <w:sz w:val="24"/>
          <w:szCs w:val="24"/>
        </w:rPr>
        <w:t>. Было установлено, что со степенью принадлежности равной 1 можно сказать, что нечеткое множество «</w:t>
      </w:r>
      <w:r w:rsidR="006B0401">
        <w:rPr>
          <w:sz w:val="24"/>
          <w:szCs w:val="24"/>
        </w:rPr>
        <w:t>быстрое время разработки</w:t>
      </w:r>
      <w:r w:rsidR="00D0696E">
        <w:rPr>
          <w:sz w:val="24"/>
          <w:szCs w:val="24"/>
        </w:rPr>
        <w:t xml:space="preserve">» для бинарного отношения </w:t>
      </w:r>
      <w:r w:rsidR="00D0696E">
        <w:rPr>
          <w:sz w:val="24"/>
          <w:szCs w:val="24"/>
          <w:lang w:val="en-US"/>
        </w:rPr>
        <w:t>X</w:t>
      </w:r>
      <w:r w:rsidR="00D0696E">
        <w:rPr>
          <w:sz w:val="24"/>
          <w:szCs w:val="24"/>
        </w:rPr>
        <w:t xml:space="preserve"> и </w:t>
      </w:r>
      <w:r w:rsidR="00D0696E">
        <w:rPr>
          <w:sz w:val="24"/>
          <w:szCs w:val="24"/>
          <w:lang w:val="en-US"/>
        </w:rPr>
        <w:t>Y</w:t>
      </w:r>
      <w:r w:rsidR="00D0696E">
        <w:rPr>
          <w:sz w:val="24"/>
          <w:szCs w:val="24"/>
        </w:rPr>
        <w:t xml:space="preserve"> (пункты и время)</w:t>
      </w:r>
      <w:r w:rsidR="00D0696E" w:rsidRPr="00D0696E">
        <w:rPr>
          <w:sz w:val="24"/>
          <w:szCs w:val="24"/>
        </w:rPr>
        <w:t xml:space="preserve"> </w:t>
      </w:r>
      <w:r w:rsidR="00D0696E">
        <w:rPr>
          <w:sz w:val="24"/>
          <w:szCs w:val="24"/>
        </w:rPr>
        <w:t xml:space="preserve">является малым. </w:t>
      </w:r>
      <w:r w:rsidR="006B0401">
        <w:rPr>
          <w:sz w:val="24"/>
          <w:szCs w:val="24"/>
        </w:rPr>
        <w:t xml:space="preserve">А это означает, что чем меньше пунктов в тестовом </w:t>
      </w:r>
      <w:proofErr w:type="gramStart"/>
      <w:r w:rsidR="006B0401">
        <w:rPr>
          <w:sz w:val="24"/>
          <w:szCs w:val="24"/>
        </w:rPr>
        <w:t>задании</w:t>
      </w:r>
      <w:proofErr w:type="gramEnd"/>
      <w:r w:rsidR="006B0401">
        <w:rPr>
          <w:sz w:val="24"/>
          <w:szCs w:val="24"/>
        </w:rPr>
        <w:t xml:space="preserve"> тем меньше времени необходимо для его выполнения. Верно и </w:t>
      </w:r>
      <w:proofErr w:type="gramStart"/>
      <w:r w:rsidR="006B0401">
        <w:rPr>
          <w:sz w:val="24"/>
          <w:szCs w:val="24"/>
        </w:rPr>
        <w:t>обратное :</w:t>
      </w:r>
      <w:proofErr w:type="gramEnd"/>
      <w:r w:rsidR="006B0401">
        <w:rPr>
          <w:sz w:val="24"/>
          <w:szCs w:val="24"/>
        </w:rPr>
        <w:t xml:space="preserve"> со степенью принадлежности равной 0 можно сказать, что чем больше пунктов в задании тем медленнее его выполнение (отношение </w:t>
      </w:r>
      <w:r w:rsidR="006B0401">
        <w:rPr>
          <w:sz w:val="24"/>
          <w:szCs w:val="24"/>
          <w:lang w:val="en-US"/>
        </w:rPr>
        <w:t>R</w:t>
      </w:r>
      <w:r w:rsidR="006B0401" w:rsidRPr="006B0401">
        <w:rPr>
          <w:sz w:val="24"/>
          <w:szCs w:val="24"/>
        </w:rPr>
        <w:t>3)</w:t>
      </w:r>
      <w:r w:rsidR="006B0401">
        <w:rPr>
          <w:sz w:val="24"/>
          <w:szCs w:val="24"/>
        </w:rPr>
        <w:t xml:space="preserve">. </w:t>
      </w:r>
    </w:p>
    <w:sectPr w:rsidR="005C05C9" w:rsidRPr="003D409A" w:rsidSect="00CC4231">
      <w:footerReference w:type="default" r:id="rId8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7EFE12" w14:textId="77777777" w:rsidR="00FE6962" w:rsidRDefault="00FE6962" w:rsidP="005D7FE2">
      <w:pPr>
        <w:spacing w:after="0" w:line="240" w:lineRule="auto"/>
      </w:pPr>
      <w:r>
        <w:separator/>
      </w:r>
    </w:p>
  </w:endnote>
  <w:endnote w:type="continuationSeparator" w:id="0">
    <w:p w14:paraId="5CB28C22" w14:textId="77777777" w:rsidR="00FE6962" w:rsidRDefault="00FE6962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A6A2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138A41" w14:textId="77777777" w:rsidR="00FE6962" w:rsidRDefault="00FE6962" w:rsidP="005D7FE2">
      <w:pPr>
        <w:spacing w:after="0" w:line="240" w:lineRule="auto"/>
      </w:pPr>
      <w:r>
        <w:separator/>
      </w:r>
    </w:p>
  </w:footnote>
  <w:footnote w:type="continuationSeparator" w:id="0">
    <w:p w14:paraId="6DD1E40B" w14:textId="77777777" w:rsidR="00FE6962" w:rsidRDefault="00FE6962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498AB46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6AD"/>
    <w:rsid w:val="00064B3A"/>
    <w:rsid w:val="00065147"/>
    <w:rsid w:val="000654A8"/>
    <w:rsid w:val="00070DD5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5C03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5CB0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2B41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09A"/>
    <w:rsid w:val="003D49F4"/>
    <w:rsid w:val="003D4C11"/>
    <w:rsid w:val="003D664F"/>
    <w:rsid w:val="003D73C2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935D0"/>
    <w:rsid w:val="004A0C7D"/>
    <w:rsid w:val="004A4C05"/>
    <w:rsid w:val="004B0534"/>
    <w:rsid w:val="004B2275"/>
    <w:rsid w:val="004B6623"/>
    <w:rsid w:val="004C1311"/>
    <w:rsid w:val="004C1AEF"/>
    <w:rsid w:val="004C4ACF"/>
    <w:rsid w:val="004C4C6B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ADF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E5AC9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61B6"/>
    <w:rsid w:val="00657D50"/>
    <w:rsid w:val="00663351"/>
    <w:rsid w:val="0066489B"/>
    <w:rsid w:val="00673442"/>
    <w:rsid w:val="0067457D"/>
    <w:rsid w:val="006816C9"/>
    <w:rsid w:val="006916A2"/>
    <w:rsid w:val="0069317E"/>
    <w:rsid w:val="00696619"/>
    <w:rsid w:val="006A00B4"/>
    <w:rsid w:val="006A593F"/>
    <w:rsid w:val="006B0401"/>
    <w:rsid w:val="006B66AB"/>
    <w:rsid w:val="006D1D69"/>
    <w:rsid w:val="006D6FB2"/>
    <w:rsid w:val="006E085F"/>
    <w:rsid w:val="006E344C"/>
    <w:rsid w:val="006E35BB"/>
    <w:rsid w:val="006E4C0B"/>
    <w:rsid w:val="006E62BE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97B0E"/>
    <w:rsid w:val="007A1799"/>
    <w:rsid w:val="007A1B18"/>
    <w:rsid w:val="007A2FB7"/>
    <w:rsid w:val="007A7BE5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63A75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D74D5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49A6"/>
    <w:rsid w:val="00A47CBA"/>
    <w:rsid w:val="00A509A7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A6A21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7CE"/>
    <w:rsid w:val="00BC5EFD"/>
    <w:rsid w:val="00BD1F01"/>
    <w:rsid w:val="00BD2053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0B13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D030FC"/>
    <w:rsid w:val="00D0696E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29C3"/>
    <w:rsid w:val="00DD69A9"/>
    <w:rsid w:val="00DE01C5"/>
    <w:rsid w:val="00DE1734"/>
    <w:rsid w:val="00DE305E"/>
    <w:rsid w:val="00DE4199"/>
    <w:rsid w:val="00DF53CF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4638"/>
    <w:rsid w:val="00E47D07"/>
    <w:rsid w:val="00E50D69"/>
    <w:rsid w:val="00E635E8"/>
    <w:rsid w:val="00E67AD6"/>
    <w:rsid w:val="00E706D8"/>
    <w:rsid w:val="00E737F2"/>
    <w:rsid w:val="00E7551E"/>
    <w:rsid w:val="00E76C8A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6C18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962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F76F7B-5EEE-4408-8A59-EC947025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7007</TotalTime>
  <Pages>2</Pages>
  <Words>563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246</cp:revision>
  <cp:lastPrinted>2021-02-28T18:29:00Z</cp:lastPrinted>
  <dcterms:created xsi:type="dcterms:W3CDTF">2020-09-09T22:26:00Z</dcterms:created>
  <dcterms:modified xsi:type="dcterms:W3CDTF">2021-10-26T15:23:00Z</dcterms:modified>
</cp:coreProperties>
</file>