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91073C" w:rsidRDefault="00B13897" w:rsidP="009867E3">
      <w:pPr>
        <w:pStyle w:val="a"/>
        <w:ind w:hanging="284"/>
        <w:rPr>
          <w:lang w:val="en-US"/>
        </w:rPr>
      </w:pPr>
      <w:bookmarkStart w:id="0" w:name="_Hlk524861122"/>
      <w:bookmarkEnd w:id="0"/>
    </w:p>
    <w:p w14:paraId="44A101DE" w14:textId="46C25ED8" w:rsidR="00CE359A" w:rsidRPr="00C36D33" w:rsidRDefault="00EF1FB4" w:rsidP="00D76E3F">
      <w:pPr>
        <w:pStyle w:val="a0"/>
        <w:numPr>
          <w:ilvl w:val="1"/>
          <w:numId w:val="5"/>
        </w:numPr>
      </w:pPr>
      <w:r w:rsidRPr="00C36D33">
        <w:t>студента</w:t>
      </w:r>
      <w:r w:rsidR="00CE359A" w:rsidRPr="00C36D33">
        <w:t xml:space="preserve"> группы ИТ – </w:t>
      </w:r>
      <w:r w:rsidR="007E648B">
        <w:t>4</w:t>
      </w:r>
      <w:r w:rsidR="00CE359A" w:rsidRPr="00C36D33">
        <w:t>2</w:t>
      </w:r>
      <w:r w:rsidR="0019290F">
        <w:br/>
      </w:r>
      <w:r w:rsidR="00CE359A" w:rsidRPr="00C36D33"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C36D33" w14:paraId="596FB372" w14:textId="77777777" w:rsidTr="00470D8C">
        <w:tc>
          <w:tcPr>
            <w:tcW w:w="2401" w:type="dxa"/>
          </w:tcPr>
          <w:p w14:paraId="6FD169CD" w14:textId="77777777" w:rsidR="00CE359A" w:rsidRPr="00C36D33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6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C36D33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13" w:type="dxa"/>
          </w:tcPr>
          <w:p w14:paraId="33D32CF9" w14:textId="77777777" w:rsidR="00CE359A" w:rsidRPr="00C36D33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6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C36D33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2D440637" w14:textId="413C7731" w:rsidR="0064206B" w:rsidRPr="006E7C06" w:rsidRDefault="00FE03F1" w:rsidP="005D53A9">
      <w:pPr>
        <w:pStyle w:val="a1"/>
      </w:pPr>
      <w:r>
        <w:t xml:space="preserve">Создание и администрирование хранилищ данных </w:t>
      </w:r>
    </w:p>
    <w:p w14:paraId="25AF31BE" w14:textId="670A7AAB" w:rsidR="003532A7" w:rsidRDefault="00CE359A" w:rsidP="00FE03F1">
      <w:pPr>
        <w:pStyle w:val="Default"/>
        <w:jc w:val="both"/>
      </w:pPr>
      <w:r w:rsidRPr="004237A5">
        <w:rPr>
          <w:b/>
        </w:rPr>
        <w:t>Цель работы</w:t>
      </w:r>
      <w:r w:rsidR="00E90335" w:rsidRPr="0064206B">
        <w:t>:</w:t>
      </w:r>
      <w:r w:rsidR="00BC5EFD">
        <w:t xml:space="preserve"> </w:t>
      </w:r>
      <w:r w:rsidR="00FE03F1" w:rsidRPr="00FE03F1">
        <w:t xml:space="preserve">изучить основы и освоить практически консольный и классический способы управления процессом подготовки аппаратных и программных средств, требуемых для </w:t>
      </w:r>
      <w:proofErr w:type="spellStart"/>
      <w:r w:rsidR="00FE03F1" w:rsidRPr="00FE03F1">
        <w:t>Windows</w:t>
      </w:r>
      <w:proofErr w:type="spellEnd"/>
      <w:r w:rsidR="00FE03F1" w:rsidRPr="00FE03F1">
        <w:t xml:space="preserve"> </w:t>
      </w:r>
      <w:proofErr w:type="spellStart"/>
      <w:r w:rsidR="00FE03F1" w:rsidRPr="00FE03F1">
        <w:t>Server</w:t>
      </w:r>
      <w:proofErr w:type="spellEnd"/>
      <w:r w:rsidR="00FE03F1" w:rsidRPr="00FE03F1">
        <w:t xml:space="preserve"> 2012, освоить способы организации хранилищ данных под управлением серверных платформ</w:t>
      </w:r>
      <w:r w:rsidR="00FE03F1">
        <w:t xml:space="preserve">. </w:t>
      </w:r>
    </w:p>
    <w:p w14:paraId="1271C954" w14:textId="77777777" w:rsidR="004237A5" w:rsidRPr="0064206B" w:rsidRDefault="004237A5" w:rsidP="00754466">
      <w:pPr>
        <w:pStyle w:val="a2"/>
      </w:pPr>
    </w:p>
    <w:p w14:paraId="4D13FD9F" w14:textId="43B937AD" w:rsidR="00D76E3F" w:rsidRDefault="00673442" w:rsidP="003532A7">
      <w:pPr>
        <w:pStyle w:val="a2"/>
        <w:spacing w:after="240"/>
        <w:jc w:val="center"/>
      </w:pPr>
      <w:r w:rsidRPr="0019290F">
        <w:t>Содержание работы</w:t>
      </w:r>
    </w:p>
    <w:p w14:paraId="061BDF55" w14:textId="77777777" w:rsidR="00FE03F1" w:rsidRDefault="00FE03F1" w:rsidP="00FE03F1">
      <w:pPr>
        <w:pStyle w:val="a2"/>
      </w:pPr>
      <w:r>
        <w:t xml:space="preserve">1. Изучить теоретические сведения, порядок работы с утилитой </w:t>
      </w:r>
      <w:proofErr w:type="spellStart"/>
      <w:r>
        <w:t>DiskPart</w:t>
      </w:r>
      <w:proofErr w:type="spellEnd"/>
      <w:r>
        <w:t>.</w:t>
      </w:r>
    </w:p>
    <w:p w14:paraId="5C900892" w14:textId="31244675" w:rsidR="000D5C85" w:rsidRDefault="00FE03F1" w:rsidP="00FE03F1">
      <w:pPr>
        <w:pStyle w:val="a2"/>
      </w:pPr>
      <w:r>
        <w:t xml:space="preserve">2. Создать и настроить виртуальную машину в среде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для установки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2012. Предусмотреть организацию отдельного виртуального контроллера для системного диска и отдельного для дисков хранилища. Привод оптических дисков организовать на контроллере SATA для всех вариантов.</w:t>
      </w:r>
    </w:p>
    <w:p w14:paraId="40E59F3C" w14:textId="6B1FE038" w:rsidR="00FE03F1" w:rsidRDefault="00FE03F1" w:rsidP="00160D58">
      <w:pPr>
        <w:pStyle w:val="a2"/>
        <w:spacing w:before="240"/>
        <w:jc w:val="center"/>
      </w:pPr>
      <w:r>
        <w:rPr>
          <w:noProof/>
          <w:lang w:eastAsia="ru-RU"/>
        </w:rPr>
        <w:drawing>
          <wp:inline distT="0" distB="0" distL="0" distR="0" wp14:anchorId="40E9A1C8" wp14:editId="389D2EE6">
            <wp:extent cx="5103628" cy="1532324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547" cy="154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2D66" w14:textId="73B0E8F2" w:rsidR="00FE03F1" w:rsidRDefault="00FE03F1" w:rsidP="00FE03F1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64E571F7" wp14:editId="53F983EB">
            <wp:extent cx="5103495" cy="3320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621" cy="34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B0D4" w14:textId="79B227B7" w:rsidR="00FE03F1" w:rsidRDefault="00FE03F1" w:rsidP="00FE03F1">
      <w:pPr>
        <w:pStyle w:val="a4"/>
      </w:pPr>
      <w:r>
        <w:t>Задание для варианта 8</w:t>
      </w:r>
    </w:p>
    <w:p w14:paraId="04BC6FA0" w14:textId="77777777" w:rsidR="00FE03F1" w:rsidRDefault="00FE03F1" w:rsidP="00FE03F1">
      <w:pPr>
        <w:pStyle w:val="a2"/>
      </w:pPr>
      <w:r>
        <w:t xml:space="preserve">3. Выделить отдельный диск под систему и произвести его настройку утилитой </w:t>
      </w:r>
      <w:proofErr w:type="spellStart"/>
      <w:r>
        <w:t>DiskPart</w:t>
      </w:r>
      <w:proofErr w:type="spellEnd"/>
      <w:r>
        <w:t xml:space="preserve">. Установка ОС </w:t>
      </w:r>
      <w:proofErr w:type="spellStart"/>
      <w:r>
        <w:t>Windows</w:t>
      </w:r>
      <w:proofErr w:type="spellEnd"/>
      <w:r>
        <w:t xml:space="preserve"> возможн</w:t>
      </w:r>
      <w:bookmarkStart w:id="1" w:name="_GoBack"/>
      <w:bookmarkEnd w:id="1"/>
      <w:r>
        <w:t xml:space="preserve">а только на диск типа «базовый» !!! </w:t>
      </w:r>
    </w:p>
    <w:p w14:paraId="4C12F210" w14:textId="77777777" w:rsidR="00FE03F1" w:rsidRDefault="00FE03F1" w:rsidP="00FE03F1">
      <w:pPr>
        <w:pStyle w:val="a2"/>
      </w:pPr>
      <w:r>
        <w:t xml:space="preserve">4. Настроить хранилище утилитой </w:t>
      </w:r>
      <w:proofErr w:type="spellStart"/>
      <w:r>
        <w:t>DiskPart</w:t>
      </w:r>
      <w:proofErr w:type="spellEnd"/>
      <w:r>
        <w:t xml:space="preserve"> по варианту задания. Установить и запустить ОС. </w:t>
      </w:r>
    </w:p>
    <w:p w14:paraId="0DDD3EB6" w14:textId="77777777" w:rsidR="00FE03F1" w:rsidRDefault="00FE03F1" w:rsidP="00FE03F1">
      <w:pPr>
        <w:pStyle w:val="a2"/>
      </w:pPr>
      <w:r>
        <w:t xml:space="preserve">5. Рассчитать объем хранилища. Проверить соответствие расчётных данных действительности, убедиться в работоспособности хранилища. </w:t>
      </w:r>
    </w:p>
    <w:p w14:paraId="13B79D25" w14:textId="7BBB78FF" w:rsidR="00BC5EFD" w:rsidRDefault="00FE03F1" w:rsidP="00FE03F1">
      <w:pPr>
        <w:pStyle w:val="a2"/>
      </w:pPr>
      <w:r>
        <w:t>6. Составить отчёт о проделанной работе.</w:t>
      </w:r>
    </w:p>
    <w:p w14:paraId="5B40856E" w14:textId="75047D61" w:rsidR="003B79F9" w:rsidRPr="00BC5EFD" w:rsidRDefault="003B79F9" w:rsidP="00124FE5">
      <w:pPr>
        <w:pStyle w:val="a2"/>
      </w:pPr>
    </w:p>
    <w:p w14:paraId="71EEC448" w14:textId="2DE6DD14" w:rsidR="0064206B" w:rsidRDefault="0042484A" w:rsidP="00514CBF">
      <w:pPr>
        <w:pStyle w:val="a3"/>
        <w:spacing w:before="240"/>
      </w:pPr>
      <w:r>
        <w:t>Ход работы</w:t>
      </w:r>
    </w:p>
    <w:p w14:paraId="3F6AFBD5" w14:textId="484AE6D4" w:rsidR="003A7452" w:rsidRDefault="0007519F" w:rsidP="00E15512">
      <w:pPr>
        <w:pStyle w:val="a2"/>
      </w:pPr>
      <w:r>
        <w:t xml:space="preserve">1. </w:t>
      </w:r>
    </w:p>
    <w:p w14:paraId="1160B114" w14:textId="4D6E4608" w:rsidR="00D6224D" w:rsidRDefault="00D6224D" w:rsidP="00D6224D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A81895C" wp14:editId="767F49D6">
            <wp:extent cx="4457700" cy="3609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B9AB" w14:textId="2D1A6CA5" w:rsidR="00D6224D" w:rsidRDefault="00D6224D" w:rsidP="00D6224D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69C6BC5F" wp14:editId="08357ED4">
            <wp:extent cx="4486275" cy="3600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373A" w14:textId="31C34239" w:rsidR="00D6224D" w:rsidRDefault="00D6224D" w:rsidP="00D6224D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AD0461F" wp14:editId="131EDCB2">
            <wp:extent cx="4448175" cy="3629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4C71" w14:textId="664315A0" w:rsidR="00D6224D" w:rsidRDefault="00D6224D" w:rsidP="00D6224D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36A1914A" wp14:editId="19212F1A">
            <wp:extent cx="4412608" cy="360443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7137" cy="36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BC7B" w14:textId="6BC24A9E" w:rsidR="00D6224D" w:rsidRDefault="00B07710" w:rsidP="00D6224D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B56E7C" wp14:editId="6120C328">
            <wp:extent cx="4018104" cy="3274828"/>
            <wp:effectExtent l="0" t="0" r="190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913" cy="327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0953" w14:textId="0D970B8D" w:rsidR="00034B08" w:rsidRDefault="00034B08" w:rsidP="00D6224D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76A2DC04" wp14:editId="753DD3D8">
            <wp:extent cx="4114759" cy="308986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2319" cy="309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B945" w14:textId="21B695DA" w:rsidR="00A21F14" w:rsidRDefault="001B5133" w:rsidP="00D6224D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49F9F96" wp14:editId="2ABA4411">
            <wp:extent cx="5010150" cy="4057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77C6" w14:textId="352DE194" w:rsidR="001B5133" w:rsidRDefault="001B5133" w:rsidP="001B5133">
      <w:pPr>
        <w:pStyle w:val="a4"/>
        <w:rPr>
          <w:lang w:val="en-US"/>
        </w:rPr>
      </w:pPr>
      <w:r>
        <w:t xml:space="preserve">Создание </w:t>
      </w:r>
      <w:r>
        <w:rPr>
          <w:lang w:val="en-US"/>
        </w:rPr>
        <w:t>HDD</w:t>
      </w:r>
      <w:r w:rsidR="00256A33">
        <w:rPr>
          <w:lang w:val="en-US"/>
        </w:rPr>
        <w:t xml:space="preserve">       </w:t>
      </w:r>
    </w:p>
    <w:p w14:paraId="5AA38CEF" w14:textId="4CBF447D" w:rsidR="00C7253C" w:rsidRDefault="00C7253C" w:rsidP="00C7253C">
      <w:pPr>
        <w:pStyle w:val="a2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B34D98" wp14:editId="6FA05007">
            <wp:extent cx="5603875" cy="231513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9247" cy="231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0464" w14:textId="4870A7F3" w:rsidR="00C7253C" w:rsidRDefault="00C7253C" w:rsidP="00C7253C">
      <w:pPr>
        <w:pStyle w:val="a4"/>
      </w:pPr>
      <w:r>
        <w:t>Настройка</w:t>
      </w:r>
    </w:p>
    <w:p w14:paraId="3DC96AC1" w14:textId="69D28F2E" w:rsidR="004B5536" w:rsidRDefault="004B5536" w:rsidP="004B5536">
      <w:pPr>
        <w:pStyle w:val="a2"/>
      </w:pPr>
      <w:r>
        <w:rPr>
          <w:noProof/>
          <w:lang w:eastAsia="ru-RU"/>
        </w:rPr>
        <w:lastRenderedPageBreak/>
        <w:drawing>
          <wp:inline distT="0" distB="0" distL="0" distR="0" wp14:anchorId="4DCBB55F" wp14:editId="15CF16D7">
            <wp:extent cx="4682010" cy="352425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3772" cy="352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F425" w14:textId="77777777" w:rsidR="004B5536" w:rsidRPr="004B5536" w:rsidRDefault="004B5536" w:rsidP="004B5536">
      <w:pPr>
        <w:pStyle w:val="a2"/>
      </w:pPr>
    </w:p>
    <w:p w14:paraId="46D1FC58" w14:textId="04DC4D7D" w:rsidR="001B5133" w:rsidRDefault="001B5133" w:rsidP="001B5133">
      <w:pPr>
        <w:pStyle w:val="a2"/>
      </w:pPr>
      <w:r>
        <w:t xml:space="preserve">Создать </w:t>
      </w:r>
      <w:proofErr w:type="spellStart"/>
      <w:r>
        <w:rPr>
          <w:lang w:val="en-US"/>
        </w:rPr>
        <w:t>hdd</w:t>
      </w:r>
      <w:proofErr w:type="spellEnd"/>
      <w:r>
        <w:t xml:space="preserve"> можно только с форматом хранения Динамический виртуальный жёсткий диск</w:t>
      </w:r>
    </w:p>
    <w:p w14:paraId="550118D3" w14:textId="44106543" w:rsidR="00FE294D" w:rsidRDefault="00FE294D" w:rsidP="00FE294D">
      <w:pPr>
        <w:pStyle w:val="a1"/>
        <w:numPr>
          <w:ilvl w:val="0"/>
          <w:numId w:val="0"/>
        </w:numPr>
        <w:jc w:val="left"/>
      </w:pPr>
      <w:r>
        <w:rPr>
          <w:noProof/>
          <w:lang w:eastAsia="ru-RU"/>
        </w:rPr>
        <w:drawing>
          <wp:inline distT="0" distB="0" distL="0" distR="0" wp14:anchorId="44099135" wp14:editId="3E147E3D">
            <wp:extent cx="6172200" cy="4619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9416" w14:textId="77777777" w:rsidR="001F6A5C" w:rsidRPr="001F6A5C" w:rsidRDefault="001F6A5C" w:rsidP="00BA1902">
      <w:pPr>
        <w:pStyle w:val="a2"/>
        <w:rPr>
          <w:bCs/>
        </w:rPr>
      </w:pPr>
    </w:p>
    <w:p w14:paraId="0B09611D" w14:textId="1527EB5E" w:rsidR="0028597E" w:rsidRDefault="001F6A5C" w:rsidP="0028597E">
      <w:pPr>
        <w:pStyle w:val="a2"/>
        <w:rPr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42260981" wp14:editId="48477C2B">
            <wp:extent cx="5829300" cy="3000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3FA1" w14:textId="1256EDB2" w:rsidR="0028597E" w:rsidRDefault="0028597E" w:rsidP="0028597E">
      <w:pPr>
        <w:pStyle w:val="a2"/>
        <w:rPr>
          <w:bCs/>
        </w:rPr>
      </w:pPr>
      <w:r>
        <w:rPr>
          <w:noProof/>
          <w:lang w:eastAsia="ru-RU"/>
        </w:rPr>
        <w:drawing>
          <wp:inline distT="0" distB="0" distL="0" distR="0" wp14:anchorId="2BE97386" wp14:editId="36019573">
            <wp:extent cx="6429375" cy="36004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3856" w14:textId="5D429094" w:rsidR="0028597E" w:rsidRDefault="0028597E" w:rsidP="0028597E">
      <w:pPr>
        <w:pStyle w:val="a2"/>
        <w:rPr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5DB16CF5" wp14:editId="7F3910D5">
            <wp:extent cx="5350175" cy="2952916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0720" cy="295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A769" w14:textId="4F82CC99" w:rsidR="0028597E" w:rsidRDefault="0028597E" w:rsidP="0028597E">
      <w:pPr>
        <w:pStyle w:val="a2"/>
        <w:rPr>
          <w:bCs/>
        </w:rPr>
      </w:pPr>
      <w:r>
        <w:rPr>
          <w:noProof/>
          <w:lang w:eastAsia="ru-RU"/>
        </w:rPr>
        <w:drawing>
          <wp:inline distT="0" distB="0" distL="0" distR="0" wp14:anchorId="67EFFA32" wp14:editId="04C8D565">
            <wp:extent cx="5440033" cy="305701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1022" cy="305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B92F" w14:textId="5BE76856" w:rsidR="000E35B4" w:rsidRDefault="000E35B4" w:rsidP="000E35B4">
      <w:pPr>
        <w:pStyle w:val="a1"/>
        <w:jc w:val="left"/>
      </w:pPr>
      <w:r>
        <w:t xml:space="preserve">СНова: </w:t>
      </w:r>
    </w:p>
    <w:p w14:paraId="52BDF185" w14:textId="4ED6DEED" w:rsidR="000E35B4" w:rsidRPr="000E35B4" w:rsidRDefault="000E35B4" w:rsidP="000E35B4">
      <w:pPr>
        <w:pStyle w:val="a2"/>
      </w:pPr>
      <w:proofErr w:type="spellStart"/>
      <w:r>
        <w:rPr>
          <w:lang w:val="en-US"/>
        </w:rPr>
        <w:t>sal</w:t>
      </w:r>
      <w:proofErr w:type="spellEnd"/>
    </w:p>
    <w:p w14:paraId="4946976F" w14:textId="471074EC" w:rsidR="0028597E" w:rsidRPr="0028597E" w:rsidRDefault="0028597E" w:rsidP="00BA1902">
      <w:pPr>
        <w:pStyle w:val="a2"/>
        <w:rPr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5D626C35" wp14:editId="23DE0B5E">
            <wp:extent cx="6429375" cy="35814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CE06" w14:textId="77777777" w:rsidR="0028597E" w:rsidRPr="0028597E" w:rsidRDefault="0028597E" w:rsidP="00BA1902">
      <w:pPr>
        <w:pStyle w:val="a2"/>
        <w:rPr>
          <w:bCs/>
        </w:rPr>
      </w:pPr>
    </w:p>
    <w:p w14:paraId="72671129" w14:textId="68530D7F" w:rsidR="00A74C7E" w:rsidRPr="00A74C7E" w:rsidRDefault="00DE305E" w:rsidP="00BA1902">
      <w:pPr>
        <w:pStyle w:val="a2"/>
        <w:rPr>
          <w:bCs/>
        </w:rPr>
      </w:pPr>
      <w:r w:rsidRPr="00E706D8">
        <w:rPr>
          <w:b/>
        </w:rPr>
        <w:t>Вывод:</w:t>
      </w:r>
      <w:r w:rsidR="00B0589C" w:rsidRPr="00E706D8">
        <w:rPr>
          <w:b/>
        </w:rPr>
        <w:t xml:space="preserve"> </w:t>
      </w:r>
      <w:r w:rsidR="00B0589C" w:rsidRPr="00E706D8">
        <w:rPr>
          <w:bCs/>
        </w:rPr>
        <w:t>Таким образом в ходе выполнения лабораторной работы</w:t>
      </w:r>
      <w:r w:rsidR="00E706D8" w:rsidRPr="00E706D8">
        <w:rPr>
          <w:bCs/>
        </w:rPr>
        <w:t xml:space="preserve"> </w:t>
      </w:r>
      <w:r w:rsidR="00E706D8">
        <w:rPr>
          <w:bCs/>
        </w:rPr>
        <w:t>было осуществлено</w:t>
      </w:r>
      <w:r w:rsidR="00D85F9F">
        <w:rPr>
          <w:bCs/>
        </w:rPr>
        <w:t xml:space="preserve">. </w:t>
      </w:r>
    </w:p>
    <w:sectPr w:rsidR="00A74C7E" w:rsidRPr="00A74C7E" w:rsidSect="005D7FE2">
      <w:footerReference w:type="default" r:id="rId25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72B07D" w14:textId="77777777" w:rsidR="00304808" w:rsidRDefault="00304808" w:rsidP="005D7FE2">
      <w:pPr>
        <w:spacing w:after="0" w:line="240" w:lineRule="auto"/>
      </w:pPr>
      <w:r>
        <w:separator/>
      </w:r>
    </w:p>
  </w:endnote>
  <w:endnote w:type="continuationSeparator" w:id="0">
    <w:p w14:paraId="1AE66E3B" w14:textId="77777777" w:rsidR="00304808" w:rsidRDefault="00304808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D42D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518E56" w14:textId="77777777" w:rsidR="00304808" w:rsidRDefault="00304808" w:rsidP="005D7FE2">
      <w:pPr>
        <w:spacing w:after="0" w:line="240" w:lineRule="auto"/>
      </w:pPr>
      <w:r>
        <w:separator/>
      </w:r>
    </w:p>
  </w:footnote>
  <w:footnote w:type="continuationSeparator" w:id="0">
    <w:p w14:paraId="706A946A" w14:textId="77777777" w:rsidR="00304808" w:rsidRDefault="00304808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942A8D5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163D3"/>
    <w:rsid w:val="00025B21"/>
    <w:rsid w:val="00026AAE"/>
    <w:rsid w:val="00032A90"/>
    <w:rsid w:val="00034B08"/>
    <w:rsid w:val="00040371"/>
    <w:rsid w:val="000526C9"/>
    <w:rsid w:val="0006003A"/>
    <w:rsid w:val="00063E85"/>
    <w:rsid w:val="00064369"/>
    <w:rsid w:val="00064B3A"/>
    <w:rsid w:val="0007519F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5B4"/>
    <w:rsid w:val="000E3B24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D58"/>
    <w:rsid w:val="00162195"/>
    <w:rsid w:val="0016317B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5133"/>
    <w:rsid w:val="001B668B"/>
    <w:rsid w:val="001C14ED"/>
    <w:rsid w:val="001C71A0"/>
    <w:rsid w:val="001D19BA"/>
    <w:rsid w:val="001D7C62"/>
    <w:rsid w:val="001E41E5"/>
    <w:rsid w:val="001F3C2E"/>
    <w:rsid w:val="001F4C0C"/>
    <w:rsid w:val="001F6A5C"/>
    <w:rsid w:val="0020574C"/>
    <w:rsid w:val="00205A15"/>
    <w:rsid w:val="00205D3A"/>
    <w:rsid w:val="00207487"/>
    <w:rsid w:val="00207F48"/>
    <w:rsid w:val="00220E50"/>
    <w:rsid w:val="00234CEF"/>
    <w:rsid w:val="002419C2"/>
    <w:rsid w:val="0024207A"/>
    <w:rsid w:val="0025179A"/>
    <w:rsid w:val="0025265A"/>
    <w:rsid w:val="00254C83"/>
    <w:rsid w:val="00256A33"/>
    <w:rsid w:val="00257088"/>
    <w:rsid w:val="00262760"/>
    <w:rsid w:val="002644B1"/>
    <w:rsid w:val="002661FA"/>
    <w:rsid w:val="00274FB9"/>
    <w:rsid w:val="00275B5E"/>
    <w:rsid w:val="002768D3"/>
    <w:rsid w:val="0028597E"/>
    <w:rsid w:val="002900E6"/>
    <w:rsid w:val="00293735"/>
    <w:rsid w:val="0029525F"/>
    <w:rsid w:val="00295C11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4E4F"/>
    <w:rsid w:val="00304808"/>
    <w:rsid w:val="003146B6"/>
    <w:rsid w:val="003238F7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A7452"/>
    <w:rsid w:val="003B79F9"/>
    <w:rsid w:val="003C087E"/>
    <w:rsid w:val="003C12D4"/>
    <w:rsid w:val="003C6E22"/>
    <w:rsid w:val="003D49F4"/>
    <w:rsid w:val="003D4C11"/>
    <w:rsid w:val="003D664F"/>
    <w:rsid w:val="003E2F4D"/>
    <w:rsid w:val="003E7636"/>
    <w:rsid w:val="003E7F7D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4974"/>
    <w:rsid w:val="004657B9"/>
    <w:rsid w:val="00467888"/>
    <w:rsid w:val="00467ED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2CCE"/>
    <w:rsid w:val="004B5536"/>
    <w:rsid w:val="004B6623"/>
    <w:rsid w:val="004C1AEF"/>
    <w:rsid w:val="004C4ACF"/>
    <w:rsid w:val="004C569B"/>
    <w:rsid w:val="004C76ED"/>
    <w:rsid w:val="004C7E85"/>
    <w:rsid w:val="004D7693"/>
    <w:rsid w:val="004E4DAB"/>
    <w:rsid w:val="00504B5C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59A7"/>
    <w:rsid w:val="005B767D"/>
    <w:rsid w:val="005C16D9"/>
    <w:rsid w:val="005C5168"/>
    <w:rsid w:val="005D42D0"/>
    <w:rsid w:val="005D53A9"/>
    <w:rsid w:val="005D7FE2"/>
    <w:rsid w:val="005E1413"/>
    <w:rsid w:val="005E45DB"/>
    <w:rsid w:val="005F2134"/>
    <w:rsid w:val="005F7B41"/>
    <w:rsid w:val="00603D6A"/>
    <w:rsid w:val="006046EE"/>
    <w:rsid w:val="00606F5E"/>
    <w:rsid w:val="0062196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816C9"/>
    <w:rsid w:val="0069317E"/>
    <w:rsid w:val="00696619"/>
    <w:rsid w:val="006A00B4"/>
    <w:rsid w:val="006B66AB"/>
    <w:rsid w:val="006D1D69"/>
    <w:rsid w:val="006E085F"/>
    <w:rsid w:val="006E344C"/>
    <w:rsid w:val="006E35BB"/>
    <w:rsid w:val="006E7C06"/>
    <w:rsid w:val="006F2BE9"/>
    <w:rsid w:val="006F4DDD"/>
    <w:rsid w:val="0070307F"/>
    <w:rsid w:val="00710370"/>
    <w:rsid w:val="00711570"/>
    <w:rsid w:val="00716096"/>
    <w:rsid w:val="00720A8E"/>
    <w:rsid w:val="00735A86"/>
    <w:rsid w:val="00740642"/>
    <w:rsid w:val="00742B66"/>
    <w:rsid w:val="007470E5"/>
    <w:rsid w:val="00754466"/>
    <w:rsid w:val="0076102A"/>
    <w:rsid w:val="007627FF"/>
    <w:rsid w:val="0077342A"/>
    <w:rsid w:val="00776A19"/>
    <w:rsid w:val="007856BF"/>
    <w:rsid w:val="007A1799"/>
    <w:rsid w:val="007A1B18"/>
    <w:rsid w:val="007B003C"/>
    <w:rsid w:val="007B1FD6"/>
    <w:rsid w:val="007B2423"/>
    <w:rsid w:val="007B3A0F"/>
    <w:rsid w:val="007B7247"/>
    <w:rsid w:val="007C08C0"/>
    <w:rsid w:val="007C0FEA"/>
    <w:rsid w:val="007D1001"/>
    <w:rsid w:val="007D157D"/>
    <w:rsid w:val="007E1BC2"/>
    <w:rsid w:val="007E2498"/>
    <w:rsid w:val="007E648B"/>
    <w:rsid w:val="007E6F62"/>
    <w:rsid w:val="007F47C3"/>
    <w:rsid w:val="007F6E42"/>
    <w:rsid w:val="00800CD0"/>
    <w:rsid w:val="00802DEC"/>
    <w:rsid w:val="00804E1D"/>
    <w:rsid w:val="00812FBC"/>
    <w:rsid w:val="008144A9"/>
    <w:rsid w:val="00817DBA"/>
    <w:rsid w:val="0082623B"/>
    <w:rsid w:val="00827A6B"/>
    <w:rsid w:val="008308DD"/>
    <w:rsid w:val="00832918"/>
    <w:rsid w:val="008411A2"/>
    <w:rsid w:val="00846071"/>
    <w:rsid w:val="00851C7E"/>
    <w:rsid w:val="0085240A"/>
    <w:rsid w:val="00852B35"/>
    <w:rsid w:val="00873091"/>
    <w:rsid w:val="0088132B"/>
    <w:rsid w:val="008820C3"/>
    <w:rsid w:val="00882DA1"/>
    <w:rsid w:val="008847FF"/>
    <w:rsid w:val="00892A35"/>
    <w:rsid w:val="008A32AA"/>
    <w:rsid w:val="008B4606"/>
    <w:rsid w:val="008B5C35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21531"/>
    <w:rsid w:val="0092223E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1F14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82D7D"/>
    <w:rsid w:val="00A842C1"/>
    <w:rsid w:val="00AA0E26"/>
    <w:rsid w:val="00AA1FFE"/>
    <w:rsid w:val="00AA62DE"/>
    <w:rsid w:val="00AC0A74"/>
    <w:rsid w:val="00AC2B59"/>
    <w:rsid w:val="00AD5FC0"/>
    <w:rsid w:val="00AD6580"/>
    <w:rsid w:val="00AE07B5"/>
    <w:rsid w:val="00AE07EC"/>
    <w:rsid w:val="00AE1C31"/>
    <w:rsid w:val="00B0207C"/>
    <w:rsid w:val="00B0589C"/>
    <w:rsid w:val="00B072DF"/>
    <w:rsid w:val="00B07710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62502"/>
    <w:rsid w:val="00B63DF8"/>
    <w:rsid w:val="00B75703"/>
    <w:rsid w:val="00B81882"/>
    <w:rsid w:val="00B85FAA"/>
    <w:rsid w:val="00B93DF5"/>
    <w:rsid w:val="00BA71D0"/>
    <w:rsid w:val="00BA7930"/>
    <w:rsid w:val="00BB1B3E"/>
    <w:rsid w:val="00BB5C16"/>
    <w:rsid w:val="00BC5EFD"/>
    <w:rsid w:val="00BD1F01"/>
    <w:rsid w:val="00BD3E37"/>
    <w:rsid w:val="00BD5015"/>
    <w:rsid w:val="00BE41D0"/>
    <w:rsid w:val="00BE6CA6"/>
    <w:rsid w:val="00BF0B20"/>
    <w:rsid w:val="00BF3DC8"/>
    <w:rsid w:val="00C00663"/>
    <w:rsid w:val="00C032F0"/>
    <w:rsid w:val="00C11180"/>
    <w:rsid w:val="00C13FEB"/>
    <w:rsid w:val="00C36D33"/>
    <w:rsid w:val="00C43D0A"/>
    <w:rsid w:val="00C4473C"/>
    <w:rsid w:val="00C518F2"/>
    <w:rsid w:val="00C5527B"/>
    <w:rsid w:val="00C66AD7"/>
    <w:rsid w:val="00C7253C"/>
    <w:rsid w:val="00C73C9D"/>
    <w:rsid w:val="00C80D30"/>
    <w:rsid w:val="00C8200D"/>
    <w:rsid w:val="00C8345A"/>
    <w:rsid w:val="00C83C1B"/>
    <w:rsid w:val="00C94CAB"/>
    <w:rsid w:val="00CA2D14"/>
    <w:rsid w:val="00CA34C6"/>
    <w:rsid w:val="00CA663F"/>
    <w:rsid w:val="00CB7ABE"/>
    <w:rsid w:val="00CE359A"/>
    <w:rsid w:val="00CE4AE8"/>
    <w:rsid w:val="00CF03A5"/>
    <w:rsid w:val="00CF1AEA"/>
    <w:rsid w:val="00D030FC"/>
    <w:rsid w:val="00D1206C"/>
    <w:rsid w:val="00D17D63"/>
    <w:rsid w:val="00D20E5E"/>
    <w:rsid w:val="00D20F03"/>
    <w:rsid w:val="00D4724C"/>
    <w:rsid w:val="00D50CB2"/>
    <w:rsid w:val="00D55D70"/>
    <w:rsid w:val="00D61BF6"/>
    <w:rsid w:val="00D6224D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A1298"/>
    <w:rsid w:val="00DA2A76"/>
    <w:rsid w:val="00DA5B3E"/>
    <w:rsid w:val="00DB2072"/>
    <w:rsid w:val="00DB3CB2"/>
    <w:rsid w:val="00DC088A"/>
    <w:rsid w:val="00DC37D2"/>
    <w:rsid w:val="00DC4766"/>
    <w:rsid w:val="00DC788A"/>
    <w:rsid w:val="00DD12C3"/>
    <w:rsid w:val="00DD28DD"/>
    <w:rsid w:val="00DD69A9"/>
    <w:rsid w:val="00DE1734"/>
    <w:rsid w:val="00DE305E"/>
    <w:rsid w:val="00DE4199"/>
    <w:rsid w:val="00E00C4A"/>
    <w:rsid w:val="00E14337"/>
    <w:rsid w:val="00E15512"/>
    <w:rsid w:val="00E16B6C"/>
    <w:rsid w:val="00E201E4"/>
    <w:rsid w:val="00E2338F"/>
    <w:rsid w:val="00E31910"/>
    <w:rsid w:val="00E3441C"/>
    <w:rsid w:val="00E34907"/>
    <w:rsid w:val="00E40C73"/>
    <w:rsid w:val="00E40FE2"/>
    <w:rsid w:val="00E47D07"/>
    <w:rsid w:val="00E50D69"/>
    <w:rsid w:val="00E67AD6"/>
    <w:rsid w:val="00E706D8"/>
    <w:rsid w:val="00E737F2"/>
    <w:rsid w:val="00E7551E"/>
    <w:rsid w:val="00E76F95"/>
    <w:rsid w:val="00E811D9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39E2"/>
    <w:rsid w:val="00ED633D"/>
    <w:rsid w:val="00EE2218"/>
    <w:rsid w:val="00EE59B3"/>
    <w:rsid w:val="00EF1FB4"/>
    <w:rsid w:val="00EF3302"/>
    <w:rsid w:val="00EF6BA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3044"/>
    <w:rsid w:val="00F44736"/>
    <w:rsid w:val="00F44A01"/>
    <w:rsid w:val="00F626CA"/>
    <w:rsid w:val="00F83F69"/>
    <w:rsid w:val="00F956B5"/>
    <w:rsid w:val="00FA79D8"/>
    <w:rsid w:val="00FA7A7A"/>
    <w:rsid w:val="00FB3152"/>
    <w:rsid w:val="00FB3FFA"/>
    <w:rsid w:val="00FB751F"/>
    <w:rsid w:val="00FC0F25"/>
    <w:rsid w:val="00FD0E34"/>
    <w:rsid w:val="00FD33E9"/>
    <w:rsid w:val="00FD5ED7"/>
    <w:rsid w:val="00FE03F1"/>
    <w:rsid w:val="00FE294D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A6E0D-A77B-4137-9F6A-83F4C0A6B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960</TotalTime>
  <Pages>9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20</cp:revision>
  <cp:lastPrinted>2021-02-28T18:29:00Z</cp:lastPrinted>
  <dcterms:created xsi:type="dcterms:W3CDTF">2022-01-31T12:37:00Z</dcterms:created>
  <dcterms:modified xsi:type="dcterms:W3CDTF">2022-02-02T22:23:00Z</dcterms:modified>
</cp:coreProperties>
</file>