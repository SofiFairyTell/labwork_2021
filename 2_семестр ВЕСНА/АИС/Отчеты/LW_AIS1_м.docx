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92B32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92B32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392B32">
        <w:rPr>
          <w:sz w:val="24"/>
          <w:szCs w:val="24"/>
        </w:rPr>
        <w:t>студента</w:t>
      </w:r>
      <w:r w:rsidR="00CE359A" w:rsidRPr="00392B32">
        <w:rPr>
          <w:sz w:val="24"/>
          <w:szCs w:val="24"/>
        </w:rPr>
        <w:t xml:space="preserve"> группы ИТ – </w:t>
      </w:r>
      <w:r w:rsidR="007E648B" w:rsidRPr="00392B32">
        <w:rPr>
          <w:sz w:val="24"/>
          <w:szCs w:val="24"/>
        </w:rPr>
        <w:t>4</w:t>
      </w:r>
      <w:r w:rsidR="00CE359A" w:rsidRPr="00392B32">
        <w:rPr>
          <w:sz w:val="24"/>
          <w:szCs w:val="24"/>
        </w:rPr>
        <w:t>2</w:t>
      </w:r>
      <w:r w:rsidR="0019290F" w:rsidRPr="00392B32">
        <w:rPr>
          <w:sz w:val="24"/>
          <w:szCs w:val="24"/>
        </w:rPr>
        <w:br/>
      </w:r>
      <w:r w:rsidR="00CE359A" w:rsidRPr="00392B32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92B32" w14:paraId="596FB372" w14:textId="77777777" w:rsidTr="00470D8C">
        <w:tc>
          <w:tcPr>
            <w:tcW w:w="2401" w:type="dxa"/>
          </w:tcPr>
          <w:p w14:paraId="6FD169CD" w14:textId="77777777" w:rsidR="00CE359A" w:rsidRPr="00392B32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92B32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92B32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92B32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13C7731" w:rsidR="0064206B" w:rsidRPr="00392B32" w:rsidRDefault="00FE03F1" w:rsidP="005D53A9">
      <w:pPr>
        <w:pStyle w:val="a1"/>
        <w:rPr>
          <w:sz w:val="24"/>
          <w:szCs w:val="24"/>
        </w:rPr>
      </w:pPr>
      <w:r w:rsidRPr="00392B32">
        <w:rPr>
          <w:sz w:val="24"/>
          <w:szCs w:val="24"/>
        </w:rPr>
        <w:t xml:space="preserve">Создание и администрирование хранилищ данных </w:t>
      </w:r>
    </w:p>
    <w:p w14:paraId="25AF31BE" w14:textId="670A7AAB" w:rsidR="003532A7" w:rsidRPr="00392B32" w:rsidRDefault="00CE359A" w:rsidP="00FE03F1">
      <w:pPr>
        <w:pStyle w:val="Default"/>
        <w:jc w:val="both"/>
      </w:pPr>
      <w:r w:rsidRPr="00392B32">
        <w:rPr>
          <w:b/>
        </w:rPr>
        <w:t>Цель работы</w:t>
      </w:r>
      <w:r w:rsidR="00E90335" w:rsidRPr="00392B32">
        <w:t>:</w:t>
      </w:r>
      <w:r w:rsidR="00BC5EFD" w:rsidRPr="00392B32">
        <w:t xml:space="preserve"> </w:t>
      </w:r>
      <w:r w:rsidR="00FE03F1" w:rsidRPr="00392B32">
        <w:t xml:space="preserve">изучить основы и освоить практически консольный и классический способы управления процессом подготовки аппаратных и программных средств, требуемых для </w:t>
      </w:r>
      <w:proofErr w:type="spellStart"/>
      <w:r w:rsidR="00FE03F1" w:rsidRPr="00392B32">
        <w:t>Windows</w:t>
      </w:r>
      <w:proofErr w:type="spellEnd"/>
      <w:r w:rsidR="00FE03F1" w:rsidRPr="00392B32">
        <w:t xml:space="preserve"> </w:t>
      </w:r>
      <w:proofErr w:type="spellStart"/>
      <w:r w:rsidR="00FE03F1" w:rsidRPr="00392B32">
        <w:t>Server</w:t>
      </w:r>
      <w:proofErr w:type="spellEnd"/>
      <w:r w:rsidR="00FE03F1" w:rsidRPr="00392B32">
        <w:t xml:space="preserve"> 2012, освоить способы организации хранилищ данных под управлением серверных платформ. </w:t>
      </w:r>
    </w:p>
    <w:p w14:paraId="1271C954" w14:textId="77777777" w:rsidR="004237A5" w:rsidRPr="00392B32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392B32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392B32">
        <w:rPr>
          <w:sz w:val="24"/>
          <w:szCs w:val="24"/>
        </w:rPr>
        <w:t>Содержание работы</w:t>
      </w:r>
    </w:p>
    <w:p w14:paraId="061BDF55" w14:textId="77777777" w:rsidR="00FE03F1" w:rsidRPr="00392B32" w:rsidRDefault="00FE03F1" w:rsidP="00FE03F1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1. Изучить теоретические сведения, порядок работы с утилитой </w:t>
      </w:r>
      <w:proofErr w:type="spellStart"/>
      <w:r w:rsidRPr="00392B32">
        <w:rPr>
          <w:sz w:val="24"/>
          <w:szCs w:val="24"/>
        </w:rPr>
        <w:t>DiskPart</w:t>
      </w:r>
      <w:proofErr w:type="spellEnd"/>
      <w:r w:rsidRPr="00392B32">
        <w:rPr>
          <w:sz w:val="24"/>
          <w:szCs w:val="24"/>
        </w:rPr>
        <w:t>.</w:t>
      </w:r>
    </w:p>
    <w:p w14:paraId="5C900892" w14:textId="31244675" w:rsidR="000D5C85" w:rsidRPr="00392B32" w:rsidRDefault="00FE03F1" w:rsidP="00FE03F1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2. Создать и настроить виртуальную машину в среде </w:t>
      </w:r>
      <w:proofErr w:type="spellStart"/>
      <w:r w:rsidRPr="00392B32">
        <w:rPr>
          <w:sz w:val="24"/>
          <w:szCs w:val="24"/>
        </w:rPr>
        <w:t>Virtual</w:t>
      </w:r>
      <w:proofErr w:type="spellEnd"/>
      <w:r w:rsidRPr="00392B32">
        <w:rPr>
          <w:sz w:val="24"/>
          <w:szCs w:val="24"/>
        </w:rPr>
        <w:t xml:space="preserve"> </w:t>
      </w:r>
      <w:proofErr w:type="spellStart"/>
      <w:r w:rsidRPr="00392B32">
        <w:rPr>
          <w:sz w:val="24"/>
          <w:szCs w:val="24"/>
        </w:rPr>
        <w:t>Box</w:t>
      </w:r>
      <w:proofErr w:type="spellEnd"/>
      <w:r w:rsidRPr="00392B32">
        <w:rPr>
          <w:sz w:val="24"/>
          <w:szCs w:val="24"/>
        </w:rPr>
        <w:t xml:space="preserve"> для установки </w:t>
      </w:r>
      <w:proofErr w:type="spellStart"/>
      <w:r w:rsidRPr="00392B32">
        <w:rPr>
          <w:sz w:val="24"/>
          <w:szCs w:val="24"/>
        </w:rPr>
        <w:t>Windows</w:t>
      </w:r>
      <w:proofErr w:type="spellEnd"/>
      <w:r w:rsidRPr="00392B32">
        <w:rPr>
          <w:sz w:val="24"/>
          <w:szCs w:val="24"/>
        </w:rPr>
        <w:t xml:space="preserve"> </w:t>
      </w:r>
      <w:proofErr w:type="spellStart"/>
      <w:r w:rsidRPr="00392B32">
        <w:rPr>
          <w:sz w:val="24"/>
          <w:szCs w:val="24"/>
        </w:rPr>
        <w:t>Server</w:t>
      </w:r>
      <w:proofErr w:type="spellEnd"/>
      <w:r w:rsidRPr="00392B32">
        <w:rPr>
          <w:sz w:val="24"/>
          <w:szCs w:val="24"/>
        </w:rPr>
        <w:t xml:space="preserve"> 2012. Предусмотреть организацию отдельного виртуального контроллера для системного диска и отдельного для дисков хранилища. Привод оптических дисков организовать на контроллере SATA для всех вариантов.</w:t>
      </w:r>
    </w:p>
    <w:p w14:paraId="40E59F3C" w14:textId="6B1FE038" w:rsidR="00FE03F1" w:rsidRPr="00392B32" w:rsidRDefault="00FE03F1" w:rsidP="00160D58">
      <w:pPr>
        <w:pStyle w:val="a2"/>
        <w:spacing w:before="240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40E9A1C8" wp14:editId="389D2EE6">
            <wp:extent cx="5103628" cy="15323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547" cy="15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D66" w14:textId="73B0E8F2" w:rsidR="00FE03F1" w:rsidRPr="00392B32" w:rsidRDefault="00FE03F1" w:rsidP="00FE03F1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64E571F7" wp14:editId="53F983EB">
            <wp:extent cx="5103495" cy="332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621" cy="3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0D4" w14:textId="79B227B7" w:rsidR="00FE03F1" w:rsidRPr="00392B32" w:rsidRDefault="00FE03F1" w:rsidP="00FE03F1">
      <w:pPr>
        <w:pStyle w:val="a4"/>
        <w:rPr>
          <w:szCs w:val="24"/>
        </w:rPr>
      </w:pPr>
      <w:r w:rsidRPr="00392B32">
        <w:rPr>
          <w:szCs w:val="24"/>
        </w:rPr>
        <w:t>Задание для варианта 8</w:t>
      </w:r>
    </w:p>
    <w:p w14:paraId="04BC6FA0" w14:textId="77777777" w:rsidR="00FE03F1" w:rsidRPr="00392B32" w:rsidRDefault="00FE03F1" w:rsidP="00FE03F1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3. Выделить отдельный диск под систему и произвести его настройку утилитой </w:t>
      </w:r>
      <w:proofErr w:type="spellStart"/>
      <w:r w:rsidRPr="00392B32">
        <w:rPr>
          <w:sz w:val="24"/>
          <w:szCs w:val="24"/>
        </w:rPr>
        <w:t>DiskPart</w:t>
      </w:r>
      <w:proofErr w:type="spellEnd"/>
      <w:r w:rsidRPr="00392B32">
        <w:rPr>
          <w:sz w:val="24"/>
          <w:szCs w:val="24"/>
        </w:rPr>
        <w:t xml:space="preserve">. Установка ОС </w:t>
      </w:r>
      <w:proofErr w:type="spellStart"/>
      <w:r w:rsidRPr="00392B32">
        <w:rPr>
          <w:sz w:val="24"/>
          <w:szCs w:val="24"/>
        </w:rPr>
        <w:t>Windows</w:t>
      </w:r>
      <w:proofErr w:type="spellEnd"/>
      <w:r w:rsidRPr="00392B32">
        <w:rPr>
          <w:sz w:val="24"/>
          <w:szCs w:val="24"/>
        </w:rPr>
        <w:t xml:space="preserve"> возможна только на диск типа «базовый» !!! </w:t>
      </w:r>
    </w:p>
    <w:p w14:paraId="4C12F210" w14:textId="77777777" w:rsidR="00FE03F1" w:rsidRPr="00392B32" w:rsidRDefault="00FE03F1" w:rsidP="00FE03F1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4. Настроить хранилище утилитой </w:t>
      </w:r>
      <w:proofErr w:type="spellStart"/>
      <w:r w:rsidRPr="00392B32">
        <w:rPr>
          <w:sz w:val="24"/>
          <w:szCs w:val="24"/>
        </w:rPr>
        <w:t>DiskPart</w:t>
      </w:r>
      <w:proofErr w:type="spellEnd"/>
      <w:r w:rsidRPr="00392B32">
        <w:rPr>
          <w:sz w:val="24"/>
          <w:szCs w:val="24"/>
        </w:rPr>
        <w:t xml:space="preserve"> по варианту задания. Установить и запустить ОС. </w:t>
      </w:r>
    </w:p>
    <w:p w14:paraId="0DDD3EB6" w14:textId="77777777" w:rsidR="00FE03F1" w:rsidRPr="00392B32" w:rsidRDefault="00FE03F1" w:rsidP="00FE03F1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5. Рассчитать объем хранилища. Проверить соответствие расчётных данных действительности, убедиться в работоспособности хранилища. </w:t>
      </w:r>
    </w:p>
    <w:p w14:paraId="13B79D25" w14:textId="7BBB78FF" w:rsidR="00BC5EFD" w:rsidRPr="00392B32" w:rsidRDefault="00FE03F1" w:rsidP="00FE03F1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>6. Составить отчёт о проделанной работе.</w:t>
      </w:r>
    </w:p>
    <w:p w14:paraId="5B40856E" w14:textId="75047D61" w:rsidR="003B79F9" w:rsidRPr="00392B32" w:rsidRDefault="003B79F9" w:rsidP="00124FE5">
      <w:pPr>
        <w:pStyle w:val="a2"/>
        <w:rPr>
          <w:sz w:val="24"/>
          <w:szCs w:val="24"/>
        </w:rPr>
      </w:pPr>
    </w:p>
    <w:p w14:paraId="71EEC448" w14:textId="2DE6DD14" w:rsidR="0064206B" w:rsidRPr="00392B32" w:rsidRDefault="0042484A" w:rsidP="00514CBF">
      <w:pPr>
        <w:pStyle w:val="a3"/>
        <w:spacing w:before="240"/>
        <w:rPr>
          <w:sz w:val="24"/>
          <w:szCs w:val="24"/>
        </w:rPr>
      </w:pPr>
      <w:r w:rsidRPr="00392B32">
        <w:rPr>
          <w:sz w:val="24"/>
          <w:szCs w:val="24"/>
        </w:rPr>
        <w:t>Ход работы</w:t>
      </w:r>
    </w:p>
    <w:p w14:paraId="3F6AFBD5" w14:textId="1970CE5E" w:rsidR="003A7452" w:rsidRPr="00392B32" w:rsidRDefault="0007519F" w:rsidP="00E15512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1. </w:t>
      </w:r>
      <w:r w:rsidR="00870392" w:rsidRPr="00392B32">
        <w:rPr>
          <w:sz w:val="24"/>
          <w:szCs w:val="24"/>
        </w:rPr>
        <w:t xml:space="preserve">Изучила теоретические сведения. </w:t>
      </w:r>
    </w:p>
    <w:p w14:paraId="17A99AAF" w14:textId="609FD755" w:rsidR="00870392" w:rsidRPr="00392B32" w:rsidRDefault="00870392" w:rsidP="00E15512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2. Произвела настройку виртуальной машины. </w:t>
      </w:r>
    </w:p>
    <w:p w14:paraId="4B06BC0C" w14:textId="15A7315E" w:rsidR="00870392" w:rsidRPr="00392B32" w:rsidRDefault="00870392" w:rsidP="00870392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1DA875" wp14:editId="43DC373D">
            <wp:extent cx="4197650" cy="1728933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291" cy="17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FDDE" w14:textId="60DAB092" w:rsidR="00870392" w:rsidRPr="00392B32" w:rsidRDefault="00870392" w:rsidP="00870392">
      <w:pPr>
        <w:pStyle w:val="a4"/>
        <w:rPr>
          <w:szCs w:val="24"/>
        </w:rPr>
      </w:pPr>
      <w:r w:rsidRPr="00392B32">
        <w:rPr>
          <w:szCs w:val="24"/>
        </w:rPr>
        <w:t>Настройки</w:t>
      </w:r>
    </w:p>
    <w:p w14:paraId="78D70EFC" w14:textId="6D66C990" w:rsidR="002A6705" w:rsidRPr="00392B32" w:rsidRDefault="002A6705" w:rsidP="002A6705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3. </w:t>
      </w:r>
    </w:p>
    <w:p w14:paraId="346BBF01" w14:textId="372C84C0" w:rsidR="00313E5D" w:rsidRPr="00392B32" w:rsidRDefault="002A6705" w:rsidP="002A6705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41ED7984" wp14:editId="4E5B8688">
            <wp:extent cx="5254385" cy="2662326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144" cy="26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86F" w14:textId="72731A50" w:rsidR="002A6705" w:rsidRPr="00392B32" w:rsidRDefault="002A6705" w:rsidP="002A6705">
      <w:pPr>
        <w:pStyle w:val="a4"/>
        <w:rPr>
          <w:szCs w:val="24"/>
          <w:lang w:val="en-US"/>
        </w:rPr>
      </w:pPr>
      <w:r w:rsidRPr="00392B32">
        <w:rPr>
          <w:szCs w:val="24"/>
        </w:rPr>
        <w:t xml:space="preserve">Запуск утилиты </w:t>
      </w:r>
      <w:proofErr w:type="spellStart"/>
      <w:r w:rsidRPr="00392B32">
        <w:rPr>
          <w:szCs w:val="24"/>
          <w:lang w:val="en-US"/>
        </w:rPr>
        <w:t>diskpart</w:t>
      </w:r>
      <w:proofErr w:type="spellEnd"/>
    </w:p>
    <w:p w14:paraId="5417FE52" w14:textId="1ACE549A" w:rsidR="00DE301E" w:rsidRPr="00392B32" w:rsidRDefault="00DE301E" w:rsidP="00DE301E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К диску 2 была применена команда </w:t>
      </w:r>
      <w:r w:rsidRPr="00392B32">
        <w:rPr>
          <w:sz w:val="24"/>
          <w:szCs w:val="24"/>
          <w:lang w:val="en-US"/>
        </w:rPr>
        <w:t>convert</w:t>
      </w:r>
      <w:r w:rsidRPr="00392B32">
        <w:rPr>
          <w:sz w:val="24"/>
          <w:szCs w:val="24"/>
        </w:rPr>
        <w:t xml:space="preserve"> </w:t>
      </w:r>
      <w:proofErr w:type="spellStart"/>
      <w:r w:rsidRPr="00392B32">
        <w:rPr>
          <w:sz w:val="24"/>
          <w:szCs w:val="24"/>
          <w:lang w:val="en-US"/>
        </w:rPr>
        <w:t>mbr</w:t>
      </w:r>
      <w:proofErr w:type="spellEnd"/>
    </w:p>
    <w:p w14:paraId="6F228828" w14:textId="77777777" w:rsidR="00DE301E" w:rsidRPr="00392B32" w:rsidRDefault="00DE301E" w:rsidP="00DE301E">
      <w:pPr>
        <w:pStyle w:val="a2"/>
        <w:rPr>
          <w:sz w:val="24"/>
          <w:szCs w:val="24"/>
        </w:rPr>
      </w:pPr>
    </w:p>
    <w:p w14:paraId="2844F77C" w14:textId="4B814C34" w:rsidR="002A6705" w:rsidRPr="00392B32" w:rsidRDefault="00FC3887" w:rsidP="002A6705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3A555051" wp14:editId="75F6FCB4">
            <wp:extent cx="4829175" cy="2838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77F5" w14:textId="1E842D0D" w:rsidR="00FC3887" w:rsidRPr="00392B32" w:rsidRDefault="009E3E5B" w:rsidP="009E3E5B">
      <w:pPr>
        <w:pStyle w:val="a4"/>
        <w:rPr>
          <w:szCs w:val="24"/>
        </w:rPr>
      </w:pPr>
      <w:r w:rsidRPr="00392B32">
        <w:rPr>
          <w:szCs w:val="24"/>
        </w:rPr>
        <w:t>Информация о диске 2</w:t>
      </w:r>
    </w:p>
    <w:p w14:paraId="2E1E56DC" w14:textId="77777777" w:rsidR="00DE301E" w:rsidRPr="00392B32" w:rsidRDefault="00DE301E" w:rsidP="00DE301E">
      <w:pPr>
        <w:pStyle w:val="a2"/>
        <w:rPr>
          <w:bCs/>
          <w:sz w:val="24"/>
          <w:szCs w:val="24"/>
        </w:rPr>
      </w:pPr>
    </w:p>
    <w:p w14:paraId="5CF6FC21" w14:textId="77777777" w:rsidR="00DE301E" w:rsidRPr="00392B32" w:rsidRDefault="00DE301E" w:rsidP="00DE301E">
      <w:pPr>
        <w:pStyle w:val="a2"/>
        <w:jc w:val="center"/>
        <w:rPr>
          <w:bCs/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765B5FE" wp14:editId="4B9CFE2A">
            <wp:extent cx="5192266" cy="4175544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216" cy="41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1AA0" w14:textId="0F1FDAC2" w:rsidR="00DE301E" w:rsidRPr="00392B32" w:rsidRDefault="00DE301E" w:rsidP="00DE301E">
      <w:pPr>
        <w:pStyle w:val="a4"/>
        <w:rPr>
          <w:szCs w:val="24"/>
        </w:rPr>
      </w:pPr>
      <w:r w:rsidRPr="00392B32">
        <w:rPr>
          <w:szCs w:val="24"/>
        </w:rPr>
        <w:t>Информация о диске 0</w:t>
      </w:r>
    </w:p>
    <w:p w14:paraId="0102F533" w14:textId="715CD433" w:rsidR="002B3029" w:rsidRPr="00392B32" w:rsidRDefault="002B3029" w:rsidP="002B3029">
      <w:pPr>
        <w:pStyle w:val="a2"/>
        <w:rPr>
          <w:sz w:val="24"/>
          <w:szCs w:val="24"/>
        </w:rPr>
      </w:pPr>
      <w:r w:rsidRPr="00392B32">
        <w:rPr>
          <w:sz w:val="24"/>
          <w:szCs w:val="24"/>
        </w:rPr>
        <w:t xml:space="preserve">4. Настройка хранилища по варианту задания. </w:t>
      </w:r>
    </w:p>
    <w:p w14:paraId="1145A5F6" w14:textId="77777777" w:rsidR="002B3029" w:rsidRPr="00392B32" w:rsidRDefault="002B3029" w:rsidP="002B3029">
      <w:pPr>
        <w:pStyle w:val="a2"/>
        <w:rPr>
          <w:sz w:val="24"/>
          <w:szCs w:val="24"/>
        </w:rPr>
      </w:pPr>
    </w:p>
    <w:p w14:paraId="0A335F66" w14:textId="77777777" w:rsidR="00DE301E" w:rsidRPr="00392B32" w:rsidRDefault="00DE301E" w:rsidP="002B3029">
      <w:pPr>
        <w:pStyle w:val="a2"/>
        <w:jc w:val="center"/>
        <w:rPr>
          <w:bCs/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6FC79B3D" wp14:editId="0238D27B">
            <wp:extent cx="4091869" cy="2249457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233" cy="22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C97" w14:textId="1CB7497F" w:rsidR="002B3029" w:rsidRPr="00392B32" w:rsidRDefault="004C6BAB" w:rsidP="002B3029">
      <w:pPr>
        <w:pStyle w:val="a4"/>
        <w:rPr>
          <w:szCs w:val="24"/>
        </w:rPr>
      </w:pPr>
      <w:r w:rsidRPr="00392B32">
        <w:rPr>
          <w:szCs w:val="24"/>
        </w:rPr>
        <w:t xml:space="preserve">Преобразование дисков </w:t>
      </w:r>
    </w:p>
    <w:p w14:paraId="6CEFCD48" w14:textId="77777777" w:rsidR="00DE301E" w:rsidRPr="00392B32" w:rsidRDefault="00DE301E" w:rsidP="002B3029">
      <w:pPr>
        <w:pStyle w:val="a2"/>
        <w:jc w:val="center"/>
        <w:rPr>
          <w:bCs/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28360B2" wp14:editId="5AB2AEAC">
            <wp:extent cx="4761037" cy="385784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135" cy="38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D068" w14:textId="38CF374F" w:rsidR="002B3029" w:rsidRPr="00392B32" w:rsidRDefault="002B3029" w:rsidP="002B3029">
      <w:pPr>
        <w:pStyle w:val="a4"/>
        <w:rPr>
          <w:szCs w:val="24"/>
        </w:rPr>
      </w:pPr>
      <w:r w:rsidRPr="00392B32">
        <w:rPr>
          <w:szCs w:val="24"/>
        </w:rPr>
        <w:t xml:space="preserve">Выполнение </w:t>
      </w:r>
      <w:r w:rsidRPr="00392B32">
        <w:rPr>
          <w:szCs w:val="24"/>
          <w:lang w:val="en-US"/>
        </w:rPr>
        <w:t xml:space="preserve">format </w:t>
      </w:r>
    </w:p>
    <w:p w14:paraId="46A3375F" w14:textId="77777777" w:rsidR="00DE301E" w:rsidRPr="00392B32" w:rsidRDefault="00DE301E" w:rsidP="00D22C5B">
      <w:pPr>
        <w:pStyle w:val="a2"/>
        <w:jc w:val="center"/>
        <w:rPr>
          <w:bCs/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3F65DD84" wp14:editId="72D96DA1">
            <wp:extent cx="4630338" cy="37582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044" cy="37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CBB" w14:textId="7AF00F4C" w:rsidR="00D22C5B" w:rsidRPr="00392B32" w:rsidRDefault="009762E6" w:rsidP="009762E6">
      <w:pPr>
        <w:pStyle w:val="a4"/>
        <w:rPr>
          <w:szCs w:val="24"/>
        </w:rPr>
      </w:pPr>
      <w:r w:rsidRPr="00392B32">
        <w:rPr>
          <w:szCs w:val="24"/>
        </w:rPr>
        <w:t xml:space="preserve">Создание </w:t>
      </w:r>
      <w:r w:rsidRPr="00392B32">
        <w:rPr>
          <w:szCs w:val="24"/>
          <w:lang w:val="en-US"/>
        </w:rPr>
        <w:t>Raid 1</w:t>
      </w:r>
    </w:p>
    <w:p w14:paraId="7E9006DB" w14:textId="77777777" w:rsidR="00DE301E" w:rsidRPr="00392B32" w:rsidRDefault="00DE301E" w:rsidP="00D22C5B">
      <w:pPr>
        <w:pStyle w:val="a2"/>
        <w:jc w:val="center"/>
        <w:rPr>
          <w:bCs/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B4BC837" wp14:editId="515C6DA1">
            <wp:extent cx="4471292" cy="1521298"/>
            <wp:effectExtent l="0" t="0" r="571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078" cy="15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A442" w14:textId="57CB5E81" w:rsidR="00D22C5B" w:rsidRPr="00392B32" w:rsidRDefault="009762E6" w:rsidP="009762E6">
      <w:pPr>
        <w:pStyle w:val="a4"/>
        <w:rPr>
          <w:szCs w:val="24"/>
        </w:rPr>
      </w:pPr>
      <w:r w:rsidRPr="00392B32">
        <w:rPr>
          <w:szCs w:val="24"/>
        </w:rPr>
        <w:t>Создание раздела</w:t>
      </w:r>
    </w:p>
    <w:p w14:paraId="76640D78" w14:textId="77777777" w:rsidR="00DE301E" w:rsidRPr="00392B32" w:rsidRDefault="00DE301E" w:rsidP="00D22C5B">
      <w:pPr>
        <w:pStyle w:val="a2"/>
        <w:jc w:val="center"/>
        <w:rPr>
          <w:bCs/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38571BC7" wp14:editId="7CFBAE88">
            <wp:extent cx="5074070" cy="20818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336" cy="20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6CA" w14:textId="25BCFF8A" w:rsidR="00546EAB" w:rsidRPr="00392B32" w:rsidRDefault="00546EAB" w:rsidP="00546EAB">
      <w:pPr>
        <w:pStyle w:val="a4"/>
        <w:rPr>
          <w:szCs w:val="24"/>
        </w:rPr>
      </w:pPr>
      <w:r w:rsidRPr="00392B32">
        <w:rPr>
          <w:szCs w:val="24"/>
        </w:rPr>
        <w:t>Именование</w:t>
      </w:r>
    </w:p>
    <w:p w14:paraId="7020DEA4" w14:textId="033C75CF" w:rsidR="000307A2" w:rsidRDefault="0000644B" w:rsidP="000307A2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 w:rsidR="009A775E" w:rsidRPr="00392B32">
        <w:rPr>
          <w:sz w:val="24"/>
          <w:szCs w:val="24"/>
        </w:rPr>
        <w:t>У</w:t>
      </w:r>
      <w:r w:rsidR="000307A2" w:rsidRPr="00392B32">
        <w:rPr>
          <w:sz w:val="24"/>
          <w:szCs w:val="24"/>
        </w:rPr>
        <w:t xml:space="preserve">становка в графическом режиме: </w:t>
      </w:r>
    </w:p>
    <w:p w14:paraId="4CD0D9B3" w14:textId="77777777" w:rsidR="0000644B" w:rsidRPr="00392B32" w:rsidRDefault="0000644B" w:rsidP="000307A2">
      <w:pPr>
        <w:pStyle w:val="a2"/>
        <w:rPr>
          <w:sz w:val="24"/>
          <w:szCs w:val="24"/>
        </w:rPr>
      </w:pPr>
    </w:p>
    <w:p w14:paraId="380A2A6C" w14:textId="4049B64F" w:rsidR="000307A2" w:rsidRPr="00392B32" w:rsidRDefault="000307A2" w:rsidP="000307A2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66E3D9ED" wp14:editId="7F613CB4">
            <wp:extent cx="4402887" cy="3348100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6366" cy="33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C7FD" w14:textId="14E4C38C" w:rsidR="000307A2" w:rsidRPr="00392B32" w:rsidRDefault="000307A2" w:rsidP="009A775E">
      <w:pPr>
        <w:pStyle w:val="a4"/>
        <w:rPr>
          <w:szCs w:val="24"/>
        </w:rPr>
      </w:pPr>
      <w:r w:rsidRPr="00392B32">
        <w:rPr>
          <w:szCs w:val="24"/>
        </w:rPr>
        <w:t xml:space="preserve">Выбор </w:t>
      </w:r>
    </w:p>
    <w:p w14:paraId="7EF2BD19" w14:textId="41C28C0F" w:rsidR="009E6DF4" w:rsidRPr="00392B32" w:rsidRDefault="009E6DF4" w:rsidP="009E6DF4">
      <w:pPr>
        <w:pStyle w:val="a2"/>
        <w:rPr>
          <w:sz w:val="24"/>
          <w:szCs w:val="24"/>
        </w:rPr>
      </w:pPr>
    </w:p>
    <w:p w14:paraId="1F65E639" w14:textId="7960AD0A" w:rsidR="009A775E" w:rsidRPr="00392B32" w:rsidRDefault="009A775E" w:rsidP="009A775E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CDB47E8" wp14:editId="53ECF087">
            <wp:extent cx="4452848" cy="3382784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48" cy="33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2EF" w14:textId="7941999C" w:rsidR="009A775E" w:rsidRPr="00392B32" w:rsidRDefault="009A775E" w:rsidP="009A775E">
      <w:pPr>
        <w:pStyle w:val="a4"/>
        <w:rPr>
          <w:szCs w:val="24"/>
        </w:rPr>
      </w:pPr>
      <w:r w:rsidRPr="00392B32">
        <w:rPr>
          <w:szCs w:val="24"/>
        </w:rPr>
        <w:t>Место установки</w:t>
      </w:r>
    </w:p>
    <w:p w14:paraId="6F0401F1" w14:textId="5F83E4BA" w:rsidR="009A775E" w:rsidRPr="00392B32" w:rsidRDefault="009E6DF4" w:rsidP="009E6DF4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61EAA622" wp14:editId="5F15FAE6">
            <wp:extent cx="5108544" cy="33734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423" cy="33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3BD1" w14:textId="6CCEC133" w:rsidR="009E6DF4" w:rsidRPr="0000644B" w:rsidRDefault="009E6DF4" w:rsidP="009E6DF4">
      <w:pPr>
        <w:pStyle w:val="a4"/>
        <w:rPr>
          <w:szCs w:val="24"/>
        </w:rPr>
      </w:pPr>
      <w:r w:rsidRPr="00392B32">
        <w:rPr>
          <w:szCs w:val="24"/>
        </w:rPr>
        <w:t>Сервер</w:t>
      </w:r>
    </w:p>
    <w:p w14:paraId="4D90BB59" w14:textId="147EB8D8" w:rsidR="00061412" w:rsidRPr="0000644B" w:rsidRDefault="00061412" w:rsidP="00061412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C85FA5A" wp14:editId="7E24CCB0">
            <wp:extent cx="4287730" cy="3631721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619" cy="36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6D4D" w14:textId="726EE13A" w:rsidR="00061412" w:rsidRPr="00392B32" w:rsidRDefault="00061412" w:rsidP="00061412">
      <w:pPr>
        <w:pStyle w:val="a4"/>
        <w:rPr>
          <w:szCs w:val="24"/>
        </w:rPr>
      </w:pPr>
      <w:r w:rsidRPr="00392B32">
        <w:rPr>
          <w:szCs w:val="24"/>
        </w:rPr>
        <w:t>Управление дисками</w:t>
      </w:r>
    </w:p>
    <w:p w14:paraId="58BD3E49" w14:textId="2EAD78CA" w:rsidR="0086184C" w:rsidRPr="00392B32" w:rsidRDefault="0086184C" w:rsidP="0086184C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4FFF9CB2" wp14:editId="0A6DCCDF">
            <wp:extent cx="4048844" cy="3788243"/>
            <wp:effectExtent l="0" t="0" r="889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475" cy="37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38D7" w14:textId="0502D7A2" w:rsidR="0086184C" w:rsidRPr="00392B32" w:rsidRDefault="0086184C" w:rsidP="0086184C">
      <w:pPr>
        <w:pStyle w:val="a4"/>
        <w:rPr>
          <w:szCs w:val="24"/>
        </w:rPr>
      </w:pPr>
      <w:r w:rsidRPr="00392B32">
        <w:rPr>
          <w:szCs w:val="24"/>
        </w:rPr>
        <w:t>Подключение дисков</w:t>
      </w:r>
    </w:p>
    <w:p w14:paraId="10E31ADA" w14:textId="602709A0" w:rsidR="006F568C" w:rsidRPr="00392B32" w:rsidRDefault="006F568C" w:rsidP="006F568C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4A935BC" wp14:editId="0A28D150">
            <wp:extent cx="3913517" cy="3485476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938" cy="34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3FB" w14:textId="1E11CC19" w:rsidR="006F568C" w:rsidRPr="00392B32" w:rsidRDefault="006F568C" w:rsidP="006F568C">
      <w:pPr>
        <w:pStyle w:val="a4"/>
        <w:rPr>
          <w:szCs w:val="24"/>
        </w:rPr>
      </w:pPr>
      <w:r w:rsidRPr="00392B32">
        <w:rPr>
          <w:szCs w:val="24"/>
        </w:rPr>
        <w:t>Импорт дисков</w:t>
      </w:r>
    </w:p>
    <w:p w14:paraId="31C93DDE" w14:textId="7352A32A" w:rsidR="00B93F5E" w:rsidRPr="00392B32" w:rsidRDefault="00B93F5E" w:rsidP="00B93F5E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444A6503" wp14:editId="6ED3BA30">
            <wp:extent cx="4282527" cy="3014629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7120" cy="30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763" w14:textId="139B643E" w:rsidR="00B93F5E" w:rsidRPr="00392B32" w:rsidRDefault="00B93F5E" w:rsidP="00B93F5E">
      <w:pPr>
        <w:pStyle w:val="a4"/>
        <w:rPr>
          <w:szCs w:val="24"/>
        </w:rPr>
      </w:pPr>
      <w:r w:rsidRPr="00392B32">
        <w:rPr>
          <w:szCs w:val="24"/>
        </w:rPr>
        <w:t>Продолжение импорта</w:t>
      </w:r>
    </w:p>
    <w:p w14:paraId="6394C247" w14:textId="746D57E0" w:rsidR="00096062" w:rsidRPr="00392B32" w:rsidRDefault="00096062" w:rsidP="00096062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1D1192C" wp14:editId="0595ABCB">
            <wp:extent cx="4694508" cy="4037599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278" cy="40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E7B" w14:textId="7132994D" w:rsidR="00096062" w:rsidRPr="00392B32" w:rsidRDefault="00096062" w:rsidP="00096062">
      <w:pPr>
        <w:pStyle w:val="a4"/>
        <w:rPr>
          <w:szCs w:val="24"/>
        </w:rPr>
      </w:pPr>
      <w:r w:rsidRPr="00392B32">
        <w:rPr>
          <w:szCs w:val="24"/>
        </w:rPr>
        <w:t>Вид управления дисками</w:t>
      </w:r>
    </w:p>
    <w:p w14:paraId="4ECC942C" w14:textId="4EB869E8" w:rsidR="00737020" w:rsidRPr="00392B32" w:rsidRDefault="00737020" w:rsidP="00737020">
      <w:pPr>
        <w:pStyle w:val="a2"/>
        <w:jc w:val="center"/>
        <w:rPr>
          <w:sz w:val="24"/>
          <w:szCs w:val="24"/>
        </w:rPr>
      </w:pPr>
      <w:r w:rsidRPr="00392B32">
        <w:rPr>
          <w:noProof/>
          <w:sz w:val="24"/>
          <w:szCs w:val="24"/>
          <w:lang w:eastAsia="ru-RU"/>
        </w:rPr>
        <w:drawing>
          <wp:inline distT="0" distB="0" distL="0" distR="0" wp14:anchorId="13C3C43F" wp14:editId="34DE698A">
            <wp:extent cx="4720387" cy="3909526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321" cy="39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9871" w14:textId="24E911C1" w:rsidR="00737020" w:rsidRDefault="00737020" w:rsidP="00737020">
      <w:pPr>
        <w:pStyle w:val="a4"/>
        <w:rPr>
          <w:szCs w:val="24"/>
        </w:rPr>
      </w:pPr>
      <w:r w:rsidRPr="00392B32">
        <w:rPr>
          <w:szCs w:val="24"/>
        </w:rPr>
        <w:t>После подключения дисков</w:t>
      </w:r>
    </w:p>
    <w:p w14:paraId="4798A0DC" w14:textId="54C256A7" w:rsidR="00434ECD" w:rsidRPr="00A012CC" w:rsidRDefault="00434ECD" w:rsidP="00AB274E">
      <w:pPr>
        <w:pStyle w:val="a2"/>
        <w:rPr>
          <w:sz w:val="24"/>
          <w:lang w:val="en-US"/>
        </w:rPr>
      </w:pPr>
      <w:bookmarkStart w:id="1" w:name="_GoBack"/>
      <w:r w:rsidRPr="00A012CC">
        <w:rPr>
          <w:sz w:val="24"/>
          <w:lang w:val="en-US"/>
        </w:rPr>
        <w:t>5. RAI</w:t>
      </w:r>
      <w:r w:rsidR="00B54508" w:rsidRPr="00A012CC">
        <w:rPr>
          <w:sz w:val="24"/>
          <w:lang w:val="en-US"/>
        </w:rPr>
        <w:t xml:space="preserve">D1 = </w:t>
      </w:r>
      <w:r w:rsidRPr="00A012CC">
        <w:rPr>
          <w:sz w:val="24"/>
          <w:lang w:val="en-US"/>
        </w:rPr>
        <w:t xml:space="preserve">(N - 1) * </w:t>
      </w:r>
      <w:proofErr w:type="spellStart"/>
      <w:r w:rsidRPr="00A012CC">
        <w:rPr>
          <w:sz w:val="24"/>
          <w:lang w:val="en-US"/>
        </w:rPr>
        <w:t>DiskSize</w:t>
      </w:r>
      <w:proofErr w:type="spellEnd"/>
      <w:r w:rsidRPr="00A012CC">
        <w:rPr>
          <w:sz w:val="24"/>
          <w:lang w:val="en-US"/>
        </w:rPr>
        <w:t xml:space="preserve"> </w:t>
      </w:r>
      <w:r w:rsidR="00B54508" w:rsidRPr="00A012CC">
        <w:rPr>
          <w:sz w:val="24"/>
        </w:rPr>
        <w:t xml:space="preserve">= (2-1)*10 = 10 </w:t>
      </w:r>
      <w:proofErr w:type="spellStart"/>
      <w:r w:rsidR="00B54508" w:rsidRPr="00A012CC">
        <w:rPr>
          <w:sz w:val="24"/>
        </w:rPr>
        <w:t>гб</w:t>
      </w:r>
      <w:proofErr w:type="spellEnd"/>
    </w:p>
    <w:p w14:paraId="082A9773" w14:textId="64507D4D" w:rsidR="002E5047" w:rsidRPr="00A012CC" w:rsidRDefault="002E5047" w:rsidP="00AB274E">
      <w:pPr>
        <w:pStyle w:val="a2"/>
        <w:rPr>
          <w:sz w:val="24"/>
          <w:lang w:val="en-US"/>
        </w:rPr>
      </w:pPr>
      <w:r w:rsidRPr="00A012CC">
        <w:rPr>
          <w:sz w:val="24"/>
          <w:lang w:val="en-US"/>
        </w:rPr>
        <w:t xml:space="preserve">N – </w:t>
      </w:r>
      <w:r w:rsidRPr="00A012CC">
        <w:rPr>
          <w:sz w:val="24"/>
        </w:rPr>
        <w:t xml:space="preserve">количество дисков </w:t>
      </w:r>
    </w:p>
    <w:p w14:paraId="05DF5870" w14:textId="53182322" w:rsidR="002E5047" w:rsidRPr="00A012CC" w:rsidRDefault="002E5047" w:rsidP="00AB274E">
      <w:pPr>
        <w:pStyle w:val="a2"/>
        <w:rPr>
          <w:sz w:val="24"/>
          <w:lang w:val="en-US"/>
        </w:rPr>
      </w:pPr>
      <w:proofErr w:type="spellStart"/>
      <w:r w:rsidRPr="00A012CC">
        <w:rPr>
          <w:sz w:val="24"/>
          <w:lang w:val="en-US"/>
        </w:rPr>
        <w:t>DiskSize</w:t>
      </w:r>
      <w:proofErr w:type="spellEnd"/>
      <w:r w:rsidRPr="00A012CC">
        <w:rPr>
          <w:sz w:val="24"/>
          <w:lang w:val="en-US"/>
        </w:rPr>
        <w:t xml:space="preserve"> – </w:t>
      </w:r>
      <w:r w:rsidRPr="00A012CC">
        <w:rPr>
          <w:sz w:val="24"/>
        </w:rPr>
        <w:t>размер диска</w:t>
      </w:r>
    </w:p>
    <w:bookmarkEnd w:id="1"/>
    <w:p w14:paraId="6F14B4B6" w14:textId="0865AC59" w:rsidR="00870392" w:rsidRPr="00434ECD" w:rsidRDefault="0087039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34ECD">
        <w:rPr>
          <w:sz w:val="24"/>
          <w:szCs w:val="24"/>
          <w:lang w:val="en-US"/>
        </w:rPr>
        <w:br w:type="page"/>
      </w:r>
    </w:p>
    <w:p w14:paraId="72671129" w14:textId="65A4032C" w:rsidR="00A74C7E" w:rsidRPr="00392B32" w:rsidRDefault="00DE305E" w:rsidP="00BA1902">
      <w:pPr>
        <w:pStyle w:val="a2"/>
        <w:rPr>
          <w:bCs/>
          <w:sz w:val="24"/>
          <w:szCs w:val="24"/>
        </w:rPr>
      </w:pPr>
      <w:r w:rsidRPr="00392B32">
        <w:rPr>
          <w:b/>
          <w:sz w:val="24"/>
          <w:szCs w:val="24"/>
        </w:rPr>
        <w:lastRenderedPageBreak/>
        <w:t>Вывод:</w:t>
      </w:r>
      <w:r w:rsidR="00B0589C" w:rsidRPr="00392B32">
        <w:rPr>
          <w:b/>
          <w:sz w:val="24"/>
          <w:szCs w:val="24"/>
        </w:rPr>
        <w:t xml:space="preserve"> </w:t>
      </w:r>
      <w:r w:rsidR="00B0589C" w:rsidRPr="00392B32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392B32">
        <w:rPr>
          <w:bCs/>
          <w:sz w:val="24"/>
          <w:szCs w:val="24"/>
        </w:rPr>
        <w:t xml:space="preserve"> </w:t>
      </w:r>
      <w:r w:rsidR="00392B32">
        <w:rPr>
          <w:bCs/>
          <w:sz w:val="24"/>
          <w:szCs w:val="24"/>
        </w:rPr>
        <w:t>были освоены</w:t>
      </w:r>
      <w:r w:rsidR="00392B32" w:rsidRPr="00392B32">
        <w:rPr>
          <w:sz w:val="24"/>
          <w:szCs w:val="24"/>
        </w:rPr>
        <w:t xml:space="preserve"> консольный и классический способы управления процессом подготовки аппаратных и программных средств, тре</w:t>
      </w:r>
      <w:r w:rsidR="00392B32">
        <w:rPr>
          <w:sz w:val="24"/>
          <w:szCs w:val="24"/>
        </w:rPr>
        <w:t xml:space="preserve">буемых для </w:t>
      </w:r>
      <w:proofErr w:type="spellStart"/>
      <w:r w:rsidR="00392B32">
        <w:rPr>
          <w:sz w:val="24"/>
          <w:szCs w:val="24"/>
        </w:rPr>
        <w:t>Windows</w:t>
      </w:r>
      <w:proofErr w:type="spellEnd"/>
      <w:r w:rsidR="00392B32">
        <w:rPr>
          <w:sz w:val="24"/>
          <w:szCs w:val="24"/>
        </w:rPr>
        <w:t xml:space="preserve"> </w:t>
      </w:r>
      <w:proofErr w:type="spellStart"/>
      <w:r w:rsidR="00392B32">
        <w:rPr>
          <w:sz w:val="24"/>
          <w:szCs w:val="24"/>
        </w:rPr>
        <w:t>Server</w:t>
      </w:r>
      <w:proofErr w:type="spellEnd"/>
      <w:r w:rsidR="00392B32">
        <w:rPr>
          <w:sz w:val="24"/>
          <w:szCs w:val="24"/>
        </w:rPr>
        <w:t xml:space="preserve"> 2012. Были освоены </w:t>
      </w:r>
      <w:r w:rsidR="00392B32" w:rsidRPr="00392B32">
        <w:rPr>
          <w:sz w:val="24"/>
          <w:szCs w:val="24"/>
        </w:rPr>
        <w:t>способы организации хранилищ данных под управлением серверных платформ.</w:t>
      </w:r>
    </w:p>
    <w:sectPr w:rsidR="00A74C7E" w:rsidRPr="00392B32" w:rsidSect="005D7FE2">
      <w:footerReference w:type="default" r:id="rId2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D097D" w14:textId="77777777" w:rsidR="00253495" w:rsidRDefault="00253495" w:rsidP="005D7FE2">
      <w:pPr>
        <w:spacing w:after="0" w:line="240" w:lineRule="auto"/>
      </w:pPr>
      <w:r>
        <w:separator/>
      </w:r>
    </w:p>
  </w:endnote>
  <w:endnote w:type="continuationSeparator" w:id="0">
    <w:p w14:paraId="1B2593BD" w14:textId="77777777" w:rsidR="00253495" w:rsidRDefault="0025349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12C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EA62F" w14:textId="77777777" w:rsidR="00253495" w:rsidRDefault="00253495" w:rsidP="005D7FE2">
      <w:pPr>
        <w:spacing w:after="0" w:line="240" w:lineRule="auto"/>
      </w:pPr>
      <w:r>
        <w:separator/>
      </w:r>
    </w:p>
  </w:footnote>
  <w:footnote w:type="continuationSeparator" w:id="0">
    <w:p w14:paraId="000A25AF" w14:textId="77777777" w:rsidR="00253495" w:rsidRDefault="0025349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644B"/>
    <w:rsid w:val="00011C1A"/>
    <w:rsid w:val="00016389"/>
    <w:rsid w:val="000163D3"/>
    <w:rsid w:val="00025B21"/>
    <w:rsid w:val="00026AAE"/>
    <w:rsid w:val="000307A2"/>
    <w:rsid w:val="00032A90"/>
    <w:rsid w:val="00034B08"/>
    <w:rsid w:val="00036906"/>
    <w:rsid w:val="00040371"/>
    <w:rsid w:val="000526C9"/>
    <w:rsid w:val="0006003A"/>
    <w:rsid w:val="00061412"/>
    <w:rsid w:val="00063E85"/>
    <w:rsid w:val="00064369"/>
    <w:rsid w:val="00064B3A"/>
    <w:rsid w:val="0007519F"/>
    <w:rsid w:val="00094050"/>
    <w:rsid w:val="00096062"/>
    <w:rsid w:val="0009760E"/>
    <w:rsid w:val="000A1034"/>
    <w:rsid w:val="000A220F"/>
    <w:rsid w:val="000A4503"/>
    <w:rsid w:val="000A4CD1"/>
    <w:rsid w:val="000A6EE3"/>
    <w:rsid w:val="000B07DC"/>
    <w:rsid w:val="000C4AD0"/>
    <w:rsid w:val="000C51C0"/>
    <w:rsid w:val="000D1F98"/>
    <w:rsid w:val="000D319D"/>
    <w:rsid w:val="000D44AC"/>
    <w:rsid w:val="000D517E"/>
    <w:rsid w:val="000D5C85"/>
    <w:rsid w:val="000E3545"/>
    <w:rsid w:val="000E35B4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D58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5133"/>
    <w:rsid w:val="001B668B"/>
    <w:rsid w:val="001C14ED"/>
    <w:rsid w:val="001C71A0"/>
    <w:rsid w:val="001D19BA"/>
    <w:rsid w:val="001D7C62"/>
    <w:rsid w:val="001E41E5"/>
    <w:rsid w:val="001F3C2E"/>
    <w:rsid w:val="001F4C0C"/>
    <w:rsid w:val="001F6A5C"/>
    <w:rsid w:val="001F73C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147"/>
    <w:rsid w:val="0025265A"/>
    <w:rsid w:val="00253495"/>
    <w:rsid w:val="00254C83"/>
    <w:rsid w:val="00256A33"/>
    <w:rsid w:val="00257088"/>
    <w:rsid w:val="00262760"/>
    <w:rsid w:val="002644B1"/>
    <w:rsid w:val="002661F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A6705"/>
    <w:rsid w:val="002B3029"/>
    <w:rsid w:val="002B374F"/>
    <w:rsid w:val="002B3B0A"/>
    <w:rsid w:val="002C6641"/>
    <w:rsid w:val="002D0F8C"/>
    <w:rsid w:val="002D43EE"/>
    <w:rsid w:val="002D45BB"/>
    <w:rsid w:val="002D5BEA"/>
    <w:rsid w:val="002E16FB"/>
    <w:rsid w:val="002E5047"/>
    <w:rsid w:val="002E609B"/>
    <w:rsid w:val="002F4E4F"/>
    <w:rsid w:val="00313E5D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143"/>
    <w:rsid w:val="0037057D"/>
    <w:rsid w:val="00371476"/>
    <w:rsid w:val="00374DC7"/>
    <w:rsid w:val="0038323C"/>
    <w:rsid w:val="0039126E"/>
    <w:rsid w:val="0039219C"/>
    <w:rsid w:val="00392B32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4ECD"/>
    <w:rsid w:val="004423F0"/>
    <w:rsid w:val="00445388"/>
    <w:rsid w:val="00445812"/>
    <w:rsid w:val="00447DCE"/>
    <w:rsid w:val="00464974"/>
    <w:rsid w:val="004657B9"/>
    <w:rsid w:val="00467888"/>
    <w:rsid w:val="00467ED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2CCE"/>
    <w:rsid w:val="004B5536"/>
    <w:rsid w:val="004B6623"/>
    <w:rsid w:val="004C06F0"/>
    <w:rsid w:val="004C1AEF"/>
    <w:rsid w:val="004C4ACF"/>
    <w:rsid w:val="004C569B"/>
    <w:rsid w:val="004C6BA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46EAB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42D0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2F66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0551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6F568C"/>
    <w:rsid w:val="0070307F"/>
    <w:rsid w:val="00710370"/>
    <w:rsid w:val="00711570"/>
    <w:rsid w:val="00716096"/>
    <w:rsid w:val="00720A8E"/>
    <w:rsid w:val="00735A86"/>
    <w:rsid w:val="00737020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7247"/>
    <w:rsid w:val="007C08C0"/>
    <w:rsid w:val="007C0FEA"/>
    <w:rsid w:val="007C5824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6184C"/>
    <w:rsid w:val="00870392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B72F8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2E6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A775E"/>
    <w:rsid w:val="009B2BC4"/>
    <w:rsid w:val="009B7BFE"/>
    <w:rsid w:val="009C32AB"/>
    <w:rsid w:val="009C3765"/>
    <w:rsid w:val="009C5464"/>
    <w:rsid w:val="009D0C37"/>
    <w:rsid w:val="009D154C"/>
    <w:rsid w:val="009E3E5B"/>
    <w:rsid w:val="009E55C4"/>
    <w:rsid w:val="009E6DF4"/>
    <w:rsid w:val="009F3B57"/>
    <w:rsid w:val="009F558E"/>
    <w:rsid w:val="009F6E2B"/>
    <w:rsid w:val="00A012CC"/>
    <w:rsid w:val="00A034F2"/>
    <w:rsid w:val="00A04C58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B3540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07710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508"/>
    <w:rsid w:val="00B62502"/>
    <w:rsid w:val="00B63DF8"/>
    <w:rsid w:val="00B75703"/>
    <w:rsid w:val="00B81882"/>
    <w:rsid w:val="00B85FAA"/>
    <w:rsid w:val="00B93DF5"/>
    <w:rsid w:val="00B93F5E"/>
    <w:rsid w:val="00BA71D0"/>
    <w:rsid w:val="00BA7930"/>
    <w:rsid w:val="00BB1B3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253C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D56A1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22C5B"/>
    <w:rsid w:val="00D30967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3E28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C788A"/>
    <w:rsid w:val="00DD03A0"/>
    <w:rsid w:val="00DD12C3"/>
    <w:rsid w:val="00DD28DD"/>
    <w:rsid w:val="00DD69A9"/>
    <w:rsid w:val="00DE1734"/>
    <w:rsid w:val="00DE301E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37536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3044"/>
    <w:rsid w:val="00F44736"/>
    <w:rsid w:val="00F44A01"/>
    <w:rsid w:val="00F626CA"/>
    <w:rsid w:val="00F83F69"/>
    <w:rsid w:val="00F956B5"/>
    <w:rsid w:val="00FA79D8"/>
    <w:rsid w:val="00FA7A7A"/>
    <w:rsid w:val="00FB3152"/>
    <w:rsid w:val="00FB3FFA"/>
    <w:rsid w:val="00FB751F"/>
    <w:rsid w:val="00FC0F25"/>
    <w:rsid w:val="00FC3887"/>
    <w:rsid w:val="00FD0E34"/>
    <w:rsid w:val="00FD33E9"/>
    <w:rsid w:val="00FD5ED7"/>
    <w:rsid w:val="00FE03F1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2BDF-F16A-4435-8941-CA7532A6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70</TotalTime>
  <Pages>10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29</cp:revision>
  <cp:lastPrinted>2022-02-03T12:35:00Z</cp:lastPrinted>
  <dcterms:created xsi:type="dcterms:W3CDTF">2022-02-03T11:30:00Z</dcterms:created>
  <dcterms:modified xsi:type="dcterms:W3CDTF">2022-02-03T12:40:00Z</dcterms:modified>
</cp:coreProperties>
</file>