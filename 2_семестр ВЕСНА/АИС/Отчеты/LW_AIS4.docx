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5970FB" w:rsidRDefault="00B13897" w:rsidP="008D60DC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5970FB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5970FB">
        <w:rPr>
          <w:sz w:val="24"/>
          <w:szCs w:val="24"/>
        </w:rPr>
        <w:t>студента</w:t>
      </w:r>
      <w:r w:rsidR="00CE359A" w:rsidRPr="005970FB">
        <w:rPr>
          <w:sz w:val="24"/>
          <w:szCs w:val="24"/>
        </w:rPr>
        <w:t xml:space="preserve"> группы ИТ – </w:t>
      </w:r>
      <w:r w:rsidR="007E648B" w:rsidRPr="005970FB">
        <w:rPr>
          <w:sz w:val="24"/>
          <w:szCs w:val="24"/>
        </w:rPr>
        <w:t>4</w:t>
      </w:r>
      <w:r w:rsidR="00CE359A" w:rsidRPr="005970FB">
        <w:rPr>
          <w:sz w:val="24"/>
          <w:szCs w:val="24"/>
        </w:rPr>
        <w:t>2</w:t>
      </w:r>
      <w:r w:rsidR="0019290F" w:rsidRPr="005970FB">
        <w:rPr>
          <w:sz w:val="24"/>
          <w:szCs w:val="24"/>
        </w:rPr>
        <w:br/>
      </w:r>
      <w:r w:rsidR="00CE359A" w:rsidRPr="005970FB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970FB" w14:paraId="596FB372" w14:textId="77777777" w:rsidTr="00470D8C">
        <w:tc>
          <w:tcPr>
            <w:tcW w:w="2401" w:type="dxa"/>
          </w:tcPr>
          <w:p w14:paraId="6FD169CD" w14:textId="77777777" w:rsidR="00CE359A" w:rsidRPr="005970FB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0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970F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970FB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0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970F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7FC48C7" w:rsidR="0064206B" w:rsidRPr="00512882" w:rsidRDefault="00512882" w:rsidP="002A1CDD">
      <w:pPr>
        <w:pStyle w:val="a1"/>
        <w:rPr>
          <w:sz w:val="24"/>
          <w:szCs w:val="24"/>
        </w:rPr>
      </w:pPr>
      <w:r w:rsidRPr="00512882">
        <w:rPr>
          <w:sz w:val="24"/>
          <w:szCs w:val="24"/>
        </w:rPr>
        <w:t>СРЕДЫ ВИРТУАЛИЗАЦИИ. НАСТРОЙКА,</w:t>
      </w:r>
      <w:r>
        <w:rPr>
          <w:sz w:val="24"/>
          <w:szCs w:val="24"/>
          <w:lang w:val="en-US"/>
        </w:rPr>
        <w:t xml:space="preserve"> </w:t>
      </w:r>
      <w:r w:rsidRPr="00512882">
        <w:rPr>
          <w:sz w:val="24"/>
          <w:szCs w:val="24"/>
        </w:rPr>
        <w:t>АДМИНИСТРИРОВАНИЕ</w:t>
      </w:r>
      <w:r w:rsidR="00FE03F1" w:rsidRPr="00512882">
        <w:rPr>
          <w:sz w:val="24"/>
          <w:szCs w:val="24"/>
        </w:rPr>
        <w:t xml:space="preserve"> </w:t>
      </w:r>
    </w:p>
    <w:p w14:paraId="25AF31BE" w14:textId="2206AB95" w:rsidR="003532A7" w:rsidRPr="005970FB" w:rsidRDefault="00CE359A" w:rsidP="00FE03F1">
      <w:pPr>
        <w:pStyle w:val="Default"/>
        <w:jc w:val="both"/>
      </w:pPr>
      <w:r w:rsidRPr="005970FB">
        <w:rPr>
          <w:b/>
        </w:rPr>
        <w:t>Цель работы</w:t>
      </w:r>
      <w:r w:rsidR="00E90335" w:rsidRPr="005970FB">
        <w:t>:</w:t>
      </w:r>
      <w:r w:rsidR="00BC5EFD" w:rsidRPr="005970FB">
        <w:t xml:space="preserve"> </w:t>
      </w:r>
      <w:r w:rsidR="00783C87" w:rsidRPr="00783C87">
        <w:t>изучить и освоить практически создание, настройки и администрирование систем аппаратной и программной виртуализации.</w:t>
      </w:r>
      <w:r w:rsidR="001F7142" w:rsidRPr="001F7142">
        <w:t>.</w:t>
      </w:r>
      <w:r w:rsidR="00FE03F1" w:rsidRPr="005970FB">
        <w:t xml:space="preserve"> </w:t>
      </w:r>
    </w:p>
    <w:p w14:paraId="1271C954" w14:textId="77777777" w:rsidR="004237A5" w:rsidRPr="005970FB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970FB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970FB">
        <w:rPr>
          <w:sz w:val="24"/>
          <w:szCs w:val="24"/>
        </w:rPr>
        <w:t>Содержание работы</w:t>
      </w:r>
    </w:p>
    <w:p w14:paraId="64716F63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1. Изучить краткие теоретические сведения.</w:t>
      </w:r>
    </w:p>
    <w:p w14:paraId="6ECB11B6" w14:textId="139AA0B9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2. Установить, настроить и проверить работу аппаратной виртуальной среды VMware-ESXi-5.1.0-update2. Для реализации использовать Virtual Box, профиль создать со следующими параметрами:</w:t>
      </w:r>
    </w:p>
    <w:p w14:paraId="7F7370C5" w14:textId="77777777" w:rsidR="00413D18" w:rsidRPr="00413D18" w:rsidRDefault="00413D18" w:rsidP="00413D18">
      <w:pPr>
        <w:pStyle w:val="a2"/>
        <w:rPr>
          <w:sz w:val="24"/>
          <w:szCs w:val="24"/>
          <w:lang w:val="en-US"/>
        </w:rPr>
      </w:pPr>
      <w:r w:rsidRPr="00413D18">
        <w:rPr>
          <w:sz w:val="24"/>
          <w:szCs w:val="24"/>
          <w:lang w:val="en-US"/>
        </w:rPr>
        <w:t xml:space="preserve">1) </w:t>
      </w:r>
      <w:r w:rsidRPr="00413D18">
        <w:rPr>
          <w:sz w:val="24"/>
          <w:szCs w:val="24"/>
        </w:rPr>
        <w:t>ОС</w:t>
      </w:r>
      <w:r w:rsidRPr="00413D18">
        <w:rPr>
          <w:sz w:val="24"/>
          <w:szCs w:val="24"/>
          <w:lang w:val="en-US"/>
        </w:rPr>
        <w:t xml:space="preserve"> Linux Red Hat x64.</w:t>
      </w:r>
    </w:p>
    <w:p w14:paraId="0ABA26F0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2) ОЗУ 2 ГБ.</w:t>
      </w:r>
    </w:p>
    <w:p w14:paraId="227471EC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3) Видеопамять - 12 МБ (режим управления консольный).</w:t>
      </w:r>
    </w:p>
    <w:p w14:paraId="68432F11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4) HDD – 70 ГБ, тип фиксированный, *.vmdk.</w:t>
      </w:r>
    </w:p>
    <w:p w14:paraId="74719230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5) Два сетевых адаптера Intel Pro 1000 MT Desktop, неразборчивый режим: Разрешить все.</w:t>
      </w:r>
    </w:p>
    <w:p w14:paraId="46AE6A3A" w14:textId="440234AC" w:rsidR="00270D6A" w:rsidRPr="00270D6A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6) CPU – не менее двух.</w:t>
      </w:r>
    </w:p>
    <w:p w14:paraId="043129C9" w14:textId="64A36EB0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Обязательно проверить установку плагинов, соответствующих версии Virtual Box. Должна быть активна функция виртуализации процес-сора Intel Virtualization в BIOS хостовой машины, а также активны функции AMD-V/VT-X, Nested Paging, PAE-NX в Virtual Box.</w:t>
      </w:r>
    </w:p>
    <w:p w14:paraId="6D1CC67A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3. Установить и проверить работу одной виртуальной машины в среде ESXi посредством VSphere Hypervisor под управлением ОС Win-dows.</w:t>
      </w:r>
    </w:p>
    <w:p w14:paraId="03F73AF3" w14:textId="18EC8CE2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4. Создать и настроить в среде VMware второй сетевой интерфейс и второй виртуальный коммутатор. Организовать доступ к виртуальной машине по двум сетевым интерфейсам: один в режиме «внутренняя сеть», а второй – «сетевой адаптер хоста». Добиться доступности вир-туальной машины из хостовой ОС по сети, из виртуальной ОС Windows, установленной ранее (см. рис. 13, кл</w:t>
      </w:r>
      <w:r w:rsidR="00BD13C4">
        <w:rPr>
          <w:sz w:val="24"/>
          <w:szCs w:val="24"/>
        </w:rPr>
        <w:t>иент). Проверку следует произво</w:t>
      </w:r>
      <w:r w:rsidRPr="00413D18">
        <w:rPr>
          <w:sz w:val="24"/>
          <w:szCs w:val="24"/>
        </w:rPr>
        <w:t>дить посредством команды Ping.</w:t>
      </w:r>
    </w:p>
    <w:p w14:paraId="3E9D1CDF" w14:textId="77777777" w:rsidR="00413D18" w:rsidRPr="00413D18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5. Продемонстрировать результат преподавателю.</w:t>
      </w:r>
    </w:p>
    <w:p w14:paraId="5B40856E" w14:textId="2C697160" w:rsidR="003B79F9" w:rsidRPr="005970FB" w:rsidRDefault="00413D18" w:rsidP="00413D18">
      <w:pPr>
        <w:pStyle w:val="a2"/>
        <w:rPr>
          <w:sz w:val="24"/>
          <w:szCs w:val="24"/>
        </w:rPr>
      </w:pPr>
      <w:r w:rsidRPr="00413D18">
        <w:rPr>
          <w:sz w:val="24"/>
          <w:szCs w:val="24"/>
        </w:rPr>
        <w:t>6. Оформить отчет о проделанной работе.</w:t>
      </w:r>
    </w:p>
    <w:p w14:paraId="71EEC448" w14:textId="2DE6DD14" w:rsidR="0064206B" w:rsidRDefault="0042484A" w:rsidP="00514CBF">
      <w:pPr>
        <w:pStyle w:val="a3"/>
        <w:spacing w:before="240"/>
        <w:rPr>
          <w:sz w:val="24"/>
          <w:szCs w:val="24"/>
        </w:rPr>
      </w:pPr>
      <w:r w:rsidRPr="005970FB">
        <w:rPr>
          <w:sz w:val="24"/>
          <w:szCs w:val="24"/>
        </w:rPr>
        <w:t>Ход работы</w:t>
      </w:r>
    </w:p>
    <w:p w14:paraId="639F2D2C" w14:textId="108859BF" w:rsidR="004F36BE" w:rsidRDefault="007160A6" w:rsidP="00413D18">
      <w:pPr>
        <w:pStyle w:val="a2"/>
      </w:pPr>
      <w:r>
        <w:t xml:space="preserve">Включение вложенной виртуализации </w:t>
      </w:r>
      <w:r>
        <w:rPr>
          <w:lang w:val="en-US"/>
        </w:rPr>
        <w:t>Nested</w:t>
      </w:r>
      <w:r w:rsidRPr="007160A6">
        <w:t xml:space="preserve"> </w:t>
      </w:r>
      <w:r>
        <w:rPr>
          <w:lang w:val="en-US"/>
        </w:rPr>
        <w:t>VT</w:t>
      </w:r>
      <w:r w:rsidRPr="007160A6">
        <w:t>-</w:t>
      </w:r>
      <w:r>
        <w:rPr>
          <w:lang w:val="en-US"/>
        </w:rPr>
        <w:t>x</w:t>
      </w:r>
      <w:r w:rsidRPr="007160A6">
        <w:t xml:space="preserve"> </w:t>
      </w:r>
      <w:r>
        <w:rPr>
          <w:lang w:val="en-US"/>
        </w:rPr>
        <w:t>VirtualBox</w:t>
      </w:r>
      <w:r>
        <w:t xml:space="preserve"> необходимо осущ</w:t>
      </w:r>
      <w:r w:rsidR="00AD59E1">
        <w:t xml:space="preserve">ествлять через командную строку для процессоров </w:t>
      </w:r>
      <w:r w:rsidR="00AD59E1">
        <w:rPr>
          <w:lang w:val="en-US"/>
        </w:rPr>
        <w:t>Intel</w:t>
      </w:r>
      <w:r w:rsidR="00AD59E1">
        <w:t>, так как она недоступна по умолчанию из графического интерфейса.</w:t>
      </w:r>
      <w:r>
        <w:t xml:space="preserve"> Этапы и готовый результат на рисунках ниже. </w:t>
      </w:r>
    </w:p>
    <w:p w14:paraId="7AD203A2" w14:textId="77777777" w:rsidR="007160A6" w:rsidRDefault="007160A6" w:rsidP="00413D18">
      <w:pPr>
        <w:pStyle w:val="a2"/>
      </w:pPr>
    </w:p>
    <w:p w14:paraId="00851A5F" w14:textId="7D10817A" w:rsidR="003C3FD8" w:rsidRDefault="007160A6" w:rsidP="007160A6">
      <w:pPr>
        <w:pStyle w:val="a2"/>
        <w:numPr>
          <w:ilvl w:val="0"/>
          <w:numId w:val="0"/>
        </w:numPr>
        <w:ind w:left="1285"/>
        <w:jc w:val="center"/>
      </w:pPr>
      <w:r>
        <w:rPr>
          <w:noProof/>
          <w:lang w:eastAsia="ru-RU"/>
        </w:rPr>
        <w:drawing>
          <wp:inline distT="0" distB="0" distL="0" distR="0" wp14:anchorId="7D4411D0" wp14:editId="376C595D">
            <wp:extent cx="492442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99A1" w14:textId="1BC17B2D" w:rsidR="007160A6" w:rsidRDefault="007160A6" w:rsidP="007160A6">
      <w:pPr>
        <w:pStyle w:val="a4"/>
      </w:pPr>
      <w:r>
        <w:t>Включение вложенной виртуалиазации</w:t>
      </w:r>
    </w:p>
    <w:p w14:paraId="52AD27EA" w14:textId="1E2C53C1" w:rsidR="007160A6" w:rsidRDefault="007160A6" w:rsidP="007160A6">
      <w:pPr>
        <w:pStyle w:val="a2"/>
        <w:numPr>
          <w:ilvl w:val="0"/>
          <w:numId w:val="0"/>
        </w:numPr>
        <w:ind w:left="128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95D73A" wp14:editId="31B1B7C3">
            <wp:extent cx="4377629" cy="1654963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071" cy="16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DF9" w14:textId="607307F0" w:rsidR="007160A6" w:rsidRDefault="007160A6" w:rsidP="007160A6">
      <w:pPr>
        <w:pStyle w:val="a4"/>
      </w:pPr>
      <w:r>
        <w:t xml:space="preserve">Проверка </w:t>
      </w:r>
    </w:p>
    <w:p w14:paraId="46333C9D" w14:textId="23D3C83A" w:rsidR="004B68B5" w:rsidRDefault="004B68B5" w:rsidP="004B68B5">
      <w:pPr>
        <w:pStyle w:val="a2"/>
      </w:pPr>
      <w:r>
        <w:t xml:space="preserve">Настройки виртуальной машины стали выглядеть следующим образом: </w:t>
      </w:r>
    </w:p>
    <w:p w14:paraId="0EB51CBC" w14:textId="4F8BACCD" w:rsidR="004B68B5" w:rsidRDefault="004B68B5" w:rsidP="004B68B5">
      <w:pPr>
        <w:pStyle w:val="a2"/>
      </w:pPr>
      <w:r>
        <w:rPr>
          <w:noProof/>
          <w:lang w:eastAsia="ru-RU"/>
        </w:rPr>
        <w:drawing>
          <wp:inline distT="0" distB="0" distL="0" distR="0" wp14:anchorId="3C711BCD" wp14:editId="22F11C15">
            <wp:extent cx="5360276" cy="15080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523" cy="15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58D" w14:textId="79519D96" w:rsidR="004B68B5" w:rsidRDefault="004B68B5" w:rsidP="004B68B5">
      <w:pPr>
        <w:pStyle w:val="a4"/>
      </w:pPr>
      <w:r>
        <w:t>Общие настройки</w:t>
      </w:r>
    </w:p>
    <w:p w14:paraId="7719396F" w14:textId="640E09A0" w:rsidR="0038330B" w:rsidRDefault="0038330B" w:rsidP="0038330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9942D33" wp14:editId="7BE9C1C8">
            <wp:extent cx="3927792" cy="199372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242" cy="19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FF01" w14:textId="51B6634C" w:rsidR="0038330B" w:rsidRDefault="0038330B" w:rsidP="0038330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D0C4D79" wp14:editId="74257C9F">
            <wp:extent cx="3989223" cy="1434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171" cy="14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DA6B" w14:textId="326CB55F" w:rsidR="0038330B" w:rsidRDefault="0038330B" w:rsidP="0038330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F76C0E0" wp14:editId="7AB83677">
            <wp:extent cx="3973458" cy="1001444"/>
            <wp:effectExtent l="0" t="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064" cy="10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5F0E" w14:textId="0A59B13C" w:rsidR="0038330B" w:rsidRDefault="0038330B" w:rsidP="0038330B">
      <w:pPr>
        <w:pStyle w:val="a4"/>
      </w:pPr>
      <w:r>
        <w:t>Система</w:t>
      </w:r>
    </w:p>
    <w:p w14:paraId="1191EB6F" w14:textId="2DFD060E" w:rsidR="00BD13C4" w:rsidRDefault="00BD13C4" w:rsidP="00BD13C4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DE14EF" wp14:editId="08D60A77">
            <wp:extent cx="4158985" cy="26959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061" cy="26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455" w14:textId="77777777" w:rsidR="00BD13C4" w:rsidRDefault="00BD13C4" w:rsidP="00BD13C4">
      <w:pPr>
        <w:pStyle w:val="a4"/>
      </w:pPr>
      <w:r>
        <w:t xml:space="preserve">Установка: </w:t>
      </w:r>
    </w:p>
    <w:p w14:paraId="1206F581" w14:textId="58A6EC63" w:rsidR="00A26A16" w:rsidRDefault="00A26A16" w:rsidP="00DF1A04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16C7831C" wp14:editId="67920D93">
            <wp:extent cx="4175185" cy="246747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468" cy="24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B3DD" w14:textId="004421F8" w:rsidR="00DF1A04" w:rsidRDefault="00DF1A04" w:rsidP="00DF1A04">
      <w:pPr>
        <w:pStyle w:val="a4"/>
      </w:pPr>
      <w:r>
        <w:t>Загрузка</w:t>
      </w:r>
    </w:p>
    <w:p w14:paraId="1A920A32" w14:textId="50A6DFC5" w:rsidR="00EC134D" w:rsidRPr="00EC134D" w:rsidRDefault="00EC134D" w:rsidP="00EC134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CE35751" wp14:editId="7F006A68">
            <wp:extent cx="3856007" cy="22372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335" cy="22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AB63" w14:textId="6DEC7C99" w:rsidR="00BD13C4" w:rsidRDefault="00EC134D" w:rsidP="00EC134D">
      <w:pPr>
        <w:pStyle w:val="a4"/>
      </w:pPr>
      <w:r>
        <w:t>Выбор диска</w:t>
      </w:r>
    </w:p>
    <w:p w14:paraId="4DFF1164" w14:textId="7D72289F" w:rsidR="00A8555D" w:rsidRDefault="00A8555D" w:rsidP="00A8555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8D46B0" wp14:editId="44ACBD88">
            <wp:extent cx="4451230" cy="1666506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1136" cy="16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4591" w14:textId="1D2FBF16" w:rsidR="00BB5467" w:rsidRDefault="00BB5467" w:rsidP="00A8555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BC260E5" wp14:editId="7B0C09FA">
            <wp:extent cx="4448175" cy="118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E926" w14:textId="244CC435" w:rsidR="00A8555D" w:rsidRPr="00A8555D" w:rsidRDefault="00A8555D" w:rsidP="00A8555D">
      <w:pPr>
        <w:pStyle w:val="a4"/>
      </w:pPr>
      <w:r>
        <w:t>Подтверждение установки?</w:t>
      </w:r>
    </w:p>
    <w:p w14:paraId="3E6CDF7E" w14:textId="72C8204F" w:rsidR="008F125F" w:rsidRDefault="00586782" w:rsidP="00586782">
      <w:pPr>
        <w:pStyle w:val="a2"/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8C7E67" wp14:editId="33FE0E3E">
            <wp:extent cx="4459677" cy="26904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3961" cy="26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4155" w14:textId="1158276F" w:rsidR="00586782" w:rsidRDefault="00586782" w:rsidP="00586782">
      <w:pPr>
        <w:pStyle w:val="a4"/>
      </w:pPr>
      <w:r>
        <w:t>Успешная установка?</w:t>
      </w:r>
    </w:p>
    <w:p w14:paraId="7B7A4F91" w14:textId="437AD174" w:rsidR="00BD49F8" w:rsidRDefault="00BD49F8" w:rsidP="00BD49F8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9C22FA6" wp14:editId="264E4EBF">
            <wp:extent cx="5151707" cy="14180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908" cy="1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CEA1" w14:textId="2CA50026" w:rsidR="00BD49F8" w:rsidRDefault="00826028" w:rsidP="00826028">
      <w:pPr>
        <w:pStyle w:val="a4"/>
      </w:pPr>
      <w:r>
        <w:t>???</w:t>
      </w:r>
    </w:p>
    <w:p w14:paraId="0161A5BC" w14:textId="06AE70EC" w:rsidR="00CC7E74" w:rsidRDefault="00CC7E74" w:rsidP="00CC7E74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D2EC82D" wp14:editId="5D652723">
            <wp:extent cx="5154515" cy="1095555"/>
            <wp:effectExtent l="0" t="0" r="825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105" cy="10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5577" w14:textId="1EB51DFA" w:rsidR="00CC7E74" w:rsidRPr="00CC7E74" w:rsidRDefault="00CC7E74" w:rsidP="00CC7E74">
      <w:pPr>
        <w:pStyle w:val="a4"/>
      </w:pPr>
      <w:r>
        <w:t>Конфигурирование сети</w:t>
      </w:r>
    </w:p>
    <w:p w14:paraId="2E697E13" w14:textId="06EC08FB" w:rsidR="00A7160A" w:rsidRDefault="009277C1" w:rsidP="009277C1">
      <w:pPr>
        <w:pStyle w:val="a2"/>
        <w:jc w:val="center"/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28213883" wp14:editId="0A7E2E57">
            <wp:extent cx="4176862" cy="239970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483" cy="24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9D043C2" w14:textId="75C46674" w:rsidR="009277C1" w:rsidRPr="00A7160A" w:rsidRDefault="009277C1" w:rsidP="009277C1">
      <w:pPr>
        <w:pStyle w:val="a4"/>
      </w:pPr>
      <w:r>
        <w:t>Включение адаптера</w:t>
      </w:r>
    </w:p>
    <w:p w14:paraId="72671129" w14:textId="08FEAB18" w:rsidR="007160A6" w:rsidRDefault="00C631E1" w:rsidP="005F3A8E">
      <w:pPr>
        <w:pStyle w:val="a2"/>
        <w:rPr>
          <w:b/>
          <w:sz w:val="24"/>
          <w:szCs w:val="24"/>
        </w:rPr>
      </w:pPr>
      <w:r w:rsidRPr="005970FB">
        <w:rPr>
          <w:b/>
          <w:sz w:val="24"/>
          <w:szCs w:val="24"/>
        </w:rPr>
        <w:t>Вывод</w:t>
      </w:r>
      <w:r w:rsidR="00DE305E" w:rsidRPr="005970FB">
        <w:rPr>
          <w:b/>
          <w:sz w:val="24"/>
          <w:szCs w:val="24"/>
        </w:rPr>
        <w:t>:</w:t>
      </w:r>
      <w:r w:rsidR="00B0589C" w:rsidRPr="005970FB">
        <w:rPr>
          <w:b/>
          <w:sz w:val="24"/>
          <w:szCs w:val="24"/>
        </w:rPr>
        <w:t xml:space="preserve"> </w:t>
      </w:r>
    </w:p>
    <w:p w14:paraId="2CF6686C" w14:textId="77777777" w:rsidR="007160A6" w:rsidRDefault="007160A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71D4577" w14:textId="0410D3A0" w:rsidR="00A74C7E" w:rsidRDefault="007160A6" w:rsidP="005F3A8E">
      <w:pPr>
        <w:pStyle w:val="a2"/>
        <w:rPr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93532E" wp14:editId="72EACC12">
            <wp:extent cx="3833445" cy="256977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6789" cy="25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CFDE" w14:textId="0B6A3EE9" w:rsidR="007160A6" w:rsidRDefault="007160A6" w:rsidP="007160A6">
      <w:pPr>
        <w:pStyle w:val="a4"/>
      </w:pPr>
      <w:r>
        <w:t xml:space="preserve">Ошибка 1. </w:t>
      </w:r>
    </w:p>
    <w:p w14:paraId="61444717" w14:textId="77777777" w:rsidR="007160A6" w:rsidRDefault="007160A6" w:rsidP="007160A6">
      <w:pPr>
        <w:pStyle w:val="a2"/>
      </w:pPr>
      <w:r>
        <w:rPr>
          <w:noProof/>
          <w:lang w:eastAsia="ru-RU"/>
        </w:rPr>
        <w:drawing>
          <wp:inline distT="0" distB="0" distL="0" distR="0" wp14:anchorId="13683492" wp14:editId="1FB57824">
            <wp:extent cx="4158985" cy="26959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061" cy="26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6100" w14:textId="009628AE" w:rsidR="007160A6" w:rsidRDefault="007160A6" w:rsidP="007160A6">
      <w:pPr>
        <w:pStyle w:val="a2"/>
      </w:pPr>
      <w:r>
        <w:rPr>
          <w:noProof/>
          <w:lang w:eastAsia="ru-RU"/>
        </w:rPr>
        <w:drawing>
          <wp:inline distT="0" distB="0" distL="0" distR="0" wp14:anchorId="1BA34C5E" wp14:editId="62B56B9E">
            <wp:extent cx="4083269" cy="14914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4155" cy="14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DBB" w14:textId="4E431499" w:rsidR="00995C19" w:rsidRPr="007160A6" w:rsidRDefault="00995C19" w:rsidP="007160A6">
      <w:pPr>
        <w:pStyle w:val="a2"/>
      </w:pPr>
      <w:r>
        <w:rPr>
          <w:noProof/>
          <w:lang w:eastAsia="ru-RU"/>
        </w:rPr>
        <w:drawing>
          <wp:inline distT="0" distB="0" distL="0" distR="0" wp14:anchorId="7E7A1A1A" wp14:editId="12F41167">
            <wp:extent cx="5539895" cy="2284358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281" cy="22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C19" w:rsidRPr="007160A6" w:rsidSect="005D7FE2">
      <w:footerReference w:type="default" r:id="rId2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7A63" w14:textId="77777777" w:rsidR="00F07AB8" w:rsidRDefault="00F07AB8" w:rsidP="005D7FE2">
      <w:pPr>
        <w:spacing w:after="0" w:line="240" w:lineRule="auto"/>
      </w:pPr>
      <w:r>
        <w:separator/>
      </w:r>
    </w:p>
  </w:endnote>
  <w:endnote w:type="continuationSeparator" w:id="0">
    <w:p w14:paraId="73112444" w14:textId="77777777" w:rsidR="00F07AB8" w:rsidRDefault="00F07AB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0630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89B9D" w14:textId="77777777" w:rsidR="00F07AB8" w:rsidRDefault="00F07AB8" w:rsidP="005D7FE2">
      <w:pPr>
        <w:spacing w:after="0" w:line="240" w:lineRule="auto"/>
      </w:pPr>
      <w:r>
        <w:separator/>
      </w:r>
    </w:p>
  </w:footnote>
  <w:footnote w:type="continuationSeparator" w:id="0">
    <w:p w14:paraId="2E306C38" w14:textId="77777777" w:rsidR="00F07AB8" w:rsidRDefault="00F07AB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F650E166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703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576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576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576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576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576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3D3"/>
    <w:rsid w:val="00025B21"/>
    <w:rsid w:val="00026AAE"/>
    <w:rsid w:val="00032A90"/>
    <w:rsid w:val="00034B08"/>
    <w:rsid w:val="00040371"/>
    <w:rsid w:val="000433B1"/>
    <w:rsid w:val="00051F7B"/>
    <w:rsid w:val="000526C9"/>
    <w:rsid w:val="0006003A"/>
    <w:rsid w:val="00063E85"/>
    <w:rsid w:val="00064369"/>
    <w:rsid w:val="00064B3A"/>
    <w:rsid w:val="00073294"/>
    <w:rsid w:val="0007519F"/>
    <w:rsid w:val="00080434"/>
    <w:rsid w:val="000852C8"/>
    <w:rsid w:val="00092AD9"/>
    <w:rsid w:val="00094050"/>
    <w:rsid w:val="000957DF"/>
    <w:rsid w:val="00096174"/>
    <w:rsid w:val="0009760E"/>
    <w:rsid w:val="000A1034"/>
    <w:rsid w:val="000A220F"/>
    <w:rsid w:val="000A37EA"/>
    <w:rsid w:val="000A4503"/>
    <w:rsid w:val="000A4CD1"/>
    <w:rsid w:val="000A6EE3"/>
    <w:rsid w:val="000B07DC"/>
    <w:rsid w:val="000B69D2"/>
    <w:rsid w:val="000C4AD0"/>
    <w:rsid w:val="000D1F98"/>
    <w:rsid w:val="000D319D"/>
    <w:rsid w:val="000D44AC"/>
    <w:rsid w:val="000D450C"/>
    <w:rsid w:val="000D517E"/>
    <w:rsid w:val="000D5C85"/>
    <w:rsid w:val="000E3545"/>
    <w:rsid w:val="000E35B4"/>
    <w:rsid w:val="000E3B24"/>
    <w:rsid w:val="000E600A"/>
    <w:rsid w:val="000E6C3B"/>
    <w:rsid w:val="000F1227"/>
    <w:rsid w:val="000F2524"/>
    <w:rsid w:val="001011E2"/>
    <w:rsid w:val="00101BC3"/>
    <w:rsid w:val="00103F2D"/>
    <w:rsid w:val="00111D06"/>
    <w:rsid w:val="00114E61"/>
    <w:rsid w:val="00122223"/>
    <w:rsid w:val="0012502F"/>
    <w:rsid w:val="00125DBC"/>
    <w:rsid w:val="0012644C"/>
    <w:rsid w:val="001349C8"/>
    <w:rsid w:val="00137048"/>
    <w:rsid w:val="00146A22"/>
    <w:rsid w:val="0014762A"/>
    <w:rsid w:val="001503EC"/>
    <w:rsid w:val="00151721"/>
    <w:rsid w:val="00151B3A"/>
    <w:rsid w:val="00152AE0"/>
    <w:rsid w:val="0015603A"/>
    <w:rsid w:val="00160D58"/>
    <w:rsid w:val="00162195"/>
    <w:rsid w:val="0016317B"/>
    <w:rsid w:val="00174A7A"/>
    <w:rsid w:val="00175F55"/>
    <w:rsid w:val="00177AB5"/>
    <w:rsid w:val="001815E4"/>
    <w:rsid w:val="00182448"/>
    <w:rsid w:val="001847FA"/>
    <w:rsid w:val="00187083"/>
    <w:rsid w:val="001909BA"/>
    <w:rsid w:val="00191D3A"/>
    <w:rsid w:val="00192603"/>
    <w:rsid w:val="00192829"/>
    <w:rsid w:val="0019290F"/>
    <w:rsid w:val="001979B8"/>
    <w:rsid w:val="00197DCA"/>
    <w:rsid w:val="001A0202"/>
    <w:rsid w:val="001A28E1"/>
    <w:rsid w:val="001B0C73"/>
    <w:rsid w:val="001B5133"/>
    <w:rsid w:val="001B668B"/>
    <w:rsid w:val="001C14ED"/>
    <w:rsid w:val="001C518A"/>
    <w:rsid w:val="001C71A0"/>
    <w:rsid w:val="001D19BA"/>
    <w:rsid w:val="001D7C62"/>
    <w:rsid w:val="001E41E5"/>
    <w:rsid w:val="001F3C2E"/>
    <w:rsid w:val="001F4C0C"/>
    <w:rsid w:val="001F6A5C"/>
    <w:rsid w:val="001F7142"/>
    <w:rsid w:val="001F73C8"/>
    <w:rsid w:val="0020574C"/>
    <w:rsid w:val="002057C0"/>
    <w:rsid w:val="00205A15"/>
    <w:rsid w:val="00205D3A"/>
    <w:rsid w:val="00207487"/>
    <w:rsid w:val="00207F48"/>
    <w:rsid w:val="00216C71"/>
    <w:rsid w:val="00220E50"/>
    <w:rsid w:val="00231E8D"/>
    <w:rsid w:val="00234CEF"/>
    <w:rsid w:val="00240630"/>
    <w:rsid w:val="0024109C"/>
    <w:rsid w:val="00241402"/>
    <w:rsid w:val="002419C2"/>
    <w:rsid w:val="0024207A"/>
    <w:rsid w:val="0025179A"/>
    <w:rsid w:val="00252147"/>
    <w:rsid w:val="0025265A"/>
    <w:rsid w:val="00254C83"/>
    <w:rsid w:val="00256A33"/>
    <w:rsid w:val="00257088"/>
    <w:rsid w:val="00262760"/>
    <w:rsid w:val="00262F3C"/>
    <w:rsid w:val="002644B1"/>
    <w:rsid w:val="002645C5"/>
    <w:rsid w:val="002661FA"/>
    <w:rsid w:val="00270D6A"/>
    <w:rsid w:val="00274FB9"/>
    <w:rsid w:val="00275B5E"/>
    <w:rsid w:val="002768D3"/>
    <w:rsid w:val="0028597E"/>
    <w:rsid w:val="002900E6"/>
    <w:rsid w:val="00293735"/>
    <w:rsid w:val="0029525F"/>
    <w:rsid w:val="00295C11"/>
    <w:rsid w:val="002A2292"/>
    <w:rsid w:val="002A46C8"/>
    <w:rsid w:val="002A4CAF"/>
    <w:rsid w:val="002B374F"/>
    <w:rsid w:val="002B3B0A"/>
    <w:rsid w:val="002C1E99"/>
    <w:rsid w:val="002C44A6"/>
    <w:rsid w:val="002C6641"/>
    <w:rsid w:val="002D0F8C"/>
    <w:rsid w:val="002D43EE"/>
    <w:rsid w:val="002D45BB"/>
    <w:rsid w:val="002D54EF"/>
    <w:rsid w:val="002D5BEA"/>
    <w:rsid w:val="002E16FB"/>
    <w:rsid w:val="002E3324"/>
    <w:rsid w:val="002E57BB"/>
    <w:rsid w:val="002E609B"/>
    <w:rsid w:val="002F4E4F"/>
    <w:rsid w:val="002F5300"/>
    <w:rsid w:val="003069BB"/>
    <w:rsid w:val="003146B6"/>
    <w:rsid w:val="003238F7"/>
    <w:rsid w:val="00334E7A"/>
    <w:rsid w:val="003358A9"/>
    <w:rsid w:val="00337B5A"/>
    <w:rsid w:val="0034002F"/>
    <w:rsid w:val="00346987"/>
    <w:rsid w:val="00351534"/>
    <w:rsid w:val="003532A7"/>
    <w:rsid w:val="003562BF"/>
    <w:rsid w:val="00356D75"/>
    <w:rsid w:val="0035738A"/>
    <w:rsid w:val="0036052B"/>
    <w:rsid w:val="00364864"/>
    <w:rsid w:val="0036648D"/>
    <w:rsid w:val="0036796C"/>
    <w:rsid w:val="00370143"/>
    <w:rsid w:val="0037057D"/>
    <w:rsid w:val="00371476"/>
    <w:rsid w:val="00374DC7"/>
    <w:rsid w:val="0038323C"/>
    <w:rsid w:val="0038330B"/>
    <w:rsid w:val="003845B1"/>
    <w:rsid w:val="0039126E"/>
    <w:rsid w:val="0039219C"/>
    <w:rsid w:val="003A7452"/>
    <w:rsid w:val="003B2BD6"/>
    <w:rsid w:val="003B79F9"/>
    <w:rsid w:val="003C087E"/>
    <w:rsid w:val="003C12D4"/>
    <w:rsid w:val="003C3FD8"/>
    <w:rsid w:val="003C6E22"/>
    <w:rsid w:val="003D49F4"/>
    <w:rsid w:val="003D4C11"/>
    <w:rsid w:val="003D664F"/>
    <w:rsid w:val="003E2F4D"/>
    <w:rsid w:val="003E7636"/>
    <w:rsid w:val="003E7F7D"/>
    <w:rsid w:val="003F6C34"/>
    <w:rsid w:val="003F7535"/>
    <w:rsid w:val="00402C87"/>
    <w:rsid w:val="00404116"/>
    <w:rsid w:val="004056AE"/>
    <w:rsid w:val="0041124C"/>
    <w:rsid w:val="00411B02"/>
    <w:rsid w:val="00413D18"/>
    <w:rsid w:val="004148B1"/>
    <w:rsid w:val="0041601F"/>
    <w:rsid w:val="00416D5A"/>
    <w:rsid w:val="004201F8"/>
    <w:rsid w:val="004227B0"/>
    <w:rsid w:val="004237A5"/>
    <w:rsid w:val="0042484A"/>
    <w:rsid w:val="004249B3"/>
    <w:rsid w:val="004419E2"/>
    <w:rsid w:val="004423F0"/>
    <w:rsid w:val="00445388"/>
    <w:rsid w:val="00445812"/>
    <w:rsid w:val="00447DCE"/>
    <w:rsid w:val="00450852"/>
    <w:rsid w:val="00464974"/>
    <w:rsid w:val="004657B9"/>
    <w:rsid w:val="00467888"/>
    <w:rsid w:val="00467ED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1201"/>
    <w:rsid w:val="004A4C05"/>
    <w:rsid w:val="004B2275"/>
    <w:rsid w:val="004B2CCE"/>
    <w:rsid w:val="004B5536"/>
    <w:rsid w:val="004B6623"/>
    <w:rsid w:val="004B68B5"/>
    <w:rsid w:val="004C1AEF"/>
    <w:rsid w:val="004C4ACF"/>
    <w:rsid w:val="004C569B"/>
    <w:rsid w:val="004C76ED"/>
    <w:rsid w:val="004C7E85"/>
    <w:rsid w:val="004D7693"/>
    <w:rsid w:val="004E2363"/>
    <w:rsid w:val="004E4DAB"/>
    <w:rsid w:val="004F36BE"/>
    <w:rsid w:val="00504B5C"/>
    <w:rsid w:val="0051182E"/>
    <w:rsid w:val="00512882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365E2"/>
    <w:rsid w:val="00541489"/>
    <w:rsid w:val="00546960"/>
    <w:rsid w:val="00555F49"/>
    <w:rsid w:val="0055772C"/>
    <w:rsid w:val="00560272"/>
    <w:rsid w:val="00562BA7"/>
    <w:rsid w:val="005716DA"/>
    <w:rsid w:val="00571BB9"/>
    <w:rsid w:val="00573736"/>
    <w:rsid w:val="00577272"/>
    <w:rsid w:val="0058280D"/>
    <w:rsid w:val="005839CA"/>
    <w:rsid w:val="005865AF"/>
    <w:rsid w:val="00586782"/>
    <w:rsid w:val="005870E9"/>
    <w:rsid w:val="00587FB5"/>
    <w:rsid w:val="005917B5"/>
    <w:rsid w:val="00591CB3"/>
    <w:rsid w:val="00593085"/>
    <w:rsid w:val="005970FB"/>
    <w:rsid w:val="005A16EA"/>
    <w:rsid w:val="005A59A7"/>
    <w:rsid w:val="005B767D"/>
    <w:rsid w:val="005B7B3B"/>
    <w:rsid w:val="005C16D9"/>
    <w:rsid w:val="005C5168"/>
    <w:rsid w:val="005C5529"/>
    <w:rsid w:val="005D42D0"/>
    <w:rsid w:val="005D53A9"/>
    <w:rsid w:val="005D7FE2"/>
    <w:rsid w:val="005E1413"/>
    <w:rsid w:val="005E45DB"/>
    <w:rsid w:val="005F2134"/>
    <w:rsid w:val="005F3A8E"/>
    <w:rsid w:val="005F7B41"/>
    <w:rsid w:val="00603D6A"/>
    <w:rsid w:val="00604455"/>
    <w:rsid w:val="006046EE"/>
    <w:rsid w:val="00606F5E"/>
    <w:rsid w:val="00612F66"/>
    <w:rsid w:val="0061396B"/>
    <w:rsid w:val="00617CB1"/>
    <w:rsid w:val="006203C8"/>
    <w:rsid w:val="00621965"/>
    <w:rsid w:val="00625672"/>
    <w:rsid w:val="00630C14"/>
    <w:rsid w:val="0063304F"/>
    <w:rsid w:val="00633B63"/>
    <w:rsid w:val="00635AE5"/>
    <w:rsid w:val="00637126"/>
    <w:rsid w:val="0064206B"/>
    <w:rsid w:val="00643892"/>
    <w:rsid w:val="00645249"/>
    <w:rsid w:val="00652D5F"/>
    <w:rsid w:val="00654A23"/>
    <w:rsid w:val="00657D50"/>
    <w:rsid w:val="00663351"/>
    <w:rsid w:val="00673442"/>
    <w:rsid w:val="0067457D"/>
    <w:rsid w:val="00680551"/>
    <w:rsid w:val="006816C9"/>
    <w:rsid w:val="00687EC8"/>
    <w:rsid w:val="0069317E"/>
    <w:rsid w:val="00696619"/>
    <w:rsid w:val="006A00B4"/>
    <w:rsid w:val="006A237E"/>
    <w:rsid w:val="006B6505"/>
    <w:rsid w:val="006B66AB"/>
    <w:rsid w:val="006C07D7"/>
    <w:rsid w:val="006C3658"/>
    <w:rsid w:val="006D1D69"/>
    <w:rsid w:val="006E085F"/>
    <w:rsid w:val="006E344C"/>
    <w:rsid w:val="006E35BB"/>
    <w:rsid w:val="006E7C06"/>
    <w:rsid w:val="006F2BE9"/>
    <w:rsid w:val="006F4DDD"/>
    <w:rsid w:val="006F63F2"/>
    <w:rsid w:val="006F74D0"/>
    <w:rsid w:val="006F79A6"/>
    <w:rsid w:val="0070307F"/>
    <w:rsid w:val="00710370"/>
    <w:rsid w:val="00711570"/>
    <w:rsid w:val="00716096"/>
    <w:rsid w:val="007160A6"/>
    <w:rsid w:val="00720A8E"/>
    <w:rsid w:val="00735A86"/>
    <w:rsid w:val="00740642"/>
    <w:rsid w:val="00742B66"/>
    <w:rsid w:val="007470E5"/>
    <w:rsid w:val="00754466"/>
    <w:rsid w:val="00760948"/>
    <w:rsid w:val="0076102A"/>
    <w:rsid w:val="007627FF"/>
    <w:rsid w:val="0076599B"/>
    <w:rsid w:val="0077334D"/>
    <w:rsid w:val="0077342A"/>
    <w:rsid w:val="00776A19"/>
    <w:rsid w:val="00783C87"/>
    <w:rsid w:val="007856BF"/>
    <w:rsid w:val="00787D28"/>
    <w:rsid w:val="007A1799"/>
    <w:rsid w:val="007A1B18"/>
    <w:rsid w:val="007B003C"/>
    <w:rsid w:val="007B142B"/>
    <w:rsid w:val="007B1FD6"/>
    <w:rsid w:val="007B2423"/>
    <w:rsid w:val="007B3A0F"/>
    <w:rsid w:val="007B7247"/>
    <w:rsid w:val="007C08C0"/>
    <w:rsid w:val="007C0FEA"/>
    <w:rsid w:val="007C2499"/>
    <w:rsid w:val="007C57FD"/>
    <w:rsid w:val="007C5824"/>
    <w:rsid w:val="007D0BE8"/>
    <w:rsid w:val="007D1001"/>
    <w:rsid w:val="007D157D"/>
    <w:rsid w:val="007E1BC2"/>
    <w:rsid w:val="007E2498"/>
    <w:rsid w:val="007E648B"/>
    <w:rsid w:val="007E6F62"/>
    <w:rsid w:val="007F028B"/>
    <w:rsid w:val="007F140B"/>
    <w:rsid w:val="007F47C3"/>
    <w:rsid w:val="007F6E42"/>
    <w:rsid w:val="00800CD0"/>
    <w:rsid w:val="00802DEC"/>
    <w:rsid w:val="00804E1D"/>
    <w:rsid w:val="00812FBC"/>
    <w:rsid w:val="008144A9"/>
    <w:rsid w:val="008166E9"/>
    <w:rsid w:val="00817DBA"/>
    <w:rsid w:val="0082287B"/>
    <w:rsid w:val="008239A1"/>
    <w:rsid w:val="00826028"/>
    <w:rsid w:val="0082623B"/>
    <w:rsid w:val="00827A6B"/>
    <w:rsid w:val="008308DD"/>
    <w:rsid w:val="00832918"/>
    <w:rsid w:val="008368AE"/>
    <w:rsid w:val="00836B76"/>
    <w:rsid w:val="008411A2"/>
    <w:rsid w:val="008414F4"/>
    <w:rsid w:val="00846071"/>
    <w:rsid w:val="00846AD7"/>
    <w:rsid w:val="00851C7E"/>
    <w:rsid w:val="0085240A"/>
    <w:rsid w:val="00852410"/>
    <w:rsid w:val="00852B35"/>
    <w:rsid w:val="00870392"/>
    <w:rsid w:val="00873091"/>
    <w:rsid w:val="0088132B"/>
    <w:rsid w:val="008820C3"/>
    <w:rsid w:val="00882BA9"/>
    <w:rsid w:val="00882DA1"/>
    <w:rsid w:val="00882FEA"/>
    <w:rsid w:val="008847FF"/>
    <w:rsid w:val="00892A35"/>
    <w:rsid w:val="008A32AA"/>
    <w:rsid w:val="008A4FB1"/>
    <w:rsid w:val="008B4606"/>
    <w:rsid w:val="008B5C35"/>
    <w:rsid w:val="008C45A2"/>
    <w:rsid w:val="008C4FC0"/>
    <w:rsid w:val="008C6355"/>
    <w:rsid w:val="008C71C0"/>
    <w:rsid w:val="008D060A"/>
    <w:rsid w:val="008D5EB8"/>
    <w:rsid w:val="008D60DC"/>
    <w:rsid w:val="008E0947"/>
    <w:rsid w:val="008F125F"/>
    <w:rsid w:val="008F25AC"/>
    <w:rsid w:val="008F507B"/>
    <w:rsid w:val="00901B41"/>
    <w:rsid w:val="00905640"/>
    <w:rsid w:val="0091073C"/>
    <w:rsid w:val="00921531"/>
    <w:rsid w:val="0092223E"/>
    <w:rsid w:val="009277C1"/>
    <w:rsid w:val="00932FC1"/>
    <w:rsid w:val="0094799F"/>
    <w:rsid w:val="00951044"/>
    <w:rsid w:val="009511ED"/>
    <w:rsid w:val="0095148E"/>
    <w:rsid w:val="00953A58"/>
    <w:rsid w:val="00953C91"/>
    <w:rsid w:val="0095430C"/>
    <w:rsid w:val="0095621F"/>
    <w:rsid w:val="0096188F"/>
    <w:rsid w:val="009671FB"/>
    <w:rsid w:val="0097056E"/>
    <w:rsid w:val="009763DB"/>
    <w:rsid w:val="00980121"/>
    <w:rsid w:val="0098071C"/>
    <w:rsid w:val="00981BB9"/>
    <w:rsid w:val="00984543"/>
    <w:rsid w:val="009867E3"/>
    <w:rsid w:val="00992BF8"/>
    <w:rsid w:val="009930EF"/>
    <w:rsid w:val="00995C19"/>
    <w:rsid w:val="00995FFC"/>
    <w:rsid w:val="009A1A95"/>
    <w:rsid w:val="009A1EED"/>
    <w:rsid w:val="009A2045"/>
    <w:rsid w:val="009A255D"/>
    <w:rsid w:val="009A5F2F"/>
    <w:rsid w:val="009B2BC4"/>
    <w:rsid w:val="009B368A"/>
    <w:rsid w:val="009B7BFE"/>
    <w:rsid w:val="009C32AB"/>
    <w:rsid w:val="009C3765"/>
    <w:rsid w:val="009C5464"/>
    <w:rsid w:val="009C7C26"/>
    <w:rsid w:val="009D0C37"/>
    <w:rsid w:val="009D154C"/>
    <w:rsid w:val="009D19E1"/>
    <w:rsid w:val="009E4337"/>
    <w:rsid w:val="009E55C4"/>
    <w:rsid w:val="009F3B57"/>
    <w:rsid w:val="009F558E"/>
    <w:rsid w:val="009F6098"/>
    <w:rsid w:val="009F651E"/>
    <w:rsid w:val="009F6E2B"/>
    <w:rsid w:val="00A034F2"/>
    <w:rsid w:val="00A04C58"/>
    <w:rsid w:val="00A05771"/>
    <w:rsid w:val="00A110C1"/>
    <w:rsid w:val="00A14E94"/>
    <w:rsid w:val="00A1519C"/>
    <w:rsid w:val="00A17005"/>
    <w:rsid w:val="00A17428"/>
    <w:rsid w:val="00A21788"/>
    <w:rsid w:val="00A21F14"/>
    <w:rsid w:val="00A23D9F"/>
    <w:rsid w:val="00A24473"/>
    <w:rsid w:val="00A25358"/>
    <w:rsid w:val="00A26A16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47C"/>
    <w:rsid w:val="00A62E73"/>
    <w:rsid w:val="00A64962"/>
    <w:rsid w:val="00A6626E"/>
    <w:rsid w:val="00A7160A"/>
    <w:rsid w:val="00A74C7E"/>
    <w:rsid w:val="00A82D7D"/>
    <w:rsid w:val="00A842C1"/>
    <w:rsid w:val="00A8555D"/>
    <w:rsid w:val="00AA08AA"/>
    <w:rsid w:val="00AA0E26"/>
    <w:rsid w:val="00AA1FFE"/>
    <w:rsid w:val="00AA3F69"/>
    <w:rsid w:val="00AA62DE"/>
    <w:rsid w:val="00AB09E4"/>
    <w:rsid w:val="00AB3540"/>
    <w:rsid w:val="00AC0A74"/>
    <w:rsid w:val="00AC2B59"/>
    <w:rsid w:val="00AD36E5"/>
    <w:rsid w:val="00AD59E1"/>
    <w:rsid w:val="00AD5FC0"/>
    <w:rsid w:val="00AD6580"/>
    <w:rsid w:val="00AE07B5"/>
    <w:rsid w:val="00AE07EC"/>
    <w:rsid w:val="00AE1C31"/>
    <w:rsid w:val="00AF061A"/>
    <w:rsid w:val="00AF2A87"/>
    <w:rsid w:val="00AF3571"/>
    <w:rsid w:val="00B0207C"/>
    <w:rsid w:val="00B0589C"/>
    <w:rsid w:val="00B072DF"/>
    <w:rsid w:val="00B07710"/>
    <w:rsid w:val="00B12D31"/>
    <w:rsid w:val="00B1338B"/>
    <w:rsid w:val="00B13897"/>
    <w:rsid w:val="00B145CE"/>
    <w:rsid w:val="00B21C53"/>
    <w:rsid w:val="00B21F50"/>
    <w:rsid w:val="00B23625"/>
    <w:rsid w:val="00B238D9"/>
    <w:rsid w:val="00B254BA"/>
    <w:rsid w:val="00B30F80"/>
    <w:rsid w:val="00B317EC"/>
    <w:rsid w:val="00B31DB6"/>
    <w:rsid w:val="00B37B06"/>
    <w:rsid w:val="00B41917"/>
    <w:rsid w:val="00B42DF3"/>
    <w:rsid w:val="00B4483A"/>
    <w:rsid w:val="00B46F53"/>
    <w:rsid w:val="00B52BD7"/>
    <w:rsid w:val="00B62502"/>
    <w:rsid w:val="00B63DF8"/>
    <w:rsid w:val="00B73FDE"/>
    <w:rsid w:val="00B75703"/>
    <w:rsid w:val="00B76D9B"/>
    <w:rsid w:val="00B77484"/>
    <w:rsid w:val="00B81882"/>
    <w:rsid w:val="00B85FAA"/>
    <w:rsid w:val="00B86E24"/>
    <w:rsid w:val="00B93DF5"/>
    <w:rsid w:val="00BA2339"/>
    <w:rsid w:val="00BA71D0"/>
    <w:rsid w:val="00BA7930"/>
    <w:rsid w:val="00BB1B3E"/>
    <w:rsid w:val="00BB2C66"/>
    <w:rsid w:val="00BB5467"/>
    <w:rsid w:val="00BB5C16"/>
    <w:rsid w:val="00BC5EFD"/>
    <w:rsid w:val="00BD13C4"/>
    <w:rsid w:val="00BD1F01"/>
    <w:rsid w:val="00BD3E37"/>
    <w:rsid w:val="00BD49F8"/>
    <w:rsid w:val="00BD5015"/>
    <w:rsid w:val="00BE41D0"/>
    <w:rsid w:val="00BE6CA6"/>
    <w:rsid w:val="00BE709E"/>
    <w:rsid w:val="00BF0291"/>
    <w:rsid w:val="00BF0B20"/>
    <w:rsid w:val="00BF3DC8"/>
    <w:rsid w:val="00C00663"/>
    <w:rsid w:val="00C032F0"/>
    <w:rsid w:val="00C06DB6"/>
    <w:rsid w:val="00C11180"/>
    <w:rsid w:val="00C13FEB"/>
    <w:rsid w:val="00C36D33"/>
    <w:rsid w:val="00C43CE0"/>
    <w:rsid w:val="00C43D0A"/>
    <w:rsid w:val="00C4473C"/>
    <w:rsid w:val="00C518F2"/>
    <w:rsid w:val="00C5527B"/>
    <w:rsid w:val="00C57654"/>
    <w:rsid w:val="00C631E1"/>
    <w:rsid w:val="00C66AD7"/>
    <w:rsid w:val="00C71E02"/>
    <w:rsid w:val="00C7253C"/>
    <w:rsid w:val="00C73C9D"/>
    <w:rsid w:val="00C77C34"/>
    <w:rsid w:val="00C80D30"/>
    <w:rsid w:val="00C8200D"/>
    <w:rsid w:val="00C8345A"/>
    <w:rsid w:val="00C83C1B"/>
    <w:rsid w:val="00C94CAB"/>
    <w:rsid w:val="00CA06EF"/>
    <w:rsid w:val="00CA2D14"/>
    <w:rsid w:val="00CA34C6"/>
    <w:rsid w:val="00CA663F"/>
    <w:rsid w:val="00CB7ABE"/>
    <w:rsid w:val="00CC7E74"/>
    <w:rsid w:val="00CD56A1"/>
    <w:rsid w:val="00CD79EB"/>
    <w:rsid w:val="00CE359A"/>
    <w:rsid w:val="00CE4AE8"/>
    <w:rsid w:val="00CF03A5"/>
    <w:rsid w:val="00CF0935"/>
    <w:rsid w:val="00CF1AEA"/>
    <w:rsid w:val="00D030FC"/>
    <w:rsid w:val="00D05839"/>
    <w:rsid w:val="00D1206C"/>
    <w:rsid w:val="00D13D3E"/>
    <w:rsid w:val="00D174F4"/>
    <w:rsid w:val="00D17D63"/>
    <w:rsid w:val="00D20E5E"/>
    <w:rsid w:val="00D20F03"/>
    <w:rsid w:val="00D30967"/>
    <w:rsid w:val="00D4724C"/>
    <w:rsid w:val="00D50CB2"/>
    <w:rsid w:val="00D55D70"/>
    <w:rsid w:val="00D61BF6"/>
    <w:rsid w:val="00D6224D"/>
    <w:rsid w:val="00D7087C"/>
    <w:rsid w:val="00D709BB"/>
    <w:rsid w:val="00D72A9B"/>
    <w:rsid w:val="00D7353D"/>
    <w:rsid w:val="00D73691"/>
    <w:rsid w:val="00D73758"/>
    <w:rsid w:val="00D76E3F"/>
    <w:rsid w:val="00D820BC"/>
    <w:rsid w:val="00D82B72"/>
    <w:rsid w:val="00D83E28"/>
    <w:rsid w:val="00D848C9"/>
    <w:rsid w:val="00D8497B"/>
    <w:rsid w:val="00D856C0"/>
    <w:rsid w:val="00D85F9F"/>
    <w:rsid w:val="00D903EF"/>
    <w:rsid w:val="00D9041C"/>
    <w:rsid w:val="00DA1298"/>
    <w:rsid w:val="00DA2A76"/>
    <w:rsid w:val="00DA5B3E"/>
    <w:rsid w:val="00DB1FD8"/>
    <w:rsid w:val="00DB2072"/>
    <w:rsid w:val="00DB3CB2"/>
    <w:rsid w:val="00DC088A"/>
    <w:rsid w:val="00DC37D2"/>
    <w:rsid w:val="00DC4766"/>
    <w:rsid w:val="00DC788A"/>
    <w:rsid w:val="00DD03A0"/>
    <w:rsid w:val="00DD12C3"/>
    <w:rsid w:val="00DD28DD"/>
    <w:rsid w:val="00DD69A9"/>
    <w:rsid w:val="00DE1734"/>
    <w:rsid w:val="00DE305E"/>
    <w:rsid w:val="00DE4199"/>
    <w:rsid w:val="00DE7149"/>
    <w:rsid w:val="00DF1A04"/>
    <w:rsid w:val="00DF6358"/>
    <w:rsid w:val="00E00C4A"/>
    <w:rsid w:val="00E1131C"/>
    <w:rsid w:val="00E14337"/>
    <w:rsid w:val="00E15512"/>
    <w:rsid w:val="00E16B6C"/>
    <w:rsid w:val="00E177C0"/>
    <w:rsid w:val="00E201E4"/>
    <w:rsid w:val="00E2338F"/>
    <w:rsid w:val="00E31910"/>
    <w:rsid w:val="00E3216A"/>
    <w:rsid w:val="00E3441C"/>
    <w:rsid w:val="00E34907"/>
    <w:rsid w:val="00E40C73"/>
    <w:rsid w:val="00E40FE2"/>
    <w:rsid w:val="00E419D6"/>
    <w:rsid w:val="00E47D07"/>
    <w:rsid w:val="00E50D69"/>
    <w:rsid w:val="00E54F7B"/>
    <w:rsid w:val="00E67AD6"/>
    <w:rsid w:val="00E706D8"/>
    <w:rsid w:val="00E718C7"/>
    <w:rsid w:val="00E737F2"/>
    <w:rsid w:val="00E73BF1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6FD5"/>
    <w:rsid w:val="00EA7B67"/>
    <w:rsid w:val="00EB5F65"/>
    <w:rsid w:val="00EC134D"/>
    <w:rsid w:val="00EC1607"/>
    <w:rsid w:val="00EC192F"/>
    <w:rsid w:val="00EC5205"/>
    <w:rsid w:val="00EC54AB"/>
    <w:rsid w:val="00EC7BF7"/>
    <w:rsid w:val="00ED0724"/>
    <w:rsid w:val="00ED39E2"/>
    <w:rsid w:val="00ED633D"/>
    <w:rsid w:val="00EE2218"/>
    <w:rsid w:val="00EE59B3"/>
    <w:rsid w:val="00EE7CA2"/>
    <w:rsid w:val="00EF1FB4"/>
    <w:rsid w:val="00EF3302"/>
    <w:rsid w:val="00EF6BAF"/>
    <w:rsid w:val="00F01585"/>
    <w:rsid w:val="00F0388D"/>
    <w:rsid w:val="00F07AB8"/>
    <w:rsid w:val="00F103A4"/>
    <w:rsid w:val="00F13E17"/>
    <w:rsid w:val="00F177FC"/>
    <w:rsid w:val="00F21B7B"/>
    <w:rsid w:val="00F22259"/>
    <w:rsid w:val="00F2325E"/>
    <w:rsid w:val="00F23C85"/>
    <w:rsid w:val="00F31CA6"/>
    <w:rsid w:val="00F3328C"/>
    <w:rsid w:val="00F34234"/>
    <w:rsid w:val="00F36681"/>
    <w:rsid w:val="00F36689"/>
    <w:rsid w:val="00F3700C"/>
    <w:rsid w:val="00F400A1"/>
    <w:rsid w:val="00F43044"/>
    <w:rsid w:val="00F44736"/>
    <w:rsid w:val="00F447A8"/>
    <w:rsid w:val="00F44A01"/>
    <w:rsid w:val="00F51965"/>
    <w:rsid w:val="00F531A2"/>
    <w:rsid w:val="00F56393"/>
    <w:rsid w:val="00F626CA"/>
    <w:rsid w:val="00F83EAF"/>
    <w:rsid w:val="00F83F69"/>
    <w:rsid w:val="00F84A5F"/>
    <w:rsid w:val="00F956B5"/>
    <w:rsid w:val="00FA79D8"/>
    <w:rsid w:val="00FA7A7A"/>
    <w:rsid w:val="00FA7B44"/>
    <w:rsid w:val="00FB3152"/>
    <w:rsid w:val="00FB3FFA"/>
    <w:rsid w:val="00FB751F"/>
    <w:rsid w:val="00FC0F25"/>
    <w:rsid w:val="00FC2C9F"/>
    <w:rsid w:val="00FD0E34"/>
    <w:rsid w:val="00FD33E9"/>
    <w:rsid w:val="00FD5ED7"/>
    <w:rsid w:val="00FE03F1"/>
    <w:rsid w:val="00FE173E"/>
    <w:rsid w:val="00FE294D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8964-6BF2-48F7-A30D-3B7132C7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3645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241</cp:revision>
  <cp:lastPrinted>2022-02-13T14:40:00Z</cp:lastPrinted>
  <dcterms:created xsi:type="dcterms:W3CDTF">2022-01-31T12:37:00Z</dcterms:created>
  <dcterms:modified xsi:type="dcterms:W3CDTF">2022-03-15T10:37:00Z</dcterms:modified>
</cp:coreProperties>
</file>