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96365F" w:rsidRDefault="00B13897" w:rsidP="008A06F9">
      <w:pPr>
        <w:pStyle w:val="a"/>
        <w:tabs>
          <w:tab w:val="left" w:pos="1418"/>
        </w:tabs>
        <w:ind w:left="0" w:firstLine="1418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96365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96365F">
        <w:rPr>
          <w:rFonts w:cs="Times New Roman"/>
          <w:sz w:val="24"/>
          <w:szCs w:val="24"/>
        </w:rPr>
        <w:t>студента</w:t>
      </w:r>
      <w:r w:rsidR="00CE359A" w:rsidRPr="0096365F">
        <w:rPr>
          <w:rFonts w:cs="Times New Roman"/>
          <w:sz w:val="24"/>
          <w:szCs w:val="24"/>
        </w:rPr>
        <w:t xml:space="preserve"> группы ИТ – </w:t>
      </w:r>
      <w:r w:rsidR="007E648B" w:rsidRPr="0096365F">
        <w:rPr>
          <w:rFonts w:cs="Times New Roman"/>
          <w:sz w:val="24"/>
          <w:szCs w:val="24"/>
        </w:rPr>
        <w:t>4</w:t>
      </w:r>
      <w:r w:rsidR="00CE359A" w:rsidRPr="0096365F">
        <w:rPr>
          <w:rFonts w:cs="Times New Roman"/>
          <w:sz w:val="24"/>
          <w:szCs w:val="24"/>
        </w:rPr>
        <w:t>2</w:t>
      </w:r>
      <w:r w:rsidR="0019290F" w:rsidRPr="0096365F">
        <w:rPr>
          <w:rFonts w:cs="Times New Roman"/>
          <w:sz w:val="24"/>
          <w:szCs w:val="24"/>
        </w:rPr>
        <w:br/>
      </w:r>
      <w:r w:rsidR="00CE359A" w:rsidRPr="0096365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96365F" w14:paraId="596FB372" w14:textId="77777777" w:rsidTr="00470D8C">
        <w:tc>
          <w:tcPr>
            <w:tcW w:w="2401" w:type="dxa"/>
          </w:tcPr>
          <w:p w14:paraId="6FD169CD" w14:textId="77777777" w:rsidR="00CE359A" w:rsidRPr="0096365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96365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69DD283B" w:rsidR="0064206B" w:rsidRPr="0096365F" w:rsidRDefault="008A06F9" w:rsidP="005D53A9">
      <w:pPr>
        <w:pStyle w:val="a1"/>
        <w:rPr>
          <w:sz w:val="24"/>
          <w:szCs w:val="24"/>
        </w:rPr>
      </w:pPr>
      <w:r w:rsidRPr="0096365F">
        <w:rPr>
          <w:sz w:val="24"/>
          <w:szCs w:val="24"/>
        </w:rPr>
        <w:t xml:space="preserve">Проектирование модели данных с использованием методологии </w:t>
      </w:r>
      <w:r w:rsidRPr="0096365F">
        <w:rPr>
          <w:sz w:val="24"/>
          <w:szCs w:val="24"/>
          <w:lang w:val="en-US"/>
        </w:rPr>
        <w:t>IDEF</w:t>
      </w:r>
      <w:r w:rsidRPr="0096365F">
        <w:rPr>
          <w:sz w:val="24"/>
          <w:szCs w:val="24"/>
        </w:rPr>
        <w:t>1</w:t>
      </w:r>
      <w:r w:rsidRPr="0096365F">
        <w:rPr>
          <w:sz w:val="24"/>
          <w:szCs w:val="24"/>
          <w:lang w:val="en-US"/>
        </w:rPr>
        <w:t>X</w:t>
      </w:r>
    </w:p>
    <w:p w14:paraId="25AF31BE" w14:textId="3D162675" w:rsidR="003532A7" w:rsidRPr="0096365F" w:rsidRDefault="00CE359A" w:rsidP="00D92C47">
      <w:pPr>
        <w:pStyle w:val="a2"/>
        <w:rPr>
          <w:sz w:val="24"/>
          <w:szCs w:val="24"/>
        </w:rPr>
      </w:pPr>
      <w:r w:rsidRPr="0096365F">
        <w:rPr>
          <w:b/>
          <w:sz w:val="24"/>
          <w:szCs w:val="24"/>
        </w:rPr>
        <w:t>Цель работы</w:t>
      </w:r>
      <w:r w:rsidR="00E90335" w:rsidRPr="0096365F">
        <w:rPr>
          <w:sz w:val="24"/>
          <w:szCs w:val="24"/>
        </w:rPr>
        <w:t>:</w:t>
      </w:r>
      <w:r w:rsidR="00D92C47" w:rsidRPr="0096365F">
        <w:rPr>
          <w:sz w:val="24"/>
          <w:szCs w:val="24"/>
        </w:rPr>
        <w:t xml:space="preserve"> знакомство с нотацией IDEF1Х методологии проектирования моделей данных. Приобретение практических навыков при проектировании модели данных в заданной предметной области с использованием CASE-средства</w:t>
      </w:r>
      <w:r w:rsidR="00613A8B" w:rsidRPr="0096365F">
        <w:rPr>
          <w:sz w:val="24"/>
          <w:szCs w:val="24"/>
        </w:rPr>
        <w:t>.</w:t>
      </w:r>
      <w:r w:rsidR="00E46E1D" w:rsidRPr="0096365F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96365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96365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96365F">
        <w:rPr>
          <w:sz w:val="24"/>
          <w:szCs w:val="24"/>
        </w:rPr>
        <w:t>Содержание работы</w:t>
      </w:r>
    </w:p>
    <w:p w14:paraId="7FC62C32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В соответствии с вариантом, определяющим предметную область, разработать модель данных с использованием CASE-средства </w:t>
      </w:r>
      <w:proofErr w:type="spellStart"/>
      <w:r w:rsidRPr="0096365F">
        <w:rPr>
          <w:sz w:val="24"/>
          <w:szCs w:val="24"/>
        </w:rPr>
        <w:t>ERwin</w:t>
      </w:r>
      <w:proofErr w:type="spellEnd"/>
      <w:r w:rsidRPr="0096365F">
        <w:rPr>
          <w:sz w:val="24"/>
          <w:szCs w:val="24"/>
        </w:rPr>
        <w:t xml:space="preserve"> на двух уровнях представления модели: физическом и логическом, следуя следующим рекомендациям:</w:t>
      </w:r>
    </w:p>
    <w:p w14:paraId="709A6B3A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>Определить набор функций проектируемой ИС таким образом, чтобы модель данных включала в себя не менее восьми связанных между собой сущностей.</w:t>
      </w:r>
    </w:p>
    <w:p w14:paraId="6F109404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Выполнить проектирование логической модели данных предметной области, которая обязательно должна включать в себя все типы сущностей: независимые и зависимые (характеристическую, ассоциативную, именующую и категориальную) в соответствии с семантикой предметной области. </w:t>
      </w:r>
    </w:p>
    <w:p w14:paraId="6A0B58B5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Использовать в модели данных различные виды связей между сущностями: идентифицирующие и </w:t>
      </w:r>
      <w:proofErr w:type="spellStart"/>
      <w:r w:rsidRPr="0096365F">
        <w:rPr>
          <w:sz w:val="24"/>
          <w:szCs w:val="24"/>
        </w:rPr>
        <w:t>неидентифицирующие</w:t>
      </w:r>
      <w:proofErr w:type="spellEnd"/>
      <w:r w:rsidRPr="0096365F">
        <w:rPr>
          <w:sz w:val="24"/>
          <w:szCs w:val="24"/>
        </w:rPr>
        <w:t xml:space="preserve">. На основе знаний о предметной области определить для всех связей имена, обязательность или необязательность и типы мощностей. Для каждой связи должно быть приведено текстовое описание бизнес-правила. </w:t>
      </w:r>
    </w:p>
    <w:p w14:paraId="50571050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На основе логической модели создать физическую модель, используя в качестве целевой СУБД выбрать SQL-сервер </w:t>
      </w:r>
      <w:proofErr w:type="spellStart"/>
      <w:r w:rsidRPr="0096365F">
        <w:rPr>
          <w:sz w:val="24"/>
          <w:szCs w:val="24"/>
        </w:rPr>
        <w:t>Interbase</w:t>
      </w:r>
      <w:proofErr w:type="spellEnd"/>
      <w:r w:rsidRPr="0096365F">
        <w:rPr>
          <w:sz w:val="24"/>
          <w:szCs w:val="24"/>
        </w:rPr>
        <w:t>.</w:t>
      </w:r>
    </w:p>
    <w:p w14:paraId="3719B0DE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Продемонстрировать в работе возможности </w:t>
      </w:r>
      <w:proofErr w:type="spellStart"/>
      <w:r w:rsidRPr="0096365F">
        <w:rPr>
          <w:sz w:val="24"/>
          <w:szCs w:val="24"/>
        </w:rPr>
        <w:t>ERwin</w:t>
      </w:r>
      <w:proofErr w:type="spellEnd"/>
      <w:r w:rsidRPr="0096365F">
        <w:rPr>
          <w:sz w:val="24"/>
          <w:szCs w:val="24"/>
        </w:rPr>
        <w:t xml:space="preserve"> по созданию просмотров, индексов, правил </w:t>
      </w:r>
      <w:proofErr w:type="spellStart"/>
      <w:r w:rsidRPr="0096365F">
        <w:rPr>
          <w:sz w:val="24"/>
          <w:szCs w:val="24"/>
        </w:rPr>
        <w:t>валидации</w:t>
      </w:r>
      <w:proofErr w:type="spellEnd"/>
      <w:r w:rsidRPr="0096365F">
        <w:rPr>
          <w:sz w:val="24"/>
          <w:szCs w:val="24"/>
        </w:rPr>
        <w:t>, задания значений по умолчанию, переопределению типов ссылочной целостности.</w:t>
      </w:r>
    </w:p>
    <w:p w14:paraId="6FA30C63" w14:textId="77777777" w:rsidR="00D92C47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Познакомиться с SQL кодом серверной части ИС, автоматически сгенерированным </w:t>
      </w:r>
      <w:proofErr w:type="spellStart"/>
      <w:r w:rsidRPr="0096365F">
        <w:rPr>
          <w:sz w:val="24"/>
          <w:szCs w:val="24"/>
        </w:rPr>
        <w:t>ERwin</w:t>
      </w:r>
      <w:proofErr w:type="spellEnd"/>
      <w:r w:rsidRPr="0096365F">
        <w:rPr>
          <w:sz w:val="24"/>
          <w:szCs w:val="24"/>
        </w:rPr>
        <w:t xml:space="preserve"> на основе физической модели.</w:t>
      </w:r>
    </w:p>
    <w:p w14:paraId="572FBA86" w14:textId="5D1F26B4" w:rsidR="00BD4DC8" w:rsidRPr="0096365F" w:rsidRDefault="00D92C47" w:rsidP="00924CD6">
      <w:pPr>
        <w:pStyle w:val="a2"/>
        <w:numPr>
          <w:ilvl w:val="3"/>
          <w:numId w:val="39"/>
        </w:numPr>
        <w:ind w:firstLine="567"/>
        <w:rPr>
          <w:sz w:val="24"/>
          <w:szCs w:val="24"/>
        </w:rPr>
      </w:pPr>
      <w:r w:rsidRPr="0096365F">
        <w:rPr>
          <w:sz w:val="24"/>
          <w:szCs w:val="24"/>
        </w:rPr>
        <w:t xml:space="preserve">Для повышения наглядности ER-диаграмм использовать возможности </w:t>
      </w:r>
      <w:proofErr w:type="spellStart"/>
      <w:r w:rsidRPr="0096365F">
        <w:rPr>
          <w:sz w:val="24"/>
          <w:szCs w:val="24"/>
        </w:rPr>
        <w:t>ERwin</w:t>
      </w:r>
      <w:proofErr w:type="spellEnd"/>
      <w:r w:rsidRPr="0096365F">
        <w:rPr>
          <w:sz w:val="24"/>
          <w:szCs w:val="24"/>
        </w:rPr>
        <w:t xml:space="preserve"> по форматированию шрифта и объектов диаграммы</w:t>
      </w:r>
    </w:p>
    <w:p w14:paraId="1890708D" w14:textId="77777777" w:rsidR="008F4227" w:rsidRPr="0096365F" w:rsidRDefault="008F4227" w:rsidP="00564697">
      <w:pPr>
        <w:pStyle w:val="a2"/>
        <w:rPr>
          <w:sz w:val="24"/>
          <w:szCs w:val="24"/>
        </w:rPr>
      </w:pPr>
    </w:p>
    <w:p w14:paraId="00166094" w14:textId="4842DC36" w:rsidR="00032B5E" w:rsidRPr="0096365F" w:rsidRDefault="00BD4DC8" w:rsidP="00BD4DC8">
      <w:pPr>
        <w:pStyle w:val="a3"/>
        <w:rPr>
          <w:sz w:val="24"/>
          <w:szCs w:val="24"/>
        </w:rPr>
      </w:pPr>
      <w:r w:rsidRPr="0096365F">
        <w:rPr>
          <w:sz w:val="24"/>
          <w:szCs w:val="24"/>
        </w:rPr>
        <w:t>Ход работы</w:t>
      </w:r>
    </w:p>
    <w:p w14:paraId="5BCCD634" w14:textId="677FED8B" w:rsidR="00E966DB" w:rsidRPr="0096365F" w:rsidRDefault="007C1F42" w:rsidP="007C1F42">
      <w:pPr>
        <w:pStyle w:val="a2"/>
        <w:rPr>
          <w:sz w:val="24"/>
          <w:szCs w:val="24"/>
        </w:rPr>
      </w:pPr>
      <w:r w:rsidRPr="0096365F">
        <w:rPr>
          <w:sz w:val="24"/>
          <w:szCs w:val="24"/>
        </w:rPr>
        <w:t xml:space="preserve">1. Каждый элемент типа Приказ содержит в себе </w:t>
      </w:r>
      <w:proofErr w:type="gramStart"/>
      <w:r w:rsidRPr="0096365F">
        <w:rPr>
          <w:sz w:val="24"/>
          <w:szCs w:val="24"/>
        </w:rPr>
        <w:t>общую часть «Шапка»</w:t>
      </w:r>
      <w:proofErr w:type="gramEnd"/>
      <w:r w:rsidRPr="0096365F">
        <w:rPr>
          <w:sz w:val="24"/>
          <w:szCs w:val="24"/>
        </w:rPr>
        <w:t xml:space="preserve"> состоящую из следующих полей: </w:t>
      </w:r>
    </w:p>
    <w:p w14:paraId="009D9A59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Учитывать (наличие/отсутствие в бланке флага «Учитывать»);</w:t>
      </w:r>
    </w:p>
    <w:p w14:paraId="3936E7F4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Тип приказа (наименование бланка);</w:t>
      </w:r>
    </w:p>
    <w:p w14:paraId="0A6D4826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Групповой (наличие/отсутствие в бланке флага «Групповой»);</w:t>
      </w:r>
    </w:p>
    <w:p w14:paraId="1D7583D8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Номер (номер приказа);</w:t>
      </w:r>
    </w:p>
    <w:p w14:paraId="404FA520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Дата (дата приказа);</w:t>
      </w:r>
    </w:p>
    <w:p w14:paraId="4A7E842E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Организация (наименование предприятия);</w:t>
      </w:r>
    </w:p>
    <w:p w14:paraId="72A1C474" w14:textId="77777777" w:rsidR="007C1F42" w:rsidRPr="0096365F" w:rsidRDefault="007C1F42" w:rsidP="007C1F42">
      <w:pPr>
        <w:pStyle w:val="a2"/>
        <w:numPr>
          <w:ilvl w:val="3"/>
          <w:numId w:val="40"/>
        </w:numPr>
        <w:rPr>
          <w:sz w:val="24"/>
          <w:szCs w:val="24"/>
        </w:rPr>
      </w:pPr>
      <w:r w:rsidRPr="0096365F">
        <w:rPr>
          <w:sz w:val="24"/>
          <w:szCs w:val="24"/>
        </w:rPr>
        <w:t>Сотрудник (ФИО сотрудника).</w:t>
      </w:r>
    </w:p>
    <w:p w14:paraId="66746B58" w14:textId="090B0AC6" w:rsidR="0096365F" w:rsidRPr="0096365F" w:rsidRDefault="007C1F42" w:rsidP="0096365F">
      <w:pPr>
        <w:pStyle w:val="a2"/>
        <w:rPr>
          <w:sz w:val="24"/>
          <w:szCs w:val="24"/>
        </w:rPr>
      </w:pPr>
      <w:r w:rsidRPr="0096365F">
        <w:rPr>
          <w:sz w:val="24"/>
          <w:szCs w:val="24"/>
        </w:rPr>
        <w:t xml:space="preserve">Для каждого типа приказа вводится индивидуальная табличная часть. </w:t>
      </w:r>
      <w:r w:rsidR="0096365F" w:rsidRPr="0096365F">
        <w:rPr>
          <w:sz w:val="24"/>
          <w:szCs w:val="24"/>
        </w:rPr>
        <w:t>Тем не менее есть следующий общий набор полей:</w:t>
      </w:r>
    </w:p>
    <w:p w14:paraId="1B4701D6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lastRenderedPageBreak/>
        <w:t>№ п/п – порядковый номер строки;</w:t>
      </w:r>
    </w:p>
    <w:p w14:paraId="0E1E33AE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 xml:space="preserve">Сотрудник – ФИО сотрудника. Выбор из справочника </w:t>
      </w:r>
      <w:proofErr w:type="spellStart"/>
      <w:r w:rsidRPr="0096365F">
        <w:rPr>
          <w:sz w:val="24"/>
          <w:szCs w:val="24"/>
        </w:rPr>
        <w:t>Физ.лица</w:t>
      </w:r>
      <w:proofErr w:type="spellEnd"/>
      <w:r w:rsidRPr="0096365F">
        <w:rPr>
          <w:sz w:val="24"/>
          <w:szCs w:val="24"/>
        </w:rPr>
        <w:t xml:space="preserve"> (Сотрудники);</w:t>
      </w:r>
    </w:p>
    <w:p w14:paraId="37B151E2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Табельный номер – указывается Табельный номер сотрудника. Данные проставляются автоматически при формировании документа Условия труда сотрудника (внутреннего документа Назначения). Табельный номер присваивается автоматически, с использованием нумератора. Нумерация персональных табельных номеров осуществляется путем автоматического присвоения системой следующего свободного номера из настроенного внутреннего диапазона номеров. Новый табельный номер не должен совпадать ни с одним из ранее введенных табельных номеров. Персональный табельный номер уникален и не подлежит удалению после увольнения работника;</w:t>
      </w:r>
    </w:p>
    <w:p w14:paraId="289F235E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Подразделение – наименование подразделения, в которое принимается сотрудник. Выбор из справочника Подразделение соответствующего предприятия;</w:t>
      </w:r>
    </w:p>
    <w:p w14:paraId="7C1CA5EF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Должность – наименование должности, на которую принимается сотрудник. Выбор из справочника Должности. Необходимо предусмотреть следующее правило: если в Учетной политике предприятия установлен флаг «Использование Штатного расписания», то выбор предоставляется из картотеки документов Вакансия соответствующего предприятия и соответствующего подразделения;</w:t>
      </w:r>
    </w:p>
    <w:p w14:paraId="7216CB64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Категория должности – указывается категория должности. Выбор из справочника Категории должности или профессии;</w:t>
      </w:r>
    </w:p>
    <w:p w14:paraId="6F85A80C" w14:textId="0083E066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 xml:space="preserve">Разряд – </w:t>
      </w:r>
      <w:proofErr w:type="spellStart"/>
      <w:r w:rsidRPr="0096365F">
        <w:rPr>
          <w:sz w:val="24"/>
          <w:szCs w:val="24"/>
        </w:rPr>
        <w:t>та</w:t>
      </w:r>
      <w:r w:rsidR="00CA0679">
        <w:rPr>
          <w:sz w:val="24"/>
          <w:szCs w:val="24"/>
        </w:rPr>
        <w:t>ж</w:t>
      </w:r>
      <w:r w:rsidRPr="0096365F">
        <w:rPr>
          <w:sz w:val="24"/>
          <w:szCs w:val="24"/>
        </w:rPr>
        <w:t>рифный</w:t>
      </w:r>
      <w:proofErr w:type="spellEnd"/>
      <w:r w:rsidRPr="0096365F">
        <w:rPr>
          <w:sz w:val="24"/>
          <w:szCs w:val="24"/>
        </w:rPr>
        <w:t xml:space="preserve"> (квалификационный) разряд, который устанавливается для данного сотрудника. Отображение поля «Разряд» необходимо производить только в случае наличия установленного флага «Используются тарифные (квалификационные) разряды» в Учетной политике предприятия. При заполнении посредством Вакансии – автоматически проставляется значение документа Вакансия;</w:t>
      </w:r>
    </w:p>
    <w:p w14:paraId="758CC3C6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Дата начала работы – проставляется дата начала работы (по умолчанию устанавливается текущая дата);</w:t>
      </w:r>
    </w:p>
    <w:p w14:paraId="343F8708" w14:textId="77777777" w:rsidR="0096365F" w:rsidRPr="0096365F" w:rsidRDefault="0096365F" w:rsidP="00554524">
      <w:pPr>
        <w:pStyle w:val="a2"/>
        <w:numPr>
          <w:ilvl w:val="3"/>
          <w:numId w:val="41"/>
        </w:numPr>
        <w:rPr>
          <w:sz w:val="24"/>
          <w:szCs w:val="24"/>
        </w:rPr>
      </w:pPr>
      <w:r w:rsidRPr="0096365F">
        <w:rPr>
          <w:sz w:val="24"/>
          <w:szCs w:val="24"/>
        </w:rPr>
        <w:t>Дата окончания работы (при наличии). Вносится пользователем вручную;</w:t>
      </w:r>
    </w:p>
    <w:p w14:paraId="4F115893" w14:textId="49D51ADC" w:rsidR="00753A33" w:rsidRDefault="00753A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24"/>
          <w:szCs w:val="24"/>
        </w:rPr>
        <w:br w:type="page"/>
      </w:r>
    </w:p>
    <w:p w14:paraId="0F744EEE" w14:textId="4BB4794B" w:rsidR="007C1F42" w:rsidRPr="0096365F" w:rsidRDefault="002D74DC" w:rsidP="002D74DC">
      <w:pPr>
        <w:pStyle w:val="a2"/>
        <w:ind w:firstLine="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59E1CCB" wp14:editId="1114A1F3">
            <wp:extent cx="6480175" cy="24345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5F28" w14:textId="500C2024" w:rsidR="00B80185" w:rsidRPr="0096365F" w:rsidRDefault="00F67E0A" w:rsidP="00F67E0A">
      <w:pPr>
        <w:pStyle w:val="a4"/>
      </w:pPr>
      <w:r>
        <w:t>Концептуальная схема базы данных</w:t>
      </w:r>
      <w:bookmarkStart w:id="1" w:name="_GoBack"/>
      <w:bookmarkEnd w:id="1"/>
    </w:p>
    <w:p w14:paraId="5A9D59B0" w14:textId="77777777" w:rsidR="00753A33" w:rsidRDefault="00753A3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987825C" w14:textId="7C04AE3D" w:rsidR="00430F54" w:rsidRPr="0096365F" w:rsidRDefault="00DE305E" w:rsidP="002E0123">
      <w:pPr>
        <w:pStyle w:val="a2"/>
        <w:rPr>
          <w:sz w:val="24"/>
          <w:szCs w:val="24"/>
        </w:rPr>
      </w:pPr>
      <w:r w:rsidRPr="0096365F">
        <w:rPr>
          <w:b/>
          <w:sz w:val="24"/>
          <w:szCs w:val="24"/>
        </w:rPr>
        <w:lastRenderedPageBreak/>
        <w:t>Вывод:</w:t>
      </w:r>
      <w:r w:rsidR="00B0589C" w:rsidRPr="0096365F">
        <w:rPr>
          <w:b/>
          <w:sz w:val="24"/>
          <w:szCs w:val="24"/>
        </w:rPr>
        <w:t xml:space="preserve"> </w:t>
      </w:r>
      <w:r w:rsidR="002E0123" w:rsidRPr="0096365F">
        <w:rPr>
          <w:sz w:val="24"/>
          <w:szCs w:val="24"/>
        </w:rPr>
        <w:t>проведено знакомство с нотацией IDEF1Х методологии проектирования моделей данных. Приобретены практические навыки при проектировании модели данных в заданной предметной области с использованием CASE-средства</w:t>
      </w:r>
      <w:r w:rsidR="00A611E9" w:rsidRPr="0096365F">
        <w:rPr>
          <w:bCs/>
          <w:sz w:val="24"/>
          <w:szCs w:val="24"/>
        </w:rPr>
        <w:t>.</w:t>
      </w:r>
    </w:p>
    <w:sectPr w:rsidR="00430F54" w:rsidRPr="0096365F" w:rsidSect="005D7FE2">
      <w:footerReference w:type="default" r:id="rId9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5A7BE" w14:textId="77777777" w:rsidR="005C2033" w:rsidRDefault="005C2033" w:rsidP="005D7FE2">
      <w:pPr>
        <w:spacing w:after="0" w:line="240" w:lineRule="auto"/>
      </w:pPr>
      <w:r>
        <w:separator/>
      </w:r>
    </w:p>
  </w:endnote>
  <w:endnote w:type="continuationSeparator" w:id="0">
    <w:p w14:paraId="2E1CE669" w14:textId="77777777" w:rsidR="005C2033" w:rsidRDefault="005C2033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67E0A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E19DB" w14:textId="77777777" w:rsidR="005C2033" w:rsidRDefault="005C2033" w:rsidP="005D7FE2">
      <w:pPr>
        <w:spacing w:after="0" w:line="240" w:lineRule="auto"/>
      </w:pPr>
      <w:r>
        <w:separator/>
      </w:r>
    </w:p>
  </w:footnote>
  <w:footnote w:type="continuationSeparator" w:id="0">
    <w:p w14:paraId="2927FC06" w14:textId="77777777" w:rsidR="005C2033" w:rsidRDefault="005C2033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58.95pt;height:158.95pt" o:bullet="t">
        <v:imagedata r:id="rId1" o:title="Bullet_01a"/>
      </v:shape>
    </w:pict>
  </w:numPicBullet>
  <w:abstractNum w:abstractNumId="0" w15:restartNumberingAfterBreak="0">
    <w:nsid w:val="036B56F5"/>
    <w:multiLevelType w:val="hybridMultilevel"/>
    <w:tmpl w:val="5E2C40AC"/>
    <w:lvl w:ilvl="0" w:tplc="2038770A">
      <w:start w:val="65535"/>
      <w:numFmt w:val="bullet"/>
      <w:lvlText w:val="•"/>
      <w:legacy w:legacy="1" w:legacySpace="0" w:legacyIndent="129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F05497"/>
    <w:multiLevelType w:val="multilevel"/>
    <w:tmpl w:val="8E083A46"/>
    <w:lvl w:ilvl="0">
      <w:start w:val="6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7FD69BB"/>
    <w:multiLevelType w:val="multilevel"/>
    <w:tmpl w:val="FF087620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21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9380348"/>
    <w:multiLevelType w:val="hybridMultilevel"/>
    <w:tmpl w:val="F6B2D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E00E98"/>
    <w:multiLevelType w:val="multilevel"/>
    <w:tmpl w:val="21D2F986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E1BEE"/>
    <w:multiLevelType w:val="multilevel"/>
    <w:tmpl w:val="54DCEAD4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4"/>
  </w:num>
  <w:num w:numId="2">
    <w:abstractNumId w:val="34"/>
  </w:num>
  <w:num w:numId="3">
    <w:abstractNumId w:val="17"/>
  </w:num>
  <w:num w:numId="4">
    <w:abstractNumId w:val="33"/>
  </w:num>
  <w:num w:numId="5">
    <w:abstractNumId w:val="3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3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7"/>
  </w:num>
  <w:num w:numId="8">
    <w:abstractNumId w:val="16"/>
  </w:num>
  <w:num w:numId="9">
    <w:abstractNumId w:val="18"/>
  </w:num>
  <w:num w:numId="10">
    <w:abstractNumId w:val="5"/>
  </w:num>
  <w:num w:numId="11">
    <w:abstractNumId w:val="36"/>
  </w:num>
  <w:num w:numId="12">
    <w:abstractNumId w:val="15"/>
  </w:num>
  <w:num w:numId="13">
    <w:abstractNumId w:val="38"/>
  </w:num>
  <w:num w:numId="14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30"/>
  </w:num>
  <w:num w:numId="17">
    <w:abstractNumId w:val="35"/>
  </w:num>
  <w:num w:numId="18">
    <w:abstractNumId w:val="25"/>
  </w:num>
  <w:num w:numId="19">
    <w:abstractNumId w:val="10"/>
  </w:num>
  <w:num w:numId="20">
    <w:abstractNumId w:val="3"/>
  </w:num>
  <w:num w:numId="21">
    <w:abstractNumId w:val="9"/>
  </w:num>
  <w:num w:numId="22">
    <w:abstractNumId w:val="8"/>
  </w:num>
  <w:num w:numId="23">
    <w:abstractNumId w:val="6"/>
  </w:num>
  <w:num w:numId="24">
    <w:abstractNumId w:val="29"/>
  </w:num>
  <w:num w:numId="25">
    <w:abstractNumId w:val="32"/>
  </w:num>
  <w:num w:numId="26">
    <w:abstractNumId w:val="1"/>
  </w:num>
  <w:num w:numId="27">
    <w:abstractNumId w:val="2"/>
  </w:num>
  <w:num w:numId="28">
    <w:abstractNumId w:val="24"/>
  </w:num>
  <w:num w:numId="29">
    <w:abstractNumId w:val="21"/>
  </w:num>
  <w:num w:numId="30">
    <w:abstractNumId w:val="26"/>
  </w:num>
  <w:num w:numId="31">
    <w:abstractNumId w:val="13"/>
  </w:num>
  <w:num w:numId="32">
    <w:abstractNumId w:val="23"/>
  </w:num>
  <w:num w:numId="33">
    <w:abstractNumId w:val="31"/>
  </w:num>
  <w:num w:numId="34">
    <w:abstractNumId w:val="11"/>
  </w:num>
  <w:num w:numId="35">
    <w:abstractNumId w:val="4"/>
  </w:num>
  <w:num w:numId="36">
    <w:abstractNumId w:val="27"/>
  </w:num>
  <w:num w:numId="37">
    <w:abstractNumId w:val="0"/>
  </w:num>
  <w:num w:numId="38">
    <w:abstractNumId w:val="22"/>
  </w:num>
  <w:num w:numId="39">
    <w:abstractNumId w:val="37"/>
  </w:num>
  <w:num w:numId="40">
    <w:abstractNumId w:val="1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0847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390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B21AB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779"/>
    <w:rsid w:val="00197DCA"/>
    <w:rsid w:val="001A0202"/>
    <w:rsid w:val="001A28E1"/>
    <w:rsid w:val="001B0C73"/>
    <w:rsid w:val="001B668B"/>
    <w:rsid w:val="001C0436"/>
    <w:rsid w:val="001C14ED"/>
    <w:rsid w:val="001C2C34"/>
    <w:rsid w:val="001C71A0"/>
    <w:rsid w:val="001D19BA"/>
    <w:rsid w:val="001D7C62"/>
    <w:rsid w:val="001E098B"/>
    <w:rsid w:val="001E41E5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2CBB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AEE"/>
    <w:rsid w:val="00275B5E"/>
    <w:rsid w:val="002768D3"/>
    <w:rsid w:val="00282D02"/>
    <w:rsid w:val="0028447D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D74DC"/>
    <w:rsid w:val="002E0123"/>
    <w:rsid w:val="002E0DF7"/>
    <w:rsid w:val="002E16FB"/>
    <w:rsid w:val="002E3925"/>
    <w:rsid w:val="002E609B"/>
    <w:rsid w:val="002F4E4F"/>
    <w:rsid w:val="0030359F"/>
    <w:rsid w:val="00304F0B"/>
    <w:rsid w:val="00306001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16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92E92"/>
    <w:rsid w:val="003A073A"/>
    <w:rsid w:val="003A0968"/>
    <w:rsid w:val="003A7452"/>
    <w:rsid w:val="003B6B52"/>
    <w:rsid w:val="003B79F9"/>
    <w:rsid w:val="003C087E"/>
    <w:rsid w:val="003C12D4"/>
    <w:rsid w:val="003C6E22"/>
    <w:rsid w:val="003C6F26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05A09"/>
    <w:rsid w:val="0041124C"/>
    <w:rsid w:val="00411B02"/>
    <w:rsid w:val="00413D5A"/>
    <w:rsid w:val="004148B1"/>
    <w:rsid w:val="00415FC5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110"/>
    <w:rsid w:val="00485E63"/>
    <w:rsid w:val="00491ED4"/>
    <w:rsid w:val="004935C4"/>
    <w:rsid w:val="00493A9B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4524"/>
    <w:rsid w:val="0055772C"/>
    <w:rsid w:val="00560272"/>
    <w:rsid w:val="00562BA7"/>
    <w:rsid w:val="00571BB9"/>
    <w:rsid w:val="005743EA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519"/>
    <w:rsid w:val="005A16EA"/>
    <w:rsid w:val="005A59A7"/>
    <w:rsid w:val="005B3F3E"/>
    <w:rsid w:val="005B5882"/>
    <w:rsid w:val="005B767D"/>
    <w:rsid w:val="005C16D9"/>
    <w:rsid w:val="005C2033"/>
    <w:rsid w:val="005C5168"/>
    <w:rsid w:val="005D53A9"/>
    <w:rsid w:val="005D6CC9"/>
    <w:rsid w:val="005D7FE2"/>
    <w:rsid w:val="005E027D"/>
    <w:rsid w:val="005E093F"/>
    <w:rsid w:val="005E1413"/>
    <w:rsid w:val="005E3B5B"/>
    <w:rsid w:val="005E45DB"/>
    <w:rsid w:val="005F2134"/>
    <w:rsid w:val="005F44B7"/>
    <w:rsid w:val="005F7B41"/>
    <w:rsid w:val="00600C4C"/>
    <w:rsid w:val="00603D6A"/>
    <w:rsid w:val="006046EE"/>
    <w:rsid w:val="00606EF4"/>
    <w:rsid w:val="00606F5E"/>
    <w:rsid w:val="00607EE8"/>
    <w:rsid w:val="00613593"/>
    <w:rsid w:val="00613A8B"/>
    <w:rsid w:val="00615692"/>
    <w:rsid w:val="00616FB0"/>
    <w:rsid w:val="00621965"/>
    <w:rsid w:val="00625672"/>
    <w:rsid w:val="0063055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7680F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41AA"/>
    <w:rsid w:val="006B66AB"/>
    <w:rsid w:val="006B6E5F"/>
    <w:rsid w:val="006C46A2"/>
    <w:rsid w:val="006D1D69"/>
    <w:rsid w:val="006D2470"/>
    <w:rsid w:val="006D5747"/>
    <w:rsid w:val="006E085F"/>
    <w:rsid w:val="006E1455"/>
    <w:rsid w:val="006E344C"/>
    <w:rsid w:val="006E35BB"/>
    <w:rsid w:val="006E7C06"/>
    <w:rsid w:val="006F2BE9"/>
    <w:rsid w:val="006F4DDD"/>
    <w:rsid w:val="006F5F8C"/>
    <w:rsid w:val="006F79C3"/>
    <w:rsid w:val="006F7EC8"/>
    <w:rsid w:val="0070307F"/>
    <w:rsid w:val="00704ADE"/>
    <w:rsid w:val="00711570"/>
    <w:rsid w:val="00714A19"/>
    <w:rsid w:val="00716096"/>
    <w:rsid w:val="00720A8E"/>
    <w:rsid w:val="00735A86"/>
    <w:rsid w:val="00740642"/>
    <w:rsid w:val="00742B66"/>
    <w:rsid w:val="00742D4B"/>
    <w:rsid w:val="007452B5"/>
    <w:rsid w:val="007470E5"/>
    <w:rsid w:val="00747DFB"/>
    <w:rsid w:val="00753A33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C1F42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071"/>
    <w:rsid w:val="008049F9"/>
    <w:rsid w:val="00804E1D"/>
    <w:rsid w:val="00806DFF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3917"/>
    <w:rsid w:val="008350DB"/>
    <w:rsid w:val="0083586C"/>
    <w:rsid w:val="008377E4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05F1"/>
    <w:rsid w:val="008A06F9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24CD6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57412"/>
    <w:rsid w:val="0096365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3979"/>
    <w:rsid w:val="009A54F9"/>
    <w:rsid w:val="009A5F2F"/>
    <w:rsid w:val="009B2BC4"/>
    <w:rsid w:val="009B363A"/>
    <w:rsid w:val="009B3FA8"/>
    <w:rsid w:val="009B7BFE"/>
    <w:rsid w:val="009C1C29"/>
    <w:rsid w:val="009C32AB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5EAA"/>
    <w:rsid w:val="00A27834"/>
    <w:rsid w:val="00A310DA"/>
    <w:rsid w:val="00A3486C"/>
    <w:rsid w:val="00A34913"/>
    <w:rsid w:val="00A37245"/>
    <w:rsid w:val="00A42B39"/>
    <w:rsid w:val="00A43011"/>
    <w:rsid w:val="00A45B16"/>
    <w:rsid w:val="00A4768D"/>
    <w:rsid w:val="00A47CBA"/>
    <w:rsid w:val="00A509A7"/>
    <w:rsid w:val="00A53EDD"/>
    <w:rsid w:val="00A550A9"/>
    <w:rsid w:val="00A572CB"/>
    <w:rsid w:val="00A5754A"/>
    <w:rsid w:val="00A575CA"/>
    <w:rsid w:val="00A60259"/>
    <w:rsid w:val="00A6099C"/>
    <w:rsid w:val="00A611E9"/>
    <w:rsid w:val="00A62E73"/>
    <w:rsid w:val="00A64E00"/>
    <w:rsid w:val="00A6626E"/>
    <w:rsid w:val="00A70A5D"/>
    <w:rsid w:val="00A72C6C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0B70"/>
    <w:rsid w:val="00AD57DD"/>
    <w:rsid w:val="00AD5FC0"/>
    <w:rsid w:val="00AD6580"/>
    <w:rsid w:val="00AE07B5"/>
    <w:rsid w:val="00AE07EC"/>
    <w:rsid w:val="00AE1C31"/>
    <w:rsid w:val="00AF26F0"/>
    <w:rsid w:val="00B0062B"/>
    <w:rsid w:val="00B0207C"/>
    <w:rsid w:val="00B03717"/>
    <w:rsid w:val="00B0589C"/>
    <w:rsid w:val="00B072DF"/>
    <w:rsid w:val="00B1338B"/>
    <w:rsid w:val="00B13897"/>
    <w:rsid w:val="00B21C53"/>
    <w:rsid w:val="00B235C5"/>
    <w:rsid w:val="00B23625"/>
    <w:rsid w:val="00B238D9"/>
    <w:rsid w:val="00B254BA"/>
    <w:rsid w:val="00B30F80"/>
    <w:rsid w:val="00B31DB6"/>
    <w:rsid w:val="00B37B06"/>
    <w:rsid w:val="00B42DF3"/>
    <w:rsid w:val="00B46F53"/>
    <w:rsid w:val="00B52077"/>
    <w:rsid w:val="00B52BD7"/>
    <w:rsid w:val="00B54370"/>
    <w:rsid w:val="00B623B2"/>
    <w:rsid w:val="00B62502"/>
    <w:rsid w:val="00B63DF8"/>
    <w:rsid w:val="00B63E5B"/>
    <w:rsid w:val="00B67025"/>
    <w:rsid w:val="00B73BF6"/>
    <w:rsid w:val="00B74E92"/>
    <w:rsid w:val="00B75703"/>
    <w:rsid w:val="00B80185"/>
    <w:rsid w:val="00B802BC"/>
    <w:rsid w:val="00B81882"/>
    <w:rsid w:val="00B85FAA"/>
    <w:rsid w:val="00B86438"/>
    <w:rsid w:val="00B91443"/>
    <w:rsid w:val="00B93DF5"/>
    <w:rsid w:val="00BA328E"/>
    <w:rsid w:val="00BA71D0"/>
    <w:rsid w:val="00BA7930"/>
    <w:rsid w:val="00BB5C16"/>
    <w:rsid w:val="00BB711F"/>
    <w:rsid w:val="00BC0332"/>
    <w:rsid w:val="00BC06F4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679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47533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2C47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4C5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19B"/>
    <w:rsid w:val="00E7551E"/>
    <w:rsid w:val="00E76F95"/>
    <w:rsid w:val="00E7775C"/>
    <w:rsid w:val="00E811D9"/>
    <w:rsid w:val="00E8218B"/>
    <w:rsid w:val="00E83B7E"/>
    <w:rsid w:val="00E83FB2"/>
    <w:rsid w:val="00E86D41"/>
    <w:rsid w:val="00E87A7B"/>
    <w:rsid w:val="00E87D51"/>
    <w:rsid w:val="00E90335"/>
    <w:rsid w:val="00E93E0D"/>
    <w:rsid w:val="00E966DB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2B97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67E0A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No Spacing"/>
    <w:uiPriority w:val="1"/>
    <w:qFormat/>
    <w:rsid w:val="00606EF4"/>
    <w:pPr>
      <w:spacing w:after="0" w:line="240" w:lineRule="auto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CBE66-35C3-4B82-871E-04F7A4FB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450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25</cp:revision>
  <cp:lastPrinted>2022-02-15T06:11:00Z</cp:lastPrinted>
  <dcterms:created xsi:type="dcterms:W3CDTF">2022-01-31T09:23:00Z</dcterms:created>
  <dcterms:modified xsi:type="dcterms:W3CDTF">2022-03-21T05:28:00Z</dcterms:modified>
</cp:coreProperties>
</file>