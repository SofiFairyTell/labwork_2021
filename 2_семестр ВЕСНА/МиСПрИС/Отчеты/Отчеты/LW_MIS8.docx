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166C27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D1B9ED" w:rsidR="0064206B" w:rsidRPr="00BA4DAA" w:rsidRDefault="009A337A" w:rsidP="00FF3AB7">
      <w:pPr>
        <w:pStyle w:val="a1"/>
        <w:rPr>
          <w:sz w:val="24"/>
          <w:szCs w:val="24"/>
        </w:rPr>
      </w:pPr>
      <w:r w:rsidRPr="00DA605C">
        <w:t xml:space="preserve">Разработка диаграмм деятельности и состояния </w:t>
      </w:r>
      <w:r>
        <w:br/>
      </w:r>
      <w:r w:rsidRPr="00DA605C">
        <w:t>при создании моделей бизнес-анализа</w:t>
      </w:r>
    </w:p>
    <w:p w14:paraId="25AF31BE" w14:textId="2B2B6980" w:rsidR="003532A7" w:rsidRPr="00637813" w:rsidRDefault="00CE359A" w:rsidP="00CF283A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CF283A" w:rsidRPr="00CF283A">
        <w:t xml:space="preserve"> </w:t>
      </w:r>
      <w:r w:rsidR="00CF283A" w:rsidRPr="00CF283A">
        <w:rPr>
          <w:sz w:val="24"/>
          <w:szCs w:val="24"/>
        </w:rPr>
        <w:t>знакомство с уровнем логического представления модели ООАП технологии RUP и элементами языка UML для построения диаграмм деятельности и состояния. Приобретение практических навыков работы при построении диаграмм деятельности и диаграмм состояния</w:t>
      </w:r>
      <w:r w:rsidR="00CF283A">
        <w:rPr>
          <w:sz w:val="24"/>
          <w:szCs w:val="24"/>
        </w:rPr>
        <w:t xml:space="preserve"> с использованием CASE-средства</w:t>
      </w:r>
      <w:r w:rsidR="00613A8B" w:rsidRPr="00637813">
        <w:rPr>
          <w:sz w:val="24"/>
          <w:szCs w:val="24"/>
        </w:rPr>
        <w:t>.</w:t>
      </w:r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4ECCA79E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 xml:space="preserve">В соответствии с вариантом, определяющим предметную область, продолжить разработку моделей бизнес-анализа, созданных при выполнении лабораторной работе № 7, дополнив их следующими элементами: </w:t>
      </w:r>
    </w:p>
    <w:p w14:paraId="1C4732B1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1.</w:t>
      </w:r>
      <w:r w:rsidRPr="00CF283A">
        <w:rPr>
          <w:sz w:val="24"/>
          <w:szCs w:val="24"/>
        </w:rPr>
        <w:tab/>
        <w:t xml:space="preserve">Диаграммы деятельности для трех вариантов использования (в пакете </w:t>
      </w:r>
      <w:proofErr w:type="spellStart"/>
      <w:r w:rsidRPr="00CF283A">
        <w:rPr>
          <w:sz w:val="24"/>
          <w:szCs w:val="24"/>
        </w:rPr>
        <w:t>BusinessUseCaseRealizations</w:t>
      </w:r>
      <w:proofErr w:type="spellEnd"/>
      <w:r w:rsidRPr="00CF283A">
        <w:rPr>
          <w:sz w:val="24"/>
          <w:szCs w:val="24"/>
        </w:rPr>
        <w:t xml:space="preserve">), включающие все возможные элементы диаграммы деятельности. </w:t>
      </w:r>
    </w:p>
    <w:p w14:paraId="72705F0E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2.</w:t>
      </w:r>
      <w:r w:rsidRPr="00CF283A">
        <w:rPr>
          <w:sz w:val="24"/>
          <w:szCs w:val="24"/>
        </w:rPr>
        <w:tab/>
        <w:t>Диаграммы состояний для двух вариантов использования, включающие все возможные элементы диаграммы состояний.</w:t>
      </w:r>
    </w:p>
    <w:p w14:paraId="5BFB831C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3.</w:t>
      </w:r>
      <w:r w:rsidRPr="00CF283A">
        <w:rPr>
          <w:sz w:val="24"/>
          <w:szCs w:val="24"/>
        </w:rPr>
        <w:tab/>
        <w:t xml:space="preserve">Файлы описания (средствами MS </w:t>
      </w:r>
      <w:proofErr w:type="spellStart"/>
      <w:r w:rsidRPr="00CF283A">
        <w:rPr>
          <w:sz w:val="24"/>
          <w:szCs w:val="24"/>
        </w:rPr>
        <w:t>Word</w:t>
      </w:r>
      <w:proofErr w:type="spellEnd"/>
      <w:r w:rsidRPr="00CF283A">
        <w:rPr>
          <w:sz w:val="24"/>
          <w:szCs w:val="24"/>
        </w:rPr>
        <w:t xml:space="preserve">) и прикрепить их к соответствующим </w:t>
      </w:r>
      <w:proofErr w:type="spellStart"/>
      <w:r w:rsidRPr="00CF283A">
        <w:rPr>
          <w:sz w:val="24"/>
          <w:szCs w:val="24"/>
        </w:rPr>
        <w:t>UseCase</w:t>
      </w:r>
      <w:proofErr w:type="spellEnd"/>
      <w:r w:rsidRPr="00CF283A">
        <w:rPr>
          <w:sz w:val="24"/>
          <w:szCs w:val="24"/>
        </w:rPr>
        <w:t xml:space="preserve">. </w:t>
      </w:r>
    </w:p>
    <w:p w14:paraId="5AE1C015" w14:textId="77777777" w:rsidR="00CF283A" w:rsidRPr="00CF283A" w:rsidRDefault="00CF283A" w:rsidP="00CF283A">
      <w:pPr>
        <w:pStyle w:val="a2"/>
        <w:ind w:left="709"/>
        <w:rPr>
          <w:sz w:val="24"/>
          <w:szCs w:val="24"/>
        </w:rPr>
      </w:pPr>
      <w:r w:rsidRPr="00CF283A">
        <w:rPr>
          <w:sz w:val="24"/>
          <w:szCs w:val="24"/>
        </w:rPr>
        <w:t>4.</w:t>
      </w:r>
      <w:r w:rsidRPr="00CF283A">
        <w:rPr>
          <w:sz w:val="24"/>
          <w:szCs w:val="24"/>
        </w:rPr>
        <w:tab/>
        <w:t>Глоссарий проекта.</w:t>
      </w:r>
    </w:p>
    <w:p w14:paraId="1890708D" w14:textId="2192C996" w:rsidR="008F4227" w:rsidRDefault="00CF283A" w:rsidP="00CF283A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F283A">
        <w:rPr>
          <w:sz w:val="24"/>
          <w:szCs w:val="24"/>
        </w:rPr>
        <w:t>5.</w:t>
      </w:r>
      <w:r w:rsidRPr="00CF283A">
        <w:rPr>
          <w:sz w:val="24"/>
          <w:szCs w:val="24"/>
        </w:rPr>
        <w:tab/>
        <w:t>Описание дополнительных спецификаций</w:t>
      </w:r>
    </w:p>
    <w:p w14:paraId="174C3ECF" w14:textId="77777777" w:rsidR="00CF283A" w:rsidRPr="0096365F" w:rsidRDefault="00CF283A" w:rsidP="00CF283A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bookmarkStart w:id="1" w:name="_GoBack"/>
      <w:bookmarkEnd w:id="1"/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38463210" w14:textId="39FFE748" w:rsidR="00800789" w:rsidRDefault="00800789" w:rsidP="003C7BE1">
      <w:pPr>
        <w:pStyle w:val="a2"/>
        <w:ind w:firstLine="0"/>
        <w:rPr>
          <w:sz w:val="24"/>
          <w:szCs w:val="24"/>
        </w:rPr>
      </w:pPr>
    </w:p>
    <w:p w14:paraId="2A7FF914" w14:textId="77777777" w:rsidR="00B26FFD" w:rsidRDefault="00B26FFD" w:rsidP="00B26FFD">
      <w:pPr>
        <w:pStyle w:val="a1"/>
      </w:pPr>
    </w:p>
    <w:p w14:paraId="1F9B5E8A" w14:textId="42566222" w:rsidR="00B26FFD" w:rsidRDefault="00B26FFD" w:rsidP="00B26FFD">
      <w:pPr>
        <w:pStyle w:val="a2"/>
        <w:rPr>
          <w:lang w:val="en-US"/>
        </w:rPr>
      </w:pPr>
    </w:p>
    <w:p w14:paraId="0203185F" w14:textId="77777777" w:rsidR="00B26FFD" w:rsidRPr="00B26FFD" w:rsidRDefault="00B26FFD" w:rsidP="00B26FFD">
      <w:pPr>
        <w:pStyle w:val="a2"/>
      </w:pPr>
    </w:p>
    <w:p w14:paraId="4987825C" w14:textId="06FF8261" w:rsidR="00430F54" w:rsidRPr="00166C27" w:rsidRDefault="00DE305E" w:rsidP="002E0123">
      <w:pPr>
        <w:pStyle w:val="a2"/>
        <w:rPr>
          <w:sz w:val="24"/>
          <w:szCs w:val="24"/>
        </w:rPr>
      </w:pPr>
      <w:proofErr w:type="gramStart"/>
      <w:r w:rsidRPr="0096365F">
        <w:rPr>
          <w:b/>
          <w:sz w:val="24"/>
          <w:szCs w:val="24"/>
        </w:rPr>
        <w:t>Вывод</w:t>
      </w:r>
      <w:r w:rsidRPr="00B26FFD">
        <w:rPr>
          <w:b/>
          <w:sz w:val="24"/>
          <w:szCs w:val="24"/>
        </w:rPr>
        <w:t>:</w:t>
      </w:r>
      <w:r w:rsidR="00A611E9" w:rsidRPr="00166C27">
        <w:rPr>
          <w:bCs/>
          <w:sz w:val="24"/>
          <w:szCs w:val="24"/>
        </w:rPr>
        <w:t>.</w:t>
      </w:r>
      <w:proofErr w:type="gramEnd"/>
    </w:p>
    <w:sectPr w:rsidR="00430F54" w:rsidRPr="00166C27" w:rsidSect="005D7FE2"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955D7" w14:textId="77777777" w:rsidR="00DD2EF9" w:rsidRDefault="00DD2EF9" w:rsidP="005D7FE2">
      <w:pPr>
        <w:spacing w:after="0" w:line="240" w:lineRule="auto"/>
      </w:pPr>
      <w:r>
        <w:separator/>
      </w:r>
    </w:p>
  </w:endnote>
  <w:endnote w:type="continuationSeparator" w:id="0">
    <w:p w14:paraId="7B315095" w14:textId="77777777" w:rsidR="00DD2EF9" w:rsidRDefault="00DD2EF9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66C2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9CD22" w14:textId="77777777" w:rsidR="00DD2EF9" w:rsidRDefault="00DD2EF9" w:rsidP="005D7FE2">
      <w:pPr>
        <w:spacing w:after="0" w:line="240" w:lineRule="auto"/>
      </w:pPr>
      <w:r>
        <w:separator/>
      </w:r>
    </w:p>
  </w:footnote>
  <w:footnote w:type="continuationSeparator" w:id="0">
    <w:p w14:paraId="4A496087" w14:textId="77777777" w:rsidR="00DD2EF9" w:rsidRDefault="00DD2EF9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9pt;height:159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3872E0DA"/>
    <w:lvl w:ilvl="0">
      <w:start w:val="8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66C27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4B4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0F0E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37A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26FFD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3A6F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283A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2EF9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73FA-500E-4642-A007-71149AE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628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28</cp:revision>
  <cp:lastPrinted>2022-01-31T09:25:00Z</cp:lastPrinted>
  <dcterms:created xsi:type="dcterms:W3CDTF">2022-01-31T09:23:00Z</dcterms:created>
  <dcterms:modified xsi:type="dcterms:W3CDTF">2022-02-28T09:08:00Z</dcterms:modified>
</cp:coreProperties>
</file>