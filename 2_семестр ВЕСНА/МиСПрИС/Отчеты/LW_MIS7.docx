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B0D325" w14:textId="77777777" w:rsidR="00B13897" w:rsidRPr="0096365F" w:rsidRDefault="00B13897" w:rsidP="001E4CD3">
      <w:pPr>
        <w:pStyle w:val="a"/>
        <w:ind w:left="0"/>
        <w:rPr>
          <w:lang w:val="en-US"/>
        </w:rPr>
      </w:pPr>
      <w:bookmarkStart w:id="0" w:name="_Hlk524861122"/>
      <w:bookmarkEnd w:id="0"/>
    </w:p>
    <w:p w14:paraId="44A101DE" w14:textId="46C25ED8" w:rsidR="00CE359A" w:rsidRPr="0096365F" w:rsidRDefault="00EF1FB4" w:rsidP="00D76E3F">
      <w:pPr>
        <w:pStyle w:val="a0"/>
        <w:numPr>
          <w:ilvl w:val="1"/>
          <w:numId w:val="5"/>
        </w:numPr>
        <w:rPr>
          <w:rFonts w:cs="Times New Roman"/>
          <w:sz w:val="24"/>
          <w:szCs w:val="24"/>
        </w:rPr>
      </w:pPr>
      <w:r w:rsidRPr="0096365F">
        <w:rPr>
          <w:rFonts w:cs="Times New Roman"/>
          <w:sz w:val="24"/>
          <w:szCs w:val="24"/>
        </w:rPr>
        <w:t>студента</w:t>
      </w:r>
      <w:r w:rsidR="00CE359A" w:rsidRPr="0096365F">
        <w:rPr>
          <w:rFonts w:cs="Times New Roman"/>
          <w:sz w:val="24"/>
          <w:szCs w:val="24"/>
        </w:rPr>
        <w:t xml:space="preserve"> группы ИТ – </w:t>
      </w:r>
      <w:r w:rsidR="007E648B" w:rsidRPr="0096365F">
        <w:rPr>
          <w:rFonts w:cs="Times New Roman"/>
          <w:sz w:val="24"/>
          <w:szCs w:val="24"/>
        </w:rPr>
        <w:t>4</w:t>
      </w:r>
      <w:r w:rsidR="00CE359A" w:rsidRPr="0096365F">
        <w:rPr>
          <w:rFonts w:cs="Times New Roman"/>
          <w:sz w:val="24"/>
          <w:szCs w:val="24"/>
        </w:rPr>
        <w:t>2</w:t>
      </w:r>
      <w:r w:rsidR="0019290F" w:rsidRPr="0096365F">
        <w:rPr>
          <w:rFonts w:cs="Times New Roman"/>
          <w:sz w:val="24"/>
          <w:szCs w:val="24"/>
        </w:rPr>
        <w:br/>
      </w:r>
      <w:r w:rsidR="00CE359A" w:rsidRPr="0096365F">
        <w:rPr>
          <w:rFonts w:cs="Times New Roman"/>
          <w:sz w:val="24"/>
          <w:szCs w:val="24"/>
        </w:rPr>
        <w:t>Курбатовой Софьи Андреевны</w:t>
      </w: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1"/>
        <w:gridCol w:w="2864"/>
        <w:gridCol w:w="1813"/>
        <w:gridCol w:w="3127"/>
      </w:tblGrid>
      <w:tr w:rsidR="009763DB" w:rsidRPr="0096365F" w14:paraId="596FB372" w14:textId="77777777" w:rsidTr="00470D8C">
        <w:tc>
          <w:tcPr>
            <w:tcW w:w="2401" w:type="dxa"/>
          </w:tcPr>
          <w:p w14:paraId="6FD169CD" w14:textId="77777777" w:rsidR="00CE359A" w:rsidRPr="0096365F" w:rsidRDefault="00CE359A" w:rsidP="00064B3A">
            <w:pPr>
              <w:ind w:right="-250" w:firstLine="604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6365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Выполнение: </w:t>
            </w: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14:paraId="4FD4DA9A" w14:textId="77777777" w:rsidR="00CE359A" w:rsidRPr="0096365F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13" w:type="dxa"/>
          </w:tcPr>
          <w:p w14:paraId="33D32CF9" w14:textId="77777777" w:rsidR="00CE359A" w:rsidRPr="0096365F" w:rsidRDefault="00CE359A" w:rsidP="00064B3A">
            <w:pPr>
              <w:ind w:right="-39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6365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Защита</w:t>
            </w:r>
          </w:p>
        </w:tc>
        <w:tc>
          <w:tcPr>
            <w:tcW w:w="3127" w:type="dxa"/>
            <w:tcBorders>
              <w:bottom w:val="single" w:sz="4" w:space="0" w:color="auto"/>
            </w:tcBorders>
          </w:tcPr>
          <w:p w14:paraId="47711CEE" w14:textId="77777777" w:rsidR="00CE359A" w:rsidRPr="0096365F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D440637" w14:textId="2A03A34C" w:rsidR="0064206B" w:rsidRPr="00BA4DAA" w:rsidRDefault="00BA4DAA" w:rsidP="00FF3AB7">
      <w:pPr>
        <w:pStyle w:val="a1"/>
        <w:rPr>
          <w:sz w:val="24"/>
          <w:szCs w:val="24"/>
        </w:rPr>
      </w:pPr>
      <w:r w:rsidRPr="00BA4DAA">
        <w:rPr>
          <w:sz w:val="24"/>
          <w:szCs w:val="24"/>
        </w:rPr>
        <w:t>Моделирование бизнес-процессов с использованием</w:t>
      </w:r>
      <w:r>
        <w:rPr>
          <w:sz w:val="24"/>
          <w:szCs w:val="24"/>
        </w:rPr>
        <w:t xml:space="preserve"> </w:t>
      </w:r>
      <w:r w:rsidRPr="00BA4DAA">
        <w:rPr>
          <w:sz w:val="24"/>
          <w:szCs w:val="24"/>
        </w:rPr>
        <w:t>объектно-ориентированного подхода</w:t>
      </w:r>
    </w:p>
    <w:p w14:paraId="25AF31BE" w14:textId="63474B06" w:rsidR="003532A7" w:rsidRPr="00637813" w:rsidRDefault="00CE359A" w:rsidP="001564FC">
      <w:pPr>
        <w:pStyle w:val="a2"/>
        <w:rPr>
          <w:sz w:val="24"/>
          <w:szCs w:val="24"/>
        </w:rPr>
      </w:pPr>
      <w:r w:rsidRPr="00637813">
        <w:rPr>
          <w:b/>
          <w:sz w:val="24"/>
          <w:szCs w:val="24"/>
        </w:rPr>
        <w:t>Цель работы</w:t>
      </w:r>
      <w:r w:rsidR="00E90335" w:rsidRPr="00637813">
        <w:rPr>
          <w:sz w:val="24"/>
          <w:szCs w:val="24"/>
        </w:rPr>
        <w:t>:</w:t>
      </w:r>
      <w:r w:rsidR="00D92C47" w:rsidRPr="00637813">
        <w:rPr>
          <w:sz w:val="24"/>
          <w:szCs w:val="24"/>
        </w:rPr>
        <w:t xml:space="preserve"> </w:t>
      </w:r>
      <w:r w:rsidR="00637813" w:rsidRPr="00637813">
        <w:rPr>
          <w:sz w:val="24"/>
          <w:szCs w:val="24"/>
        </w:rPr>
        <w:t>знакомство с методологией объектно-ориентированного подхода. Знакомство с уровнями представлений модели технологии RUP, видами моделей, используемых в представлении вариантов использования и основными элементами языка UML для их построения. Приобретение практических навыков работы при разработке модели бизнес-процессов представления</w:t>
      </w:r>
      <w:r w:rsidR="00637813">
        <w:rPr>
          <w:sz w:val="24"/>
          <w:szCs w:val="24"/>
        </w:rPr>
        <w:t xml:space="preserve"> </w:t>
      </w:r>
      <w:r w:rsidR="00637813" w:rsidRPr="00637813">
        <w:rPr>
          <w:sz w:val="24"/>
          <w:szCs w:val="24"/>
        </w:rPr>
        <w:t>вариантов использования с применением CASE-</w:t>
      </w:r>
      <w:proofErr w:type="gramStart"/>
      <w:r w:rsidR="00637813" w:rsidRPr="00637813">
        <w:rPr>
          <w:sz w:val="24"/>
          <w:szCs w:val="24"/>
        </w:rPr>
        <w:t>средства.</w:t>
      </w:r>
      <w:r w:rsidR="00613A8B" w:rsidRPr="00637813">
        <w:rPr>
          <w:sz w:val="24"/>
          <w:szCs w:val="24"/>
        </w:rPr>
        <w:t>.</w:t>
      </w:r>
      <w:proofErr w:type="gramEnd"/>
      <w:r w:rsidR="00E46E1D" w:rsidRPr="00637813">
        <w:rPr>
          <w:rStyle w:val="af4"/>
          <w:sz w:val="24"/>
          <w:szCs w:val="24"/>
        </w:rPr>
        <w:t xml:space="preserve"> </w:t>
      </w:r>
    </w:p>
    <w:p w14:paraId="1271C954" w14:textId="77777777" w:rsidR="004237A5" w:rsidRPr="0096365F" w:rsidRDefault="004237A5" w:rsidP="00754466">
      <w:pPr>
        <w:pStyle w:val="a2"/>
        <w:rPr>
          <w:sz w:val="24"/>
          <w:szCs w:val="24"/>
        </w:rPr>
      </w:pPr>
    </w:p>
    <w:p w14:paraId="4D13FD9F" w14:textId="43B937AD" w:rsidR="00D76E3F" w:rsidRPr="0096365F" w:rsidRDefault="00673442" w:rsidP="003532A7">
      <w:pPr>
        <w:pStyle w:val="a2"/>
        <w:spacing w:after="240"/>
        <w:jc w:val="center"/>
        <w:rPr>
          <w:sz w:val="24"/>
          <w:szCs w:val="24"/>
        </w:rPr>
      </w:pPr>
      <w:r w:rsidRPr="0096365F">
        <w:rPr>
          <w:sz w:val="24"/>
          <w:szCs w:val="24"/>
        </w:rPr>
        <w:t>Содержание работы</w:t>
      </w:r>
    </w:p>
    <w:p w14:paraId="6B954365" w14:textId="77777777" w:rsidR="009C3408" w:rsidRPr="009C3408" w:rsidRDefault="009C3408" w:rsidP="009C3408">
      <w:pPr>
        <w:pStyle w:val="a2"/>
        <w:ind w:left="567"/>
        <w:rPr>
          <w:sz w:val="24"/>
          <w:szCs w:val="24"/>
        </w:rPr>
      </w:pPr>
      <w:r w:rsidRPr="009C3408">
        <w:rPr>
          <w:sz w:val="24"/>
          <w:szCs w:val="24"/>
        </w:rPr>
        <w:t xml:space="preserve">В соответствии с вариантом, определяющим предметную область, выполнить моделирование бизнес-процессов с использование IBM </w:t>
      </w:r>
      <w:proofErr w:type="spellStart"/>
      <w:r w:rsidRPr="009C3408">
        <w:rPr>
          <w:sz w:val="24"/>
          <w:szCs w:val="24"/>
        </w:rPr>
        <w:t>Rational</w:t>
      </w:r>
      <w:proofErr w:type="spellEnd"/>
      <w:r w:rsidRPr="009C3408">
        <w:rPr>
          <w:sz w:val="24"/>
          <w:szCs w:val="24"/>
        </w:rPr>
        <w:t xml:space="preserve"> </w:t>
      </w:r>
      <w:proofErr w:type="spellStart"/>
      <w:r w:rsidRPr="009C3408">
        <w:rPr>
          <w:sz w:val="24"/>
          <w:szCs w:val="24"/>
        </w:rPr>
        <w:t>Rose</w:t>
      </w:r>
      <w:proofErr w:type="spellEnd"/>
      <w:r w:rsidRPr="009C3408">
        <w:rPr>
          <w:sz w:val="24"/>
          <w:szCs w:val="24"/>
        </w:rPr>
        <w:t xml:space="preserve"> на основе шаблона </w:t>
      </w:r>
      <w:proofErr w:type="spellStart"/>
      <w:r w:rsidRPr="009C3408">
        <w:rPr>
          <w:sz w:val="24"/>
          <w:szCs w:val="24"/>
        </w:rPr>
        <w:t>Rational</w:t>
      </w:r>
      <w:proofErr w:type="spellEnd"/>
      <w:r w:rsidRPr="009C3408">
        <w:rPr>
          <w:sz w:val="24"/>
          <w:szCs w:val="24"/>
        </w:rPr>
        <w:t xml:space="preserve"> </w:t>
      </w:r>
      <w:proofErr w:type="spellStart"/>
      <w:r w:rsidRPr="009C3408">
        <w:rPr>
          <w:sz w:val="24"/>
          <w:szCs w:val="24"/>
        </w:rPr>
        <w:t>Unified</w:t>
      </w:r>
      <w:proofErr w:type="spellEnd"/>
      <w:r w:rsidRPr="009C3408">
        <w:rPr>
          <w:sz w:val="24"/>
          <w:szCs w:val="24"/>
        </w:rPr>
        <w:t xml:space="preserve"> </w:t>
      </w:r>
      <w:proofErr w:type="spellStart"/>
      <w:r w:rsidRPr="009C3408">
        <w:rPr>
          <w:sz w:val="24"/>
          <w:szCs w:val="24"/>
        </w:rPr>
        <w:t>Process</w:t>
      </w:r>
      <w:proofErr w:type="spellEnd"/>
      <w:r w:rsidRPr="009C3408">
        <w:rPr>
          <w:sz w:val="24"/>
          <w:szCs w:val="24"/>
        </w:rPr>
        <w:t xml:space="preserve"> (</w:t>
      </w:r>
      <w:proofErr w:type="spellStart"/>
      <w:r w:rsidRPr="009C3408">
        <w:rPr>
          <w:sz w:val="24"/>
          <w:szCs w:val="24"/>
        </w:rPr>
        <w:t>Framework</w:t>
      </w:r>
      <w:proofErr w:type="spellEnd"/>
      <w:r w:rsidRPr="009C3408">
        <w:rPr>
          <w:sz w:val="24"/>
          <w:szCs w:val="24"/>
        </w:rPr>
        <w:t xml:space="preserve"> </w:t>
      </w:r>
      <w:proofErr w:type="spellStart"/>
      <w:r w:rsidRPr="009C3408">
        <w:rPr>
          <w:sz w:val="24"/>
          <w:szCs w:val="24"/>
        </w:rPr>
        <w:t>Wizard</w:t>
      </w:r>
      <w:proofErr w:type="spellEnd"/>
      <w:r w:rsidRPr="009C3408">
        <w:rPr>
          <w:sz w:val="24"/>
          <w:szCs w:val="24"/>
        </w:rPr>
        <w:t xml:space="preserve"> – мастер шаблонов). При выполнении задания следовать следующим рекомендациям:</w:t>
      </w:r>
    </w:p>
    <w:p w14:paraId="58477925" w14:textId="77777777" w:rsidR="009C3408" w:rsidRPr="009C3408" w:rsidRDefault="009C3408" w:rsidP="009C3408">
      <w:pPr>
        <w:pStyle w:val="a2"/>
        <w:ind w:left="567"/>
        <w:rPr>
          <w:sz w:val="24"/>
          <w:szCs w:val="24"/>
        </w:rPr>
      </w:pPr>
      <w:r w:rsidRPr="009C3408">
        <w:rPr>
          <w:sz w:val="24"/>
          <w:szCs w:val="24"/>
        </w:rPr>
        <w:t>1.</w:t>
      </w:r>
      <w:r w:rsidRPr="009C3408">
        <w:rPr>
          <w:sz w:val="24"/>
          <w:szCs w:val="24"/>
        </w:rPr>
        <w:tab/>
        <w:t xml:space="preserve">Построить диаграмму вариантов использования для бизнес-модели, на которой размещены элементы </w:t>
      </w:r>
      <w:proofErr w:type="spellStart"/>
      <w:r w:rsidRPr="009C3408">
        <w:rPr>
          <w:sz w:val="24"/>
          <w:szCs w:val="24"/>
        </w:rPr>
        <w:t>BusinessActor</w:t>
      </w:r>
      <w:proofErr w:type="spellEnd"/>
      <w:r w:rsidRPr="009C3408">
        <w:rPr>
          <w:sz w:val="24"/>
          <w:szCs w:val="24"/>
        </w:rPr>
        <w:t xml:space="preserve"> и </w:t>
      </w:r>
      <w:proofErr w:type="spellStart"/>
      <w:r w:rsidRPr="009C3408">
        <w:rPr>
          <w:sz w:val="24"/>
          <w:szCs w:val="24"/>
        </w:rPr>
        <w:t>BusinessUseCase</w:t>
      </w:r>
      <w:proofErr w:type="spellEnd"/>
      <w:r w:rsidRPr="009C3408">
        <w:rPr>
          <w:sz w:val="24"/>
          <w:szCs w:val="24"/>
        </w:rPr>
        <w:t>, а также ассоциации между ними.</w:t>
      </w:r>
    </w:p>
    <w:p w14:paraId="48FF593B" w14:textId="77777777" w:rsidR="009C3408" w:rsidRPr="009C3408" w:rsidRDefault="009C3408" w:rsidP="009C3408">
      <w:pPr>
        <w:pStyle w:val="a2"/>
        <w:ind w:left="567"/>
        <w:rPr>
          <w:sz w:val="24"/>
          <w:szCs w:val="24"/>
        </w:rPr>
      </w:pPr>
      <w:r w:rsidRPr="009C3408">
        <w:rPr>
          <w:sz w:val="24"/>
          <w:szCs w:val="24"/>
        </w:rPr>
        <w:t>2.</w:t>
      </w:r>
      <w:r w:rsidRPr="009C3408">
        <w:rPr>
          <w:sz w:val="24"/>
          <w:szCs w:val="24"/>
        </w:rPr>
        <w:tab/>
        <w:t>Описать бизнес-варианты использования в виде спецификаций в отдельных файлах, прикрепленных к ним.</w:t>
      </w:r>
    </w:p>
    <w:p w14:paraId="070F0FA4" w14:textId="77777777" w:rsidR="009C3408" w:rsidRPr="009C3408" w:rsidRDefault="009C3408" w:rsidP="009C3408">
      <w:pPr>
        <w:pStyle w:val="a2"/>
        <w:ind w:left="567"/>
        <w:rPr>
          <w:sz w:val="24"/>
          <w:szCs w:val="24"/>
        </w:rPr>
      </w:pPr>
      <w:r w:rsidRPr="009C3408">
        <w:rPr>
          <w:sz w:val="24"/>
          <w:szCs w:val="24"/>
        </w:rPr>
        <w:t>3.</w:t>
      </w:r>
      <w:r w:rsidRPr="009C3408">
        <w:rPr>
          <w:sz w:val="24"/>
          <w:szCs w:val="24"/>
        </w:rPr>
        <w:tab/>
        <w:t xml:space="preserve">Для каждого </w:t>
      </w:r>
      <w:proofErr w:type="spellStart"/>
      <w:r w:rsidRPr="009C3408">
        <w:rPr>
          <w:sz w:val="24"/>
          <w:szCs w:val="24"/>
        </w:rPr>
        <w:t>BusinessUseCase</w:t>
      </w:r>
      <w:proofErr w:type="spellEnd"/>
      <w:r w:rsidRPr="009C3408">
        <w:rPr>
          <w:sz w:val="24"/>
          <w:szCs w:val="24"/>
        </w:rPr>
        <w:t xml:space="preserve"> построить модель бизнес-анализа (BusinessAnalysisModel), включающую диаграмму классов, на которой отражены бизнес-исполнители (</w:t>
      </w:r>
      <w:proofErr w:type="spellStart"/>
      <w:r w:rsidRPr="009C3408">
        <w:rPr>
          <w:sz w:val="24"/>
          <w:szCs w:val="24"/>
        </w:rPr>
        <w:t>BusinessWorker</w:t>
      </w:r>
      <w:proofErr w:type="spellEnd"/>
      <w:r w:rsidRPr="009C3408">
        <w:rPr>
          <w:sz w:val="24"/>
          <w:szCs w:val="24"/>
        </w:rPr>
        <w:t>) и бизнес-сущности (</w:t>
      </w:r>
      <w:proofErr w:type="spellStart"/>
      <w:r w:rsidRPr="009C3408">
        <w:rPr>
          <w:sz w:val="24"/>
          <w:szCs w:val="24"/>
        </w:rPr>
        <w:t>BusinessEntity</w:t>
      </w:r>
      <w:proofErr w:type="spellEnd"/>
      <w:r w:rsidRPr="009C3408">
        <w:rPr>
          <w:sz w:val="24"/>
          <w:szCs w:val="24"/>
        </w:rPr>
        <w:t xml:space="preserve">), ассоциации между ними с указанием мощностей. </w:t>
      </w:r>
    </w:p>
    <w:p w14:paraId="67D7CCEF" w14:textId="77777777" w:rsidR="009C3408" w:rsidRPr="009C3408" w:rsidRDefault="009C3408" w:rsidP="009C3408">
      <w:pPr>
        <w:pStyle w:val="a2"/>
        <w:ind w:left="567"/>
        <w:rPr>
          <w:sz w:val="24"/>
          <w:szCs w:val="24"/>
        </w:rPr>
      </w:pPr>
      <w:r w:rsidRPr="009C3408">
        <w:rPr>
          <w:sz w:val="24"/>
          <w:szCs w:val="24"/>
        </w:rPr>
        <w:t>4.</w:t>
      </w:r>
      <w:r w:rsidRPr="009C3408">
        <w:rPr>
          <w:sz w:val="24"/>
          <w:szCs w:val="24"/>
        </w:rPr>
        <w:tab/>
        <w:t>Дополнить полученные модели бизнес-анализа кооперациями, описывающими реализацию соответствующего бизнес-процесса.</w:t>
      </w:r>
    </w:p>
    <w:p w14:paraId="5CDDDC2B" w14:textId="77777777" w:rsidR="009C3408" w:rsidRPr="009C3408" w:rsidRDefault="009C3408" w:rsidP="009C3408">
      <w:pPr>
        <w:pStyle w:val="a2"/>
        <w:ind w:left="567"/>
        <w:rPr>
          <w:sz w:val="24"/>
          <w:szCs w:val="24"/>
        </w:rPr>
      </w:pPr>
      <w:r w:rsidRPr="009C3408">
        <w:rPr>
          <w:sz w:val="24"/>
          <w:szCs w:val="24"/>
        </w:rPr>
        <w:t>5.</w:t>
      </w:r>
      <w:r w:rsidRPr="009C3408">
        <w:rPr>
          <w:sz w:val="24"/>
          <w:szCs w:val="24"/>
        </w:rPr>
        <w:tab/>
        <w:t xml:space="preserve">Создать в пакете </w:t>
      </w:r>
      <w:proofErr w:type="spellStart"/>
      <w:r w:rsidRPr="009C3408">
        <w:rPr>
          <w:sz w:val="24"/>
          <w:szCs w:val="24"/>
        </w:rPr>
        <w:t>UseCaseModel</w:t>
      </w:r>
      <w:proofErr w:type="spellEnd"/>
      <w:r w:rsidRPr="009C3408">
        <w:rPr>
          <w:sz w:val="24"/>
          <w:szCs w:val="24"/>
        </w:rPr>
        <w:t xml:space="preserve"> действующих лиц (</w:t>
      </w:r>
      <w:proofErr w:type="spellStart"/>
      <w:r w:rsidRPr="009C3408">
        <w:rPr>
          <w:sz w:val="24"/>
          <w:szCs w:val="24"/>
        </w:rPr>
        <w:t>Actors</w:t>
      </w:r>
      <w:proofErr w:type="spellEnd"/>
      <w:r w:rsidRPr="009C3408">
        <w:rPr>
          <w:sz w:val="24"/>
          <w:szCs w:val="24"/>
        </w:rPr>
        <w:t>) и варианты использования (</w:t>
      </w:r>
      <w:proofErr w:type="spellStart"/>
      <w:r w:rsidRPr="009C3408">
        <w:rPr>
          <w:sz w:val="24"/>
          <w:szCs w:val="24"/>
        </w:rPr>
        <w:t>UseCases</w:t>
      </w:r>
      <w:proofErr w:type="spellEnd"/>
      <w:r w:rsidRPr="009C3408">
        <w:rPr>
          <w:sz w:val="24"/>
          <w:szCs w:val="24"/>
        </w:rPr>
        <w:t>).</w:t>
      </w:r>
    </w:p>
    <w:p w14:paraId="572FBA86" w14:textId="46543450" w:rsidR="00BD4DC8" w:rsidRPr="0096365F" w:rsidRDefault="009C3408" w:rsidP="009C3408">
      <w:pPr>
        <w:pStyle w:val="a2"/>
        <w:numPr>
          <w:ilvl w:val="0"/>
          <w:numId w:val="0"/>
        </w:numPr>
        <w:ind w:left="567"/>
        <w:rPr>
          <w:sz w:val="24"/>
          <w:szCs w:val="24"/>
        </w:rPr>
      </w:pPr>
      <w:r w:rsidRPr="009C3408">
        <w:rPr>
          <w:sz w:val="24"/>
          <w:szCs w:val="24"/>
        </w:rPr>
        <w:t>6.</w:t>
      </w:r>
      <w:r w:rsidRPr="009C3408">
        <w:rPr>
          <w:sz w:val="24"/>
          <w:szCs w:val="24"/>
        </w:rPr>
        <w:tab/>
        <w:t>Построить диаграмму вариантов использования (</w:t>
      </w:r>
      <w:proofErr w:type="spellStart"/>
      <w:r w:rsidRPr="009C3408">
        <w:rPr>
          <w:sz w:val="24"/>
          <w:szCs w:val="24"/>
        </w:rPr>
        <w:t>UseCaseModel</w:t>
      </w:r>
      <w:proofErr w:type="spellEnd"/>
      <w:r w:rsidRPr="009C3408">
        <w:rPr>
          <w:sz w:val="24"/>
          <w:szCs w:val="24"/>
        </w:rPr>
        <w:t>), добавив в нее действующих лиц и варианты использования и установив между ними ассоциации.</w:t>
      </w:r>
    </w:p>
    <w:p w14:paraId="1890708D" w14:textId="77777777" w:rsidR="008F4227" w:rsidRPr="0096365F" w:rsidRDefault="008F4227" w:rsidP="00564697">
      <w:pPr>
        <w:pStyle w:val="a2"/>
        <w:rPr>
          <w:sz w:val="24"/>
          <w:szCs w:val="24"/>
        </w:rPr>
      </w:pPr>
    </w:p>
    <w:p w14:paraId="00166094" w14:textId="4842DC36" w:rsidR="00032B5E" w:rsidRPr="0096365F" w:rsidRDefault="00BD4DC8" w:rsidP="00BD4DC8">
      <w:pPr>
        <w:pStyle w:val="a3"/>
        <w:rPr>
          <w:sz w:val="24"/>
          <w:szCs w:val="24"/>
        </w:rPr>
      </w:pPr>
      <w:r w:rsidRPr="0096365F">
        <w:rPr>
          <w:sz w:val="24"/>
          <w:szCs w:val="24"/>
        </w:rPr>
        <w:t>Ход работы</w:t>
      </w:r>
    </w:p>
    <w:p w14:paraId="38463210" w14:textId="37C99F40" w:rsidR="00800789" w:rsidRDefault="003C7BE1" w:rsidP="003C7BE1">
      <w:pPr>
        <w:pStyle w:val="a2"/>
        <w:ind w:firstLine="0"/>
        <w:rPr>
          <w:sz w:val="24"/>
          <w:szCs w:val="24"/>
        </w:rPr>
      </w:pPr>
      <w:bookmarkStart w:id="1" w:name="_GoBack"/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4CEF312B" wp14:editId="01458F60">
            <wp:extent cx="6384897" cy="43320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w_7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004" b="16560"/>
                    <a:stretch/>
                  </pic:blipFill>
                  <pic:spPr bwMode="auto">
                    <a:xfrm>
                      <a:off x="0" y="0"/>
                      <a:ext cx="6393359" cy="4337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"/>
    </w:p>
    <w:p w14:paraId="4987825C" w14:textId="44A248F3" w:rsidR="00430F54" w:rsidRPr="0096365F" w:rsidRDefault="00DE305E" w:rsidP="002E0123">
      <w:pPr>
        <w:pStyle w:val="a2"/>
        <w:rPr>
          <w:sz w:val="24"/>
          <w:szCs w:val="24"/>
        </w:rPr>
      </w:pPr>
      <w:r w:rsidRPr="0096365F">
        <w:rPr>
          <w:b/>
          <w:sz w:val="24"/>
          <w:szCs w:val="24"/>
        </w:rPr>
        <w:t>Вывод:</w:t>
      </w:r>
      <w:r w:rsidR="00B0589C" w:rsidRPr="0096365F">
        <w:rPr>
          <w:b/>
          <w:sz w:val="24"/>
          <w:szCs w:val="24"/>
        </w:rPr>
        <w:t xml:space="preserve"> </w:t>
      </w:r>
      <w:r w:rsidR="002E0123" w:rsidRPr="0096365F">
        <w:rPr>
          <w:sz w:val="24"/>
          <w:szCs w:val="24"/>
        </w:rPr>
        <w:t xml:space="preserve">проведено знакомство с </w:t>
      </w:r>
      <w:r w:rsidR="003C7BE1" w:rsidRPr="00637813">
        <w:rPr>
          <w:sz w:val="24"/>
          <w:szCs w:val="24"/>
        </w:rPr>
        <w:t>методологией объектно-ориентированного подхода</w:t>
      </w:r>
      <w:r w:rsidR="00800789">
        <w:rPr>
          <w:sz w:val="24"/>
          <w:szCs w:val="24"/>
        </w:rPr>
        <w:t xml:space="preserve">. </w:t>
      </w:r>
      <w:r w:rsidR="002E0123" w:rsidRPr="0096365F">
        <w:rPr>
          <w:sz w:val="24"/>
          <w:szCs w:val="24"/>
        </w:rPr>
        <w:t>Приобретены практические навыки при проектировании модели данных в заданной предметной области с использованием CASE-средства</w:t>
      </w:r>
      <w:r w:rsidR="00A611E9" w:rsidRPr="0096365F">
        <w:rPr>
          <w:bCs/>
          <w:sz w:val="24"/>
          <w:szCs w:val="24"/>
        </w:rPr>
        <w:t>.</w:t>
      </w:r>
    </w:p>
    <w:sectPr w:rsidR="00430F54" w:rsidRPr="0096365F" w:rsidSect="005D7FE2">
      <w:footerReference w:type="default" r:id="rId9"/>
      <w:pgSz w:w="11906" w:h="16838"/>
      <w:pgMar w:top="851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839637" w14:textId="77777777" w:rsidR="00D90595" w:rsidRDefault="00D90595" w:rsidP="005D7FE2">
      <w:pPr>
        <w:spacing w:after="0" w:line="240" w:lineRule="auto"/>
      </w:pPr>
      <w:r>
        <w:separator/>
      </w:r>
    </w:p>
  </w:endnote>
  <w:endnote w:type="continuationSeparator" w:id="0">
    <w:p w14:paraId="38359130" w14:textId="77777777" w:rsidR="00D90595" w:rsidRDefault="00D90595" w:rsidP="005D7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altName w:val="Times New Roman"/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1009949222"/>
      <w:docPartObj>
        <w:docPartGallery w:val="Page Numbers (Bottom of Page)"/>
        <w:docPartUnique/>
      </w:docPartObj>
    </w:sdtPr>
    <w:sdtEndPr/>
    <w:sdtContent>
      <w:p w14:paraId="03E7A9D4" w14:textId="77777777" w:rsidR="00754466" w:rsidRPr="00A53EDD" w:rsidRDefault="00754466" w:rsidP="00A53EDD">
        <w:pPr>
          <w:pStyle w:val="af0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5D7FE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D7FE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C7BE1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84227E" w14:textId="77777777" w:rsidR="00D90595" w:rsidRDefault="00D90595" w:rsidP="005D7FE2">
      <w:pPr>
        <w:spacing w:after="0" w:line="240" w:lineRule="auto"/>
      </w:pPr>
      <w:r>
        <w:separator/>
      </w:r>
    </w:p>
  </w:footnote>
  <w:footnote w:type="continuationSeparator" w:id="0">
    <w:p w14:paraId="1A4B36EC" w14:textId="77777777" w:rsidR="00D90595" w:rsidRDefault="00D90595" w:rsidP="005D7F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59.05pt;height:159.05pt" o:bullet="t">
        <v:imagedata r:id="rId1" o:title="Bullet_01a"/>
      </v:shape>
    </w:pict>
  </w:numPicBullet>
  <w:abstractNum w:abstractNumId="0" w15:restartNumberingAfterBreak="0">
    <w:nsid w:val="036B56F5"/>
    <w:multiLevelType w:val="hybridMultilevel"/>
    <w:tmpl w:val="5E2C40AC"/>
    <w:lvl w:ilvl="0" w:tplc="2038770A">
      <w:start w:val="65535"/>
      <w:numFmt w:val="bullet"/>
      <w:lvlText w:val="•"/>
      <w:legacy w:legacy="1" w:legacySpace="0" w:legacyIndent="129"/>
      <w:lvlJc w:val="left"/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C7CA3"/>
    <w:multiLevelType w:val="multilevel"/>
    <w:tmpl w:val="8E84C0C0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C38674E"/>
    <w:multiLevelType w:val="multilevel"/>
    <w:tmpl w:val="BCB84ED8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C6D73B7"/>
    <w:multiLevelType w:val="multilevel"/>
    <w:tmpl w:val="0D38634C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D81505D"/>
    <w:multiLevelType w:val="multilevel"/>
    <w:tmpl w:val="8070E6AC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0F4C05B3"/>
    <w:multiLevelType w:val="multilevel"/>
    <w:tmpl w:val="90E0612E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134E5959"/>
    <w:multiLevelType w:val="multilevel"/>
    <w:tmpl w:val="BEF06E94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18F05497"/>
    <w:multiLevelType w:val="multilevel"/>
    <w:tmpl w:val="615C94B8"/>
    <w:lvl w:ilvl="0">
      <w:start w:val="7"/>
      <w:numFmt w:val="decimal"/>
      <w:pStyle w:val="a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pStyle w:val="a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pStyle w:val="a1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a2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pStyle w:val="a3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pStyle w:val="a4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1DBA22C1"/>
    <w:multiLevelType w:val="multilevel"/>
    <w:tmpl w:val="BEF06E94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21F01B81"/>
    <w:multiLevelType w:val="multilevel"/>
    <w:tmpl w:val="BEF06E94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22612DBA"/>
    <w:multiLevelType w:val="multilevel"/>
    <w:tmpl w:val="0D38634C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22635C59"/>
    <w:multiLevelType w:val="multilevel"/>
    <w:tmpl w:val="227C74CE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251F442B"/>
    <w:multiLevelType w:val="hybridMultilevel"/>
    <w:tmpl w:val="5EDEC7C0"/>
    <w:lvl w:ilvl="0" w:tplc="C19C1D3E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262C1F10"/>
    <w:multiLevelType w:val="multilevel"/>
    <w:tmpl w:val="86AE41CA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28C43347"/>
    <w:multiLevelType w:val="hybridMultilevel"/>
    <w:tmpl w:val="E3F6FE5E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2D2B7E66"/>
    <w:multiLevelType w:val="hybridMultilevel"/>
    <w:tmpl w:val="E132DBF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33DD56D2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457C755E"/>
    <w:multiLevelType w:val="hybridMultilevel"/>
    <w:tmpl w:val="3D1236E6"/>
    <w:lvl w:ilvl="0" w:tplc="DA2C8A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70546DB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47FD69BB"/>
    <w:multiLevelType w:val="multilevel"/>
    <w:tmpl w:val="FF087620"/>
    <w:lvl w:ilvl="0">
      <w:start w:val="6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49E2292B"/>
    <w:multiLevelType w:val="hybridMultilevel"/>
    <w:tmpl w:val="280216EE"/>
    <w:lvl w:ilvl="0" w:tplc="26E228B8">
      <w:start w:val="1"/>
      <w:numFmt w:val="decimal"/>
      <w:lvlText w:val="%1."/>
      <w:lvlJc w:val="left"/>
      <w:pPr>
        <w:ind w:left="1252" w:hanging="284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7FF680FE">
      <w:numFmt w:val="bullet"/>
      <w:lvlText w:val="•"/>
      <w:lvlJc w:val="left"/>
      <w:pPr>
        <w:ind w:left="2180" w:hanging="284"/>
      </w:pPr>
    </w:lvl>
    <w:lvl w:ilvl="2" w:tplc="0192750C">
      <w:numFmt w:val="bullet"/>
      <w:lvlText w:val="•"/>
      <w:lvlJc w:val="left"/>
      <w:pPr>
        <w:ind w:left="3100" w:hanging="284"/>
      </w:pPr>
    </w:lvl>
    <w:lvl w:ilvl="3" w:tplc="EB166C6C">
      <w:numFmt w:val="bullet"/>
      <w:lvlText w:val="•"/>
      <w:lvlJc w:val="left"/>
      <w:pPr>
        <w:ind w:left="4020" w:hanging="284"/>
      </w:pPr>
    </w:lvl>
    <w:lvl w:ilvl="4" w:tplc="04CC570E">
      <w:numFmt w:val="bullet"/>
      <w:lvlText w:val="•"/>
      <w:lvlJc w:val="left"/>
      <w:pPr>
        <w:ind w:left="4940" w:hanging="284"/>
      </w:pPr>
    </w:lvl>
    <w:lvl w:ilvl="5" w:tplc="2C5C337A">
      <w:numFmt w:val="bullet"/>
      <w:lvlText w:val="•"/>
      <w:lvlJc w:val="left"/>
      <w:pPr>
        <w:ind w:left="5860" w:hanging="284"/>
      </w:pPr>
    </w:lvl>
    <w:lvl w:ilvl="6" w:tplc="2CD428D2">
      <w:numFmt w:val="bullet"/>
      <w:lvlText w:val="•"/>
      <w:lvlJc w:val="left"/>
      <w:pPr>
        <w:ind w:left="6780" w:hanging="284"/>
      </w:pPr>
    </w:lvl>
    <w:lvl w:ilvl="7" w:tplc="6C0A34C4">
      <w:numFmt w:val="bullet"/>
      <w:lvlText w:val="•"/>
      <w:lvlJc w:val="left"/>
      <w:pPr>
        <w:ind w:left="7700" w:hanging="284"/>
      </w:pPr>
    </w:lvl>
    <w:lvl w:ilvl="8" w:tplc="A508D3EE">
      <w:numFmt w:val="bullet"/>
      <w:lvlText w:val="•"/>
      <w:lvlJc w:val="left"/>
      <w:pPr>
        <w:ind w:left="8620" w:hanging="284"/>
      </w:pPr>
    </w:lvl>
  </w:abstractNum>
  <w:abstractNum w:abstractNumId="21" w15:restartNumberingAfterBreak="0">
    <w:nsid w:val="57563C8C"/>
    <w:multiLevelType w:val="multilevel"/>
    <w:tmpl w:val="1694AFFE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2" w15:restartNumberingAfterBreak="0">
    <w:nsid w:val="59380348"/>
    <w:multiLevelType w:val="hybridMultilevel"/>
    <w:tmpl w:val="F6B2D2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9D4FA6"/>
    <w:multiLevelType w:val="multilevel"/>
    <w:tmpl w:val="B332199E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4" w15:restartNumberingAfterBreak="0">
    <w:nsid w:val="5EA6581D"/>
    <w:multiLevelType w:val="multilevel"/>
    <w:tmpl w:val="4F222AA4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5" w15:restartNumberingAfterBreak="0">
    <w:nsid w:val="64F732E6"/>
    <w:multiLevelType w:val="hybridMultilevel"/>
    <w:tmpl w:val="D7268086"/>
    <w:lvl w:ilvl="0" w:tplc="6E8ED0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72A156E"/>
    <w:multiLevelType w:val="multilevel"/>
    <w:tmpl w:val="86AE41CA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7" w15:restartNumberingAfterBreak="0">
    <w:nsid w:val="68734D5F"/>
    <w:multiLevelType w:val="hybridMultilevel"/>
    <w:tmpl w:val="098E0812"/>
    <w:lvl w:ilvl="0" w:tplc="D26636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9E00E98"/>
    <w:multiLevelType w:val="multilevel"/>
    <w:tmpl w:val="21D2F986"/>
    <w:lvl w:ilvl="0">
      <w:start w:val="6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A1E54DA"/>
    <w:multiLevelType w:val="multilevel"/>
    <w:tmpl w:val="03E25DB4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B112A22"/>
    <w:multiLevelType w:val="multilevel"/>
    <w:tmpl w:val="75FEEED2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1" w15:restartNumberingAfterBreak="0">
    <w:nsid w:val="6BCC3C2F"/>
    <w:multiLevelType w:val="multilevel"/>
    <w:tmpl w:val="2EDE778C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2" w15:restartNumberingAfterBreak="0">
    <w:nsid w:val="6D3C5702"/>
    <w:multiLevelType w:val="multilevel"/>
    <w:tmpl w:val="709CAFB0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3" w15:restartNumberingAfterBreak="0">
    <w:nsid w:val="6FFA23D2"/>
    <w:multiLevelType w:val="multilevel"/>
    <w:tmpl w:val="F050C78E"/>
    <w:lvl w:ilvl="0">
      <w:start w:val="1"/>
      <w:numFmt w:val="none"/>
      <w:suff w:val="nothing"/>
      <w:lvlText w:val="Лабораторная работа №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decimal"/>
      <w:pStyle w:val="3"/>
      <w:suff w:val="space"/>
      <w:lvlText w:val="%2.%3.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538135" w:themeColor="accent6" w:themeShade="BF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NEWUSUAL"/>
      <w:suff w:val="space"/>
      <w:lvlText w:val=""/>
      <w:lvlJc w:val="left"/>
      <w:pPr>
        <w:ind w:left="0" w:firstLine="567"/>
      </w:pPr>
      <w:rPr>
        <w:rFonts w:hint="default"/>
      </w:rPr>
    </w:lvl>
    <w:lvl w:ilvl="4">
      <w:start w:val="1"/>
      <w:numFmt w:val="decimal"/>
      <w:lvlRestart w:val="0"/>
      <w:lvlText w:val="Рис. %5."/>
      <w:lvlJc w:val="left"/>
      <w:pPr>
        <w:ind w:left="2411" w:firstLine="0"/>
      </w:pPr>
      <w:rPr>
        <w:rFonts w:ascii="Times New Roman" w:hAnsi="Times New Roman" w:hint="default"/>
        <w:b w:val="0"/>
        <w:i w:val="0"/>
        <w:sz w:val="20"/>
      </w:rPr>
    </w:lvl>
    <w:lvl w:ilvl="5">
      <w:start w:val="1"/>
      <w:numFmt w:val="decimal"/>
      <w:lvlRestart w:val="0"/>
      <w:lvlText w:val="%6"/>
      <w:lvlJc w:val="right"/>
      <w:pPr>
        <w:ind w:left="0" w:firstLine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70B2275D"/>
    <w:multiLevelType w:val="hybridMultilevel"/>
    <w:tmpl w:val="8F5C5B9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5" w15:restartNumberingAfterBreak="0">
    <w:nsid w:val="78704416"/>
    <w:multiLevelType w:val="hybridMultilevel"/>
    <w:tmpl w:val="A0568A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CBE6BB6"/>
    <w:multiLevelType w:val="hybridMultilevel"/>
    <w:tmpl w:val="DD301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7E1BEE"/>
    <w:multiLevelType w:val="multilevel"/>
    <w:tmpl w:val="54DCEAD4"/>
    <w:lvl w:ilvl="0">
      <w:start w:val="6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8" w15:restartNumberingAfterBreak="0">
    <w:nsid w:val="7E9F7596"/>
    <w:multiLevelType w:val="hybridMultilevel"/>
    <w:tmpl w:val="20F6D15C"/>
    <w:lvl w:ilvl="0" w:tplc="6F30FED6">
      <w:start w:val="1"/>
      <w:numFmt w:val="decimal"/>
      <w:lvlText w:val="%1."/>
      <w:lvlJc w:val="left"/>
      <w:pPr>
        <w:ind w:left="7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14"/>
  </w:num>
  <w:num w:numId="2">
    <w:abstractNumId w:val="34"/>
  </w:num>
  <w:num w:numId="3">
    <w:abstractNumId w:val="17"/>
  </w:num>
  <w:num w:numId="4">
    <w:abstractNumId w:val="33"/>
  </w:num>
  <w:num w:numId="5">
    <w:abstractNumId w:val="33"/>
    <w:lvlOverride w:ilvl="0"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6">
    <w:abstractNumId w:val="33"/>
    <w:lvlOverride w:ilvl="0">
      <w:startOverride w:val="1"/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startOverride w:val="1"/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startOverride w:val="1"/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startOverride w:val="1"/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7">
    <w:abstractNumId w:val="7"/>
  </w:num>
  <w:num w:numId="8">
    <w:abstractNumId w:val="16"/>
  </w:num>
  <w:num w:numId="9">
    <w:abstractNumId w:val="18"/>
  </w:num>
  <w:num w:numId="10">
    <w:abstractNumId w:val="5"/>
  </w:num>
  <w:num w:numId="11">
    <w:abstractNumId w:val="36"/>
  </w:num>
  <w:num w:numId="12">
    <w:abstractNumId w:val="15"/>
  </w:num>
  <w:num w:numId="13">
    <w:abstractNumId w:val="38"/>
  </w:num>
  <w:num w:numId="14">
    <w:abstractNumId w:val="2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2"/>
  </w:num>
  <w:num w:numId="16">
    <w:abstractNumId w:val="30"/>
  </w:num>
  <w:num w:numId="17">
    <w:abstractNumId w:val="35"/>
  </w:num>
  <w:num w:numId="18">
    <w:abstractNumId w:val="25"/>
  </w:num>
  <w:num w:numId="19">
    <w:abstractNumId w:val="10"/>
  </w:num>
  <w:num w:numId="20">
    <w:abstractNumId w:val="3"/>
  </w:num>
  <w:num w:numId="21">
    <w:abstractNumId w:val="9"/>
  </w:num>
  <w:num w:numId="22">
    <w:abstractNumId w:val="8"/>
  </w:num>
  <w:num w:numId="23">
    <w:abstractNumId w:val="6"/>
  </w:num>
  <w:num w:numId="24">
    <w:abstractNumId w:val="29"/>
  </w:num>
  <w:num w:numId="25">
    <w:abstractNumId w:val="32"/>
  </w:num>
  <w:num w:numId="26">
    <w:abstractNumId w:val="1"/>
  </w:num>
  <w:num w:numId="27">
    <w:abstractNumId w:val="2"/>
  </w:num>
  <w:num w:numId="28">
    <w:abstractNumId w:val="24"/>
  </w:num>
  <w:num w:numId="29">
    <w:abstractNumId w:val="21"/>
  </w:num>
  <w:num w:numId="30">
    <w:abstractNumId w:val="26"/>
  </w:num>
  <w:num w:numId="31">
    <w:abstractNumId w:val="13"/>
  </w:num>
  <w:num w:numId="32">
    <w:abstractNumId w:val="23"/>
  </w:num>
  <w:num w:numId="33">
    <w:abstractNumId w:val="31"/>
  </w:num>
  <w:num w:numId="34">
    <w:abstractNumId w:val="11"/>
  </w:num>
  <w:num w:numId="35">
    <w:abstractNumId w:val="4"/>
  </w:num>
  <w:num w:numId="36">
    <w:abstractNumId w:val="27"/>
  </w:num>
  <w:num w:numId="37">
    <w:abstractNumId w:val="0"/>
  </w:num>
  <w:num w:numId="38">
    <w:abstractNumId w:val="22"/>
  </w:num>
  <w:num w:numId="39">
    <w:abstractNumId w:val="37"/>
  </w:num>
  <w:num w:numId="40">
    <w:abstractNumId w:val="19"/>
  </w:num>
  <w:num w:numId="4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30C"/>
    <w:rsid w:val="00001C67"/>
    <w:rsid w:val="00004243"/>
    <w:rsid w:val="00011188"/>
    <w:rsid w:val="00011C1A"/>
    <w:rsid w:val="00016389"/>
    <w:rsid w:val="00025B21"/>
    <w:rsid w:val="00026AAE"/>
    <w:rsid w:val="00032A90"/>
    <w:rsid w:val="00032B5E"/>
    <w:rsid w:val="000348A4"/>
    <w:rsid w:val="00040371"/>
    <w:rsid w:val="000526C9"/>
    <w:rsid w:val="0006003A"/>
    <w:rsid w:val="0006233A"/>
    <w:rsid w:val="00062AEE"/>
    <w:rsid w:val="00063E85"/>
    <w:rsid w:val="00064369"/>
    <w:rsid w:val="00064B3A"/>
    <w:rsid w:val="000744D1"/>
    <w:rsid w:val="00074E11"/>
    <w:rsid w:val="0007519F"/>
    <w:rsid w:val="000765E8"/>
    <w:rsid w:val="00092ACC"/>
    <w:rsid w:val="00093390"/>
    <w:rsid w:val="00093826"/>
    <w:rsid w:val="00094050"/>
    <w:rsid w:val="0009760E"/>
    <w:rsid w:val="000A1034"/>
    <w:rsid w:val="000A220F"/>
    <w:rsid w:val="000A4223"/>
    <w:rsid w:val="000A4503"/>
    <w:rsid w:val="000A4CD1"/>
    <w:rsid w:val="000A6EE3"/>
    <w:rsid w:val="000B0126"/>
    <w:rsid w:val="000B07DC"/>
    <w:rsid w:val="000B21AB"/>
    <w:rsid w:val="000C4AA1"/>
    <w:rsid w:val="000C4AD0"/>
    <w:rsid w:val="000C4E60"/>
    <w:rsid w:val="000D0647"/>
    <w:rsid w:val="000D1F98"/>
    <w:rsid w:val="000D319D"/>
    <w:rsid w:val="000D44AC"/>
    <w:rsid w:val="000D4B14"/>
    <w:rsid w:val="000D517E"/>
    <w:rsid w:val="000D5C85"/>
    <w:rsid w:val="000E0235"/>
    <w:rsid w:val="000E3545"/>
    <w:rsid w:val="000E3B24"/>
    <w:rsid w:val="000E600A"/>
    <w:rsid w:val="000F1227"/>
    <w:rsid w:val="000F2524"/>
    <w:rsid w:val="000F6996"/>
    <w:rsid w:val="001011E2"/>
    <w:rsid w:val="00103F2D"/>
    <w:rsid w:val="00111D06"/>
    <w:rsid w:val="00114E61"/>
    <w:rsid w:val="001172E6"/>
    <w:rsid w:val="00122223"/>
    <w:rsid w:val="0012502F"/>
    <w:rsid w:val="00125DBC"/>
    <w:rsid w:val="0012644C"/>
    <w:rsid w:val="00137048"/>
    <w:rsid w:val="00146A22"/>
    <w:rsid w:val="00151721"/>
    <w:rsid w:val="00151B3A"/>
    <w:rsid w:val="0015603A"/>
    <w:rsid w:val="00160591"/>
    <w:rsid w:val="00160E91"/>
    <w:rsid w:val="00162195"/>
    <w:rsid w:val="0016317B"/>
    <w:rsid w:val="001722A6"/>
    <w:rsid w:val="00174A7A"/>
    <w:rsid w:val="00175F55"/>
    <w:rsid w:val="00177AB5"/>
    <w:rsid w:val="001815E4"/>
    <w:rsid w:val="001847FA"/>
    <w:rsid w:val="001866CC"/>
    <w:rsid w:val="00187083"/>
    <w:rsid w:val="00191D3A"/>
    <w:rsid w:val="00192603"/>
    <w:rsid w:val="00192829"/>
    <w:rsid w:val="0019290F"/>
    <w:rsid w:val="001946B0"/>
    <w:rsid w:val="00197779"/>
    <w:rsid w:val="00197DCA"/>
    <w:rsid w:val="001A0202"/>
    <w:rsid w:val="001A28E1"/>
    <w:rsid w:val="001B0C73"/>
    <w:rsid w:val="001B668B"/>
    <w:rsid w:val="001C0436"/>
    <w:rsid w:val="001C14ED"/>
    <w:rsid w:val="001C2C34"/>
    <w:rsid w:val="001C71A0"/>
    <w:rsid w:val="001D19BA"/>
    <w:rsid w:val="001D7C62"/>
    <w:rsid w:val="001E098B"/>
    <w:rsid w:val="001E41E5"/>
    <w:rsid w:val="001E4CD3"/>
    <w:rsid w:val="001F0ABA"/>
    <w:rsid w:val="001F3C2E"/>
    <w:rsid w:val="001F4C0C"/>
    <w:rsid w:val="00203DE8"/>
    <w:rsid w:val="0020574C"/>
    <w:rsid w:val="00205A15"/>
    <w:rsid w:val="00205D3A"/>
    <w:rsid w:val="00207487"/>
    <w:rsid w:val="00207F48"/>
    <w:rsid w:val="00213453"/>
    <w:rsid w:val="002137C5"/>
    <w:rsid w:val="002162DE"/>
    <w:rsid w:val="00216C5F"/>
    <w:rsid w:val="00220E50"/>
    <w:rsid w:val="00230669"/>
    <w:rsid w:val="00232CBB"/>
    <w:rsid w:val="00234CEF"/>
    <w:rsid w:val="002419C2"/>
    <w:rsid w:val="0024207A"/>
    <w:rsid w:val="00245512"/>
    <w:rsid w:val="0025179A"/>
    <w:rsid w:val="0025265A"/>
    <w:rsid w:val="00254C83"/>
    <w:rsid w:val="00257088"/>
    <w:rsid w:val="00262760"/>
    <w:rsid w:val="0026386C"/>
    <w:rsid w:val="002644B1"/>
    <w:rsid w:val="002661FA"/>
    <w:rsid w:val="00274FB9"/>
    <w:rsid w:val="00275AEE"/>
    <w:rsid w:val="00275B5E"/>
    <w:rsid w:val="002768D3"/>
    <w:rsid w:val="00282D02"/>
    <w:rsid w:val="0028447D"/>
    <w:rsid w:val="00284B3D"/>
    <w:rsid w:val="002900E6"/>
    <w:rsid w:val="00290A65"/>
    <w:rsid w:val="002912D4"/>
    <w:rsid w:val="00293735"/>
    <w:rsid w:val="0029525F"/>
    <w:rsid w:val="00295C11"/>
    <w:rsid w:val="002A2292"/>
    <w:rsid w:val="002A46C8"/>
    <w:rsid w:val="002A65AF"/>
    <w:rsid w:val="002B034B"/>
    <w:rsid w:val="002B374F"/>
    <w:rsid w:val="002B3B0A"/>
    <w:rsid w:val="002C21AC"/>
    <w:rsid w:val="002C6641"/>
    <w:rsid w:val="002D0F8C"/>
    <w:rsid w:val="002D43EE"/>
    <w:rsid w:val="002D45BB"/>
    <w:rsid w:val="002D5BEA"/>
    <w:rsid w:val="002D6C44"/>
    <w:rsid w:val="002E0123"/>
    <w:rsid w:val="002E0DF7"/>
    <w:rsid w:val="002E16FB"/>
    <w:rsid w:val="002E3925"/>
    <w:rsid w:val="002E609B"/>
    <w:rsid w:val="002F4E4F"/>
    <w:rsid w:val="0030359F"/>
    <w:rsid w:val="00304F0B"/>
    <w:rsid w:val="00306001"/>
    <w:rsid w:val="00306B6D"/>
    <w:rsid w:val="003108CA"/>
    <w:rsid w:val="003146B6"/>
    <w:rsid w:val="003238F7"/>
    <w:rsid w:val="003327D3"/>
    <w:rsid w:val="00334E7A"/>
    <w:rsid w:val="003358A9"/>
    <w:rsid w:val="00337064"/>
    <w:rsid w:val="00340B93"/>
    <w:rsid w:val="003435D0"/>
    <w:rsid w:val="00346987"/>
    <w:rsid w:val="0035103D"/>
    <w:rsid w:val="0035122D"/>
    <w:rsid w:val="00351534"/>
    <w:rsid w:val="003515E2"/>
    <w:rsid w:val="003516E2"/>
    <w:rsid w:val="003532A7"/>
    <w:rsid w:val="00354B1C"/>
    <w:rsid w:val="003560D3"/>
    <w:rsid w:val="00356D75"/>
    <w:rsid w:val="0035738A"/>
    <w:rsid w:val="0036049A"/>
    <w:rsid w:val="0036052B"/>
    <w:rsid w:val="00364864"/>
    <w:rsid w:val="0036796C"/>
    <w:rsid w:val="0037057D"/>
    <w:rsid w:val="00371476"/>
    <w:rsid w:val="00374DC7"/>
    <w:rsid w:val="0038323C"/>
    <w:rsid w:val="003834AB"/>
    <w:rsid w:val="0039126E"/>
    <w:rsid w:val="0039219C"/>
    <w:rsid w:val="00392E92"/>
    <w:rsid w:val="003A073A"/>
    <w:rsid w:val="003A0968"/>
    <w:rsid w:val="003A7452"/>
    <w:rsid w:val="003B6B52"/>
    <w:rsid w:val="003B79F9"/>
    <w:rsid w:val="003C087E"/>
    <w:rsid w:val="003C12D4"/>
    <w:rsid w:val="003C6E22"/>
    <w:rsid w:val="003C6F26"/>
    <w:rsid w:val="003C799D"/>
    <w:rsid w:val="003C7BE1"/>
    <w:rsid w:val="003D49F4"/>
    <w:rsid w:val="003D4C11"/>
    <w:rsid w:val="003D664F"/>
    <w:rsid w:val="003E2F4D"/>
    <w:rsid w:val="003E7636"/>
    <w:rsid w:val="003E7F7D"/>
    <w:rsid w:val="003F167C"/>
    <w:rsid w:val="003F7535"/>
    <w:rsid w:val="00402C87"/>
    <w:rsid w:val="00404116"/>
    <w:rsid w:val="004056AE"/>
    <w:rsid w:val="00405A09"/>
    <w:rsid w:val="0041124C"/>
    <w:rsid w:val="00411B02"/>
    <w:rsid w:val="00413D5A"/>
    <w:rsid w:val="004148B1"/>
    <w:rsid w:val="00415FC5"/>
    <w:rsid w:val="0041601F"/>
    <w:rsid w:val="004227B0"/>
    <w:rsid w:val="004237A5"/>
    <w:rsid w:val="0042484A"/>
    <w:rsid w:val="004249B3"/>
    <w:rsid w:val="00426DB1"/>
    <w:rsid w:val="00427F6E"/>
    <w:rsid w:val="00430F54"/>
    <w:rsid w:val="00432D0A"/>
    <w:rsid w:val="0044116F"/>
    <w:rsid w:val="004423F0"/>
    <w:rsid w:val="00445388"/>
    <w:rsid w:val="00445812"/>
    <w:rsid w:val="00447DCE"/>
    <w:rsid w:val="00455D57"/>
    <w:rsid w:val="004603F8"/>
    <w:rsid w:val="00464974"/>
    <w:rsid w:val="004657B9"/>
    <w:rsid w:val="00467888"/>
    <w:rsid w:val="00470D06"/>
    <w:rsid w:val="00470D8C"/>
    <w:rsid w:val="00472338"/>
    <w:rsid w:val="004733BD"/>
    <w:rsid w:val="00476236"/>
    <w:rsid w:val="00480609"/>
    <w:rsid w:val="00481595"/>
    <w:rsid w:val="004842F4"/>
    <w:rsid w:val="00485110"/>
    <w:rsid w:val="00485E63"/>
    <w:rsid w:val="00491ED4"/>
    <w:rsid w:val="004935C4"/>
    <w:rsid w:val="0049453A"/>
    <w:rsid w:val="004A0B75"/>
    <w:rsid w:val="004A0C7D"/>
    <w:rsid w:val="004A4C05"/>
    <w:rsid w:val="004A715A"/>
    <w:rsid w:val="004B2275"/>
    <w:rsid w:val="004B4473"/>
    <w:rsid w:val="004B6623"/>
    <w:rsid w:val="004C0D4E"/>
    <w:rsid w:val="004C1AEF"/>
    <w:rsid w:val="004C4ACF"/>
    <w:rsid w:val="004C569B"/>
    <w:rsid w:val="004C76ED"/>
    <w:rsid w:val="004C7E85"/>
    <w:rsid w:val="004D4EB7"/>
    <w:rsid w:val="004D7693"/>
    <w:rsid w:val="004E4DAB"/>
    <w:rsid w:val="004F4140"/>
    <w:rsid w:val="00504B5C"/>
    <w:rsid w:val="00511FC0"/>
    <w:rsid w:val="00512F2B"/>
    <w:rsid w:val="00513243"/>
    <w:rsid w:val="00514CBF"/>
    <w:rsid w:val="00514F94"/>
    <w:rsid w:val="0051753D"/>
    <w:rsid w:val="00517B7E"/>
    <w:rsid w:val="00517CD9"/>
    <w:rsid w:val="00530AE1"/>
    <w:rsid w:val="00532650"/>
    <w:rsid w:val="00534904"/>
    <w:rsid w:val="00534E72"/>
    <w:rsid w:val="00536D08"/>
    <w:rsid w:val="005374E5"/>
    <w:rsid w:val="00537E71"/>
    <w:rsid w:val="00541489"/>
    <w:rsid w:val="00543967"/>
    <w:rsid w:val="00554524"/>
    <w:rsid w:val="0055772C"/>
    <w:rsid w:val="00560272"/>
    <w:rsid w:val="00562BA7"/>
    <w:rsid w:val="00571BB9"/>
    <w:rsid w:val="005743EA"/>
    <w:rsid w:val="00581C57"/>
    <w:rsid w:val="005821B9"/>
    <w:rsid w:val="0058280D"/>
    <w:rsid w:val="005839CA"/>
    <w:rsid w:val="00585198"/>
    <w:rsid w:val="005865AF"/>
    <w:rsid w:val="00587C90"/>
    <w:rsid w:val="00591CB3"/>
    <w:rsid w:val="00593085"/>
    <w:rsid w:val="005A1519"/>
    <w:rsid w:val="005A16EA"/>
    <w:rsid w:val="005A59A7"/>
    <w:rsid w:val="005B3F3E"/>
    <w:rsid w:val="005B5882"/>
    <w:rsid w:val="005B767D"/>
    <w:rsid w:val="005C16D9"/>
    <w:rsid w:val="005C5168"/>
    <w:rsid w:val="005D53A9"/>
    <w:rsid w:val="005D6CC9"/>
    <w:rsid w:val="005D7FE2"/>
    <w:rsid w:val="005E027D"/>
    <w:rsid w:val="005E093F"/>
    <w:rsid w:val="005E1413"/>
    <w:rsid w:val="005E45DB"/>
    <w:rsid w:val="005F2134"/>
    <w:rsid w:val="005F44B7"/>
    <w:rsid w:val="005F7B41"/>
    <w:rsid w:val="00600C4C"/>
    <w:rsid w:val="00603D6A"/>
    <w:rsid w:val="006046EE"/>
    <w:rsid w:val="00606EF4"/>
    <w:rsid w:val="00606F5E"/>
    <w:rsid w:val="00607EE8"/>
    <w:rsid w:val="00613593"/>
    <w:rsid w:val="00613A8B"/>
    <w:rsid w:val="00615692"/>
    <w:rsid w:val="00616FB0"/>
    <w:rsid w:val="00621965"/>
    <w:rsid w:val="00624A94"/>
    <w:rsid w:val="00625672"/>
    <w:rsid w:val="00630552"/>
    <w:rsid w:val="0063304F"/>
    <w:rsid w:val="00633B63"/>
    <w:rsid w:val="00635AE5"/>
    <w:rsid w:val="00637126"/>
    <w:rsid w:val="00637813"/>
    <w:rsid w:val="0064206B"/>
    <w:rsid w:val="00645249"/>
    <w:rsid w:val="00652D5F"/>
    <w:rsid w:val="00657D50"/>
    <w:rsid w:val="00663351"/>
    <w:rsid w:val="00673442"/>
    <w:rsid w:val="0067457D"/>
    <w:rsid w:val="0067680F"/>
    <w:rsid w:val="00676B50"/>
    <w:rsid w:val="006803CE"/>
    <w:rsid w:val="006816C9"/>
    <w:rsid w:val="00685FB5"/>
    <w:rsid w:val="00691E76"/>
    <w:rsid w:val="0069317E"/>
    <w:rsid w:val="00696619"/>
    <w:rsid w:val="00696A88"/>
    <w:rsid w:val="006A00B4"/>
    <w:rsid w:val="006B66AB"/>
    <w:rsid w:val="006B6E5F"/>
    <w:rsid w:val="006C46A2"/>
    <w:rsid w:val="006D1D69"/>
    <w:rsid w:val="006D2470"/>
    <w:rsid w:val="006D5747"/>
    <w:rsid w:val="006E085F"/>
    <w:rsid w:val="006E1455"/>
    <w:rsid w:val="006E344C"/>
    <w:rsid w:val="006E35BB"/>
    <w:rsid w:val="006E7C06"/>
    <w:rsid w:val="006F2BE9"/>
    <w:rsid w:val="006F4DDD"/>
    <w:rsid w:val="006F5F8C"/>
    <w:rsid w:val="006F79C3"/>
    <w:rsid w:val="006F7EC8"/>
    <w:rsid w:val="0070307F"/>
    <w:rsid w:val="00704ADE"/>
    <w:rsid w:val="00711570"/>
    <w:rsid w:val="00714A19"/>
    <w:rsid w:val="00716096"/>
    <w:rsid w:val="00720A8E"/>
    <w:rsid w:val="00735A86"/>
    <w:rsid w:val="00740642"/>
    <w:rsid w:val="00742B66"/>
    <w:rsid w:val="00742D4B"/>
    <w:rsid w:val="007452B5"/>
    <w:rsid w:val="007470E5"/>
    <w:rsid w:val="00747DFB"/>
    <w:rsid w:val="00754466"/>
    <w:rsid w:val="0076102A"/>
    <w:rsid w:val="007613F0"/>
    <w:rsid w:val="007627FF"/>
    <w:rsid w:val="00762DDA"/>
    <w:rsid w:val="0077342A"/>
    <w:rsid w:val="00776A19"/>
    <w:rsid w:val="00783577"/>
    <w:rsid w:val="007856BF"/>
    <w:rsid w:val="00795D88"/>
    <w:rsid w:val="007A1799"/>
    <w:rsid w:val="007A18D4"/>
    <w:rsid w:val="007A1B18"/>
    <w:rsid w:val="007A1BB3"/>
    <w:rsid w:val="007B003C"/>
    <w:rsid w:val="007B0D4C"/>
    <w:rsid w:val="007B1FD6"/>
    <w:rsid w:val="007B2423"/>
    <w:rsid w:val="007B3A0F"/>
    <w:rsid w:val="007B3B12"/>
    <w:rsid w:val="007B5E99"/>
    <w:rsid w:val="007C08C0"/>
    <w:rsid w:val="007C0B70"/>
    <w:rsid w:val="007C0FEA"/>
    <w:rsid w:val="007C1F42"/>
    <w:rsid w:val="007D0DF9"/>
    <w:rsid w:val="007D1001"/>
    <w:rsid w:val="007D11E3"/>
    <w:rsid w:val="007D157D"/>
    <w:rsid w:val="007E1BC2"/>
    <w:rsid w:val="007E2498"/>
    <w:rsid w:val="007E648B"/>
    <w:rsid w:val="007E6F62"/>
    <w:rsid w:val="007F47C3"/>
    <w:rsid w:val="007F5F4A"/>
    <w:rsid w:val="007F6E42"/>
    <w:rsid w:val="00800789"/>
    <w:rsid w:val="00800CD0"/>
    <w:rsid w:val="00802DEC"/>
    <w:rsid w:val="00803CC0"/>
    <w:rsid w:val="00804071"/>
    <w:rsid w:val="008049F9"/>
    <w:rsid w:val="00804E1D"/>
    <w:rsid w:val="00806DFF"/>
    <w:rsid w:val="00807A9C"/>
    <w:rsid w:val="00812FBC"/>
    <w:rsid w:val="008144A9"/>
    <w:rsid w:val="00815ACD"/>
    <w:rsid w:val="00817DBA"/>
    <w:rsid w:val="0082623B"/>
    <w:rsid w:val="008271BF"/>
    <w:rsid w:val="00827A6B"/>
    <w:rsid w:val="008308DD"/>
    <w:rsid w:val="00832918"/>
    <w:rsid w:val="00833917"/>
    <w:rsid w:val="008350DB"/>
    <w:rsid w:val="0083586C"/>
    <w:rsid w:val="008377E4"/>
    <w:rsid w:val="008411A2"/>
    <w:rsid w:val="00846071"/>
    <w:rsid w:val="00851C7E"/>
    <w:rsid w:val="0085240A"/>
    <w:rsid w:val="00852B35"/>
    <w:rsid w:val="00853C0B"/>
    <w:rsid w:val="00855D2F"/>
    <w:rsid w:val="00861CD2"/>
    <w:rsid w:val="00873091"/>
    <w:rsid w:val="00873660"/>
    <w:rsid w:val="00877DFF"/>
    <w:rsid w:val="0088132B"/>
    <w:rsid w:val="008820C3"/>
    <w:rsid w:val="00882DA1"/>
    <w:rsid w:val="008847FF"/>
    <w:rsid w:val="00892A35"/>
    <w:rsid w:val="00893D80"/>
    <w:rsid w:val="008A05F1"/>
    <w:rsid w:val="008A06F9"/>
    <w:rsid w:val="008A32AA"/>
    <w:rsid w:val="008B4606"/>
    <w:rsid w:val="008B5C35"/>
    <w:rsid w:val="008C069A"/>
    <w:rsid w:val="008C4516"/>
    <w:rsid w:val="008C45A2"/>
    <w:rsid w:val="008C4FC0"/>
    <w:rsid w:val="008C6355"/>
    <w:rsid w:val="008D060A"/>
    <w:rsid w:val="008D5EB8"/>
    <w:rsid w:val="008E0947"/>
    <w:rsid w:val="008E2A4F"/>
    <w:rsid w:val="008E3971"/>
    <w:rsid w:val="008E4AB7"/>
    <w:rsid w:val="008F4227"/>
    <w:rsid w:val="008F507B"/>
    <w:rsid w:val="00901B41"/>
    <w:rsid w:val="00905640"/>
    <w:rsid w:val="0091073C"/>
    <w:rsid w:val="00921531"/>
    <w:rsid w:val="0092223E"/>
    <w:rsid w:val="00924CD6"/>
    <w:rsid w:val="00936117"/>
    <w:rsid w:val="00940EAF"/>
    <w:rsid w:val="009427C1"/>
    <w:rsid w:val="0094799F"/>
    <w:rsid w:val="00951044"/>
    <w:rsid w:val="009511ED"/>
    <w:rsid w:val="0095148E"/>
    <w:rsid w:val="0095430C"/>
    <w:rsid w:val="0095621F"/>
    <w:rsid w:val="00957412"/>
    <w:rsid w:val="0096365F"/>
    <w:rsid w:val="009763DB"/>
    <w:rsid w:val="00980121"/>
    <w:rsid w:val="009867E3"/>
    <w:rsid w:val="00992BF8"/>
    <w:rsid w:val="0099377A"/>
    <w:rsid w:val="009A1A95"/>
    <w:rsid w:val="009A1EED"/>
    <w:rsid w:val="009A2045"/>
    <w:rsid w:val="009A255D"/>
    <w:rsid w:val="009A3979"/>
    <w:rsid w:val="009A54F9"/>
    <w:rsid w:val="009A5F2F"/>
    <w:rsid w:val="009B2BC4"/>
    <w:rsid w:val="009B363A"/>
    <w:rsid w:val="009B3FA8"/>
    <w:rsid w:val="009B7BFE"/>
    <w:rsid w:val="009C1C29"/>
    <w:rsid w:val="009C32AB"/>
    <w:rsid w:val="009C3408"/>
    <w:rsid w:val="009C3765"/>
    <w:rsid w:val="009C5464"/>
    <w:rsid w:val="009D0C37"/>
    <w:rsid w:val="009D154C"/>
    <w:rsid w:val="009E2510"/>
    <w:rsid w:val="009E2D5B"/>
    <w:rsid w:val="009E55C4"/>
    <w:rsid w:val="009E6B31"/>
    <w:rsid w:val="009F0C67"/>
    <w:rsid w:val="009F3B57"/>
    <w:rsid w:val="009F558E"/>
    <w:rsid w:val="009F6E2B"/>
    <w:rsid w:val="00A01470"/>
    <w:rsid w:val="00A034F2"/>
    <w:rsid w:val="00A04C58"/>
    <w:rsid w:val="00A110C1"/>
    <w:rsid w:val="00A14E94"/>
    <w:rsid w:val="00A1519C"/>
    <w:rsid w:val="00A17005"/>
    <w:rsid w:val="00A17428"/>
    <w:rsid w:val="00A21788"/>
    <w:rsid w:val="00A23D9F"/>
    <w:rsid w:val="00A24473"/>
    <w:rsid w:val="00A25358"/>
    <w:rsid w:val="00A25EAA"/>
    <w:rsid w:val="00A27834"/>
    <w:rsid w:val="00A310DA"/>
    <w:rsid w:val="00A3486C"/>
    <w:rsid w:val="00A34913"/>
    <w:rsid w:val="00A37245"/>
    <w:rsid w:val="00A42B39"/>
    <w:rsid w:val="00A43011"/>
    <w:rsid w:val="00A45B16"/>
    <w:rsid w:val="00A4768D"/>
    <w:rsid w:val="00A47CBA"/>
    <w:rsid w:val="00A509A7"/>
    <w:rsid w:val="00A53EDD"/>
    <w:rsid w:val="00A550A9"/>
    <w:rsid w:val="00A572CB"/>
    <w:rsid w:val="00A5754A"/>
    <w:rsid w:val="00A575CA"/>
    <w:rsid w:val="00A60259"/>
    <w:rsid w:val="00A6099C"/>
    <w:rsid w:val="00A611E9"/>
    <w:rsid w:val="00A62E73"/>
    <w:rsid w:val="00A64E00"/>
    <w:rsid w:val="00A6626E"/>
    <w:rsid w:val="00A70A5D"/>
    <w:rsid w:val="00A74C7E"/>
    <w:rsid w:val="00A76FD7"/>
    <w:rsid w:val="00A81306"/>
    <w:rsid w:val="00A82D7D"/>
    <w:rsid w:val="00A842C1"/>
    <w:rsid w:val="00AA0E26"/>
    <w:rsid w:val="00AA1FFE"/>
    <w:rsid w:val="00AA62DE"/>
    <w:rsid w:val="00AB3251"/>
    <w:rsid w:val="00AC01BD"/>
    <w:rsid w:val="00AC0A74"/>
    <w:rsid w:val="00AC2B59"/>
    <w:rsid w:val="00AC31C3"/>
    <w:rsid w:val="00AD0B70"/>
    <w:rsid w:val="00AD57DD"/>
    <w:rsid w:val="00AD5FC0"/>
    <w:rsid w:val="00AD6580"/>
    <w:rsid w:val="00AE07B5"/>
    <w:rsid w:val="00AE07EC"/>
    <w:rsid w:val="00AE1C31"/>
    <w:rsid w:val="00AF26F0"/>
    <w:rsid w:val="00B0062B"/>
    <w:rsid w:val="00B0207C"/>
    <w:rsid w:val="00B03717"/>
    <w:rsid w:val="00B0589C"/>
    <w:rsid w:val="00B072DF"/>
    <w:rsid w:val="00B1338B"/>
    <w:rsid w:val="00B13897"/>
    <w:rsid w:val="00B21C53"/>
    <w:rsid w:val="00B235C5"/>
    <w:rsid w:val="00B23625"/>
    <w:rsid w:val="00B238D9"/>
    <w:rsid w:val="00B254BA"/>
    <w:rsid w:val="00B30F80"/>
    <w:rsid w:val="00B31DB6"/>
    <w:rsid w:val="00B37B06"/>
    <w:rsid w:val="00B42DF3"/>
    <w:rsid w:val="00B46F53"/>
    <w:rsid w:val="00B52077"/>
    <w:rsid w:val="00B52BD7"/>
    <w:rsid w:val="00B54370"/>
    <w:rsid w:val="00B623B2"/>
    <w:rsid w:val="00B62502"/>
    <w:rsid w:val="00B63DF8"/>
    <w:rsid w:val="00B63E5B"/>
    <w:rsid w:val="00B67025"/>
    <w:rsid w:val="00B73BF6"/>
    <w:rsid w:val="00B74E92"/>
    <w:rsid w:val="00B75703"/>
    <w:rsid w:val="00B80185"/>
    <w:rsid w:val="00B802BC"/>
    <w:rsid w:val="00B81882"/>
    <w:rsid w:val="00B85FAA"/>
    <w:rsid w:val="00B86438"/>
    <w:rsid w:val="00B91443"/>
    <w:rsid w:val="00B93DF5"/>
    <w:rsid w:val="00BA328E"/>
    <w:rsid w:val="00BA4DAA"/>
    <w:rsid w:val="00BA71D0"/>
    <w:rsid w:val="00BA7930"/>
    <w:rsid w:val="00BB5C16"/>
    <w:rsid w:val="00BB711F"/>
    <w:rsid w:val="00BC0332"/>
    <w:rsid w:val="00BC06F4"/>
    <w:rsid w:val="00BC5EFD"/>
    <w:rsid w:val="00BD050C"/>
    <w:rsid w:val="00BD09B7"/>
    <w:rsid w:val="00BD17AA"/>
    <w:rsid w:val="00BD1F01"/>
    <w:rsid w:val="00BD3E37"/>
    <w:rsid w:val="00BD4DC8"/>
    <w:rsid w:val="00BD5015"/>
    <w:rsid w:val="00BD546C"/>
    <w:rsid w:val="00BE41D0"/>
    <w:rsid w:val="00BE6CA6"/>
    <w:rsid w:val="00BF0B20"/>
    <w:rsid w:val="00BF2D6A"/>
    <w:rsid w:val="00BF3DC8"/>
    <w:rsid w:val="00BF78F8"/>
    <w:rsid w:val="00C00663"/>
    <w:rsid w:val="00C032F0"/>
    <w:rsid w:val="00C04658"/>
    <w:rsid w:val="00C046C7"/>
    <w:rsid w:val="00C10829"/>
    <w:rsid w:val="00C11180"/>
    <w:rsid w:val="00C13FEB"/>
    <w:rsid w:val="00C2019D"/>
    <w:rsid w:val="00C20A49"/>
    <w:rsid w:val="00C23380"/>
    <w:rsid w:val="00C303B8"/>
    <w:rsid w:val="00C36D33"/>
    <w:rsid w:val="00C43D0A"/>
    <w:rsid w:val="00C4473C"/>
    <w:rsid w:val="00C44D86"/>
    <w:rsid w:val="00C478B3"/>
    <w:rsid w:val="00C518F2"/>
    <w:rsid w:val="00C5527B"/>
    <w:rsid w:val="00C66AD7"/>
    <w:rsid w:val="00C67539"/>
    <w:rsid w:val="00C702CE"/>
    <w:rsid w:val="00C73C9D"/>
    <w:rsid w:val="00C740E9"/>
    <w:rsid w:val="00C80D30"/>
    <w:rsid w:val="00C8200D"/>
    <w:rsid w:val="00C8345A"/>
    <w:rsid w:val="00C83C1B"/>
    <w:rsid w:val="00C877DC"/>
    <w:rsid w:val="00C94CAB"/>
    <w:rsid w:val="00C96D74"/>
    <w:rsid w:val="00CA0679"/>
    <w:rsid w:val="00CA08F1"/>
    <w:rsid w:val="00CA2D14"/>
    <w:rsid w:val="00CA3063"/>
    <w:rsid w:val="00CA34C6"/>
    <w:rsid w:val="00CA663F"/>
    <w:rsid w:val="00CB664F"/>
    <w:rsid w:val="00CB7ABE"/>
    <w:rsid w:val="00CC14BB"/>
    <w:rsid w:val="00CC5E3C"/>
    <w:rsid w:val="00CD0099"/>
    <w:rsid w:val="00CE0553"/>
    <w:rsid w:val="00CE359A"/>
    <w:rsid w:val="00CE4AE8"/>
    <w:rsid w:val="00CF03A5"/>
    <w:rsid w:val="00CF1AEA"/>
    <w:rsid w:val="00CF1D16"/>
    <w:rsid w:val="00CF6935"/>
    <w:rsid w:val="00D030FC"/>
    <w:rsid w:val="00D1206C"/>
    <w:rsid w:val="00D17D63"/>
    <w:rsid w:val="00D20B0B"/>
    <w:rsid w:val="00D20E5E"/>
    <w:rsid w:val="00D20F03"/>
    <w:rsid w:val="00D2509A"/>
    <w:rsid w:val="00D323E1"/>
    <w:rsid w:val="00D347E6"/>
    <w:rsid w:val="00D43309"/>
    <w:rsid w:val="00D4724C"/>
    <w:rsid w:val="00D47533"/>
    <w:rsid w:val="00D50CB2"/>
    <w:rsid w:val="00D55D70"/>
    <w:rsid w:val="00D61BF6"/>
    <w:rsid w:val="00D7087C"/>
    <w:rsid w:val="00D709BB"/>
    <w:rsid w:val="00D72A9B"/>
    <w:rsid w:val="00D7353D"/>
    <w:rsid w:val="00D73691"/>
    <w:rsid w:val="00D73758"/>
    <w:rsid w:val="00D76E3F"/>
    <w:rsid w:val="00D820BC"/>
    <w:rsid w:val="00D848C9"/>
    <w:rsid w:val="00D85F9F"/>
    <w:rsid w:val="00D90595"/>
    <w:rsid w:val="00D92C47"/>
    <w:rsid w:val="00D953C4"/>
    <w:rsid w:val="00DA1298"/>
    <w:rsid w:val="00DA2A76"/>
    <w:rsid w:val="00DA5B3E"/>
    <w:rsid w:val="00DB2072"/>
    <w:rsid w:val="00DB3CB2"/>
    <w:rsid w:val="00DC088A"/>
    <w:rsid w:val="00DC37D2"/>
    <w:rsid w:val="00DC4766"/>
    <w:rsid w:val="00DD12C3"/>
    <w:rsid w:val="00DD28DD"/>
    <w:rsid w:val="00DD69A9"/>
    <w:rsid w:val="00DD7E0E"/>
    <w:rsid w:val="00DE1687"/>
    <w:rsid w:val="00DE1734"/>
    <w:rsid w:val="00DE305E"/>
    <w:rsid w:val="00DE4199"/>
    <w:rsid w:val="00E00C4A"/>
    <w:rsid w:val="00E054C5"/>
    <w:rsid w:val="00E05DCC"/>
    <w:rsid w:val="00E14337"/>
    <w:rsid w:val="00E15512"/>
    <w:rsid w:val="00E158B0"/>
    <w:rsid w:val="00E16B6C"/>
    <w:rsid w:val="00E201E4"/>
    <w:rsid w:val="00E2338F"/>
    <w:rsid w:val="00E31910"/>
    <w:rsid w:val="00E330E3"/>
    <w:rsid w:val="00E3441C"/>
    <w:rsid w:val="00E34907"/>
    <w:rsid w:val="00E40486"/>
    <w:rsid w:val="00E40C73"/>
    <w:rsid w:val="00E40FE2"/>
    <w:rsid w:val="00E4474B"/>
    <w:rsid w:val="00E46E1D"/>
    <w:rsid w:val="00E47D07"/>
    <w:rsid w:val="00E50D69"/>
    <w:rsid w:val="00E67AD6"/>
    <w:rsid w:val="00E706D8"/>
    <w:rsid w:val="00E70FC0"/>
    <w:rsid w:val="00E737F2"/>
    <w:rsid w:val="00E7519B"/>
    <w:rsid w:val="00E7551E"/>
    <w:rsid w:val="00E76F95"/>
    <w:rsid w:val="00E7775C"/>
    <w:rsid w:val="00E811D9"/>
    <w:rsid w:val="00E8218B"/>
    <w:rsid w:val="00E83B7E"/>
    <w:rsid w:val="00E83FB2"/>
    <w:rsid w:val="00E86D41"/>
    <w:rsid w:val="00E87A7B"/>
    <w:rsid w:val="00E87D51"/>
    <w:rsid w:val="00E90335"/>
    <w:rsid w:val="00E93E0D"/>
    <w:rsid w:val="00E966DB"/>
    <w:rsid w:val="00E97FA8"/>
    <w:rsid w:val="00EA1292"/>
    <w:rsid w:val="00EA7B67"/>
    <w:rsid w:val="00EB5F65"/>
    <w:rsid w:val="00EC1607"/>
    <w:rsid w:val="00EC192F"/>
    <w:rsid w:val="00EC28E0"/>
    <w:rsid w:val="00ED0724"/>
    <w:rsid w:val="00ED39E2"/>
    <w:rsid w:val="00ED633D"/>
    <w:rsid w:val="00EE2218"/>
    <w:rsid w:val="00EE59B3"/>
    <w:rsid w:val="00EE5AFE"/>
    <w:rsid w:val="00EF1FB4"/>
    <w:rsid w:val="00EF3302"/>
    <w:rsid w:val="00EF6BAF"/>
    <w:rsid w:val="00EF76CF"/>
    <w:rsid w:val="00F01585"/>
    <w:rsid w:val="00F0388D"/>
    <w:rsid w:val="00F103A4"/>
    <w:rsid w:val="00F13E17"/>
    <w:rsid w:val="00F177FC"/>
    <w:rsid w:val="00F21B7B"/>
    <w:rsid w:val="00F22259"/>
    <w:rsid w:val="00F2325E"/>
    <w:rsid w:val="00F31CA6"/>
    <w:rsid w:val="00F3328C"/>
    <w:rsid w:val="00F36689"/>
    <w:rsid w:val="00F400A1"/>
    <w:rsid w:val="00F402DD"/>
    <w:rsid w:val="00F44736"/>
    <w:rsid w:val="00F44801"/>
    <w:rsid w:val="00F44A01"/>
    <w:rsid w:val="00F626CA"/>
    <w:rsid w:val="00F6790E"/>
    <w:rsid w:val="00F83F69"/>
    <w:rsid w:val="00F86764"/>
    <w:rsid w:val="00F86BF7"/>
    <w:rsid w:val="00F956B5"/>
    <w:rsid w:val="00FA79D8"/>
    <w:rsid w:val="00FA7A7A"/>
    <w:rsid w:val="00FB1C35"/>
    <w:rsid w:val="00FB3152"/>
    <w:rsid w:val="00FB3FFA"/>
    <w:rsid w:val="00FB751F"/>
    <w:rsid w:val="00FC0F25"/>
    <w:rsid w:val="00FD0E34"/>
    <w:rsid w:val="00FD33E9"/>
    <w:rsid w:val="00FD5ED7"/>
    <w:rsid w:val="00FE4BF2"/>
    <w:rsid w:val="00FE64C5"/>
    <w:rsid w:val="00FE6A34"/>
    <w:rsid w:val="00FE77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87208"/>
  <w15:docId w15:val="{A982268C-CB9E-4274-8D6C-4A3903F14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E2338F"/>
  </w:style>
  <w:style w:type="paragraph" w:styleId="1">
    <w:name w:val="heading 1"/>
    <w:basedOn w:val="a5"/>
    <w:next w:val="a5"/>
    <w:link w:val="10"/>
    <w:uiPriority w:val="9"/>
    <w:qFormat/>
    <w:rsid w:val="001929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1929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5"/>
    <w:next w:val="a5"/>
    <w:link w:val="30"/>
    <w:uiPriority w:val="9"/>
    <w:unhideWhenUsed/>
    <w:qFormat/>
    <w:rsid w:val="00D76E3F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5"/>
    <w:next w:val="a5"/>
    <w:link w:val="40"/>
    <w:uiPriority w:val="9"/>
    <w:semiHidden/>
    <w:unhideWhenUsed/>
    <w:qFormat/>
    <w:rsid w:val="00762D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table" w:styleId="a9">
    <w:name w:val="Table Grid"/>
    <w:basedOn w:val="a7"/>
    <w:uiPriority w:val="39"/>
    <w:rsid w:val="00CE3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5"/>
    <w:uiPriority w:val="34"/>
    <w:qFormat/>
    <w:rsid w:val="00491ED4"/>
    <w:pPr>
      <w:ind w:left="720"/>
      <w:contextualSpacing/>
    </w:pPr>
  </w:style>
  <w:style w:type="paragraph" w:styleId="ab">
    <w:name w:val="caption"/>
    <w:basedOn w:val="a5"/>
    <w:next w:val="a5"/>
    <w:uiPriority w:val="35"/>
    <w:unhideWhenUsed/>
    <w:qFormat/>
    <w:rsid w:val="00CB7A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1">
    <w:name w:val="Стиль1"/>
    <w:basedOn w:val="a5"/>
    <w:link w:val="12"/>
    <w:qFormat/>
    <w:rsid w:val="009763DB"/>
    <w:pPr>
      <w:spacing w:after="40" w:line="240" w:lineRule="auto"/>
      <w:jc w:val="both"/>
    </w:pPr>
    <w:rPr>
      <w:rFonts w:ascii="Times New Roman" w:hAnsi="Times New Roman"/>
      <w:sz w:val="28"/>
    </w:rPr>
  </w:style>
  <w:style w:type="character" w:customStyle="1" w:styleId="12">
    <w:name w:val="Стиль1 Знак"/>
    <w:basedOn w:val="a6"/>
    <w:link w:val="11"/>
    <w:rsid w:val="009763DB"/>
    <w:rPr>
      <w:rFonts w:ascii="Times New Roman" w:hAnsi="Times New Roman"/>
      <w:sz w:val="28"/>
    </w:rPr>
  </w:style>
  <w:style w:type="paragraph" w:customStyle="1" w:styleId="Default">
    <w:name w:val="Default"/>
    <w:rsid w:val="00CA2D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Balloon Text"/>
    <w:basedOn w:val="a5"/>
    <w:link w:val="ad"/>
    <w:uiPriority w:val="99"/>
    <w:semiHidden/>
    <w:unhideWhenUsed/>
    <w:rsid w:val="003D4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6"/>
    <w:link w:val="ac"/>
    <w:uiPriority w:val="99"/>
    <w:semiHidden/>
    <w:rsid w:val="003D4C11"/>
    <w:rPr>
      <w:rFonts w:ascii="Tahoma" w:hAnsi="Tahoma" w:cs="Tahoma"/>
      <w:sz w:val="16"/>
      <w:szCs w:val="16"/>
    </w:rPr>
  </w:style>
  <w:style w:type="paragraph" w:styleId="ae">
    <w:name w:val="header"/>
    <w:basedOn w:val="a5"/>
    <w:link w:val="af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6"/>
    <w:link w:val="ae"/>
    <w:uiPriority w:val="99"/>
    <w:rsid w:val="005D7FE2"/>
  </w:style>
  <w:style w:type="paragraph" w:styleId="af0">
    <w:name w:val="footer"/>
    <w:basedOn w:val="a5"/>
    <w:link w:val="af1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6"/>
    <w:link w:val="af0"/>
    <w:uiPriority w:val="99"/>
    <w:rsid w:val="005D7FE2"/>
  </w:style>
  <w:style w:type="paragraph" w:styleId="af2">
    <w:name w:val="Document Map"/>
    <w:basedOn w:val="a5"/>
    <w:link w:val="af3"/>
    <w:uiPriority w:val="99"/>
    <w:semiHidden/>
    <w:unhideWhenUsed/>
    <w:rsid w:val="00CF1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6"/>
    <w:link w:val="af2"/>
    <w:uiPriority w:val="99"/>
    <w:semiHidden/>
    <w:rsid w:val="00CF1AEA"/>
    <w:rPr>
      <w:rFonts w:ascii="Tahoma" w:hAnsi="Tahoma" w:cs="Tahoma"/>
      <w:sz w:val="16"/>
      <w:szCs w:val="16"/>
    </w:rPr>
  </w:style>
  <w:style w:type="paragraph" w:customStyle="1" w:styleId="a">
    <w:name w:val="Название лабораторной"/>
    <w:basedOn w:val="1"/>
    <w:qFormat/>
    <w:rsid w:val="0019290F"/>
    <w:pPr>
      <w:numPr>
        <w:numId w:val="7"/>
      </w:numPr>
      <w:spacing w:before="0" w:line="240" w:lineRule="auto"/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2">
    <w:name w:val="Текст лабораторной"/>
    <w:basedOn w:val="a5"/>
    <w:link w:val="af4"/>
    <w:qFormat/>
    <w:rsid w:val="00D76E3F"/>
    <w:pPr>
      <w:numPr>
        <w:ilvl w:val="3"/>
        <w:numId w:val="7"/>
      </w:numPr>
      <w:spacing w:after="0" w:line="240" w:lineRule="auto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6"/>
    <w:link w:val="1"/>
    <w:uiPriority w:val="9"/>
    <w:rsid w:val="001929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0">
    <w:name w:val="Автор работы"/>
    <w:basedOn w:val="2"/>
    <w:qFormat/>
    <w:rsid w:val="0019290F"/>
    <w:pPr>
      <w:numPr>
        <w:ilvl w:val="1"/>
        <w:numId w:val="7"/>
      </w:numPr>
      <w:spacing w:before="0" w:after="240" w:line="240" w:lineRule="auto"/>
      <w:jc w:val="center"/>
    </w:pPr>
    <w:rPr>
      <w:rFonts w:ascii="Times New Roman" w:hAnsi="Times New Roman"/>
      <w:i/>
      <w:color w:val="auto"/>
      <w:sz w:val="28"/>
    </w:rPr>
  </w:style>
  <w:style w:type="character" w:customStyle="1" w:styleId="af4">
    <w:name w:val="Текст лабораторной Знак"/>
    <w:basedOn w:val="a6"/>
    <w:link w:val="a2"/>
    <w:rsid w:val="00D76E3F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1">
    <w:name w:val="Тема работы"/>
    <w:basedOn w:val="a5"/>
    <w:next w:val="a2"/>
    <w:qFormat/>
    <w:rsid w:val="0019290F"/>
    <w:pPr>
      <w:numPr>
        <w:ilvl w:val="2"/>
        <w:numId w:val="7"/>
      </w:numPr>
      <w:spacing w:before="360" w:after="360" w:line="240" w:lineRule="auto"/>
      <w:jc w:val="center"/>
      <w:outlineLvl w:val="2"/>
    </w:pPr>
    <w:rPr>
      <w:rFonts w:ascii="Times New Roman" w:hAnsi="Times New Roman" w:cs="Times New Roman"/>
      <w:b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6"/>
    <w:link w:val="2"/>
    <w:uiPriority w:val="9"/>
    <w:semiHidden/>
    <w:rsid w:val="001929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4">
    <w:name w:val="Рисунок"/>
    <w:basedOn w:val="a5"/>
    <w:next w:val="a2"/>
    <w:qFormat/>
    <w:rsid w:val="00D76E3F"/>
    <w:pPr>
      <w:numPr>
        <w:ilvl w:val="5"/>
        <w:numId w:val="7"/>
      </w:numPr>
      <w:spacing w:after="240" w:line="240" w:lineRule="auto"/>
      <w:jc w:val="center"/>
      <w:outlineLvl w:val="3"/>
    </w:pPr>
    <w:rPr>
      <w:rFonts w:ascii="Times New Roman" w:hAnsi="Times New Roman"/>
      <w:sz w:val="24"/>
    </w:rPr>
  </w:style>
  <w:style w:type="character" w:customStyle="1" w:styleId="30">
    <w:name w:val="Заголовок 3 Знак"/>
    <w:basedOn w:val="a6"/>
    <w:link w:val="3"/>
    <w:uiPriority w:val="9"/>
    <w:rsid w:val="00D76E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NEWUSUAL">
    <w:name w:val="NEWUSUAL"/>
    <w:basedOn w:val="a5"/>
    <w:rsid w:val="00D76E3F"/>
    <w:pPr>
      <w:numPr>
        <w:ilvl w:val="3"/>
        <w:numId w:val="4"/>
      </w:numPr>
      <w:tabs>
        <w:tab w:val="num" w:pos="360"/>
      </w:tabs>
      <w:ind w:firstLine="0"/>
    </w:pPr>
  </w:style>
  <w:style w:type="paragraph" w:customStyle="1" w:styleId="af5">
    <w:name w:val="Таблица"/>
    <w:basedOn w:val="a5"/>
    <w:rsid w:val="00D76E3F"/>
  </w:style>
  <w:style w:type="paragraph" w:customStyle="1" w:styleId="a3">
    <w:name w:val="Заголовок хода работы"/>
    <w:basedOn w:val="a5"/>
    <w:next w:val="a2"/>
    <w:qFormat/>
    <w:rsid w:val="0042484A"/>
    <w:pPr>
      <w:numPr>
        <w:ilvl w:val="4"/>
        <w:numId w:val="7"/>
      </w:numPr>
      <w:spacing w:after="360" w:line="240" w:lineRule="auto"/>
      <w:jc w:val="center"/>
    </w:pPr>
    <w:rPr>
      <w:rFonts w:ascii="Times New Roman" w:hAnsi="Times New Roman"/>
      <w:sz w:val="28"/>
    </w:rPr>
  </w:style>
  <w:style w:type="character" w:styleId="af6">
    <w:name w:val="annotation reference"/>
    <w:basedOn w:val="a6"/>
    <w:uiPriority w:val="99"/>
    <w:semiHidden/>
    <w:unhideWhenUsed/>
    <w:rsid w:val="00F3328C"/>
    <w:rPr>
      <w:sz w:val="16"/>
      <w:szCs w:val="16"/>
    </w:rPr>
  </w:style>
  <w:style w:type="paragraph" w:styleId="af7">
    <w:name w:val="annotation text"/>
    <w:basedOn w:val="a5"/>
    <w:link w:val="af8"/>
    <w:uiPriority w:val="99"/>
    <w:semiHidden/>
    <w:unhideWhenUsed/>
    <w:rsid w:val="00F3328C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6"/>
    <w:link w:val="af7"/>
    <w:uiPriority w:val="99"/>
    <w:semiHidden/>
    <w:rsid w:val="00F3328C"/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F3328C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F3328C"/>
    <w:rPr>
      <w:b/>
      <w:bCs/>
      <w:sz w:val="20"/>
      <w:szCs w:val="20"/>
    </w:rPr>
  </w:style>
  <w:style w:type="paragraph" w:styleId="afb">
    <w:name w:val="Body Text"/>
    <w:basedOn w:val="a5"/>
    <w:link w:val="afc"/>
    <w:uiPriority w:val="99"/>
    <w:semiHidden/>
    <w:unhideWhenUsed/>
    <w:rsid w:val="005D53A9"/>
    <w:pPr>
      <w:spacing w:after="120"/>
    </w:pPr>
  </w:style>
  <w:style w:type="character" w:customStyle="1" w:styleId="afc">
    <w:name w:val="Основной текст Знак"/>
    <w:basedOn w:val="a6"/>
    <w:link w:val="afb"/>
    <w:uiPriority w:val="99"/>
    <w:semiHidden/>
    <w:rsid w:val="005D53A9"/>
  </w:style>
  <w:style w:type="paragraph" w:styleId="afd">
    <w:name w:val="footnote text"/>
    <w:basedOn w:val="a5"/>
    <w:link w:val="afe"/>
    <w:uiPriority w:val="99"/>
    <w:semiHidden/>
    <w:unhideWhenUsed/>
    <w:rsid w:val="00591CB3"/>
    <w:pPr>
      <w:spacing w:after="0" w:line="240" w:lineRule="auto"/>
    </w:pPr>
    <w:rPr>
      <w:sz w:val="20"/>
      <w:szCs w:val="20"/>
    </w:rPr>
  </w:style>
  <w:style w:type="character" w:customStyle="1" w:styleId="afe">
    <w:name w:val="Текст сноски Знак"/>
    <w:basedOn w:val="a6"/>
    <w:link w:val="afd"/>
    <w:uiPriority w:val="99"/>
    <w:semiHidden/>
    <w:rsid w:val="00591CB3"/>
    <w:rPr>
      <w:sz w:val="20"/>
      <w:szCs w:val="20"/>
    </w:rPr>
  </w:style>
  <w:style w:type="character" w:styleId="aff">
    <w:name w:val="footnote reference"/>
    <w:basedOn w:val="a6"/>
    <w:uiPriority w:val="99"/>
    <w:semiHidden/>
    <w:unhideWhenUsed/>
    <w:rsid w:val="00591CB3"/>
    <w:rPr>
      <w:vertAlign w:val="superscript"/>
    </w:rPr>
  </w:style>
  <w:style w:type="character" w:styleId="aff0">
    <w:name w:val="Hyperlink"/>
    <w:basedOn w:val="a6"/>
    <w:uiPriority w:val="99"/>
    <w:unhideWhenUsed/>
    <w:rsid w:val="00B81882"/>
    <w:rPr>
      <w:color w:val="0563C1" w:themeColor="hyperlink"/>
      <w:u w:val="single"/>
    </w:rPr>
  </w:style>
  <w:style w:type="character" w:customStyle="1" w:styleId="40">
    <w:name w:val="Заголовок 4 Знак"/>
    <w:basedOn w:val="a6"/>
    <w:link w:val="4"/>
    <w:uiPriority w:val="9"/>
    <w:semiHidden/>
    <w:rsid w:val="00762DD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ff1">
    <w:name w:val="Normal (Web)"/>
    <w:basedOn w:val="a5"/>
    <w:uiPriority w:val="99"/>
    <w:semiHidden/>
    <w:unhideWhenUsed/>
    <w:rsid w:val="00430F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2">
    <w:name w:val="No Spacing"/>
    <w:uiPriority w:val="1"/>
    <w:qFormat/>
    <w:rsid w:val="00606EF4"/>
    <w:pPr>
      <w:spacing w:after="0" w:line="240" w:lineRule="auto"/>
      <w:contextualSpacing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3893">
          <w:marLeft w:val="0"/>
          <w:marRight w:val="2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2936">
              <w:marLeft w:val="0"/>
              <w:marRight w:val="225"/>
              <w:marTop w:val="0"/>
              <w:marBottom w:val="0"/>
              <w:divBdr>
                <w:top w:val="single" w:sz="12" w:space="2" w:color="8CB400"/>
                <w:left w:val="single" w:sz="12" w:space="2" w:color="8CB400"/>
                <w:bottom w:val="single" w:sz="12" w:space="0" w:color="8CB400"/>
                <w:right w:val="single" w:sz="2" w:space="0" w:color="8CB400"/>
              </w:divBdr>
              <w:divsChild>
                <w:div w:id="42882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rbatova\YandexDisk\%23&#1058;&#1045;&#1061;&#1053;&#1054;&#1051;&#1054;&#1043;\&#1048;&#1058;22\&#1064;&#1040;&#1041;&#1051;&#1054;&#105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9316D85-549F-4C1B-84E2-857806D8ED9B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698734-8FFB-4160-808D-7A34758AC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ШАБЛОН.dotx</Template>
  <TotalTime>577</TotalTime>
  <Pages>2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Курбатова</dc:creator>
  <cp:keywords/>
  <dc:description/>
  <cp:lastModifiedBy>Курбатова Софья Андреевна</cp:lastModifiedBy>
  <cp:revision>24</cp:revision>
  <cp:lastPrinted>2022-01-31T09:25:00Z</cp:lastPrinted>
  <dcterms:created xsi:type="dcterms:W3CDTF">2022-01-31T09:23:00Z</dcterms:created>
  <dcterms:modified xsi:type="dcterms:W3CDTF">2022-02-20T13:08:00Z</dcterms:modified>
</cp:coreProperties>
</file>