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606EF4" w:rsidRDefault="00B13897" w:rsidP="00AF26F0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606EF4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606EF4">
        <w:rPr>
          <w:rFonts w:cs="Times New Roman"/>
          <w:sz w:val="24"/>
          <w:szCs w:val="24"/>
        </w:rPr>
        <w:t>студента</w:t>
      </w:r>
      <w:r w:rsidR="00CE359A" w:rsidRPr="00606EF4">
        <w:rPr>
          <w:rFonts w:cs="Times New Roman"/>
          <w:sz w:val="24"/>
          <w:szCs w:val="24"/>
        </w:rPr>
        <w:t xml:space="preserve"> группы ИТ – </w:t>
      </w:r>
      <w:r w:rsidR="007E648B" w:rsidRPr="00606EF4">
        <w:rPr>
          <w:rFonts w:cs="Times New Roman"/>
          <w:sz w:val="24"/>
          <w:szCs w:val="24"/>
        </w:rPr>
        <w:t>4</w:t>
      </w:r>
      <w:r w:rsidR="00CE359A" w:rsidRPr="00606EF4">
        <w:rPr>
          <w:rFonts w:cs="Times New Roman"/>
          <w:sz w:val="24"/>
          <w:szCs w:val="24"/>
        </w:rPr>
        <w:t>2</w:t>
      </w:r>
      <w:r w:rsidR="0019290F" w:rsidRPr="00606EF4">
        <w:rPr>
          <w:rFonts w:cs="Times New Roman"/>
          <w:sz w:val="24"/>
          <w:szCs w:val="24"/>
        </w:rPr>
        <w:br/>
      </w:r>
      <w:r w:rsidR="00CE359A" w:rsidRPr="00606EF4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606EF4" w14:paraId="596FB372" w14:textId="77777777" w:rsidTr="00470D8C">
        <w:tc>
          <w:tcPr>
            <w:tcW w:w="2401" w:type="dxa"/>
          </w:tcPr>
          <w:p w14:paraId="6FD169CD" w14:textId="77777777" w:rsidR="00CE359A" w:rsidRPr="00606EF4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E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606EF4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606EF4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E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606EF4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AC664D4" w:rsidR="0064206B" w:rsidRPr="00606EF4" w:rsidRDefault="005E027D" w:rsidP="005D53A9">
      <w:pPr>
        <w:pStyle w:val="a1"/>
        <w:rPr>
          <w:sz w:val="24"/>
          <w:szCs w:val="24"/>
        </w:rPr>
      </w:pPr>
      <w:r w:rsidRPr="00606EF4">
        <w:rPr>
          <w:sz w:val="24"/>
          <w:szCs w:val="24"/>
        </w:rPr>
        <w:t>Построение смешанной функциональной модели проектируемой ИС</w:t>
      </w:r>
    </w:p>
    <w:p w14:paraId="25AF31BE" w14:textId="7D287E4A" w:rsidR="003532A7" w:rsidRPr="00606EF4" w:rsidRDefault="00CE359A" w:rsidP="00DB7986">
      <w:pPr>
        <w:pStyle w:val="a2"/>
        <w:rPr>
          <w:sz w:val="24"/>
          <w:szCs w:val="24"/>
        </w:rPr>
      </w:pPr>
      <w:r w:rsidRPr="00606EF4">
        <w:rPr>
          <w:b/>
          <w:sz w:val="24"/>
          <w:szCs w:val="24"/>
        </w:rPr>
        <w:t>Цель работы</w:t>
      </w:r>
      <w:r w:rsidR="00E90335" w:rsidRPr="00606EF4">
        <w:rPr>
          <w:sz w:val="24"/>
          <w:szCs w:val="24"/>
        </w:rPr>
        <w:t>:</w:t>
      </w:r>
      <w:r w:rsidR="005E027D" w:rsidRPr="00606EF4">
        <w:rPr>
          <w:sz w:val="24"/>
          <w:szCs w:val="24"/>
        </w:rPr>
        <w:t xml:space="preserve"> знакомство с методологией IDEF3. Знакомство с возможностями CASE-средства для построения организационных и </w:t>
      </w:r>
      <w:proofErr w:type="spellStart"/>
      <w:r w:rsidR="005E027D" w:rsidRPr="00606EF4">
        <w:rPr>
          <w:sz w:val="24"/>
          <w:szCs w:val="24"/>
        </w:rPr>
        <w:t>SwimLane</w:t>
      </w:r>
      <w:proofErr w:type="spellEnd"/>
      <w:r w:rsidR="005E027D" w:rsidRPr="00606EF4">
        <w:rPr>
          <w:sz w:val="24"/>
          <w:szCs w:val="24"/>
        </w:rPr>
        <w:t xml:space="preserve"> диаграмм, а также с возможностями для анализа модели. Приобретение практических навыков при построении смешанной модели с использованием CASE-средств</w:t>
      </w:r>
      <w:proofErr w:type="gramStart"/>
      <w:r w:rsidR="005E027D" w:rsidRPr="00606EF4">
        <w:rPr>
          <w:sz w:val="24"/>
          <w:szCs w:val="24"/>
        </w:rPr>
        <w:t>.</w:t>
      </w:r>
      <w:r w:rsidR="005743EA" w:rsidRPr="00606EF4">
        <w:rPr>
          <w:sz w:val="24"/>
          <w:szCs w:val="24"/>
        </w:rPr>
        <w:t xml:space="preserve"> </w:t>
      </w:r>
      <w:r w:rsidR="00613A8B" w:rsidRPr="00606EF4">
        <w:rPr>
          <w:sz w:val="24"/>
          <w:szCs w:val="24"/>
        </w:rPr>
        <w:t>.</w:t>
      </w:r>
      <w:proofErr w:type="gramEnd"/>
      <w:r w:rsidR="00E46E1D" w:rsidRPr="00606EF4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606EF4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606EF4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606EF4">
        <w:rPr>
          <w:sz w:val="24"/>
          <w:szCs w:val="24"/>
        </w:rPr>
        <w:t>Содержание работы</w:t>
      </w:r>
    </w:p>
    <w:p w14:paraId="0B44E253" w14:textId="77777777" w:rsidR="00606EF4" w:rsidRPr="00606EF4" w:rsidRDefault="00606EF4" w:rsidP="00606EF4">
      <w:pPr>
        <w:pStyle w:val="a2"/>
        <w:rPr>
          <w:rFonts w:cs="Arial"/>
          <w:b/>
          <w:color w:val="000000"/>
          <w:sz w:val="24"/>
          <w:szCs w:val="24"/>
        </w:rPr>
      </w:pPr>
      <w:r w:rsidRPr="00606EF4">
        <w:rPr>
          <w:sz w:val="24"/>
          <w:szCs w:val="24"/>
        </w:rPr>
        <w:t xml:space="preserve">В соответствии с вариантом задания, определяющим предметную область, разработать смешанную функциональную модель </w:t>
      </w:r>
      <w:r w:rsidRPr="00606EF4">
        <w:rPr>
          <w:rFonts w:cs="Arial"/>
          <w:color w:val="000000"/>
          <w:sz w:val="24"/>
          <w:szCs w:val="24"/>
        </w:rPr>
        <w:t xml:space="preserve">проектируемой ИС </w:t>
      </w:r>
      <w:r w:rsidRPr="00606EF4">
        <w:rPr>
          <w:sz w:val="24"/>
          <w:szCs w:val="24"/>
        </w:rPr>
        <w:t xml:space="preserve">средствами </w:t>
      </w:r>
      <w:proofErr w:type="spellStart"/>
      <w:r w:rsidRPr="00606EF4">
        <w:rPr>
          <w:i/>
          <w:sz w:val="24"/>
          <w:szCs w:val="24"/>
          <w:lang w:val="en-US"/>
        </w:rPr>
        <w:t>BPwin</w:t>
      </w:r>
      <w:proofErr w:type="spellEnd"/>
      <w:r w:rsidRPr="00606EF4">
        <w:rPr>
          <w:sz w:val="24"/>
          <w:szCs w:val="24"/>
        </w:rPr>
        <w:t>. Модель должна включать:</w:t>
      </w:r>
    </w:p>
    <w:p w14:paraId="6CAB360F" w14:textId="69D19E3A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 xml:space="preserve">1. Контекстную диаграмму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>0</w:t>
      </w:r>
      <w:r w:rsidRPr="00606EF4">
        <w:rPr>
          <w:rFonts w:cs="Arial"/>
          <w:color w:val="000000"/>
          <w:sz w:val="24"/>
          <w:szCs w:val="24"/>
        </w:rPr>
        <w:t>.</w:t>
      </w:r>
    </w:p>
    <w:p w14:paraId="7F45C838" w14:textId="29B01494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 xml:space="preserve">2. Диаграмму ее декомпозиции в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>0</w:t>
      </w:r>
      <w:r w:rsidRPr="00606EF4">
        <w:rPr>
          <w:rFonts w:cs="Arial"/>
          <w:color w:val="000000"/>
          <w:sz w:val="24"/>
          <w:szCs w:val="24"/>
        </w:rPr>
        <w:t xml:space="preserve"> первого уровня.</w:t>
      </w:r>
    </w:p>
    <w:p w14:paraId="331F0667" w14:textId="63122EC1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 xml:space="preserve">3. Диаграммы дальнейшей декомпозиции в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 xml:space="preserve">0,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>3</w:t>
      </w:r>
      <w:r w:rsidRPr="00606EF4">
        <w:rPr>
          <w:rFonts w:cs="Arial"/>
          <w:color w:val="000000"/>
          <w:sz w:val="24"/>
          <w:szCs w:val="24"/>
        </w:rPr>
        <w:t xml:space="preserve"> и </w:t>
      </w:r>
      <w:r w:rsidRPr="00606EF4">
        <w:rPr>
          <w:rFonts w:cs="Arial"/>
          <w:color w:val="000000"/>
          <w:sz w:val="24"/>
          <w:szCs w:val="24"/>
          <w:lang w:val="en-US"/>
        </w:rPr>
        <w:t>DFD</w:t>
      </w:r>
      <w:r w:rsidRPr="00606EF4">
        <w:rPr>
          <w:rFonts w:cs="Arial"/>
          <w:color w:val="000000"/>
          <w:sz w:val="24"/>
          <w:szCs w:val="24"/>
        </w:rPr>
        <w:t xml:space="preserve">. Можно использовать диаграммы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 xml:space="preserve">0 и </w:t>
      </w:r>
      <w:r w:rsidRPr="00606EF4">
        <w:rPr>
          <w:rFonts w:cs="Arial"/>
          <w:color w:val="000000"/>
          <w:sz w:val="24"/>
          <w:szCs w:val="24"/>
          <w:lang w:val="en-US"/>
        </w:rPr>
        <w:t>DFD</w:t>
      </w:r>
      <w:r w:rsidRPr="00606EF4">
        <w:rPr>
          <w:rFonts w:cs="Arial"/>
          <w:color w:val="000000"/>
          <w:sz w:val="24"/>
          <w:szCs w:val="24"/>
        </w:rPr>
        <w:t xml:space="preserve">, разработанные в лабораторных работах № 3,4. Диаграмм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 xml:space="preserve">3 </w:t>
      </w:r>
      <w:proofErr w:type="gramStart"/>
      <w:r w:rsidRPr="00606EF4">
        <w:rPr>
          <w:rFonts w:cs="Arial"/>
          <w:color w:val="000000"/>
          <w:sz w:val="24"/>
          <w:szCs w:val="24"/>
        </w:rPr>
        <w:t>должно</w:t>
      </w:r>
      <w:r w:rsidRPr="00606EF4">
        <w:rPr>
          <w:rFonts w:cs="Arial"/>
          <w:color w:val="000000"/>
          <w:sz w:val="24"/>
          <w:szCs w:val="24"/>
          <w:lang w:val="en-US"/>
        </w:rPr>
        <w:t xml:space="preserve"> </w:t>
      </w:r>
      <w:r w:rsidRPr="00606EF4">
        <w:rPr>
          <w:rFonts w:cs="Arial"/>
          <w:color w:val="000000"/>
          <w:sz w:val="24"/>
          <w:szCs w:val="24"/>
        </w:rPr>
        <w:t>быть</w:t>
      </w:r>
      <w:proofErr w:type="gramEnd"/>
      <w:r w:rsidRPr="00606EF4">
        <w:rPr>
          <w:rFonts w:cs="Arial"/>
          <w:color w:val="000000"/>
          <w:sz w:val="24"/>
          <w:szCs w:val="24"/>
        </w:rPr>
        <w:t xml:space="preserve"> как минимум 2.</w:t>
      </w:r>
    </w:p>
    <w:p w14:paraId="48457336" w14:textId="4B989CC5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 xml:space="preserve">4. Сценарий одного из процессов на основе диаграммы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>3</w:t>
      </w:r>
      <w:r w:rsidRPr="00606EF4">
        <w:rPr>
          <w:rFonts w:cs="Arial"/>
          <w:color w:val="000000"/>
          <w:sz w:val="24"/>
          <w:szCs w:val="24"/>
        </w:rPr>
        <w:t>.</w:t>
      </w:r>
    </w:p>
    <w:p w14:paraId="2B61B7A2" w14:textId="38C318AB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>5. Диаграмму организационной структуры.</w:t>
      </w:r>
    </w:p>
    <w:p w14:paraId="5ECE9399" w14:textId="2F962F90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i/>
          <w:color w:val="000000"/>
          <w:sz w:val="24"/>
          <w:szCs w:val="24"/>
        </w:rPr>
        <w:t xml:space="preserve">6. </w:t>
      </w:r>
      <w:proofErr w:type="spellStart"/>
      <w:r w:rsidRPr="00606EF4">
        <w:rPr>
          <w:rFonts w:cs="Arial"/>
          <w:i/>
          <w:color w:val="000000"/>
          <w:sz w:val="24"/>
          <w:szCs w:val="24"/>
          <w:lang w:val="en-US"/>
        </w:rPr>
        <w:t>SwimLane</w:t>
      </w:r>
      <w:proofErr w:type="spellEnd"/>
      <w:r w:rsidRPr="00606EF4">
        <w:rPr>
          <w:rFonts w:cs="Arial"/>
          <w:i/>
          <w:color w:val="000000"/>
          <w:sz w:val="24"/>
          <w:szCs w:val="24"/>
        </w:rPr>
        <w:t xml:space="preserve"> </w:t>
      </w:r>
      <w:r w:rsidRPr="00606EF4">
        <w:rPr>
          <w:rFonts w:cs="Arial"/>
          <w:color w:val="000000"/>
          <w:sz w:val="24"/>
          <w:szCs w:val="24"/>
        </w:rPr>
        <w:t>диаграмму.</w:t>
      </w:r>
    </w:p>
    <w:p w14:paraId="360134F1" w14:textId="2FAB802E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>7. Стоимостной анализ разработанной модели.</w:t>
      </w:r>
    </w:p>
    <w:p w14:paraId="6758CBA7" w14:textId="61612885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 xml:space="preserve">8. Оценку разработанной модели, с использованием инструмента </w:t>
      </w:r>
      <w:r w:rsidRPr="00606EF4">
        <w:rPr>
          <w:rFonts w:cs="Arial"/>
          <w:i/>
          <w:color w:val="000000"/>
          <w:sz w:val="24"/>
          <w:szCs w:val="24"/>
          <w:lang w:val="en-US"/>
        </w:rPr>
        <w:t>UDP</w:t>
      </w:r>
      <w:r w:rsidRPr="00606EF4">
        <w:rPr>
          <w:rFonts w:cs="Arial"/>
          <w:color w:val="000000"/>
          <w:sz w:val="24"/>
          <w:szCs w:val="24"/>
        </w:rPr>
        <w:t>-анализа.</w:t>
      </w:r>
    </w:p>
    <w:p w14:paraId="5489B828" w14:textId="675C5EEA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>9. Количественный анализ модели (ручной счет).</w:t>
      </w:r>
    </w:p>
    <w:p w14:paraId="572FBA86" w14:textId="5DB226B9" w:rsidR="00BD4DC8" w:rsidRPr="00606EF4" w:rsidRDefault="00606EF4" w:rsidP="00606EF4">
      <w:pPr>
        <w:pStyle w:val="a2"/>
        <w:rPr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>10. Отчеты по модели</w:t>
      </w:r>
    </w:p>
    <w:p w14:paraId="1890708D" w14:textId="77777777" w:rsidR="008F4227" w:rsidRPr="00606EF4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Default="00BD4DC8" w:rsidP="00BD4DC8">
      <w:pPr>
        <w:pStyle w:val="a3"/>
        <w:rPr>
          <w:sz w:val="24"/>
          <w:szCs w:val="24"/>
        </w:rPr>
      </w:pPr>
      <w:r w:rsidRPr="00606EF4">
        <w:rPr>
          <w:sz w:val="24"/>
          <w:szCs w:val="24"/>
        </w:rPr>
        <w:t>Ход работы</w:t>
      </w:r>
    </w:p>
    <w:p w14:paraId="70583D60" w14:textId="177E30CE" w:rsidR="00E966DB" w:rsidRDefault="00197779" w:rsidP="00197779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230DED" wp14:editId="610C3988">
            <wp:extent cx="5486400" cy="3382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695" cy="33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D634" w14:textId="322D6AC0" w:rsidR="00E966DB" w:rsidRPr="00E966DB" w:rsidRDefault="00E966DB" w:rsidP="00E966DB">
      <w:pPr>
        <w:pStyle w:val="a4"/>
      </w:pPr>
      <w:r>
        <w:t xml:space="preserve">Контекстная диаграмма </w:t>
      </w:r>
      <w:bookmarkStart w:id="1" w:name="_GoBack"/>
      <w:bookmarkEnd w:id="1"/>
    </w:p>
    <w:p w14:paraId="233B1026" w14:textId="09EA8BC7" w:rsidR="006E1455" w:rsidRDefault="00B80185" w:rsidP="006E1455">
      <w:pPr>
        <w:pStyle w:val="a2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00FC9B" wp14:editId="14B02F62">
            <wp:extent cx="5663820" cy="32922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38"/>
                    <a:stretch/>
                  </pic:blipFill>
                  <pic:spPr bwMode="auto">
                    <a:xfrm>
                      <a:off x="0" y="0"/>
                      <a:ext cx="5672825" cy="329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97740" w14:textId="269B8E87" w:rsidR="006E1455" w:rsidRDefault="006E1455" w:rsidP="008377E4">
      <w:pPr>
        <w:pStyle w:val="a4"/>
      </w:pPr>
      <w:r>
        <w:t>диаграмма</w:t>
      </w:r>
      <w:r w:rsidR="0028447D">
        <w:rPr>
          <w:lang w:val="en-US"/>
        </w:rPr>
        <w:t xml:space="preserve"> </w:t>
      </w:r>
      <w:r w:rsidR="00B235C5">
        <w:t xml:space="preserve">первого уровня </w:t>
      </w:r>
      <w:r w:rsidR="0028447D">
        <w:rPr>
          <w:lang w:val="en-US"/>
        </w:rPr>
        <w:t>IDEF0</w:t>
      </w:r>
    </w:p>
    <w:p w14:paraId="681B5F28" w14:textId="77777777" w:rsidR="00B80185" w:rsidRPr="00B80185" w:rsidRDefault="00B80185" w:rsidP="00B80185">
      <w:pPr>
        <w:pStyle w:val="a2"/>
      </w:pPr>
    </w:p>
    <w:p w14:paraId="225F0CDD" w14:textId="66745B11" w:rsidR="008377E4" w:rsidRDefault="00957412" w:rsidP="006C46A2">
      <w:pPr>
        <w:pStyle w:val="a2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D69037" wp14:editId="190FD5E9">
            <wp:extent cx="6480175" cy="2959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045D" w14:textId="3995A6A0" w:rsidR="007452B5" w:rsidRDefault="007452B5" w:rsidP="007452B5">
      <w:pPr>
        <w:pStyle w:val="a4"/>
      </w:pPr>
      <w:r>
        <w:t>Формирование приказа о приеме на работу</w:t>
      </w:r>
      <w:r w:rsidR="0028447D" w:rsidRPr="0028447D">
        <w:t xml:space="preserve"> </w:t>
      </w:r>
      <w:r w:rsidR="0028447D">
        <w:rPr>
          <w:lang w:val="en-US"/>
        </w:rPr>
        <w:t>IDEF</w:t>
      </w:r>
      <w:r w:rsidR="0028447D" w:rsidRPr="0028447D">
        <w:t>3</w:t>
      </w:r>
    </w:p>
    <w:p w14:paraId="79437391" w14:textId="3EDDF9C6" w:rsidR="00B74E92" w:rsidRDefault="00B74E92" w:rsidP="00B74E92">
      <w:pPr>
        <w:pStyle w:val="a2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4C3EDA8" wp14:editId="696612F4">
            <wp:extent cx="6480175" cy="3014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06DF" w14:textId="12E74E1B" w:rsidR="00B74E92" w:rsidRDefault="00B74E92" w:rsidP="00B74E92">
      <w:pPr>
        <w:pStyle w:val="a4"/>
      </w:pPr>
      <w:r>
        <w:t xml:space="preserve">Декомпозиция </w:t>
      </w:r>
      <w:r>
        <w:rPr>
          <w:lang w:val="en-US"/>
        </w:rPr>
        <w:t>DFD</w:t>
      </w:r>
      <w:r>
        <w:t xml:space="preserve"> Оформление отпуска</w:t>
      </w:r>
    </w:p>
    <w:p w14:paraId="45EE0F31" w14:textId="77777777" w:rsidR="00B52077" w:rsidRPr="00B52077" w:rsidRDefault="00B52077" w:rsidP="00B52077">
      <w:pPr>
        <w:pStyle w:val="a2"/>
      </w:pPr>
    </w:p>
    <w:p w14:paraId="21CFAA3C" w14:textId="357B3210" w:rsidR="00B52077" w:rsidRDefault="00485110" w:rsidP="00B52077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523C6D8C" wp14:editId="1B37602C">
            <wp:extent cx="6480175" cy="3642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FDAF" w14:textId="37DD7569" w:rsidR="00B52077" w:rsidRDefault="00B52077" w:rsidP="00B52077">
      <w:pPr>
        <w:pStyle w:val="a4"/>
      </w:pPr>
      <w:r>
        <w:t xml:space="preserve">Формирование приказа о предоставлении отпуска </w:t>
      </w:r>
      <w:r>
        <w:rPr>
          <w:lang w:val="en-US"/>
        </w:rPr>
        <w:t>IDEF</w:t>
      </w:r>
      <w:r w:rsidRPr="00B52077">
        <w:t>3</w:t>
      </w:r>
    </w:p>
    <w:p w14:paraId="0028C1A7" w14:textId="36AF17B8" w:rsidR="00D47533" w:rsidRPr="00D47533" w:rsidRDefault="00D47533" w:rsidP="00D47533">
      <w:pPr>
        <w:pStyle w:val="a2"/>
      </w:pPr>
      <w:r w:rsidRPr="00D47533">
        <w:t xml:space="preserve">2. </w:t>
      </w:r>
      <w:r>
        <w:t xml:space="preserve">Количественный анализ диаграммы декомпозиции для </w:t>
      </w:r>
      <w:r>
        <w:rPr>
          <w:lang w:val="en-US"/>
        </w:rPr>
        <w:t>IDEF</w:t>
      </w:r>
      <w:r w:rsidRPr="00D47533">
        <w:t>0</w:t>
      </w:r>
    </w:p>
    <w:p w14:paraId="58C9A796" w14:textId="4E344710" w:rsidR="00405A09" w:rsidRDefault="00405A09" w:rsidP="00405A09">
      <w:pPr>
        <w:pStyle w:val="a2"/>
      </w:pPr>
      <w:r>
        <w:t>N = 3</w:t>
      </w:r>
    </w:p>
    <w:p w14:paraId="4B2F0147" w14:textId="2DE1DEED" w:rsidR="00405A09" w:rsidRDefault="00405A09" w:rsidP="00405A09">
      <w:pPr>
        <w:pStyle w:val="a2"/>
      </w:pPr>
      <w:r>
        <w:t xml:space="preserve">A1 = </w:t>
      </w:r>
      <w:r>
        <w:rPr>
          <w:lang w:val="en-US"/>
        </w:rPr>
        <w:t>7</w:t>
      </w:r>
    </w:p>
    <w:p w14:paraId="6550EE30" w14:textId="0E4A53DA" w:rsidR="00405A09" w:rsidRDefault="00405A09" w:rsidP="00405A09">
      <w:pPr>
        <w:pStyle w:val="a2"/>
      </w:pPr>
      <w:r>
        <w:t>A2 = 4</w:t>
      </w:r>
    </w:p>
    <w:p w14:paraId="6CCE88C4" w14:textId="3C34DDC7" w:rsidR="00405A09" w:rsidRDefault="00405A09" w:rsidP="00405A09">
      <w:pPr>
        <w:pStyle w:val="a2"/>
      </w:pPr>
      <w:r>
        <w:t>A3 = 5</w:t>
      </w:r>
    </w:p>
    <w:p w14:paraId="77E5670B" w14:textId="60413106" w:rsidR="00D47533" w:rsidRDefault="00405A09" w:rsidP="00405A09">
      <w:pPr>
        <w:pStyle w:val="a2"/>
      </w:pPr>
      <w:proofErr w:type="spellStart"/>
      <w:r>
        <w:t>Kb</w:t>
      </w:r>
      <w:proofErr w:type="spellEnd"/>
      <w:r>
        <w:t xml:space="preserve"> = | 16 / </w:t>
      </w:r>
      <w:r w:rsidRPr="00405A09">
        <w:t>4</w:t>
      </w:r>
      <w:r>
        <w:t xml:space="preserve"> -  </w:t>
      </w:r>
      <w:r w:rsidRPr="00405A09">
        <w:t>7</w:t>
      </w:r>
      <w:r>
        <w:t xml:space="preserve"> | = 1,6 </w:t>
      </w:r>
    </w:p>
    <w:p w14:paraId="56AAB66E" w14:textId="6E257239" w:rsidR="00392E92" w:rsidRDefault="00392E92" w:rsidP="00405A09">
      <w:pPr>
        <w:pStyle w:val="a2"/>
      </w:pPr>
      <w:r>
        <w:t xml:space="preserve">3. </w:t>
      </w:r>
    </w:p>
    <w:p w14:paraId="2D9BF3DD" w14:textId="44C9F996" w:rsidR="00392E92" w:rsidRDefault="00392E92" w:rsidP="00405A09">
      <w:pPr>
        <w:pStyle w:val="a2"/>
      </w:pPr>
      <w:r>
        <w:rPr>
          <w:noProof/>
          <w:lang w:eastAsia="ru-RU"/>
        </w:rPr>
        <w:lastRenderedPageBreak/>
        <w:drawing>
          <wp:inline distT="0" distB="0" distL="0" distR="0" wp14:anchorId="1378D7CC" wp14:editId="334EE4EB">
            <wp:extent cx="5459104" cy="6703344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5663" cy="67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EC40" w14:textId="7A87D47C" w:rsidR="00392E92" w:rsidRPr="00D47533" w:rsidRDefault="00415FC5" w:rsidP="00405A09">
      <w:pPr>
        <w:pStyle w:val="a2"/>
      </w:pPr>
      <w:r>
        <w:t xml:space="preserve">ОПД – соглашение об обработке персональных данных </w:t>
      </w:r>
    </w:p>
    <w:p w14:paraId="4987825C" w14:textId="73050099" w:rsidR="00430F54" w:rsidRPr="00606EF4" w:rsidRDefault="00DE305E" w:rsidP="00306001">
      <w:pPr>
        <w:pStyle w:val="a2"/>
        <w:rPr>
          <w:sz w:val="24"/>
          <w:szCs w:val="24"/>
        </w:rPr>
      </w:pPr>
      <w:r w:rsidRPr="00606EF4">
        <w:rPr>
          <w:b/>
          <w:sz w:val="24"/>
          <w:szCs w:val="24"/>
        </w:rPr>
        <w:t>Вывод:</w:t>
      </w:r>
      <w:r w:rsidR="00B0589C" w:rsidRPr="00606EF4">
        <w:rPr>
          <w:b/>
          <w:sz w:val="24"/>
          <w:szCs w:val="24"/>
        </w:rPr>
        <w:t xml:space="preserve"> </w:t>
      </w:r>
      <w:r w:rsidR="00306001" w:rsidRPr="00306001">
        <w:rPr>
          <w:sz w:val="24"/>
          <w:szCs w:val="24"/>
        </w:rPr>
        <w:t xml:space="preserve">проведено знакомство с методологией IDEF3, построением </w:t>
      </w:r>
      <w:proofErr w:type="spellStart"/>
      <w:r w:rsidR="00306001" w:rsidRPr="00306001">
        <w:rPr>
          <w:sz w:val="24"/>
          <w:szCs w:val="24"/>
        </w:rPr>
        <w:t>SwimLane</w:t>
      </w:r>
      <w:proofErr w:type="spellEnd"/>
      <w:r w:rsidR="00306001" w:rsidRPr="00306001">
        <w:rPr>
          <w:sz w:val="24"/>
          <w:szCs w:val="24"/>
        </w:rPr>
        <w:t xml:space="preserve"> диаграмм, а также со средствами для анализа модели. Приобретены практические навыки при построении смешанной модели с </w:t>
      </w:r>
      <w:r w:rsidR="00306001">
        <w:rPr>
          <w:sz w:val="24"/>
          <w:szCs w:val="24"/>
        </w:rPr>
        <w:t>использованием CASE-средств</w:t>
      </w:r>
      <w:r w:rsidR="00A611E9" w:rsidRPr="00606EF4">
        <w:rPr>
          <w:bCs/>
          <w:sz w:val="24"/>
          <w:szCs w:val="24"/>
        </w:rPr>
        <w:t>.</w:t>
      </w:r>
    </w:p>
    <w:sectPr w:rsidR="00430F54" w:rsidRPr="00606EF4" w:rsidSect="005D7FE2">
      <w:footerReference w:type="default" r:id="rId14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C2CA0" w14:textId="77777777" w:rsidR="009A3979" w:rsidRDefault="009A3979" w:rsidP="005D7FE2">
      <w:pPr>
        <w:spacing w:after="0" w:line="240" w:lineRule="auto"/>
      </w:pPr>
      <w:r>
        <w:separator/>
      </w:r>
    </w:p>
  </w:endnote>
  <w:endnote w:type="continuationSeparator" w:id="0">
    <w:p w14:paraId="437D37FF" w14:textId="77777777" w:rsidR="009A3979" w:rsidRDefault="009A3979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9777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34630" w14:textId="77777777" w:rsidR="009A3979" w:rsidRDefault="009A3979" w:rsidP="005D7FE2">
      <w:pPr>
        <w:spacing w:after="0" w:line="240" w:lineRule="auto"/>
      </w:pPr>
      <w:r>
        <w:separator/>
      </w:r>
    </w:p>
  </w:footnote>
  <w:footnote w:type="continuationSeparator" w:id="0">
    <w:p w14:paraId="418740E9" w14:textId="77777777" w:rsidR="009A3979" w:rsidRDefault="009A3979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DD6E57F4"/>
    <w:lvl w:ilvl="0">
      <w:start w:val="5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0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2"/>
  </w:num>
  <w:num w:numId="3">
    <w:abstractNumId w:val="17"/>
  </w:num>
  <w:num w:numId="4">
    <w:abstractNumId w:val="31"/>
  </w:num>
  <w:num w:numId="5">
    <w:abstractNumId w:val="3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4"/>
  </w:num>
  <w:num w:numId="12">
    <w:abstractNumId w:val="15"/>
  </w:num>
  <w:num w:numId="13">
    <w:abstractNumId w:val="35"/>
  </w:num>
  <w:num w:numId="14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28"/>
  </w:num>
  <w:num w:numId="17">
    <w:abstractNumId w:val="33"/>
  </w:num>
  <w:num w:numId="18">
    <w:abstractNumId w:val="24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7"/>
  </w:num>
  <w:num w:numId="25">
    <w:abstractNumId w:val="30"/>
  </w:num>
  <w:num w:numId="26">
    <w:abstractNumId w:val="1"/>
  </w:num>
  <w:num w:numId="27">
    <w:abstractNumId w:val="2"/>
  </w:num>
  <w:num w:numId="28">
    <w:abstractNumId w:val="23"/>
  </w:num>
  <w:num w:numId="29">
    <w:abstractNumId w:val="20"/>
  </w:num>
  <w:num w:numId="30">
    <w:abstractNumId w:val="25"/>
  </w:num>
  <w:num w:numId="31">
    <w:abstractNumId w:val="13"/>
  </w:num>
  <w:num w:numId="32">
    <w:abstractNumId w:val="22"/>
  </w:num>
  <w:num w:numId="33">
    <w:abstractNumId w:val="29"/>
  </w:num>
  <w:num w:numId="34">
    <w:abstractNumId w:val="11"/>
  </w:num>
  <w:num w:numId="35">
    <w:abstractNumId w:val="4"/>
  </w:num>
  <w:num w:numId="36">
    <w:abstractNumId w:val="26"/>
  </w:num>
  <w:num w:numId="37">
    <w:abstractNumId w:val="0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27D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5672"/>
    <w:rsid w:val="0063055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35A86"/>
    <w:rsid w:val="00740642"/>
    <w:rsid w:val="00742B66"/>
    <w:rsid w:val="00742D4B"/>
    <w:rsid w:val="007452B5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99C"/>
    <w:rsid w:val="00A611E9"/>
    <w:rsid w:val="00A62E73"/>
    <w:rsid w:val="00A64E00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2FC42-5AE1-41CA-BCDC-A31045DA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162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8</cp:revision>
  <cp:lastPrinted>2022-01-31T09:25:00Z</cp:lastPrinted>
  <dcterms:created xsi:type="dcterms:W3CDTF">2022-01-31T09:23:00Z</dcterms:created>
  <dcterms:modified xsi:type="dcterms:W3CDTF">2022-01-31T12:05:00Z</dcterms:modified>
</cp:coreProperties>
</file>