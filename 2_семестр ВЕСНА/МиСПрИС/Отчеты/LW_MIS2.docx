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3327D3" w:rsidRDefault="00B13897" w:rsidP="00306B6D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3327D3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3327D3">
        <w:rPr>
          <w:rFonts w:cs="Times New Roman"/>
          <w:sz w:val="24"/>
          <w:szCs w:val="24"/>
        </w:rPr>
        <w:t>студента</w:t>
      </w:r>
      <w:r w:rsidR="00CE359A" w:rsidRPr="003327D3">
        <w:rPr>
          <w:rFonts w:cs="Times New Roman"/>
          <w:sz w:val="24"/>
          <w:szCs w:val="24"/>
        </w:rPr>
        <w:t xml:space="preserve"> группы ИТ – </w:t>
      </w:r>
      <w:r w:rsidR="007E648B" w:rsidRPr="003327D3">
        <w:rPr>
          <w:rFonts w:cs="Times New Roman"/>
          <w:sz w:val="24"/>
          <w:szCs w:val="24"/>
        </w:rPr>
        <w:t>4</w:t>
      </w:r>
      <w:r w:rsidR="00CE359A" w:rsidRPr="003327D3">
        <w:rPr>
          <w:rFonts w:cs="Times New Roman"/>
          <w:sz w:val="24"/>
          <w:szCs w:val="24"/>
        </w:rPr>
        <w:t>2</w:t>
      </w:r>
      <w:r w:rsidR="0019290F" w:rsidRPr="003327D3">
        <w:rPr>
          <w:rFonts w:cs="Times New Roman"/>
          <w:sz w:val="24"/>
          <w:szCs w:val="24"/>
        </w:rPr>
        <w:br/>
      </w:r>
      <w:r w:rsidR="00CE359A" w:rsidRPr="003327D3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3327D3" w14:paraId="596FB372" w14:textId="77777777" w:rsidTr="00470D8C">
        <w:tc>
          <w:tcPr>
            <w:tcW w:w="2401" w:type="dxa"/>
          </w:tcPr>
          <w:p w14:paraId="6FD169CD" w14:textId="77777777" w:rsidR="00CE359A" w:rsidRPr="003327D3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3327D3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3327D3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3327D3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46B08D8A" w:rsidR="0064206B" w:rsidRPr="003327D3" w:rsidRDefault="00306B6D" w:rsidP="005D53A9">
      <w:pPr>
        <w:pStyle w:val="a1"/>
        <w:rPr>
          <w:sz w:val="24"/>
          <w:szCs w:val="24"/>
        </w:rPr>
      </w:pPr>
      <w:r w:rsidRPr="003327D3">
        <w:rPr>
          <w:sz w:val="24"/>
          <w:szCs w:val="24"/>
        </w:rPr>
        <w:t>Разработка документа. Техническое задание на создание ИС</w:t>
      </w:r>
    </w:p>
    <w:p w14:paraId="25AF31BE" w14:textId="11872BBD" w:rsidR="003532A7" w:rsidRPr="003327D3" w:rsidRDefault="00CE359A" w:rsidP="008C4516">
      <w:pPr>
        <w:pStyle w:val="Default"/>
        <w:jc w:val="both"/>
      </w:pPr>
      <w:r w:rsidRPr="003327D3">
        <w:rPr>
          <w:b/>
        </w:rPr>
        <w:t>Цель работы</w:t>
      </w:r>
      <w:r w:rsidR="00E90335" w:rsidRPr="003327D3">
        <w:t>:</w:t>
      </w:r>
      <w:r w:rsidR="00E46E1D" w:rsidRPr="003327D3">
        <w:t xml:space="preserve"> знакомство со стандартами, регламентирующими жизненный цикл разработки ИС</w:t>
      </w:r>
      <w:r w:rsidR="00BC5EFD" w:rsidRPr="003327D3">
        <w:rPr>
          <w:rStyle w:val="af4"/>
          <w:sz w:val="24"/>
          <w:szCs w:val="24"/>
        </w:rPr>
        <w:t>.</w:t>
      </w:r>
      <w:r w:rsidR="00E46E1D" w:rsidRPr="003327D3">
        <w:rPr>
          <w:rStyle w:val="af4"/>
          <w:sz w:val="24"/>
          <w:szCs w:val="24"/>
        </w:rPr>
        <w:t xml:space="preserve"> Приобретение практических навыков при разработке программного документа Техническое задание. </w:t>
      </w:r>
    </w:p>
    <w:p w14:paraId="1271C954" w14:textId="77777777" w:rsidR="004237A5" w:rsidRPr="003327D3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3327D3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3327D3">
        <w:rPr>
          <w:sz w:val="24"/>
          <w:szCs w:val="24"/>
        </w:rPr>
        <w:t>Содержание работы</w:t>
      </w:r>
    </w:p>
    <w:p w14:paraId="20B76094" w14:textId="5329A7C7" w:rsidR="00032B5E" w:rsidRPr="003327D3" w:rsidRDefault="00E46E1D" w:rsidP="005D4924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В соответствии с вариантом задания, определяющим предметную область, используя результаты </w:t>
      </w:r>
      <w:proofErr w:type="spellStart"/>
      <w:r w:rsidRPr="003327D3">
        <w:rPr>
          <w:sz w:val="24"/>
          <w:szCs w:val="24"/>
        </w:rPr>
        <w:t>предпроектного</w:t>
      </w:r>
      <w:proofErr w:type="spellEnd"/>
      <w:r w:rsidRPr="003327D3">
        <w:rPr>
          <w:sz w:val="24"/>
          <w:szCs w:val="24"/>
        </w:rPr>
        <w:t xml:space="preserve"> обследования, выполненного в лабораторной работе №1, на основании ГОСТ 34.602-89, разработать документ Техническое задание на создание АС.</w:t>
      </w:r>
    </w:p>
    <w:p w14:paraId="00166094" w14:textId="77777777" w:rsidR="00032B5E" w:rsidRPr="003327D3" w:rsidRDefault="00032B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27D3">
        <w:rPr>
          <w:rFonts w:ascii="Times New Roman" w:hAnsi="Times New Roman" w:cs="Times New Roman"/>
          <w:sz w:val="24"/>
          <w:szCs w:val="24"/>
        </w:rPr>
        <w:br w:type="page"/>
      </w:r>
    </w:p>
    <w:p w14:paraId="14C3D869" w14:textId="44519697" w:rsidR="00354B1C" w:rsidRPr="003327D3" w:rsidRDefault="00340B93" w:rsidP="007C0B70">
      <w:pPr>
        <w:pStyle w:val="a2"/>
        <w:jc w:val="center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lastRenderedPageBreak/>
        <w:t>1. Общие сведения</w:t>
      </w:r>
    </w:p>
    <w:p w14:paraId="3015830F" w14:textId="573E077F" w:rsidR="00340B93" w:rsidRPr="003327D3" w:rsidRDefault="00340B93" w:rsidP="007C0B7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1.1. Полное наименование системы и ее условное обозначение</w:t>
      </w:r>
    </w:p>
    <w:p w14:paraId="5D0E6F5B" w14:textId="257836BF" w:rsidR="007C0B70" w:rsidRPr="003327D3" w:rsidRDefault="007C0B70" w:rsidP="007C0B7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Полное наименование:</w:t>
      </w:r>
      <w:commentRangeStart w:id="1"/>
      <w:r w:rsidRPr="003327D3">
        <w:rPr>
          <w:sz w:val="24"/>
          <w:szCs w:val="24"/>
        </w:rPr>
        <w:t xml:space="preserve"> Модуль учета кадровых документов;</w:t>
      </w:r>
      <w:commentRangeEnd w:id="1"/>
      <w:r w:rsidR="001F0ABA" w:rsidRPr="003327D3">
        <w:rPr>
          <w:rStyle w:val="af6"/>
          <w:color w:val="auto"/>
          <w:sz w:val="24"/>
          <w:szCs w:val="24"/>
        </w:rPr>
        <w:commentReference w:id="1"/>
      </w:r>
    </w:p>
    <w:p w14:paraId="768B2A3E" w14:textId="689A8C48" w:rsidR="007C0B70" w:rsidRPr="003327D3" w:rsidRDefault="007C0B70" w:rsidP="007C0B7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Условное обозначение: МУКД</w:t>
      </w:r>
      <w:r w:rsidRPr="003327D3">
        <w:rPr>
          <w:sz w:val="24"/>
          <w:szCs w:val="24"/>
          <w:lang w:val="en-US"/>
        </w:rPr>
        <w:t>;</w:t>
      </w:r>
    </w:p>
    <w:p w14:paraId="32B801D0" w14:textId="394BB502" w:rsidR="00340B93" w:rsidRPr="003327D3" w:rsidRDefault="00340B93" w:rsidP="007C0B7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1.2. Наименование предприятий (объединений) разработчика и заказчика (пользователя) системы и их реквизиты</w:t>
      </w:r>
    </w:p>
    <w:p w14:paraId="69A40267" w14:textId="5C307C86" w:rsidR="00340B93" w:rsidRPr="003327D3" w:rsidRDefault="00340B93" w:rsidP="007C0B7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Заказчик – Кафедра ИТ ИЭИТУС БГТУ им. В. Г. Шухова </w:t>
      </w:r>
      <w:r w:rsidR="007C0B70" w:rsidRPr="003327D3">
        <w:rPr>
          <w:sz w:val="24"/>
          <w:szCs w:val="24"/>
        </w:rPr>
        <w:t>и «СМАРТ ТУРБО ТЕХ»</w:t>
      </w:r>
    </w:p>
    <w:p w14:paraId="53FD1BFC" w14:textId="495BAD26" w:rsidR="00340B93" w:rsidRPr="003327D3" w:rsidRDefault="00340B93" w:rsidP="007C0B7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Разработчик </w:t>
      </w:r>
      <w:proofErr w:type="gramStart"/>
      <w:r w:rsidRPr="003327D3">
        <w:rPr>
          <w:sz w:val="24"/>
          <w:szCs w:val="24"/>
        </w:rPr>
        <w:t xml:space="preserve">–  </w:t>
      </w:r>
      <w:r w:rsidR="007C0B70" w:rsidRPr="003327D3">
        <w:rPr>
          <w:sz w:val="24"/>
          <w:szCs w:val="24"/>
        </w:rPr>
        <w:t>Курбатова</w:t>
      </w:r>
      <w:proofErr w:type="gramEnd"/>
      <w:r w:rsidR="007C0B70" w:rsidRPr="003327D3">
        <w:rPr>
          <w:sz w:val="24"/>
          <w:szCs w:val="24"/>
        </w:rPr>
        <w:t xml:space="preserve"> Софья Андреевна</w:t>
      </w:r>
    </w:p>
    <w:p w14:paraId="302761F9" w14:textId="4E631A10" w:rsidR="00340B93" w:rsidRPr="003327D3" w:rsidRDefault="00340B93" w:rsidP="007C0B7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1.3. Основание для разработки.</w:t>
      </w:r>
    </w:p>
    <w:p w14:paraId="71E6559C" w14:textId="77777777" w:rsidR="00340B93" w:rsidRPr="003327D3" w:rsidRDefault="00340B93" w:rsidP="007C0B7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Программное средство разрабатывается в рамках дипломного проектирования на основании учебного плана направления 09.03.02– «Информационные системы и технологии».</w:t>
      </w:r>
    </w:p>
    <w:p w14:paraId="2C6F3ECE" w14:textId="4AEBBB04" w:rsidR="00340B93" w:rsidRPr="003327D3" w:rsidRDefault="00340B93" w:rsidP="007C0B7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1.4. Плановые сроки.</w:t>
      </w:r>
    </w:p>
    <w:p w14:paraId="42C92580" w14:textId="5072752C" w:rsidR="00340B93" w:rsidRPr="003327D3" w:rsidRDefault="00340B93" w:rsidP="007C0B7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Начала работ – 01.09.2020 </w:t>
      </w:r>
    </w:p>
    <w:p w14:paraId="39B06FF9" w14:textId="77777777" w:rsidR="00340B93" w:rsidRPr="003327D3" w:rsidRDefault="00340B93" w:rsidP="007C0B7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Окончание работ – 31.05.2021.</w:t>
      </w:r>
    </w:p>
    <w:p w14:paraId="40C48071" w14:textId="52060854" w:rsidR="00340B93" w:rsidRPr="003327D3" w:rsidRDefault="00340B93" w:rsidP="007C0B7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1.5. Источник финансирования.</w:t>
      </w:r>
    </w:p>
    <w:p w14:paraId="4FDD68F4" w14:textId="07DEFBE1" w:rsidR="00340B93" w:rsidRPr="003327D3" w:rsidRDefault="00340B93" w:rsidP="007C0B7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Кафедра ИТ ИЭИТУС БГТУ им. В. Г. Шухова и </w:t>
      </w:r>
      <w:r w:rsidR="000E0235" w:rsidRPr="003327D3">
        <w:rPr>
          <w:sz w:val="24"/>
          <w:szCs w:val="24"/>
        </w:rPr>
        <w:t>«СМАРТ ТУРБО ТЕХ»</w:t>
      </w:r>
    </w:p>
    <w:p w14:paraId="6504CC4E" w14:textId="780CFD0C" w:rsidR="007C0B70" w:rsidRPr="003327D3" w:rsidRDefault="007C0B70" w:rsidP="007C0B7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1.6. Порядок оформления и предъявления заказчику результатов работ</w:t>
      </w:r>
    </w:p>
    <w:p w14:paraId="041EAC06" w14:textId="77777777" w:rsidR="007C0B70" w:rsidRPr="003327D3" w:rsidRDefault="007C0B70" w:rsidP="007C0B7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Техническое задание, эскизный проект, рабочая документация, схема работы;</w:t>
      </w:r>
    </w:p>
    <w:p w14:paraId="27BA13EF" w14:textId="77777777" w:rsidR="007C0B70" w:rsidRPr="003327D3" w:rsidRDefault="007C0B70" w:rsidP="007C0B7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Технический проект предъявляется отдельно по завершении разработки;</w:t>
      </w:r>
    </w:p>
    <w:p w14:paraId="289B82AE" w14:textId="77777777" w:rsidR="007C0B70" w:rsidRPr="003327D3" w:rsidRDefault="007C0B70" w:rsidP="007C0B7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По завершении технического проекта система предоставляется заказчику для первоначального тестирования.</w:t>
      </w:r>
    </w:p>
    <w:p w14:paraId="01FCB87B" w14:textId="15D5C3D3" w:rsidR="00340B93" w:rsidRPr="003327D3" w:rsidRDefault="007C0B70" w:rsidP="007C0B70">
      <w:pPr>
        <w:pStyle w:val="a2"/>
        <w:jc w:val="center"/>
        <w:rPr>
          <w:b/>
          <w:sz w:val="24"/>
          <w:szCs w:val="24"/>
        </w:rPr>
      </w:pPr>
      <w:r w:rsidRPr="003327D3">
        <w:rPr>
          <w:b/>
          <w:sz w:val="24"/>
          <w:szCs w:val="24"/>
          <w:lang w:val="en-US"/>
        </w:rPr>
        <w:t>2</w:t>
      </w:r>
      <w:r w:rsidRPr="003327D3">
        <w:rPr>
          <w:b/>
          <w:sz w:val="24"/>
          <w:szCs w:val="24"/>
        </w:rPr>
        <w:t>. Назначение и цели создания системы</w:t>
      </w:r>
    </w:p>
    <w:p w14:paraId="44C62A8D" w14:textId="25A110B5" w:rsidR="007C0B70" w:rsidRPr="003327D3" w:rsidRDefault="007C0B70" w:rsidP="007C0B70">
      <w:pPr>
        <w:pStyle w:val="a2"/>
        <w:rPr>
          <w:b/>
          <w:sz w:val="24"/>
          <w:szCs w:val="24"/>
        </w:rPr>
      </w:pPr>
      <w:r w:rsidRPr="003327D3">
        <w:rPr>
          <w:sz w:val="24"/>
          <w:szCs w:val="24"/>
        </w:rPr>
        <w:t>2.1. Назначение системы</w:t>
      </w:r>
    </w:p>
    <w:p w14:paraId="015B4635" w14:textId="6B715F68" w:rsidR="007C0B70" w:rsidRPr="003327D3" w:rsidRDefault="007C0B70" w:rsidP="007C0B70">
      <w:pPr>
        <w:pStyle w:val="a2"/>
        <w:rPr>
          <w:b/>
          <w:sz w:val="24"/>
          <w:szCs w:val="24"/>
        </w:rPr>
      </w:pPr>
      <w:r w:rsidRPr="003327D3">
        <w:rPr>
          <w:sz w:val="24"/>
          <w:szCs w:val="24"/>
        </w:rPr>
        <w:t xml:space="preserve">Основной </w:t>
      </w:r>
      <w:r w:rsidRPr="003327D3">
        <w:rPr>
          <w:strike/>
          <w:sz w:val="24"/>
          <w:szCs w:val="24"/>
        </w:rPr>
        <w:t>задачей проектирования является создание</w:t>
      </w:r>
      <w:r w:rsidRPr="003327D3">
        <w:rPr>
          <w:sz w:val="24"/>
          <w:szCs w:val="24"/>
        </w:rPr>
        <w:t xml:space="preserve"> </w:t>
      </w:r>
      <w:r w:rsidR="00B86438" w:rsidRPr="003327D3">
        <w:rPr>
          <w:sz w:val="24"/>
          <w:szCs w:val="24"/>
        </w:rPr>
        <w:t>задача модуля обеспечение учет и управления</w:t>
      </w:r>
      <w:r w:rsidRPr="003327D3">
        <w:rPr>
          <w:sz w:val="24"/>
          <w:szCs w:val="24"/>
        </w:rPr>
        <w:t xml:space="preserve"> персоналом, расчет заработной платы, формирование отчетности в надзорные и социальные органы.</w:t>
      </w:r>
    </w:p>
    <w:p w14:paraId="52A2035B" w14:textId="77777777" w:rsidR="00B86438" w:rsidRPr="003327D3" w:rsidRDefault="00B86438" w:rsidP="007C0B70">
      <w:pPr>
        <w:pStyle w:val="a2"/>
        <w:rPr>
          <w:b/>
          <w:sz w:val="24"/>
          <w:szCs w:val="24"/>
        </w:rPr>
      </w:pPr>
    </w:p>
    <w:p w14:paraId="2601513D" w14:textId="737FBD16" w:rsidR="007C0B70" w:rsidRPr="003327D3" w:rsidRDefault="007C0B70" w:rsidP="007C0B70">
      <w:pPr>
        <w:pStyle w:val="a2"/>
        <w:rPr>
          <w:b/>
          <w:sz w:val="24"/>
          <w:szCs w:val="24"/>
        </w:rPr>
      </w:pPr>
      <w:r w:rsidRPr="003327D3">
        <w:rPr>
          <w:sz w:val="24"/>
          <w:szCs w:val="24"/>
        </w:rPr>
        <w:t>2.2. Цели создания системы</w:t>
      </w:r>
    </w:p>
    <w:p w14:paraId="20D3E493" w14:textId="03CAB68F" w:rsidR="00B86438" w:rsidRPr="003327D3" w:rsidRDefault="00B86438" w:rsidP="00B86438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Сокращение операционных издержек и повышение эффективности процессов управления персоналом и расчета заработной платы</w:t>
      </w:r>
    </w:p>
    <w:p w14:paraId="77660B7E" w14:textId="1E23B5E1" w:rsidR="00B86438" w:rsidRPr="003327D3" w:rsidRDefault="00B86438" w:rsidP="007C0B7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Для ее реализации </w:t>
      </w:r>
      <w:r w:rsidR="003327D3" w:rsidRPr="003327D3">
        <w:rPr>
          <w:sz w:val="24"/>
          <w:szCs w:val="24"/>
        </w:rPr>
        <w:t xml:space="preserve">требуется решить </w:t>
      </w:r>
      <w:r w:rsidRPr="003327D3">
        <w:rPr>
          <w:sz w:val="24"/>
          <w:szCs w:val="24"/>
        </w:rPr>
        <w:t xml:space="preserve">такие задачи: </w:t>
      </w:r>
    </w:p>
    <w:p w14:paraId="1B9663CF" w14:textId="1B80EFF4" w:rsidR="007C0B70" w:rsidRPr="003327D3" w:rsidRDefault="00804071" w:rsidP="007C0B70">
      <w:pPr>
        <w:pStyle w:val="a2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 xml:space="preserve">- </w:t>
      </w:r>
      <w:r w:rsidRPr="003327D3">
        <w:rPr>
          <w:sz w:val="24"/>
          <w:szCs w:val="24"/>
        </w:rPr>
        <w:t>Учет рабочего времени сотрудников;</w:t>
      </w:r>
    </w:p>
    <w:p w14:paraId="3C8217B7" w14:textId="5E093B53" w:rsidR="00804071" w:rsidRPr="003327D3" w:rsidRDefault="00804071" w:rsidP="007C0B70">
      <w:pPr>
        <w:pStyle w:val="a2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>-</w:t>
      </w:r>
      <w:r w:rsidRPr="003327D3">
        <w:rPr>
          <w:sz w:val="24"/>
          <w:szCs w:val="24"/>
        </w:rPr>
        <w:t xml:space="preserve"> </w:t>
      </w:r>
      <w:r w:rsidR="003327D3" w:rsidRPr="003327D3">
        <w:rPr>
          <w:sz w:val="24"/>
          <w:szCs w:val="24"/>
        </w:rPr>
        <w:t xml:space="preserve">Осуществление формирования </w:t>
      </w:r>
      <w:r w:rsidRPr="003327D3">
        <w:rPr>
          <w:sz w:val="24"/>
          <w:szCs w:val="24"/>
        </w:rPr>
        <w:t>графика отпусков;</w:t>
      </w:r>
    </w:p>
    <w:p w14:paraId="466EF014" w14:textId="2C2BAE30" w:rsidR="00804071" w:rsidRPr="003327D3" w:rsidRDefault="00804071" w:rsidP="007C0B70">
      <w:pPr>
        <w:pStyle w:val="a2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 xml:space="preserve">- </w:t>
      </w:r>
      <w:r w:rsidR="003327D3" w:rsidRPr="003327D3">
        <w:rPr>
          <w:sz w:val="24"/>
          <w:szCs w:val="24"/>
        </w:rPr>
        <w:t xml:space="preserve">Осуществление формирования </w:t>
      </w:r>
      <w:r w:rsidRPr="003327D3">
        <w:rPr>
          <w:sz w:val="24"/>
          <w:szCs w:val="24"/>
        </w:rPr>
        <w:t>табеля учета рабочего времени;</w:t>
      </w:r>
    </w:p>
    <w:p w14:paraId="6BDFA287" w14:textId="2A729616" w:rsidR="00804071" w:rsidRPr="003327D3" w:rsidRDefault="00804071" w:rsidP="007C0B70">
      <w:pPr>
        <w:pStyle w:val="a2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 xml:space="preserve">- </w:t>
      </w:r>
      <w:r w:rsidR="003327D3" w:rsidRPr="003327D3">
        <w:rPr>
          <w:sz w:val="24"/>
          <w:szCs w:val="24"/>
        </w:rPr>
        <w:t xml:space="preserve">Осуществление формирования </w:t>
      </w:r>
      <w:r w:rsidRPr="003327D3">
        <w:rPr>
          <w:sz w:val="24"/>
          <w:szCs w:val="24"/>
        </w:rPr>
        <w:t>штатного расписания;</w:t>
      </w:r>
    </w:p>
    <w:p w14:paraId="2EA307E6" w14:textId="425F8C46" w:rsidR="00804071" w:rsidRPr="003327D3" w:rsidRDefault="00804071" w:rsidP="007C0B70">
      <w:pPr>
        <w:pStyle w:val="a2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 xml:space="preserve">- </w:t>
      </w:r>
      <w:r w:rsidRPr="003327D3">
        <w:rPr>
          <w:sz w:val="24"/>
          <w:szCs w:val="24"/>
        </w:rPr>
        <w:t xml:space="preserve">Выполнение </w:t>
      </w:r>
      <w:bookmarkStart w:id="2" w:name="_GoBack"/>
      <w:bookmarkEnd w:id="2"/>
      <w:r w:rsidRPr="003327D3">
        <w:rPr>
          <w:sz w:val="24"/>
          <w:szCs w:val="24"/>
        </w:rPr>
        <w:t>функций по планированию и учету труда;</w:t>
      </w:r>
    </w:p>
    <w:p w14:paraId="0D700AAB" w14:textId="08438BA7" w:rsidR="00804071" w:rsidRPr="003327D3" w:rsidRDefault="00804071" w:rsidP="007C0B70">
      <w:pPr>
        <w:pStyle w:val="a2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 xml:space="preserve">- </w:t>
      </w:r>
      <w:r w:rsidRPr="003327D3">
        <w:rPr>
          <w:sz w:val="24"/>
          <w:szCs w:val="24"/>
        </w:rPr>
        <w:t>Накопление данных о рабочем времени для последующего анализа;</w:t>
      </w:r>
    </w:p>
    <w:p w14:paraId="22512836" w14:textId="64CEEC0C" w:rsidR="00804071" w:rsidRPr="003327D3" w:rsidRDefault="00804071" w:rsidP="007C0B70">
      <w:pPr>
        <w:pStyle w:val="a2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 xml:space="preserve">- </w:t>
      </w:r>
      <w:r w:rsidRPr="003327D3">
        <w:rPr>
          <w:sz w:val="24"/>
          <w:szCs w:val="24"/>
        </w:rPr>
        <w:t>Ведение мероприятий по персоналу (прием, перевод, увольнение, направление в командировку)</w:t>
      </w:r>
    </w:p>
    <w:p w14:paraId="71426558" w14:textId="7C8A3E67" w:rsidR="00804071" w:rsidRPr="003327D3" w:rsidRDefault="00804071" w:rsidP="007C0B70">
      <w:pPr>
        <w:pStyle w:val="a2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 xml:space="preserve">- </w:t>
      </w:r>
      <w:r w:rsidRPr="003327D3">
        <w:rPr>
          <w:sz w:val="24"/>
          <w:szCs w:val="24"/>
        </w:rPr>
        <w:t>Формирование регламентированной отчетности;</w:t>
      </w:r>
    </w:p>
    <w:p w14:paraId="0EE1D5D4" w14:textId="3F28815D" w:rsidR="00804071" w:rsidRPr="003327D3" w:rsidRDefault="00804071" w:rsidP="007C0B70">
      <w:pPr>
        <w:pStyle w:val="a2"/>
        <w:rPr>
          <w:b/>
          <w:sz w:val="24"/>
          <w:szCs w:val="24"/>
        </w:rPr>
      </w:pPr>
    </w:p>
    <w:p w14:paraId="4046402B" w14:textId="77777777" w:rsidR="00804071" w:rsidRPr="003327D3" w:rsidRDefault="00804071" w:rsidP="007C0B70">
      <w:pPr>
        <w:pStyle w:val="a2"/>
        <w:rPr>
          <w:b/>
          <w:sz w:val="24"/>
          <w:szCs w:val="24"/>
        </w:rPr>
      </w:pPr>
    </w:p>
    <w:p w14:paraId="5E88F013" w14:textId="5A8BCD0D" w:rsidR="00804071" w:rsidRPr="003327D3" w:rsidRDefault="00804071" w:rsidP="00804071">
      <w:pPr>
        <w:pStyle w:val="a2"/>
        <w:jc w:val="center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>3. Характеристики разрабатываемой информационной системы</w:t>
      </w:r>
    </w:p>
    <w:p w14:paraId="6218804B" w14:textId="749D4A0D" w:rsidR="00804071" w:rsidRPr="003327D3" w:rsidRDefault="00804071" w:rsidP="00804071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3.1. Краткие сведения о разрабатываемой информационной системе</w:t>
      </w:r>
    </w:p>
    <w:p w14:paraId="09DF18B6" w14:textId="77777777" w:rsidR="00BD546C" w:rsidRPr="003327D3" w:rsidRDefault="00BD546C" w:rsidP="00BD546C">
      <w:pPr>
        <w:pStyle w:val="a2"/>
        <w:rPr>
          <w:sz w:val="24"/>
          <w:szCs w:val="24"/>
        </w:rPr>
      </w:pPr>
      <w:commentRangeStart w:id="3"/>
      <w:r w:rsidRPr="003327D3">
        <w:rPr>
          <w:sz w:val="24"/>
          <w:szCs w:val="24"/>
        </w:rPr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4187C414" w14:textId="77777777" w:rsidR="00BD546C" w:rsidRPr="003327D3" w:rsidRDefault="00BD546C" w:rsidP="00BD546C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107A107B" w14:textId="0A61B8F6" w:rsidR="00BD546C" w:rsidRPr="003327D3" w:rsidRDefault="00BD546C" w:rsidP="00BD546C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lastRenderedPageBreak/>
        <w:t xml:space="preserve">- Выполнение работ по комплектованию предприятия кадрами требуемых профессий, специальностей и квалификации. </w:t>
      </w:r>
    </w:p>
    <w:p w14:paraId="35D6F0A9" w14:textId="62017834" w:rsidR="00BD546C" w:rsidRPr="003327D3" w:rsidRDefault="00BD546C" w:rsidP="00BD546C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- Участие в работе по подбору, отбору, расстановке кадров. </w:t>
      </w:r>
    </w:p>
    <w:p w14:paraId="11DB6328" w14:textId="6D6D3DA0" w:rsidR="00BD546C" w:rsidRPr="003327D3" w:rsidRDefault="00BD546C" w:rsidP="00BD546C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- 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2877AE41" w14:textId="12E2220E" w:rsidR="00BD546C" w:rsidRPr="003327D3" w:rsidRDefault="00BD546C" w:rsidP="00BD546C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- 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606CECEB" w14:textId="62393799" w:rsidR="00E330E3" w:rsidRPr="003327D3" w:rsidRDefault="00E330E3" w:rsidP="00E330E3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- 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4DC9E3B0" w14:textId="4816D9CC" w:rsidR="00E330E3" w:rsidRPr="003327D3" w:rsidRDefault="00E330E3" w:rsidP="00E330E3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- 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5530BB7E" w14:textId="2FAE528F" w:rsidR="00E330E3" w:rsidRPr="003327D3" w:rsidRDefault="00E330E3" w:rsidP="00E330E3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Составляет установленную отчетность.</w:t>
      </w:r>
      <w:commentRangeEnd w:id="3"/>
      <w:r w:rsidRPr="003327D3">
        <w:rPr>
          <w:rStyle w:val="af6"/>
          <w:color w:val="auto"/>
          <w:sz w:val="24"/>
          <w:szCs w:val="24"/>
        </w:rPr>
        <w:commentReference w:id="3"/>
      </w:r>
    </w:p>
    <w:p w14:paraId="37A0D8AD" w14:textId="4C9D7613" w:rsidR="00413D5A" w:rsidRPr="003327D3" w:rsidRDefault="00413D5A" w:rsidP="00A611E9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В соответствии с 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указанием сроков их хранения к кадровым документам, регламентирующим трудовые отношения между работниками можно отнести такие документы как: Приказы, р</w:t>
      </w:r>
      <w:r w:rsidR="00A611E9" w:rsidRPr="003327D3">
        <w:rPr>
          <w:sz w:val="24"/>
          <w:szCs w:val="24"/>
        </w:rPr>
        <w:t xml:space="preserve">аспоряжения по личному составу, </w:t>
      </w:r>
      <w:r w:rsidRPr="003327D3">
        <w:rPr>
          <w:sz w:val="24"/>
          <w:szCs w:val="24"/>
        </w:rPr>
        <w:t>Трудовые договоры, служебные контракты, соглашения об их изменении, расторжении</w:t>
      </w:r>
      <w:r w:rsidR="00A611E9" w:rsidRPr="003327D3">
        <w:rPr>
          <w:sz w:val="24"/>
          <w:szCs w:val="24"/>
        </w:rPr>
        <w:t xml:space="preserve">, </w:t>
      </w:r>
      <w:r w:rsidRPr="003327D3">
        <w:rPr>
          <w:sz w:val="24"/>
          <w:szCs w:val="24"/>
        </w:rPr>
        <w:t>Личные карточки работников, в том числе государственных и муниципальных служащих</w:t>
      </w:r>
      <w:r w:rsidR="00A611E9" w:rsidRPr="003327D3">
        <w:rPr>
          <w:sz w:val="24"/>
          <w:szCs w:val="24"/>
        </w:rPr>
        <w:t xml:space="preserve"> и т.д.</w:t>
      </w:r>
      <w:r w:rsidRPr="003327D3">
        <w:rPr>
          <w:sz w:val="24"/>
          <w:szCs w:val="24"/>
        </w:rPr>
        <w:t xml:space="preserve"> </w:t>
      </w:r>
    </w:p>
    <w:p w14:paraId="08E4D6CD" w14:textId="604FFB8B" w:rsidR="00413D5A" w:rsidRPr="003327D3" w:rsidRDefault="00413D5A" w:rsidP="006809A6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В соответствии с частью 7.2. Перечня для контроля за нормированием и оплатой труда формируются такие документы как:</w:t>
      </w:r>
      <w:r w:rsidR="00A611E9" w:rsidRPr="003327D3">
        <w:rPr>
          <w:sz w:val="24"/>
          <w:szCs w:val="24"/>
        </w:rPr>
        <w:t xml:space="preserve"> </w:t>
      </w:r>
      <w:r w:rsidRPr="003327D3">
        <w:rPr>
          <w:sz w:val="24"/>
          <w:szCs w:val="24"/>
        </w:rPr>
        <w:t>Табели (графики), журналы учета рабочего времени</w:t>
      </w:r>
      <w:r w:rsidR="00A611E9" w:rsidRPr="003327D3">
        <w:rPr>
          <w:sz w:val="24"/>
          <w:szCs w:val="24"/>
        </w:rPr>
        <w:t xml:space="preserve">, </w:t>
      </w:r>
      <w:r w:rsidRPr="003327D3">
        <w:rPr>
          <w:sz w:val="24"/>
          <w:szCs w:val="24"/>
        </w:rPr>
        <w:t>Тарифные ставки, оклады (должностные оклады), тарифны</w:t>
      </w:r>
      <w:r w:rsidR="00A611E9" w:rsidRPr="003327D3">
        <w:rPr>
          <w:sz w:val="24"/>
          <w:szCs w:val="24"/>
        </w:rPr>
        <w:t>е сетки и тарифные коэффициенты.</w:t>
      </w:r>
    </w:p>
    <w:p w14:paraId="4E112CF2" w14:textId="77777777" w:rsidR="00413D5A" w:rsidRPr="003327D3" w:rsidRDefault="00413D5A" w:rsidP="00413D5A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заводится Карточка физического лица, а также карточка «Условия труда сотрудника», в которой будут отображены все кадровые перемещения сотрудника. </w:t>
      </w:r>
    </w:p>
    <w:p w14:paraId="03F61BC8" w14:textId="77777777" w:rsidR="00413D5A" w:rsidRPr="003327D3" w:rsidRDefault="00413D5A" w:rsidP="00413D5A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016238CB" w14:textId="77777777" w:rsidR="00A611E9" w:rsidRPr="003327D3" w:rsidRDefault="00A611E9" w:rsidP="00A611E9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7C7376B0" w14:textId="427E28FD" w:rsidR="00804071" w:rsidRPr="003327D3" w:rsidRDefault="00A611E9" w:rsidP="00A611E9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Система позволяет автоматизировать выполнение трудоемких процессов, связанных с кадровой работой на предприятии и расчетом заработной платы.</w:t>
      </w:r>
    </w:p>
    <w:p w14:paraId="7CF73AF6" w14:textId="0D83C794" w:rsidR="00A611E9" w:rsidRPr="003327D3" w:rsidRDefault="00A611E9" w:rsidP="00A611E9">
      <w:pPr>
        <w:pStyle w:val="a2"/>
        <w:jc w:val="center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>4. Требования к системе</w:t>
      </w:r>
    </w:p>
    <w:p w14:paraId="19BA45F7" w14:textId="2622D642" w:rsidR="00A611E9" w:rsidRPr="003327D3" w:rsidRDefault="00A611E9" w:rsidP="00A611E9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4.1. Требов</w:t>
      </w:r>
      <w:r w:rsidR="00BD050C" w:rsidRPr="003327D3">
        <w:rPr>
          <w:sz w:val="24"/>
          <w:szCs w:val="24"/>
        </w:rPr>
        <w:t>ания к функционированию системы</w:t>
      </w:r>
    </w:p>
    <w:p w14:paraId="74E11BFA" w14:textId="43363A7F" w:rsidR="00936117" w:rsidRPr="003327D3" w:rsidRDefault="00936117" w:rsidP="00A611E9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Система должна содержать следующий перечень подсистем для автоматизации выполнения процессов, связанных с кадровой работой на предприятии: </w:t>
      </w:r>
    </w:p>
    <w:p w14:paraId="2E2A7DDA" w14:textId="2F2AD1DD" w:rsidR="00936117" w:rsidRPr="003327D3" w:rsidRDefault="00936117" w:rsidP="00A611E9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Основные настройки системы управления</w:t>
      </w:r>
    </w:p>
    <w:p w14:paraId="0F5B78CE" w14:textId="7752EF69" w:rsidR="00936117" w:rsidRPr="003327D3" w:rsidRDefault="00936117" w:rsidP="00A611E9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Справочники системы управления персоналом</w:t>
      </w:r>
      <w:r w:rsidR="000C4AA1" w:rsidRPr="003327D3">
        <w:rPr>
          <w:sz w:val="24"/>
          <w:szCs w:val="24"/>
        </w:rPr>
        <w:t xml:space="preserve"> содержит такие справочные подсистемы как </w:t>
      </w:r>
      <w:r w:rsidRPr="003327D3">
        <w:rPr>
          <w:sz w:val="24"/>
          <w:szCs w:val="24"/>
        </w:rPr>
        <w:t>Карточка «Условия Труда сотрудника», Карточка «Подразделения», Справочник «Типы приказов», Справочник «Производственные календари (Типы производственных календарей)»</w:t>
      </w:r>
      <w:r w:rsidR="000C4AA1" w:rsidRPr="003327D3">
        <w:rPr>
          <w:sz w:val="24"/>
          <w:szCs w:val="24"/>
        </w:rPr>
        <w:t>, предназначенные для хранения оперативных данных системы и данных для формирования документов системы.</w:t>
      </w:r>
    </w:p>
    <w:p w14:paraId="670BF8DD" w14:textId="7D8B730F" w:rsidR="00936117" w:rsidRPr="003327D3" w:rsidRDefault="00936117" w:rsidP="00A611E9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lastRenderedPageBreak/>
        <w:t>- Кадровые документы системы управления персоналом: включает в себя подсистемы «Кадровые приказы», «Служебные документы», «Кадровые документы сотрудников»</w:t>
      </w:r>
    </w:p>
    <w:p w14:paraId="6AEFED8D" w14:textId="6F4A5A68" w:rsidR="00936117" w:rsidRPr="003327D3" w:rsidRDefault="00936117" w:rsidP="00A611E9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Формуляры – печатные формы кадровых документов, заполняемых автоматически в случае создания выбранного кадрового документа из подсистемы «Кадровые документы»</w:t>
      </w:r>
      <w:r w:rsidR="00BD050C" w:rsidRPr="003327D3">
        <w:rPr>
          <w:sz w:val="24"/>
          <w:szCs w:val="24"/>
        </w:rPr>
        <w:t>. Подсистема предназначена для создания и формирования отчетов в виде установленным в</w:t>
      </w:r>
      <w:r w:rsidR="00BD050C" w:rsidRPr="003327D3">
        <w:rPr>
          <w:sz w:val="24"/>
          <w:szCs w:val="24"/>
        </w:rPr>
        <w:t xml:space="preserve">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</w:p>
    <w:p w14:paraId="06AF48AD" w14:textId="39C5A338" w:rsidR="00A611E9" w:rsidRPr="003327D3" w:rsidRDefault="00936117" w:rsidP="006041A3">
      <w:pPr>
        <w:pStyle w:val="a2"/>
        <w:rPr>
          <w:b/>
          <w:sz w:val="24"/>
          <w:szCs w:val="24"/>
        </w:rPr>
      </w:pPr>
      <w:r w:rsidRPr="003327D3">
        <w:rPr>
          <w:sz w:val="24"/>
          <w:szCs w:val="24"/>
        </w:rPr>
        <w:t xml:space="preserve"> </w:t>
      </w:r>
      <w:r w:rsidR="00A611E9" w:rsidRPr="003327D3">
        <w:rPr>
          <w:sz w:val="24"/>
          <w:szCs w:val="24"/>
        </w:rPr>
        <w:t>4.2. Требования к информационной и программной совместимости</w:t>
      </w:r>
    </w:p>
    <w:p w14:paraId="22F356D9" w14:textId="76D7B307" w:rsidR="00585198" w:rsidRPr="003327D3" w:rsidRDefault="00585198" w:rsidP="00585198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Для работы программы необходимо наличие СУБД (Системы Управления Базами Данных), ТУРБО Х может работать практически с любым СУБД, но предпочтительно </w:t>
      </w:r>
      <w:proofErr w:type="spellStart"/>
      <w:r w:rsidRPr="003327D3">
        <w:rPr>
          <w:sz w:val="24"/>
          <w:szCs w:val="24"/>
        </w:rPr>
        <w:t>Postgre</w:t>
      </w:r>
      <w:proofErr w:type="spellEnd"/>
      <w:r w:rsidRPr="003327D3">
        <w:rPr>
          <w:sz w:val="24"/>
          <w:szCs w:val="24"/>
        </w:rPr>
        <w:t xml:space="preserve"> SQL, </w:t>
      </w:r>
      <w:proofErr w:type="spellStart"/>
      <w:r w:rsidRPr="003327D3">
        <w:rPr>
          <w:sz w:val="24"/>
          <w:szCs w:val="24"/>
        </w:rPr>
        <w:t>MySQL</w:t>
      </w:r>
      <w:proofErr w:type="spellEnd"/>
      <w:r w:rsidRPr="003327D3">
        <w:rPr>
          <w:sz w:val="24"/>
          <w:szCs w:val="24"/>
        </w:rPr>
        <w:t xml:space="preserve"> и СУБД семейства MS SQL. </w:t>
      </w:r>
    </w:p>
    <w:p w14:paraId="6E137A80" w14:textId="1CC88397" w:rsidR="00BD050C" w:rsidRPr="003327D3" w:rsidRDefault="00585198" w:rsidP="00585198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Перед установкой программы ТУРБО Х рекомендуется установить и настроить СУБД.</w:t>
      </w:r>
    </w:p>
    <w:p w14:paraId="4BFBFA92" w14:textId="24A3EADB" w:rsidR="00585198" w:rsidRPr="003327D3" w:rsidRDefault="00585198" w:rsidP="00585198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Программа ТУРБО Х устанавливается при помощи собственного инсталлятора, путем запуска файла Autorun.exe для 32 разрядной или 64 разрядной ОС, или Autorun64.exe только для 64 разрядной ОС.</w:t>
      </w:r>
    </w:p>
    <w:p w14:paraId="6979C96D" w14:textId="66082FB7" w:rsidR="00A611E9" w:rsidRPr="003327D3" w:rsidRDefault="00A611E9" w:rsidP="00A611E9">
      <w:pPr>
        <w:pStyle w:val="a2"/>
        <w:rPr>
          <w:b/>
          <w:sz w:val="24"/>
          <w:szCs w:val="24"/>
        </w:rPr>
      </w:pPr>
      <w:r w:rsidRPr="003327D3">
        <w:rPr>
          <w:sz w:val="24"/>
          <w:szCs w:val="24"/>
        </w:rPr>
        <w:t>4.3. Требования к программной документации</w:t>
      </w:r>
    </w:p>
    <w:p w14:paraId="6BCD9E79" w14:textId="696749C7" w:rsidR="006803CE" w:rsidRPr="003327D3" w:rsidRDefault="006803CE" w:rsidP="006803CE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- </w:t>
      </w:r>
      <w:r w:rsidRPr="003327D3">
        <w:rPr>
          <w:sz w:val="24"/>
          <w:szCs w:val="24"/>
        </w:rPr>
        <w:t>Наличие сопроводительной документации.</w:t>
      </w:r>
    </w:p>
    <w:p w14:paraId="6271F134" w14:textId="3A865326" w:rsidR="006803CE" w:rsidRPr="003327D3" w:rsidRDefault="006803CE" w:rsidP="006803CE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- </w:t>
      </w:r>
      <w:r w:rsidRPr="003327D3">
        <w:rPr>
          <w:sz w:val="24"/>
          <w:szCs w:val="24"/>
        </w:rPr>
        <w:t>Разрабатываемые модуль должен быть самодокументирован, т.е. тексты программ должны содержать все необходимые комментарии</w:t>
      </w:r>
    </w:p>
    <w:p w14:paraId="7E5034D8" w14:textId="3EA64694" w:rsidR="00A611E9" w:rsidRPr="003327D3" w:rsidRDefault="00A611E9" w:rsidP="00A611E9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4.4. Требования к составу и содержанию работ по вводу информационной системы</w:t>
      </w:r>
    </w:p>
    <w:p w14:paraId="418AFD52" w14:textId="4737F553" w:rsidR="006803CE" w:rsidRPr="003327D3" w:rsidRDefault="006803CE" w:rsidP="006803CE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При подготовке к вводу в эксплуатацию ИС заказчик должен определить ответственных лиц за внедрение и проведение опытной эксплуатации.</w:t>
      </w:r>
    </w:p>
    <w:p w14:paraId="4BC32A36" w14:textId="77777777" w:rsidR="00213453" w:rsidRPr="003327D3" w:rsidRDefault="00213453" w:rsidP="00213453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Использование требует выполнения следующих видов работ: </w:t>
      </w:r>
    </w:p>
    <w:p w14:paraId="32CACDB0" w14:textId="77777777" w:rsidR="00213453" w:rsidRPr="003327D3" w:rsidRDefault="00213453" w:rsidP="00213453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</w:t>
      </w:r>
      <w:r w:rsidRPr="003327D3">
        <w:rPr>
          <w:sz w:val="24"/>
          <w:szCs w:val="24"/>
        </w:rPr>
        <w:t xml:space="preserve"> Настройка серверно</w:t>
      </w:r>
      <w:r w:rsidRPr="003327D3">
        <w:rPr>
          <w:sz w:val="24"/>
          <w:szCs w:val="24"/>
        </w:rPr>
        <w:t xml:space="preserve">й части программного продукта; </w:t>
      </w:r>
    </w:p>
    <w:p w14:paraId="4F259C66" w14:textId="77777777" w:rsidR="00213453" w:rsidRPr="003327D3" w:rsidRDefault="00213453" w:rsidP="00213453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</w:t>
      </w:r>
      <w:r w:rsidRPr="003327D3">
        <w:rPr>
          <w:sz w:val="24"/>
          <w:szCs w:val="24"/>
        </w:rPr>
        <w:t xml:space="preserve"> Настройка </w:t>
      </w:r>
      <w:r w:rsidRPr="003327D3">
        <w:rPr>
          <w:sz w:val="24"/>
          <w:szCs w:val="24"/>
        </w:rPr>
        <w:t xml:space="preserve">пользовательского интерфейса; </w:t>
      </w:r>
    </w:p>
    <w:p w14:paraId="46A6C08B" w14:textId="77777777" w:rsidR="00213453" w:rsidRPr="003327D3" w:rsidRDefault="00213453" w:rsidP="00213453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- </w:t>
      </w:r>
      <w:r w:rsidRPr="003327D3">
        <w:rPr>
          <w:sz w:val="24"/>
          <w:szCs w:val="24"/>
        </w:rPr>
        <w:t>Нас</w:t>
      </w:r>
      <w:r w:rsidRPr="003327D3">
        <w:rPr>
          <w:sz w:val="24"/>
          <w:szCs w:val="24"/>
        </w:rPr>
        <w:t xml:space="preserve">тройка сетевой инфраструктуры; </w:t>
      </w:r>
    </w:p>
    <w:p w14:paraId="224994A8" w14:textId="4BB9C0B2" w:rsidR="00213453" w:rsidRPr="003327D3" w:rsidRDefault="00213453" w:rsidP="00213453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</w:t>
      </w:r>
      <w:r w:rsidRPr="003327D3">
        <w:rPr>
          <w:sz w:val="24"/>
          <w:szCs w:val="24"/>
        </w:rPr>
        <w:t xml:space="preserve"> Настройка полномочий доступа к данным.</w:t>
      </w:r>
    </w:p>
    <w:p w14:paraId="0BEE6473" w14:textId="77777777" w:rsidR="00A611E9" w:rsidRPr="003327D3" w:rsidRDefault="00A611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27D3">
        <w:rPr>
          <w:rFonts w:ascii="Times New Roman" w:hAnsi="Times New Roman" w:cs="Times New Roman"/>
          <w:sz w:val="24"/>
          <w:szCs w:val="24"/>
        </w:rPr>
        <w:br w:type="page"/>
      </w:r>
    </w:p>
    <w:p w14:paraId="77AD3FB1" w14:textId="4845D17F" w:rsidR="00A611E9" w:rsidRPr="003327D3" w:rsidRDefault="00A611E9" w:rsidP="00A611E9">
      <w:pPr>
        <w:pStyle w:val="a2"/>
        <w:jc w:val="center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lastRenderedPageBreak/>
        <w:t>5</w:t>
      </w:r>
      <w:r w:rsidRPr="003327D3">
        <w:rPr>
          <w:sz w:val="24"/>
          <w:szCs w:val="24"/>
        </w:rPr>
        <w:t>.</w:t>
      </w:r>
      <w:r w:rsidRPr="003327D3">
        <w:rPr>
          <w:b/>
          <w:sz w:val="24"/>
          <w:szCs w:val="24"/>
        </w:rPr>
        <w:t>Состав и содержание работ по созданию системы</w:t>
      </w:r>
    </w:p>
    <w:p w14:paraId="4DF07969" w14:textId="77777777" w:rsidR="00A611E9" w:rsidRPr="003327D3" w:rsidRDefault="00A611E9" w:rsidP="00A611E9">
      <w:pPr>
        <w:pStyle w:val="a2"/>
        <w:jc w:val="center"/>
        <w:rPr>
          <w:b/>
          <w:sz w:val="24"/>
          <w:szCs w:val="24"/>
        </w:rPr>
      </w:pPr>
    </w:p>
    <w:tbl>
      <w:tblPr>
        <w:tblW w:w="104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5"/>
        <w:gridCol w:w="6736"/>
      </w:tblGrid>
      <w:tr w:rsidR="00A611E9" w:rsidRPr="003327D3" w14:paraId="7F11F8CE" w14:textId="77777777" w:rsidTr="00A611E9">
        <w:trPr>
          <w:trHeight w:val="336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9E4C" w14:textId="77777777" w:rsidR="00A611E9" w:rsidRPr="003327D3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Стадия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4AA31" w14:textId="77777777" w:rsidR="00A611E9" w:rsidRPr="003327D3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Этапы</w:t>
            </w:r>
          </w:p>
        </w:tc>
      </w:tr>
      <w:tr w:rsidR="00A611E9" w:rsidRPr="003327D3" w14:paraId="752689CF" w14:textId="77777777" w:rsidTr="00A611E9">
        <w:trPr>
          <w:trHeight w:val="899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0353" w14:textId="77777777" w:rsidR="00A611E9" w:rsidRPr="003327D3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3772C" w14:textId="77777777" w:rsidR="00A611E9" w:rsidRPr="003327D3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предварительных проектных решений по всей системе </w:t>
            </w:r>
          </w:p>
          <w:p w14:paraId="3B9F9BBE" w14:textId="77777777" w:rsidR="00A611E9" w:rsidRPr="003327D3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Разработка документации</w:t>
            </w:r>
          </w:p>
        </w:tc>
      </w:tr>
      <w:tr w:rsidR="00A611E9" w:rsidRPr="003327D3" w14:paraId="0D4685EA" w14:textId="77777777" w:rsidTr="00A611E9">
        <w:trPr>
          <w:trHeight w:val="1011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1B678" w14:textId="77777777" w:rsidR="00A611E9" w:rsidRPr="003327D3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0591" w14:textId="77777777" w:rsidR="00A611E9" w:rsidRPr="003327D3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Разработка ТЗ</w:t>
            </w:r>
          </w:p>
          <w:p w14:paraId="70DC5BB2" w14:textId="77777777" w:rsidR="00A611E9" w:rsidRPr="003327D3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Согласование ТЗ</w:t>
            </w:r>
          </w:p>
          <w:p w14:paraId="50B6BB91" w14:textId="77777777" w:rsidR="00A611E9" w:rsidRPr="003327D3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Утверждение ТЗ</w:t>
            </w:r>
          </w:p>
        </w:tc>
      </w:tr>
      <w:tr w:rsidR="00A611E9" w:rsidRPr="003327D3" w14:paraId="64B90336" w14:textId="77777777" w:rsidTr="00A611E9">
        <w:trPr>
          <w:trHeight w:val="1248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2C7C" w14:textId="77777777" w:rsidR="00A611E9" w:rsidRPr="003327D3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Технический и рабочий проекты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8004" w14:textId="77777777" w:rsidR="00A611E9" w:rsidRPr="003327D3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Разработка системы</w:t>
            </w:r>
          </w:p>
          <w:p w14:paraId="2EA2F3AB" w14:textId="77777777" w:rsidR="00A611E9" w:rsidRPr="003327D3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программной документации </w:t>
            </w:r>
          </w:p>
          <w:p w14:paraId="3C6AB546" w14:textId="77777777" w:rsidR="00A611E9" w:rsidRPr="003327D3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Испытания системы</w:t>
            </w:r>
          </w:p>
        </w:tc>
      </w:tr>
      <w:tr w:rsidR="00A611E9" w:rsidRPr="003327D3" w14:paraId="51F6F579" w14:textId="77777777" w:rsidTr="00A611E9">
        <w:trPr>
          <w:trHeight w:val="1573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2515" w14:textId="77777777" w:rsidR="00A611E9" w:rsidRPr="003327D3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50C5" w14:textId="77777777" w:rsidR="00A611E9" w:rsidRPr="003327D3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Подготовка объекта автоматизации к вводу системы в действие</w:t>
            </w:r>
          </w:p>
          <w:p w14:paraId="06DB93F9" w14:textId="77777777" w:rsidR="00A611E9" w:rsidRPr="003327D3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Подготовка персонала</w:t>
            </w:r>
          </w:p>
          <w:p w14:paraId="30C87B6B" w14:textId="77777777" w:rsidR="00A611E9" w:rsidRPr="003327D3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Проведение опытной эксплуатации</w:t>
            </w:r>
          </w:p>
          <w:p w14:paraId="1633880C" w14:textId="77777777" w:rsidR="00A611E9" w:rsidRPr="003327D3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Проведение проверочных испытаний</w:t>
            </w:r>
          </w:p>
        </w:tc>
      </w:tr>
    </w:tbl>
    <w:p w14:paraId="4D66EDB4" w14:textId="77777777" w:rsidR="00A611E9" w:rsidRPr="003327D3" w:rsidRDefault="00A611E9" w:rsidP="00A611E9">
      <w:pPr>
        <w:pStyle w:val="a2"/>
        <w:jc w:val="center"/>
        <w:rPr>
          <w:b/>
          <w:sz w:val="24"/>
          <w:szCs w:val="24"/>
        </w:rPr>
      </w:pPr>
    </w:p>
    <w:p w14:paraId="2FF4E414" w14:textId="502242BB" w:rsidR="00A611E9" w:rsidRPr="003327D3" w:rsidRDefault="00A611E9" w:rsidP="00A611E9">
      <w:pPr>
        <w:pStyle w:val="a2"/>
        <w:jc w:val="center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>6. Требования к составу и содержанию работ по подготовке ИС к вводу в действие.</w:t>
      </w:r>
    </w:p>
    <w:p w14:paraId="44298B7D" w14:textId="05716FD3" w:rsidR="008E2A4F" w:rsidRPr="003327D3" w:rsidRDefault="008E2A4F" w:rsidP="008E2A4F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Для подготовки сервиса к вводу в действие необходимо установить всё необходимое программного обеспечения на сервер и создать объекты окружения.</w:t>
      </w:r>
    </w:p>
    <w:p w14:paraId="62CE62D0" w14:textId="42BE26FC" w:rsidR="008E2A4F" w:rsidRPr="003327D3" w:rsidRDefault="008E2A4F" w:rsidP="008E2A4F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Требуется установка </w:t>
      </w:r>
      <w:r w:rsidRPr="003327D3">
        <w:rPr>
          <w:sz w:val="24"/>
          <w:szCs w:val="24"/>
          <w:lang w:val="en-US"/>
        </w:rPr>
        <w:t>Turbo</w:t>
      </w:r>
      <w:r w:rsidRPr="003327D3">
        <w:rPr>
          <w:sz w:val="24"/>
          <w:szCs w:val="24"/>
        </w:rPr>
        <w:t xml:space="preserve"> </w:t>
      </w:r>
      <w:r w:rsidRPr="003327D3">
        <w:rPr>
          <w:sz w:val="24"/>
          <w:szCs w:val="24"/>
          <w:lang w:val="en-US"/>
        </w:rPr>
        <w:t>ERP</w:t>
      </w:r>
      <w:r w:rsidRPr="003327D3">
        <w:rPr>
          <w:sz w:val="24"/>
          <w:szCs w:val="24"/>
        </w:rPr>
        <w:t xml:space="preserve">. Создание информационной базы. Установка сервера. </w:t>
      </w:r>
    </w:p>
    <w:p w14:paraId="2EC47B62" w14:textId="77777777" w:rsidR="008E2A4F" w:rsidRPr="003327D3" w:rsidRDefault="008E2A4F" w:rsidP="008E2A4F">
      <w:pPr>
        <w:pStyle w:val="a2"/>
        <w:rPr>
          <w:sz w:val="24"/>
          <w:szCs w:val="24"/>
        </w:rPr>
      </w:pPr>
    </w:p>
    <w:p w14:paraId="3982D2DF" w14:textId="60EC2687" w:rsidR="00A611E9" w:rsidRPr="003327D3" w:rsidRDefault="00537E71" w:rsidP="008E2A4F">
      <w:pPr>
        <w:pStyle w:val="a2"/>
        <w:jc w:val="center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>7. Требования к документированию</w:t>
      </w:r>
    </w:p>
    <w:p w14:paraId="305516A4" w14:textId="77777777" w:rsidR="008E2A4F" w:rsidRPr="003327D3" w:rsidRDefault="008E2A4F" w:rsidP="008E2A4F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Перечень документов, подлежащих к разработке:</w:t>
      </w:r>
    </w:p>
    <w:p w14:paraId="4B526725" w14:textId="12FD6340" w:rsidR="008E2A4F" w:rsidRPr="003327D3" w:rsidRDefault="008E2A4F" w:rsidP="008E2A4F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план-график работ по разработке системы;</w:t>
      </w:r>
    </w:p>
    <w:p w14:paraId="334BE0EA" w14:textId="1DD53B49" w:rsidR="008E2A4F" w:rsidRPr="003327D3" w:rsidRDefault="008E2A4F" w:rsidP="008E2A4F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ведомость технического проекта;</w:t>
      </w:r>
    </w:p>
    <w:p w14:paraId="01004F1F" w14:textId="1850195E" w:rsidR="008E2A4F" w:rsidRPr="003327D3" w:rsidRDefault="008E2A4F" w:rsidP="008E2A4F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пояснительная записка к техническому проекту;</w:t>
      </w:r>
    </w:p>
    <w:p w14:paraId="03E81123" w14:textId="53E9E751" w:rsidR="008E2A4F" w:rsidRPr="003327D3" w:rsidRDefault="008E2A4F" w:rsidP="008E2A4F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общее описание системы;</w:t>
      </w:r>
    </w:p>
    <w:p w14:paraId="78E61A05" w14:textId="4F5BE2CB" w:rsidR="008E2A4F" w:rsidRPr="003327D3" w:rsidRDefault="008E2A4F" w:rsidP="008E2A4F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описание организационного, информационного, программного и технического обеспечения системы;</w:t>
      </w:r>
    </w:p>
    <w:p w14:paraId="2E8120E5" w14:textId="131873D2" w:rsidR="008E2A4F" w:rsidRPr="003327D3" w:rsidRDefault="008E2A4F" w:rsidP="008E2A4F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руководство для администратора (</w:t>
      </w:r>
      <w:proofErr w:type="spellStart"/>
      <w:r w:rsidRPr="003327D3">
        <w:rPr>
          <w:sz w:val="24"/>
          <w:szCs w:val="24"/>
        </w:rPr>
        <w:t>внедренца</w:t>
      </w:r>
      <w:proofErr w:type="spellEnd"/>
      <w:r w:rsidRPr="003327D3">
        <w:rPr>
          <w:sz w:val="24"/>
          <w:szCs w:val="24"/>
        </w:rPr>
        <w:t>).</w:t>
      </w:r>
    </w:p>
    <w:p w14:paraId="2CDF6B5C" w14:textId="77777777" w:rsidR="008E2A4F" w:rsidRPr="003327D3" w:rsidRDefault="008E2A4F" w:rsidP="008E2A4F">
      <w:pPr>
        <w:pStyle w:val="a2"/>
        <w:rPr>
          <w:b/>
          <w:sz w:val="24"/>
          <w:szCs w:val="24"/>
        </w:rPr>
      </w:pPr>
    </w:p>
    <w:p w14:paraId="40C19198" w14:textId="77777777" w:rsidR="00092ACC" w:rsidRPr="003327D3" w:rsidRDefault="00092A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27D3">
        <w:rPr>
          <w:rFonts w:ascii="Times New Roman" w:hAnsi="Times New Roman" w:cs="Times New Roman"/>
          <w:sz w:val="24"/>
          <w:szCs w:val="24"/>
        </w:rPr>
        <w:br w:type="page"/>
      </w:r>
    </w:p>
    <w:p w14:paraId="4987825C" w14:textId="06465092" w:rsidR="00430F54" w:rsidRPr="003327D3" w:rsidRDefault="00DE305E" w:rsidP="00A611E9">
      <w:pPr>
        <w:pStyle w:val="a2"/>
        <w:rPr>
          <w:sz w:val="24"/>
          <w:szCs w:val="24"/>
        </w:rPr>
      </w:pPr>
      <w:r w:rsidRPr="003327D3">
        <w:rPr>
          <w:b/>
          <w:sz w:val="24"/>
          <w:szCs w:val="24"/>
        </w:rPr>
        <w:lastRenderedPageBreak/>
        <w:t>Вывод:</w:t>
      </w:r>
      <w:r w:rsidR="00B0589C" w:rsidRPr="003327D3">
        <w:rPr>
          <w:b/>
          <w:sz w:val="24"/>
          <w:szCs w:val="24"/>
        </w:rPr>
        <w:t xml:space="preserve"> </w:t>
      </w:r>
      <w:r w:rsidR="00A611E9" w:rsidRPr="003327D3">
        <w:rPr>
          <w:sz w:val="24"/>
          <w:szCs w:val="24"/>
        </w:rPr>
        <w:t xml:space="preserve">Таким образом </w:t>
      </w:r>
      <w:r w:rsidR="00A611E9" w:rsidRPr="003327D3">
        <w:rPr>
          <w:bCs/>
          <w:sz w:val="24"/>
          <w:szCs w:val="24"/>
        </w:rPr>
        <w:t>произведено знакомство со стандартами, регламентирующими жизненный цикл разработки ИС. Приобретены практические навыки при разработке программного документа Техническое задание.</w:t>
      </w:r>
    </w:p>
    <w:sectPr w:rsidR="00430F54" w:rsidRPr="003327D3" w:rsidSect="005D7FE2">
      <w:footerReference w:type="default" r:id="rId10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Курбатова Софья Андреевна" w:date="2021-11-17T19:09:00Z" w:initials="КСА">
    <w:p w14:paraId="43757ABD" w14:textId="4BD7FE19" w:rsidR="001F0ABA" w:rsidRDefault="001F0ABA">
      <w:pPr>
        <w:pStyle w:val="af7"/>
      </w:pPr>
      <w:r>
        <w:rPr>
          <w:rStyle w:val="af6"/>
        </w:rPr>
        <w:annotationRef/>
      </w:r>
      <w:r>
        <w:t xml:space="preserve">Какое наименование? </w:t>
      </w:r>
    </w:p>
  </w:comment>
  <w:comment w:id="3" w:author="Курбатова Софья Андреевна" w:date="2021-11-17T19:00:00Z" w:initials="КСА">
    <w:p w14:paraId="4DA1FD8F" w14:textId="5AA8F7FF" w:rsidR="00E330E3" w:rsidRDefault="00E330E3">
      <w:pPr>
        <w:pStyle w:val="af7"/>
      </w:pPr>
      <w:r>
        <w:rPr>
          <w:rStyle w:val="af6"/>
        </w:rPr>
        <w:annotationRef/>
      </w:r>
      <w:r>
        <w:t>Взяла из первой лабораторной. Сократить???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757ABD" w15:done="0"/>
  <w15:commentEx w15:paraId="4DA1FD8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62CCA" w14:textId="77777777" w:rsidR="002137C5" w:rsidRDefault="002137C5" w:rsidP="005D7FE2">
      <w:pPr>
        <w:spacing w:after="0" w:line="240" w:lineRule="auto"/>
      </w:pPr>
      <w:r>
        <w:separator/>
      </w:r>
    </w:p>
  </w:endnote>
  <w:endnote w:type="continuationSeparator" w:id="0">
    <w:p w14:paraId="627FD66D" w14:textId="77777777" w:rsidR="002137C5" w:rsidRDefault="002137C5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27D3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1FB77" w14:textId="77777777" w:rsidR="002137C5" w:rsidRDefault="002137C5" w:rsidP="005D7FE2">
      <w:pPr>
        <w:spacing w:after="0" w:line="240" w:lineRule="auto"/>
      </w:pPr>
      <w:r>
        <w:separator/>
      </w:r>
    </w:p>
  </w:footnote>
  <w:footnote w:type="continuationSeparator" w:id="0">
    <w:p w14:paraId="50EA7903" w14:textId="77777777" w:rsidR="002137C5" w:rsidRDefault="002137C5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6D73B7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D81505D"/>
    <w:multiLevelType w:val="multilevel"/>
    <w:tmpl w:val="8070E6A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34E5959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8F05497"/>
    <w:multiLevelType w:val="multilevel"/>
    <w:tmpl w:val="4FC2580C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DBA22C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1F01B8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62C1F10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9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8734D5F"/>
    <w:multiLevelType w:val="hybridMultilevel"/>
    <w:tmpl w:val="098E081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3"/>
  </w:num>
  <w:num w:numId="2">
    <w:abstractNumId w:val="30"/>
  </w:num>
  <w:num w:numId="3">
    <w:abstractNumId w:val="16"/>
  </w:num>
  <w:num w:numId="4">
    <w:abstractNumId w:val="29"/>
  </w:num>
  <w:num w:numId="5">
    <w:abstractNumId w:val="29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29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6"/>
  </w:num>
  <w:num w:numId="8">
    <w:abstractNumId w:val="15"/>
  </w:num>
  <w:num w:numId="9">
    <w:abstractNumId w:val="17"/>
  </w:num>
  <w:num w:numId="10">
    <w:abstractNumId w:val="4"/>
  </w:num>
  <w:num w:numId="11">
    <w:abstractNumId w:val="32"/>
  </w:num>
  <w:num w:numId="12">
    <w:abstractNumId w:val="14"/>
  </w:num>
  <w:num w:numId="13">
    <w:abstractNumId w:val="33"/>
  </w:num>
  <w:num w:numId="14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</w:num>
  <w:num w:numId="16">
    <w:abstractNumId w:val="26"/>
  </w:num>
  <w:num w:numId="17">
    <w:abstractNumId w:val="31"/>
  </w:num>
  <w:num w:numId="18">
    <w:abstractNumId w:val="22"/>
  </w:num>
  <w:num w:numId="19">
    <w:abstractNumId w:val="9"/>
  </w:num>
  <w:num w:numId="20">
    <w:abstractNumId w:val="2"/>
  </w:num>
  <w:num w:numId="21">
    <w:abstractNumId w:val="8"/>
  </w:num>
  <w:num w:numId="22">
    <w:abstractNumId w:val="7"/>
  </w:num>
  <w:num w:numId="23">
    <w:abstractNumId w:val="5"/>
  </w:num>
  <w:num w:numId="24">
    <w:abstractNumId w:val="25"/>
  </w:num>
  <w:num w:numId="25">
    <w:abstractNumId w:val="28"/>
  </w:num>
  <w:num w:numId="26">
    <w:abstractNumId w:val="0"/>
  </w:num>
  <w:num w:numId="27">
    <w:abstractNumId w:val="1"/>
  </w:num>
  <w:num w:numId="28">
    <w:abstractNumId w:val="21"/>
  </w:num>
  <w:num w:numId="29">
    <w:abstractNumId w:val="19"/>
  </w:num>
  <w:num w:numId="30">
    <w:abstractNumId w:val="23"/>
  </w:num>
  <w:num w:numId="31">
    <w:abstractNumId w:val="12"/>
  </w:num>
  <w:num w:numId="32">
    <w:abstractNumId w:val="20"/>
  </w:num>
  <w:num w:numId="33">
    <w:abstractNumId w:val="27"/>
  </w:num>
  <w:num w:numId="34">
    <w:abstractNumId w:val="10"/>
  </w:num>
  <w:num w:numId="35">
    <w:abstractNumId w:val="3"/>
  </w:num>
  <w:num w:numId="36">
    <w:abstractNumId w:val="2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188"/>
    <w:rsid w:val="00011C1A"/>
    <w:rsid w:val="00016389"/>
    <w:rsid w:val="00025B21"/>
    <w:rsid w:val="00026AAE"/>
    <w:rsid w:val="00032A90"/>
    <w:rsid w:val="00032B5E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4D1"/>
    <w:rsid w:val="00074E11"/>
    <w:rsid w:val="0007519F"/>
    <w:rsid w:val="000765E8"/>
    <w:rsid w:val="00092ACC"/>
    <w:rsid w:val="00093826"/>
    <w:rsid w:val="00094050"/>
    <w:rsid w:val="0009760E"/>
    <w:rsid w:val="000A1034"/>
    <w:rsid w:val="000A220F"/>
    <w:rsid w:val="000A4503"/>
    <w:rsid w:val="000A4CD1"/>
    <w:rsid w:val="000A6EE3"/>
    <w:rsid w:val="000B0126"/>
    <w:rsid w:val="000B07DC"/>
    <w:rsid w:val="000C4AA1"/>
    <w:rsid w:val="000C4AD0"/>
    <w:rsid w:val="000C4E60"/>
    <w:rsid w:val="000D1F98"/>
    <w:rsid w:val="000D319D"/>
    <w:rsid w:val="000D44AC"/>
    <w:rsid w:val="000D4B14"/>
    <w:rsid w:val="000D517E"/>
    <w:rsid w:val="000D5C85"/>
    <w:rsid w:val="000E023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591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46B0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098B"/>
    <w:rsid w:val="001E41E5"/>
    <w:rsid w:val="001F0ABA"/>
    <w:rsid w:val="001F3C2E"/>
    <w:rsid w:val="001F4C0C"/>
    <w:rsid w:val="00203DE8"/>
    <w:rsid w:val="0020574C"/>
    <w:rsid w:val="00205A15"/>
    <w:rsid w:val="00205D3A"/>
    <w:rsid w:val="00207487"/>
    <w:rsid w:val="00207F48"/>
    <w:rsid w:val="00213453"/>
    <w:rsid w:val="002137C5"/>
    <w:rsid w:val="002162DE"/>
    <w:rsid w:val="00216C5F"/>
    <w:rsid w:val="00220E50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386C"/>
    <w:rsid w:val="002644B1"/>
    <w:rsid w:val="002661FA"/>
    <w:rsid w:val="00274FB9"/>
    <w:rsid w:val="00275B5E"/>
    <w:rsid w:val="002768D3"/>
    <w:rsid w:val="00284B3D"/>
    <w:rsid w:val="002900E6"/>
    <w:rsid w:val="00290A65"/>
    <w:rsid w:val="002912D4"/>
    <w:rsid w:val="00293735"/>
    <w:rsid w:val="0029525F"/>
    <w:rsid w:val="00295C11"/>
    <w:rsid w:val="002A2292"/>
    <w:rsid w:val="002A46C8"/>
    <w:rsid w:val="002A65AF"/>
    <w:rsid w:val="002B034B"/>
    <w:rsid w:val="002B374F"/>
    <w:rsid w:val="002B3B0A"/>
    <w:rsid w:val="002C21AC"/>
    <w:rsid w:val="002C6641"/>
    <w:rsid w:val="002D0F8C"/>
    <w:rsid w:val="002D43EE"/>
    <w:rsid w:val="002D45BB"/>
    <w:rsid w:val="002D5BEA"/>
    <w:rsid w:val="002E16FB"/>
    <w:rsid w:val="002E3925"/>
    <w:rsid w:val="002E609B"/>
    <w:rsid w:val="002F4E4F"/>
    <w:rsid w:val="0030359F"/>
    <w:rsid w:val="00304F0B"/>
    <w:rsid w:val="00306B6D"/>
    <w:rsid w:val="003108CA"/>
    <w:rsid w:val="003146B6"/>
    <w:rsid w:val="003238F7"/>
    <w:rsid w:val="003327D3"/>
    <w:rsid w:val="00334E7A"/>
    <w:rsid w:val="003358A9"/>
    <w:rsid w:val="00337064"/>
    <w:rsid w:val="00340B93"/>
    <w:rsid w:val="003435D0"/>
    <w:rsid w:val="00346987"/>
    <w:rsid w:val="0035122D"/>
    <w:rsid w:val="00351534"/>
    <w:rsid w:val="003532A7"/>
    <w:rsid w:val="00354B1C"/>
    <w:rsid w:val="003560D3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A0968"/>
    <w:rsid w:val="003A7452"/>
    <w:rsid w:val="003B6B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1124C"/>
    <w:rsid w:val="00411B02"/>
    <w:rsid w:val="00413D5A"/>
    <w:rsid w:val="004148B1"/>
    <w:rsid w:val="0041601F"/>
    <w:rsid w:val="004227B0"/>
    <w:rsid w:val="004237A5"/>
    <w:rsid w:val="0042484A"/>
    <w:rsid w:val="004249B3"/>
    <w:rsid w:val="00427F6E"/>
    <w:rsid w:val="00430F54"/>
    <w:rsid w:val="00432D0A"/>
    <w:rsid w:val="0044116F"/>
    <w:rsid w:val="004423F0"/>
    <w:rsid w:val="00445388"/>
    <w:rsid w:val="00445812"/>
    <w:rsid w:val="00447DCE"/>
    <w:rsid w:val="00455D57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E63"/>
    <w:rsid w:val="00491ED4"/>
    <w:rsid w:val="004935C4"/>
    <w:rsid w:val="0049453A"/>
    <w:rsid w:val="004A0B75"/>
    <w:rsid w:val="004A0C7D"/>
    <w:rsid w:val="004A4C05"/>
    <w:rsid w:val="004A715A"/>
    <w:rsid w:val="004B2275"/>
    <w:rsid w:val="004B4473"/>
    <w:rsid w:val="004B6623"/>
    <w:rsid w:val="004C0D4E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37E71"/>
    <w:rsid w:val="00541489"/>
    <w:rsid w:val="00543967"/>
    <w:rsid w:val="0055772C"/>
    <w:rsid w:val="00560272"/>
    <w:rsid w:val="00562BA7"/>
    <w:rsid w:val="00571BB9"/>
    <w:rsid w:val="005821B9"/>
    <w:rsid w:val="0058280D"/>
    <w:rsid w:val="005839CA"/>
    <w:rsid w:val="00585198"/>
    <w:rsid w:val="005865AF"/>
    <w:rsid w:val="00587C90"/>
    <w:rsid w:val="00591CB3"/>
    <w:rsid w:val="00593085"/>
    <w:rsid w:val="005A16EA"/>
    <w:rsid w:val="005A59A7"/>
    <w:rsid w:val="005B5882"/>
    <w:rsid w:val="005B767D"/>
    <w:rsid w:val="005C16D9"/>
    <w:rsid w:val="005C5168"/>
    <w:rsid w:val="005D53A9"/>
    <w:rsid w:val="005D6CC9"/>
    <w:rsid w:val="005D7FE2"/>
    <w:rsid w:val="005E093F"/>
    <w:rsid w:val="005E1413"/>
    <w:rsid w:val="005E45DB"/>
    <w:rsid w:val="005F2134"/>
    <w:rsid w:val="005F44B7"/>
    <w:rsid w:val="005F7B41"/>
    <w:rsid w:val="00600C4C"/>
    <w:rsid w:val="00603D6A"/>
    <w:rsid w:val="006046EE"/>
    <w:rsid w:val="00606F5E"/>
    <w:rsid w:val="00607EE8"/>
    <w:rsid w:val="00613593"/>
    <w:rsid w:val="00615692"/>
    <w:rsid w:val="00616FB0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76B50"/>
    <w:rsid w:val="006803CE"/>
    <w:rsid w:val="006816C9"/>
    <w:rsid w:val="00685FB5"/>
    <w:rsid w:val="00691E76"/>
    <w:rsid w:val="0069317E"/>
    <w:rsid w:val="00696619"/>
    <w:rsid w:val="00696A88"/>
    <w:rsid w:val="006A00B4"/>
    <w:rsid w:val="006B66AB"/>
    <w:rsid w:val="006B6E5F"/>
    <w:rsid w:val="006D1D69"/>
    <w:rsid w:val="006D2470"/>
    <w:rsid w:val="006E085F"/>
    <w:rsid w:val="006E344C"/>
    <w:rsid w:val="006E35BB"/>
    <w:rsid w:val="006E7C06"/>
    <w:rsid w:val="006F2BE9"/>
    <w:rsid w:val="006F4DDD"/>
    <w:rsid w:val="006F5F8C"/>
    <w:rsid w:val="0070307F"/>
    <w:rsid w:val="00711570"/>
    <w:rsid w:val="00714A19"/>
    <w:rsid w:val="00716096"/>
    <w:rsid w:val="00720A8E"/>
    <w:rsid w:val="00735A86"/>
    <w:rsid w:val="00740642"/>
    <w:rsid w:val="00742B66"/>
    <w:rsid w:val="00742D4B"/>
    <w:rsid w:val="007470E5"/>
    <w:rsid w:val="00747DFB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B18"/>
    <w:rsid w:val="007A1BB3"/>
    <w:rsid w:val="007B003C"/>
    <w:rsid w:val="007B0D4C"/>
    <w:rsid w:val="007B1FD6"/>
    <w:rsid w:val="007B2423"/>
    <w:rsid w:val="007B3A0F"/>
    <w:rsid w:val="007B3B12"/>
    <w:rsid w:val="007B5E99"/>
    <w:rsid w:val="007C08C0"/>
    <w:rsid w:val="007C0B70"/>
    <w:rsid w:val="007C0FEA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071"/>
    <w:rsid w:val="008049F9"/>
    <w:rsid w:val="00804E1D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50DB"/>
    <w:rsid w:val="008411A2"/>
    <w:rsid w:val="00846071"/>
    <w:rsid w:val="00851C7E"/>
    <w:rsid w:val="0085240A"/>
    <w:rsid w:val="00852B35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E2A4F"/>
    <w:rsid w:val="008E3971"/>
    <w:rsid w:val="008F507B"/>
    <w:rsid w:val="00901B41"/>
    <w:rsid w:val="00905640"/>
    <w:rsid w:val="0091073C"/>
    <w:rsid w:val="00921531"/>
    <w:rsid w:val="0092223E"/>
    <w:rsid w:val="00936117"/>
    <w:rsid w:val="00940EAF"/>
    <w:rsid w:val="009427C1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54F9"/>
    <w:rsid w:val="009A5F2F"/>
    <w:rsid w:val="009B2BC4"/>
    <w:rsid w:val="009B3FA8"/>
    <w:rsid w:val="009B7BFE"/>
    <w:rsid w:val="009C1C29"/>
    <w:rsid w:val="009C32AB"/>
    <w:rsid w:val="009C3765"/>
    <w:rsid w:val="009C5464"/>
    <w:rsid w:val="009D0C37"/>
    <w:rsid w:val="009D154C"/>
    <w:rsid w:val="009E2D5B"/>
    <w:rsid w:val="009E55C4"/>
    <w:rsid w:val="009E6B31"/>
    <w:rsid w:val="009F0C67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37245"/>
    <w:rsid w:val="00A42B39"/>
    <w:rsid w:val="00A43011"/>
    <w:rsid w:val="00A4768D"/>
    <w:rsid w:val="00A47CBA"/>
    <w:rsid w:val="00A509A7"/>
    <w:rsid w:val="00A53EDD"/>
    <w:rsid w:val="00A550A9"/>
    <w:rsid w:val="00A572CB"/>
    <w:rsid w:val="00A5754A"/>
    <w:rsid w:val="00A6099C"/>
    <w:rsid w:val="00A611E9"/>
    <w:rsid w:val="00A62E73"/>
    <w:rsid w:val="00A6626E"/>
    <w:rsid w:val="00A74C7E"/>
    <w:rsid w:val="00A76FD7"/>
    <w:rsid w:val="00A81306"/>
    <w:rsid w:val="00A82D7D"/>
    <w:rsid w:val="00A842C1"/>
    <w:rsid w:val="00AA0E26"/>
    <w:rsid w:val="00AA1FFE"/>
    <w:rsid w:val="00AA62DE"/>
    <w:rsid w:val="00AC01BD"/>
    <w:rsid w:val="00AC0A74"/>
    <w:rsid w:val="00AC2B59"/>
    <w:rsid w:val="00AC31C3"/>
    <w:rsid w:val="00AD5FC0"/>
    <w:rsid w:val="00AD6580"/>
    <w:rsid w:val="00AE07B5"/>
    <w:rsid w:val="00AE07EC"/>
    <w:rsid w:val="00AE1C31"/>
    <w:rsid w:val="00B0062B"/>
    <w:rsid w:val="00B0207C"/>
    <w:rsid w:val="00B03717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54370"/>
    <w:rsid w:val="00B623B2"/>
    <w:rsid w:val="00B62502"/>
    <w:rsid w:val="00B63DF8"/>
    <w:rsid w:val="00B63E5B"/>
    <w:rsid w:val="00B67025"/>
    <w:rsid w:val="00B73BF6"/>
    <w:rsid w:val="00B75703"/>
    <w:rsid w:val="00B802BC"/>
    <w:rsid w:val="00B81882"/>
    <w:rsid w:val="00B85FAA"/>
    <w:rsid w:val="00B86438"/>
    <w:rsid w:val="00B91443"/>
    <w:rsid w:val="00B93DF5"/>
    <w:rsid w:val="00BA328E"/>
    <w:rsid w:val="00BA71D0"/>
    <w:rsid w:val="00BA7930"/>
    <w:rsid w:val="00BB5C16"/>
    <w:rsid w:val="00BB711F"/>
    <w:rsid w:val="00BC0332"/>
    <w:rsid w:val="00BC5EFD"/>
    <w:rsid w:val="00BD050C"/>
    <w:rsid w:val="00BD17AA"/>
    <w:rsid w:val="00BD1F01"/>
    <w:rsid w:val="00BD3E37"/>
    <w:rsid w:val="00BD5015"/>
    <w:rsid w:val="00BD546C"/>
    <w:rsid w:val="00BE41D0"/>
    <w:rsid w:val="00BE6CA6"/>
    <w:rsid w:val="00BF0B20"/>
    <w:rsid w:val="00BF2D6A"/>
    <w:rsid w:val="00BF3DC8"/>
    <w:rsid w:val="00BF78F8"/>
    <w:rsid w:val="00C00663"/>
    <w:rsid w:val="00C032F0"/>
    <w:rsid w:val="00C04658"/>
    <w:rsid w:val="00C046C7"/>
    <w:rsid w:val="00C11180"/>
    <w:rsid w:val="00C13FEB"/>
    <w:rsid w:val="00C2019D"/>
    <w:rsid w:val="00C20A49"/>
    <w:rsid w:val="00C23380"/>
    <w:rsid w:val="00C303B8"/>
    <w:rsid w:val="00C36D33"/>
    <w:rsid w:val="00C43D0A"/>
    <w:rsid w:val="00C4473C"/>
    <w:rsid w:val="00C44D86"/>
    <w:rsid w:val="00C478B3"/>
    <w:rsid w:val="00C518F2"/>
    <w:rsid w:val="00C5527B"/>
    <w:rsid w:val="00C66AD7"/>
    <w:rsid w:val="00C67539"/>
    <w:rsid w:val="00C702CE"/>
    <w:rsid w:val="00C73C9D"/>
    <w:rsid w:val="00C80D30"/>
    <w:rsid w:val="00C8200D"/>
    <w:rsid w:val="00C8345A"/>
    <w:rsid w:val="00C83C1B"/>
    <w:rsid w:val="00C877DC"/>
    <w:rsid w:val="00C94CAB"/>
    <w:rsid w:val="00C96D74"/>
    <w:rsid w:val="00CA08F1"/>
    <w:rsid w:val="00CA2D14"/>
    <w:rsid w:val="00CA3063"/>
    <w:rsid w:val="00CA34C6"/>
    <w:rsid w:val="00CA663F"/>
    <w:rsid w:val="00CB664F"/>
    <w:rsid w:val="00CB7ABE"/>
    <w:rsid w:val="00CC14BB"/>
    <w:rsid w:val="00CC5E3C"/>
    <w:rsid w:val="00CD0099"/>
    <w:rsid w:val="00CE0553"/>
    <w:rsid w:val="00CE359A"/>
    <w:rsid w:val="00CE4AE8"/>
    <w:rsid w:val="00CF03A5"/>
    <w:rsid w:val="00CF1AEA"/>
    <w:rsid w:val="00CF1D16"/>
    <w:rsid w:val="00CF6935"/>
    <w:rsid w:val="00D030FC"/>
    <w:rsid w:val="00D1206C"/>
    <w:rsid w:val="00D17D63"/>
    <w:rsid w:val="00D20E5E"/>
    <w:rsid w:val="00D20F03"/>
    <w:rsid w:val="00D2509A"/>
    <w:rsid w:val="00D323E1"/>
    <w:rsid w:val="00D347E6"/>
    <w:rsid w:val="00D43309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D7E0E"/>
    <w:rsid w:val="00DE1687"/>
    <w:rsid w:val="00DE1734"/>
    <w:rsid w:val="00DE305E"/>
    <w:rsid w:val="00DE4199"/>
    <w:rsid w:val="00E00C4A"/>
    <w:rsid w:val="00E05DCC"/>
    <w:rsid w:val="00E14337"/>
    <w:rsid w:val="00E15512"/>
    <w:rsid w:val="00E158B0"/>
    <w:rsid w:val="00E16B6C"/>
    <w:rsid w:val="00E201E4"/>
    <w:rsid w:val="00E2338F"/>
    <w:rsid w:val="00E31910"/>
    <w:rsid w:val="00E330E3"/>
    <w:rsid w:val="00E3441C"/>
    <w:rsid w:val="00E34907"/>
    <w:rsid w:val="00E40486"/>
    <w:rsid w:val="00E40C73"/>
    <w:rsid w:val="00E40FE2"/>
    <w:rsid w:val="00E4474B"/>
    <w:rsid w:val="00E46E1D"/>
    <w:rsid w:val="00E47D07"/>
    <w:rsid w:val="00E50D69"/>
    <w:rsid w:val="00E67AD6"/>
    <w:rsid w:val="00E706D8"/>
    <w:rsid w:val="00E70FC0"/>
    <w:rsid w:val="00E737F2"/>
    <w:rsid w:val="00E7551E"/>
    <w:rsid w:val="00E76F95"/>
    <w:rsid w:val="00E7775C"/>
    <w:rsid w:val="00E811D9"/>
    <w:rsid w:val="00E8218B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6790E"/>
    <w:rsid w:val="00F83F69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4BF2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B83E1-CDD6-4045-BEC7-157483696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2360</TotalTime>
  <Pages>6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165</cp:revision>
  <cp:lastPrinted>2021-11-18T05:48:00Z</cp:lastPrinted>
  <dcterms:created xsi:type="dcterms:W3CDTF">2021-09-21T11:01:00Z</dcterms:created>
  <dcterms:modified xsi:type="dcterms:W3CDTF">2021-11-18T11:59:00Z</dcterms:modified>
</cp:coreProperties>
</file>