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E9415C" w:rsidRDefault="00B13897" w:rsidP="00CC33A0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E9415C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студента</w:t>
      </w:r>
      <w:r w:rsidR="00CE359A" w:rsidRPr="00E9415C">
        <w:rPr>
          <w:rFonts w:cs="Times New Roman"/>
          <w:sz w:val="24"/>
          <w:szCs w:val="24"/>
        </w:rPr>
        <w:t xml:space="preserve"> группы ИТ – </w:t>
      </w:r>
      <w:r w:rsidR="007E648B" w:rsidRPr="00E9415C">
        <w:rPr>
          <w:rFonts w:cs="Times New Roman"/>
          <w:sz w:val="24"/>
          <w:szCs w:val="24"/>
        </w:rPr>
        <w:t>4</w:t>
      </w:r>
      <w:r w:rsidR="00CE359A" w:rsidRPr="00E9415C">
        <w:rPr>
          <w:rFonts w:cs="Times New Roman"/>
          <w:sz w:val="24"/>
          <w:szCs w:val="24"/>
        </w:rPr>
        <w:t>2</w:t>
      </w:r>
      <w:r w:rsidR="0019290F" w:rsidRPr="00E9415C">
        <w:rPr>
          <w:rFonts w:cs="Times New Roman"/>
          <w:sz w:val="24"/>
          <w:szCs w:val="24"/>
        </w:rPr>
        <w:br/>
      </w:r>
      <w:r w:rsidR="00CE359A" w:rsidRPr="00E9415C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E9415C" w14:paraId="596FB372" w14:textId="77777777" w:rsidTr="00470D8C">
        <w:tc>
          <w:tcPr>
            <w:tcW w:w="2401" w:type="dxa"/>
          </w:tcPr>
          <w:p w14:paraId="6FD169CD" w14:textId="77777777" w:rsidR="00CE359A" w:rsidRPr="00E9415C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E9415C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415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E9415C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92DF110" w:rsidR="0064206B" w:rsidRPr="00E9415C" w:rsidRDefault="00CC33A0" w:rsidP="005D53A9">
      <w:pPr>
        <w:pStyle w:val="a1"/>
        <w:rPr>
          <w:sz w:val="24"/>
          <w:szCs w:val="24"/>
        </w:rPr>
      </w:pPr>
      <w:r>
        <w:rPr>
          <w:sz w:val="24"/>
          <w:szCs w:val="24"/>
        </w:rPr>
        <w:t>Оптимизация системы массового обслуживания</w:t>
      </w:r>
      <w:r w:rsidR="000D390B" w:rsidRPr="00E9415C">
        <w:rPr>
          <w:sz w:val="24"/>
          <w:szCs w:val="24"/>
        </w:rPr>
        <w:t xml:space="preserve"> </w:t>
      </w:r>
    </w:p>
    <w:p w14:paraId="25AF31BE" w14:textId="6043ED6D" w:rsidR="003532A7" w:rsidRPr="00E9415C" w:rsidRDefault="00CE359A" w:rsidP="00384D89">
      <w:pPr>
        <w:pStyle w:val="Default"/>
        <w:jc w:val="both"/>
        <w:rPr>
          <w:rStyle w:val="af4"/>
          <w:sz w:val="24"/>
          <w:szCs w:val="24"/>
        </w:rPr>
      </w:pPr>
      <w:r w:rsidRPr="00E9415C">
        <w:rPr>
          <w:b/>
        </w:rPr>
        <w:t>Цель работы</w:t>
      </w:r>
      <w:r w:rsidR="00E90335" w:rsidRPr="00E9415C">
        <w:t>:</w:t>
      </w:r>
      <w:r w:rsidR="00BC5EFD" w:rsidRPr="00E9415C">
        <w:t xml:space="preserve"> </w:t>
      </w:r>
      <w:r w:rsidR="00CC33A0">
        <w:t>произвести оптимизацию системы массового обслуживания, пользуясь разработанной имитационной моделью</w:t>
      </w:r>
      <w:r w:rsidR="00BC5EFD" w:rsidRPr="00E9415C">
        <w:rPr>
          <w:rStyle w:val="af4"/>
          <w:sz w:val="24"/>
          <w:szCs w:val="24"/>
        </w:rPr>
        <w:t>.</w:t>
      </w:r>
    </w:p>
    <w:p w14:paraId="2FB8BF66" w14:textId="77777777" w:rsidR="00E36F38" w:rsidRPr="00E9415C" w:rsidRDefault="00E36F38" w:rsidP="00BC5EFD">
      <w:pPr>
        <w:pStyle w:val="Default"/>
      </w:pPr>
    </w:p>
    <w:p w14:paraId="1271C954" w14:textId="2125BAD1" w:rsidR="004237A5" w:rsidRPr="00E9415C" w:rsidRDefault="00705828" w:rsidP="00705828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Содержание работы</w:t>
      </w:r>
    </w:p>
    <w:p w14:paraId="24A80F2C" w14:textId="77777777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Система обработки информации содержит мультиплексный канал и N ЭВМ. Сигналы поступают на вход канала через t1(мкс). </w:t>
      </w:r>
    </w:p>
    <w:p w14:paraId="35D01629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В канале они предварительно обрабатываются в течение t2 (мкс). Затем они поступают на обработку в ту ЭВМ, где наименьшая очередь. Емкости входных накопителей в каждой ЭВМ - E. Время обработки сигнала в каждой из ЭВМ - t3 (мкс). </w:t>
      </w:r>
    </w:p>
    <w:p w14:paraId="0D4E6AE1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Смоделировать процесс обработки 1000 сигналов. </w:t>
      </w:r>
    </w:p>
    <w:p w14:paraId="4A28D9DA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детерминированной модели СМО:</w:t>
      </w:r>
      <w:r w:rsidRPr="00E9415C">
        <w:rPr>
          <w:sz w:val="24"/>
          <w:szCs w:val="24"/>
        </w:rPr>
        <w:t xml:space="preserve"> N=3, t1=10, t2=10 , t3=33, Е=4. </w:t>
      </w:r>
    </w:p>
    <w:p w14:paraId="07322AB6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>Данные для стохастической модели СМО:</w:t>
      </w:r>
      <w:r w:rsidRPr="00E9415C">
        <w:rPr>
          <w:sz w:val="24"/>
          <w:szCs w:val="24"/>
        </w:rPr>
        <w:t xml:space="preserve"> интервал t1 распределен по показательному закону с параметром λ1=0,1, интервалы t2, t3 распределены нормально с параметрами m2=10, m3=33, σ2=1,5, σ3=3; вследствие возмущающих воздействий емкости входных накопителей каждой из ЭВМ непрерывно меняются, поэтому величина E является стационарным случайным процессом с нормальным законом распределения и интервалом разброса [2... 6] (сигналы, находившиеся в накопителе до изменения его емкости и не вмещающиеся в него после изменения его емкости, уничтожаются). </w:t>
      </w:r>
    </w:p>
    <w:p w14:paraId="6C1B325D" w14:textId="77777777" w:rsidR="008C3084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b/>
          <w:sz w:val="24"/>
          <w:szCs w:val="24"/>
        </w:rPr>
        <w:t xml:space="preserve">Варьируемые параметры: </w:t>
      </w:r>
      <w:r w:rsidRPr="00E9415C">
        <w:rPr>
          <w:sz w:val="24"/>
          <w:szCs w:val="24"/>
        </w:rPr>
        <w:t xml:space="preserve">N. </w:t>
      </w:r>
    </w:p>
    <w:p w14:paraId="4E189C01" w14:textId="6A680E12" w:rsidR="00705828" w:rsidRPr="00E9415C" w:rsidRDefault="0070582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Показатели работы: производительность системы, стоимость обработки, вероятность переполнения накопителей.</w:t>
      </w:r>
    </w:p>
    <w:p w14:paraId="5636A02A" w14:textId="0609EE61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CC33A0">
        <w:rPr>
          <w:sz w:val="24"/>
          <w:szCs w:val="24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8AB55D0" w14:textId="460AB722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C33A0">
        <w:rPr>
          <w:sz w:val="24"/>
          <w:szCs w:val="24"/>
        </w:rPr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3007B061" w14:textId="24208086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CC33A0">
        <w:rPr>
          <w:sz w:val="24"/>
          <w:szCs w:val="24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2064C56" w14:textId="0DEF611C" w:rsidR="00CC33A0" w:rsidRPr="00CC33A0" w:rsidRDefault="00CC33A0" w:rsidP="00CC33A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Pr="00CC33A0">
        <w:rPr>
          <w:sz w:val="24"/>
          <w:szCs w:val="24"/>
        </w:rPr>
        <w:t>Получить таблицу Парето-оптимальных параметров модели исследуемой системы.</w:t>
      </w:r>
    </w:p>
    <w:p w14:paraId="37BEA5AC" w14:textId="77777777" w:rsidR="00625617" w:rsidRPr="00E9415C" w:rsidRDefault="00625617" w:rsidP="00625617">
      <w:pPr>
        <w:pStyle w:val="a2"/>
        <w:rPr>
          <w:sz w:val="24"/>
          <w:szCs w:val="24"/>
        </w:rPr>
      </w:pPr>
    </w:p>
    <w:p w14:paraId="121F1AEC" w14:textId="624EF184" w:rsidR="00056DA1" w:rsidRPr="00E9415C" w:rsidRDefault="00056DA1" w:rsidP="00056DA1">
      <w:pPr>
        <w:pStyle w:val="a3"/>
        <w:rPr>
          <w:rFonts w:cs="Times New Roman"/>
          <w:sz w:val="24"/>
          <w:szCs w:val="24"/>
        </w:rPr>
      </w:pPr>
      <w:r w:rsidRPr="00E9415C">
        <w:rPr>
          <w:rFonts w:cs="Times New Roman"/>
          <w:sz w:val="24"/>
          <w:szCs w:val="24"/>
        </w:rPr>
        <w:t>Ход работы</w:t>
      </w:r>
    </w:p>
    <w:p w14:paraId="12263471" w14:textId="1D2E0561" w:rsidR="00AA6449" w:rsidRPr="00E9415C" w:rsidRDefault="00AA6449" w:rsidP="00754466">
      <w:pPr>
        <w:pStyle w:val="a2"/>
        <w:rPr>
          <w:sz w:val="24"/>
          <w:szCs w:val="24"/>
        </w:rPr>
      </w:pPr>
      <w:r w:rsidRPr="00E9415C">
        <w:rPr>
          <w:noProof/>
          <w:sz w:val="24"/>
          <w:szCs w:val="24"/>
          <w:lang w:eastAsia="ru-RU"/>
        </w:rPr>
        <w:drawing>
          <wp:inline distT="0" distB="0" distL="0" distR="0" wp14:anchorId="099117D5" wp14:editId="42F66821">
            <wp:extent cx="5114261" cy="1562986"/>
            <wp:effectExtent l="0" t="38100" r="0" b="5651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4D30487" w14:textId="5B6BD1D6" w:rsidR="00214B5D" w:rsidRPr="00E9415C" w:rsidRDefault="00214B5D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lastRenderedPageBreak/>
        <w:t>Условные обозначения: А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активность, ФД</w:t>
      </w:r>
      <w:r w:rsidRPr="00E9415C">
        <w:rPr>
          <w:sz w:val="24"/>
          <w:szCs w:val="24"/>
          <w:lang w:val="en-US"/>
        </w:rPr>
        <w:t>i</w:t>
      </w:r>
      <w:r w:rsidRPr="00E9415C">
        <w:rPr>
          <w:sz w:val="24"/>
          <w:szCs w:val="24"/>
        </w:rPr>
        <w:t xml:space="preserve"> – функциональное действие, УЗ</w:t>
      </w:r>
      <w:r w:rsidRPr="00E9415C">
        <w:rPr>
          <w:sz w:val="24"/>
          <w:szCs w:val="24"/>
          <w:lang w:val="en-US"/>
        </w:rPr>
        <w:t>ij</w:t>
      </w:r>
      <w:r w:rsidRPr="00E9415C">
        <w:rPr>
          <w:sz w:val="24"/>
          <w:szCs w:val="24"/>
        </w:rPr>
        <w:t xml:space="preserve"> – условие запуска.</w:t>
      </w:r>
    </w:p>
    <w:p w14:paraId="5D9382E5" w14:textId="790C8681" w:rsidR="00E36F38" w:rsidRPr="00E9415C" w:rsidRDefault="00E36F38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В системе наблюдаются следующие функциональные действия (ФД):</w:t>
      </w:r>
    </w:p>
    <w:p w14:paraId="000C75B6" w14:textId="1997655C" w:rsidR="00E36F38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 xml:space="preserve">ФД1 – приход сигнала с интервалом </w:t>
      </w:r>
      <w:r w:rsidRPr="00E9415C">
        <w:rPr>
          <w:sz w:val="24"/>
          <w:szCs w:val="24"/>
          <w:lang w:val="en-US"/>
        </w:rPr>
        <w:t>t</w:t>
      </w:r>
      <w:r w:rsidRPr="00E9415C">
        <w:rPr>
          <w:sz w:val="24"/>
          <w:szCs w:val="24"/>
        </w:rPr>
        <w:t>1</w:t>
      </w:r>
    </w:p>
    <w:p w14:paraId="60184AAB" w14:textId="7AD5385E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ФД2 – обработка сигнала внутри канала</w:t>
      </w:r>
    </w:p>
    <w:p w14:paraId="129F0D7D" w14:textId="05B2106B" w:rsidR="00C41B53" w:rsidRPr="00E9415C" w:rsidRDefault="00C41B53" w:rsidP="00754466">
      <w:pPr>
        <w:pStyle w:val="a2"/>
        <w:rPr>
          <w:sz w:val="24"/>
          <w:szCs w:val="24"/>
        </w:rPr>
      </w:pPr>
      <w:r w:rsidRPr="00E9415C">
        <w:rPr>
          <w:sz w:val="24"/>
          <w:szCs w:val="24"/>
        </w:rPr>
        <w:t>ФД3 – поступление на обработку в ЭВМ с наименьшей очередью</w:t>
      </w:r>
    </w:p>
    <w:p w14:paraId="1B2C8588" w14:textId="4FCBCFB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Предполагается наличие следующих активностей: </w:t>
      </w:r>
    </w:p>
    <w:p w14:paraId="160B6FC7" w14:textId="2A203435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А10 – Поступление сигнала</w:t>
      </w:r>
      <w:r w:rsidR="00190FD0" w:rsidRPr="00E9415C">
        <w:rPr>
          <w:bCs/>
          <w:sz w:val="24"/>
          <w:szCs w:val="24"/>
        </w:rPr>
        <w:t xml:space="preserve"> в канал </w:t>
      </w:r>
    </w:p>
    <w:p w14:paraId="12D78FA7" w14:textId="35A33294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А21 –</w:t>
      </w:r>
      <w:r w:rsidR="00190FD0" w:rsidRPr="00E9415C">
        <w:rPr>
          <w:bCs/>
          <w:sz w:val="24"/>
          <w:szCs w:val="24"/>
        </w:rPr>
        <w:t xml:space="preserve"> Обработка</w:t>
      </w:r>
      <w:r w:rsidRPr="00E9415C">
        <w:rPr>
          <w:bCs/>
          <w:sz w:val="24"/>
          <w:szCs w:val="24"/>
        </w:rPr>
        <w:t xml:space="preserve"> сигнала внутри канала</w:t>
      </w:r>
    </w:p>
    <w:p w14:paraId="20E34EA9" w14:textId="0935BCEA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А22 – Конец обработки и переход к следующему</w:t>
      </w:r>
    </w:p>
    <w:p w14:paraId="0C8C9B7D" w14:textId="6F342112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А31 – Определение ЭВМ с меньшей очередью (где емкость больше) </w:t>
      </w:r>
    </w:p>
    <w:p w14:paraId="07420127" w14:textId="5E1F3EF6" w:rsidR="00C41B53" w:rsidRPr="00E9415C" w:rsidRDefault="00C41B53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 xml:space="preserve">А32 – Выполнение обработки сигнала в ЭВМ </w:t>
      </w:r>
    </w:p>
    <w:p w14:paraId="47897A98" w14:textId="0197D49E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 xml:space="preserve">Кобрбсигн – количество обработанных сигналов. </w:t>
      </w:r>
    </w:p>
    <w:p w14:paraId="0D65486A" w14:textId="19C7C44A" w:rsidR="0039540F" w:rsidRPr="00E9415C" w:rsidRDefault="0039540F" w:rsidP="00BA1902">
      <w:pPr>
        <w:pStyle w:val="a2"/>
        <w:rPr>
          <w:bCs/>
          <w:sz w:val="24"/>
          <w:szCs w:val="24"/>
        </w:rPr>
      </w:pPr>
      <w:r w:rsidRPr="00E9415C">
        <w:rPr>
          <w:bCs/>
          <w:sz w:val="24"/>
          <w:szCs w:val="24"/>
        </w:rPr>
        <w:t>Квх – количество принятых(входных) сигналов</w:t>
      </w:r>
    </w:p>
    <w:p w14:paraId="56AD2173" w14:textId="099619D2" w:rsidR="00056DA1" w:rsidRPr="00E9415C" w:rsidRDefault="0039540F" w:rsidP="007A587B">
      <w:pPr>
        <w:pStyle w:val="a2"/>
        <w:rPr>
          <w:bCs/>
          <w:sz w:val="24"/>
          <w:szCs w:val="24"/>
        </w:rPr>
      </w:pPr>
      <w:r w:rsidRPr="00E9415C">
        <w:rPr>
          <w:sz w:val="24"/>
          <w:szCs w:val="24"/>
        </w:rPr>
        <w:t>Кпотерсигнал – количество сигналов, которые были потеряны</w:t>
      </w:r>
    </w:p>
    <w:p w14:paraId="5E6953A5" w14:textId="489915BB" w:rsidR="00CB273C" w:rsidRPr="00815A90" w:rsidRDefault="0069159A" w:rsidP="00CB273C">
      <w:pPr>
        <w:pStyle w:val="a2"/>
        <w:rPr>
          <w:sz w:val="24"/>
          <w:szCs w:val="24"/>
        </w:rPr>
      </w:pPr>
      <w:r w:rsidRPr="00E9415C">
        <w:rPr>
          <w:bCs/>
          <w:sz w:val="24"/>
          <w:szCs w:val="24"/>
        </w:rPr>
        <w:t xml:space="preserve">1. </w:t>
      </w:r>
    </w:p>
    <w:p w14:paraId="006DDC5C" w14:textId="01A0CF20" w:rsidR="00605E10" w:rsidRPr="000F0A5A" w:rsidRDefault="00F57A72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Показатели работы системы: </w:t>
      </w:r>
      <w:r w:rsidR="001237F1">
        <w:rPr>
          <w:bCs/>
          <w:sz w:val="24"/>
          <w:szCs w:val="24"/>
        </w:rPr>
        <w:t>вероятность потери</w:t>
      </w:r>
      <w:r>
        <w:rPr>
          <w:bCs/>
          <w:sz w:val="24"/>
          <w:szCs w:val="24"/>
        </w:rPr>
        <w:t xml:space="preserve"> сигналов, </w:t>
      </w:r>
      <w:r w:rsidR="000716FA">
        <w:rPr>
          <w:bCs/>
          <w:sz w:val="24"/>
          <w:szCs w:val="24"/>
        </w:rPr>
        <w:t>скорость обработки сигналов</w:t>
      </w:r>
      <w:r w:rsidR="00605E10" w:rsidRPr="000F0A5A">
        <w:rPr>
          <w:bCs/>
          <w:sz w:val="24"/>
          <w:szCs w:val="24"/>
        </w:rPr>
        <w:t xml:space="preserve">: </w:t>
      </w:r>
    </w:p>
    <w:p w14:paraId="11AB5A37" w14:textId="77777777" w:rsidR="00605E10" w:rsidRPr="003E48EA" w:rsidRDefault="00605E10" w:rsidP="00605E10">
      <w:pPr>
        <w:pStyle w:val="a2"/>
        <w:numPr>
          <w:ilvl w:val="0"/>
          <w:numId w:val="24"/>
        </w:numPr>
        <w:rPr>
          <w:sz w:val="24"/>
          <w:szCs w:val="24"/>
        </w:rPr>
      </w:pPr>
      <w:r w:rsidRPr="003E48EA">
        <w:rPr>
          <w:sz w:val="24"/>
          <w:szCs w:val="24"/>
          <w:lang w:val="en-US"/>
        </w:rPr>
        <w:t>X</w:t>
      </w:r>
      <w:r w:rsidRPr="003E48EA">
        <w:rPr>
          <w:sz w:val="24"/>
          <w:szCs w:val="24"/>
        </w:rPr>
        <w:t xml:space="preserve">1 – </w:t>
      </w:r>
      <w:r w:rsidRPr="003E48EA">
        <w:rPr>
          <w:sz w:val="24"/>
          <w:szCs w:val="24"/>
          <w:lang w:val="en-US"/>
        </w:rPr>
        <w:t>t</w:t>
      </w:r>
      <w:r w:rsidRPr="003E48EA">
        <w:rPr>
          <w:sz w:val="24"/>
          <w:szCs w:val="24"/>
        </w:rPr>
        <w:t xml:space="preserve">1 – время между поступлением сигналов, </w:t>
      </w:r>
      <w:r w:rsidRPr="003E48EA">
        <w:rPr>
          <w:bCs/>
          <w:sz w:val="24"/>
          <w:szCs w:val="24"/>
        </w:rPr>
        <w:t>0.05 до 0.15</w:t>
      </w:r>
    </w:p>
    <w:p w14:paraId="75B0AA93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2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2 – время обработки сигналов в канале </w:t>
      </w:r>
    </w:p>
    <w:p w14:paraId="158CB065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3 – </w:t>
      </w:r>
      <w:r w:rsidRPr="000F0A5A"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3 – время обработки сигнала в ЭВМ </w:t>
      </w:r>
    </w:p>
    <w:p w14:paraId="5157CC9C" w14:textId="77777777" w:rsidR="00605E10" w:rsidRPr="000F0A5A" w:rsidRDefault="00605E10" w:rsidP="00605E10">
      <w:pPr>
        <w:pStyle w:val="a2"/>
        <w:numPr>
          <w:ilvl w:val="0"/>
          <w:numId w:val="24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  <w:lang w:val="en-US"/>
        </w:rPr>
        <w:t>X</w:t>
      </w:r>
      <w:r w:rsidRPr="000F0A5A">
        <w:rPr>
          <w:bCs/>
          <w:sz w:val="24"/>
          <w:szCs w:val="24"/>
        </w:rPr>
        <w:t xml:space="preserve">4 – </w:t>
      </w:r>
      <w:r w:rsidRPr="000F0A5A">
        <w:rPr>
          <w:bCs/>
          <w:sz w:val="24"/>
          <w:szCs w:val="24"/>
          <w:lang w:val="en-US"/>
        </w:rPr>
        <w:t>E</w:t>
      </w:r>
      <w:r w:rsidRPr="000F0A5A">
        <w:rPr>
          <w:bCs/>
          <w:sz w:val="24"/>
          <w:szCs w:val="24"/>
        </w:rPr>
        <w:t xml:space="preserve"> – емкость накопителя очереди </w:t>
      </w:r>
    </w:p>
    <w:p w14:paraId="3051662C" w14:textId="3A581515" w:rsidR="00605E10" w:rsidRDefault="00605E10" w:rsidP="00605E10">
      <w:pPr>
        <w:pStyle w:val="a2"/>
        <w:rPr>
          <w:bCs/>
          <w:sz w:val="24"/>
          <w:szCs w:val="24"/>
        </w:rPr>
      </w:pPr>
      <w:r>
        <w:rPr>
          <w:bCs/>
          <w:sz w:val="24"/>
          <w:szCs w:val="24"/>
        </w:rPr>
        <w:t>Варьируемые параметры</w:t>
      </w:r>
      <w:r w:rsidRPr="00605E10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t</w:t>
      </w:r>
      <w:r>
        <w:rPr>
          <w:bCs/>
          <w:sz w:val="24"/>
          <w:szCs w:val="24"/>
        </w:rPr>
        <w:t xml:space="preserve">1, t2,t3, N: </w:t>
      </w:r>
    </w:p>
    <w:p w14:paraId="3DC9763C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 w:rsidRPr="000F0A5A">
        <w:rPr>
          <w:bCs/>
          <w:sz w:val="24"/>
          <w:szCs w:val="24"/>
        </w:rPr>
        <w:t xml:space="preserve">параметр показательного распределения времени </w:t>
      </w:r>
      <w:r>
        <w:rPr>
          <w:bCs/>
          <w:sz w:val="24"/>
          <w:szCs w:val="24"/>
          <w:lang w:val="en-US"/>
        </w:rPr>
        <w:t>t</w:t>
      </w:r>
      <w:r w:rsidRPr="000F0A5A">
        <w:rPr>
          <w:bCs/>
          <w:sz w:val="24"/>
          <w:szCs w:val="24"/>
        </w:rPr>
        <w:t xml:space="preserve">1 </w:t>
      </w:r>
      <w:r>
        <w:rPr>
          <w:bCs/>
          <w:sz w:val="24"/>
          <w:szCs w:val="24"/>
        </w:rPr>
        <w:t xml:space="preserve">λ – </w:t>
      </w:r>
      <w:r w:rsidRPr="000F0A5A">
        <w:rPr>
          <w:bCs/>
          <w:sz w:val="24"/>
          <w:szCs w:val="24"/>
        </w:rPr>
        <w:t>[1,2];</w:t>
      </w:r>
    </w:p>
    <w:p w14:paraId="74C9A3E0" w14:textId="77777777" w:rsidR="00605E10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математические ожидания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1 – [</w:t>
      </w:r>
      <w:r>
        <w:rPr>
          <w:bCs/>
          <w:sz w:val="24"/>
          <w:szCs w:val="24"/>
        </w:rPr>
        <w:t>1,2</w:t>
      </w:r>
      <w:r w:rsidRPr="000F0A5A">
        <w:rPr>
          <w:bCs/>
          <w:sz w:val="24"/>
          <w:szCs w:val="24"/>
        </w:rPr>
        <w:t xml:space="preserve">] </w:t>
      </w:r>
      <w:r>
        <w:rPr>
          <w:bCs/>
          <w:sz w:val="24"/>
          <w:szCs w:val="24"/>
        </w:rPr>
        <w:t xml:space="preserve">и </w:t>
      </w:r>
      <w:r>
        <w:rPr>
          <w:bCs/>
          <w:sz w:val="24"/>
          <w:szCs w:val="24"/>
          <w:lang w:val="en-US"/>
        </w:rPr>
        <w:t>m</w:t>
      </w:r>
      <w:r w:rsidRPr="000F0A5A">
        <w:rPr>
          <w:bCs/>
          <w:sz w:val="24"/>
          <w:szCs w:val="24"/>
        </w:rPr>
        <w:t>2 [2,3]</w:t>
      </w:r>
    </w:p>
    <w:p w14:paraId="76A0BE89" w14:textId="77777777" w:rsidR="00605E10" w:rsidRPr="000F0A5A" w:rsidRDefault="00605E10" w:rsidP="00605E10">
      <w:pPr>
        <w:pStyle w:val="a2"/>
        <w:numPr>
          <w:ilvl w:val="0"/>
          <w:numId w:val="23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емкость ЭВМ </w:t>
      </w:r>
      <w:r w:rsidRPr="00605E10">
        <w:rPr>
          <w:bCs/>
          <w:sz w:val="24"/>
          <w:szCs w:val="24"/>
        </w:rPr>
        <w:t xml:space="preserve">– </w:t>
      </w:r>
      <w:r>
        <w:rPr>
          <w:bCs/>
          <w:sz w:val="24"/>
          <w:szCs w:val="24"/>
          <w:lang w:val="en-US"/>
        </w:rPr>
        <w:t>E</w:t>
      </w:r>
      <w:r w:rsidRPr="00605E10">
        <w:rPr>
          <w:bCs/>
          <w:sz w:val="24"/>
          <w:szCs w:val="24"/>
        </w:rPr>
        <w:t xml:space="preserve"> [2</w:t>
      </w:r>
      <w:r>
        <w:rPr>
          <w:bCs/>
          <w:sz w:val="24"/>
          <w:szCs w:val="24"/>
          <w:lang w:val="en-US"/>
        </w:rPr>
        <w:t>,3]</w:t>
      </w:r>
    </w:p>
    <w:p w14:paraId="2DB1EFA6" w14:textId="64FB50D0" w:rsidR="00815A90" w:rsidRDefault="000716FA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Необходимо учесть, что показатель «Скорость обработки сигналов» должен быть наибольшим, а «Количество потерянных сигналов» наименьшим. </w:t>
      </w:r>
    </w:p>
    <w:p w14:paraId="4F836555" w14:textId="0B5EE4EA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2. </w:t>
      </w:r>
    </w:p>
    <w:p w14:paraId="76316693" w14:textId="2E377DDF" w:rsidR="003F6EF5" w:rsidRDefault="003F6EF5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>Был создан новый класс для хранения результатов одного эксперимента</w:t>
      </w:r>
      <w:r w:rsidR="00E22EEE">
        <w:rPr>
          <w:sz w:val="24"/>
          <w:szCs w:val="24"/>
        </w:rPr>
        <w:t xml:space="preserve"> с методом для сравнения двух объектов этого класса </w:t>
      </w:r>
      <w:r w:rsidR="00E22EEE">
        <w:rPr>
          <w:sz w:val="24"/>
          <w:szCs w:val="24"/>
          <w:lang w:val="en-US"/>
        </w:rPr>
        <w:t>CompareTo</w:t>
      </w:r>
      <w:r w:rsidR="00E22EEE">
        <w:rPr>
          <w:sz w:val="24"/>
          <w:szCs w:val="24"/>
        </w:rPr>
        <w:t xml:space="preserve"> (листинг 1)</w:t>
      </w:r>
      <w:r>
        <w:rPr>
          <w:sz w:val="24"/>
          <w:szCs w:val="24"/>
        </w:rPr>
        <w:t xml:space="preserve">: </w:t>
      </w:r>
    </w:p>
    <w:p w14:paraId="21E4998C" w14:textId="59E358EA" w:rsidR="00E22EEE" w:rsidRDefault="00E22EEE" w:rsidP="00E22EEE">
      <w:pPr>
        <w:pStyle w:val="a2"/>
        <w:jc w:val="right"/>
        <w:rPr>
          <w:sz w:val="24"/>
          <w:szCs w:val="24"/>
        </w:rPr>
      </w:pPr>
      <w:r>
        <w:rPr>
          <w:sz w:val="24"/>
          <w:szCs w:val="24"/>
        </w:rPr>
        <w:t>Листинг 1. Класс вывода данных эксперимента</w:t>
      </w:r>
    </w:p>
    <w:p w14:paraId="166953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2EE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:IComparable&lt;ResultLineExtend&gt;</w:t>
      </w:r>
    </w:p>
    <w:p w14:paraId="61BBB6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67E90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"ID (exp)"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26327E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ParamID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50FDAC1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"X1 (lambda)"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2EBFE7E4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DC9DE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"X2 (m1)"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60A1BA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0E190B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"X3 (m2)"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4879B67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E73905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"X4 (E)"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275A23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91A4F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"t1"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573401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E827D2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"t2"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5F08F246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54359D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"t3"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33DA9B52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26EC3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//Показатели работы моделируемой системы</w:t>
      </w:r>
    </w:p>
    <w:p w14:paraId="09401FD8" w14:textId="77777777" w:rsidR="003F6EF5" w:rsidRPr="007756EA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[Name(</w:t>
      </w:r>
      <w:r w:rsidRPr="007756EA">
        <w:rPr>
          <w:rFonts w:ascii="Consolas" w:hAnsi="Consolas" w:cs="Consolas"/>
          <w:color w:val="A31515"/>
          <w:sz w:val="19"/>
          <w:szCs w:val="19"/>
          <w:lang w:val="en-US"/>
        </w:rPr>
        <w:t>"L% (LostSignalChance)"</w:t>
      </w: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7C1267A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6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9203941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"W% (WaitSignalChance)"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1441518D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8E2470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[Name(</w:t>
      </w:r>
      <w:r w:rsidRPr="003F6EF5">
        <w:rPr>
          <w:rFonts w:ascii="Consolas" w:hAnsi="Consolas" w:cs="Consolas"/>
          <w:color w:val="A31515"/>
          <w:sz w:val="19"/>
          <w:szCs w:val="19"/>
          <w:lang w:val="en-US"/>
        </w:rPr>
        <w:t>"S (SpeedSignalProcessing)"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14:paraId="0BCB5885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S {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0FA7A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() { }</w:t>
      </w:r>
    </w:p>
    <w:p w14:paraId="5A9F9A7E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2B91AF"/>
          <w:sz w:val="19"/>
          <w:szCs w:val="19"/>
          <w:lang w:val="en-US"/>
        </w:rPr>
        <w:t>ResultLineExtend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PID,</w:t>
      </w:r>
    </w:p>
    <w:p w14:paraId="51C3D9A5" w14:textId="1B85D0C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x3,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x4,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t1,</w:t>
      </w:r>
    </w:p>
    <w:p w14:paraId="5CCD7262" w14:textId="3129F501" w:rsidR="003F6EF5" w:rsidRPr="00E22EEE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t2,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t3,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l,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  </w:t>
      </w:r>
      <w:r w:rsidRPr="00E22EE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22EEE">
        <w:rPr>
          <w:rFonts w:ascii="Consolas" w:hAnsi="Consolas" w:cs="Consolas"/>
          <w:color w:val="000000"/>
          <w:sz w:val="19"/>
          <w:szCs w:val="19"/>
          <w:lang w:val="en-US"/>
        </w:rPr>
        <w:t xml:space="preserve"> s)</w:t>
      </w:r>
    </w:p>
    <w:p w14:paraId="50AA0A9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653FC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ParamID = PID;</w:t>
      </w:r>
    </w:p>
    <w:p w14:paraId="1ACA79F9" w14:textId="596B9B98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 = l;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W = w; S = s;</w:t>
      </w:r>
    </w:p>
    <w:p w14:paraId="47BE9605" w14:textId="53E4EB4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  X2 = x2; X3 = x3;  X4 = (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)x4;</w:t>
      </w:r>
    </w:p>
    <w:p w14:paraId="07E7BCDF" w14:textId="2802FF0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T1 = t1;  T2 = t2; T3 = t3;</w:t>
      </w:r>
    </w:p>
    <w:p w14:paraId="6045774C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3FE98F7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CompareTo(ResultLineExtend resultLineExtend)</w:t>
      </w:r>
    </w:p>
    <w:p w14:paraId="393F2D5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BA8AB7" w14:textId="3925F2CD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14:paraId="28FE4214" w14:textId="59FD99BE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L == resultLineExtend.L? 0 : </w:t>
      </w:r>
    </w:p>
    <w:p w14:paraId="1EED58DE" w14:textId="6CACB84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L &lt; resultLineExtend.L ? 1 : -1;</w:t>
      </w:r>
    </w:p>
    <w:p w14:paraId="01B5133C" w14:textId="736AB2C4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[1] = S == resultLineExtend.S</w:t>
      </w:r>
    </w:p>
    <w:p w14:paraId="1AAF9F8B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5E885A8F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 S &gt; resultLineExtend.S ? 1 : -1;</w:t>
      </w:r>
    </w:p>
    <w:p w14:paraId="17A0C0EF" w14:textId="7B87D19C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F6EF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0)</w:t>
      </w:r>
    </w:p>
    <w:p w14:paraId="0D166113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? 0</w:t>
      </w:r>
    </w:p>
    <w:p w14:paraId="2E96DDFC" w14:textId="1517C7B1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: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1 || x == 0)</w:t>
      </w:r>
    </w:p>
    <w:p w14:paraId="6CCEDC58" w14:textId="7777777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? 1</w:t>
      </w:r>
    </w:p>
    <w:p w14:paraId="56E806F7" w14:textId="54A54167" w:rsidR="003F6EF5" w:rsidRP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: 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esLine</w:t>
      </w: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>.All(x =&gt; x == -1 || x == 0) ? -1 : 0;</w:t>
      </w:r>
    </w:p>
    <w:p w14:paraId="1E601A42" w14:textId="77777777" w:rsidR="003F6EF5" w:rsidRDefault="003F6EF5" w:rsidP="003F6E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6EF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3910CF" w14:textId="019F7F15" w:rsidR="003F6EF5" w:rsidRDefault="003F6EF5" w:rsidP="008E37D7">
      <w:pPr>
        <w:pStyle w:val="a2"/>
        <w:numPr>
          <w:ilvl w:val="0"/>
          <w:numId w:val="0"/>
        </w:numPr>
        <w:rPr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D34DDC" w14:textId="2B6F12D3" w:rsidR="003B3BE7" w:rsidRDefault="003B3BE7" w:rsidP="00815A9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3. Тестирование: </w:t>
      </w:r>
    </w:p>
    <w:p w14:paraId="2265E5A8" w14:textId="0D8318F7" w:rsidR="00851DEC" w:rsidRDefault="00851DEC" w:rsidP="00851DEC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61757F" wp14:editId="0B87AE9A">
            <wp:extent cx="5067300" cy="19335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87" cy="19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6A87" w14:textId="1A27A3FD" w:rsidR="00851DEC" w:rsidRDefault="00851DEC" w:rsidP="00851DEC">
      <w:pPr>
        <w:pStyle w:val="a4"/>
      </w:pPr>
      <w:r>
        <w:t>Интерфейс моделирования</w:t>
      </w:r>
    </w:p>
    <w:p w14:paraId="52809F60" w14:textId="34B539F6" w:rsidR="003B3BE7" w:rsidRDefault="00815E97" w:rsidP="00815E97">
      <w:pPr>
        <w:pStyle w:val="a2"/>
        <w:ind w:firstLine="0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F378E1" wp14:editId="22F4AB7C">
            <wp:extent cx="5984875" cy="180338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0721" cy="180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AEBE" w14:textId="469B737A" w:rsidR="003B3BE7" w:rsidRDefault="003B3BE7" w:rsidP="003B3BE7">
      <w:pPr>
        <w:pStyle w:val="a4"/>
      </w:pPr>
      <w:r>
        <w:t>Результаты экспериментов</w:t>
      </w:r>
    </w:p>
    <w:p w14:paraId="54A9D77A" w14:textId="724D15CF" w:rsidR="003B3BE7" w:rsidRDefault="00815E97" w:rsidP="00815E97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4A947F" wp14:editId="1070889A">
            <wp:extent cx="6480175" cy="6654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A6ED" w14:textId="56B81F6F" w:rsidR="003B3BE7" w:rsidRPr="003B3BE7" w:rsidRDefault="003B3BE7" w:rsidP="003B3BE7">
      <w:pPr>
        <w:pStyle w:val="a4"/>
      </w:pPr>
      <w:r>
        <w:t>Результаты после оптимизации</w:t>
      </w:r>
    </w:p>
    <w:p w14:paraId="7BADC902" w14:textId="05EBA733" w:rsidR="00BA7BED" w:rsidRPr="00BC1321" w:rsidRDefault="00E9232D" w:rsidP="002D4E06">
      <w:pPr>
        <w:pStyle w:val="a2"/>
        <w:rPr>
          <w:sz w:val="24"/>
          <w:szCs w:val="24"/>
        </w:rPr>
      </w:pPr>
      <w:r w:rsidRPr="002D4E06">
        <w:rPr>
          <w:b/>
          <w:sz w:val="24"/>
          <w:szCs w:val="24"/>
        </w:rPr>
        <w:t xml:space="preserve">Вывод: </w:t>
      </w:r>
      <w:r w:rsidRPr="002D4E06">
        <w:rPr>
          <w:bCs/>
          <w:sz w:val="24"/>
          <w:szCs w:val="24"/>
        </w:rPr>
        <w:t>Таким образом в ходе выпо</w:t>
      </w:r>
      <w:r w:rsidR="002D4E06">
        <w:rPr>
          <w:bCs/>
          <w:sz w:val="24"/>
          <w:szCs w:val="24"/>
        </w:rPr>
        <w:t>лнения лабораторной работы была произведена оптимизация</w:t>
      </w:r>
      <w:r w:rsidR="002D4E06" w:rsidRPr="002D4E06">
        <w:rPr>
          <w:bCs/>
          <w:sz w:val="24"/>
          <w:szCs w:val="24"/>
        </w:rPr>
        <w:t xml:space="preserve"> системы массового обслуживания, </w:t>
      </w:r>
      <w:r w:rsidR="002D4E06">
        <w:rPr>
          <w:bCs/>
          <w:sz w:val="24"/>
          <w:szCs w:val="24"/>
        </w:rPr>
        <w:t xml:space="preserve">с использованием </w:t>
      </w:r>
      <w:r w:rsidR="002D4E06" w:rsidRPr="002D4E06">
        <w:rPr>
          <w:bCs/>
          <w:sz w:val="24"/>
          <w:szCs w:val="24"/>
        </w:rPr>
        <w:t>р</w:t>
      </w:r>
      <w:r w:rsidR="002D4E06">
        <w:rPr>
          <w:bCs/>
          <w:sz w:val="24"/>
          <w:szCs w:val="24"/>
        </w:rPr>
        <w:t>азработанной имитационной модели.</w:t>
      </w:r>
      <w:bookmarkStart w:id="1" w:name="_GoBack"/>
      <w:bookmarkEnd w:id="1"/>
    </w:p>
    <w:sectPr w:rsidR="00BA7BED" w:rsidRPr="00BC1321" w:rsidSect="005D7FE2">
      <w:footerReference w:type="default" r:id="rId16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7FE09" w14:textId="77777777" w:rsidR="00CD0E44" w:rsidRDefault="00CD0E44" w:rsidP="005D7FE2">
      <w:pPr>
        <w:spacing w:after="0" w:line="240" w:lineRule="auto"/>
      </w:pPr>
      <w:r>
        <w:separator/>
      </w:r>
    </w:p>
  </w:endnote>
  <w:endnote w:type="continuationSeparator" w:id="0">
    <w:p w14:paraId="3AAE49C5" w14:textId="77777777" w:rsidR="00CD0E44" w:rsidRDefault="00CD0E44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4E06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6D406" w14:textId="77777777" w:rsidR="00CD0E44" w:rsidRDefault="00CD0E44" w:rsidP="005D7FE2">
      <w:pPr>
        <w:spacing w:after="0" w:line="240" w:lineRule="auto"/>
      </w:pPr>
      <w:r>
        <w:separator/>
      </w:r>
    </w:p>
  </w:footnote>
  <w:footnote w:type="continuationSeparator" w:id="0">
    <w:p w14:paraId="5AA01315" w14:textId="77777777" w:rsidR="00CD0E44" w:rsidRDefault="00CD0E44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38B61F8"/>
    <w:multiLevelType w:val="multilevel"/>
    <w:tmpl w:val="1564DF80"/>
    <w:lvl w:ilvl="0">
      <w:start w:val="5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8F2E8132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3F25267E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07A36CD"/>
    <w:multiLevelType w:val="hybridMultilevel"/>
    <w:tmpl w:val="42F87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DD0388"/>
    <w:multiLevelType w:val="hybridMultilevel"/>
    <w:tmpl w:val="6B98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3" w15:restartNumberingAfterBreak="0">
    <w:nsid w:val="55641930"/>
    <w:multiLevelType w:val="multilevel"/>
    <w:tmpl w:val="E0EEA0D8"/>
    <w:lvl w:ilvl="0">
      <w:start w:val="3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9643A12"/>
    <w:multiLevelType w:val="hybridMultilevel"/>
    <w:tmpl w:val="466C284E"/>
    <w:lvl w:ilvl="0" w:tplc="F2C652E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16"/>
  </w:num>
  <w:num w:numId="5">
    <w:abstractNumId w:val="16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6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6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21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5"/>
  </w:num>
  <w:num w:numId="17">
    <w:abstractNumId w:val="18"/>
  </w:num>
  <w:num w:numId="18">
    <w:abstractNumId w:val="14"/>
  </w:num>
  <w:num w:numId="19">
    <w:abstractNumId w:val="19"/>
  </w:num>
  <w:num w:numId="20">
    <w:abstractNumId w:val="1"/>
  </w:num>
  <w:num w:numId="21">
    <w:abstractNumId w:val="7"/>
  </w:num>
  <w:num w:numId="22">
    <w:abstractNumId w:val="13"/>
  </w:num>
  <w:num w:numId="23">
    <w:abstractNumId w:val="9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05B03"/>
    <w:rsid w:val="00011C1A"/>
    <w:rsid w:val="00016389"/>
    <w:rsid w:val="000171C5"/>
    <w:rsid w:val="000179BD"/>
    <w:rsid w:val="00025B21"/>
    <w:rsid w:val="00026AAE"/>
    <w:rsid w:val="00032A90"/>
    <w:rsid w:val="00036FDA"/>
    <w:rsid w:val="00040371"/>
    <w:rsid w:val="000418DB"/>
    <w:rsid w:val="000526C9"/>
    <w:rsid w:val="00056DA1"/>
    <w:rsid w:val="0006003A"/>
    <w:rsid w:val="00063E85"/>
    <w:rsid w:val="00064008"/>
    <w:rsid w:val="00064369"/>
    <w:rsid w:val="00064B3A"/>
    <w:rsid w:val="000716FA"/>
    <w:rsid w:val="00074E11"/>
    <w:rsid w:val="0007519F"/>
    <w:rsid w:val="00094050"/>
    <w:rsid w:val="0009760E"/>
    <w:rsid w:val="000A1034"/>
    <w:rsid w:val="000A1140"/>
    <w:rsid w:val="000A220F"/>
    <w:rsid w:val="000A4503"/>
    <w:rsid w:val="000A4CD1"/>
    <w:rsid w:val="000A551A"/>
    <w:rsid w:val="000A6EE3"/>
    <w:rsid w:val="000B07DC"/>
    <w:rsid w:val="000B70C1"/>
    <w:rsid w:val="000C4AD0"/>
    <w:rsid w:val="000D1F98"/>
    <w:rsid w:val="000D319D"/>
    <w:rsid w:val="000D390B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3A80"/>
    <w:rsid w:val="00114E61"/>
    <w:rsid w:val="00122223"/>
    <w:rsid w:val="001237F1"/>
    <w:rsid w:val="0012502F"/>
    <w:rsid w:val="00125DBC"/>
    <w:rsid w:val="0012644C"/>
    <w:rsid w:val="00137048"/>
    <w:rsid w:val="00146499"/>
    <w:rsid w:val="00146A22"/>
    <w:rsid w:val="00151721"/>
    <w:rsid w:val="00151B3A"/>
    <w:rsid w:val="00155A02"/>
    <w:rsid w:val="0015603A"/>
    <w:rsid w:val="00156B63"/>
    <w:rsid w:val="00162195"/>
    <w:rsid w:val="001625FB"/>
    <w:rsid w:val="0016317B"/>
    <w:rsid w:val="00172AFD"/>
    <w:rsid w:val="00174A7A"/>
    <w:rsid w:val="00175F55"/>
    <w:rsid w:val="00177AB5"/>
    <w:rsid w:val="001815E4"/>
    <w:rsid w:val="001847FA"/>
    <w:rsid w:val="00187083"/>
    <w:rsid w:val="00190DA1"/>
    <w:rsid w:val="00190FD0"/>
    <w:rsid w:val="00191D3A"/>
    <w:rsid w:val="00192603"/>
    <w:rsid w:val="00192829"/>
    <w:rsid w:val="0019290F"/>
    <w:rsid w:val="00197DCA"/>
    <w:rsid w:val="001A0202"/>
    <w:rsid w:val="001A28E1"/>
    <w:rsid w:val="001A7493"/>
    <w:rsid w:val="001B0C73"/>
    <w:rsid w:val="001B36AC"/>
    <w:rsid w:val="001B613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410E"/>
    <w:rsid w:val="0020574C"/>
    <w:rsid w:val="00205A15"/>
    <w:rsid w:val="00205D3A"/>
    <w:rsid w:val="00207487"/>
    <w:rsid w:val="00207C60"/>
    <w:rsid w:val="00207F48"/>
    <w:rsid w:val="00214B5D"/>
    <w:rsid w:val="00217097"/>
    <w:rsid w:val="00220E50"/>
    <w:rsid w:val="002220DC"/>
    <w:rsid w:val="00230C96"/>
    <w:rsid w:val="00234CEF"/>
    <w:rsid w:val="002419C2"/>
    <w:rsid w:val="0024207A"/>
    <w:rsid w:val="00244991"/>
    <w:rsid w:val="0025179A"/>
    <w:rsid w:val="0025265A"/>
    <w:rsid w:val="00254C83"/>
    <w:rsid w:val="00257088"/>
    <w:rsid w:val="00262760"/>
    <w:rsid w:val="00263BE4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96434"/>
    <w:rsid w:val="002A2292"/>
    <w:rsid w:val="002A46C8"/>
    <w:rsid w:val="002B374F"/>
    <w:rsid w:val="002B3B0A"/>
    <w:rsid w:val="002C6641"/>
    <w:rsid w:val="002D0F8C"/>
    <w:rsid w:val="002D43EE"/>
    <w:rsid w:val="002D45BB"/>
    <w:rsid w:val="002D4E06"/>
    <w:rsid w:val="002D5BEA"/>
    <w:rsid w:val="002E16FB"/>
    <w:rsid w:val="002E609B"/>
    <w:rsid w:val="002F23B3"/>
    <w:rsid w:val="002F3AE8"/>
    <w:rsid w:val="002F4E4F"/>
    <w:rsid w:val="002F5D02"/>
    <w:rsid w:val="00300531"/>
    <w:rsid w:val="00304D40"/>
    <w:rsid w:val="0031378B"/>
    <w:rsid w:val="003146B6"/>
    <w:rsid w:val="0031727B"/>
    <w:rsid w:val="003238F7"/>
    <w:rsid w:val="00323C54"/>
    <w:rsid w:val="00325632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5722"/>
    <w:rsid w:val="0036752D"/>
    <w:rsid w:val="0036796C"/>
    <w:rsid w:val="0037057D"/>
    <w:rsid w:val="00371476"/>
    <w:rsid w:val="00374DC7"/>
    <w:rsid w:val="0038323C"/>
    <w:rsid w:val="00383829"/>
    <w:rsid w:val="00384D89"/>
    <w:rsid w:val="0038713B"/>
    <w:rsid w:val="0039126E"/>
    <w:rsid w:val="0039219C"/>
    <w:rsid w:val="0039540F"/>
    <w:rsid w:val="003A61E7"/>
    <w:rsid w:val="003A7452"/>
    <w:rsid w:val="003B3BE7"/>
    <w:rsid w:val="003B79F9"/>
    <w:rsid w:val="003C087E"/>
    <w:rsid w:val="003C12D4"/>
    <w:rsid w:val="003C285C"/>
    <w:rsid w:val="003C5798"/>
    <w:rsid w:val="003C6E22"/>
    <w:rsid w:val="003C799D"/>
    <w:rsid w:val="003D49F4"/>
    <w:rsid w:val="003D4C11"/>
    <w:rsid w:val="003D664F"/>
    <w:rsid w:val="003D6D74"/>
    <w:rsid w:val="003E2F4D"/>
    <w:rsid w:val="003E749B"/>
    <w:rsid w:val="003E7636"/>
    <w:rsid w:val="003E7F7D"/>
    <w:rsid w:val="003F6EF5"/>
    <w:rsid w:val="003F7535"/>
    <w:rsid w:val="00401CAB"/>
    <w:rsid w:val="00401F7A"/>
    <w:rsid w:val="00402C87"/>
    <w:rsid w:val="00404116"/>
    <w:rsid w:val="004056AE"/>
    <w:rsid w:val="0041124C"/>
    <w:rsid w:val="00411B02"/>
    <w:rsid w:val="00411C5A"/>
    <w:rsid w:val="004148B1"/>
    <w:rsid w:val="0041601F"/>
    <w:rsid w:val="004227B0"/>
    <w:rsid w:val="004237A5"/>
    <w:rsid w:val="0042484A"/>
    <w:rsid w:val="004249B3"/>
    <w:rsid w:val="004423F0"/>
    <w:rsid w:val="00445181"/>
    <w:rsid w:val="00445388"/>
    <w:rsid w:val="00445812"/>
    <w:rsid w:val="004468FA"/>
    <w:rsid w:val="00447DCE"/>
    <w:rsid w:val="00460EA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0851"/>
    <w:rsid w:val="004D1F5D"/>
    <w:rsid w:val="004D5871"/>
    <w:rsid w:val="004D7693"/>
    <w:rsid w:val="004E1EA6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0C89"/>
    <w:rsid w:val="00562BA7"/>
    <w:rsid w:val="00570494"/>
    <w:rsid w:val="005719A3"/>
    <w:rsid w:val="00571BB9"/>
    <w:rsid w:val="0058280D"/>
    <w:rsid w:val="00582859"/>
    <w:rsid w:val="005839CA"/>
    <w:rsid w:val="005865AF"/>
    <w:rsid w:val="00591CB3"/>
    <w:rsid w:val="00593085"/>
    <w:rsid w:val="005A16EA"/>
    <w:rsid w:val="005A59A7"/>
    <w:rsid w:val="005B52E7"/>
    <w:rsid w:val="005B767D"/>
    <w:rsid w:val="005C16D9"/>
    <w:rsid w:val="005C5168"/>
    <w:rsid w:val="005C5D08"/>
    <w:rsid w:val="005D53A9"/>
    <w:rsid w:val="005D7FE2"/>
    <w:rsid w:val="005E1413"/>
    <w:rsid w:val="005E45DB"/>
    <w:rsid w:val="005F2134"/>
    <w:rsid w:val="005F7B41"/>
    <w:rsid w:val="00600C4C"/>
    <w:rsid w:val="006036D6"/>
    <w:rsid w:val="00603D6A"/>
    <w:rsid w:val="006046EE"/>
    <w:rsid w:val="00605E10"/>
    <w:rsid w:val="00606F5E"/>
    <w:rsid w:val="00621965"/>
    <w:rsid w:val="00625617"/>
    <w:rsid w:val="00625672"/>
    <w:rsid w:val="006258CB"/>
    <w:rsid w:val="0063304F"/>
    <w:rsid w:val="00633B63"/>
    <w:rsid w:val="00634B65"/>
    <w:rsid w:val="00635AE5"/>
    <w:rsid w:val="00637126"/>
    <w:rsid w:val="0064044D"/>
    <w:rsid w:val="0064206B"/>
    <w:rsid w:val="00645249"/>
    <w:rsid w:val="006526CF"/>
    <w:rsid w:val="00652D5F"/>
    <w:rsid w:val="00657D50"/>
    <w:rsid w:val="00663351"/>
    <w:rsid w:val="00671C12"/>
    <w:rsid w:val="0067248C"/>
    <w:rsid w:val="00673442"/>
    <w:rsid w:val="0067457D"/>
    <w:rsid w:val="0067545B"/>
    <w:rsid w:val="00675D07"/>
    <w:rsid w:val="006816C9"/>
    <w:rsid w:val="00685FB5"/>
    <w:rsid w:val="00690F87"/>
    <w:rsid w:val="0069159A"/>
    <w:rsid w:val="0069317E"/>
    <w:rsid w:val="00695BD3"/>
    <w:rsid w:val="00696619"/>
    <w:rsid w:val="00697103"/>
    <w:rsid w:val="006A00B4"/>
    <w:rsid w:val="006B66AB"/>
    <w:rsid w:val="006B6E48"/>
    <w:rsid w:val="006D1D69"/>
    <w:rsid w:val="006D43D1"/>
    <w:rsid w:val="006E085F"/>
    <w:rsid w:val="006E2B01"/>
    <w:rsid w:val="006E344C"/>
    <w:rsid w:val="006E35BB"/>
    <w:rsid w:val="006E364F"/>
    <w:rsid w:val="006E7C06"/>
    <w:rsid w:val="006F2BE9"/>
    <w:rsid w:val="006F4260"/>
    <w:rsid w:val="006F4DDD"/>
    <w:rsid w:val="0070307F"/>
    <w:rsid w:val="00705828"/>
    <w:rsid w:val="00706C02"/>
    <w:rsid w:val="00711570"/>
    <w:rsid w:val="00716096"/>
    <w:rsid w:val="007177DD"/>
    <w:rsid w:val="00720A8E"/>
    <w:rsid w:val="00724798"/>
    <w:rsid w:val="00735A86"/>
    <w:rsid w:val="00740642"/>
    <w:rsid w:val="00742B66"/>
    <w:rsid w:val="007470E5"/>
    <w:rsid w:val="00754466"/>
    <w:rsid w:val="0075497A"/>
    <w:rsid w:val="007558DB"/>
    <w:rsid w:val="0076102A"/>
    <w:rsid w:val="007627FF"/>
    <w:rsid w:val="007671E4"/>
    <w:rsid w:val="0077342A"/>
    <w:rsid w:val="007756EA"/>
    <w:rsid w:val="00776A19"/>
    <w:rsid w:val="007856BF"/>
    <w:rsid w:val="00786DE1"/>
    <w:rsid w:val="007920D1"/>
    <w:rsid w:val="00795511"/>
    <w:rsid w:val="007A1799"/>
    <w:rsid w:val="007A1B18"/>
    <w:rsid w:val="007A587B"/>
    <w:rsid w:val="007B003C"/>
    <w:rsid w:val="007B11E1"/>
    <w:rsid w:val="007B1FD6"/>
    <w:rsid w:val="007B2423"/>
    <w:rsid w:val="007B3A0F"/>
    <w:rsid w:val="007C08C0"/>
    <w:rsid w:val="007C0FEA"/>
    <w:rsid w:val="007C73B6"/>
    <w:rsid w:val="007D1001"/>
    <w:rsid w:val="007D157D"/>
    <w:rsid w:val="007E1BC2"/>
    <w:rsid w:val="007E2197"/>
    <w:rsid w:val="007E2498"/>
    <w:rsid w:val="007E648B"/>
    <w:rsid w:val="007E6F62"/>
    <w:rsid w:val="007F47C3"/>
    <w:rsid w:val="007F6E42"/>
    <w:rsid w:val="007F78A7"/>
    <w:rsid w:val="00800CD0"/>
    <w:rsid w:val="00802DEC"/>
    <w:rsid w:val="00803CC0"/>
    <w:rsid w:val="00804E1D"/>
    <w:rsid w:val="00807A9C"/>
    <w:rsid w:val="00812FBC"/>
    <w:rsid w:val="008144A9"/>
    <w:rsid w:val="00815A90"/>
    <w:rsid w:val="00815E97"/>
    <w:rsid w:val="00817DBA"/>
    <w:rsid w:val="00820A60"/>
    <w:rsid w:val="0082376E"/>
    <w:rsid w:val="00825FF3"/>
    <w:rsid w:val="0082623B"/>
    <w:rsid w:val="00827A6B"/>
    <w:rsid w:val="008308DD"/>
    <w:rsid w:val="00832918"/>
    <w:rsid w:val="00832AD7"/>
    <w:rsid w:val="008411A2"/>
    <w:rsid w:val="00846071"/>
    <w:rsid w:val="00851C7E"/>
    <w:rsid w:val="00851DEC"/>
    <w:rsid w:val="0085240A"/>
    <w:rsid w:val="00852B35"/>
    <w:rsid w:val="00855D2F"/>
    <w:rsid w:val="00873091"/>
    <w:rsid w:val="00873660"/>
    <w:rsid w:val="0088132B"/>
    <w:rsid w:val="008813E8"/>
    <w:rsid w:val="008820C3"/>
    <w:rsid w:val="00882DA1"/>
    <w:rsid w:val="008847FF"/>
    <w:rsid w:val="00892A35"/>
    <w:rsid w:val="008A32AA"/>
    <w:rsid w:val="008A41A3"/>
    <w:rsid w:val="008B4606"/>
    <w:rsid w:val="008B5C35"/>
    <w:rsid w:val="008C3084"/>
    <w:rsid w:val="008C45A2"/>
    <w:rsid w:val="008C4FC0"/>
    <w:rsid w:val="008C6355"/>
    <w:rsid w:val="008D060A"/>
    <w:rsid w:val="008D5EB8"/>
    <w:rsid w:val="008E0947"/>
    <w:rsid w:val="008E2299"/>
    <w:rsid w:val="008E37D7"/>
    <w:rsid w:val="008F507B"/>
    <w:rsid w:val="008F61F9"/>
    <w:rsid w:val="00901B41"/>
    <w:rsid w:val="0090390A"/>
    <w:rsid w:val="00904ED4"/>
    <w:rsid w:val="00905640"/>
    <w:rsid w:val="00907ED8"/>
    <w:rsid w:val="0091073C"/>
    <w:rsid w:val="00921531"/>
    <w:rsid w:val="0092223E"/>
    <w:rsid w:val="00924E31"/>
    <w:rsid w:val="00925767"/>
    <w:rsid w:val="00947832"/>
    <w:rsid w:val="0094799F"/>
    <w:rsid w:val="00951044"/>
    <w:rsid w:val="009511ED"/>
    <w:rsid w:val="0095148E"/>
    <w:rsid w:val="0095430C"/>
    <w:rsid w:val="0095621F"/>
    <w:rsid w:val="00962FAF"/>
    <w:rsid w:val="009763DB"/>
    <w:rsid w:val="00980121"/>
    <w:rsid w:val="009867E3"/>
    <w:rsid w:val="00992BF8"/>
    <w:rsid w:val="009A1A95"/>
    <w:rsid w:val="009A1EED"/>
    <w:rsid w:val="009A2045"/>
    <w:rsid w:val="009A20CB"/>
    <w:rsid w:val="009A255D"/>
    <w:rsid w:val="009A5F2F"/>
    <w:rsid w:val="009B0603"/>
    <w:rsid w:val="009B2BC4"/>
    <w:rsid w:val="009B62EF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680D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3150"/>
    <w:rsid w:val="00A47CBA"/>
    <w:rsid w:val="00A509A7"/>
    <w:rsid w:val="00A53EDD"/>
    <w:rsid w:val="00A542C7"/>
    <w:rsid w:val="00A550A9"/>
    <w:rsid w:val="00A572CB"/>
    <w:rsid w:val="00A5754A"/>
    <w:rsid w:val="00A62E73"/>
    <w:rsid w:val="00A6626E"/>
    <w:rsid w:val="00A74C7E"/>
    <w:rsid w:val="00A82D7D"/>
    <w:rsid w:val="00A842C1"/>
    <w:rsid w:val="00A97C4A"/>
    <w:rsid w:val="00AA0E26"/>
    <w:rsid w:val="00AA1FFE"/>
    <w:rsid w:val="00AA62DE"/>
    <w:rsid w:val="00AA6449"/>
    <w:rsid w:val="00AC01BD"/>
    <w:rsid w:val="00AC0A74"/>
    <w:rsid w:val="00AC2B59"/>
    <w:rsid w:val="00AD128E"/>
    <w:rsid w:val="00AD5FC0"/>
    <w:rsid w:val="00AD6580"/>
    <w:rsid w:val="00AE07B5"/>
    <w:rsid w:val="00AE07EC"/>
    <w:rsid w:val="00AE1C31"/>
    <w:rsid w:val="00AF593B"/>
    <w:rsid w:val="00B0207C"/>
    <w:rsid w:val="00B0589C"/>
    <w:rsid w:val="00B072DF"/>
    <w:rsid w:val="00B1338B"/>
    <w:rsid w:val="00B13897"/>
    <w:rsid w:val="00B14382"/>
    <w:rsid w:val="00B16955"/>
    <w:rsid w:val="00B21C53"/>
    <w:rsid w:val="00B23625"/>
    <w:rsid w:val="00B238D9"/>
    <w:rsid w:val="00B254BA"/>
    <w:rsid w:val="00B30F80"/>
    <w:rsid w:val="00B31DB6"/>
    <w:rsid w:val="00B37B06"/>
    <w:rsid w:val="00B42DF3"/>
    <w:rsid w:val="00B45026"/>
    <w:rsid w:val="00B45079"/>
    <w:rsid w:val="00B46C71"/>
    <w:rsid w:val="00B46F53"/>
    <w:rsid w:val="00B5250C"/>
    <w:rsid w:val="00B52BD7"/>
    <w:rsid w:val="00B60120"/>
    <w:rsid w:val="00B623B2"/>
    <w:rsid w:val="00B62502"/>
    <w:rsid w:val="00B63DF8"/>
    <w:rsid w:val="00B71B70"/>
    <w:rsid w:val="00B73CC7"/>
    <w:rsid w:val="00B75703"/>
    <w:rsid w:val="00B81882"/>
    <w:rsid w:val="00B83BF9"/>
    <w:rsid w:val="00B85FAA"/>
    <w:rsid w:val="00B92990"/>
    <w:rsid w:val="00B93DF5"/>
    <w:rsid w:val="00BA71D0"/>
    <w:rsid w:val="00BA7930"/>
    <w:rsid w:val="00BA7BED"/>
    <w:rsid w:val="00BB1D90"/>
    <w:rsid w:val="00BB2B4E"/>
    <w:rsid w:val="00BB5C16"/>
    <w:rsid w:val="00BC1321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1488"/>
    <w:rsid w:val="00C032F0"/>
    <w:rsid w:val="00C11180"/>
    <w:rsid w:val="00C13FEB"/>
    <w:rsid w:val="00C257A3"/>
    <w:rsid w:val="00C35F15"/>
    <w:rsid w:val="00C36051"/>
    <w:rsid w:val="00C36D33"/>
    <w:rsid w:val="00C41B53"/>
    <w:rsid w:val="00C43D0A"/>
    <w:rsid w:val="00C4473C"/>
    <w:rsid w:val="00C518F2"/>
    <w:rsid w:val="00C52765"/>
    <w:rsid w:val="00C5527B"/>
    <w:rsid w:val="00C66AD7"/>
    <w:rsid w:val="00C73C9D"/>
    <w:rsid w:val="00C80D30"/>
    <w:rsid w:val="00C81003"/>
    <w:rsid w:val="00C8200D"/>
    <w:rsid w:val="00C8345A"/>
    <w:rsid w:val="00C83C1B"/>
    <w:rsid w:val="00C83FF1"/>
    <w:rsid w:val="00C94CAB"/>
    <w:rsid w:val="00CA2547"/>
    <w:rsid w:val="00CA2D14"/>
    <w:rsid w:val="00CA34C6"/>
    <w:rsid w:val="00CA663F"/>
    <w:rsid w:val="00CB273C"/>
    <w:rsid w:val="00CB2DA9"/>
    <w:rsid w:val="00CB664F"/>
    <w:rsid w:val="00CB7ABE"/>
    <w:rsid w:val="00CC1F3D"/>
    <w:rsid w:val="00CC33A0"/>
    <w:rsid w:val="00CD0E44"/>
    <w:rsid w:val="00CD6AA6"/>
    <w:rsid w:val="00CE359A"/>
    <w:rsid w:val="00CE4AE8"/>
    <w:rsid w:val="00CE7555"/>
    <w:rsid w:val="00CF03A5"/>
    <w:rsid w:val="00CF1AEA"/>
    <w:rsid w:val="00CF4FD7"/>
    <w:rsid w:val="00CF6935"/>
    <w:rsid w:val="00D00BA0"/>
    <w:rsid w:val="00D030FC"/>
    <w:rsid w:val="00D06D91"/>
    <w:rsid w:val="00D1206C"/>
    <w:rsid w:val="00D17D63"/>
    <w:rsid w:val="00D20E5E"/>
    <w:rsid w:val="00D20F03"/>
    <w:rsid w:val="00D4724C"/>
    <w:rsid w:val="00D50CB2"/>
    <w:rsid w:val="00D55D70"/>
    <w:rsid w:val="00D61BF6"/>
    <w:rsid w:val="00D66F36"/>
    <w:rsid w:val="00D7087C"/>
    <w:rsid w:val="00D709BB"/>
    <w:rsid w:val="00D72A9B"/>
    <w:rsid w:val="00D730EE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373E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0CFF"/>
    <w:rsid w:val="00E22EEE"/>
    <w:rsid w:val="00E2338F"/>
    <w:rsid w:val="00E31910"/>
    <w:rsid w:val="00E3441C"/>
    <w:rsid w:val="00E34907"/>
    <w:rsid w:val="00E36F38"/>
    <w:rsid w:val="00E40C73"/>
    <w:rsid w:val="00E40FE2"/>
    <w:rsid w:val="00E47D07"/>
    <w:rsid w:val="00E50D69"/>
    <w:rsid w:val="00E51A6E"/>
    <w:rsid w:val="00E60620"/>
    <w:rsid w:val="00E63B04"/>
    <w:rsid w:val="00E67AD6"/>
    <w:rsid w:val="00E706D8"/>
    <w:rsid w:val="00E706F2"/>
    <w:rsid w:val="00E70FC0"/>
    <w:rsid w:val="00E737F2"/>
    <w:rsid w:val="00E7551E"/>
    <w:rsid w:val="00E76F95"/>
    <w:rsid w:val="00E811D9"/>
    <w:rsid w:val="00E83FB2"/>
    <w:rsid w:val="00E86D41"/>
    <w:rsid w:val="00E87A7B"/>
    <w:rsid w:val="00E9000A"/>
    <w:rsid w:val="00E90335"/>
    <w:rsid w:val="00E9232D"/>
    <w:rsid w:val="00E93E0D"/>
    <w:rsid w:val="00E9415C"/>
    <w:rsid w:val="00EA014E"/>
    <w:rsid w:val="00EA1292"/>
    <w:rsid w:val="00EA142C"/>
    <w:rsid w:val="00EA7B67"/>
    <w:rsid w:val="00EB4059"/>
    <w:rsid w:val="00EB4CEB"/>
    <w:rsid w:val="00EB5F65"/>
    <w:rsid w:val="00EC1607"/>
    <w:rsid w:val="00EC192F"/>
    <w:rsid w:val="00EC2CA9"/>
    <w:rsid w:val="00EC3F31"/>
    <w:rsid w:val="00ED0724"/>
    <w:rsid w:val="00ED2BD8"/>
    <w:rsid w:val="00ED39E2"/>
    <w:rsid w:val="00ED633D"/>
    <w:rsid w:val="00EE11CD"/>
    <w:rsid w:val="00EE2218"/>
    <w:rsid w:val="00EE2EC8"/>
    <w:rsid w:val="00EE30FD"/>
    <w:rsid w:val="00EE3B76"/>
    <w:rsid w:val="00EE49BF"/>
    <w:rsid w:val="00EE59B3"/>
    <w:rsid w:val="00EF1FB4"/>
    <w:rsid w:val="00EF3302"/>
    <w:rsid w:val="00EF6BAF"/>
    <w:rsid w:val="00F01585"/>
    <w:rsid w:val="00F0388D"/>
    <w:rsid w:val="00F0786C"/>
    <w:rsid w:val="00F103A4"/>
    <w:rsid w:val="00F13E17"/>
    <w:rsid w:val="00F17417"/>
    <w:rsid w:val="00F177FC"/>
    <w:rsid w:val="00F2064C"/>
    <w:rsid w:val="00F21B7B"/>
    <w:rsid w:val="00F22259"/>
    <w:rsid w:val="00F22480"/>
    <w:rsid w:val="00F2325E"/>
    <w:rsid w:val="00F31CA6"/>
    <w:rsid w:val="00F3328C"/>
    <w:rsid w:val="00F36689"/>
    <w:rsid w:val="00F400A1"/>
    <w:rsid w:val="00F44736"/>
    <w:rsid w:val="00F44A01"/>
    <w:rsid w:val="00F50CC2"/>
    <w:rsid w:val="00F57A72"/>
    <w:rsid w:val="00F626CA"/>
    <w:rsid w:val="00F83F69"/>
    <w:rsid w:val="00F931D9"/>
    <w:rsid w:val="00F956B5"/>
    <w:rsid w:val="00FA39E1"/>
    <w:rsid w:val="00FA79D8"/>
    <w:rsid w:val="00FA7A7A"/>
    <w:rsid w:val="00FB1C35"/>
    <w:rsid w:val="00FB3152"/>
    <w:rsid w:val="00FB3FFA"/>
    <w:rsid w:val="00FB751F"/>
    <w:rsid w:val="00FC0F25"/>
    <w:rsid w:val="00FD0214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20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20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20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20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20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20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717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DE1BDA-B86F-4CE2-93E5-FE7B866870BE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16BF3589-FA1D-4350-B14D-7CF601E8779C}">
      <dgm:prSet phldrT="[Текст]"/>
      <dgm:spPr/>
      <dgm:t>
        <a:bodyPr/>
        <a:lstStyle/>
        <a:p>
          <a:pPr algn="ctr"/>
          <a:r>
            <a:rPr lang="ru-RU"/>
            <a:t>пакет</a:t>
          </a:r>
        </a:p>
      </dgm:t>
    </dgm:pt>
    <dgm:pt modelId="{4633C0BA-0DC5-4602-949E-F6356375F116}" type="par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D87747F1-A7D3-4C49-89D5-7C1E4E650B3E}" type="sibTrans" cxnId="{7F0561F2-1D1E-486A-96F2-1AAF04B77FD9}">
      <dgm:prSet/>
      <dgm:spPr/>
      <dgm:t>
        <a:bodyPr/>
        <a:lstStyle/>
        <a:p>
          <a:pPr algn="ctr"/>
          <a:endParaRPr lang="ru-RU"/>
        </a:p>
      </dgm:t>
    </dgm:pt>
    <dgm:pt modelId="{C27C1B19-7355-4E57-8C9C-66175BDB51BF}" type="asst">
      <dgm:prSet phldrT="[Текст]"/>
      <dgm:spPr/>
      <dgm:t>
        <a:bodyPr/>
        <a:lstStyle/>
        <a:p>
          <a:pPr algn="ctr"/>
          <a:r>
            <a:rPr lang="ru-RU"/>
            <a:t>канал</a:t>
          </a:r>
        </a:p>
      </dgm:t>
    </dgm:pt>
    <dgm:pt modelId="{37F7C3D6-DD6C-46E0-8BAA-F9671AC313AE}" type="par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A406E3F3-CF52-49A1-B7C3-3D9DE21378DF}" type="sibTrans" cxnId="{4CC0011A-4B4A-4421-8D31-7B7A1C4B993D}">
      <dgm:prSet/>
      <dgm:spPr/>
      <dgm:t>
        <a:bodyPr/>
        <a:lstStyle/>
        <a:p>
          <a:pPr algn="ctr"/>
          <a:endParaRPr lang="ru-RU"/>
        </a:p>
      </dgm:t>
    </dgm:pt>
    <dgm:pt modelId="{85743799-2CCD-4626-8CE5-B66E889C9B9C}">
      <dgm:prSet phldrT="[Текст]"/>
      <dgm:spPr/>
      <dgm:t>
        <a:bodyPr/>
        <a:lstStyle/>
        <a:p>
          <a:pPr algn="ctr"/>
          <a:r>
            <a:rPr lang="ru-RU"/>
            <a:t>ЭВМ1</a:t>
          </a:r>
        </a:p>
      </dgm:t>
    </dgm:pt>
    <dgm:pt modelId="{5E256EF8-5F49-43FC-AE21-DA2D641434CA}" type="par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2373BE07-2E74-4CE7-BC17-588B7287D600}" type="sibTrans" cxnId="{006EE5F8-188D-42DA-BAFB-CB8FE42A61F7}">
      <dgm:prSet/>
      <dgm:spPr/>
      <dgm:t>
        <a:bodyPr/>
        <a:lstStyle/>
        <a:p>
          <a:pPr algn="ctr"/>
          <a:endParaRPr lang="ru-RU"/>
        </a:p>
      </dgm:t>
    </dgm:pt>
    <dgm:pt modelId="{51682771-8618-4511-9F82-EEEABB76F956}">
      <dgm:prSet phldrT="[Текст]"/>
      <dgm:spPr/>
      <dgm:t>
        <a:bodyPr/>
        <a:lstStyle/>
        <a:p>
          <a:pPr algn="ctr"/>
          <a:r>
            <a:rPr lang="ru-RU"/>
            <a:t>....</a:t>
          </a:r>
        </a:p>
      </dgm:t>
    </dgm:pt>
    <dgm:pt modelId="{014DE572-E47F-46DD-9518-401726B0C991}" type="par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289BA03F-0448-4FD7-ABCB-BE8468701F64}" type="sibTrans" cxnId="{A1946C74-0B1D-4EEC-982F-49B1A5E35855}">
      <dgm:prSet/>
      <dgm:spPr/>
      <dgm:t>
        <a:bodyPr/>
        <a:lstStyle/>
        <a:p>
          <a:pPr algn="ctr"/>
          <a:endParaRPr lang="ru-RU"/>
        </a:p>
      </dgm:t>
    </dgm:pt>
    <dgm:pt modelId="{E3ED16FA-32D3-4506-9E98-F7D8D9180739}">
      <dgm:prSet phldrT="[Текст]"/>
      <dgm:spPr/>
      <dgm:t>
        <a:bodyPr/>
        <a:lstStyle/>
        <a:p>
          <a:pPr algn="ctr"/>
          <a:r>
            <a:rPr lang="ru-RU"/>
            <a:t>ЭВМ</a:t>
          </a:r>
          <a:r>
            <a:rPr lang="en-US"/>
            <a:t>N</a:t>
          </a:r>
          <a:endParaRPr lang="ru-RU"/>
        </a:p>
      </dgm:t>
    </dgm:pt>
    <dgm:pt modelId="{DCDAA828-50B7-47BD-B9BF-DDAC8B821977}" type="par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998D3480-2B70-4EB9-AFE1-E88CEF9FBFAF}" type="sibTrans" cxnId="{AC630C8A-304B-4125-9B1C-B357379066D8}">
      <dgm:prSet/>
      <dgm:spPr/>
      <dgm:t>
        <a:bodyPr/>
        <a:lstStyle/>
        <a:p>
          <a:pPr algn="ctr"/>
          <a:endParaRPr lang="ru-RU"/>
        </a:p>
      </dgm:t>
    </dgm:pt>
    <dgm:pt modelId="{3FBE01EC-64C6-4F2F-A14C-953CB292D5C3}" type="pres">
      <dgm:prSet presAssocID="{6FDE1BDA-B86F-4CE2-93E5-FE7B866870B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99BFF96D-C157-40DF-B8FA-BFC002D8E7AE}" type="pres">
      <dgm:prSet presAssocID="{16BF3589-FA1D-4350-B14D-7CF601E8779C}" presName="hierRoot1" presStyleCnt="0">
        <dgm:presLayoutVars>
          <dgm:hierBranch val="init"/>
        </dgm:presLayoutVars>
      </dgm:prSet>
      <dgm:spPr/>
    </dgm:pt>
    <dgm:pt modelId="{68E42832-6CFD-4C73-A0AB-C3264C00AE12}" type="pres">
      <dgm:prSet presAssocID="{16BF3589-FA1D-4350-B14D-7CF601E8779C}" presName="rootComposite1" presStyleCnt="0"/>
      <dgm:spPr/>
    </dgm:pt>
    <dgm:pt modelId="{85D7AAA5-6C47-4D58-8783-CC1563D52654}" type="pres">
      <dgm:prSet presAssocID="{16BF3589-FA1D-4350-B14D-7CF601E8779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86BB-5C10-4201-A38B-123956749114}" type="pres">
      <dgm:prSet presAssocID="{16BF3589-FA1D-4350-B14D-7CF601E8779C}" presName="rootConnector1" presStyleLbl="node1" presStyleIdx="0" presStyleCnt="0"/>
      <dgm:spPr/>
      <dgm:t>
        <a:bodyPr/>
        <a:lstStyle/>
        <a:p>
          <a:endParaRPr lang="ru-RU"/>
        </a:p>
      </dgm:t>
    </dgm:pt>
    <dgm:pt modelId="{5CA6DE86-2BCF-4A70-AC00-60B122559B47}" type="pres">
      <dgm:prSet presAssocID="{16BF3589-FA1D-4350-B14D-7CF601E8779C}" presName="hierChild2" presStyleCnt="0"/>
      <dgm:spPr/>
    </dgm:pt>
    <dgm:pt modelId="{F86C4F5E-7B4A-4547-9474-C51FB635218B}" type="pres">
      <dgm:prSet presAssocID="{5E256EF8-5F49-43FC-AE21-DA2D641434CA}" presName="Name64" presStyleLbl="parChTrans1D2" presStyleIdx="0" presStyleCnt="4"/>
      <dgm:spPr/>
      <dgm:t>
        <a:bodyPr/>
        <a:lstStyle/>
        <a:p>
          <a:endParaRPr lang="ru-RU"/>
        </a:p>
      </dgm:t>
    </dgm:pt>
    <dgm:pt modelId="{7B7B9D6F-435B-4FF4-A414-30486C85EFBE}" type="pres">
      <dgm:prSet presAssocID="{85743799-2CCD-4626-8CE5-B66E889C9B9C}" presName="hierRoot2" presStyleCnt="0">
        <dgm:presLayoutVars>
          <dgm:hierBranch val="init"/>
        </dgm:presLayoutVars>
      </dgm:prSet>
      <dgm:spPr/>
    </dgm:pt>
    <dgm:pt modelId="{5ABFB76B-AD03-400B-B90A-482A76F6E9C9}" type="pres">
      <dgm:prSet presAssocID="{85743799-2CCD-4626-8CE5-B66E889C9B9C}" presName="rootComposite" presStyleCnt="0"/>
      <dgm:spPr/>
    </dgm:pt>
    <dgm:pt modelId="{ECCFABE1-56B6-42C5-B991-BA5024B3D251}" type="pres">
      <dgm:prSet presAssocID="{85743799-2CCD-4626-8CE5-B66E889C9B9C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0115F8-6E0F-41E5-A82C-937517498BFA}" type="pres">
      <dgm:prSet presAssocID="{85743799-2CCD-4626-8CE5-B66E889C9B9C}" presName="rootConnector" presStyleLbl="node2" presStyleIdx="0" presStyleCnt="3"/>
      <dgm:spPr/>
      <dgm:t>
        <a:bodyPr/>
        <a:lstStyle/>
        <a:p>
          <a:endParaRPr lang="ru-RU"/>
        </a:p>
      </dgm:t>
    </dgm:pt>
    <dgm:pt modelId="{92500438-78F4-4D60-B611-25EA4752ACC5}" type="pres">
      <dgm:prSet presAssocID="{85743799-2CCD-4626-8CE5-B66E889C9B9C}" presName="hierChild4" presStyleCnt="0"/>
      <dgm:spPr/>
    </dgm:pt>
    <dgm:pt modelId="{CAEA429F-545A-4932-A192-2FA9F29C5C87}" type="pres">
      <dgm:prSet presAssocID="{85743799-2CCD-4626-8CE5-B66E889C9B9C}" presName="hierChild5" presStyleCnt="0"/>
      <dgm:spPr/>
    </dgm:pt>
    <dgm:pt modelId="{E7A57EDD-CC87-4818-9A4C-C2A2B9EC1C4F}" type="pres">
      <dgm:prSet presAssocID="{014DE572-E47F-46DD-9518-401726B0C991}" presName="Name64" presStyleLbl="parChTrans1D2" presStyleIdx="1" presStyleCnt="4"/>
      <dgm:spPr/>
      <dgm:t>
        <a:bodyPr/>
        <a:lstStyle/>
        <a:p>
          <a:endParaRPr lang="ru-RU"/>
        </a:p>
      </dgm:t>
    </dgm:pt>
    <dgm:pt modelId="{014E6868-96AF-4254-B4F2-0FF8C286AE61}" type="pres">
      <dgm:prSet presAssocID="{51682771-8618-4511-9F82-EEEABB76F956}" presName="hierRoot2" presStyleCnt="0">
        <dgm:presLayoutVars>
          <dgm:hierBranch val="init"/>
        </dgm:presLayoutVars>
      </dgm:prSet>
      <dgm:spPr/>
    </dgm:pt>
    <dgm:pt modelId="{4A0CA756-E2E5-4FB6-88D8-7A8458E38477}" type="pres">
      <dgm:prSet presAssocID="{51682771-8618-4511-9F82-EEEABB76F956}" presName="rootComposite" presStyleCnt="0"/>
      <dgm:spPr/>
    </dgm:pt>
    <dgm:pt modelId="{9C160728-7644-4D55-B26F-DB4FC3AF6AF2}" type="pres">
      <dgm:prSet presAssocID="{51682771-8618-4511-9F82-EEEABB76F95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19477C2-8F28-46ED-8C45-BE19B343ED5D}" type="pres">
      <dgm:prSet presAssocID="{51682771-8618-4511-9F82-EEEABB76F956}" presName="rootConnector" presStyleLbl="node2" presStyleIdx="1" presStyleCnt="3"/>
      <dgm:spPr/>
      <dgm:t>
        <a:bodyPr/>
        <a:lstStyle/>
        <a:p>
          <a:endParaRPr lang="ru-RU"/>
        </a:p>
      </dgm:t>
    </dgm:pt>
    <dgm:pt modelId="{1FCD2984-EACE-4921-984D-76F0898F9CAE}" type="pres">
      <dgm:prSet presAssocID="{51682771-8618-4511-9F82-EEEABB76F956}" presName="hierChild4" presStyleCnt="0"/>
      <dgm:spPr/>
    </dgm:pt>
    <dgm:pt modelId="{1B765715-DAB4-4D9C-BD38-50E00081F72B}" type="pres">
      <dgm:prSet presAssocID="{51682771-8618-4511-9F82-EEEABB76F956}" presName="hierChild5" presStyleCnt="0"/>
      <dgm:spPr/>
    </dgm:pt>
    <dgm:pt modelId="{3EEC2394-5517-4A08-841F-9B81CAF63CAA}" type="pres">
      <dgm:prSet presAssocID="{DCDAA828-50B7-47BD-B9BF-DDAC8B821977}" presName="Name64" presStyleLbl="parChTrans1D2" presStyleIdx="2" presStyleCnt="4"/>
      <dgm:spPr/>
      <dgm:t>
        <a:bodyPr/>
        <a:lstStyle/>
        <a:p>
          <a:endParaRPr lang="ru-RU"/>
        </a:p>
      </dgm:t>
    </dgm:pt>
    <dgm:pt modelId="{AD2938C9-536F-458C-B2A4-4B361E7CE9AE}" type="pres">
      <dgm:prSet presAssocID="{E3ED16FA-32D3-4506-9E98-F7D8D9180739}" presName="hierRoot2" presStyleCnt="0">
        <dgm:presLayoutVars>
          <dgm:hierBranch val="init"/>
        </dgm:presLayoutVars>
      </dgm:prSet>
      <dgm:spPr/>
    </dgm:pt>
    <dgm:pt modelId="{D5E52AD6-2B5F-4DD1-BD8F-7659B6221899}" type="pres">
      <dgm:prSet presAssocID="{E3ED16FA-32D3-4506-9E98-F7D8D9180739}" presName="rootComposite" presStyleCnt="0"/>
      <dgm:spPr/>
    </dgm:pt>
    <dgm:pt modelId="{EDDF5BAA-6C7B-4D2D-86D9-F520ED40E6AB}" type="pres">
      <dgm:prSet presAssocID="{E3ED16FA-32D3-4506-9E98-F7D8D918073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5FC4B32-6CD6-4607-954A-8ED1268B9C9E}" type="pres">
      <dgm:prSet presAssocID="{E3ED16FA-32D3-4506-9E98-F7D8D9180739}" presName="rootConnector" presStyleLbl="node2" presStyleIdx="2" presStyleCnt="3"/>
      <dgm:spPr/>
      <dgm:t>
        <a:bodyPr/>
        <a:lstStyle/>
        <a:p>
          <a:endParaRPr lang="ru-RU"/>
        </a:p>
      </dgm:t>
    </dgm:pt>
    <dgm:pt modelId="{DD322DE0-5F1D-49D8-9C92-1CBB42B8EDD1}" type="pres">
      <dgm:prSet presAssocID="{E3ED16FA-32D3-4506-9E98-F7D8D9180739}" presName="hierChild4" presStyleCnt="0"/>
      <dgm:spPr/>
    </dgm:pt>
    <dgm:pt modelId="{68D4E155-9888-4466-8005-96C9FB6C2321}" type="pres">
      <dgm:prSet presAssocID="{E3ED16FA-32D3-4506-9E98-F7D8D9180739}" presName="hierChild5" presStyleCnt="0"/>
      <dgm:spPr/>
    </dgm:pt>
    <dgm:pt modelId="{DB8C8504-594E-4FC7-B52A-97918EFDDD79}" type="pres">
      <dgm:prSet presAssocID="{16BF3589-FA1D-4350-B14D-7CF601E8779C}" presName="hierChild3" presStyleCnt="0"/>
      <dgm:spPr/>
    </dgm:pt>
    <dgm:pt modelId="{1826DD6C-8331-4A87-803A-986F5929698B}" type="pres">
      <dgm:prSet presAssocID="{37F7C3D6-DD6C-46E0-8BAA-F9671AC313AE}" presName="Name115" presStyleLbl="parChTrans1D2" presStyleIdx="3" presStyleCnt="4"/>
      <dgm:spPr/>
      <dgm:t>
        <a:bodyPr/>
        <a:lstStyle/>
        <a:p>
          <a:endParaRPr lang="ru-RU"/>
        </a:p>
      </dgm:t>
    </dgm:pt>
    <dgm:pt modelId="{DC9F37C0-F111-44D2-91B9-7B22650B706B}" type="pres">
      <dgm:prSet presAssocID="{C27C1B19-7355-4E57-8C9C-66175BDB51BF}" presName="hierRoot3" presStyleCnt="0">
        <dgm:presLayoutVars>
          <dgm:hierBranch val="init"/>
        </dgm:presLayoutVars>
      </dgm:prSet>
      <dgm:spPr/>
    </dgm:pt>
    <dgm:pt modelId="{F65E6CD6-53BE-44D6-AECD-407706DE8956}" type="pres">
      <dgm:prSet presAssocID="{C27C1B19-7355-4E57-8C9C-66175BDB51BF}" presName="rootComposite3" presStyleCnt="0"/>
      <dgm:spPr/>
    </dgm:pt>
    <dgm:pt modelId="{55EA6C29-9F10-4766-8DED-E383D4C77673}" type="pres">
      <dgm:prSet presAssocID="{C27C1B19-7355-4E57-8C9C-66175BDB51B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6B5F602-B503-462B-9C20-7C63B391EFC3}" type="pres">
      <dgm:prSet presAssocID="{C27C1B19-7355-4E57-8C9C-66175BDB51BF}" presName="rootConnector3" presStyleLbl="asst1" presStyleIdx="0" presStyleCnt="1"/>
      <dgm:spPr/>
      <dgm:t>
        <a:bodyPr/>
        <a:lstStyle/>
        <a:p>
          <a:endParaRPr lang="ru-RU"/>
        </a:p>
      </dgm:t>
    </dgm:pt>
    <dgm:pt modelId="{47A93D2E-11CB-4F16-A8A4-7381F0A9124E}" type="pres">
      <dgm:prSet presAssocID="{C27C1B19-7355-4E57-8C9C-66175BDB51BF}" presName="hierChild6" presStyleCnt="0"/>
      <dgm:spPr/>
    </dgm:pt>
    <dgm:pt modelId="{81B041FE-FBFB-457B-8903-69E78E03C2E6}" type="pres">
      <dgm:prSet presAssocID="{C27C1B19-7355-4E57-8C9C-66175BDB51BF}" presName="hierChild7" presStyleCnt="0"/>
      <dgm:spPr/>
    </dgm:pt>
  </dgm:ptLst>
  <dgm:cxnLst>
    <dgm:cxn modelId="{43FAE2CC-E898-44C0-BFA4-F9C64ADAB7D2}" type="presOf" srcId="{51682771-8618-4511-9F82-EEEABB76F956}" destId="{919477C2-8F28-46ED-8C45-BE19B343ED5D}" srcOrd="1" destOrd="0" presId="urn:microsoft.com/office/officeart/2009/3/layout/HorizontalOrganizationChart"/>
    <dgm:cxn modelId="{3C49CDC7-D132-4946-A8FC-0108383A9735}" type="presOf" srcId="{37F7C3D6-DD6C-46E0-8BAA-F9671AC313AE}" destId="{1826DD6C-8331-4A87-803A-986F5929698B}" srcOrd="0" destOrd="0" presId="urn:microsoft.com/office/officeart/2009/3/layout/HorizontalOrganizationChart"/>
    <dgm:cxn modelId="{7B38B104-ECFA-4C7E-991F-57498AC76371}" type="presOf" srcId="{C27C1B19-7355-4E57-8C9C-66175BDB51BF}" destId="{96B5F602-B503-462B-9C20-7C63B391EFC3}" srcOrd="1" destOrd="0" presId="urn:microsoft.com/office/officeart/2009/3/layout/HorizontalOrganizationChart"/>
    <dgm:cxn modelId="{7F0561F2-1D1E-486A-96F2-1AAF04B77FD9}" srcId="{6FDE1BDA-B86F-4CE2-93E5-FE7B866870BE}" destId="{16BF3589-FA1D-4350-B14D-7CF601E8779C}" srcOrd="0" destOrd="0" parTransId="{4633C0BA-0DC5-4602-949E-F6356375F116}" sibTransId="{D87747F1-A7D3-4C49-89D5-7C1E4E650B3E}"/>
    <dgm:cxn modelId="{4CC0011A-4B4A-4421-8D31-7B7A1C4B993D}" srcId="{16BF3589-FA1D-4350-B14D-7CF601E8779C}" destId="{C27C1B19-7355-4E57-8C9C-66175BDB51BF}" srcOrd="0" destOrd="0" parTransId="{37F7C3D6-DD6C-46E0-8BAA-F9671AC313AE}" sibTransId="{A406E3F3-CF52-49A1-B7C3-3D9DE21378DF}"/>
    <dgm:cxn modelId="{7A61F92B-B65A-47BD-8090-EC0CBBB21568}" type="presOf" srcId="{5E256EF8-5F49-43FC-AE21-DA2D641434CA}" destId="{F86C4F5E-7B4A-4547-9474-C51FB635218B}" srcOrd="0" destOrd="0" presId="urn:microsoft.com/office/officeart/2009/3/layout/HorizontalOrganizationChart"/>
    <dgm:cxn modelId="{4AE87504-DAB9-41E9-9E96-D9F68E756695}" type="presOf" srcId="{85743799-2CCD-4626-8CE5-B66E889C9B9C}" destId="{ECCFABE1-56B6-42C5-B991-BA5024B3D251}" srcOrd="0" destOrd="0" presId="urn:microsoft.com/office/officeart/2009/3/layout/HorizontalOrganizationChart"/>
    <dgm:cxn modelId="{99796D4C-8C12-414A-B2A4-91086194586F}" type="presOf" srcId="{DCDAA828-50B7-47BD-B9BF-DDAC8B821977}" destId="{3EEC2394-5517-4A08-841F-9B81CAF63CAA}" srcOrd="0" destOrd="0" presId="urn:microsoft.com/office/officeart/2009/3/layout/HorizontalOrganizationChart"/>
    <dgm:cxn modelId="{4F248A2A-EBBB-48B6-A9C4-B538C3441C94}" type="presOf" srcId="{E3ED16FA-32D3-4506-9E98-F7D8D9180739}" destId="{95FC4B32-6CD6-4607-954A-8ED1268B9C9E}" srcOrd="1" destOrd="0" presId="urn:microsoft.com/office/officeart/2009/3/layout/HorizontalOrganizationChart"/>
    <dgm:cxn modelId="{43B0E180-F755-4814-B8CD-BDDB29B2E184}" type="presOf" srcId="{51682771-8618-4511-9F82-EEEABB76F956}" destId="{9C160728-7644-4D55-B26F-DB4FC3AF6AF2}" srcOrd="0" destOrd="0" presId="urn:microsoft.com/office/officeart/2009/3/layout/HorizontalOrganizationChart"/>
    <dgm:cxn modelId="{B754216A-CA6A-4B4F-9E7E-CD26A907D385}" type="presOf" srcId="{16BF3589-FA1D-4350-B14D-7CF601E8779C}" destId="{64CF86BB-5C10-4201-A38B-123956749114}" srcOrd="1" destOrd="0" presId="urn:microsoft.com/office/officeart/2009/3/layout/HorizontalOrganizationChart"/>
    <dgm:cxn modelId="{AEE88CCD-27C6-4375-AB18-3658CCA8E05E}" type="presOf" srcId="{6FDE1BDA-B86F-4CE2-93E5-FE7B866870BE}" destId="{3FBE01EC-64C6-4F2F-A14C-953CB292D5C3}" srcOrd="0" destOrd="0" presId="urn:microsoft.com/office/officeart/2009/3/layout/HorizontalOrganizationChart"/>
    <dgm:cxn modelId="{5AFAC3AE-3F33-4A39-8F58-B3CEAA7A772F}" type="presOf" srcId="{85743799-2CCD-4626-8CE5-B66E889C9B9C}" destId="{2B0115F8-6E0F-41E5-A82C-937517498BFA}" srcOrd="1" destOrd="0" presId="urn:microsoft.com/office/officeart/2009/3/layout/HorizontalOrganizationChart"/>
    <dgm:cxn modelId="{9F75730F-FACB-4598-A8CE-3A9573BB66EC}" type="presOf" srcId="{014DE572-E47F-46DD-9518-401726B0C991}" destId="{E7A57EDD-CC87-4818-9A4C-C2A2B9EC1C4F}" srcOrd="0" destOrd="0" presId="urn:microsoft.com/office/officeart/2009/3/layout/HorizontalOrganizationChart"/>
    <dgm:cxn modelId="{EED398A6-3AD6-4712-B7EA-D01B9DBD0A88}" type="presOf" srcId="{E3ED16FA-32D3-4506-9E98-F7D8D9180739}" destId="{EDDF5BAA-6C7B-4D2D-86D9-F520ED40E6AB}" srcOrd="0" destOrd="0" presId="urn:microsoft.com/office/officeart/2009/3/layout/HorizontalOrganizationChart"/>
    <dgm:cxn modelId="{4434CEA0-2A31-49BF-89DC-B550A28055BC}" type="presOf" srcId="{C27C1B19-7355-4E57-8C9C-66175BDB51BF}" destId="{55EA6C29-9F10-4766-8DED-E383D4C77673}" srcOrd="0" destOrd="0" presId="urn:microsoft.com/office/officeart/2009/3/layout/HorizontalOrganizationChart"/>
    <dgm:cxn modelId="{A1946C74-0B1D-4EEC-982F-49B1A5E35855}" srcId="{16BF3589-FA1D-4350-B14D-7CF601E8779C}" destId="{51682771-8618-4511-9F82-EEEABB76F956}" srcOrd="2" destOrd="0" parTransId="{014DE572-E47F-46DD-9518-401726B0C991}" sibTransId="{289BA03F-0448-4FD7-ABCB-BE8468701F64}"/>
    <dgm:cxn modelId="{006EE5F8-188D-42DA-BAFB-CB8FE42A61F7}" srcId="{16BF3589-FA1D-4350-B14D-7CF601E8779C}" destId="{85743799-2CCD-4626-8CE5-B66E889C9B9C}" srcOrd="1" destOrd="0" parTransId="{5E256EF8-5F49-43FC-AE21-DA2D641434CA}" sibTransId="{2373BE07-2E74-4CE7-BC17-588B7287D600}"/>
    <dgm:cxn modelId="{42DE2C3F-8A86-49E1-8357-48679D2FA5BF}" type="presOf" srcId="{16BF3589-FA1D-4350-B14D-7CF601E8779C}" destId="{85D7AAA5-6C47-4D58-8783-CC1563D52654}" srcOrd="0" destOrd="0" presId="urn:microsoft.com/office/officeart/2009/3/layout/HorizontalOrganizationChart"/>
    <dgm:cxn modelId="{AC630C8A-304B-4125-9B1C-B357379066D8}" srcId="{16BF3589-FA1D-4350-B14D-7CF601E8779C}" destId="{E3ED16FA-32D3-4506-9E98-F7D8D9180739}" srcOrd="3" destOrd="0" parTransId="{DCDAA828-50B7-47BD-B9BF-DDAC8B821977}" sibTransId="{998D3480-2B70-4EB9-AFE1-E88CEF9FBFAF}"/>
    <dgm:cxn modelId="{217C0A14-99CB-42D9-A314-CB79B6D0AE07}" type="presParOf" srcId="{3FBE01EC-64C6-4F2F-A14C-953CB292D5C3}" destId="{99BFF96D-C157-40DF-B8FA-BFC002D8E7AE}" srcOrd="0" destOrd="0" presId="urn:microsoft.com/office/officeart/2009/3/layout/HorizontalOrganizationChart"/>
    <dgm:cxn modelId="{FFEC2E8E-D733-4E19-9C9A-3F679BCDD957}" type="presParOf" srcId="{99BFF96D-C157-40DF-B8FA-BFC002D8E7AE}" destId="{68E42832-6CFD-4C73-A0AB-C3264C00AE12}" srcOrd="0" destOrd="0" presId="urn:microsoft.com/office/officeart/2009/3/layout/HorizontalOrganizationChart"/>
    <dgm:cxn modelId="{CFCF9F66-25B4-4924-A4D6-BF5B6B213FA3}" type="presParOf" srcId="{68E42832-6CFD-4C73-A0AB-C3264C00AE12}" destId="{85D7AAA5-6C47-4D58-8783-CC1563D52654}" srcOrd="0" destOrd="0" presId="urn:microsoft.com/office/officeart/2009/3/layout/HorizontalOrganizationChart"/>
    <dgm:cxn modelId="{9EDA15ED-6A6B-492D-AFFB-2955886178D7}" type="presParOf" srcId="{68E42832-6CFD-4C73-A0AB-C3264C00AE12}" destId="{64CF86BB-5C10-4201-A38B-123956749114}" srcOrd="1" destOrd="0" presId="urn:microsoft.com/office/officeart/2009/3/layout/HorizontalOrganizationChart"/>
    <dgm:cxn modelId="{DB9F10EE-17DF-4FB8-95CF-547B3D092A4F}" type="presParOf" srcId="{99BFF96D-C157-40DF-B8FA-BFC002D8E7AE}" destId="{5CA6DE86-2BCF-4A70-AC00-60B122559B47}" srcOrd="1" destOrd="0" presId="urn:microsoft.com/office/officeart/2009/3/layout/HorizontalOrganizationChart"/>
    <dgm:cxn modelId="{C9201622-B559-4628-963A-3A6D7E8894FA}" type="presParOf" srcId="{5CA6DE86-2BCF-4A70-AC00-60B122559B47}" destId="{F86C4F5E-7B4A-4547-9474-C51FB635218B}" srcOrd="0" destOrd="0" presId="urn:microsoft.com/office/officeart/2009/3/layout/HorizontalOrganizationChart"/>
    <dgm:cxn modelId="{50E5BFC3-72A6-4743-BBE8-105FDA91F66C}" type="presParOf" srcId="{5CA6DE86-2BCF-4A70-AC00-60B122559B47}" destId="{7B7B9D6F-435B-4FF4-A414-30486C85EFBE}" srcOrd="1" destOrd="0" presId="urn:microsoft.com/office/officeart/2009/3/layout/HorizontalOrganizationChart"/>
    <dgm:cxn modelId="{E3AB14A1-7899-4015-A6BF-21318EAF7642}" type="presParOf" srcId="{7B7B9D6F-435B-4FF4-A414-30486C85EFBE}" destId="{5ABFB76B-AD03-400B-B90A-482A76F6E9C9}" srcOrd="0" destOrd="0" presId="urn:microsoft.com/office/officeart/2009/3/layout/HorizontalOrganizationChart"/>
    <dgm:cxn modelId="{A0276C6B-107B-4AB5-BD00-C9824EA671B4}" type="presParOf" srcId="{5ABFB76B-AD03-400B-B90A-482A76F6E9C9}" destId="{ECCFABE1-56B6-42C5-B991-BA5024B3D251}" srcOrd="0" destOrd="0" presId="urn:microsoft.com/office/officeart/2009/3/layout/HorizontalOrganizationChart"/>
    <dgm:cxn modelId="{71A0AC7D-CF37-43EA-954E-BAF9618FC4FC}" type="presParOf" srcId="{5ABFB76B-AD03-400B-B90A-482A76F6E9C9}" destId="{2B0115F8-6E0F-41E5-A82C-937517498BFA}" srcOrd="1" destOrd="0" presId="urn:microsoft.com/office/officeart/2009/3/layout/HorizontalOrganizationChart"/>
    <dgm:cxn modelId="{9687E3B2-9C58-4218-8668-AE58CCDF42EE}" type="presParOf" srcId="{7B7B9D6F-435B-4FF4-A414-30486C85EFBE}" destId="{92500438-78F4-4D60-B611-25EA4752ACC5}" srcOrd="1" destOrd="0" presId="urn:microsoft.com/office/officeart/2009/3/layout/HorizontalOrganizationChart"/>
    <dgm:cxn modelId="{7B19BE65-8AFF-489A-A1E0-4CE16665F0FD}" type="presParOf" srcId="{7B7B9D6F-435B-4FF4-A414-30486C85EFBE}" destId="{CAEA429F-545A-4932-A192-2FA9F29C5C87}" srcOrd="2" destOrd="0" presId="urn:microsoft.com/office/officeart/2009/3/layout/HorizontalOrganizationChart"/>
    <dgm:cxn modelId="{F5DDB24C-1AA4-44B3-BBCF-532B5112F461}" type="presParOf" srcId="{5CA6DE86-2BCF-4A70-AC00-60B122559B47}" destId="{E7A57EDD-CC87-4818-9A4C-C2A2B9EC1C4F}" srcOrd="2" destOrd="0" presId="urn:microsoft.com/office/officeart/2009/3/layout/HorizontalOrganizationChart"/>
    <dgm:cxn modelId="{3DF0AC50-1262-4DC6-BCE8-664349BF173E}" type="presParOf" srcId="{5CA6DE86-2BCF-4A70-AC00-60B122559B47}" destId="{014E6868-96AF-4254-B4F2-0FF8C286AE61}" srcOrd="3" destOrd="0" presId="urn:microsoft.com/office/officeart/2009/3/layout/HorizontalOrganizationChart"/>
    <dgm:cxn modelId="{CF6D19A3-4584-40C8-894E-056547E082AD}" type="presParOf" srcId="{014E6868-96AF-4254-B4F2-0FF8C286AE61}" destId="{4A0CA756-E2E5-4FB6-88D8-7A8458E38477}" srcOrd="0" destOrd="0" presId="urn:microsoft.com/office/officeart/2009/3/layout/HorizontalOrganizationChart"/>
    <dgm:cxn modelId="{5E97FC31-A507-429C-848E-D341BA2B29AA}" type="presParOf" srcId="{4A0CA756-E2E5-4FB6-88D8-7A8458E38477}" destId="{9C160728-7644-4D55-B26F-DB4FC3AF6AF2}" srcOrd="0" destOrd="0" presId="urn:microsoft.com/office/officeart/2009/3/layout/HorizontalOrganizationChart"/>
    <dgm:cxn modelId="{7D2838B8-8732-4DD3-A24C-FF5214F2B474}" type="presParOf" srcId="{4A0CA756-E2E5-4FB6-88D8-7A8458E38477}" destId="{919477C2-8F28-46ED-8C45-BE19B343ED5D}" srcOrd="1" destOrd="0" presId="urn:microsoft.com/office/officeart/2009/3/layout/HorizontalOrganizationChart"/>
    <dgm:cxn modelId="{128FF9DA-17F3-4C19-AD43-1596F0C2FE79}" type="presParOf" srcId="{014E6868-96AF-4254-B4F2-0FF8C286AE61}" destId="{1FCD2984-EACE-4921-984D-76F0898F9CAE}" srcOrd="1" destOrd="0" presId="urn:microsoft.com/office/officeart/2009/3/layout/HorizontalOrganizationChart"/>
    <dgm:cxn modelId="{67559ADA-3477-4B2C-81AF-CB2ED53A125B}" type="presParOf" srcId="{014E6868-96AF-4254-B4F2-0FF8C286AE61}" destId="{1B765715-DAB4-4D9C-BD38-50E00081F72B}" srcOrd="2" destOrd="0" presId="urn:microsoft.com/office/officeart/2009/3/layout/HorizontalOrganizationChart"/>
    <dgm:cxn modelId="{BCABFC34-3BCA-42E8-845A-58AAE2BE89EA}" type="presParOf" srcId="{5CA6DE86-2BCF-4A70-AC00-60B122559B47}" destId="{3EEC2394-5517-4A08-841F-9B81CAF63CAA}" srcOrd="4" destOrd="0" presId="urn:microsoft.com/office/officeart/2009/3/layout/HorizontalOrganizationChart"/>
    <dgm:cxn modelId="{F5CB1D5F-FAE1-49AF-927D-D4E90958BF93}" type="presParOf" srcId="{5CA6DE86-2BCF-4A70-AC00-60B122559B47}" destId="{AD2938C9-536F-458C-B2A4-4B361E7CE9AE}" srcOrd="5" destOrd="0" presId="urn:microsoft.com/office/officeart/2009/3/layout/HorizontalOrganizationChart"/>
    <dgm:cxn modelId="{94D039D7-D80C-4325-A01A-C355014D3D8C}" type="presParOf" srcId="{AD2938C9-536F-458C-B2A4-4B361E7CE9AE}" destId="{D5E52AD6-2B5F-4DD1-BD8F-7659B6221899}" srcOrd="0" destOrd="0" presId="urn:microsoft.com/office/officeart/2009/3/layout/HorizontalOrganizationChart"/>
    <dgm:cxn modelId="{916FC9E7-4A6E-4348-9F6B-E1223EF3970F}" type="presParOf" srcId="{D5E52AD6-2B5F-4DD1-BD8F-7659B6221899}" destId="{EDDF5BAA-6C7B-4D2D-86D9-F520ED40E6AB}" srcOrd="0" destOrd="0" presId="urn:microsoft.com/office/officeart/2009/3/layout/HorizontalOrganizationChart"/>
    <dgm:cxn modelId="{675D3887-9794-4EF2-B957-74C1AC21D073}" type="presParOf" srcId="{D5E52AD6-2B5F-4DD1-BD8F-7659B6221899}" destId="{95FC4B32-6CD6-4607-954A-8ED1268B9C9E}" srcOrd="1" destOrd="0" presId="urn:microsoft.com/office/officeart/2009/3/layout/HorizontalOrganizationChart"/>
    <dgm:cxn modelId="{C72E2516-7D22-4C56-B84C-CDA9ED9006B1}" type="presParOf" srcId="{AD2938C9-536F-458C-B2A4-4B361E7CE9AE}" destId="{DD322DE0-5F1D-49D8-9C92-1CBB42B8EDD1}" srcOrd="1" destOrd="0" presId="urn:microsoft.com/office/officeart/2009/3/layout/HorizontalOrganizationChart"/>
    <dgm:cxn modelId="{2008B2B1-FFB7-47B9-B204-2069C4EB91BC}" type="presParOf" srcId="{AD2938C9-536F-458C-B2A4-4B361E7CE9AE}" destId="{68D4E155-9888-4466-8005-96C9FB6C2321}" srcOrd="2" destOrd="0" presId="urn:microsoft.com/office/officeart/2009/3/layout/HorizontalOrganizationChart"/>
    <dgm:cxn modelId="{74E3717B-61BD-40BB-9234-B6408591E987}" type="presParOf" srcId="{99BFF96D-C157-40DF-B8FA-BFC002D8E7AE}" destId="{DB8C8504-594E-4FC7-B52A-97918EFDDD79}" srcOrd="2" destOrd="0" presId="urn:microsoft.com/office/officeart/2009/3/layout/HorizontalOrganizationChart"/>
    <dgm:cxn modelId="{24FC92DE-BA6F-41D4-8606-D933C10F9F6C}" type="presParOf" srcId="{DB8C8504-594E-4FC7-B52A-97918EFDDD79}" destId="{1826DD6C-8331-4A87-803A-986F5929698B}" srcOrd="0" destOrd="0" presId="urn:microsoft.com/office/officeart/2009/3/layout/HorizontalOrganizationChart"/>
    <dgm:cxn modelId="{7251B44F-61DA-4D56-A534-B0D80E6EBAB9}" type="presParOf" srcId="{DB8C8504-594E-4FC7-B52A-97918EFDDD79}" destId="{DC9F37C0-F111-44D2-91B9-7B22650B706B}" srcOrd="1" destOrd="0" presId="urn:microsoft.com/office/officeart/2009/3/layout/HorizontalOrganizationChart"/>
    <dgm:cxn modelId="{1F9CE193-DBF5-4634-85D1-5BA2E5B7E1D4}" type="presParOf" srcId="{DC9F37C0-F111-44D2-91B9-7B22650B706B}" destId="{F65E6CD6-53BE-44D6-AECD-407706DE8956}" srcOrd="0" destOrd="0" presId="urn:microsoft.com/office/officeart/2009/3/layout/HorizontalOrganizationChart"/>
    <dgm:cxn modelId="{ACE9132E-B37B-491B-B8A7-E7DE37BB5C1E}" type="presParOf" srcId="{F65E6CD6-53BE-44D6-AECD-407706DE8956}" destId="{55EA6C29-9F10-4766-8DED-E383D4C77673}" srcOrd="0" destOrd="0" presId="urn:microsoft.com/office/officeart/2009/3/layout/HorizontalOrganizationChart"/>
    <dgm:cxn modelId="{711C8F58-36FD-4417-BE0B-BAD0BB62CF7F}" type="presParOf" srcId="{F65E6CD6-53BE-44D6-AECD-407706DE8956}" destId="{96B5F602-B503-462B-9C20-7C63B391EFC3}" srcOrd="1" destOrd="0" presId="urn:microsoft.com/office/officeart/2009/3/layout/HorizontalOrganizationChart"/>
    <dgm:cxn modelId="{94091A13-6C13-4BBD-8E43-F264D9D4E494}" type="presParOf" srcId="{DC9F37C0-F111-44D2-91B9-7B22650B706B}" destId="{47A93D2E-11CB-4F16-A8A4-7381F0A9124E}" srcOrd="1" destOrd="0" presId="urn:microsoft.com/office/officeart/2009/3/layout/HorizontalOrganizationChart"/>
    <dgm:cxn modelId="{E4657F82-C824-489B-859F-A2E82401B4F1}" type="presParOf" srcId="{DC9F37C0-F111-44D2-91B9-7B22650B706B}" destId="{81B041FE-FBFB-457B-8903-69E78E03C2E6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26DD6C-8331-4A87-803A-986F5929698B}">
      <dsp:nvSpPr>
        <dsp:cNvPr id="0" name=""/>
        <dsp:cNvSpPr/>
      </dsp:nvSpPr>
      <dsp:spPr>
        <a:xfrm>
          <a:off x="1618652" y="651980"/>
          <a:ext cx="93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129512"/>
              </a:moveTo>
              <a:lnTo>
                <a:pt x="938478" y="129512"/>
              </a:lnTo>
              <a:lnTo>
                <a:pt x="938478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EC2394-5517-4A08-841F-9B81CAF63CAA}">
      <dsp:nvSpPr>
        <dsp:cNvPr id="0" name=""/>
        <dsp:cNvSpPr/>
      </dsp:nvSpPr>
      <dsp:spPr>
        <a:xfrm>
          <a:off x="1618652" y="781493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42887" y="0"/>
              </a:lnTo>
              <a:lnTo>
                <a:pt x="1742887" y="576493"/>
              </a:lnTo>
              <a:lnTo>
                <a:pt x="1876956" y="5764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57EDD-CC87-4818-9A4C-C2A2B9EC1C4F}">
      <dsp:nvSpPr>
        <dsp:cNvPr id="0" name=""/>
        <dsp:cNvSpPr/>
      </dsp:nvSpPr>
      <dsp:spPr>
        <a:xfrm>
          <a:off x="1618652" y="735773"/>
          <a:ext cx="187695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876956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6C4F5E-7B4A-4547-9474-C51FB635218B}">
      <dsp:nvSpPr>
        <dsp:cNvPr id="0" name=""/>
        <dsp:cNvSpPr/>
      </dsp:nvSpPr>
      <dsp:spPr>
        <a:xfrm>
          <a:off x="1618652" y="204999"/>
          <a:ext cx="1876956" cy="576493"/>
        </a:xfrm>
        <a:custGeom>
          <a:avLst/>
          <a:gdLst/>
          <a:ahLst/>
          <a:cxnLst/>
          <a:rect l="0" t="0" r="0" b="0"/>
          <a:pathLst>
            <a:path>
              <a:moveTo>
                <a:pt x="0" y="576493"/>
              </a:moveTo>
              <a:lnTo>
                <a:pt x="1742887" y="576493"/>
              </a:lnTo>
              <a:lnTo>
                <a:pt x="1742887" y="0"/>
              </a:lnTo>
              <a:lnTo>
                <a:pt x="1876956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D7AAA5-6C47-4D58-8783-CC1563D52654}">
      <dsp:nvSpPr>
        <dsp:cNvPr id="0" name=""/>
        <dsp:cNvSpPr/>
      </dsp:nvSpPr>
      <dsp:spPr>
        <a:xfrm>
          <a:off x="277969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пакет</a:t>
          </a:r>
        </a:p>
      </dsp:txBody>
      <dsp:txXfrm>
        <a:off x="277969" y="577038"/>
        <a:ext cx="1340683" cy="408908"/>
      </dsp:txXfrm>
    </dsp:sp>
    <dsp:sp modelId="{ECCFABE1-56B6-42C5-B991-BA5024B3D251}">
      <dsp:nvSpPr>
        <dsp:cNvPr id="0" name=""/>
        <dsp:cNvSpPr/>
      </dsp:nvSpPr>
      <dsp:spPr>
        <a:xfrm>
          <a:off x="3495608" y="545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ЭВМ1</a:t>
          </a:r>
        </a:p>
      </dsp:txBody>
      <dsp:txXfrm>
        <a:off x="3495608" y="545"/>
        <a:ext cx="1340683" cy="408908"/>
      </dsp:txXfrm>
    </dsp:sp>
    <dsp:sp modelId="{9C160728-7644-4D55-B26F-DB4FC3AF6AF2}">
      <dsp:nvSpPr>
        <dsp:cNvPr id="0" name=""/>
        <dsp:cNvSpPr/>
      </dsp:nvSpPr>
      <dsp:spPr>
        <a:xfrm>
          <a:off x="3495608" y="577038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....</a:t>
          </a:r>
        </a:p>
      </dsp:txBody>
      <dsp:txXfrm>
        <a:off x="3495608" y="577038"/>
        <a:ext cx="1340683" cy="408908"/>
      </dsp:txXfrm>
    </dsp:sp>
    <dsp:sp modelId="{EDDF5BAA-6C7B-4D2D-86D9-F520ED40E6AB}">
      <dsp:nvSpPr>
        <dsp:cNvPr id="0" name=""/>
        <dsp:cNvSpPr/>
      </dsp:nvSpPr>
      <dsp:spPr>
        <a:xfrm>
          <a:off x="3495608" y="1153532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ЭВМ</a:t>
          </a:r>
          <a:r>
            <a:rPr lang="en-US" sz="2600" kern="1200"/>
            <a:t>N</a:t>
          </a:r>
          <a:endParaRPr lang="ru-RU" sz="2600" kern="1200"/>
        </a:p>
      </dsp:txBody>
      <dsp:txXfrm>
        <a:off x="3495608" y="1153532"/>
        <a:ext cx="1340683" cy="408908"/>
      </dsp:txXfrm>
    </dsp:sp>
    <dsp:sp modelId="{55EA6C29-9F10-4766-8DED-E383D4C77673}">
      <dsp:nvSpPr>
        <dsp:cNvPr id="0" name=""/>
        <dsp:cNvSpPr/>
      </dsp:nvSpPr>
      <dsp:spPr>
        <a:xfrm>
          <a:off x="1886788" y="288791"/>
          <a:ext cx="1340683" cy="4089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600" kern="1200"/>
            <a:t>канал</a:t>
          </a:r>
        </a:p>
      </dsp:txBody>
      <dsp:txXfrm>
        <a:off x="1886788" y="288791"/>
        <a:ext cx="1340683" cy="4089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50D2F-9C9E-4258-9675-0916CD3E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3050</TotalTime>
  <Pages>3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192</cp:revision>
  <cp:lastPrinted>2021-11-17T08:17:00Z</cp:lastPrinted>
  <dcterms:created xsi:type="dcterms:W3CDTF">2021-09-21T11:01:00Z</dcterms:created>
  <dcterms:modified xsi:type="dcterms:W3CDTF">2021-12-16T07:51:00Z</dcterms:modified>
</cp:coreProperties>
</file>