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7B11E1" w:rsidRDefault="00B13897" w:rsidP="00207C6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7B11E1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7B11E1">
        <w:rPr>
          <w:rFonts w:cs="Times New Roman"/>
          <w:sz w:val="24"/>
          <w:szCs w:val="24"/>
        </w:rPr>
        <w:t>студента</w:t>
      </w:r>
      <w:r w:rsidR="00CE359A" w:rsidRPr="007B11E1">
        <w:rPr>
          <w:rFonts w:cs="Times New Roman"/>
          <w:sz w:val="24"/>
          <w:szCs w:val="24"/>
        </w:rPr>
        <w:t xml:space="preserve"> группы ИТ – </w:t>
      </w:r>
      <w:r w:rsidR="007E648B" w:rsidRPr="007B11E1">
        <w:rPr>
          <w:rFonts w:cs="Times New Roman"/>
          <w:sz w:val="24"/>
          <w:szCs w:val="24"/>
        </w:rPr>
        <w:t>4</w:t>
      </w:r>
      <w:r w:rsidR="00CE359A" w:rsidRPr="007B11E1">
        <w:rPr>
          <w:rFonts w:cs="Times New Roman"/>
          <w:sz w:val="24"/>
          <w:szCs w:val="24"/>
        </w:rPr>
        <w:t>2</w:t>
      </w:r>
      <w:r w:rsidR="0019290F" w:rsidRPr="007B11E1">
        <w:rPr>
          <w:rFonts w:cs="Times New Roman"/>
          <w:sz w:val="24"/>
          <w:szCs w:val="24"/>
        </w:rPr>
        <w:br/>
      </w:r>
      <w:r w:rsidR="00CE359A" w:rsidRPr="007B11E1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7B11E1" w14:paraId="596FB372" w14:textId="77777777" w:rsidTr="00470D8C">
        <w:tc>
          <w:tcPr>
            <w:tcW w:w="2401" w:type="dxa"/>
          </w:tcPr>
          <w:p w14:paraId="6FD169CD" w14:textId="77777777" w:rsidR="00CE359A" w:rsidRPr="007B11E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7B11E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7B11E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1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7B11E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5D390BE" w:rsidR="0064206B" w:rsidRPr="007B11E1" w:rsidRDefault="000D390B" w:rsidP="005D53A9">
      <w:pPr>
        <w:pStyle w:val="a1"/>
        <w:rPr>
          <w:sz w:val="24"/>
          <w:szCs w:val="24"/>
        </w:rPr>
      </w:pPr>
      <w:r w:rsidRPr="007B11E1">
        <w:rPr>
          <w:sz w:val="24"/>
          <w:szCs w:val="24"/>
        </w:rPr>
        <w:t xml:space="preserve">Моделирование случайных независимых величин </w:t>
      </w:r>
    </w:p>
    <w:p w14:paraId="25AF31BE" w14:textId="5EE7F7DA" w:rsidR="003532A7" w:rsidRPr="007B11E1" w:rsidRDefault="00CE359A" w:rsidP="00BC5EFD">
      <w:pPr>
        <w:pStyle w:val="Default"/>
        <w:rPr>
          <w:rStyle w:val="af4"/>
          <w:sz w:val="24"/>
          <w:szCs w:val="24"/>
        </w:rPr>
      </w:pPr>
      <w:r w:rsidRPr="007B11E1">
        <w:rPr>
          <w:b/>
        </w:rPr>
        <w:t>Цель работы</w:t>
      </w:r>
      <w:r w:rsidR="00E90335" w:rsidRPr="007B11E1">
        <w:t>:</w:t>
      </w:r>
      <w:r w:rsidR="00BC5EFD" w:rsidRPr="007B11E1">
        <w:t xml:space="preserve"> </w:t>
      </w:r>
      <w:r w:rsidR="000D390B" w:rsidRPr="007B11E1">
        <w:t>уточнение имитационной модели СМО посредством</w:t>
      </w:r>
      <w:r w:rsidR="00207C60" w:rsidRPr="007B11E1">
        <w:t xml:space="preserve"> моделирования возмущающих воздействий, действующих на реальную сложную систему</w:t>
      </w:r>
      <w:r w:rsidR="00BC5EFD" w:rsidRPr="007B11E1">
        <w:rPr>
          <w:rStyle w:val="af4"/>
          <w:sz w:val="24"/>
          <w:szCs w:val="24"/>
        </w:rPr>
        <w:t>.</w:t>
      </w:r>
    </w:p>
    <w:p w14:paraId="2FB8BF66" w14:textId="77777777" w:rsidR="00E36F38" w:rsidRPr="007B11E1" w:rsidRDefault="00E36F38" w:rsidP="00BC5EFD">
      <w:pPr>
        <w:pStyle w:val="Default"/>
      </w:pPr>
    </w:p>
    <w:p w14:paraId="1271C954" w14:textId="2125BAD1" w:rsidR="004237A5" w:rsidRPr="007B11E1" w:rsidRDefault="00705828" w:rsidP="00705828">
      <w:pPr>
        <w:pStyle w:val="a3"/>
        <w:rPr>
          <w:rFonts w:cs="Times New Roman"/>
          <w:sz w:val="24"/>
          <w:szCs w:val="24"/>
        </w:rPr>
      </w:pPr>
      <w:r w:rsidRPr="007B11E1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7B11E1">
        <w:rPr>
          <w:sz w:val="24"/>
          <w:szCs w:val="24"/>
        </w:rPr>
        <w:t>мкс</w:t>
      </w:r>
      <w:proofErr w:type="spellEnd"/>
      <w:r w:rsidRPr="007B11E1">
        <w:rPr>
          <w:sz w:val="24"/>
          <w:szCs w:val="24"/>
        </w:rPr>
        <w:t xml:space="preserve">). </w:t>
      </w:r>
    </w:p>
    <w:p w14:paraId="35D01629" w14:textId="77777777" w:rsidR="008C3084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7B11E1">
        <w:rPr>
          <w:sz w:val="24"/>
          <w:szCs w:val="24"/>
        </w:rPr>
        <w:t>мкс</w:t>
      </w:r>
      <w:proofErr w:type="spellEnd"/>
      <w:r w:rsidRPr="007B11E1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7B11E1">
        <w:rPr>
          <w:sz w:val="24"/>
          <w:szCs w:val="24"/>
        </w:rPr>
        <w:t>мкс</w:t>
      </w:r>
      <w:proofErr w:type="spellEnd"/>
      <w:r w:rsidRPr="007B11E1">
        <w:rPr>
          <w:sz w:val="24"/>
          <w:szCs w:val="24"/>
        </w:rPr>
        <w:t xml:space="preserve">). </w:t>
      </w:r>
    </w:p>
    <w:p w14:paraId="0D4E6AE1" w14:textId="77777777" w:rsidR="008C3084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b/>
          <w:sz w:val="24"/>
          <w:szCs w:val="24"/>
        </w:rPr>
        <w:t>Данные для детерминированной модели СМО:</w:t>
      </w:r>
      <w:r w:rsidRPr="007B11E1">
        <w:rPr>
          <w:sz w:val="24"/>
          <w:szCs w:val="24"/>
        </w:rPr>
        <w:t xml:space="preserve"> N=3, t1=10, t2=</w:t>
      </w:r>
      <w:proofErr w:type="gramStart"/>
      <w:r w:rsidRPr="007B11E1">
        <w:rPr>
          <w:sz w:val="24"/>
          <w:szCs w:val="24"/>
        </w:rPr>
        <w:t>10 ,</w:t>
      </w:r>
      <w:proofErr w:type="gramEnd"/>
      <w:r w:rsidRPr="007B11E1">
        <w:rPr>
          <w:sz w:val="24"/>
          <w:szCs w:val="24"/>
        </w:rPr>
        <w:t xml:space="preserve"> t3=33, Е=4. </w:t>
      </w:r>
    </w:p>
    <w:p w14:paraId="07322AB6" w14:textId="77777777" w:rsidR="008C3084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b/>
          <w:sz w:val="24"/>
          <w:szCs w:val="24"/>
        </w:rPr>
        <w:t>Данные для стохастической модели СМО:</w:t>
      </w:r>
      <w:r w:rsidRPr="007B11E1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b/>
          <w:sz w:val="24"/>
          <w:szCs w:val="24"/>
        </w:rPr>
        <w:t xml:space="preserve">Варьируемые параметры: </w:t>
      </w:r>
      <w:r w:rsidRPr="007B11E1">
        <w:rPr>
          <w:sz w:val="24"/>
          <w:szCs w:val="24"/>
        </w:rPr>
        <w:t xml:space="preserve">N. </w:t>
      </w:r>
    </w:p>
    <w:p w14:paraId="4E189C01" w14:textId="6A680E12" w:rsidR="00705828" w:rsidRPr="007B11E1" w:rsidRDefault="00705828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0493F6C" w14:textId="77777777" w:rsidR="00207C60" w:rsidRPr="007B11E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7B11E1">
        <w:rPr>
          <w:sz w:val="24"/>
          <w:szCs w:val="24"/>
        </w:rPr>
        <w:t>Построить корреляционную функцию Ку(T) стационарного случайного процесса Y(t).</w:t>
      </w:r>
    </w:p>
    <w:p w14:paraId="6512CF39" w14:textId="77777777" w:rsidR="00207C60" w:rsidRPr="007B11E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7B11E1">
        <w:rPr>
          <w:sz w:val="24"/>
          <w:szCs w:val="24"/>
        </w:rPr>
        <w:t>Решить систему уравнений при m =3 и найти коэффициенты C</w:t>
      </w:r>
      <w:proofErr w:type="gramStart"/>
      <w:r w:rsidRPr="007B11E1">
        <w:rPr>
          <w:sz w:val="24"/>
          <w:szCs w:val="24"/>
        </w:rPr>
        <w:t>0,C</w:t>
      </w:r>
      <w:proofErr w:type="gramEnd"/>
      <w:r w:rsidRPr="007B11E1">
        <w:rPr>
          <w:sz w:val="24"/>
          <w:szCs w:val="24"/>
        </w:rPr>
        <w:t>1,…,</w:t>
      </w:r>
      <w:proofErr w:type="spellStart"/>
      <w:r w:rsidRPr="007B11E1">
        <w:rPr>
          <w:sz w:val="24"/>
          <w:szCs w:val="24"/>
        </w:rPr>
        <w:t>Cm</w:t>
      </w:r>
      <w:proofErr w:type="spellEnd"/>
      <w:r w:rsidRPr="007B11E1">
        <w:rPr>
          <w:sz w:val="24"/>
          <w:szCs w:val="24"/>
        </w:rPr>
        <w:t>.</w:t>
      </w:r>
    </w:p>
    <w:p w14:paraId="1DA4B85E" w14:textId="77777777" w:rsidR="00207C60" w:rsidRPr="007B11E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7B11E1">
        <w:rPr>
          <w:sz w:val="24"/>
          <w:szCs w:val="24"/>
        </w:rPr>
        <w:t xml:space="preserve">Разработать процедуру, генерирующую нормально распределенные случайные числа </w:t>
      </w:r>
      <w:proofErr w:type="spellStart"/>
      <w:r w:rsidRPr="007B11E1">
        <w:rPr>
          <w:sz w:val="24"/>
          <w:szCs w:val="24"/>
        </w:rPr>
        <w:t>qi</w:t>
      </w:r>
      <w:proofErr w:type="spellEnd"/>
      <w:r w:rsidRPr="007B11E1">
        <w:rPr>
          <w:sz w:val="24"/>
          <w:szCs w:val="24"/>
        </w:rPr>
        <w:t xml:space="preserve"> с нулевым математическим ожиданием и единичной дисперсией.</w:t>
      </w:r>
    </w:p>
    <w:p w14:paraId="5341AEE3" w14:textId="77777777" w:rsidR="00207C60" w:rsidRPr="007B11E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7B11E1">
        <w:rPr>
          <w:sz w:val="24"/>
          <w:szCs w:val="24"/>
        </w:rPr>
        <w:t>Реализовать генератор, реализующий вычисления значений стационарного случайного процесса в соответствии с методом скользящего суммирования согласно системе уравнений (3.1).</w:t>
      </w:r>
    </w:p>
    <w:p w14:paraId="19DF11E9" w14:textId="77777777" w:rsidR="00207C60" w:rsidRPr="007B11E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7B11E1">
        <w:rPr>
          <w:sz w:val="24"/>
          <w:szCs w:val="24"/>
        </w:rPr>
        <w:t>Произвести тестирование генератора стационарного случайного процесса, используя критерии согласия Стьюдента и Фишера.</w:t>
      </w:r>
    </w:p>
    <w:p w14:paraId="1DBECA26" w14:textId="77777777" w:rsidR="00207C60" w:rsidRPr="007B11E1" w:rsidRDefault="00207C60" w:rsidP="00207C60">
      <w:pPr>
        <w:pStyle w:val="a2"/>
        <w:numPr>
          <w:ilvl w:val="3"/>
          <w:numId w:val="21"/>
        </w:numPr>
        <w:rPr>
          <w:sz w:val="24"/>
          <w:szCs w:val="24"/>
        </w:rPr>
      </w:pPr>
      <w:r w:rsidRPr="007B11E1">
        <w:rPr>
          <w:sz w:val="24"/>
          <w:szCs w:val="24"/>
        </w:rPr>
        <w:t xml:space="preserve">Включить генератор стационарного случайного процесса в полученную ранее имитационную модель и произвести моделирование СМО </w:t>
      </w:r>
      <w:proofErr w:type="gramStart"/>
      <w:r w:rsidRPr="007B11E1">
        <w:rPr>
          <w:sz w:val="24"/>
          <w:szCs w:val="24"/>
        </w:rPr>
        <w:t>в условиях</w:t>
      </w:r>
      <w:proofErr w:type="gramEnd"/>
      <w:r w:rsidRPr="007B11E1">
        <w:rPr>
          <w:sz w:val="24"/>
          <w:szCs w:val="24"/>
        </w:rPr>
        <w:t xml:space="preserve"> воздействующих на нее возмущений.</w:t>
      </w:r>
    </w:p>
    <w:p w14:paraId="4689B212" w14:textId="77777777" w:rsidR="00207C60" w:rsidRPr="007B11E1" w:rsidRDefault="00207C60" w:rsidP="00754466">
      <w:pPr>
        <w:pStyle w:val="a2"/>
        <w:rPr>
          <w:sz w:val="24"/>
          <w:szCs w:val="24"/>
        </w:rPr>
      </w:pPr>
    </w:p>
    <w:p w14:paraId="121F1AEC" w14:textId="624EF184" w:rsidR="00056DA1" w:rsidRPr="007B11E1" w:rsidRDefault="00056DA1" w:rsidP="00056DA1">
      <w:pPr>
        <w:pStyle w:val="a3"/>
        <w:rPr>
          <w:rFonts w:cs="Times New Roman"/>
          <w:sz w:val="24"/>
          <w:szCs w:val="24"/>
        </w:rPr>
      </w:pPr>
      <w:r w:rsidRPr="007B11E1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7B11E1" w:rsidRDefault="00AA6449" w:rsidP="00754466">
      <w:pPr>
        <w:pStyle w:val="a2"/>
        <w:rPr>
          <w:sz w:val="24"/>
          <w:szCs w:val="24"/>
        </w:rPr>
      </w:pPr>
      <w:r w:rsidRPr="007B11E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7B11E1" w:rsidRDefault="00214B5D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Условные обозначения: А</w:t>
      </w:r>
      <w:proofErr w:type="spellStart"/>
      <w:r w:rsidRPr="007B11E1">
        <w:rPr>
          <w:sz w:val="24"/>
          <w:szCs w:val="24"/>
          <w:lang w:val="en-US"/>
        </w:rPr>
        <w:t>ij</w:t>
      </w:r>
      <w:proofErr w:type="spellEnd"/>
      <w:r w:rsidRPr="007B11E1">
        <w:rPr>
          <w:sz w:val="24"/>
          <w:szCs w:val="24"/>
        </w:rPr>
        <w:t xml:space="preserve"> – активность, ФД</w:t>
      </w:r>
      <w:proofErr w:type="spellStart"/>
      <w:r w:rsidRPr="007B11E1">
        <w:rPr>
          <w:sz w:val="24"/>
          <w:szCs w:val="24"/>
          <w:lang w:val="en-US"/>
        </w:rPr>
        <w:t>i</w:t>
      </w:r>
      <w:proofErr w:type="spellEnd"/>
      <w:r w:rsidRPr="007B11E1">
        <w:rPr>
          <w:sz w:val="24"/>
          <w:szCs w:val="24"/>
        </w:rPr>
        <w:t xml:space="preserve"> – функциональное действие, УЗ</w:t>
      </w:r>
      <w:proofErr w:type="spellStart"/>
      <w:r w:rsidRPr="007B11E1">
        <w:rPr>
          <w:sz w:val="24"/>
          <w:szCs w:val="24"/>
          <w:lang w:val="en-US"/>
        </w:rPr>
        <w:t>ij</w:t>
      </w:r>
      <w:proofErr w:type="spellEnd"/>
      <w:r w:rsidRPr="007B11E1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7B11E1" w:rsidRDefault="00E36F38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7B11E1" w:rsidRDefault="00C41B53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ФД1 – приход сигнала с интервалом </w:t>
      </w:r>
      <w:r w:rsidRPr="007B11E1">
        <w:rPr>
          <w:sz w:val="24"/>
          <w:szCs w:val="24"/>
          <w:lang w:val="en-US"/>
        </w:rPr>
        <w:t>t</w:t>
      </w:r>
      <w:r w:rsidRPr="007B11E1">
        <w:rPr>
          <w:sz w:val="24"/>
          <w:szCs w:val="24"/>
        </w:rPr>
        <w:t>1</w:t>
      </w:r>
    </w:p>
    <w:p w14:paraId="60184AAB" w14:textId="7AD5385E" w:rsidR="00C41B53" w:rsidRPr="007B11E1" w:rsidRDefault="00C41B53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7B11E1" w:rsidRDefault="00C41B53" w:rsidP="00754466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7B11E1" w:rsidRDefault="00C41B53" w:rsidP="00BA1902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7B11E1" w:rsidRDefault="00C41B53" w:rsidP="00BA1902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>А10 – Поступление сигнала</w:t>
      </w:r>
      <w:r w:rsidR="00190FD0" w:rsidRPr="007B11E1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7B11E1" w:rsidRDefault="00C41B53" w:rsidP="00BA1902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>А21 –</w:t>
      </w:r>
      <w:r w:rsidR="00190FD0" w:rsidRPr="007B11E1">
        <w:rPr>
          <w:bCs/>
          <w:sz w:val="24"/>
          <w:szCs w:val="24"/>
        </w:rPr>
        <w:t xml:space="preserve"> Обработка</w:t>
      </w:r>
      <w:r w:rsidRPr="007B11E1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7B11E1" w:rsidRDefault="00C41B53" w:rsidP="00BA1902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7B11E1" w:rsidRDefault="00C41B53" w:rsidP="00BA1902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7B11E1" w:rsidRDefault="00C41B53" w:rsidP="00BA1902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7B11E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7B11E1">
        <w:rPr>
          <w:sz w:val="24"/>
          <w:szCs w:val="24"/>
        </w:rPr>
        <w:t>Кобрбсигн</w:t>
      </w:r>
      <w:proofErr w:type="spellEnd"/>
      <w:r w:rsidRPr="007B11E1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7B11E1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7B11E1">
        <w:rPr>
          <w:bCs/>
          <w:sz w:val="24"/>
          <w:szCs w:val="24"/>
        </w:rPr>
        <w:t>Квх</w:t>
      </w:r>
      <w:proofErr w:type="spellEnd"/>
      <w:r w:rsidRPr="007B11E1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7B11E1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7B11E1">
        <w:rPr>
          <w:sz w:val="24"/>
          <w:szCs w:val="24"/>
        </w:rPr>
        <w:t>Кпотерсигнал</w:t>
      </w:r>
      <w:proofErr w:type="spellEnd"/>
      <w:r w:rsidRPr="007B11E1">
        <w:rPr>
          <w:sz w:val="24"/>
          <w:szCs w:val="24"/>
        </w:rPr>
        <w:t xml:space="preserve"> – количество сигналов, которые были потеряны</w:t>
      </w:r>
    </w:p>
    <w:p w14:paraId="5E6953A5" w14:textId="397F9287" w:rsidR="007A587B" w:rsidRPr="007B11E1" w:rsidRDefault="007A587B" w:rsidP="007A587B">
      <w:pPr>
        <w:pStyle w:val="a2"/>
        <w:rPr>
          <w:bCs/>
          <w:sz w:val="24"/>
          <w:szCs w:val="24"/>
        </w:rPr>
      </w:pPr>
    </w:p>
    <w:p w14:paraId="09BAD04A" w14:textId="3D02F1D9" w:rsidR="007A587B" w:rsidRPr="007B11E1" w:rsidRDefault="007A587B" w:rsidP="007A587B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  <w:lang w:val="en-US"/>
        </w:rPr>
        <w:t xml:space="preserve">1. </w:t>
      </w:r>
      <w:r w:rsidRPr="007B11E1">
        <w:rPr>
          <w:bCs/>
          <w:sz w:val="24"/>
          <w:szCs w:val="24"/>
        </w:rPr>
        <w:t>Построение корреляционной функции</w:t>
      </w:r>
    </w:p>
    <w:p w14:paraId="3504E886" w14:textId="38683F39" w:rsidR="007A587B" w:rsidRPr="007B11E1" w:rsidRDefault="007A587B" w:rsidP="007A587B">
      <w:pPr>
        <w:pStyle w:val="a2"/>
        <w:rPr>
          <w:bCs/>
          <w:sz w:val="24"/>
          <w:szCs w:val="24"/>
        </w:rPr>
      </w:pPr>
      <w:r w:rsidRPr="007B11E1">
        <w:rPr>
          <w:noProof/>
          <w:sz w:val="24"/>
          <w:szCs w:val="24"/>
          <w:lang w:eastAsia="ru-RU"/>
        </w:rPr>
        <w:drawing>
          <wp:inline distT="0" distB="0" distL="0" distR="0" wp14:anchorId="33D6B84B" wp14:editId="23A7EB32">
            <wp:extent cx="1371600" cy="361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30" b="1"/>
                    <a:stretch/>
                  </pic:blipFill>
                  <pic:spPr bwMode="auto">
                    <a:xfrm>
                      <a:off x="0" y="0"/>
                      <a:ext cx="1371600" cy="36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11E1">
        <w:rPr>
          <w:bCs/>
          <w:sz w:val="24"/>
          <w:szCs w:val="24"/>
        </w:rPr>
        <w:t xml:space="preserve"> a, b -неизвестные пока параметры, которые необходимо определить, исходя из условия задания. </w:t>
      </w:r>
      <w:r w:rsidR="00C35F15" w:rsidRPr="007B11E1">
        <w:rPr>
          <w:sz w:val="24"/>
          <w:szCs w:val="24"/>
        </w:rPr>
        <w:t>величина E является стационарным случайным процессом с нормальным законом распределения и интервалом разброса [2... 6]</w:t>
      </w:r>
      <w:r w:rsidR="00C35F15" w:rsidRPr="007B11E1">
        <w:rPr>
          <w:sz w:val="24"/>
          <w:szCs w:val="24"/>
        </w:rPr>
        <w:t xml:space="preserve">. </w:t>
      </w:r>
    </w:p>
    <w:p w14:paraId="0EADB0E7" w14:textId="05651EED" w:rsidR="00C35F15" w:rsidRPr="007B11E1" w:rsidRDefault="00C35F15" w:rsidP="007A587B">
      <w:pPr>
        <w:pStyle w:val="a2"/>
        <w:rPr>
          <w:bCs/>
          <w:sz w:val="24"/>
          <w:szCs w:val="24"/>
        </w:rPr>
      </w:pPr>
      <w:r w:rsidRPr="007B11E1">
        <w:rPr>
          <w:sz w:val="24"/>
          <w:szCs w:val="24"/>
        </w:rPr>
        <w:t xml:space="preserve">Найдем математическое ожидание: </w:t>
      </w:r>
      <w:r w:rsidRPr="007B11E1">
        <w:rPr>
          <w:sz w:val="24"/>
          <w:szCs w:val="24"/>
          <w:lang w:val="en-US"/>
        </w:rPr>
        <w:t>M = (2+</w:t>
      </w:r>
      <w:proofErr w:type="gramStart"/>
      <w:r w:rsidRPr="007B11E1">
        <w:rPr>
          <w:sz w:val="24"/>
          <w:szCs w:val="24"/>
          <w:lang w:val="en-US"/>
        </w:rPr>
        <w:t>6)/</w:t>
      </w:r>
      <w:proofErr w:type="gramEnd"/>
      <w:r w:rsidRPr="007B11E1">
        <w:rPr>
          <w:sz w:val="24"/>
          <w:szCs w:val="24"/>
          <w:lang w:val="en-US"/>
        </w:rPr>
        <w:t>2 = 4</w:t>
      </w:r>
    </w:p>
    <w:p w14:paraId="25E754B2" w14:textId="319379CE" w:rsidR="00C35F15" w:rsidRPr="007B11E1" w:rsidRDefault="00172AFD" w:rsidP="007177DD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 xml:space="preserve">Так как </w:t>
      </w:r>
      <w:r w:rsidRPr="007B11E1">
        <w:rPr>
          <w:sz w:val="24"/>
          <w:szCs w:val="24"/>
        </w:rPr>
        <w:t>все реализации стационарного случайного процесса y(t) находятся внутри некоторого интервала [</w:t>
      </w:r>
      <w:proofErr w:type="spellStart"/>
      <w:proofErr w:type="gramStart"/>
      <w:r w:rsidRPr="007B11E1">
        <w:rPr>
          <w:sz w:val="24"/>
          <w:szCs w:val="24"/>
        </w:rPr>
        <w:t>ymin,ymax</w:t>
      </w:r>
      <w:proofErr w:type="spellEnd"/>
      <w:proofErr w:type="gramEnd"/>
      <w:r w:rsidRPr="007B11E1">
        <w:rPr>
          <w:sz w:val="24"/>
          <w:szCs w:val="24"/>
        </w:rPr>
        <w:t xml:space="preserve">] – интервала разброса, </w:t>
      </w:r>
      <w:r w:rsidRPr="007B11E1">
        <w:rPr>
          <w:sz w:val="24"/>
          <w:szCs w:val="24"/>
        </w:rPr>
        <w:t>то с</w:t>
      </w:r>
      <w:r w:rsidR="007177DD" w:rsidRPr="007B11E1">
        <w:rPr>
          <w:bCs/>
          <w:sz w:val="24"/>
          <w:szCs w:val="24"/>
        </w:rPr>
        <w:t>реднеквадратическое отклонение σ найдем по правилу «трех сигма»:</w:t>
      </w:r>
    </w:p>
    <w:p w14:paraId="56B2A402" w14:textId="706F922B" w:rsidR="007177DD" w:rsidRPr="007B11E1" w:rsidRDefault="007177DD" w:rsidP="007177DD">
      <w:pPr>
        <w:pStyle w:val="a2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6*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</m:oMath>
      <w:r w:rsidR="00172AFD" w:rsidRPr="007B11E1">
        <w:rPr>
          <w:rFonts w:eastAsiaTheme="minorEastAsia"/>
          <w:bCs/>
          <w:sz w:val="24"/>
          <w:szCs w:val="24"/>
        </w:rPr>
        <w:t xml:space="preserve"> </w:t>
      </w:r>
    </w:p>
    <w:p w14:paraId="49D21317" w14:textId="512A94D8" w:rsidR="007177DD" w:rsidRPr="007B11E1" w:rsidRDefault="007177DD" w:rsidP="007177DD">
      <w:pPr>
        <w:pStyle w:val="a2"/>
        <w:rPr>
          <w:b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=(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)^2</m:t>
        </m:r>
      </m:oMath>
    </w:p>
    <w:p w14:paraId="31A3E2E0" w14:textId="33DAFA73" w:rsidR="00F2064C" w:rsidRPr="007B11E1" w:rsidRDefault="003E749B" w:rsidP="007177DD">
      <w:pPr>
        <w:pStyle w:val="a2"/>
        <w:rPr>
          <w:bCs/>
          <w:sz w:val="24"/>
          <w:szCs w:val="24"/>
          <w:lang w:val="en-US"/>
        </w:rPr>
      </w:pPr>
      <w:r w:rsidRPr="007B11E1">
        <w:rPr>
          <w:bCs/>
          <w:sz w:val="24"/>
          <w:szCs w:val="24"/>
          <w:lang w:val="en-US"/>
        </w:rPr>
        <w:t>a=((6-2)/6)^2 = 0.44</w:t>
      </w:r>
    </w:p>
    <w:p w14:paraId="34CE3EDC" w14:textId="736D0795" w:rsidR="00155A02" w:rsidRPr="007B11E1" w:rsidRDefault="00155A02" w:rsidP="007177DD">
      <w:pPr>
        <w:pStyle w:val="a2"/>
        <w:rPr>
          <w:bCs/>
          <w:sz w:val="24"/>
          <w:szCs w:val="24"/>
        </w:rPr>
      </w:pPr>
      <w:r w:rsidRPr="007B11E1">
        <w:rPr>
          <w:sz w:val="24"/>
          <w:szCs w:val="24"/>
        </w:rPr>
        <w:t>П</w:t>
      </w:r>
      <w:r w:rsidRPr="007B11E1">
        <w:rPr>
          <w:sz w:val="24"/>
          <w:szCs w:val="24"/>
        </w:rPr>
        <w:t xml:space="preserve">римем, что сечения случайного процесса, отстоящие друг от друга во времени более, чем на три шага моделирования, считаются некоррелированными, т.е. </w:t>
      </w:r>
      <w:proofErr w:type="gramStart"/>
      <w:r w:rsidRPr="007B11E1">
        <w:rPr>
          <w:sz w:val="24"/>
          <w:szCs w:val="24"/>
        </w:rPr>
        <w:t xml:space="preserve">t </w:t>
      </w:r>
      <w:r w:rsidRPr="007B11E1">
        <w:rPr>
          <w:sz w:val="24"/>
          <w:szCs w:val="24"/>
        </w:rPr>
        <w:sym w:font="Symbol" w:char="F074"/>
      </w:r>
      <w:r w:rsidRPr="007B11E1">
        <w:rPr>
          <w:sz w:val="24"/>
          <w:szCs w:val="24"/>
        </w:rPr>
        <w:t xml:space="preserve"> </w:t>
      </w:r>
      <w:proofErr w:type="spellStart"/>
      <w:r w:rsidRPr="007B11E1">
        <w:rPr>
          <w:sz w:val="24"/>
          <w:szCs w:val="24"/>
        </w:rPr>
        <w:t>гр</w:t>
      </w:r>
      <w:proofErr w:type="spellEnd"/>
      <w:proofErr w:type="gramEnd"/>
      <w:r w:rsidRPr="007B11E1">
        <w:rPr>
          <w:sz w:val="24"/>
          <w:szCs w:val="24"/>
        </w:rPr>
        <w:t xml:space="preserve"> </w:t>
      </w:r>
      <w:r w:rsidRPr="007B11E1">
        <w:rPr>
          <w:sz w:val="24"/>
          <w:szCs w:val="24"/>
        </w:rPr>
        <w:sym w:font="Symbol" w:char="F03D"/>
      </w:r>
      <w:r w:rsidRPr="007B11E1">
        <w:rPr>
          <w:sz w:val="24"/>
          <w:szCs w:val="24"/>
        </w:rPr>
        <w:t xml:space="preserve"> 3</w:t>
      </w:r>
      <w:r w:rsidRPr="007B11E1">
        <w:rPr>
          <w:sz w:val="24"/>
          <w:szCs w:val="24"/>
        </w:rPr>
        <w:sym w:font="Symbol" w:char="F044"/>
      </w:r>
      <w:r w:rsidRPr="007B11E1">
        <w:rPr>
          <w:sz w:val="24"/>
          <w:szCs w:val="24"/>
        </w:rPr>
        <w:t xml:space="preserve"> , где </w:t>
      </w:r>
      <w:r w:rsidRPr="007B11E1">
        <w:rPr>
          <w:sz w:val="24"/>
          <w:szCs w:val="24"/>
        </w:rPr>
        <w:sym w:font="Symbol" w:char="F044"/>
      </w:r>
      <w:r w:rsidRPr="007B11E1">
        <w:rPr>
          <w:sz w:val="24"/>
          <w:szCs w:val="24"/>
        </w:rPr>
        <w:t>t - величина шага моделирования (минимальное приращение модельного времени).</w:t>
      </w:r>
      <w:r w:rsidRPr="007B11E1">
        <w:rPr>
          <w:sz w:val="24"/>
          <w:szCs w:val="24"/>
        </w:rPr>
        <w:t xml:space="preserve"> </w:t>
      </w:r>
      <w:proofErr w:type="gramStart"/>
      <w:r w:rsidRPr="007B11E1">
        <w:rPr>
          <w:sz w:val="24"/>
          <w:szCs w:val="24"/>
        </w:rPr>
        <w:t>Следовательно</w:t>
      </w:r>
      <w:proofErr w:type="gramEnd"/>
      <w:r w:rsidRPr="007B11E1">
        <w:rPr>
          <w:sz w:val="24"/>
          <w:szCs w:val="24"/>
        </w:rPr>
        <w:t xml:space="preserve"> </w:t>
      </w:r>
      <w:r w:rsidRPr="007B11E1">
        <w:rPr>
          <w:sz w:val="24"/>
          <w:szCs w:val="24"/>
          <w:lang w:val="en-US"/>
        </w:rPr>
        <w:t>b</w:t>
      </w:r>
      <w:r w:rsidRPr="007B11E1">
        <w:rPr>
          <w:sz w:val="24"/>
          <w:szCs w:val="24"/>
        </w:rPr>
        <w:t xml:space="preserve"> будет рассчитано по формуле: </w:t>
      </w:r>
      <w:r w:rsidR="00675D07" w:rsidRPr="007B11E1">
        <w:rPr>
          <w:noProof/>
          <w:sz w:val="24"/>
          <w:szCs w:val="24"/>
          <w:lang w:eastAsia="ru-RU"/>
        </w:rPr>
        <w:drawing>
          <wp:inline distT="0" distB="0" distL="0" distR="0" wp14:anchorId="38C8DD29" wp14:editId="261733B3">
            <wp:extent cx="4029739" cy="39870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6" cy="4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F18" w14:textId="64327310" w:rsidR="00155A02" w:rsidRPr="007B11E1" w:rsidRDefault="00C81003" w:rsidP="00C81003">
      <w:pPr>
        <w:pStyle w:val="a2"/>
        <w:rPr>
          <w:bCs/>
          <w:sz w:val="24"/>
          <w:szCs w:val="24"/>
        </w:rPr>
      </w:pPr>
      <w:r w:rsidRPr="007B11E1">
        <w:rPr>
          <w:bCs/>
          <w:sz w:val="24"/>
          <w:szCs w:val="24"/>
        </w:rPr>
        <w:t xml:space="preserve">Модельное изменяется с фиксированным шагом </w:t>
      </w:r>
      <w:proofErr w:type="spellStart"/>
      <w:r w:rsidRPr="007B11E1">
        <w:rPr>
          <w:bCs/>
          <w:sz w:val="24"/>
          <w:szCs w:val="24"/>
        </w:rPr>
        <w:t>Δt</w:t>
      </w:r>
      <w:proofErr w:type="spellEnd"/>
      <w:r w:rsidRPr="007B11E1">
        <w:rPr>
          <w:bCs/>
          <w:sz w:val="24"/>
          <w:szCs w:val="24"/>
        </w:rPr>
        <w:t xml:space="preserve"> = 10 </w:t>
      </w:r>
      <w:proofErr w:type="spellStart"/>
      <w:r w:rsidRPr="007B11E1">
        <w:rPr>
          <w:bCs/>
          <w:sz w:val="24"/>
          <w:szCs w:val="24"/>
        </w:rPr>
        <w:t>мкс</w:t>
      </w:r>
      <w:proofErr w:type="spellEnd"/>
      <w:r w:rsidRPr="007B11E1">
        <w:rPr>
          <w:bCs/>
          <w:sz w:val="24"/>
          <w:szCs w:val="24"/>
        </w:rPr>
        <w:t xml:space="preserve">, </w:t>
      </w:r>
      <w:proofErr w:type="gramStart"/>
      <w:r w:rsidRPr="007B11E1">
        <w:rPr>
          <w:bCs/>
          <w:sz w:val="24"/>
          <w:szCs w:val="24"/>
        </w:rPr>
        <w:t>следовательно</w:t>
      </w:r>
      <w:proofErr w:type="gramEnd"/>
      <w:r w:rsidR="00A97C4A" w:rsidRPr="007B11E1">
        <w:rPr>
          <w:bCs/>
          <w:sz w:val="24"/>
          <w:szCs w:val="24"/>
        </w:rPr>
        <w:t>:</w:t>
      </w:r>
    </w:p>
    <w:p w14:paraId="7634D73F" w14:textId="5D7BF418" w:rsidR="00A97C4A" w:rsidRPr="007B11E1" w:rsidRDefault="00EE2EC8" w:rsidP="000B70C1">
      <w:pPr>
        <w:pStyle w:val="a2"/>
        <w:rPr>
          <w:bCs/>
          <w:sz w:val="24"/>
          <w:szCs w:val="24"/>
        </w:rPr>
      </w:pPr>
      <w:proofErr w:type="gramStart"/>
      <w:r w:rsidRPr="007B11E1">
        <w:rPr>
          <w:bCs/>
          <w:sz w:val="24"/>
          <w:szCs w:val="24"/>
        </w:rPr>
        <w:t>b &gt;</w:t>
      </w:r>
      <w:proofErr w:type="gramEnd"/>
      <w:r w:rsidRPr="007B11E1">
        <w:rPr>
          <w:bCs/>
          <w:sz w:val="24"/>
          <w:szCs w:val="24"/>
        </w:rPr>
        <w:t xml:space="preserve">= - </w:t>
      </w:r>
      <w:proofErr w:type="spellStart"/>
      <w:r w:rsidRPr="007B11E1">
        <w:rPr>
          <w:bCs/>
          <w:sz w:val="24"/>
          <w:szCs w:val="24"/>
        </w:rPr>
        <w:t>ln</w:t>
      </w:r>
      <w:proofErr w:type="spellEnd"/>
      <w:r w:rsidRPr="007B11E1">
        <w:rPr>
          <w:bCs/>
          <w:sz w:val="24"/>
          <w:szCs w:val="24"/>
        </w:rPr>
        <w:t>(0.05) / (3 * 10</w:t>
      </w:r>
      <w:r w:rsidR="000B70C1" w:rsidRPr="007B11E1">
        <w:rPr>
          <w:bCs/>
          <w:sz w:val="24"/>
          <w:szCs w:val="24"/>
        </w:rPr>
        <w:t>), b &gt;=</w:t>
      </w:r>
      <w:r w:rsidRPr="007B11E1">
        <w:rPr>
          <w:bCs/>
          <w:sz w:val="24"/>
          <w:szCs w:val="24"/>
        </w:rPr>
        <w:t xml:space="preserve">0,099858. Тогда примем </w:t>
      </w:r>
      <w:r w:rsidRPr="007B11E1">
        <w:rPr>
          <w:bCs/>
          <w:sz w:val="24"/>
          <w:szCs w:val="24"/>
          <w:lang w:val="en-US"/>
        </w:rPr>
        <w:t>b</w:t>
      </w:r>
      <w:r w:rsidRPr="007B11E1">
        <w:rPr>
          <w:bCs/>
          <w:sz w:val="24"/>
          <w:szCs w:val="24"/>
        </w:rPr>
        <w:t xml:space="preserve"> = 0,1. </w:t>
      </w:r>
    </w:p>
    <w:p w14:paraId="6ECC3751" w14:textId="26314E71" w:rsidR="006036D6" w:rsidRPr="007B11E1" w:rsidRDefault="006036D6" w:rsidP="006036D6">
      <w:pPr>
        <w:pStyle w:val="a2"/>
        <w:rPr>
          <w:bCs/>
          <w:sz w:val="24"/>
          <w:szCs w:val="24"/>
        </w:rPr>
      </w:pPr>
      <w:proofErr w:type="spellStart"/>
      <w:r w:rsidRPr="007B11E1">
        <w:rPr>
          <w:bCs/>
          <w:sz w:val="24"/>
          <w:szCs w:val="24"/>
        </w:rPr>
        <w:t>Т.о</w:t>
      </w:r>
      <w:proofErr w:type="spellEnd"/>
      <w:r w:rsidRPr="007B11E1">
        <w:rPr>
          <w:bCs/>
          <w:sz w:val="24"/>
          <w:szCs w:val="24"/>
        </w:rPr>
        <w:t xml:space="preserve">. стационарный случайный процесс изменения времени проверки человека описывается корреляционной функцией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τ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-bτ</m:t>
            </m:r>
          </m:sup>
        </m:sSup>
      </m:oMath>
    </w:p>
    <w:p w14:paraId="4C9B1719" w14:textId="399679D3" w:rsidR="003A61E7" w:rsidRPr="007B11E1" w:rsidRDefault="003A61E7" w:rsidP="003A61E7">
      <w:pPr>
        <w:pStyle w:val="a2"/>
        <w:jc w:val="center"/>
        <w:rPr>
          <w:bCs/>
          <w:sz w:val="24"/>
          <w:szCs w:val="24"/>
        </w:rPr>
      </w:pPr>
      <w:r w:rsidRPr="007B11E1">
        <w:rPr>
          <w:noProof/>
          <w:sz w:val="24"/>
          <w:szCs w:val="24"/>
          <w:lang w:eastAsia="ru-RU"/>
        </w:rPr>
        <w:drawing>
          <wp:inline distT="0" distB="0" distL="0" distR="0" wp14:anchorId="5CCC58A9" wp14:editId="519B6AA1">
            <wp:extent cx="2190307" cy="890664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276" cy="8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2B8" w14:textId="7EF8F779" w:rsidR="003A61E7" w:rsidRPr="007B11E1" w:rsidRDefault="003A61E7" w:rsidP="003A61E7">
      <w:pPr>
        <w:pStyle w:val="a4"/>
        <w:rPr>
          <w:szCs w:val="24"/>
        </w:rPr>
      </w:pPr>
      <w:r w:rsidRPr="007B11E1">
        <w:rPr>
          <w:szCs w:val="24"/>
        </w:rPr>
        <w:t xml:space="preserve">Расчет </w:t>
      </w:r>
      <w:r w:rsidRPr="007B11E1">
        <w:rPr>
          <w:szCs w:val="24"/>
          <w:lang w:val="en-US"/>
        </w:rPr>
        <w:t>K</w:t>
      </w:r>
    </w:p>
    <w:p w14:paraId="16A989A1" w14:textId="45170A70" w:rsidR="002F5D02" w:rsidRPr="007B11E1" w:rsidRDefault="002F5D02" w:rsidP="002F5D02">
      <w:pPr>
        <w:pStyle w:val="a"/>
        <w:numPr>
          <w:ilvl w:val="0"/>
          <w:numId w:val="0"/>
        </w:numPr>
        <w:ind w:left="3828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0.44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∆1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=0.02</m:t>
                  </m:r>
                </m:e>
              </m:eqArr>
            </m:e>
          </m:d>
        </m:oMath>
      </m:oMathPara>
    </w:p>
    <w:p w14:paraId="0B31DF47" w14:textId="295D1948" w:rsidR="00325632" w:rsidRPr="007B11E1" w:rsidRDefault="00325632" w:rsidP="00325632">
      <w:pPr>
        <w:pStyle w:val="a3"/>
        <w:numPr>
          <w:ilvl w:val="0"/>
          <w:numId w:val="0"/>
        </w:numPr>
        <w:spacing w:before="240"/>
        <w:jc w:val="left"/>
        <w:rPr>
          <w:sz w:val="24"/>
          <w:szCs w:val="24"/>
        </w:rPr>
      </w:pPr>
      <w:r w:rsidRPr="007B11E1">
        <w:rPr>
          <w:sz w:val="24"/>
          <w:szCs w:val="24"/>
        </w:rPr>
        <w:t xml:space="preserve">Выполним решение системы с применением </w:t>
      </w:r>
      <w:r w:rsidRPr="007B11E1">
        <w:rPr>
          <w:sz w:val="24"/>
          <w:szCs w:val="24"/>
          <w:lang w:val="en-US"/>
        </w:rPr>
        <w:t>Maple</w:t>
      </w:r>
      <w:r w:rsidRPr="007B11E1">
        <w:rPr>
          <w:sz w:val="24"/>
          <w:szCs w:val="24"/>
        </w:rPr>
        <w:t>.</w:t>
      </w:r>
    </w:p>
    <w:p w14:paraId="739FB5D8" w14:textId="2CA74CF6" w:rsidR="00325632" w:rsidRPr="007B11E1" w:rsidRDefault="00325632" w:rsidP="00325632">
      <w:pPr>
        <w:pStyle w:val="a2"/>
        <w:ind w:firstLine="0"/>
        <w:rPr>
          <w:sz w:val="24"/>
          <w:szCs w:val="24"/>
        </w:rPr>
      </w:pPr>
      <w:r w:rsidRPr="007B11E1">
        <w:rPr>
          <w:noProof/>
          <w:sz w:val="24"/>
          <w:szCs w:val="24"/>
          <w:lang w:eastAsia="ru-RU"/>
        </w:rPr>
        <w:drawing>
          <wp:inline distT="0" distB="0" distL="0" distR="0" wp14:anchorId="29404007" wp14:editId="079B3182">
            <wp:extent cx="6480175" cy="21532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52B1" w14:textId="21FBC81D" w:rsidR="00325632" w:rsidRPr="007B11E1" w:rsidRDefault="00325632" w:rsidP="00325632">
      <w:pPr>
        <w:pStyle w:val="a4"/>
        <w:rPr>
          <w:szCs w:val="24"/>
        </w:rPr>
      </w:pPr>
      <w:r w:rsidRPr="007B11E1">
        <w:rPr>
          <w:szCs w:val="24"/>
        </w:rPr>
        <w:t>Решение системы</w:t>
      </w:r>
    </w:p>
    <w:p w14:paraId="2A3F91F5" w14:textId="70E88F3F" w:rsidR="00E51A6E" w:rsidRPr="007B11E1" w:rsidRDefault="00E51A6E" w:rsidP="00E51A6E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Выберем любое решение, в котором С&gt;0. </w:t>
      </w:r>
    </w:p>
    <w:p w14:paraId="467F7EC2" w14:textId="77777777" w:rsidR="00832AD7" w:rsidRPr="007B11E1" w:rsidRDefault="00E51A6E" w:rsidP="00E51A6E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C0 = </w:t>
      </w:r>
      <w:r w:rsidRPr="007B11E1">
        <w:rPr>
          <w:sz w:val="24"/>
          <w:szCs w:val="24"/>
        </w:rPr>
        <w:t>0.03586442383</w:t>
      </w:r>
      <w:r w:rsidRPr="007B11E1">
        <w:rPr>
          <w:sz w:val="24"/>
          <w:szCs w:val="24"/>
          <w:lang w:val="en-US"/>
        </w:rPr>
        <w:t xml:space="preserve"> </w:t>
      </w:r>
    </w:p>
    <w:p w14:paraId="2908F13A" w14:textId="242EB624" w:rsidR="00E51A6E" w:rsidRPr="007B11E1" w:rsidRDefault="00E51A6E" w:rsidP="00E51A6E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C1 = </w:t>
      </w:r>
      <w:r w:rsidRPr="007B11E1">
        <w:rPr>
          <w:sz w:val="24"/>
          <w:szCs w:val="24"/>
        </w:rPr>
        <w:t>0.08413244644,</w:t>
      </w:r>
    </w:p>
    <w:p w14:paraId="2F0E3881" w14:textId="77777777" w:rsidR="00832AD7" w:rsidRPr="007B11E1" w:rsidRDefault="00E51A6E" w:rsidP="00E51A6E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C2 = </w:t>
      </w:r>
      <w:r w:rsidRPr="007B11E1">
        <w:rPr>
          <w:sz w:val="24"/>
          <w:szCs w:val="24"/>
          <w:lang w:val="en-US"/>
        </w:rPr>
        <w:t>0</w:t>
      </w:r>
      <w:r w:rsidRPr="007B11E1">
        <w:rPr>
          <w:sz w:val="24"/>
          <w:szCs w:val="24"/>
        </w:rPr>
        <w:t>.2283728601</w:t>
      </w:r>
      <w:r w:rsidRPr="007B11E1">
        <w:rPr>
          <w:sz w:val="24"/>
          <w:szCs w:val="24"/>
          <w:lang w:val="en-US"/>
        </w:rPr>
        <w:t xml:space="preserve"> </w:t>
      </w:r>
    </w:p>
    <w:p w14:paraId="24CC65AA" w14:textId="0AC4431A" w:rsidR="00E51A6E" w:rsidRPr="007B11E1" w:rsidRDefault="00E51A6E" w:rsidP="00E51A6E">
      <w:pPr>
        <w:pStyle w:val="a2"/>
        <w:rPr>
          <w:sz w:val="24"/>
          <w:szCs w:val="24"/>
        </w:rPr>
      </w:pPr>
      <w:r w:rsidRPr="007B11E1">
        <w:rPr>
          <w:sz w:val="24"/>
          <w:szCs w:val="24"/>
        </w:rPr>
        <w:t xml:space="preserve">C3 = </w:t>
      </w:r>
      <w:r w:rsidR="007558DB" w:rsidRPr="007B11E1">
        <w:rPr>
          <w:sz w:val="24"/>
          <w:szCs w:val="24"/>
          <w:lang w:val="en-US"/>
        </w:rPr>
        <w:t>0</w:t>
      </w:r>
      <w:r w:rsidRPr="007B11E1">
        <w:rPr>
          <w:sz w:val="24"/>
          <w:szCs w:val="24"/>
        </w:rPr>
        <w:t>.6196174266</w:t>
      </w:r>
    </w:p>
    <w:p w14:paraId="7AAB7C63" w14:textId="12CFE641" w:rsidR="003D6D74" w:rsidRDefault="003D6D74" w:rsidP="00F84909">
      <w:pPr>
        <w:pStyle w:val="a2"/>
        <w:rPr>
          <w:sz w:val="24"/>
          <w:szCs w:val="24"/>
        </w:rPr>
      </w:pPr>
      <w:r w:rsidRPr="003D6D74">
        <w:rPr>
          <w:sz w:val="24"/>
          <w:szCs w:val="24"/>
        </w:rPr>
        <w:t>Получив аналитически корреляционную функцию, описывающую</w:t>
      </w:r>
      <w:r w:rsidRPr="003D6D74">
        <w:rPr>
          <w:sz w:val="24"/>
          <w:szCs w:val="24"/>
        </w:rPr>
        <w:t xml:space="preserve"> </w:t>
      </w:r>
      <w:r w:rsidRPr="003D6D74">
        <w:rPr>
          <w:sz w:val="24"/>
          <w:szCs w:val="24"/>
        </w:rPr>
        <w:t>стационарный случайный процесс, воспользуемся для его моделирования</w:t>
      </w:r>
      <w:r w:rsidRPr="003D6D74">
        <w:rPr>
          <w:sz w:val="24"/>
          <w:szCs w:val="24"/>
        </w:rPr>
        <w:t xml:space="preserve"> </w:t>
      </w:r>
      <w:r w:rsidRPr="003D6D74">
        <w:rPr>
          <w:sz w:val="24"/>
          <w:szCs w:val="24"/>
        </w:rPr>
        <w:t>методом скользящего суммирования</w:t>
      </w:r>
      <w:r w:rsidR="00EE11CD" w:rsidRPr="003D6D74">
        <w:rPr>
          <w:sz w:val="24"/>
          <w:szCs w:val="24"/>
        </w:rPr>
        <w:t xml:space="preserve">. </w:t>
      </w:r>
      <w:r w:rsidRPr="003D6D74">
        <w:rPr>
          <w:sz w:val="24"/>
          <w:szCs w:val="24"/>
        </w:rPr>
        <w:t>Значения находятся по формулам</w:t>
      </w:r>
      <w:r>
        <w:rPr>
          <w:sz w:val="24"/>
          <w:szCs w:val="24"/>
        </w:rPr>
        <w:t xml:space="preserve"> 3.3.</w:t>
      </w:r>
      <w:r w:rsidR="00B46C71">
        <w:rPr>
          <w:sz w:val="24"/>
          <w:szCs w:val="24"/>
        </w:rPr>
        <w:t xml:space="preserve"> </w:t>
      </w:r>
      <w:r w:rsidR="00B46C71" w:rsidRPr="00B46C71">
        <w:rPr>
          <w:sz w:val="24"/>
          <w:szCs w:val="24"/>
        </w:rPr>
        <w:t xml:space="preserve">Где </w:t>
      </w:r>
      <w:r w:rsidR="00B46C71" w:rsidRPr="00B46C71">
        <w:rPr>
          <w:sz w:val="24"/>
          <w:szCs w:val="24"/>
        </w:rPr>
        <w:t>y</w:t>
      </w:r>
      <w:r w:rsidR="00B46C71" w:rsidRPr="00B46C71">
        <w:rPr>
          <w:sz w:val="24"/>
          <w:szCs w:val="24"/>
        </w:rPr>
        <w:sym w:font="Symbol" w:char="F028"/>
      </w:r>
      <w:r w:rsidR="00B46C71" w:rsidRPr="00B46C71">
        <w:rPr>
          <w:sz w:val="24"/>
          <w:szCs w:val="24"/>
        </w:rPr>
        <w:t>i</w:t>
      </w:r>
      <w:r w:rsidR="00B46C71" w:rsidRPr="00B46C71">
        <w:rPr>
          <w:sz w:val="24"/>
          <w:szCs w:val="24"/>
        </w:rPr>
        <w:sym w:font="Symbol" w:char="F044"/>
      </w:r>
      <w:r w:rsidR="00B46C71" w:rsidRPr="00B46C71">
        <w:rPr>
          <w:sz w:val="24"/>
          <w:szCs w:val="24"/>
        </w:rPr>
        <w:t>t</w:t>
      </w:r>
      <w:r w:rsidR="00B46C71" w:rsidRPr="00B46C71">
        <w:rPr>
          <w:sz w:val="24"/>
          <w:szCs w:val="24"/>
        </w:rPr>
        <w:sym w:font="Symbol" w:char="F029"/>
      </w:r>
      <w:r w:rsidR="00B46C71" w:rsidRPr="00B46C71">
        <w:rPr>
          <w:sz w:val="24"/>
          <w:szCs w:val="24"/>
        </w:rPr>
        <w:t xml:space="preserve"> - значение возмущения на очеред</w:t>
      </w:r>
      <w:r w:rsidR="00B46C71">
        <w:rPr>
          <w:sz w:val="24"/>
          <w:szCs w:val="24"/>
        </w:rPr>
        <w:t xml:space="preserve">ном i -ом шаге моделирования, </w:t>
      </w:r>
      <w:r w:rsidR="00B46C71" w:rsidRPr="00B46C71">
        <w:rPr>
          <w:sz w:val="24"/>
          <w:szCs w:val="24"/>
        </w:rPr>
        <w:t>q</w:t>
      </w:r>
      <w:proofErr w:type="spellStart"/>
      <w:r w:rsidR="00B46C71">
        <w:rPr>
          <w:sz w:val="24"/>
          <w:szCs w:val="24"/>
          <w:lang w:val="en-US"/>
        </w:rPr>
        <w:t>i</w:t>
      </w:r>
      <w:proofErr w:type="spellEnd"/>
      <w:r w:rsidR="00B46C71" w:rsidRPr="00B46C71">
        <w:rPr>
          <w:sz w:val="24"/>
          <w:szCs w:val="24"/>
        </w:rPr>
        <w:t xml:space="preserve"> - случайные нормально распределенные величины с нулевым математическим ожиданием</w:t>
      </w:r>
      <w:r w:rsidR="005B52E7" w:rsidRPr="005B52E7">
        <w:rPr>
          <w:sz w:val="24"/>
          <w:szCs w:val="24"/>
        </w:rPr>
        <w:t xml:space="preserve"> </w:t>
      </w:r>
      <w:r w:rsidR="005B52E7" w:rsidRPr="003D6D74">
        <w:rPr>
          <w:sz w:val="24"/>
          <w:szCs w:val="24"/>
          <w:lang w:val="en-US"/>
        </w:rPr>
        <w:t>m</w:t>
      </w:r>
      <w:r w:rsidR="005B52E7" w:rsidRPr="003D6D74">
        <w:rPr>
          <w:sz w:val="24"/>
          <w:szCs w:val="24"/>
        </w:rPr>
        <w:t>=0</w:t>
      </w:r>
      <w:r w:rsidR="005B52E7" w:rsidRPr="005B52E7">
        <w:rPr>
          <w:sz w:val="24"/>
          <w:szCs w:val="24"/>
        </w:rPr>
        <w:t xml:space="preserve"> </w:t>
      </w:r>
      <w:proofErr w:type="gramStart"/>
      <w:r w:rsidR="005B52E7">
        <w:rPr>
          <w:sz w:val="24"/>
          <w:szCs w:val="24"/>
        </w:rPr>
        <w:t xml:space="preserve">и </w:t>
      </w:r>
      <w:r w:rsidR="005B52E7" w:rsidRPr="003D6D74">
        <w:rPr>
          <w:sz w:val="24"/>
          <w:szCs w:val="24"/>
        </w:rPr>
        <w:t xml:space="preserve"> </w:t>
      </w:r>
      <w:r w:rsidR="005B52E7">
        <w:rPr>
          <w:sz w:val="24"/>
          <w:szCs w:val="24"/>
        </w:rPr>
        <w:sym w:font="Symbol" w:char="F073"/>
      </w:r>
      <w:r w:rsidR="005B52E7" w:rsidRPr="003D6D74">
        <w:rPr>
          <w:sz w:val="24"/>
          <w:szCs w:val="24"/>
        </w:rPr>
        <w:t>=</w:t>
      </w:r>
      <w:proofErr w:type="gramEnd"/>
      <w:r w:rsidR="005B52E7" w:rsidRPr="003D6D74">
        <w:rPr>
          <w:sz w:val="24"/>
          <w:szCs w:val="24"/>
        </w:rPr>
        <w:t>1,</w:t>
      </w:r>
      <w:r w:rsidR="0067545B" w:rsidRPr="0067545B">
        <w:rPr>
          <w:sz w:val="24"/>
          <w:szCs w:val="24"/>
        </w:rPr>
        <w:t xml:space="preserve"> </w:t>
      </w:r>
      <w:r w:rsidR="0067545B" w:rsidRPr="00F22480">
        <w:rPr>
          <w:sz w:val="24"/>
          <w:szCs w:val="24"/>
        </w:rPr>
        <w:t>Д</w:t>
      </w:r>
      <w:r w:rsidR="0067545B" w:rsidRPr="00F22480">
        <w:rPr>
          <w:sz w:val="24"/>
          <w:szCs w:val="24"/>
        </w:rPr>
        <w:t>ля вычисления очередного значения y</w:t>
      </w:r>
      <w:r w:rsidR="0067545B" w:rsidRPr="00F22480">
        <w:rPr>
          <w:sz w:val="24"/>
          <w:szCs w:val="24"/>
        </w:rPr>
        <w:sym w:font="Symbol" w:char="F028"/>
      </w:r>
      <w:r w:rsidR="0067545B" w:rsidRPr="00F22480">
        <w:rPr>
          <w:sz w:val="24"/>
          <w:szCs w:val="24"/>
        </w:rPr>
        <w:t>i</w:t>
      </w:r>
      <w:r w:rsidR="0067545B" w:rsidRPr="00F22480">
        <w:rPr>
          <w:sz w:val="24"/>
          <w:szCs w:val="24"/>
        </w:rPr>
        <w:sym w:font="Symbol" w:char="F044"/>
      </w:r>
      <w:r w:rsidR="0067545B" w:rsidRPr="00F22480">
        <w:rPr>
          <w:sz w:val="24"/>
          <w:szCs w:val="24"/>
        </w:rPr>
        <w:t>t</w:t>
      </w:r>
      <w:r w:rsidR="0067545B" w:rsidRPr="00F22480">
        <w:rPr>
          <w:sz w:val="24"/>
          <w:szCs w:val="24"/>
        </w:rPr>
        <w:sym w:font="Symbol" w:char="F029"/>
      </w:r>
      <w:r w:rsidR="0067545B" w:rsidRPr="00F22480">
        <w:rPr>
          <w:sz w:val="24"/>
          <w:szCs w:val="24"/>
        </w:rPr>
        <w:t xml:space="preserve"> требуется получить одну новую величину i m q </w:t>
      </w:r>
      <w:r w:rsidR="0067545B" w:rsidRPr="00F22480">
        <w:rPr>
          <w:sz w:val="24"/>
          <w:szCs w:val="24"/>
        </w:rPr>
        <w:sym w:font="Symbol" w:char="F02B"/>
      </w:r>
      <w:r w:rsidR="0067545B" w:rsidRPr="00F22480">
        <w:rPr>
          <w:sz w:val="24"/>
          <w:szCs w:val="24"/>
        </w:rPr>
        <w:t xml:space="preserve"> и использовать m предыдущих i q , q i  </w:t>
      </w:r>
      <w:r w:rsidR="0067545B" w:rsidRPr="00F22480">
        <w:rPr>
          <w:sz w:val="24"/>
          <w:szCs w:val="24"/>
        </w:rPr>
        <w:sym w:font="Symbol" w:char="F02B"/>
      </w:r>
      <w:r w:rsidR="0067545B" w:rsidRPr="00F22480">
        <w:rPr>
          <w:sz w:val="24"/>
          <w:szCs w:val="24"/>
        </w:rPr>
        <w:t xml:space="preserve"> 1</w:t>
      </w:r>
      <w:r w:rsidR="0067545B" w:rsidRPr="00F22480">
        <w:rPr>
          <w:sz w:val="24"/>
          <w:szCs w:val="24"/>
        </w:rPr>
        <w:t xml:space="preserve">... </w:t>
      </w:r>
      <w:r w:rsidR="0067545B" w:rsidRPr="00F22480">
        <w:rPr>
          <w:sz w:val="24"/>
          <w:szCs w:val="24"/>
        </w:rPr>
        <w:t>q m</w:t>
      </w:r>
      <w:r w:rsidR="0067545B" w:rsidRPr="00F22480">
        <w:rPr>
          <w:sz w:val="24"/>
          <w:szCs w:val="24"/>
        </w:rPr>
        <w:t>+</w:t>
      </w:r>
      <w:r w:rsidR="0067545B" w:rsidRPr="00F22480">
        <w:rPr>
          <w:sz w:val="24"/>
          <w:szCs w:val="24"/>
        </w:rPr>
        <w:t>1</w:t>
      </w:r>
      <w:r w:rsidR="0067545B" w:rsidRPr="00F22480">
        <w:rPr>
          <w:sz w:val="24"/>
          <w:szCs w:val="24"/>
        </w:rPr>
        <w:sym w:font="Symbol" w:char="F02D"/>
      </w:r>
      <w:r w:rsidR="0067545B" w:rsidRPr="00F22480">
        <w:rPr>
          <w:sz w:val="24"/>
          <w:szCs w:val="24"/>
        </w:rPr>
        <w:t xml:space="preserve"> .</w:t>
      </w:r>
    </w:p>
    <w:p w14:paraId="24BE4B8E" w14:textId="31008518" w:rsidR="003D6D74" w:rsidRDefault="003D6D74" w:rsidP="003D6D74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7F3726" wp14:editId="1C4CFAF0">
            <wp:extent cx="3327991" cy="1267197"/>
            <wp:effectExtent l="0" t="0" r="635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506" cy="1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667" w14:textId="0682D976" w:rsidR="003D6D74" w:rsidRPr="003D6D74" w:rsidRDefault="003D6D74" w:rsidP="003D6D74">
      <w:pPr>
        <w:pStyle w:val="a4"/>
      </w:pPr>
      <w:r>
        <w:t>Формула</w:t>
      </w:r>
    </w:p>
    <w:p w14:paraId="2EC95DA0" w14:textId="7E1995FE" w:rsidR="007B11E1" w:rsidRPr="007B11E1" w:rsidRDefault="007B11E1" w:rsidP="007B11E1">
      <w:pPr>
        <w:pStyle w:val="a2"/>
        <w:jc w:val="right"/>
        <w:rPr>
          <w:sz w:val="24"/>
          <w:szCs w:val="24"/>
        </w:rPr>
      </w:pPr>
      <w:r w:rsidRPr="007B11E1">
        <w:rPr>
          <w:sz w:val="24"/>
          <w:szCs w:val="24"/>
        </w:rPr>
        <w:t>Листинг 1</w:t>
      </w:r>
    </w:p>
    <w:p w14:paraId="3F54CF6F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2B91AF"/>
          <w:sz w:val="18"/>
          <w:szCs w:val="18"/>
          <w:lang w:val="en-US"/>
        </w:rPr>
        <w:t>NormalProcessValueGenerator</w:t>
      </w:r>
      <w:proofErr w:type="spellEnd"/>
    </w:p>
    <w:p w14:paraId="33A6A8F2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1BAC1AAB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&gt; q;</w:t>
      </w:r>
    </w:p>
    <w:p w14:paraId="3487C1ED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[] C;</w:t>
      </w:r>
    </w:p>
    <w:p w14:paraId="57277697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M;</w:t>
      </w:r>
    </w:p>
    <w:p w14:paraId="1FFD625D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readonly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Generator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Generator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Generator();</w:t>
      </w:r>
    </w:p>
    <w:p w14:paraId="56B345A7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83F687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2B91AF"/>
          <w:sz w:val="18"/>
          <w:szCs w:val="18"/>
          <w:lang w:val="en-US"/>
        </w:rPr>
        <w:t>NormalProcessValueGenerator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[] C,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min,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max)</w:t>
      </w:r>
    </w:p>
    <w:p w14:paraId="7F95713B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325DC9F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.C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C;</w:t>
      </w:r>
    </w:p>
    <w:p w14:paraId="7E8D80B9" w14:textId="58CB0688" w:rsidR="007B11E1" w:rsidRPr="0082376E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76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r w:rsidRPr="0082376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max</w:t>
      </w:r>
      <w:r w:rsidRPr="0082376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min</w:t>
      </w:r>
      <w:r w:rsidRPr="0082376E">
        <w:rPr>
          <w:rFonts w:ascii="Consolas" w:hAnsi="Consolas" w:cs="Consolas"/>
          <w:color w:val="000000"/>
          <w:sz w:val="18"/>
          <w:szCs w:val="18"/>
        </w:rPr>
        <w:t>) / 2;</w:t>
      </w:r>
      <w:r w:rsidR="008237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82376E" w:rsidRPr="0067545B">
        <w:rPr>
          <w:rFonts w:ascii="Consolas" w:hAnsi="Consolas" w:cs="Consolas"/>
          <w:color w:val="000000"/>
          <w:sz w:val="18"/>
          <w:szCs w:val="18"/>
        </w:rPr>
        <w:t>//</w:t>
      </w:r>
      <w:r w:rsidR="0082376E">
        <w:t>математическое ожидание стационарного случайного процесса</w:t>
      </w:r>
    </w:p>
    <w:p w14:paraId="1590258E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2376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q =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5FD853D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C.Length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79ED4807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EF130B4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q.Add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Generator.NormalDistributionFunction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(1, 0));</w:t>
      </w:r>
    </w:p>
    <w:p w14:paraId="25E61C1E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7D1839E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BB2FA47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C3819E8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ShiftQ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14:paraId="3F46C840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97D198B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q = </w:t>
      </w:r>
      <w:proofErr w:type="spellStart"/>
      <w:proofErr w:type="gram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q.Skip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1).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ToList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6F499840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q.Add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Generator.NormalDistributionFunction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(1, 0));</w:t>
      </w:r>
    </w:p>
    <w:p w14:paraId="7562B646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6F79257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B5F7A3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GetNextValue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</w:p>
    <w:p w14:paraId="59E9EE7F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E6F6682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1E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 =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Enumerable.Range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(0,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C.Length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).Select(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=&gt; C[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] * q[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>]).Sum() + M;</w:t>
      </w:r>
    </w:p>
    <w:p w14:paraId="12BC8A68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1E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1E1">
        <w:rPr>
          <w:rFonts w:ascii="Consolas" w:hAnsi="Consolas" w:cs="Consolas"/>
          <w:color w:val="000000"/>
          <w:sz w:val="18"/>
          <w:szCs w:val="18"/>
        </w:rPr>
        <w:t>ShiftQ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B11E1">
        <w:rPr>
          <w:rFonts w:ascii="Consolas" w:hAnsi="Consolas" w:cs="Consolas"/>
          <w:color w:val="000000"/>
          <w:sz w:val="18"/>
          <w:szCs w:val="18"/>
        </w:rPr>
        <w:t>);</w:t>
      </w:r>
    </w:p>
    <w:p w14:paraId="661670F3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F80AD3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1E1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11E1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11E1">
        <w:rPr>
          <w:rFonts w:ascii="Consolas" w:hAnsi="Consolas" w:cs="Consolas"/>
          <w:color w:val="000000"/>
          <w:sz w:val="18"/>
          <w:szCs w:val="18"/>
        </w:rPr>
        <w:t>value</w:t>
      </w:r>
      <w:proofErr w:type="spellEnd"/>
      <w:r w:rsidRPr="007B11E1">
        <w:rPr>
          <w:rFonts w:ascii="Consolas" w:hAnsi="Consolas" w:cs="Consolas"/>
          <w:color w:val="000000"/>
          <w:sz w:val="18"/>
          <w:szCs w:val="18"/>
        </w:rPr>
        <w:t>;</w:t>
      </w:r>
    </w:p>
    <w:p w14:paraId="17C3ED63" w14:textId="77777777" w:rsidR="007B11E1" w:rsidRPr="007B11E1" w:rsidRDefault="007B11E1" w:rsidP="007B1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11E1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68BF6FA" w14:textId="5276B34C" w:rsidR="007B11E1" w:rsidRPr="0090390A" w:rsidRDefault="007B11E1" w:rsidP="007B11E1">
      <w:pPr>
        <w:pStyle w:val="a2"/>
        <w:rPr>
          <w:sz w:val="18"/>
          <w:szCs w:val="18"/>
        </w:rPr>
      </w:pPr>
      <w:r w:rsidRPr="007B11E1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35CF985" w14:textId="5F732C11" w:rsidR="00832AD7" w:rsidRPr="007B11E1" w:rsidRDefault="00695BD3" w:rsidP="002F23B3">
      <w:pPr>
        <w:pStyle w:val="a2"/>
        <w:jc w:val="center"/>
        <w:rPr>
          <w:sz w:val="24"/>
          <w:szCs w:val="24"/>
        </w:rPr>
      </w:pPr>
      <w:r w:rsidRPr="007B11E1">
        <w:rPr>
          <w:noProof/>
          <w:sz w:val="24"/>
          <w:szCs w:val="24"/>
          <w:lang w:eastAsia="ru-RU"/>
        </w:rPr>
        <w:drawing>
          <wp:inline distT="0" distB="0" distL="0" distR="0" wp14:anchorId="606E7964" wp14:editId="67746DB9">
            <wp:extent cx="4158860" cy="146729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000" t="11384" r="39243" b="57395"/>
                    <a:stretch/>
                  </pic:blipFill>
                  <pic:spPr bwMode="auto">
                    <a:xfrm>
                      <a:off x="0" y="0"/>
                      <a:ext cx="4172824" cy="147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6D00" w14:textId="5819DB5A" w:rsidR="002F23B3" w:rsidRDefault="002F23B3" w:rsidP="002F23B3">
      <w:pPr>
        <w:pStyle w:val="a4"/>
        <w:rPr>
          <w:szCs w:val="24"/>
        </w:rPr>
      </w:pPr>
      <w:r w:rsidRPr="007B11E1">
        <w:rPr>
          <w:szCs w:val="24"/>
        </w:rPr>
        <w:t>Результаты тестирования</w:t>
      </w:r>
    </w:p>
    <w:p w14:paraId="60C1BCDC" w14:textId="3D9671E1" w:rsidR="0090390A" w:rsidRDefault="0090390A" w:rsidP="0090390A">
      <w:pPr>
        <w:pStyle w:val="a2"/>
      </w:pPr>
      <w:r>
        <w:t>На основе сгенерированных значений найдем параметры для расчета критерия согласия Стьюдента</w:t>
      </w:r>
      <w:r w:rsidR="00EA014E">
        <w:t>:</w:t>
      </w:r>
    </w:p>
    <w:p w14:paraId="1C2AE0F9" w14:textId="7BB43712" w:rsidR="00D06D91" w:rsidRDefault="00D06D91" w:rsidP="00D06D9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BB1B9E1" wp14:editId="6897E22A">
            <wp:extent cx="5682733" cy="1727373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728" cy="17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ECB" w14:textId="64DABE31" w:rsidR="00D06D91" w:rsidRDefault="00D06D91" w:rsidP="00D06D91">
      <w:pPr>
        <w:pStyle w:val="a4"/>
      </w:pPr>
      <w:r>
        <w:t>Формулы для расчета</w:t>
      </w:r>
    </w:p>
    <w:p w14:paraId="12390C9C" w14:textId="33A171BF" w:rsidR="00E63B04" w:rsidRDefault="00E63B04" w:rsidP="00E63B04">
      <w:pPr>
        <w:pStyle w:val="a2"/>
      </w:pPr>
      <w:r>
        <w:t xml:space="preserve">Для расчета критерия Стьюдента была написана соответствующая функция: </w:t>
      </w:r>
    </w:p>
    <w:p w14:paraId="438747D7" w14:textId="77777777" w:rsidR="00E63B04" w:rsidRDefault="00E63B04" w:rsidP="00E63B04">
      <w:pPr>
        <w:pStyle w:val="a2"/>
      </w:pPr>
    </w:p>
    <w:p w14:paraId="73F15E05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StudentCriterion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&gt; a, List&lt;</w:t>
      </w:r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b, </w:t>
      </w:r>
      <w:proofErr w:type="spell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DB0CD25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ACA80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() / N;</w:t>
      </w:r>
    </w:p>
    <w:p w14:paraId="62F763F8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() / N;</w:t>
      </w:r>
    </w:p>
    <w:p w14:paraId="47C30845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0d;</w:t>
      </w:r>
    </w:p>
    <w:p w14:paraId="20211D7A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0d;</w:t>
      </w:r>
    </w:p>
    <w:p w14:paraId="3174A611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139E5C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AF1481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, 2) / (N - 1);</w:t>
      </w:r>
    </w:p>
    <w:p w14:paraId="11B24D9E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(b[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, 2) / (N - 1);</w:t>
      </w:r>
    </w:p>
    <w:p w14:paraId="00585516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C4D753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57D0C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((N - 1) *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aD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- 1) *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) / (N - 2);</w:t>
      </w:r>
    </w:p>
    <w:p w14:paraId="5D1AFAD1" w14:textId="77777777" w:rsidR="00E63B04" w:rsidRP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studentCriterion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>, 2) * N * N) / (D * N * 2));</w:t>
      </w:r>
    </w:p>
    <w:p w14:paraId="1588A0A9" w14:textId="77777777" w:rsidR="00E63B04" w:rsidRDefault="00E63B04" w:rsidP="00E6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studentCriterion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A99F7" w14:textId="35882885" w:rsidR="00E63B04" w:rsidRPr="00E63B04" w:rsidRDefault="00E63B04" w:rsidP="00E63B04">
      <w:pPr>
        <w:pStyle w:val="a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BCE8F" w14:textId="46BF6338" w:rsidR="00E63B04" w:rsidRDefault="00E63B04" w:rsidP="00E63B04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4E2BF8" wp14:editId="49E07FAC">
            <wp:extent cx="4962331" cy="129717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20" t="42026" r="60906" b="43388"/>
                    <a:stretch/>
                  </pic:blipFill>
                  <pic:spPr bwMode="auto">
                    <a:xfrm>
                      <a:off x="0" y="0"/>
                      <a:ext cx="4999311" cy="130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5BB0" w14:textId="24C4ACAD" w:rsidR="00E63B04" w:rsidRPr="00E63B04" w:rsidRDefault="00E63B04" w:rsidP="00E63B04">
      <w:pPr>
        <w:pStyle w:val="a4"/>
      </w:pPr>
      <w:r>
        <w:t>Расчет критерия Стьюдента</w:t>
      </w:r>
    </w:p>
    <w:p w14:paraId="022CEFC8" w14:textId="6E150D73" w:rsidR="00AF593B" w:rsidRDefault="00AF593B" w:rsidP="00E63B04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Количество степеней свободы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=1998, тогда </w:t>
      </w:r>
      <w:r>
        <w:rPr>
          <w:sz w:val="24"/>
          <w:szCs w:val="24"/>
          <w:lang w:val="en-US"/>
        </w:rPr>
        <w:t>p</w:t>
      </w:r>
      <w:r w:rsidRPr="00AF593B">
        <w:rPr>
          <w:sz w:val="24"/>
          <w:szCs w:val="24"/>
        </w:rPr>
        <w:t xml:space="preserve"> = 0.9 </w:t>
      </w:r>
      <w:r>
        <w:rPr>
          <w:sz w:val="24"/>
          <w:szCs w:val="24"/>
        </w:rPr>
        <w:t xml:space="preserve">и по таблице найдем значение критерия согласия Стьюдента. </w:t>
      </w:r>
    </w:p>
    <w:p w14:paraId="38B1E7F1" w14:textId="020B0B8D" w:rsidR="00AF593B" w:rsidRDefault="00230C96" w:rsidP="00AF593B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C6D737" wp14:editId="5BEB7574">
            <wp:extent cx="3238500" cy="1571625"/>
            <wp:effectExtent l="0" t="4763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60AA" w14:textId="255BF563" w:rsidR="00AF593B" w:rsidRDefault="00AF593B" w:rsidP="00AF593B">
      <w:pPr>
        <w:pStyle w:val="a4"/>
      </w:pPr>
      <w:r>
        <w:t>Таблица для критерия Стьюдента</w:t>
      </w:r>
    </w:p>
    <w:p w14:paraId="0851B2C5" w14:textId="1E123CB3" w:rsidR="00AF593B" w:rsidRDefault="00AF593B" w:rsidP="00AF593B">
      <w:pPr>
        <w:pStyle w:val="a2"/>
      </w:pPr>
      <w:r>
        <w:t xml:space="preserve">В связи с тем, что при выбранной вероятности </w:t>
      </w:r>
      <w:r>
        <w:rPr>
          <w:lang w:val="en-US"/>
        </w:rPr>
        <w:t>p</w:t>
      </w:r>
      <w:r>
        <w:t xml:space="preserve">=0.9 </w:t>
      </w:r>
      <w:proofErr w:type="gramStart"/>
      <w:r>
        <w:t xml:space="preserve">условие </w:t>
      </w:r>
      <w:r>
        <w:rPr>
          <w:noProof/>
          <w:lang w:eastAsia="ru-RU"/>
        </w:rPr>
        <w:drawing>
          <wp:inline distT="0" distB="0" distL="0" distR="0" wp14:anchorId="03FF4A5B" wp14:editId="4036353E">
            <wp:extent cx="851933" cy="381128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233" cy="3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E3B76">
        <w:rPr>
          <w:lang w:val="en-US"/>
        </w:rPr>
        <w:t>t</w:t>
      </w:r>
      <w:proofErr w:type="gramEnd"/>
      <w:r w:rsidR="00EE3B76">
        <w:t>=0.128, а полученный при использовании значений генератора</w:t>
      </w:r>
      <w:r w:rsidR="00EE3B76" w:rsidRPr="00EE3B76">
        <w:t xml:space="preserve"> </w:t>
      </w:r>
      <w:r w:rsidR="00EE3B76">
        <w:rPr>
          <w:lang w:val="en-US"/>
        </w:rPr>
        <w:t>t</w:t>
      </w:r>
      <w:r w:rsidR="00EE3B76">
        <w:t xml:space="preserve">=0.1, то можно говорить о том, что статистическая гипотеза верна с вероятностью не менее 0.9. </w:t>
      </w:r>
    </w:p>
    <w:p w14:paraId="62BE3BFD" w14:textId="29022DB6" w:rsidR="00FD0214" w:rsidRDefault="00FD0214" w:rsidP="00AF593B">
      <w:pPr>
        <w:pStyle w:val="a2"/>
      </w:pPr>
      <w:r>
        <w:t xml:space="preserve">Полученный модуль был добавлен </w:t>
      </w:r>
      <w:proofErr w:type="gramStart"/>
      <w:r>
        <w:t>к программе</w:t>
      </w:r>
      <w:proofErr w:type="gramEnd"/>
      <w:r>
        <w:t xml:space="preserve"> моделирующей процесс обработки сигналов для генерации случайного значения ёмкости очереди перед ЭВМ. Результаты на рис. 3.8. и 3.9. </w:t>
      </w:r>
    </w:p>
    <w:p w14:paraId="4C406EFE" w14:textId="05365103" w:rsidR="007C73B6" w:rsidRDefault="00962FAF" w:rsidP="00962FAF">
      <w:pPr>
        <w:pStyle w:val="a2"/>
        <w:spacing w:before="240"/>
        <w:ind w:firstLine="0"/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0FCE99A3" wp14:editId="73C665C0">
            <wp:extent cx="6502977" cy="222458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2601" cy="22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811B57F" w14:textId="1BFBCEC4" w:rsidR="00962FAF" w:rsidRDefault="00962FAF" w:rsidP="00962FAF">
      <w:pPr>
        <w:pStyle w:val="a4"/>
        <w:rPr>
          <w:lang w:val="en-US"/>
        </w:rPr>
      </w:pPr>
      <w:r>
        <w:lastRenderedPageBreak/>
        <w:t>Результаты моделирования</w:t>
      </w:r>
    </w:p>
    <w:p w14:paraId="1D3A65DF" w14:textId="0BEE8A38" w:rsidR="00962FAF" w:rsidRDefault="00962FAF" w:rsidP="0031378B">
      <w:pPr>
        <w:pStyle w:val="a2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64F32A" wp14:editId="6D178CCA">
            <wp:extent cx="4216045" cy="18560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8875"/>
                    <a:stretch/>
                  </pic:blipFill>
                  <pic:spPr bwMode="auto">
                    <a:xfrm>
                      <a:off x="0" y="0"/>
                      <a:ext cx="4235827" cy="186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6CA79E" wp14:editId="7FD0E502">
            <wp:extent cx="4256709" cy="1688527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421"/>
                    <a:stretch/>
                  </pic:blipFill>
                  <pic:spPr bwMode="auto">
                    <a:xfrm>
                      <a:off x="0" y="0"/>
                      <a:ext cx="4263513" cy="169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4FFF" w14:textId="628B6C64" w:rsidR="0031378B" w:rsidRPr="00962FAF" w:rsidRDefault="0031378B" w:rsidP="0031378B">
      <w:pPr>
        <w:pStyle w:val="a4"/>
        <w:rPr>
          <w:lang w:val="en-US"/>
        </w:rPr>
      </w:pPr>
      <w:r>
        <w:t>Фрагмент нового протокола</w:t>
      </w:r>
    </w:p>
    <w:p w14:paraId="7BADC902" w14:textId="625CD3F2" w:rsidR="00BA7BED" w:rsidRPr="000A551A" w:rsidRDefault="00E9232D" w:rsidP="006A571D">
      <w:pPr>
        <w:pStyle w:val="a2"/>
        <w:rPr>
          <w:sz w:val="24"/>
          <w:szCs w:val="24"/>
        </w:rPr>
      </w:pPr>
      <w:r w:rsidRPr="000A551A">
        <w:rPr>
          <w:b/>
          <w:sz w:val="24"/>
          <w:szCs w:val="24"/>
        </w:rPr>
        <w:t xml:space="preserve">Вывод: </w:t>
      </w:r>
      <w:r w:rsidRPr="000A551A">
        <w:rPr>
          <w:bCs/>
          <w:sz w:val="24"/>
          <w:szCs w:val="24"/>
        </w:rPr>
        <w:t xml:space="preserve">Таким образом в ходе выполнения лабораторной работы было осуществлено построение </w:t>
      </w:r>
      <w:r w:rsidRPr="000A551A">
        <w:rPr>
          <w:sz w:val="24"/>
          <w:szCs w:val="24"/>
        </w:rPr>
        <w:t>имитационной модели системы массового обслуживания</w:t>
      </w:r>
      <w:r w:rsidR="00925767" w:rsidRPr="000A551A">
        <w:rPr>
          <w:sz w:val="24"/>
          <w:szCs w:val="24"/>
        </w:rPr>
        <w:t xml:space="preserve"> </w:t>
      </w:r>
      <w:r w:rsidR="00925767" w:rsidRPr="000A551A">
        <w:rPr>
          <w:sz w:val="24"/>
          <w:szCs w:val="24"/>
        </w:rPr>
        <w:t xml:space="preserve">посредством моделирования возмущающих воздействий, действующих на </w:t>
      </w:r>
      <w:r w:rsidR="00925767" w:rsidRPr="000A551A">
        <w:rPr>
          <w:sz w:val="24"/>
          <w:szCs w:val="24"/>
        </w:rPr>
        <w:t>нее.</w:t>
      </w:r>
    </w:p>
    <w:sectPr w:rsidR="00BA7BED" w:rsidRPr="000A551A" w:rsidSect="005D7FE2">
      <w:footerReference w:type="default" r:id="rId2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E6F77" w14:textId="77777777" w:rsidR="00192A48" w:rsidRDefault="00192A48" w:rsidP="005D7FE2">
      <w:pPr>
        <w:spacing w:after="0" w:line="240" w:lineRule="auto"/>
      </w:pPr>
      <w:r>
        <w:separator/>
      </w:r>
    </w:p>
  </w:endnote>
  <w:endnote w:type="continuationSeparator" w:id="0">
    <w:p w14:paraId="7906C1D4" w14:textId="77777777" w:rsidR="00192A48" w:rsidRDefault="00192A4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551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8CA98" w14:textId="77777777" w:rsidR="00192A48" w:rsidRDefault="00192A48" w:rsidP="005D7FE2">
      <w:pPr>
        <w:spacing w:after="0" w:line="240" w:lineRule="auto"/>
      </w:pPr>
      <w:r>
        <w:separator/>
      </w:r>
    </w:p>
  </w:footnote>
  <w:footnote w:type="continuationSeparator" w:id="0">
    <w:p w14:paraId="4B11601A" w14:textId="77777777" w:rsidR="00192A48" w:rsidRDefault="00192A4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24C4BCCA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8"/>
  </w:num>
  <w:num w:numId="12">
    <w:abstractNumId w:val="5"/>
  </w:num>
  <w:num w:numId="13">
    <w:abstractNumId w:val="19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9BD"/>
    <w:rsid w:val="00025B21"/>
    <w:rsid w:val="00026AAE"/>
    <w:rsid w:val="00032A90"/>
    <w:rsid w:val="00040371"/>
    <w:rsid w:val="000526C9"/>
    <w:rsid w:val="00056DA1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2A48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713B"/>
    <w:rsid w:val="0039126E"/>
    <w:rsid w:val="0039219C"/>
    <w:rsid w:val="0039540F"/>
    <w:rsid w:val="003A61E7"/>
    <w:rsid w:val="003A7452"/>
    <w:rsid w:val="003B79F9"/>
    <w:rsid w:val="003C087E"/>
    <w:rsid w:val="003C12D4"/>
    <w:rsid w:val="003C285C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7535"/>
    <w:rsid w:val="00401CAB"/>
    <w:rsid w:val="00401F7A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68FA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6F5E"/>
    <w:rsid w:val="00621965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3442"/>
    <w:rsid w:val="0067457D"/>
    <w:rsid w:val="0067545B"/>
    <w:rsid w:val="00675D07"/>
    <w:rsid w:val="006816C9"/>
    <w:rsid w:val="00685FB5"/>
    <w:rsid w:val="00690F87"/>
    <w:rsid w:val="0069317E"/>
    <w:rsid w:val="00695BD3"/>
    <w:rsid w:val="00696619"/>
    <w:rsid w:val="00697103"/>
    <w:rsid w:val="006A00B4"/>
    <w:rsid w:val="006B66AB"/>
    <w:rsid w:val="006B6E48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06C02"/>
    <w:rsid w:val="00711570"/>
    <w:rsid w:val="00716096"/>
    <w:rsid w:val="007177DD"/>
    <w:rsid w:val="00720A8E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7342A"/>
    <w:rsid w:val="00776A19"/>
    <w:rsid w:val="007856BF"/>
    <w:rsid w:val="00786DE1"/>
    <w:rsid w:val="007920D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3CC7"/>
    <w:rsid w:val="00B75703"/>
    <w:rsid w:val="00B81882"/>
    <w:rsid w:val="00B83BF9"/>
    <w:rsid w:val="00B85FAA"/>
    <w:rsid w:val="00B93DF5"/>
    <w:rsid w:val="00BA71D0"/>
    <w:rsid w:val="00BA7930"/>
    <w:rsid w:val="00BA7BED"/>
    <w:rsid w:val="00BB1D90"/>
    <w:rsid w:val="00BB2B4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D14"/>
    <w:rsid w:val="00CA34C6"/>
    <w:rsid w:val="00CA663F"/>
    <w:rsid w:val="00CB2DA9"/>
    <w:rsid w:val="00CB664F"/>
    <w:rsid w:val="00CB7ABE"/>
    <w:rsid w:val="00CD6AA6"/>
    <w:rsid w:val="00CE359A"/>
    <w:rsid w:val="00CE4AE8"/>
    <w:rsid w:val="00CE7555"/>
    <w:rsid w:val="00CF03A5"/>
    <w:rsid w:val="00CF1AEA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014E"/>
    <w:rsid w:val="00EA1292"/>
    <w:rsid w:val="00EA142C"/>
    <w:rsid w:val="00EA7B67"/>
    <w:rsid w:val="00EB4059"/>
    <w:rsid w:val="00EB5F65"/>
    <w:rsid w:val="00EC1607"/>
    <w:rsid w:val="00EC192F"/>
    <w:rsid w:val="00EC3F31"/>
    <w:rsid w:val="00ED0724"/>
    <w:rsid w:val="00ED2BD8"/>
    <w:rsid w:val="00ED39E2"/>
    <w:rsid w:val="00ED633D"/>
    <w:rsid w:val="00EE11CD"/>
    <w:rsid w:val="00EE2218"/>
    <w:rsid w:val="00EE2EC8"/>
    <w:rsid w:val="00EE3B76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72E7A36B-9491-4E78-9970-A22BA019FB88}" type="presOf" srcId="{DCDAA828-50B7-47BD-B9BF-DDAC8B821977}" destId="{3EEC2394-5517-4A08-841F-9B81CAF63CAA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70AEFDDB-354F-45E3-BBCB-E8E86C1A5459}" type="presOf" srcId="{85743799-2CCD-4626-8CE5-B66E889C9B9C}" destId="{ECCFABE1-56B6-42C5-B991-BA5024B3D251}" srcOrd="0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9CCD5765-6D42-4490-8F2A-4AB853CAC0BC}" type="presOf" srcId="{51682771-8618-4511-9F82-EEEABB76F956}" destId="{9C160728-7644-4D55-B26F-DB4FC3AF6AF2}" srcOrd="0" destOrd="0" presId="urn:microsoft.com/office/officeart/2009/3/layout/HorizontalOrganizationChart"/>
    <dgm:cxn modelId="{E9259932-256C-4DBC-9182-E92B6236B1A0}" type="presOf" srcId="{6FDE1BDA-B86F-4CE2-93E5-FE7B866870BE}" destId="{3FBE01EC-64C6-4F2F-A14C-953CB292D5C3}" srcOrd="0" destOrd="0" presId="urn:microsoft.com/office/officeart/2009/3/layout/HorizontalOrganizationChart"/>
    <dgm:cxn modelId="{943C97F0-350A-4EF8-829B-34A14FDCE245}" type="presOf" srcId="{16BF3589-FA1D-4350-B14D-7CF601E8779C}" destId="{64CF86BB-5C10-4201-A38B-123956749114}" srcOrd="1" destOrd="0" presId="urn:microsoft.com/office/officeart/2009/3/layout/HorizontalOrganizationChart"/>
    <dgm:cxn modelId="{15661509-0E72-4053-BF5E-AF00941EAE33}" type="presOf" srcId="{C27C1B19-7355-4E57-8C9C-66175BDB51BF}" destId="{55EA6C29-9F10-4766-8DED-E383D4C77673}" srcOrd="0" destOrd="0" presId="urn:microsoft.com/office/officeart/2009/3/layout/HorizontalOrganizationChart"/>
    <dgm:cxn modelId="{C0A47D3F-7028-449E-9809-3426A27E4B81}" type="presOf" srcId="{51682771-8618-4511-9F82-EEEABB76F956}" destId="{919477C2-8F28-46ED-8C45-BE19B343ED5D}" srcOrd="1" destOrd="0" presId="urn:microsoft.com/office/officeart/2009/3/layout/HorizontalOrganizationChart"/>
    <dgm:cxn modelId="{1C064D2C-A01B-445D-B832-1A5A0A40D912}" type="presOf" srcId="{5E256EF8-5F49-43FC-AE21-DA2D641434CA}" destId="{F86C4F5E-7B4A-4547-9474-C51FB635218B}" srcOrd="0" destOrd="0" presId="urn:microsoft.com/office/officeart/2009/3/layout/HorizontalOrganizationChart"/>
    <dgm:cxn modelId="{90F8D0FA-F5A8-4FCF-AD1D-DBF4962A48A8}" type="presOf" srcId="{37F7C3D6-DD6C-46E0-8BAA-F9671AC313AE}" destId="{1826DD6C-8331-4A87-803A-986F5929698B}" srcOrd="0" destOrd="0" presId="urn:microsoft.com/office/officeart/2009/3/layout/HorizontalOrganizationChart"/>
    <dgm:cxn modelId="{6AFC681E-CB97-4E61-B164-E61C751F14E5}" type="presOf" srcId="{E3ED16FA-32D3-4506-9E98-F7D8D9180739}" destId="{EDDF5BAA-6C7B-4D2D-86D9-F520ED40E6AB}" srcOrd="0" destOrd="0" presId="urn:microsoft.com/office/officeart/2009/3/layout/HorizontalOrganizationChart"/>
    <dgm:cxn modelId="{79E8F192-F6E7-4D65-93B5-BEF28033BCF6}" type="presOf" srcId="{E3ED16FA-32D3-4506-9E98-F7D8D9180739}" destId="{95FC4B32-6CD6-4607-954A-8ED1268B9C9E}" srcOrd="1" destOrd="0" presId="urn:microsoft.com/office/officeart/2009/3/layout/HorizontalOrganizationChart"/>
    <dgm:cxn modelId="{B2055220-9685-42C4-A1F6-948054D80690}" type="presOf" srcId="{85743799-2CCD-4626-8CE5-B66E889C9B9C}" destId="{2B0115F8-6E0F-41E5-A82C-937517498BFA}" srcOrd="1" destOrd="0" presId="urn:microsoft.com/office/officeart/2009/3/layout/HorizontalOrganizationChart"/>
    <dgm:cxn modelId="{085E770B-9478-4F7E-A3C6-429E60B20E22}" type="presOf" srcId="{16BF3589-FA1D-4350-B14D-7CF601E8779C}" destId="{85D7AAA5-6C47-4D58-8783-CC1563D52654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DE2EB280-42D5-4E6F-A4AF-F396DA295857}" type="presOf" srcId="{C27C1B19-7355-4E57-8C9C-66175BDB51BF}" destId="{96B5F602-B503-462B-9C20-7C63B391EFC3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4DA93466-54D6-48E4-9344-F546E1174810}" type="presOf" srcId="{014DE572-E47F-46DD-9518-401726B0C991}" destId="{E7A57EDD-CC87-4818-9A4C-C2A2B9EC1C4F}" srcOrd="0" destOrd="0" presId="urn:microsoft.com/office/officeart/2009/3/layout/HorizontalOrganizationChart"/>
    <dgm:cxn modelId="{BA80DFE5-6F7E-4EC2-BCD3-A04CA30FD6CD}" type="presParOf" srcId="{3FBE01EC-64C6-4F2F-A14C-953CB292D5C3}" destId="{99BFF96D-C157-40DF-B8FA-BFC002D8E7AE}" srcOrd="0" destOrd="0" presId="urn:microsoft.com/office/officeart/2009/3/layout/HorizontalOrganizationChart"/>
    <dgm:cxn modelId="{CDCA5D37-7C82-49EA-A954-B8D88C1C433B}" type="presParOf" srcId="{99BFF96D-C157-40DF-B8FA-BFC002D8E7AE}" destId="{68E42832-6CFD-4C73-A0AB-C3264C00AE12}" srcOrd="0" destOrd="0" presId="urn:microsoft.com/office/officeart/2009/3/layout/HorizontalOrganizationChart"/>
    <dgm:cxn modelId="{DB050F50-09A3-4B43-AE11-822F221E6385}" type="presParOf" srcId="{68E42832-6CFD-4C73-A0AB-C3264C00AE12}" destId="{85D7AAA5-6C47-4D58-8783-CC1563D52654}" srcOrd="0" destOrd="0" presId="urn:microsoft.com/office/officeart/2009/3/layout/HorizontalOrganizationChart"/>
    <dgm:cxn modelId="{F7EC4D25-1AFF-412F-92FB-4F2AD4A40AD3}" type="presParOf" srcId="{68E42832-6CFD-4C73-A0AB-C3264C00AE12}" destId="{64CF86BB-5C10-4201-A38B-123956749114}" srcOrd="1" destOrd="0" presId="urn:microsoft.com/office/officeart/2009/3/layout/HorizontalOrganizationChart"/>
    <dgm:cxn modelId="{04A5CA02-F474-48ED-9B4D-F7E9CD4FA091}" type="presParOf" srcId="{99BFF96D-C157-40DF-B8FA-BFC002D8E7AE}" destId="{5CA6DE86-2BCF-4A70-AC00-60B122559B47}" srcOrd="1" destOrd="0" presId="urn:microsoft.com/office/officeart/2009/3/layout/HorizontalOrganizationChart"/>
    <dgm:cxn modelId="{CDC91496-5495-4C9D-95B1-DDC02CCD7909}" type="presParOf" srcId="{5CA6DE86-2BCF-4A70-AC00-60B122559B47}" destId="{F86C4F5E-7B4A-4547-9474-C51FB635218B}" srcOrd="0" destOrd="0" presId="urn:microsoft.com/office/officeart/2009/3/layout/HorizontalOrganizationChart"/>
    <dgm:cxn modelId="{769907AD-9B77-4061-ACE2-41F0BD4CA456}" type="presParOf" srcId="{5CA6DE86-2BCF-4A70-AC00-60B122559B47}" destId="{7B7B9D6F-435B-4FF4-A414-30486C85EFBE}" srcOrd="1" destOrd="0" presId="urn:microsoft.com/office/officeart/2009/3/layout/HorizontalOrganizationChart"/>
    <dgm:cxn modelId="{E97EE210-F931-4800-BF7E-089DA98F2964}" type="presParOf" srcId="{7B7B9D6F-435B-4FF4-A414-30486C85EFBE}" destId="{5ABFB76B-AD03-400B-B90A-482A76F6E9C9}" srcOrd="0" destOrd="0" presId="urn:microsoft.com/office/officeart/2009/3/layout/HorizontalOrganizationChart"/>
    <dgm:cxn modelId="{3CCC0346-5FF6-4D09-9571-C4A1DCAE3CF5}" type="presParOf" srcId="{5ABFB76B-AD03-400B-B90A-482A76F6E9C9}" destId="{ECCFABE1-56B6-42C5-B991-BA5024B3D251}" srcOrd="0" destOrd="0" presId="urn:microsoft.com/office/officeart/2009/3/layout/HorizontalOrganizationChart"/>
    <dgm:cxn modelId="{4052CF92-C5CF-48F4-A52E-17163F171C0E}" type="presParOf" srcId="{5ABFB76B-AD03-400B-B90A-482A76F6E9C9}" destId="{2B0115F8-6E0F-41E5-A82C-937517498BFA}" srcOrd="1" destOrd="0" presId="urn:microsoft.com/office/officeart/2009/3/layout/HorizontalOrganizationChart"/>
    <dgm:cxn modelId="{A9B16333-E44C-49E0-A43C-D910AC88E163}" type="presParOf" srcId="{7B7B9D6F-435B-4FF4-A414-30486C85EFBE}" destId="{92500438-78F4-4D60-B611-25EA4752ACC5}" srcOrd="1" destOrd="0" presId="urn:microsoft.com/office/officeart/2009/3/layout/HorizontalOrganizationChart"/>
    <dgm:cxn modelId="{AAA8F113-4226-4B0F-A519-D8C5A53F0DE8}" type="presParOf" srcId="{7B7B9D6F-435B-4FF4-A414-30486C85EFBE}" destId="{CAEA429F-545A-4932-A192-2FA9F29C5C87}" srcOrd="2" destOrd="0" presId="urn:microsoft.com/office/officeart/2009/3/layout/HorizontalOrganizationChart"/>
    <dgm:cxn modelId="{F09F38DD-B8CB-45BF-AE87-3D7098A7E681}" type="presParOf" srcId="{5CA6DE86-2BCF-4A70-AC00-60B122559B47}" destId="{E7A57EDD-CC87-4818-9A4C-C2A2B9EC1C4F}" srcOrd="2" destOrd="0" presId="urn:microsoft.com/office/officeart/2009/3/layout/HorizontalOrganizationChart"/>
    <dgm:cxn modelId="{15EF77B6-6C43-4EC4-83A9-EB0D9B136591}" type="presParOf" srcId="{5CA6DE86-2BCF-4A70-AC00-60B122559B47}" destId="{014E6868-96AF-4254-B4F2-0FF8C286AE61}" srcOrd="3" destOrd="0" presId="urn:microsoft.com/office/officeart/2009/3/layout/HorizontalOrganizationChart"/>
    <dgm:cxn modelId="{0C1D0390-6A34-468F-A92F-651CF7EF405A}" type="presParOf" srcId="{014E6868-96AF-4254-B4F2-0FF8C286AE61}" destId="{4A0CA756-E2E5-4FB6-88D8-7A8458E38477}" srcOrd="0" destOrd="0" presId="urn:microsoft.com/office/officeart/2009/3/layout/HorizontalOrganizationChart"/>
    <dgm:cxn modelId="{14CD63A4-6012-426B-91EB-90A0287EB4EF}" type="presParOf" srcId="{4A0CA756-E2E5-4FB6-88D8-7A8458E38477}" destId="{9C160728-7644-4D55-B26F-DB4FC3AF6AF2}" srcOrd="0" destOrd="0" presId="urn:microsoft.com/office/officeart/2009/3/layout/HorizontalOrganizationChart"/>
    <dgm:cxn modelId="{3882F7DD-DE0D-47B3-8EDF-2338042114C1}" type="presParOf" srcId="{4A0CA756-E2E5-4FB6-88D8-7A8458E38477}" destId="{919477C2-8F28-46ED-8C45-BE19B343ED5D}" srcOrd="1" destOrd="0" presId="urn:microsoft.com/office/officeart/2009/3/layout/HorizontalOrganizationChart"/>
    <dgm:cxn modelId="{203905F1-2E52-4A96-BEAD-7EC26F04EB4F}" type="presParOf" srcId="{014E6868-96AF-4254-B4F2-0FF8C286AE61}" destId="{1FCD2984-EACE-4921-984D-76F0898F9CAE}" srcOrd="1" destOrd="0" presId="urn:microsoft.com/office/officeart/2009/3/layout/HorizontalOrganizationChart"/>
    <dgm:cxn modelId="{FE108055-AB9B-42CB-9B84-80FD4C06E1EC}" type="presParOf" srcId="{014E6868-96AF-4254-B4F2-0FF8C286AE61}" destId="{1B765715-DAB4-4D9C-BD38-50E00081F72B}" srcOrd="2" destOrd="0" presId="urn:microsoft.com/office/officeart/2009/3/layout/HorizontalOrganizationChart"/>
    <dgm:cxn modelId="{DB4730AE-A0C2-4E2B-8FEE-E5CC9CD6A956}" type="presParOf" srcId="{5CA6DE86-2BCF-4A70-AC00-60B122559B47}" destId="{3EEC2394-5517-4A08-841F-9B81CAF63CAA}" srcOrd="4" destOrd="0" presId="urn:microsoft.com/office/officeart/2009/3/layout/HorizontalOrganizationChart"/>
    <dgm:cxn modelId="{CB85E1D8-C090-4784-86B4-77098DC9EC62}" type="presParOf" srcId="{5CA6DE86-2BCF-4A70-AC00-60B122559B47}" destId="{AD2938C9-536F-458C-B2A4-4B361E7CE9AE}" srcOrd="5" destOrd="0" presId="urn:microsoft.com/office/officeart/2009/3/layout/HorizontalOrganizationChart"/>
    <dgm:cxn modelId="{36F181F8-AFCA-4F79-A588-8D39EDEFEBC3}" type="presParOf" srcId="{AD2938C9-536F-458C-B2A4-4B361E7CE9AE}" destId="{D5E52AD6-2B5F-4DD1-BD8F-7659B6221899}" srcOrd="0" destOrd="0" presId="urn:microsoft.com/office/officeart/2009/3/layout/HorizontalOrganizationChart"/>
    <dgm:cxn modelId="{D9C7D2B4-5354-4AEC-8BF2-F68C41E4DFDF}" type="presParOf" srcId="{D5E52AD6-2B5F-4DD1-BD8F-7659B6221899}" destId="{EDDF5BAA-6C7B-4D2D-86D9-F520ED40E6AB}" srcOrd="0" destOrd="0" presId="urn:microsoft.com/office/officeart/2009/3/layout/HorizontalOrganizationChart"/>
    <dgm:cxn modelId="{BB0B8856-1DBE-4073-95B4-40F1EF5B5055}" type="presParOf" srcId="{D5E52AD6-2B5F-4DD1-BD8F-7659B6221899}" destId="{95FC4B32-6CD6-4607-954A-8ED1268B9C9E}" srcOrd="1" destOrd="0" presId="urn:microsoft.com/office/officeart/2009/3/layout/HorizontalOrganizationChart"/>
    <dgm:cxn modelId="{E7B970D6-DB7C-4A42-B890-7DA1DC6A7BF5}" type="presParOf" srcId="{AD2938C9-536F-458C-B2A4-4B361E7CE9AE}" destId="{DD322DE0-5F1D-49D8-9C92-1CBB42B8EDD1}" srcOrd="1" destOrd="0" presId="urn:microsoft.com/office/officeart/2009/3/layout/HorizontalOrganizationChart"/>
    <dgm:cxn modelId="{DAE44473-1AB6-4F31-A740-D721936C7536}" type="presParOf" srcId="{AD2938C9-536F-458C-B2A4-4B361E7CE9AE}" destId="{68D4E155-9888-4466-8005-96C9FB6C2321}" srcOrd="2" destOrd="0" presId="urn:microsoft.com/office/officeart/2009/3/layout/HorizontalOrganizationChart"/>
    <dgm:cxn modelId="{F327844F-0A78-4A3B-92F5-A4071FA8CB91}" type="presParOf" srcId="{99BFF96D-C157-40DF-B8FA-BFC002D8E7AE}" destId="{DB8C8504-594E-4FC7-B52A-97918EFDDD79}" srcOrd="2" destOrd="0" presId="urn:microsoft.com/office/officeart/2009/3/layout/HorizontalOrganizationChart"/>
    <dgm:cxn modelId="{7E0BC3B8-C601-4100-BDC0-2CA04457168A}" type="presParOf" srcId="{DB8C8504-594E-4FC7-B52A-97918EFDDD79}" destId="{1826DD6C-8331-4A87-803A-986F5929698B}" srcOrd="0" destOrd="0" presId="urn:microsoft.com/office/officeart/2009/3/layout/HorizontalOrganizationChart"/>
    <dgm:cxn modelId="{5A2D1C08-8D2D-4C77-AA25-7816B2995CE5}" type="presParOf" srcId="{DB8C8504-594E-4FC7-B52A-97918EFDDD79}" destId="{DC9F37C0-F111-44D2-91B9-7B22650B706B}" srcOrd="1" destOrd="0" presId="urn:microsoft.com/office/officeart/2009/3/layout/HorizontalOrganizationChart"/>
    <dgm:cxn modelId="{16F9A6B2-D743-49AE-8C57-C144F84BAEF6}" type="presParOf" srcId="{DC9F37C0-F111-44D2-91B9-7B22650B706B}" destId="{F65E6CD6-53BE-44D6-AECD-407706DE8956}" srcOrd="0" destOrd="0" presId="urn:microsoft.com/office/officeart/2009/3/layout/HorizontalOrganizationChart"/>
    <dgm:cxn modelId="{920FF6A2-DD8A-4811-BE59-CA858A8D87AD}" type="presParOf" srcId="{F65E6CD6-53BE-44D6-AECD-407706DE8956}" destId="{55EA6C29-9F10-4766-8DED-E383D4C77673}" srcOrd="0" destOrd="0" presId="urn:microsoft.com/office/officeart/2009/3/layout/HorizontalOrganizationChart"/>
    <dgm:cxn modelId="{4BD3F1F8-A32F-43FB-806B-2C18C1E8AB8C}" type="presParOf" srcId="{F65E6CD6-53BE-44D6-AECD-407706DE8956}" destId="{96B5F602-B503-462B-9C20-7C63B391EFC3}" srcOrd="1" destOrd="0" presId="urn:microsoft.com/office/officeart/2009/3/layout/HorizontalOrganizationChart"/>
    <dgm:cxn modelId="{4BAF8417-D04B-43EF-9906-A196A242A0F6}" type="presParOf" srcId="{DC9F37C0-F111-44D2-91B9-7B22650B706B}" destId="{47A93D2E-11CB-4F16-A8A4-7381F0A9124E}" srcOrd="1" destOrd="0" presId="urn:microsoft.com/office/officeart/2009/3/layout/HorizontalOrganizationChart"/>
    <dgm:cxn modelId="{F8D82FA8-F223-4E78-8EBE-66FE1B80E1AE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37"/>
    <w:rsid w:val="002C1D37"/>
    <w:rsid w:val="004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1D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C43B0-E9A3-48E2-9CEF-19198A3C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1483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139</cp:revision>
  <cp:lastPrinted>2021-11-17T08:17:00Z</cp:lastPrinted>
  <dcterms:created xsi:type="dcterms:W3CDTF">2021-09-21T11:01:00Z</dcterms:created>
  <dcterms:modified xsi:type="dcterms:W3CDTF">2021-12-05T20:30:00Z</dcterms:modified>
</cp:coreProperties>
</file>