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0F0A5A" w:rsidRDefault="00B13897" w:rsidP="00384D89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0F0A5A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0F0A5A">
        <w:rPr>
          <w:rFonts w:cs="Times New Roman"/>
          <w:sz w:val="24"/>
          <w:szCs w:val="24"/>
        </w:rPr>
        <w:t>студента</w:t>
      </w:r>
      <w:r w:rsidR="00CE359A" w:rsidRPr="000F0A5A">
        <w:rPr>
          <w:rFonts w:cs="Times New Roman"/>
          <w:sz w:val="24"/>
          <w:szCs w:val="24"/>
        </w:rPr>
        <w:t xml:space="preserve"> группы ИТ – </w:t>
      </w:r>
      <w:r w:rsidR="007E648B" w:rsidRPr="000F0A5A">
        <w:rPr>
          <w:rFonts w:cs="Times New Roman"/>
          <w:sz w:val="24"/>
          <w:szCs w:val="24"/>
        </w:rPr>
        <w:t>4</w:t>
      </w:r>
      <w:r w:rsidR="00CE359A" w:rsidRPr="000F0A5A">
        <w:rPr>
          <w:rFonts w:cs="Times New Roman"/>
          <w:sz w:val="24"/>
          <w:szCs w:val="24"/>
        </w:rPr>
        <w:t>2</w:t>
      </w:r>
      <w:r w:rsidR="0019290F" w:rsidRPr="000F0A5A">
        <w:rPr>
          <w:rFonts w:cs="Times New Roman"/>
          <w:sz w:val="24"/>
          <w:szCs w:val="24"/>
        </w:rPr>
        <w:br/>
      </w:r>
      <w:r w:rsidR="00CE359A" w:rsidRPr="000F0A5A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0F0A5A" w14:paraId="596FB372" w14:textId="77777777" w:rsidTr="00470D8C">
        <w:tc>
          <w:tcPr>
            <w:tcW w:w="2401" w:type="dxa"/>
          </w:tcPr>
          <w:p w14:paraId="6FD169CD" w14:textId="77777777" w:rsidR="00CE359A" w:rsidRPr="000F0A5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0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0F0A5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0F0A5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0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0F0A5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0A0E330" w:rsidR="0064206B" w:rsidRPr="000F0A5A" w:rsidRDefault="00384D89" w:rsidP="005D53A9">
      <w:pPr>
        <w:pStyle w:val="a1"/>
        <w:rPr>
          <w:sz w:val="24"/>
          <w:szCs w:val="24"/>
        </w:rPr>
      </w:pPr>
      <w:r w:rsidRPr="000F0A5A">
        <w:rPr>
          <w:sz w:val="24"/>
          <w:szCs w:val="24"/>
        </w:rPr>
        <w:t>Регресионный анализ системы массового обслуживания</w:t>
      </w:r>
      <w:r w:rsidR="000D390B" w:rsidRPr="000F0A5A">
        <w:rPr>
          <w:sz w:val="24"/>
          <w:szCs w:val="24"/>
        </w:rPr>
        <w:t xml:space="preserve"> </w:t>
      </w:r>
    </w:p>
    <w:p w14:paraId="25AF31BE" w14:textId="194A428C" w:rsidR="003532A7" w:rsidRPr="000F0A5A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0F0A5A">
        <w:rPr>
          <w:b/>
        </w:rPr>
        <w:t>Цель работы</w:t>
      </w:r>
      <w:r w:rsidR="00E90335" w:rsidRPr="000F0A5A">
        <w:t>:</w:t>
      </w:r>
      <w:r w:rsidR="00BC5EFD" w:rsidRPr="000F0A5A">
        <w:t xml:space="preserve"> </w:t>
      </w:r>
      <w:r w:rsidR="00384D89" w:rsidRPr="000F0A5A">
        <w:t>построить регрессионную модель системы массового обслуживания, экспериментируя с имитационной модель</w:t>
      </w:r>
      <w:r w:rsidR="00BC5EFD" w:rsidRPr="000F0A5A">
        <w:rPr>
          <w:rStyle w:val="af4"/>
          <w:sz w:val="24"/>
          <w:szCs w:val="24"/>
        </w:rPr>
        <w:t>.</w:t>
      </w:r>
    </w:p>
    <w:p w14:paraId="2FB8BF66" w14:textId="77777777" w:rsidR="00E36F38" w:rsidRPr="000F0A5A" w:rsidRDefault="00E36F38" w:rsidP="00BC5EFD">
      <w:pPr>
        <w:pStyle w:val="Default"/>
      </w:pPr>
    </w:p>
    <w:p w14:paraId="1271C954" w14:textId="2125BAD1" w:rsidR="004237A5" w:rsidRPr="000F0A5A" w:rsidRDefault="00705828" w:rsidP="00705828">
      <w:pPr>
        <w:pStyle w:val="a3"/>
        <w:rPr>
          <w:rFonts w:cs="Times New Roman"/>
          <w:sz w:val="24"/>
          <w:szCs w:val="24"/>
        </w:rPr>
      </w:pPr>
      <w:r w:rsidRPr="000F0A5A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0F0A5A">
        <w:rPr>
          <w:sz w:val="24"/>
          <w:szCs w:val="24"/>
        </w:rPr>
        <w:t>мкс</w:t>
      </w:r>
      <w:proofErr w:type="spellEnd"/>
      <w:r w:rsidRPr="000F0A5A">
        <w:rPr>
          <w:sz w:val="24"/>
          <w:szCs w:val="24"/>
        </w:rPr>
        <w:t xml:space="preserve">). </w:t>
      </w:r>
    </w:p>
    <w:p w14:paraId="35D01629" w14:textId="77777777" w:rsidR="008C3084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0F0A5A">
        <w:rPr>
          <w:sz w:val="24"/>
          <w:szCs w:val="24"/>
        </w:rPr>
        <w:t>мкс</w:t>
      </w:r>
      <w:proofErr w:type="spellEnd"/>
      <w:r w:rsidRPr="000F0A5A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0F0A5A">
        <w:rPr>
          <w:sz w:val="24"/>
          <w:szCs w:val="24"/>
        </w:rPr>
        <w:t>мкс</w:t>
      </w:r>
      <w:proofErr w:type="spellEnd"/>
      <w:r w:rsidRPr="000F0A5A">
        <w:rPr>
          <w:sz w:val="24"/>
          <w:szCs w:val="24"/>
        </w:rPr>
        <w:t xml:space="preserve">). </w:t>
      </w:r>
    </w:p>
    <w:p w14:paraId="0D4E6AE1" w14:textId="77777777" w:rsidR="008C3084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b/>
          <w:sz w:val="24"/>
          <w:szCs w:val="24"/>
        </w:rPr>
        <w:t>Данные для детерминированной модели СМО:</w:t>
      </w:r>
      <w:r w:rsidRPr="000F0A5A">
        <w:rPr>
          <w:sz w:val="24"/>
          <w:szCs w:val="24"/>
        </w:rPr>
        <w:t xml:space="preserve"> N=3, t1=10, t2=</w:t>
      </w:r>
      <w:proofErr w:type="gramStart"/>
      <w:r w:rsidRPr="000F0A5A">
        <w:rPr>
          <w:sz w:val="24"/>
          <w:szCs w:val="24"/>
        </w:rPr>
        <w:t>10 ,</w:t>
      </w:r>
      <w:proofErr w:type="gramEnd"/>
      <w:r w:rsidRPr="000F0A5A">
        <w:rPr>
          <w:sz w:val="24"/>
          <w:szCs w:val="24"/>
        </w:rPr>
        <w:t xml:space="preserve"> t3=33, Е=4. </w:t>
      </w:r>
    </w:p>
    <w:p w14:paraId="07322AB6" w14:textId="77777777" w:rsidR="008C3084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b/>
          <w:sz w:val="24"/>
          <w:szCs w:val="24"/>
        </w:rPr>
        <w:t>Данные для стохастической модели СМО:</w:t>
      </w:r>
      <w:r w:rsidRPr="000F0A5A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b/>
          <w:sz w:val="24"/>
          <w:szCs w:val="24"/>
        </w:rPr>
        <w:t xml:space="preserve">Варьируемые параметры: </w:t>
      </w:r>
      <w:r w:rsidRPr="000F0A5A">
        <w:rPr>
          <w:sz w:val="24"/>
          <w:szCs w:val="24"/>
        </w:rPr>
        <w:t xml:space="preserve">N. </w:t>
      </w:r>
    </w:p>
    <w:p w14:paraId="4E189C01" w14:textId="6A680E12" w:rsidR="00705828" w:rsidRPr="000F0A5A" w:rsidRDefault="00705828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2540772A" w14:textId="77777777" w:rsidR="00625617" w:rsidRPr="000F0A5A" w:rsidRDefault="00625617" w:rsidP="0062561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1. Определить отклик регрессионной модели и совокупность факторов модели. В качестве отклика рекомендуется взять один из показателей работы системы, а факторами должны быть все величины, которые могут влиять на отклик.</w:t>
      </w:r>
    </w:p>
    <w:p w14:paraId="35284B6B" w14:textId="77777777" w:rsidR="00625617" w:rsidRPr="000F0A5A" w:rsidRDefault="00625617" w:rsidP="0062561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2. Изменяя факторы модели при каждом прогоне модели, провести несколько десятков имитационных экспериментов с моделью, фиксируя значения отклика и факторов.</w:t>
      </w:r>
    </w:p>
    <w:p w14:paraId="65E21472" w14:textId="77777777" w:rsidR="00625617" w:rsidRPr="000F0A5A" w:rsidRDefault="00625617" w:rsidP="0062561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3. Решив систему уравнений (4.2), найти константы регрессионной модели a0, a1, a2, … </w:t>
      </w:r>
      <w:proofErr w:type="spellStart"/>
      <w:r w:rsidRPr="000F0A5A">
        <w:rPr>
          <w:sz w:val="24"/>
          <w:szCs w:val="24"/>
        </w:rPr>
        <w:t>am</w:t>
      </w:r>
      <w:proofErr w:type="spellEnd"/>
      <w:r w:rsidRPr="000F0A5A">
        <w:rPr>
          <w:sz w:val="24"/>
          <w:szCs w:val="24"/>
        </w:rPr>
        <w:t>.</w:t>
      </w:r>
    </w:p>
    <w:p w14:paraId="2D374BAE" w14:textId="77777777" w:rsidR="00625617" w:rsidRPr="000F0A5A" w:rsidRDefault="00625617" w:rsidP="0062561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4. Проанализировать полученную зависимость. Установить, соответствуют ли знаки и величины констант регрессионной модели интуитивным представлениям о характере зависимости отклика от факторов.</w:t>
      </w:r>
    </w:p>
    <w:p w14:paraId="4689B212" w14:textId="3D5F2C20" w:rsidR="00207C60" w:rsidRPr="000F0A5A" w:rsidRDefault="00625617" w:rsidP="0062561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5. Оценить адекватность регрессионной модели</w:t>
      </w:r>
    </w:p>
    <w:p w14:paraId="37BEA5AC" w14:textId="77777777" w:rsidR="00625617" w:rsidRPr="000F0A5A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0F0A5A" w:rsidRDefault="00056DA1" w:rsidP="00056DA1">
      <w:pPr>
        <w:pStyle w:val="a3"/>
        <w:rPr>
          <w:rFonts w:cs="Times New Roman"/>
          <w:sz w:val="24"/>
          <w:szCs w:val="24"/>
        </w:rPr>
      </w:pPr>
      <w:r w:rsidRPr="000F0A5A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0F0A5A" w:rsidRDefault="00AA6449" w:rsidP="00754466">
      <w:pPr>
        <w:pStyle w:val="a2"/>
        <w:rPr>
          <w:sz w:val="24"/>
          <w:szCs w:val="24"/>
        </w:rPr>
      </w:pPr>
      <w:r w:rsidRPr="000F0A5A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0F0A5A" w:rsidRDefault="00214B5D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lastRenderedPageBreak/>
        <w:t>Условные обозначения: А</w:t>
      </w:r>
      <w:proofErr w:type="spellStart"/>
      <w:r w:rsidRPr="000F0A5A">
        <w:rPr>
          <w:sz w:val="24"/>
          <w:szCs w:val="24"/>
          <w:lang w:val="en-US"/>
        </w:rPr>
        <w:t>ij</w:t>
      </w:r>
      <w:proofErr w:type="spellEnd"/>
      <w:r w:rsidRPr="000F0A5A">
        <w:rPr>
          <w:sz w:val="24"/>
          <w:szCs w:val="24"/>
        </w:rPr>
        <w:t xml:space="preserve"> – активность, ФД</w:t>
      </w:r>
      <w:proofErr w:type="spellStart"/>
      <w:r w:rsidRPr="000F0A5A">
        <w:rPr>
          <w:sz w:val="24"/>
          <w:szCs w:val="24"/>
          <w:lang w:val="en-US"/>
        </w:rPr>
        <w:t>i</w:t>
      </w:r>
      <w:proofErr w:type="spellEnd"/>
      <w:r w:rsidRPr="000F0A5A">
        <w:rPr>
          <w:sz w:val="24"/>
          <w:szCs w:val="24"/>
        </w:rPr>
        <w:t xml:space="preserve"> – функциональное действие, УЗ</w:t>
      </w:r>
      <w:proofErr w:type="spellStart"/>
      <w:r w:rsidRPr="000F0A5A">
        <w:rPr>
          <w:sz w:val="24"/>
          <w:szCs w:val="24"/>
          <w:lang w:val="en-US"/>
        </w:rPr>
        <w:t>ij</w:t>
      </w:r>
      <w:proofErr w:type="spellEnd"/>
      <w:r w:rsidRPr="000F0A5A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0F0A5A" w:rsidRDefault="00E36F38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0F0A5A" w:rsidRDefault="00C41B53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ФД1 – приход сигнала с интервалом </w:t>
      </w:r>
      <w:r w:rsidRPr="000F0A5A">
        <w:rPr>
          <w:sz w:val="24"/>
          <w:szCs w:val="24"/>
          <w:lang w:val="en-US"/>
        </w:rPr>
        <w:t>t</w:t>
      </w:r>
      <w:r w:rsidRPr="000F0A5A">
        <w:rPr>
          <w:sz w:val="24"/>
          <w:szCs w:val="24"/>
        </w:rPr>
        <w:t>1</w:t>
      </w:r>
    </w:p>
    <w:p w14:paraId="60184AAB" w14:textId="7AD5385E" w:rsidR="00C41B53" w:rsidRPr="000F0A5A" w:rsidRDefault="00C41B53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0F0A5A" w:rsidRDefault="00C41B53" w:rsidP="00754466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0F0A5A" w:rsidRDefault="00C41B53" w:rsidP="00BA1902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0F0A5A" w:rsidRDefault="00C41B53" w:rsidP="00BA1902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>А10 – Поступление сигнала</w:t>
      </w:r>
      <w:r w:rsidR="00190FD0" w:rsidRPr="000F0A5A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0F0A5A" w:rsidRDefault="00C41B53" w:rsidP="00BA1902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>А21 –</w:t>
      </w:r>
      <w:r w:rsidR="00190FD0" w:rsidRPr="000F0A5A">
        <w:rPr>
          <w:bCs/>
          <w:sz w:val="24"/>
          <w:szCs w:val="24"/>
        </w:rPr>
        <w:t xml:space="preserve"> Обработка</w:t>
      </w:r>
      <w:r w:rsidRPr="000F0A5A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0F0A5A" w:rsidRDefault="00C41B53" w:rsidP="00BA1902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0F0A5A" w:rsidRDefault="00C41B53" w:rsidP="00BA1902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0F0A5A" w:rsidRDefault="00C41B53" w:rsidP="00BA1902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0F0A5A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0F0A5A">
        <w:rPr>
          <w:sz w:val="24"/>
          <w:szCs w:val="24"/>
        </w:rPr>
        <w:t>Кобрбсигн</w:t>
      </w:r>
      <w:proofErr w:type="spellEnd"/>
      <w:r w:rsidRPr="000F0A5A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0F0A5A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0F0A5A">
        <w:rPr>
          <w:bCs/>
          <w:sz w:val="24"/>
          <w:szCs w:val="24"/>
        </w:rPr>
        <w:t>Квх</w:t>
      </w:r>
      <w:proofErr w:type="spellEnd"/>
      <w:r w:rsidRPr="000F0A5A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0F0A5A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0F0A5A">
        <w:rPr>
          <w:sz w:val="24"/>
          <w:szCs w:val="24"/>
        </w:rPr>
        <w:t>Кпотерсигнал</w:t>
      </w:r>
      <w:proofErr w:type="spellEnd"/>
      <w:r w:rsidRPr="000F0A5A">
        <w:rPr>
          <w:sz w:val="24"/>
          <w:szCs w:val="24"/>
        </w:rPr>
        <w:t xml:space="preserve"> – количество сигналов, которые были потеряны</w:t>
      </w:r>
    </w:p>
    <w:p w14:paraId="1D44C537" w14:textId="77777777" w:rsidR="00C825B4" w:rsidRDefault="0069159A" w:rsidP="007A587B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1. </w:t>
      </w:r>
    </w:p>
    <w:p w14:paraId="5E6953A5" w14:textId="724E847A" w:rsidR="007A587B" w:rsidRPr="000F0A5A" w:rsidRDefault="0069159A" w:rsidP="007A587B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Отклик </w:t>
      </w:r>
      <w:r w:rsidRPr="000F0A5A">
        <w:rPr>
          <w:bCs/>
          <w:sz w:val="24"/>
          <w:szCs w:val="24"/>
          <w:lang w:val="en-US"/>
        </w:rPr>
        <w:t>Y</w:t>
      </w:r>
      <w:r w:rsidRPr="000F0A5A">
        <w:rPr>
          <w:bCs/>
          <w:sz w:val="24"/>
          <w:szCs w:val="24"/>
        </w:rPr>
        <w:t xml:space="preserve"> – количество </w:t>
      </w:r>
      <w:r w:rsidR="00B4533E" w:rsidRPr="000F0A5A">
        <w:rPr>
          <w:bCs/>
          <w:sz w:val="24"/>
          <w:szCs w:val="24"/>
        </w:rPr>
        <w:t>потерянных</w:t>
      </w:r>
      <w:r w:rsidR="00CA2547" w:rsidRPr="000F0A5A">
        <w:rPr>
          <w:bCs/>
          <w:sz w:val="24"/>
          <w:szCs w:val="24"/>
        </w:rPr>
        <w:t xml:space="preserve"> сигналов</w:t>
      </w:r>
      <w:r w:rsidRPr="000F0A5A">
        <w:rPr>
          <w:bCs/>
          <w:sz w:val="24"/>
          <w:szCs w:val="24"/>
        </w:rPr>
        <w:t xml:space="preserve">. </w:t>
      </w:r>
    </w:p>
    <w:p w14:paraId="61953B98" w14:textId="10D32EE6" w:rsidR="0069159A" w:rsidRPr="000F0A5A" w:rsidRDefault="0069159A" w:rsidP="007A587B">
      <w:pPr>
        <w:pStyle w:val="a2"/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Факторы: </w:t>
      </w:r>
    </w:p>
    <w:p w14:paraId="77192AEA" w14:textId="6FC3103D" w:rsidR="000F0A5A" w:rsidRPr="000F0A5A" w:rsidRDefault="0069159A" w:rsidP="00C825B4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sz w:val="24"/>
          <w:szCs w:val="24"/>
          <w:lang w:val="en-US"/>
        </w:rPr>
        <w:t>X</w:t>
      </w:r>
      <w:r w:rsidRPr="000F0A5A">
        <w:rPr>
          <w:sz w:val="24"/>
          <w:szCs w:val="24"/>
        </w:rPr>
        <w:t xml:space="preserve">1 – </w:t>
      </w:r>
      <w:r w:rsidRPr="000F0A5A">
        <w:rPr>
          <w:sz w:val="24"/>
          <w:szCs w:val="24"/>
          <w:lang w:val="en-US"/>
        </w:rPr>
        <w:t>t</w:t>
      </w:r>
      <w:r w:rsidRPr="000F0A5A">
        <w:rPr>
          <w:sz w:val="24"/>
          <w:szCs w:val="24"/>
        </w:rPr>
        <w:t>1 – вр</w:t>
      </w:r>
      <w:r w:rsidR="000F0A5A" w:rsidRPr="000F0A5A">
        <w:rPr>
          <w:sz w:val="24"/>
          <w:szCs w:val="24"/>
        </w:rPr>
        <w:t xml:space="preserve">емя между поступлением сигналов, </w:t>
      </w:r>
    </w:p>
    <w:p w14:paraId="351C115F" w14:textId="1B90395D" w:rsidR="0069159A" w:rsidRPr="000F0A5A" w:rsidRDefault="000F0A5A" w:rsidP="00C825B4">
      <w:pPr>
        <w:pStyle w:val="a2"/>
        <w:numPr>
          <w:ilvl w:val="0"/>
          <w:numId w:val="24"/>
        </w:numPr>
        <w:rPr>
          <w:sz w:val="24"/>
          <w:szCs w:val="24"/>
        </w:rPr>
      </w:pPr>
      <w:r w:rsidRPr="000F0A5A">
        <w:rPr>
          <w:bCs/>
          <w:sz w:val="24"/>
          <w:szCs w:val="24"/>
        </w:rPr>
        <w:t>0.05 до 0.15</w:t>
      </w:r>
    </w:p>
    <w:p w14:paraId="10DA1EE5" w14:textId="2EC502DB" w:rsidR="007E2197" w:rsidRPr="000F0A5A" w:rsidRDefault="007E2197" w:rsidP="00C825B4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2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2 – время обработки сигналов в канале </w:t>
      </w:r>
    </w:p>
    <w:p w14:paraId="41DE0BBF" w14:textId="570B4554" w:rsidR="007E2197" w:rsidRPr="000F0A5A" w:rsidRDefault="007E2197" w:rsidP="00C825B4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3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3 – время обработки сигнала в ЭВМ </w:t>
      </w:r>
    </w:p>
    <w:p w14:paraId="4674A618" w14:textId="7646E50A" w:rsidR="007E2197" w:rsidRPr="000F0A5A" w:rsidRDefault="007E2197" w:rsidP="00C825B4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4 – </w:t>
      </w:r>
      <w:r w:rsidRPr="000F0A5A">
        <w:rPr>
          <w:bCs/>
          <w:sz w:val="24"/>
          <w:szCs w:val="24"/>
          <w:lang w:val="en-US"/>
        </w:rPr>
        <w:t>E</w:t>
      </w:r>
      <w:r w:rsidRPr="000F0A5A">
        <w:rPr>
          <w:bCs/>
          <w:sz w:val="24"/>
          <w:szCs w:val="24"/>
        </w:rPr>
        <w:t xml:space="preserve"> – емкость накопителя </w:t>
      </w:r>
      <w:r w:rsidR="00296434" w:rsidRPr="000F0A5A">
        <w:rPr>
          <w:bCs/>
          <w:sz w:val="24"/>
          <w:szCs w:val="24"/>
        </w:rPr>
        <w:t xml:space="preserve">очереди </w:t>
      </w:r>
    </w:p>
    <w:p w14:paraId="43456466" w14:textId="7667C448" w:rsidR="00795511" w:rsidRDefault="000F0A5A" w:rsidP="00445181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Варьируемые параметры: </w:t>
      </w:r>
    </w:p>
    <w:p w14:paraId="25A64312" w14:textId="500FC4BB" w:rsidR="000F0A5A" w:rsidRPr="000F0A5A" w:rsidRDefault="000F0A5A" w:rsidP="00C825B4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параметр показательного распределения времени </w:t>
      </w:r>
      <w:r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λ – </w:t>
      </w:r>
      <w:r w:rsidRPr="000F0A5A">
        <w:rPr>
          <w:bCs/>
          <w:sz w:val="24"/>
          <w:szCs w:val="24"/>
        </w:rPr>
        <w:t>[1,2];</w:t>
      </w:r>
    </w:p>
    <w:p w14:paraId="1BE234C9" w14:textId="05E42E54" w:rsidR="000F0A5A" w:rsidRDefault="000F0A5A" w:rsidP="00C825B4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математические ожидания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1 – [</w:t>
      </w:r>
      <w:r>
        <w:rPr>
          <w:bCs/>
          <w:sz w:val="24"/>
          <w:szCs w:val="24"/>
        </w:rPr>
        <w:t>1,2</w:t>
      </w:r>
      <w:r w:rsidRPr="000F0A5A">
        <w:rPr>
          <w:bCs/>
          <w:sz w:val="24"/>
          <w:szCs w:val="24"/>
        </w:rPr>
        <w:t xml:space="preserve">]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2 [2,3]</w:t>
      </w:r>
    </w:p>
    <w:p w14:paraId="1DD200E5" w14:textId="4BE5AA52" w:rsidR="000F0A5A" w:rsidRPr="000F0A5A" w:rsidRDefault="000F0A5A" w:rsidP="00C825B4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емкость ЭВМ </w:t>
      </w:r>
      <w:r>
        <w:rPr>
          <w:bCs/>
          <w:sz w:val="24"/>
          <w:szCs w:val="24"/>
          <w:lang w:val="en-US"/>
        </w:rPr>
        <w:t>– E [2,3]</w:t>
      </w:r>
    </w:p>
    <w:p w14:paraId="15DC17B8" w14:textId="44C88C0C" w:rsidR="001A7493" w:rsidRPr="000F0A5A" w:rsidRDefault="00CA2547" w:rsidP="00CA254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2. Было проведено </w:t>
      </w:r>
      <w:r w:rsidR="00F81ADA">
        <w:rPr>
          <w:sz w:val="24"/>
          <w:szCs w:val="24"/>
        </w:rPr>
        <w:t>16</w:t>
      </w:r>
      <w:r w:rsidR="00C825B4" w:rsidRPr="00C825B4">
        <w:rPr>
          <w:sz w:val="24"/>
          <w:szCs w:val="24"/>
        </w:rPr>
        <w:t>0</w:t>
      </w:r>
      <w:r w:rsidR="001A7493" w:rsidRPr="000F0A5A">
        <w:rPr>
          <w:sz w:val="24"/>
          <w:szCs w:val="24"/>
        </w:rPr>
        <w:t xml:space="preserve"> </w:t>
      </w:r>
      <w:r w:rsidR="00C825B4">
        <w:rPr>
          <w:sz w:val="24"/>
          <w:szCs w:val="24"/>
        </w:rPr>
        <w:t>опытов</w:t>
      </w:r>
      <w:r w:rsidRPr="000F0A5A">
        <w:rPr>
          <w:sz w:val="24"/>
          <w:szCs w:val="24"/>
        </w:rPr>
        <w:t xml:space="preserve"> со всеми возможными комбинациями факторов. </w:t>
      </w:r>
    </w:p>
    <w:p w14:paraId="57ACCA78" w14:textId="1428FACB" w:rsidR="00CA2547" w:rsidRPr="000F0A5A" w:rsidRDefault="00CA2547" w:rsidP="00CA2547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По полученн</w:t>
      </w:r>
      <w:r w:rsidR="001B36AC" w:rsidRPr="000F0A5A">
        <w:rPr>
          <w:sz w:val="24"/>
          <w:szCs w:val="24"/>
        </w:rPr>
        <w:t xml:space="preserve">ым данным была составлена СЛАУ. Для этого </w:t>
      </w:r>
      <w:r w:rsidR="00190DA1" w:rsidRPr="000F0A5A">
        <w:rPr>
          <w:sz w:val="24"/>
          <w:szCs w:val="24"/>
        </w:rPr>
        <w:t>в программу был добавлен фрагмен</w:t>
      </w:r>
      <w:r w:rsidR="008A41A3" w:rsidRPr="000F0A5A">
        <w:rPr>
          <w:sz w:val="24"/>
          <w:szCs w:val="24"/>
        </w:rPr>
        <w:t xml:space="preserve">т, реализующий метод наименьших квадратов, используя результаты экспериментов над моделью СМО. </w:t>
      </w:r>
      <w:r w:rsidR="00C825B4">
        <w:rPr>
          <w:sz w:val="24"/>
          <w:szCs w:val="24"/>
        </w:rPr>
        <w:t xml:space="preserve">С использованием </w:t>
      </w:r>
      <w:r w:rsidR="00C825B4">
        <w:rPr>
          <w:sz w:val="24"/>
          <w:szCs w:val="24"/>
          <w:lang w:val="en-US"/>
        </w:rPr>
        <w:t>Excel</w:t>
      </w:r>
      <w:r w:rsidR="00C825B4" w:rsidRPr="00C825B4">
        <w:rPr>
          <w:sz w:val="24"/>
          <w:szCs w:val="24"/>
        </w:rPr>
        <w:t xml:space="preserve"> </w:t>
      </w:r>
      <w:r w:rsidR="00C825B4">
        <w:rPr>
          <w:sz w:val="24"/>
          <w:szCs w:val="24"/>
        </w:rPr>
        <w:t>были найдены</w:t>
      </w:r>
      <w:r w:rsidR="008A41A3" w:rsidRPr="000F0A5A">
        <w:rPr>
          <w:sz w:val="24"/>
          <w:szCs w:val="24"/>
        </w:rPr>
        <w:t xml:space="preserve"> неизв</w:t>
      </w:r>
      <w:r w:rsidR="00EE30FD" w:rsidRPr="000F0A5A">
        <w:rPr>
          <w:sz w:val="24"/>
          <w:szCs w:val="24"/>
        </w:rPr>
        <w:t>естные коэффициенты регрессии</w:t>
      </w:r>
      <w:r w:rsidR="00724263">
        <w:rPr>
          <w:sz w:val="24"/>
          <w:szCs w:val="24"/>
        </w:rPr>
        <w:t xml:space="preserve"> (использовался матричный метод)</w:t>
      </w:r>
      <w:r w:rsidR="006F4260" w:rsidRPr="000F0A5A">
        <w:rPr>
          <w:sz w:val="24"/>
          <w:szCs w:val="24"/>
        </w:rPr>
        <w:t xml:space="preserve">. </w:t>
      </w:r>
    </w:p>
    <w:p w14:paraId="2C12907A" w14:textId="63F910D3" w:rsidR="001B36AC" w:rsidRPr="000F0A5A" w:rsidRDefault="001B36AC" w:rsidP="00383829">
      <w:pPr>
        <w:pStyle w:val="a2"/>
        <w:spacing w:before="240"/>
        <w:jc w:val="center"/>
        <w:rPr>
          <w:sz w:val="24"/>
          <w:szCs w:val="24"/>
        </w:rPr>
      </w:pPr>
      <w:r w:rsidRPr="000F0A5A">
        <w:rPr>
          <w:noProof/>
          <w:sz w:val="24"/>
          <w:szCs w:val="24"/>
          <w:lang w:eastAsia="ru-RU"/>
        </w:rPr>
        <w:drawing>
          <wp:inline distT="0" distB="0" distL="0" distR="0" wp14:anchorId="65076D21" wp14:editId="68F27C34">
            <wp:extent cx="377190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C257" w14:textId="20888815" w:rsidR="001B36AC" w:rsidRPr="000F0A5A" w:rsidRDefault="001B36AC" w:rsidP="001B36AC">
      <w:pPr>
        <w:pStyle w:val="a4"/>
        <w:rPr>
          <w:szCs w:val="24"/>
        </w:rPr>
      </w:pPr>
      <w:r w:rsidRPr="000F0A5A">
        <w:rPr>
          <w:szCs w:val="24"/>
        </w:rPr>
        <w:t>СЛАУ для решения</w:t>
      </w:r>
    </w:p>
    <w:p w14:paraId="448B863C" w14:textId="0F6F70D6" w:rsidR="00190DA1" w:rsidRPr="000F0A5A" w:rsidRDefault="00190DA1" w:rsidP="00190DA1">
      <w:pPr>
        <w:pStyle w:val="a2"/>
        <w:jc w:val="right"/>
        <w:rPr>
          <w:sz w:val="24"/>
          <w:szCs w:val="24"/>
        </w:rPr>
      </w:pPr>
      <w:r w:rsidRPr="000F0A5A">
        <w:rPr>
          <w:sz w:val="24"/>
          <w:szCs w:val="24"/>
        </w:rPr>
        <w:t>Листинг 1</w:t>
      </w:r>
      <w:r w:rsidR="00244991" w:rsidRPr="000F0A5A">
        <w:rPr>
          <w:sz w:val="24"/>
          <w:szCs w:val="24"/>
        </w:rPr>
        <w:t xml:space="preserve"> Функция для записи результата </w:t>
      </w:r>
    </w:p>
    <w:p w14:paraId="76561479" w14:textId="599BA3F4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Exp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la,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mat2,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mat3,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numSignal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5C6628" w14:textId="77777777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266E7EF" w14:textId="354F6FB4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</w:t>
      </w:r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lambda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m1, m2,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Ecapcity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) = (la</w:t>
      </w:r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,mat2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, mat3, E);</w:t>
      </w:r>
      <w:r w:rsidRPr="00F81AD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14:paraId="70DCAC70" w14:textId="278D09DA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Work(numSignal,la,mat2,mat3,E);</w:t>
      </w:r>
    </w:p>
    <w:p w14:paraId="5CD04530" w14:textId="77777777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resultLine.Add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res);</w:t>
      </w:r>
    </w:p>
    <w:p w14:paraId="3CFB300F" w14:textId="77777777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Experiment = ++experiments;</w:t>
      </w:r>
    </w:p>
    <w:p w14:paraId="68BFB3DA" w14:textId="42D8D9D3" w:rsidR="00DD5437" w:rsidRPr="00F81ADA" w:rsidRDefault="00DD5437" w:rsidP="00DD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880A9DB" w14:textId="5D35DC87" w:rsidR="00630FDE" w:rsidRPr="00F81ADA" w:rsidRDefault="00630FDE" w:rsidP="0063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ResultLine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Work(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NumPrepSignal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la,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mat1,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mat2,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14:paraId="3B010E73" w14:textId="77777777" w:rsidR="00630FDE" w:rsidRPr="00F81ADA" w:rsidRDefault="00630FDE" w:rsidP="0063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2942E17" w14:textId="10D75C84" w:rsidR="00630FDE" w:rsidRPr="00F81ADA" w:rsidRDefault="00630FDE" w:rsidP="0063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CountExperiment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NumPrepSignal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mat1, mat2,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E,la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8F9CD" w14:textId="77777777" w:rsidR="00630FDE" w:rsidRPr="00F81ADA" w:rsidRDefault="00630FDE" w:rsidP="0063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ResultLine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(la, mat1, mat2, E, lostSignal,t1,t2,t3);</w:t>
      </w:r>
    </w:p>
    <w:p w14:paraId="7849E9DC" w14:textId="48541852" w:rsidR="00630FDE" w:rsidRPr="00F81ADA" w:rsidRDefault="00630FDE" w:rsidP="0063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81ADA">
        <w:rPr>
          <w:rFonts w:ascii="Consolas" w:hAnsi="Consolas" w:cs="Consolas"/>
          <w:color w:val="000000"/>
          <w:sz w:val="20"/>
          <w:szCs w:val="20"/>
        </w:rPr>
        <w:t>}</w:t>
      </w:r>
    </w:p>
    <w:p w14:paraId="6231113E" w14:textId="5773C32F" w:rsidR="00244991" w:rsidRPr="000F0A5A" w:rsidRDefault="00244991" w:rsidP="00DD5437">
      <w:pPr>
        <w:pStyle w:val="a2"/>
        <w:jc w:val="right"/>
        <w:rPr>
          <w:sz w:val="24"/>
          <w:szCs w:val="24"/>
        </w:rPr>
      </w:pPr>
      <w:r w:rsidRPr="000F0A5A">
        <w:rPr>
          <w:sz w:val="24"/>
          <w:szCs w:val="24"/>
        </w:rPr>
        <w:t>Листинг 2 Фрагмент появления случайных значений</w:t>
      </w:r>
    </w:p>
    <w:p w14:paraId="565C9679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81AD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81ADA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81ADA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</w:rPr>
        <w:t>ExperimentParamsCycle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</w:rPr>
        <w:t>)</w:t>
      </w:r>
    </w:p>
    <w:p w14:paraId="3905747A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81ADA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15241F7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81AD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</w:rPr>
        <w:t>compList.Clear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</w:rPr>
        <w:t>();</w:t>
      </w:r>
    </w:p>
    <w:p w14:paraId="6BB96BCE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69BE30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Convert.ToDouble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tbNumComp.Text.Trim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AB2171F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D2DD861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compList.Add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comp());</w:t>
      </w:r>
    </w:p>
    <w:p w14:paraId="52D2CC17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BEC79CD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numSignal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Convert.ToDouble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tbNumSignal.Text.Trim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A099972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NullEverything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507A84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rnd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14:paraId="3378D419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la1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Enumerable.Range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(1, 2).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OrderBy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(x =&gt;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rnd.Next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()).Take(1))</w:t>
      </w:r>
    </w:p>
    <w:p w14:paraId="3D6D9B20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0E4DE83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mat1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Enumerable.Range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(1, 2).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OrderBy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(x =&gt;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rnd.Next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()).Take(1))</w:t>
      </w:r>
    </w:p>
    <w:p w14:paraId="573910CB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43462758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mat2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Enumerable.Range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(2,3).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OrderBy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(x=&gt;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rnd.Next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()).Take(1))</w:t>
      </w:r>
    </w:p>
    <w:p w14:paraId="75602E83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{    </w:t>
      </w:r>
    </w:p>
    <w:p w14:paraId="05E545BD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Enumerable.Range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(1, 2).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OrderBy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(x =&gt;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rnd.Next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()).Take(1))</w:t>
      </w:r>
    </w:p>
    <w:p w14:paraId="47B117BC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{</w:t>
      </w:r>
    </w:p>
    <w:p w14:paraId="6FE86A59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Exp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la1, mat1, mat2, E, </w:t>
      </w:r>
      <w:proofErr w:type="spell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numSignal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44DD7B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}</w:t>
      </w:r>
    </w:p>
    <w:p w14:paraId="66F188FB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}</w:t>
      </w:r>
    </w:p>
    <w:p w14:paraId="5B20E218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178E958D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40C0C1A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 = </w:t>
      </w:r>
      <w:r w:rsidRPr="00F81AD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Writer();</w:t>
      </w:r>
    </w:p>
    <w:p w14:paraId="6D391F07" w14:textId="77777777" w:rsidR="00BE1D07" w:rsidRPr="00F81ADA" w:rsidRDefault="00BE1D07" w:rsidP="00B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writer.WriterResultLine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resultLine</w:t>
      </w:r>
      <w:proofErr w:type="spellEnd"/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12C10E" w14:textId="43684ABA" w:rsidR="00244991" w:rsidRPr="000F0A5A" w:rsidRDefault="00BE1D07" w:rsidP="00BE1D07">
      <w:pPr>
        <w:pStyle w:val="a2"/>
        <w:rPr>
          <w:sz w:val="24"/>
          <w:szCs w:val="24"/>
        </w:rPr>
      </w:pPr>
      <w:r w:rsidRPr="00F8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81ADA">
        <w:rPr>
          <w:rFonts w:ascii="Consolas" w:hAnsi="Consolas" w:cs="Consolas"/>
          <w:color w:val="000000"/>
          <w:sz w:val="20"/>
          <w:szCs w:val="20"/>
        </w:rPr>
        <w:t>}</w:t>
      </w:r>
    </w:p>
    <w:p w14:paraId="3F674304" w14:textId="388893B8" w:rsidR="00411C5A" w:rsidRPr="000F0A5A" w:rsidRDefault="00411C5A" w:rsidP="00411C5A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Полученные значения были записаны в таблицу и представлены на рисунке 4.2. </w:t>
      </w:r>
      <w:r w:rsidR="00CF4FD7" w:rsidRPr="000F0A5A">
        <w:rPr>
          <w:sz w:val="24"/>
          <w:szCs w:val="24"/>
        </w:rPr>
        <w:t xml:space="preserve">Далее была вычислена обратная матрица и произведено </w:t>
      </w:r>
      <w:r w:rsidR="00D15E5B" w:rsidRPr="000F0A5A">
        <w:rPr>
          <w:sz w:val="24"/>
          <w:szCs w:val="24"/>
        </w:rPr>
        <w:t>умножение</w:t>
      </w:r>
      <w:r w:rsidR="00D15E5B">
        <w:rPr>
          <w:sz w:val="24"/>
          <w:szCs w:val="24"/>
        </w:rPr>
        <w:t xml:space="preserve"> полученной</w:t>
      </w:r>
      <w:r w:rsidR="00CF4FD7" w:rsidRPr="000F0A5A">
        <w:rPr>
          <w:sz w:val="24"/>
          <w:szCs w:val="24"/>
        </w:rPr>
        <w:t xml:space="preserve"> обратной матрицы на вектор </w:t>
      </w:r>
      <w:r w:rsidR="00CF4FD7" w:rsidRPr="000F0A5A">
        <w:rPr>
          <w:sz w:val="24"/>
          <w:szCs w:val="24"/>
          <w:lang w:val="en-US"/>
        </w:rPr>
        <w:t>b</w:t>
      </w:r>
      <w:r w:rsidR="00CF4FD7" w:rsidRPr="000F0A5A">
        <w:rPr>
          <w:sz w:val="24"/>
          <w:szCs w:val="24"/>
        </w:rPr>
        <w:t xml:space="preserve">. </w:t>
      </w:r>
    </w:p>
    <w:p w14:paraId="7C876F26" w14:textId="2EDF8152" w:rsidR="00CA2547" w:rsidRPr="000F0A5A" w:rsidRDefault="00B707FF" w:rsidP="00D15E5B">
      <w:pPr>
        <w:pStyle w:val="a2"/>
        <w:spacing w:before="240"/>
        <w:jc w:val="center"/>
        <w:rPr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7354E82C" wp14:editId="7BE2EAB4">
            <wp:extent cx="3467100" cy="343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084" cy="34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4725E20" w14:textId="3D9560CB" w:rsidR="00F50CC2" w:rsidRPr="000F0A5A" w:rsidRDefault="00F50CC2" w:rsidP="00F50CC2">
      <w:pPr>
        <w:pStyle w:val="a4"/>
        <w:rPr>
          <w:szCs w:val="24"/>
        </w:rPr>
      </w:pPr>
      <w:r w:rsidRPr="000F0A5A">
        <w:rPr>
          <w:szCs w:val="24"/>
        </w:rPr>
        <w:t>СЛАУ</w:t>
      </w:r>
      <w:r w:rsidR="00485EC4">
        <w:rPr>
          <w:szCs w:val="24"/>
          <w:lang w:val="en-US"/>
        </w:rPr>
        <w:t xml:space="preserve">: </w:t>
      </w:r>
      <w:r w:rsidR="00485EC4">
        <w:rPr>
          <w:szCs w:val="24"/>
        </w:rPr>
        <w:t>решение матричным методом</w:t>
      </w:r>
    </w:p>
    <w:p w14:paraId="7E687B06" w14:textId="6C21CBD8" w:rsidR="00EC2CA9" w:rsidRPr="000F0A5A" w:rsidRDefault="00EC2CA9" w:rsidP="00EC2CA9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lastRenderedPageBreak/>
        <w:t xml:space="preserve">Далее используя полученные значения параметров </w:t>
      </w:r>
      <w:r w:rsidRPr="000F0A5A">
        <w:rPr>
          <w:sz w:val="24"/>
          <w:szCs w:val="24"/>
          <w:lang w:val="en-US"/>
        </w:rPr>
        <w:t>a</w:t>
      </w:r>
      <w:proofErr w:type="gramStart"/>
      <w:r w:rsidRPr="000F0A5A">
        <w:rPr>
          <w:sz w:val="24"/>
          <w:szCs w:val="24"/>
        </w:rPr>
        <w:t>0,a</w:t>
      </w:r>
      <w:proofErr w:type="gramEnd"/>
      <w:r w:rsidRPr="000F0A5A">
        <w:rPr>
          <w:sz w:val="24"/>
          <w:szCs w:val="24"/>
        </w:rPr>
        <w:t>1,a2,a3,a4 выполним расчет регрессионной зависимости в следующем виде:</w:t>
      </w:r>
    </w:p>
    <w:p w14:paraId="0FEBC992" w14:textId="59CFA348" w:rsidR="009A20CB" w:rsidRPr="000F0A5A" w:rsidRDefault="009A20CB" w:rsidP="009A20CB">
      <w:pPr>
        <w:pStyle w:val="a2"/>
        <w:jc w:val="center"/>
        <w:rPr>
          <w:sz w:val="24"/>
          <w:szCs w:val="24"/>
        </w:rPr>
      </w:pPr>
      <w:r w:rsidRPr="000F0A5A">
        <w:rPr>
          <w:noProof/>
          <w:sz w:val="24"/>
          <w:szCs w:val="24"/>
          <w:lang w:eastAsia="ru-RU"/>
        </w:rPr>
        <w:drawing>
          <wp:inline distT="0" distB="0" distL="0" distR="0" wp14:anchorId="0DB7F9CB" wp14:editId="36D66EA4">
            <wp:extent cx="3909304" cy="343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007" cy="3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C327" w14:textId="7987DA5E" w:rsidR="009A20CB" w:rsidRPr="000F0A5A" w:rsidRDefault="009A20CB" w:rsidP="009A20CB">
      <w:pPr>
        <w:pStyle w:val="a4"/>
        <w:rPr>
          <w:szCs w:val="24"/>
        </w:rPr>
      </w:pPr>
      <w:r w:rsidRPr="000F0A5A">
        <w:rPr>
          <w:szCs w:val="24"/>
        </w:rPr>
        <w:t>Расчет регрессионной зависимости</w:t>
      </w:r>
    </w:p>
    <w:p w14:paraId="2D994611" w14:textId="2897E6AC" w:rsidR="00EC2CA9" w:rsidRPr="000F0A5A" w:rsidRDefault="009A20CB" w:rsidP="00B71B70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В </w:t>
      </w:r>
      <w:proofErr w:type="gramStart"/>
      <w:r w:rsidRPr="000F0A5A">
        <w:rPr>
          <w:sz w:val="24"/>
          <w:szCs w:val="24"/>
        </w:rPr>
        <w:t xml:space="preserve">качестве </w:t>
      </w:r>
      <w:r w:rsidRPr="000F0A5A">
        <w:rPr>
          <w:sz w:val="24"/>
          <w:szCs w:val="24"/>
          <w:lang w:val="en-US"/>
        </w:rPr>
        <w:sym w:font="Symbol" w:char="F062"/>
      </w:r>
      <w:r w:rsidRPr="000F0A5A">
        <w:rPr>
          <w:sz w:val="24"/>
          <w:szCs w:val="24"/>
        </w:rPr>
        <w:t xml:space="preserve"> используем</w:t>
      </w:r>
      <w:proofErr w:type="gramEnd"/>
      <w:r w:rsidRPr="000F0A5A">
        <w:rPr>
          <w:sz w:val="24"/>
          <w:szCs w:val="24"/>
        </w:rPr>
        <w:t xml:space="preserve"> полученные </w:t>
      </w:r>
      <w:r w:rsidRPr="000F0A5A">
        <w:rPr>
          <w:sz w:val="24"/>
          <w:szCs w:val="24"/>
          <w:lang w:val="en-US"/>
        </w:rPr>
        <w:t>a</w:t>
      </w:r>
      <w:r w:rsidR="004D0B85">
        <w:rPr>
          <w:sz w:val="24"/>
          <w:szCs w:val="24"/>
        </w:rPr>
        <w:t xml:space="preserve"> (коэффициенты </w:t>
      </w:r>
      <w:proofErr w:type="spellStart"/>
      <w:r w:rsidR="004D0B85">
        <w:rPr>
          <w:sz w:val="24"/>
          <w:szCs w:val="24"/>
        </w:rPr>
        <w:t>регрес</w:t>
      </w:r>
      <w:r w:rsidR="00485EC4">
        <w:rPr>
          <w:sz w:val="24"/>
          <w:szCs w:val="24"/>
        </w:rPr>
        <w:t>ии</w:t>
      </w:r>
      <w:proofErr w:type="spellEnd"/>
      <w:r w:rsidR="00485EC4">
        <w:rPr>
          <w:sz w:val="24"/>
          <w:szCs w:val="24"/>
        </w:rPr>
        <w:t>).</w:t>
      </w:r>
      <w:r w:rsidRPr="000F0A5A">
        <w:rPr>
          <w:sz w:val="24"/>
          <w:szCs w:val="24"/>
        </w:rPr>
        <w:t xml:space="preserve"> </w:t>
      </w:r>
    </w:p>
    <w:p w14:paraId="47938801" w14:textId="298D6BBF" w:rsidR="00E9415C" w:rsidRPr="000F0A5A" w:rsidRDefault="00E9415C" w:rsidP="00E9415C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Значение </w:t>
      </w:r>
      <w:r w:rsidRPr="000F0A5A">
        <w:rPr>
          <w:sz w:val="24"/>
          <w:szCs w:val="24"/>
          <w:lang w:val="en-US"/>
        </w:rPr>
        <w:t>X</w:t>
      </w:r>
      <w:r w:rsidRPr="000F0A5A">
        <w:rPr>
          <w:sz w:val="24"/>
          <w:szCs w:val="24"/>
        </w:rPr>
        <w:t xml:space="preserve"> были также сгенерированы в процессе моделирования. Фрагмент на рисунке ниже:</w:t>
      </w:r>
    </w:p>
    <w:p w14:paraId="3BDD081F" w14:textId="5E8E504B" w:rsidR="00E9415C" w:rsidRPr="000F0A5A" w:rsidRDefault="00485EC4" w:rsidP="00036FDA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AB44E9" wp14:editId="097F5532">
            <wp:extent cx="4000500" cy="1971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38C7" w14:textId="25C8FA05" w:rsidR="00036FDA" w:rsidRPr="000F0A5A" w:rsidRDefault="00036FDA" w:rsidP="00036FDA">
      <w:pPr>
        <w:pStyle w:val="a4"/>
        <w:rPr>
          <w:szCs w:val="24"/>
        </w:rPr>
      </w:pPr>
      <w:r w:rsidRPr="000F0A5A">
        <w:rPr>
          <w:szCs w:val="24"/>
        </w:rPr>
        <w:t xml:space="preserve">Фрагмент расчета </w:t>
      </w:r>
    </w:p>
    <w:p w14:paraId="2888EAE2" w14:textId="09E07055" w:rsidR="00CC1F3D" w:rsidRPr="000F0A5A" w:rsidRDefault="00815A90" w:rsidP="00815A90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По таблице распределения Стьюдента для числа степеней свободы β = n-1</w:t>
      </w:r>
      <w:r w:rsidR="00F81ADA">
        <w:rPr>
          <w:sz w:val="24"/>
          <w:szCs w:val="24"/>
        </w:rPr>
        <w:t>=160-1=159</w:t>
      </w:r>
      <w:r w:rsidRPr="000F0A5A">
        <w:rPr>
          <w:sz w:val="24"/>
          <w:szCs w:val="24"/>
        </w:rPr>
        <w:t xml:space="preserve"> находим наиболее близкое табличное значение tβ</w:t>
      </w:r>
      <w:proofErr w:type="spellStart"/>
      <w:r w:rsidRPr="000F0A5A">
        <w:rPr>
          <w:sz w:val="24"/>
          <w:szCs w:val="24"/>
        </w:rPr>
        <w:t>табл</w:t>
      </w:r>
      <w:proofErr w:type="spellEnd"/>
      <w:r w:rsidRPr="000F0A5A">
        <w:rPr>
          <w:sz w:val="24"/>
          <w:szCs w:val="24"/>
        </w:rPr>
        <w:t xml:space="preserve">, не меньшее, чем tβ. Оценкой адекватности регрессионной модели будет величина α = 1-р, где р – вероятность, соответствующая табличному значению tβтабл. </w:t>
      </w:r>
    </w:p>
    <w:p w14:paraId="74B5DC3D" w14:textId="1425AD69" w:rsidR="006D43D1" w:rsidRDefault="006D43D1" w:rsidP="006D43D1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Оценим</w:t>
      </w:r>
      <w:r w:rsidR="00485EC4">
        <w:rPr>
          <w:sz w:val="24"/>
          <w:szCs w:val="24"/>
        </w:rPr>
        <w:t xml:space="preserve"> адекватность полученной модели и для этого по формулам ниже найдем статистические оценки двух выборок </w:t>
      </w:r>
      <w:r w:rsidR="00485EC4">
        <w:rPr>
          <w:sz w:val="24"/>
          <w:szCs w:val="24"/>
          <w:lang w:val="en-US"/>
        </w:rPr>
        <w:t>Y</w:t>
      </w:r>
      <w:r w:rsidR="00485EC4">
        <w:rPr>
          <w:sz w:val="24"/>
          <w:szCs w:val="24"/>
        </w:rPr>
        <w:t xml:space="preserve"> (отклик) и </w:t>
      </w:r>
      <w:r w:rsidR="00485EC4">
        <w:rPr>
          <w:sz w:val="24"/>
          <w:szCs w:val="24"/>
          <w:lang w:val="en-US"/>
        </w:rPr>
        <w:t>Y</w:t>
      </w:r>
      <w:r w:rsidR="00485EC4" w:rsidRPr="00485EC4">
        <w:rPr>
          <w:sz w:val="24"/>
          <w:szCs w:val="24"/>
        </w:rPr>
        <w:t>’</w:t>
      </w:r>
      <w:proofErr w:type="gramStart"/>
      <w:r w:rsidR="00485EC4" w:rsidRPr="00485EC4">
        <w:rPr>
          <w:sz w:val="24"/>
          <w:szCs w:val="24"/>
        </w:rPr>
        <w:t>’(</w:t>
      </w:r>
      <w:proofErr w:type="gramEnd"/>
      <w:r w:rsidR="00485EC4">
        <w:rPr>
          <w:sz w:val="24"/>
          <w:szCs w:val="24"/>
        </w:rPr>
        <w:t xml:space="preserve">отклик регрессионной модели). </w:t>
      </w:r>
    </w:p>
    <w:p w14:paraId="047A451A" w14:textId="737167EB" w:rsidR="00485EC4" w:rsidRDefault="00485EC4" w:rsidP="00485EC4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CA7F7" wp14:editId="5AB4A9D6">
            <wp:extent cx="2867025" cy="952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6A0" w14:textId="35A26ACE" w:rsidR="00485EC4" w:rsidRDefault="00485EC4" w:rsidP="00485EC4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E8326F" wp14:editId="2A8B4659">
            <wp:extent cx="2733675" cy="476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091"/>
                    <a:stretch/>
                  </pic:blipFill>
                  <pic:spPr bwMode="auto">
                    <a:xfrm>
                      <a:off x="0" y="0"/>
                      <a:ext cx="27336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69375" w14:textId="574033FD" w:rsidR="00485EC4" w:rsidRDefault="00485EC4" w:rsidP="00485EC4">
      <w:pPr>
        <w:pStyle w:val="a4"/>
      </w:pPr>
      <w:r>
        <w:t>Формулы для распределения Стьюдента</w:t>
      </w:r>
    </w:p>
    <w:p w14:paraId="3FE088EA" w14:textId="3CD34148" w:rsidR="001B36AC" w:rsidRPr="000F0A5A" w:rsidRDefault="00F81ADA" w:rsidP="001B36AC">
      <w:pPr>
        <w:pStyle w:val="a2"/>
        <w:jc w:val="center"/>
        <w:rPr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7C2A12" wp14:editId="3DF1924D">
            <wp:extent cx="1400175" cy="175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1211" cy="17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3B7" w14:textId="77777777" w:rsidR="001B36AC" w:rsidRPr="000F0A5A" w:rsidRDefault="001B36AC" w:rsidP="001B36AC">
      <w:pPr>
        <w:pStyle w:val="a4"/>
        <w:rPr>
          <w:szCs w:val="24"/>
        </w:rPr>
      </w:pPr>
      <w:r w:rsidRPr="000F0A5A">
        <w:rPr>
          <w:szCs w:val="24"/>
        </w:rPr>
        <w:t>Оценка адекватности полученной модели</w:t>
      </w:r>
    </w:p>
    <w:p w14:paraId="6FE97D35" w14:textId="23847F5B" w:rsidR="00815A90" w:rsidRPr="000F0A5A" w:rsidRDefault="00815A90" w:rsidP="00815A90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 xml:space="preserve">Можно </w:t>
      </w:r>
      <w:proofErr w:type="gramStart"/>
      <w:r w:rsidRPr="000F0A5A">
        <w:rPr>
          <w:sz w:val="24"/>
          <w:szCs w:val="24"/>
        </w:rPr>
        <w:t>заметить</w:t>
      </w:r>
      <w:proofErr w:type="gramEnd"/>
      <w:r w:rsidRPr="000F0A5A">
        <w:rPr>
          <w:sz w:val="24"/>
          <w:szCs w:val="24"/>
        </w:rPr>
        <w:t xml:space="preserve"> что значение полученного </w:t>
      </w:r>
      <w:r w:rsidRPr="000F0A5A">
        <w:rPr>
          <w:sz w:val="24"/>
          <w:szCs w:val="24"/>
          <w:lang w:val="en-US"/>
        </w:rPr>
        <w:t>t</w:t>
      </w:r>
      <w:r w:rsidR="00F4516A">
        <w:rPr>
          <w:sz w:val="24"/>
          <w:szCs w:val="24"/>
        </w:rPr>
        <w:t>=1,5</w:t>
      </w:r>
      <w:r w:rsidRPr="000F0A5A">
        <w:rPr>
          <w:sz w:val="24"/>
          <w:szCs w:val="24"/>
        </w:rPr>
        <w:t xml:space="preserve">. Выберем ближайшее значение по таблице и определим </w:t>
      </w:r>
      <w:r w:rsidRPr="000F0A5A">
        <w:rPr>
          <w:sz w:val="24"/>
          <w:szCs w:val="24"/>
          <w:lang w:val="en-US"/>
        </w:rPr>
        <w:t>p</w:t>
      </w:r>
      <w:r w:rsidRPr="000F0A5A">
        <w:rPr>
          <w:sz w:val="24"/>
          <w:szCs w:val="24"/>
        </w:rPr>
        <w:t xml:space="preserve"> = 0</w:t>
      </w:r>
      <w:r w:rsidR="00AB7AB0" w:rsidRPr="000F0A5A">
        <w:rPr>
          <w:sz w:val="24"/>
          <w:szCs w:val="24"/>
        </w:rPr>
        <w:t>.1</w:t>
      </w:r>
      <w:r w:rsidRPr="000F0A5A">
        <w:rPr>
          <w:sz w:val="24"/>
          <w:szCs w:val="24"/>
        </w:rPr>
        <w:t xml:space="preserve">: </w:t>
      </w:r>
    </w:p>
    <w:p w14:paraId="1B32B83F" w14:textId="39A4F0A0" w:rsidR="00815A90" w:rsidRPr="000F0A5A" w:rsidRDefault="00245A04" w:rsidP="00815A90">
      <w:pPr>
        <w:pStyle w:val="a2"/>
        <w:jc w:val="center"/>
        <w:rPr>
          <w:sz w:val="24"/>
          <w:szCs w:val="24"/>
        </w:rPr>
      </w:pPr>
      <w:r w:rsidRPr="000F0A5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7B00744" wp14:editId="08A14D53">
            <wp:extent cx="3923017" cy="4181475"/>
            <wp:effectExtent l="381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26700" cy="41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8A2" w14:textId="0871CA6E" w:rsidR="00815A90" w:rsidRPr="000F0A5A" w:rsidRDefault="00815A90" w:rsidP="00815A90">
      <w:pPr>
        <w:pStyle w:val="a4"/>
        <w:rPr>
          <w:szCs w:val="24"/>
        </w:rPr>
      </w:pPr>
      <w:r w:rsidRPr="000F0A5A">
        <w:rPr>
          <w:szCs w:val="24"/>
        </w:rPr>
        <w:t>Таблица с критериями распределения</w:t>
      </w:r>
    </w:p>
    <w:p w14:paraId="2DB1EFA6" w14:textId="02CB085A" w:rsidR="00815A90" w:rsidRPr="000F0A5A" w:rsidRDefault="00815A90" w:rsidP="00815A90">
      <w:pPr>
        <w:pStyle w:val="a2"/>
        <w:rPr>
          <w:sz w:val="24"/>
          <w:szCs w:val="24"/>
        </w:rPr>
      </w:pPr>
      <w:r w:rsidRPr="000F0A5A">
        <w:rPr>
          <w:sz w:val="24"/>
          <w:szCs w:val="24"/>
        </w:rPr>
        <w:t>Следовательно</w:t>
      </w:r>
      <w:r w:rsidR="00724263">
        <w:rPr>
          <w:sz w:val="24"/>
          <w:szCs w:val="24"/>
        </w:rPr>
        <w:t>,</w:t>
      </w:r>
      <w:r w:rsidRPr="000F0A5A">
        <w:rPr>
          <w:sz w:val="24"/>
          <w:szCs w:val="24"/>
        </w:rPr>
        <w:t xml:space="preserve"> адек</w:t>
      </w:r>
      <w:r w:rsidR="00AB7AB0" w:rsidRPr="000F0A5A">
        <w:rPr>
          <w:sz w:val="24"/>
          <w:szCs w:val="24"/>
        </w:rPr>
        <w:t>ватность полученной модели 1-0.1</w:t>
      </w:r>
      <w:r w:rsidRPr="000F0A5A">
        <w:rPr>
          <w:sz w:val="24"/>
          <w:szCs w:val="24"/>
        </w:rPr>
        <w:t xml:space="preserve"> = 0.</w:t>
      </w:r>
      <w:r w:rsidR="00AB7AB0" w:rsidRPr="000F0A5A">
        <w:rPr>
          <w:sz w:val="24"/>
          <w:szCs w:val="24"/>
        </w:rPr>
        <w:t>9</w:t>
      </w:r>
      <w:r w:rsidRPr="000F0A5A">
        <w:rPr>
          <w:sz w:val="24"/>
          <w:szCs w:val="24"/>
        </w:rPr>
        <w:t xml:space="preserve">, что говорит о </w:t>
      </w:r>
      <w:r w:rsidR="00AB7AB0" w:rsidRPr="000F0A5A">
        <w:rPr>
          <w:sz w:val="24"/>
          <w:szCs w:val="24"/>
        </w:rPr>
        <w:t xml:space="preserve">регрессионная модель </w:t>
      </w:r>
      <w:r w:rsidRPr="000F0A5A">
        <w:rPr>
          <w:sz w:val="24"/>
          <w:szCs w:val="24"/>
        </w:rPr>
        <w:t xml:space="preserve">показала достаточную адекватность. </w:t>
      </w:r>
    </w:p>
    <w:p w14:paraId="7BADC902" w14:textId="22ABDB48" w:rsidR="00BA7BED" w:rsidRPr="000F0A5A" w:rsidRDefault="00E9232D" w:rsidP="006A571D">
      <w:pPr>
        <w:pStyle w:val="a2"/>
        <w:rPr>
          <w:sz w:val="24"/>
          <w:szCs w:val="24"/>
        </w:rPr>
      </w:pPr>
      <w:r w:rsidRPr="000F0A5A">
        <w:rPr>
          <w:b/>
          <w:sz w:val="24"/>
          <w:szCs w:val="24"/>
        </w:rPr>
        <w:t xml:space="preserve">Вывод: </w:t>
      </w:r>
      <w:r w:rsidRPr="000F0A5A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</w:t>
      </w:r>
      <w:r w:rsidR="00815A90" w:rsidRPr="000F0A5A">
        <w:rPr>
          <w:bCs/>
          <w:sz w:val="24"/>
          <w:szCs w:val="24"/>
        </w:rPr>
        <w:t xml:space="preserve">знакомство с регрессионной </w:t>
      </w:r>
      <w:r w:rsidR="00815A90" w:rsidRPr="000F0A5A">
        <w:rPr>
          <w:sz w:val="24"/>
          <w:szCs w:val="24"/>
        </w:rPr>
        <w:t xml:space="preserve">системой </w:t>
      </w:r>
      <w:r w:rsidRPr="000F0A5A">
        <w:rPr>
          <w:sz w:val="24"/>
          <w:szCs w:val="24"/>
        </w:rPr>
        <w:t>массового обслуживания</w:t>
      </w:r>
      <w:r w:rsidR="00925767" w:rsidRPr="000F0A5A">
        <w:rPr>
          <w:sz w:val="24"/>
          <w:szCs w:val="24"/>
        </w:rPr>
        <w:t>.</w:t>
      </w:r>
      <w:r w:rsidR="00815A90" w:rsidRPr="000F0A5A">
        <w:rPr>
          <w:sz w:val="24"/>
          <w:szCs w:val="24"/>
        </w:rPr>
        <w:t xml:space="preserve"> Проведен</w:t>
      </w:r>
      <w:r w:rsidR="00B4533E" w:rsidRPr="000F0A5A">
        <w:rPr>
          <w:sz w:val="24"/>
          <w:szCs w:val="24"/>
        </w:rPr>
        <w:t xml:space="preserve">ные опыты показали, что модель </w:t>
      </w:r>
      <w:r w:rsidR="00815A90" w:rsidRPr="000F0A5A">
        <w:rPr>
          <w:sz w:val="24"/>
          <w:szCs w:val="24"/>
        </w:rPr>
        <w:t xml:space="preserve">показала достаточный уровень адекватности. </w:t>
      </w:r>
    </w:p>
    <w:p w14:paraId="10A576DA" w14:textId="0961D538" w:rsidR="00B95750" w:rsidRPr="00724263" w:rsidRDefault="00B95750" w:rsidP="0072426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95750" w:rsidRPr="00724263" w:rsidSect="005D7FE2">
      <w:footerReference w:type="default" r:id="rId2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65CDA" w14:textId="77777777" w:rsidR="00887E9C" w:rsidRDefault="00887E9C" w:rsidP="005D7FE2">
      <w:pPr>
        <w:spacing w:after="0" w:line="240" w:lineRule="auto"/>
      </w:pPr>
      <w:r>
        <w:separator/>
      </w:r>
    </w:p>
  </w:endnote>
  <w:endnote w:type="continuationSeparator" w:id="0">
    <w:p w14:paraId="7875A797" w14:textId="77777777" w:rsidR="00887E9C" w:rsidRDefault="00887E9C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5E5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7176" w14:textId="77777777" w:rsidR="00887E9C" w:rsidRDefault="00887E9C" w:rsidP="005D7FE2">
      <w:pPr>
        <w:spacing w:after="0" w:line="240" w:lineRule="auto"/>
      </w:pPr>
      <w:r>
        <w:separator/>
      </w:r>
    </w:p>
  </w:footnote>
  <w:footnote w:type="continuationSeparator" w:id="0">
    <w:p w14:paraId="7A9AB303" w14:textId="77777777" w:rsidR="00887E9C" w:rsidRDefault="00887E9C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04C2ED04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7A36CD"/>
    <w:multiLevelType w:val="hybridMultilevel"/>
    <w:tmpl w:val="42F87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D0388"/>
    <w:multiLevelType w:val="hybridMultilevel"/>
    <w:tmpl w:val="6B98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16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6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2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"/>
  </w:num>
  <w:num w:numId="21">
    <w:abstractNumId w:val="7"/>
  </w:num>
  <w:num w:numId="22">
    <w:abstractNumId w:val="13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4417"/>
    <w:rsid w:val="00016389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0A5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45A04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31A4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85EC4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0B85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17"/>
    <w:rsid w:val="00625672"/>
    <w:rsid w:val="006258CB"/>
    <w:rsid w:val="00630FDE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263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87E9C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B7AB0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533E"/>
    <w:rsid w:val="00B46C71"/>
    <w:rsid w:val="00B46F53"/>
    <w:rsid w:val="00B5250C"/>
    <w:rsid w:val="00B52BD7"/>
    <w:rsid w:val="00B60120"/>
    <w:rsid w:val="00B623B2"/>
    <w:rsid w:val="00B62502"/>
    <w:rsid w:val="00B63DF8"/>
    <w:rsid w:val="00B707FF"/>
    <w:rsid w:val="00B71B70"/>
    <w:rsid w:val="00B73CC7"/>
    <w:rsid w:val="00B75703"/>
    <w:rsid w:val="00B81882"/>
    <w:rsid w:val="00B83BF9"/>
    <w:rsid w:val="00B85FAA"/>
    <w:rsid w:val="00B92990"/>
    <w:rsid w:val="00B93DF5"/>
    <w:rsid w:val="00B95750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1D07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25B4"/>
    <w:rsid w:val="00C8345A"/>
    <w:rsid w:val="00C83C1B"/>
    <w:rsid w:val="00C83FF1"/>
    <w:rsid w:val="00C94CAB"/>
    <w:rsid w:val="00CA2547"/>
    <w:rsid w:val="00CA2D14"/>
    <w:rsid w:val="00CA34C6"/>
    <w:rsid w:val="00CA663F"/>
    <w:rsid w:val="00CB2DA9"/>
    <w:rsid w:val="00CB664F"/>
    <w:rsid w:val="00CB7ABE"/>
    <w:rsid w:val="00CC1F3D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D91"/>
    <w:rsid w:val="00D1206C"/>
    <w:rsid w:val="00D15E5B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5437"/>
    <w:rsid w:val="00DD69A9"/>
    <w:rsid w:val="00DE1734"/>
    <w:rsid w:val="00DE305E"/>
    <w:rsid w:val="00DE4199"/>
    <w:rsid w:val="00E00C4A"/>
    <w:rsid w:val="00E051DD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5F65"/>
    <w:rsid w:val="00EC1607"/>
    <w:rsid w:val="00EC192F"/>
    <w:rsid w:val="00EC2CA9"/>
    <w:rsid w:val="00EC3F31"/>
    <w:rsid w:val="00ED0724"/>
    <w:rsid w:val="00ED2BD8"/>
    <w:rsid w:val="00ED39E2"/>
    <w:rsid w:val="00ED633D"/>
    <w:rsid w:val="00EE11CD"/>
    <w:rsid w:val="00EE2218"/>
    <w:rsid w:val="00EE2EC8"/>
    <w:rsid w:val="00EE30FD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25073"/>
    <w:rsid w:val="00F31CA6"/>
    <w:rsid w:val="00F3328C"/>
    <w:rsid w:val="00F36689"/>
    <w:rsid w:val="00F400A1"/>
    <w:rsid w:val="00F44736"/>
    <w:rsid w:val="00F44A01"/>
    <w:rsid w:val="00F4516A"/>
    <w:rsid w:val="00F50CC2"/>
    <w:rsid w:val="00F626CA"/>
    <w:rsid w:val="00F81AD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D6CA840D-D98E-4840-8AEC-D6B92877E974}" type="presOf" srcId="{85743799-2CCD-4626-8CE5-B66E889C9B9C}" destId="{ECCFABE1-56B6-42C5-B991-BA5024B3D251}" srcOrd="0" destOrd="0" presId="urn:microsoft.com/office/officeart/2009/3/layout/HorizontalOrganizationChart"/>
    <dgm:cxn modelId="{09769D86-DCFC-4F4E-B0F1-F78301B48013}" type="presOf" srcId="{C27C1B19-7355-4E57-8C9C-66175BDB51BF}" destId="{55EA6C29-9F10-4766-8DED-E383D4C77673}" srcOrd="0" destOrd="0" presId="urn:microsoft.com/office/officeart/2009/3/layout/HorizontalOrganizationChart"/>
    <dgm:cxn modelId="{CCD00843-1FF1-4A6B-A65F-DF985DA04A8D}" type="presOf" srcId="{014DE572-E47F-46DD-9518-401726B0C991}" destId="{E7A57EDD-CC87-4818-9A4C-C2A2B9EC1C4F}" srcOrd="0" destOrd="0" presId="urn:microsoft.com/office/officeart/2009/3/layout/HorizontalOrganizationChart"/>
    <dgm:cxn modelId="{572507DE-2DDC-43D7-A937-AD2336FE02D5}" type="presOf" srcId="{85743799-2CCD-4626-8CE5-B66E889C9B9C}" destId="{2B0115F8-6E0F-41E5-A82C-937517498BFA}" srcOrd="1" destOrd="0" presId="urn:microsoft.com/office/officeart/2009/3/layout/HorizontalOrganizationChart"/>
    <dgm:cxn modelId="{73B953FE-1F98-4430-8CD9-DE914B739AAF}" type="presOf" srcId="{51682771-8618-4511-9F82-EEEABB76F956}" destId="{919477C2-8F28-46ED-8C45-BE19B343ED5D}" srcOrd="1" destOrd="0" presId="urn:microsoft.com/office/officeart/2009/3/layout/HorizontalOrganizationChart"/>
    <dgm:cxn modelId="{E3F9F180-AC19-40ED-B550-DA48C4F29C12}" type="presOf" srcId="{C27C1B19-7355-4E57-8C9C-66175BDB51BF}" destId="{96B5F602-B503-462B-9C20-7C63B391EFC3}" srcOrd="1" destOrd="0" presId="urn:microsoft.com/office/officeart/2009/3/layout/HorizontalOrganizationChart"/>
    <dgm:cxn modelId="{8770E2EB-DD71-4C1E-ABA3-3C7D0F65B131}" type="presOf" srcId="{16BF3589-FA1D-4350-B14D-7CF601E8779C}" destId="{64CF86BB-5C10-4201-A38B-123956749114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CD885C9D-9F15-4E71-95C6-4DF008267098}" type="presOf" srcId="{DCDAA828-50B7-47BD-B9BF-DDAC8B821977}" destId="{3EEC2394-5517-4A08-841F-9B81CAF63CAA}" srcOrd="0" destOrd="0" presId="urn:microsoft.com/office/officeart/2009/3/layout/HorizontalOrganizationChart"/>
    <dgm:cxn modelId="{34BB9AE9-5B65-410E-9F71-EDCAB4DD5FA5}" type="presOf" srcId="{E3ED16FA-32D3-4506-9E98-F7D8D9180739}" destId="{95FC4B32-6CD6-4607-954A-8ED1268B9C9E}" srcOrd="1" destOrd="0" presId="urn:microsoft.com/office/officeart/2009/3/layout/HorizontalOrganizationChart"/>
    <dgm:cxn modelId="{E86DC19B-3A30-491E-A1D9-165BCF90EDA8}" type="presOf" srcId="{5E256EF8-5F49-43FC-AE21-DA2D641434CA}" destId="{F86C4F5E-7B4A-4547-9474-C51FB635218B}" srcOrd="0" destOrd="0" presId="urn:microsoft.com/office/officeart/2009/3/layout/HorizontalOrganizationChart"/>
    <dgm:cxn modelId="{644EE758-EBC1-4BF2-9430-9EFA27B0CAD5}" type="presOf" srcId="{51682771-8618-4511-9F82-EEEABB76F956}" destId="{9C160728-7644-4D55-B26F-DB4FC3AF6AF2}" srcOrd="0" destOrd="0" presId="urn:microsoft.com/office/officeart/2009/3/layout/HorizontalOrganizationChart"/>
    <dgm:cxn modelId="{FE4E8F7E-1498-4838-8110-DDF0C48DC5D8}" type="presOf" srcId="{6FDE1BDA-B86F-4CE2-93E5-FE7B866870BE}" destId="{3FBE01EC-64C6-4F2F-A14C-953CB292D5C3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11F41AB2-3309-4852-9A53-CCE95F27129B}" type="presOf" srcId="{16BF3589-FA1D-4350-B14D-7CF601E8779C}" destId="{85D7AAA5-6C47-4D58-8783-CC1563D52654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7283059C-BB5A-4C4D-A4AE-E3A7C6FEA577}" type="presOf" srcId="{37F7C3D6-DD6C-46E0-8BAA-F9671AC313AE}" destId="{1826DD6C-8331-4A87-803A-986F5929698B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E947A4F-EDFB-4DA7-AF4F-113A0FB22312}" type="presOf" srcId="{E3ED16FA-32D3-4506-9E98-F7D8D9180739}" destId="{EDDF5BAA-6C7B-4D2D-86D9-F520ED40E6AB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7B1BD83C-32EF-4B49-8376-5E159B2D338F}" type="presParOf" srcId="{3FBE01EC-64C6-4F2F-A14C-953CB292D5C3}" destId="{99BFF96D-C157-40DF-B8FA-BFC002D8E7AE}" srcOrd="0" destOrd="0" presId="urn:microsoft.com/office/officeart/2009/3/layout/HorizontalOrganizationChart"/>
    <dgm:cxn modelId="{E00BDBD8-3124-4789-B16D-A6967B19C9F9}" type="presParOf" srcId="{99BFF96D-C157-40DF-B8FA-BFC002D8E7AE}" destId="{68E42832-6CFD-4C73-A0AB-C3264C00AE12}" srcOrd="0" destOrd="0" presId="urn:microsoft.com/office/officeart/2009/3/layout/HorizontalOrganizationChart"/>
    <dgm:cxn modelId="{8317EAE0-9526-4229-B6A7-74C43A7BCB9A}" type="presParOf" srcId="{68E42832-6CFD-4C73-A0AB-C3264C00AE12}" destId="{85D7AAA5-6C47-4D58-8783-CC1563D52654}" srcOrd="0" destOrd="0" presId="urn:microsoft.com/office/officeart/2009/3/layout/HorizontalOrganizationChart"/>
    <dgm:cxn modelId="{C4E46AEA-056E-4B85-90DE-CFA5B2235D1B}" type="presParOf" srcId="{68E42832-6CFD-4C73-A0AB-C3264C00AE12}" destId="{64CF86BB-5C10-4201-A38B-123956749114}" srcOrd="1" destOrd="0" presId="urn:microsoft.com/office/officeart/2009/3/layout/HorizontalOrganizationChart"/>
    <dgm:cxn modelId="{E8A8FAA6-FB6A-4050-8F7D-F66E0F31FC7A}" type="presParOf" srcId="{99BFF96D-C157-40DF-B8FA-BFC002D8E7AE}" destId="{5CA6DE86-2BCF-4A70-AC00-60B122559B47}" srcOrd="1" destOrd="0" presId="urn:microsoft.com/office/officeart/2009/3/layout/HorizontalOrganizationChart"/>
    <dgm:cxn modelId="{AC090A82-336B-455B-8832-D02F4D0CD86C}" type="presParOf" srcId="{5CA6DE86-2BCF-4A70-AC00-60B122559B47}" destId="{F86C4F5E-7B4A-4547-9474-C51FB635218B}" srcOrd="0" destOrd="0" presId="urn:microsoft.com/office/officeart/2009/3/layout/HorizontalOrganizationChart"/>
    <dgm:cxn modelId="{5183090E-CF68-4491-A057-E5E80B380668}" type="presParOf" srcId="{5CA6DE86-2BCF-4A70-AC00-60B122559B47}" destId="{7B7B9D6F-435B-4FF4-A414-30486C85EFBE}" srcOrd="1" destOrd="0" presId="urn:microsoft.com/office/officeart/2009/3/layout/HorizontalOrganizationChart"/>
    <dgm:cxn modelId="{B66CBE2A-5CEF-4C54-91ED-8C8B90174329}" type="presParOf" srcId="{7B7B9D6F-435B-4FF4-A414-30486C85EFBE}" destId="{5ABFB76B-AD03-400B-B90A-482A76F6E9C9}" srcOrd="0" destOrd="0" presId="urn:microsoft.com/office/officeart/2009/3/layout/HorizontalOrganizationChart"/>
    <dgm:cxn modelId="{D54C9ED1-5AC0-497A-8078-6C1EC3945CC1}" type="presParOf" srcId="{5ABFB76B-AD03-400B-B90A-482A76F6E9C9}" destId="{ECCFABE1-56B6-42C5-B991-BA5024B3D251}" srcOrd="0" destOrd="0" presId="urn:microsoft.com/office/officeart/2009/3/layout/HorizontalOrganizationChart"/>
    <dgm:cxn modelId="{8EE0F051-997E-4368-A2E9-40BD17ECEFEC}" type="presParOf" srcId="{5ABFB76B-AD03-400B-B90A-482A76F6E9C9}" destId="{2B0115F8-6E0F-41E5-A82C-937517498BFA}" srcOrd="1" destOrd="0" presId="urn:microsoft.com/office/officeart/2009/3/layout/HorizontalOrganizationChart"/>
    <dgm:cxn modelId="{5C34C494-3145-42C1-853B-048981A602F8}" type="presParOf" srcId="{7B7B9D6F-435B-4FF4-A414-30486C85EFBE}" destId="{92500438-78F4-4D60-B611-25EA4752ACC5}" srcOrd="1" destOrd="0" presId="urn:microsoft.com/office/officeart/2009/3/layout/HorizontalOrganizationChart"/>
    <dgm:cxn modelId="{C1E348D5-556E-49BF-97E4-CBCDF2AC80F6}" type="presParOf" srcId="{7B7B9D6F-435B-4FF4-A414-30486C85EFBE}" destId="{CAEA429F-545A-4932-A192-2FA9F29C5C87}" srcOrd="2" destOrd="0" presId="urn:microsoft.com/office/officeart/2009/3/layout/HorizontalOrganizationChart"/>
    <dgm:cxn modelId="{F2B8C673-CD69-42F9-B18E-A5902CCAFF89}" type="presParOf" srcId="{5CA6DE86-2BCF-4A70-AC00-60B122559B47}" destId="{E7A57EDD-CC87-4818-9A4C-C2A2B9EC1C4F}" srcOrd="2" destOrd="0" presId="urn:microsoft.com/office/officeart/2009/3/layout/HorizontalOrganizationChart"/>
    <dgm:cxn modelId="{E556A3ED-1DBA-4001-A034-317AA88A2975}" type="presParOf" srcId="{5CA6DE86-2BCF-4A70-AC00-60B122559B47}" destId="{014E6868-96AF-4254-B4F2-0FF8C286AE61}" srcOrd="3" destOrd="0" presId="urn:microsoft.com/office/officeart/2009/3/layout/HorizontalOrganizationChart"/>
    <dgm:cxn modelId="{199C7277-9391-4518-8FB8-D48614FE3C21}" type="presParOf" srcId="{014E6868-96AF-4254-B4F2-0FF8C286AE61}" destId="{4A0CA756-E2E5-4FB6-88D8-7A8458E38477}" srcOrd="0" destOrd="0" presId="urn:microsoft.com/office/officeart/2009/3/layout/HorizontalOrganizationChart"/>
    <dgm:cxn modelId="{A471BBEB-2564-4E0C-8970-62FE08FDD2A0}" type="presParOf" srcId="{4A0CA756-E2E5-4FB6-88D8-7A8458E38477}" destId="{9C160728-7644-4D55-B26F-DB4FC3AF6AF2}" srcOrd="0" destOrd="0" presId="urn:microsoft.com/office/officeart/2009/3/layout/HorizontalOrganizationChart"/>
    <dgm:cxn modelId="{D9CAE07E-4463-47F4-AF7F-2FE4DC51E153}" type="presParOf" srcId="{4A0CA756-E2E5-4FB6-88D8-7A8458E38477}" destId="{919477C2-8F28-46ED-8C45-BE19B343ED5D}" srcOrd="1" destOrd="0" presId="urn:microsoft.com/office/officeart/2009/3/layout/HorizontalOrganizationChart"/>
    <dgm:cxn modelId="{7487A7F1-CD2B-4332-A78F-B290E6502547}" type="presParOf" srcId="{014E6868-96AF-4254-B4F2-0FF8C286AE61}" destId="{1FCD2984-EACE-4921-984D-76F0898F9CAE}" srcOrd="1" destOrd="0" presId="urn:microsoft.com/office/officeart/2009/3/layout/HorizontalOrganizationChart"/>
    <dgm:cxn modelId="{CBB2BA3E-C77A-4550-805D-E3F715A7932E}" type="presParOf" srcId="{014E6868-96AF-4254-B4F2-0FF8C286AE61}" destId="{1B765715-DAB4-4D9C-BD38-50E00081F72B}" srcOrd="2" destOrd="0" presId="urn:microsoft.com/office/officeart/2009/3/layout/HorizontalOrganizationChart"/>
    <dgm:cxn modelId="{9724EC36-A060-4415-A242-7B3E8982BADF}" type="presParOf" srcId="{5CA6DE86-2BCF-4A70-AC00-60B122559B47}" destId="{3EEC2394-5517-4A08-841F-9B81CAF63CAA}" srcOrd="4" destOrd="0" presId="urn:microsoft.com/office/officeart/2009/3/layout/HorizontalOrganizationChart"/>
    <dgm:cxn modelId="{8E104F3A-26AB-47F3-989A-05CC55E0D5E6}" type="presParOf" srcId="{5CA6DE86-2BCF-4A70-AC00-60B122559B47}" destId="{AD2938C9-536F-458C-B2A4-4B361E7CE9AE}" srcOrd="5" destOrd="0" presId="urn:microsoft.com/office/officeart/2009/3/layout/HorizontalOrganizationChart"/>
    <dgm:cxn modelId="{0719420F-E571-4AD3-A0D2-56963998CAFB}" type="presParOf" srcId="{AD2938C9-536F-458C-B2A4-4B361E7CE9AE}" destId="{D5E52AD6-2B5F-4DD1-BD8F-7659B6221899}" srcOrd="0" destOrd="0" presId="urn:microsoft.com/office/officeart/2009/3/layout/HorizontalOrganizationChart"/>
    <dgm:cxn modelId="{7A4C00C5-E8A3-4FDD-821C-AA34A5193166}" type="presParOf" srcId="{D5E52AD6-2B5F-4DD1-BD8F-7659B6221899}" destId="{EDDF5BAA-6C7B-4D2D-86D9-F520ED40E6AB}" srcOrd="0" destOrd="0" presId="urn:microsoft.com/office/officeart/2009/3/layout/HorizontalOrganizationChart"/>
    <dgm:cxn modelId="{8EFF0ADB-BD57-4DFC-8C67-F266BB02ED24}" type="presParOf" srcId="{D5E52AD6-2B5F-4DD1-BD8F-7659B6221899}" destId="{95FC4B32-6CD6-4607-954A-8ED1268B9C9E}" srcOrd="1" destOrd="0" presId="urn:microsoft.com/office/officeart/2009/3/layout/HorizontalOrganizationChart"/>
    <dgm:cxn modelId="{E0975E7E-44A6-42DC-B97F-692FDBE6E005}" type="presParOf" srcId="{AD2938C9-536F-458C-B2A4-4B361E7CE9AE}" destId="{DD322DE0-5F1D-49D8-9C92-1CBB42B8EDD1}" srcOrd="1" destOrd="0" presId="urn:microsoft.com/office/officeart/2009/3/layout/HorizontalOrganizationChart"/>
    <dgm:cxn modelId="{2EC36E39-9921-4345-B7E6-E9A09C43A316}" type="presParOf" srcId="{AD2938C9-536F-458C-B2A4-4B361E7CE9AE}" destId="{68D4E155-9888-4466-8005-96C9FB6C2321}" srcOrd="2" destOrd="0" presId="urn:microsoft.com/office/officeart/2009/3/layout/HorizontalOrganizationChart"/>
    <dgm:cxn modelId="{23A044C6-05F9-4EF5-A6D2-8E2B0E633924}" type="presParOf" srcId="{99BFF96D-C157-40DF-B8FA-BFC002D8E7AE}" destId="{DB8C8504-594E-4FC7-B52A-97918EFDDD79}" srcOrd="2" destOrd="0" presId="urn:microsoft.com/office/officeart/2009/3/layout/HorizontalOrganizationChart"/>
    <dgm:cxn modelId="{9E614108-F5AC-4117-B5CF-59D554B219E3}" type="presParOf" srcId="{DB8C8504-594E-4FC7-B52A-97918EFDDD79}" destId="{1826DD6C-8331-4A87-803A-986F5929698B}" srcOrd="0" destOrd="0" presId="urn:microsoft.com/office/officeart/2009/3/layout/HorizontalOrganizationChart"/>
    <dgm:cxn modelId="{4886DA72-CC01-4D2E-9AF6-B38B5B4C0072}" type="presParOf" srcId="{DB8C8504-594E-4FC7-B52A-97918EFDDD79}" destId="{DC9F37C0-F111-44D2-91B9-7B22650B706B}" srcOrd="1" destOrd="0" presId="urn:microsoft.com/office/officeart/2009/3/layout/HorizontalOrganizationChart"/>
    <dgm:cxn modelId="{73CD9CBD-1429-4EBE-A709-BD3E60B26F22}" type="presParOf" srcId="{DC9F37C0-F111-44D2-91B9-7B22650B706B}" destId="{F65E6CD6-53BE-44D6-AECD-407706DE8956}" srcOrd="0" destOrd="0" presId="urn:microsoft.com/office/officeart/2009/3/layout/HorizontalOrganizationChart"/>
    <dgm:cxn modelId="{D359C70C-FF9E-4E22-AD37-605A300F65B1}" type="presParOf" srcId="{F65E6CD6-53BE-44D6-AECD-407706DE8956}" destId="{55EA6C29-9F10-4766-8DED-E383D4C77673}" srcOrd="0" destOrd="0" presId="urn:microsoft.com/office/officeart/2009/3/layout/HorizontalOrganizationChart"/>
    <dgm:cxn modelId="{7140BB93-0ECA-4A51-927B-014ACDB5B0B8}" type="presParOf" srcId="{F65E6CD6-53BE-44D6-AECD-407706DE8956}" destId="{96B5F602-B503-462B-9C20-7C63B391EFC3}" srcOrd="1" destOrd="0" presId="urn:microsoft.com/office/officeart/2009/3/layout/HorizontalOrganizationChart"/>
    <dgm:cxn modelId="{B3A9B324-DC11-43FF-A8CC-7D6B395F6E18}" type="presParOf" srcId="{DC9F37C0-F111-44D2-91B9-7B22650B706B}" destId="{47A93D2E-11CB-4F16-A8A4-7381F0A9124E}" srcOrd="1" destOrd="0" presId="urn:microsoft.com/office/officeart/2009/3/layout/HorizontalOrganizationChart"/>
    <dgm:cxn modelId="{CC86EB9D-4366-42E3-B271-DB841D325BEB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A7EF4-54DE-4181-BA59-7B294471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2500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191</cp:revision>
  <cp:lastPrinted>2021-11-17T08:17:00Z</cp:lastPrinted>
  <dcterms:created xsi:type="dcterms:W3CDTF">2021-09-21T11:01:00Z</dcterms:created>
  <dcterms:modified xsi:type="dcterms:W3CDTF">2021-12-13T21:04:00Z</dcterms:modified>
</cp:coreProperties>
</file>