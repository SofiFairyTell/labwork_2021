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38" w:rsidRPr="007B77B1" w:rsidRDefault="007E5738" w:rsidP="007E5738">
      <w:pPr>
        <w:pStyle w:val="2"/>
        <w:rPr>
          <w:rFonts w:cs="Times New Roman"/>
        </w:rPr>
      </w:pPr>
      <w:r w:rsidRPr="007B77B1">
        <w:rPr>
          <w:rFonts w:cs="Times New Roman"/>
        </w:rPr>
        <w:t>Отчет составили</w:t>
      </w:r>
    </w:p>
    <w:p w:rsidR="007E5738" w:rsidRPr="007B77B1" w:rsidRDefault="007E5738" w:rsidP="007E5738">
      <w:pPr>
        <w:rPr>
          <w:rFonts w:ascii="Times New Roman" w:hAnsi="Times New Roman" w:cs="Times New Roman"/>
        </w:rPr>
      </w:pPr>
      <w:r w:rsidRPr="007B77B1">
        <w:rPr>
          <w:rFonts w:ascii="Times New Roman" w:hAnsi="Times New Roman" w:cs="Times New Roman"/>
        </w:rPr>
        <w:t>Гура И.С.</w:t>
      </w:r>
    </w:p>
    <w:p w:rsidR="007E5738" w:rsidRPr="007B77B1" w:rsidRDefault="007E5738" w:rsidP="007E5738">
      <w:pPr>
        <w:rPr>
          <w:rFonts w:ascii="Times New Roman" w:hAnsi="Times New Roman" w:cs="Times New Roman"/>
        </w:rPr>
      </w:pPr>
      <w:proofErr w:type="spellStart"/>
      <w:r w:rsidRPr="007B77B1">
        <w:rPr>
          <w:rFonts w:ascii="Times New Roman" w:hAnsi="Times New Roman" w:cs="Times New Roman"/>
        </w:rPr>
        <w:t>Подлесная</w:t>
      </w:r>
      <w:proofErr w:type="spellEnd"/>
      <w:r w:rsidRPr="007B77B1">
        <w:rPr>
          <w:rFonts w:ascii="Times New Roman" w:hAnsi="Times New Roman" w:cs="Times New Roman"/>
        </w:rPr>
        <w:t xml:space="preserve"> П.И.</w:t>
      </w:r>
    </w:p>
    <w:p w:rsidR="007E5738" w:rsidRPr="007B77B1" w:rsidRDefault="007E5738" w:rsidP="007E5738">
      <w:pPr>
        <w:rPr>
          <w:rFonts w:ascii="Times New Roman" w:hAnsi="Times New Roman" w:cs="Times New Roman"/>
        </w:rPr>
      </w:pPr>
      <w:r w:rsidRPr="007B77B1">
        <w:rPr>
          <w:rFonts w:ascii="Times New Roman" w:hAnsi="Times New Roman" w:cs="Times New Roman"/>
        </w:rPr>
        <w:t>Орехов А.О</w:t>
      </w:r>
    </w:p>
    <w:p w:rsidR="00FA5EA9" w:rsidRDefault="00AF140D" w:rsidP="00AF140D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 xml:space="preserve">СМЕТА РАСХОДОВ </w:t>
      </w:r>
    </w:p>
    <w:p w:rsidR="00CB53FD" w:rsidRPr="00F4619A" w:rsidRDefault="00AF140D" w:rsidP="00F4619A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F4619A">
        <w:rPr>
          <w:rFonts w:ascii="Times New Roman" w:hAnsi="Times New Roman"/>
          <w:b/>
          <w:sz w:val="32"/>
          <w:szCs w:val="32"/>
        </w:rPr>
        <w:t>МЕРОПРИЕТИЕ ПО ПРЕЗЕНТАЦИИ</w:t>
      </w:r>
    </w:p>
    <w:p w:rsidR="00AF140D" w:rsidRDefault="00AF140D" w:rsidP="00E63254">
      <w:pPr>
        <w:rPr>
          <w:rFonts w:ascii="Times New Roman" w:hAnsi="Times New Roman"/>
          <w:sz w:val="28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1701"/>
        <w:gridCol w:w="1276"/>
        <w:gridCol w:w="1383"/>
      </w:tblGrid>
      <w:tr w:rsidR="00756396" w:rsidRPr="00291E80" w:rsidTr="009F7F89">
        <w:tc>
          <w:tcPr>
            <w:tcW w:w="817" w:type="dxa"/>
          </w:tcPr>
          <w:p w:rsidR="00756396" w:rsidRPr="00291E80" w:rsidRDefault="00756396" w:rsidP="00291E80">
            <w:pPr>
              <w:ind w:firstLine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291E80">
              <w:rPr>
                <w:rFonts w:ascii="Times New Roman" w:hAnsi="Times New Roman"/>
                <w:b/>
                <w:sz w:val="32"/>
                <w:szCs w:val="32"/>
              </w:rPr>
              <w:t>№ п.п.</w:t>
            </w:r>
          </w:p>
        </w:tc>
        <w:tc>
          <w:tcPr>
            <w:tcW w:w="4394" w:type="dxa"/>
          </w:tcPr>
          <w:p w:rsidR="00756396" w:rsidRPr="00291E80" w:rsidRDefault="00756396" w:rsidP="00291E80">
            <w:pPr>
              <w:ind w:firstLine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291E80">
              <w:rPr>
                <w:rFonts w:ascii="Times New Roman" w:hAnsi="Times New Roman"/>
                <w:b/>
                <w:sz w:val="32"/>
                <w:szCs w:val="32"/>
              </w:rPr>
              <w:t>Наименование</w:t>
            </w:r>
          </w:p>
        </w:tc>
        <w:tc>
          <w:tcPr>
            <w:tcW w:w="1701" w:type="dxa"/>
          </w:tcPr>
          <w:p w:rsidR="00756396" w:rsidRPr="00291E80" w:rsidRDefault="00291E80" w:rsidP="00291E80">
            <w:pPr>
              <w:ind w:firstLine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Цена за 1 шт.</w:t>
            </w:r>
            <w:r w:rsidR="009306B2" w:rsidRPr="00291E80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,</w:t>
            </w:r>
            <w:r w:rsidR="00756396" w:rsidRPr="00291E80">
              <w:rPr>
                <w:rFonts w:ascii="Times New Roman" w:hAnsi="Times New Roman"/>
                <w:b/>
                <w:sz w:val="32"/>
                <w:szCs w:val="32"/>
              </w:rPr>
              <w:t xml:space="preserve"> руб.</w:t>
            </w:r>
          </w:p>
        </w:tc>
        <w:tc>
          <w:tcPr>
            <w:tcW w:w="1276" w:type="dxa"/>
          </w:tcPr>
          <w:p w:rsidR="00756396" w:rsidRPr="00291E80" w:rsidRDefault="00291E80" w:rsidP="00291E80">
            <w:pPr>
              <w:ind w:firstLine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291E80">
              <w:rPr>
                <w:rFonts w:ascii="Times New Roman" w:hAnsi="Times New Roman"/>
                <w:b/>
                <w:sz w:val="32"/>
                <w:szCs w:val="32"/>
              </w:rPr>
              <w:t>Кол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-</w:t>
            </w:r>
            <w:r w:rsidR="00756396" w:rsidRPr="00291E80">
              <w:rPr>
                <w:rFonts w:ascii="Times New Roman" w:hAnsi="Times New Roman"/>
                <w:b/>
                <w:sz w:val="32"/>
                <w:szCs w:val="32"/>
              </w:rPr>
              <w:t>во</w:t>
            </w:r>
            <w:r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шт.</w:t>
            </w:r>
          </w:p>
        </w:tc>
        <w:tc>
          <w:tcPr>
            <w:tcW w:w="1383" w:type="dxa"/>
          </w:tcPr>
          <w:p w:rsidR="009306B2" w:rsidRPr="00291E80" w:rsidRDefault="009306B2" w:rsidP="00291E80">
            <w:pPr>
              <w:ind w:firstLine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291E80">
              <w:rPr>
                <w:rFonts w:ascii="Times New Roman" w:hAnsi="Times New Roman"/>
                <w:b/>
                <w:sz w:val="32"/>
                <w:szCs w:val="32"/>
              </w:rPr>
              <w:t>Итого</w:t>
            </w:r>
            <w:r w:rsidRPr="00291E80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,</w:t>
            </w:r>
          </w:p>
          <w:p w:rsidR="009306B2" w:rsidRPr="00291E80" w:rsidRDefault="009306B2" w:rsidP="00291E80">
            <w:pPr>
              <w:ind w:firstLine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291E80">
              <w:rPr>
                <w:rFonts w:ascii="Times New Roman" w:hAnsi="Times New Roman"/>
                <w:b/>
                <w:sz w:val="32"/>
                <w:szCs w:val="32"/>
              </w:rPr>
              <w:t>руб.</w:t>
            </w:r>
          </w:p>
        </w:tc>
      </w:tr>
      <w:tr w:rsidR="00756396" w:rsidRPr="00F4619A" w:rsidTr="009F7F89">
        <w:tc>
          <w:tcPr>
            <w:tcW w:w="817" w:type="dxa"/>
          </w:tcPr>
          <w:p w:rsidR="00756396" w:rsidRPr="00F4619A" w:rsidRDefault="00756396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1.</w:t>
            </w:r>
          </w:p>
        </w:tc>
        <w:tc>
          <w:tcPr>
            <w:tcW w:w="4394" w:type="dxa"/>
          </w:tcPr>
          <w:p w:rsidR="00756396" w:rsidRPr="00F4619A" w:rsidRDefault="00756396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 xml:space="preserve">Ноутбук </w:t>
            </w:r>
          </w:p>
        </w:tc>
        <w:tc>
          <w:tcPr>
            <w:tcW w:w="1701" w:type="dxa"/>
          </w:tcPr>
          <w:p w:rsidR="00756396" w:rsidRPr="00F4619A" w:rsidRDefault="009306B2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100 000</w:t>
            </w:r>
          </w:p>
        </w:tc>
        <w:tc>
          <w:tcPr>
            <w:tcW w:w="1276" w:type="dxa"/>
          </w:tcPr>
          <w:p w:rsidR="00756396" w:rsidRPr="00F4619A" w:rsidRDefault="009D728D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383" w:type="dxa"/>
          </w:tcPr>
          <w:p w:rsidR="00756396" w:rsidRPr="00F4619A" w:rsidRDefault="009306B2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100 000</w:t>
            </w:r>
          </w:p>
        </w:tc>
      </w:tr>
      <w:tr w:rsidR="00756396" w:rsidRPr="00F4619A" w:rsidTr="009F7F89">
        <w:tc>
          <w:tcPr>
            <w:tcW w:w="817" w:type="dxa"/>
          </w:tcPr>
          <w:p w:rsidR="00756396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 w:rsidR="00756396" w:rsidRPr="00F4619A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4394" w:type="dxa"/>
          </w:tcPr>
          <w:p w:rsidR="00327A77" w:rsidRPr="00F4619A" w:rsidRDefault="00D638B9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 xml:space="preserve">Шахматная программа жеребьевки </w:t>
            </w:r>
            <w:r w:rsidRPr="00F4619A">
              <w:rPr>
                <w:rFonts w:ascii="Times New Roman" w:hAnsi="Times New Roman"/>
                <w:sz w:val="28"/>
                <w:lang w:val="en-US"/>
              </w:rPr>
              <w:t>Swiss</w:t>
            </w:r>
            <w:r w:rsidRPr="00F4619A">
              <w:rPr>
                <w:rFonts w:ascii="Times New Roman" w:hAnsi="Times New Roman"/>
                <w:sz w:val="28"/>
              </w:rPr>
              <w:t>-</w:t>
            </w:r>
            <w:r w:rsidRPr="00F4619A">
              <w:rPr>
                <w:rFonts w:ascii="Times New Roman" w:hAnsi="Times New Roman"/>
                <w:sz w:val="28"/>
                <w:lang w:val="en-US"/>
              </w:rPr>
              <w:t>Chess</w:t>
            </w:r>
            <w:r w:rsidRPr="00F4619A">
              <w:rPr>
                <w:rFonts w:ascii="Times New Roman" w:hAnsi="Times New Roman"/>
                <w:sz w:val="28"/>
              </w:rPr>
              <w:t xml:space="preserve"> для </w:t>
            </w:r>
            <w:r w:rsidRPr="00F4619A">
              <w:rPr>
                <w:rFonts w:ascii="Times New Roman" w:hAnsi="Times New Roman"/>
                <w:sz w:val="28"/>
                <w:lang w:val="en-US"/>
              </w:rPr>
              <w:t>Windows</w:t>
            </w:r>
            <w:r w:rsidRPr="00F4619A">
              <w:rPr>
                <w:rFonts w:ascii="Times New Roman" w:hAnsi="Times New Roman"/>
                <w:sz w:val="28"/>
              </w:rPr>
              <w:t xml:space="preserve">, 8-версия, русская </w:t>
            </w:r>
          </w:p>
          <w:p w:rsidR="00756396" w:rsidRPr="00F4619A" w:rsidRDefault="00D638B9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(цена за рубежом 135 евро)</w:t>
            </w:r>
          </w:p>
        </w:tc>
        <w:tc>
          <w:tcPr>
            <w:tcW w:w="1701" w:type="dxa"/>
          </w:tcPr>
          <w:p w:rsidR="00756396" w:rsidRPr="00F4619A" w:rsidRDefault="00D638B9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4 500</w:t>
            </w:r>
          </w:p>
        </w:tc>
        <w:tc>
          <w:tcPr>
            <w:tcW w:w="1276" w:type="dxa"/>
          </w:tcPr>
          <w:p w:rsidR="00756396" w:rsidRPr="00F4619A" w:rsidRDefault="00D638B9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383" w:type="dxa"/>
          </w:tcPr>
          <w:p w:rsidR="00756396" w:rsidRPr="00F4619A" w:rsidRDefault="00D638B9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4 500</w:t>
            </w:r>
          </w:p>
        </w:tc>
      </w:tr>
      <w:tr w:rsidR="00756396" w:rsidRPr="00F4619A" w:rsidTr="009F7F89">
        <w:tc>
          <w:tcPr>
            <w:tcW w:w="817" w:type="dxa"/>
          </w:tcPr>
          <w:p w:rsidR="00756396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="00756396" w:rsidRPr="00F4619A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4394" w:type="dxa"/>
          </w:tcPr>
          <w:p w:rsidR="006102A4" w:rsidRPr="00F4619A" w:rsidRDefault="00AC0830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 xml:space="preserve">Комплект медалей «Шахматы» </w:t>
            </w:r>
          </w:p>
          <w:p w:rsidR="00756396" w:rsidRPr="00F4619A" w:rsidRDefault="00AC0830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 xml:space="preserve">(1-2-3 место) </w:t>
            </w:r>
          </w:p>
        </w:tc>
        <w:tc>
          <w:tcPr>
            <w:tcW w:w="1701" w:type="dxa"/>
          </w:tcPr>
          <w:p w:rsidR="00756396" w:rsidRPr="00F4619A" w:rsidRDefault="00AC41FC" w:rsidP="00E63254">
            <w:pPr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F4619A">
              <w:rPr>
                <w:rFonts w:ascii="Times New Roman" w:hAnsi="Times New Roman"/>
                <w:sz w:val="28"/>
              </w:rPr>
              <w:t>1 2</w:t>
            </w:r>
            <w:r w:rsidR="00F12C3D" w:rsidRPr="00F4619A"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276" w:type="dxa"/>
          </w:tcPr>
          <w:p w:rsidR="00756396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40</w:t>
            </w:r>
          </w:p>
        </w:tc>
        <w:tc>
          <w:tcPr>
            <w:tcW w:w="1383" w:type="dxa"/>
          </w:tcPr>
          <w:p w:rsidR="00756396" w:rsidRDefault="00A85782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105</w:t>
            </w:r>
            <w:r w:rsidR="00F4619A">
              <w:rPr>
                <w:rFonts w:ascii="Times New Roman" w:hAnsi="Times New Roman"/>
                <w:sz w:val="28"/>
              </w:rPr>
              <w:t> </w:t>
            </w:r>
            <w:r w:rsidRPr="00F4619A">
              <w:rPr>
                <w:rFonts w:ascii="Times New Roman" w:hAnsi="Times New Roman"/>
                <w:sz w:val="28"/>
              </w:rPr>
              <w:t>6</w:t>
            </w:r>
            <w:r w:rsidR="006102A4" w:rsidRPr="00F4619A">
              <w:rPr>
                <w:rFonts w:ascii="Times New Roman" w:hAnsi="Times New Roman"/>
                <w:sz w:val="28"/>
              </w:rPr>
              <w:t>00</w:t>
            </w:r>
          </w:p>
          <w:p w:rsidR="00F4619A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48 000</w:t>
            </w:r>
          </w:p>
        </w:tc>
      </w:tr>
      <w:tr w:rsidR="00756396" w:rsidRPr="00F4619A" w:rsidTr="009F7F89">
        <w:tc>
          <w:tcPr>
            <w:tcW w:w="817" w:type="dxa"/>
          </w:tcPr>
          <w:p w:rsidR="00756396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  <w:r w:rsidR="00756396" w:rsidRPr="00F4619A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4394" w:type="dxa"/>
          </w:tcPr>
          <w:p w:rsidR="00756396" w:rsidRPr="00F4619A" w:rsidRDefault="00AC0830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 xml:space="preserve">Кубок </w:t>
            </w:r>
            <w:r w:rsidR="00F12C3D" w:rsidRPr="00F4619A">
              <w:rPr>
                <w:rFonts w:ascii="Times New Roman" w:hAnsi="Times New Roman"/>
                <w:sz w:val="28"/>
              </w:rPr>
              <w:t xml:space="preserve">«Шахматы» </w:t>
            </w:r>
          </w:p>
        </w:tc>
        <w:tc>
          <w:tcPr>
            <w:tcW w:w="1701" w:type="dxa"/>
          </w:tcPr>
          <w:p w:rsidR="00756396" w:rsidRPr="00F4619A" w:rsidRDefault="00F12C3D" w:rsidP="00E63254">
            <w:pPr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F4619A">
              <w:rPr>
                <w:rFonts w:ascii="Times New Roman" w:hAnsi="Times New Roman"/>
                <w:sz w:val="28"/>
                <w:lang w:val="en-US"/>
              </w:rPr>
              <w:t>2 000</w:t>
            </w:r>
          </w:p>
        </w:tc>
        <w:tc>
          <w:tcPr>
            <w:tcW w:w="1276" w:type="dxa"/>
          </w:tcPr>
          <w:p w:rsidR="00756396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383" w:type="dxa"/>
          </w:tcPr>
          <w:p w:rsidR="00756396" w:rsidRDefault="00A85782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46</w:t>
            </w:r>
            <w:r w:rsidR="00F4619A">
              <w:rPr>
                <w:rFonts w:ascii="Times New Roman" w:hAnsi="Times New Roman"/>
                <w:sz w:val="28"/>
              </w:rPr>
              <w:t> </w:t>
            </w:r>
            <w:r w:rsidR="006102A4" w:rsidRPr="00F4619A">
              <w:rPr>
                <w:rFonts w:ascii="Times New Roman" w:hAnsi="Times New Roman"/>
                <w:sz w:val="28"/>
              </w:rPr>
              <w:t>000</w:t>
            </w:r>
          </w:p>
          <w:p w:rsidR="00F4619A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10 000</w:t>
            </w:r>
          </w:p>
        </w:tc>
      </w:tr>
      <w:tr w:rsidR="00756396" w:rsidRPr="00F4619A" w:rsidTr="009F7F89">
        <w:tc>
          <w:tcPr>
            <w:tcW w:w="817" w:type="dxa"/>
          </w:tcPr>
          <w:p w:rsidR="00756396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  <w:r w:rsidR="00F12C3D" w:rsidRPr="00F4619A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4394" w:type="dxa"/>
          </w:tcPr>
          <w:p w:rsidR="00756396" w:rsidRPr="00F4619A" w:rsidRDefault="00F12C3D" w:rsidP="00E63254">
            <w:pPr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F4619A">
              <w:rPr>
                <w:rFonts w:ascii="Times New Roman" w:hAnsi="Times New Roman"/>
                <w:sz w:val="28"/>
              </w:rPr>
              <w:t xml:space="preserve">Грамота «Шахматы» </w:t>
            </w:r>
          </w:p>
        </w:tc>
        <w:tc>
          <w:tcPr>
            <w:tcW w:w="1701" w:type="dxa"/>
          </w:tcPr>
          <w:p w:rsidR="00756396" w:rsidRPr="00F4619A" w:rsidRDefault="00F12C3D" w:rsidP="00E63254">
            <w:pPr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F4619A">
              <w:rPr>
                <w:rFonts w:ascii="Times New Roman" w:hAnsi="Times New Roman"/>
                <w:sz w:val="28"/>
                <w:lang w:val="en-US"/>
              </w:rPr>
              <w:t>50</w:t>
            </w:r>
          </w:p>
        </w:tc>
        <w:tc>
          <w:tcPr>
            <w:tcW w:w="1276" w:type="dxa"/>
          </w:tcPr>
          <w:p w:rsidR="00756396" w:rsidRPr="00F4619A" w:rsidRDefault="006102A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</w:t>
            </w:r>
            <w:r w:rsidR="00A85782" w:rsidRPr="00F4619A">
              <w:rPr>
                <w:rFonts w:ascii="Times New Roman" w:hAnsi="Times New Roman"/>
                <w:sz w:val="28"/>
              </w:rPr>
              <w:t>38</w:t>
            </w:r>
          </w:p>
        </w:tc>
        <w:tc>
          <w:tcPr>
            <w:tcW w:w="1383" w:type="dxa"/>
          </w:tcPr>
          <w:p w:rsidR="00756396" w:rsidRPr="00F4619A" w:rsidRDefault="00A064D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6 9</w:t>
            </w:r>
            <w:r w:rsidR="006102A4" w:rsidRPr="00F4619A">
              <w:rPr>
                <w:rFonts w:ascii="Times New Roman" w:hAnsi="Times New Roman"/>
                <w:sz w:val="28"/>
              </w:rPr>
              <w:t>00</w:t>
            </w:r>
          </w:p>
        </w:tc>
      </w:tr>
      <w:tr w:rsidR="00756396" w:rsidRPr="00F4619A" w:rsidTr="009F7F89">
        <w:tc>
          <w:tcPr>
            <w:tcW w:w="817" w:type="dxa"/>
          </w:tcPr>
          <w:p w:rsidR="00756396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  <w:r w:rsidR="00FA5EA9" w:rsidRPr="00F4619A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4394" w:type="dxa"/>
          </w:tcPr>
          <w:p w:rsidR="00756396" w:rsidRPr="00F4619A" w:rsidRDefault="00FA5EA9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Бейджи</w:t>
            </w:r>
          </w:p>
        </w:tc>
        <w:tc>
          <w:tcPr>
            <w:tcW w:w="1701" w:type="dxa"/>
          </w:tcPr>
          <w:p w:rsidR="00756396" w:rsidRPr="00F4619A" w:rsidRDefault="00FA5EA9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50</w:t>
            </w:r>
          </w:p>
        </w:tc>
        <w:tc>
          <w:tcPr>
            <w:tcW w:w="1276" w:type="dxa"/>
          </w:tcPr>
          <w:p w:rsidR="00756396" w:rsidRPr="00F4619A" w:rsidRDefault="00FA5EA9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</w:t>
            </w:r>
            <w:r w:rsidR="00F4619A">
              <w:rPr>
                <w:rFonts w:ascii="Times New Roman" w:hAnsi="Times New Roman"/>
                <w:sz w:val="28"/>
              </w:rPr>
              <w:t>5</w:t>
            </w:r>
            <w:r w:rsidRPr="00F4619A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383" w:type="dxa"/>
          </w:tcPr>
          <w:p w:rsidR="00756396" w:rsidRDefault="00FA5EA9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5</w:t>
            </w:r>
            <w:r w:rsidR="008C1F35">
              <w:rPr>
                <w:rFonts w:ascii="Times New Roman" w:hAnsi="Times New Roman"/>
                <w:sz w:val="28"/>
              </w:rPr>
              <w:t> </w:t>
            </w:r>
            <w:r w:rsidRPr="00F4619A">
              <w:rPr>
                <w:rFonts w:ascii="Times New Roman" w:hAnsi="Times New Roman"/>
                <w:sz w:val="28"/>
              </w:rPr>
              <w:t>000</w:t>
            </w:r>
          </w:p>
          <w:p w:rsidR="008C1F35" w:rsidRPr="00F4619A" w:rsidRDefault="008C1F35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7 500</w:t>
            </w:r>
          </w:p>
        </w:tc>
      </w:tr>
      <w:tr w:rsidR="00FA5EA9" w:rsidRPr="00F4619A" w:rsidTr="009F7F89">
        <w:tc>
          <w:tcPr>
            <w:tcW w:w="817" w:type="dxa"/>
          </w:tcPr>
          <w:p w:rsidR="00FA5EA9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  <w:r w:rsidR="00FA5EA9" w:rsidRPr="00F4619A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4394" w:type="dxa"/>
          </w:tcPr>
          <w:p w:rsidR="00FA5EA9" w:rsidRPr="00F4619A" w:rsidRDefault="00FA5EA9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Бланк партии</w:t>
            </w:r>
            <w:r w:rsidR="009878DC" w:rsidRPr="00F4619A">
              <w:rPr>
                <w:rFonts w:ascii="Times New Roman" w:hAnsi="Times New Roman"/>
                <w:sz w:val="28"/>
              </w:rPr>
              <w:t xml:space="preserve"> двухсторонний</w:t>
            </w:r>
          </w:p>
        </w:tc>
        <w:tc>
          <w:tcPr>
            <w:tcW w:w="1701" w:type="dxa"/>
          </w:tcPr>
          <w:p w:rsidR="00FA5EA9" w:rsidRPr="00F4619A" w:rsidRDefault="009878DC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276" w:type="dxa"/>
          </w:tcPr>
          <w:p w:rsidR="00FA5EA9" w:rsidRPr="00F4619A" w:rsidRDefault="008C1F35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9878DC" w:rsidRPr="00F4619A">
              <w:rPr>
                <w:rFonts w:ascii="Times New Roman" w:hAnsi="Times New Roman"/>
                <w:sz w:val="28"/>
              </w:rPr>
              <w:t xml:space="preserve"> 000</w:t>
            </w:r>
          </w:p>
        </w:tc>
        <w:tc>
          <w:tcPr>
            <w:tcW w:w="1383" w:type="dxa"/>
          </w:tcPr>
          <w:p w:rsidR="00FA5EA9" w:rsidRDefault="009878DC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50</w:t>
            </w:r>
            <w:r w:rsidR="008C1F35">
              <w:rPr>
                <w:rFonts w:ascii="Times New Roman" w:hAnsi="Times New Roman"/>
                <w:sz w:val="28"/>
              </w:rPr>
              <w:t> </w:t>
            </w:r>
            <w:r w:rsidRPr="00F4619A">
              <w:rPr>
                <w:rFonts w:ascii="Times New Roman" w:hAnsi="Times New Roman"/>
                <w:sz w:val="28"/>
              </w:rPr>
              <w:t>000</w:t>
            </w:r>
          </w:p>
          <w:p w:rsidR="008C1F35" w:rsidRPr="00F4619A" w:rsidRDefault="008C1F35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10 000</w:t>
            </w:r>
          </w:p>
        </w:tc>
      </w:tr>
      <w:tr w:rsidR="00FA5EA9" w:rsidRPr="00F4619A" w:rsidTr="009F7F89">
        <w:tc>
          <w:tcPr>
            <w:tcW w:w="817" w:type="dxa"/>
          </w:tcPr>
          <w:p w:rsidR="00FA5EA9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  <w:r w:rsidR="009878DC" w:rsidRPr="00F4619A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4394" w:type="dxa"/>
          </w:tcPr>
          <w:p w:rsidR="00FA5EA9" w:rsidRPr="00F4619A" w:rsidRDefault="009878DC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 xml:space="preserve">Турнирная таблица </w:t>
            </w:r>
            <w:r w:rsidR="00721644" w:rsidRPr="00F4619A">
              <w:rPr>
                <w:rFonts w:ascii="Times New Roman" w:hAnsi="Times New Roman"/>
                <w:sz w:val="28"/>
              </w:rPr>
              <w:t>кругового турнира</w:t>
            </w:r>
          </w:p>
        </w:tc>
        <w:tc>
          <w:tcPr>
            <w:tcW w:w="1701" w:type="dxa"/>
          </w:tcPr>
          <w:p w:rsidR="00FA5EA9" w:rsidRPr="00F4619A" w:rsidRDefault="009878DC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276" w:type="dxa"/>
          </w:tcPr>
          <w:p w:rsidR="00FA5EA9" w:rsidRPr="00F4619A" w:rsidRDefault="008C1F35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  <w:tc>
          <w:tcPr>
            <w:tcW w:w="1383" w:type="dxa"/>
          </w:tcPr>
          <w:p w:rsidR="00FA5EA9" w:rsidRDefault="009878DC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2</w:t>
            </w:r>
            <w:r w:rsidR="008C1F35">
              <w:rPr>
                <w:rFonts w:ascii="Times New Roman" w:hAnsi="Times New Roman"/>
                <w:sz w:val="28"/>
              </w:rPr>
              <w:t> </w:t>
            </w:r>
            <w:r w:rsidRPr="00F4619A">
              <w:rPr>
                <w:rFonts w:ascii="Times New Roman" w:hAnsi="Times New Roman"/>
                <w:sz w:val="28"/>
              </w:rPr>
              <w:t>000</w:t>
            </w:r>
          </w:p>
          <w:p w:rsidR="008C1F35" w:rsidRPr="00F4619A" w:rsidRDefault="008C1F35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1 000</w:t>
            </w:r>
          </w:p>
        </w:tc>
      </w:tr>
      <w:tr w:rsidR="00FA5EA9" w:rsidRPr="00F4619A" w:rsidTr="009F7F89">
        <w:tc>
          <w:tcPr>
            <w:tcW w:w="817" w:type="dxa"/>
          </w:tcPr>
          <w:p w:rsidR="00FA5EA9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  <w:r w:rsidR="009878DC" w:rsidRPr="00F4619A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4394" w:type="dxa"/>
          </w:tcPr>
          <w:p w:rsidR="00FA5EA9" w:rsidRPr="00F4619A" w:rsidRDefault="009878DC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Турнирная таблица турнира по швейцарской системе</w:t>
            </w:r>
          </w:p>
        </w:tc>
        <w:tc>
          <w:tcPr>
            <w:tcW w:w="1701" w:type="dxa"/>
          </w:tcPr>
          <w:p w:rsidR="00FA5EA9" w:rsidRPr="00F4619A" w:rsidRDefault="009878DC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50</w:t>
            </w:r>
          </w:p>
        </w:tc>
        <w:tc>
          <w:tcPr>
            <w:tcW w:w="1276" w:type="dxa"/>
          </w:tcPr>
          <w:p w:rsidR="00FA5EA9" w:rsidRPr="00F4619A" w:rsidRDefault="009878DC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50</w:t>
            </w:r>
          </w:p>
        </w:tc>
        <w:tc>
          <w:tcPr>
            <w:tcW w:w="1383" w:type="dxa"/>
          </w:tcPr>
          <w:p w:rsidR="00FA5EA9" w:rsidRPr="00F4619A" w:rsidRDefault="0072164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2 500</w:t>
            </w:r>
          </w:p>
        </w:tc>
      </w:tr>
      <w:tr w:rsidR="00FA5EA9" w:rsidRPr="00F4619A" w:rsidTr="009F7F89">
        <w:tc>
          <w:tcPr>
            <w:tcW w:w="817" w:type="dxa"/>
          </w:tcPr>
          <w:p w:rsidR="00FA5EA9" w:rsidRPr="00F4619A" w:rsidRDefault="0072164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</w:t>
            </w:r>
            <w:r w:rsidR="00F4619A">
              <w:rPr>
                <w:rFonts w:ascii="Times New Roman" w:hAnsi="Times New Roman"/>
                <w:sz w:val="28"/>
              </w:rPr>
              <w:t>0</w:t>
            </w:r>
            <w:r w:rsidRPr="00F4619A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4394" w:type="dxa"/>
          </w:tcPr>
          <w:p w:rsidR="00FA5EA9" w:rsidRPr="00F4619A" w:rsidRDefault="0072164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Заправка картриджа</w:t>
            </w:r>
          </w:p>
        </w:tc>
        <w:tc>
          <w:tcPr>
            <w:tcW w:w="1701" w:type="dxa"/>
          </w:tcPr>
          <w:p w:rsidR="00FA5EA9" w:rsidRPr="00F4619A" w:rsidRDefault="0072164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500</w:t>
            </w:r>
          </w:p>
        </w:tc>
        <w:tc>
          <w:tcPr>
            <w:tcW w:w="1276" w:type="dxa"/>
          </w:tcPr>
          <w:p w:rsidR="00FA5EA9" w:rsidRPr="00F4619A" w:rsidRDefault="0072164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383" w:type="dxa"/>
          </w:tcPr>
          <w:p w:rsidR="00FA5EA9" w:rsidRPr="00F4619A" w:rsidRDefault="0072164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2 000</w:t>
            </w:r>
          </w:p>
        </w:tc>
      </w:tr>
      <w:tr w:rsidR="00721644" w:rsidRPr="00F4619A" w:rsidTr="009F7F89">
        <w:tc>
          <w:tcPr>
            <w:tcW w:w="817" w:type="dxa"/>
          </w:tcPr>
          <w:p w:rsidR="00721644" w:rsidRPr="00F4619A" w:rsidRDefault="0072164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</w:t>
            </w:r>
            <w:r w:rsidR="00F4619A">
              <w:rPr>
                <w:rFonts w:ascii="Times New Roman" w:hAnsi="Times New Roman"/>
                <w:sz w:val="28"/>
              </w:rPr>
              <w:t>1</w:t>
            </w:r>
            <w:r w:rsidRPr="00F4619A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4394" w:type="dxa"/>
          </w:tcPr>
          <w:p w:rsidR="00721644" w:rsidRPr="00F4619A" w:rsidRDefault="0072164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Бумага офисная А4 (пачка 500 листов)</w:t>
            </w:r>
          </w:p>
        </w:tc>
        <w:tc>
          <w:tcPr>
            <w:tcW w:w="1701" w:type="dxa"/>
          </w:tcPr>
          <w:p w:rsidR="00721644" w:rsidRPr="00F4619A" w:rsidRDefault="0072164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300</w:t>
            </w:r>
          </w:p>
        </w:tc>
        <w:tc>
          <w:tcPr>
            <w:tcW w:w="1276" w:type="dxa"/>
          </w:tcPr>
          <w:p w:rsidR="00721644" w:rsidRPr="00F4619A" w:rsidRDefault="0072164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383" w:type="dxa"/>
          </w:tcPr>
          <w:p w:rsidR="00721644" w:rsidRPr="00F4619A" w:rsidRDefault="00721644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3 000</w:t>
            </w:r>
          </w:p>
        </w:tc>
      </w:tr>
      <w:tr w:rsidR="00721644" w:rsidRPr="00F4619A" w:rsidTr="009F7F89">
        <w:tc>
          <w:tcPr>
            <w:tcW w:w="817" w:type="dxa"/>
          </w:tcPr>
          <w:p w:rsidR="00721644" w:rsidRPr="00F4619A" w:rsidRDefault="009472DF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</w:t>
            </w:r>
            <w:r w:rsidR="00F4619A">
              <w:rPr>
                <w:rFonts w:ascii="Times New Roman" w:hAnsi="Times New Roman"/>
                <w:sz w:val="28"/>
              </w:rPr>
              <w:t>2</w:t>
            </w:r>
            <w:r w:rsidRPr="00F4619A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4394" w:type="dxa"/>
          </w:tcPr>
          <w:p w:rsidR="00721644" w:rsidRPr="00F4619A" w:rsidRDefault="009472DF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Книжка спортивного судьи</w:t>
            </w:r>
          </w:p>
        </w:tc>
        <w:tc>
          <w:tcPr>
            <w:tcW w:w="1701" w:type="dxa"/>
          </w:tcPr>
          <w:p w:rsidR="00721644" w:rsidRPr="00F4619A" w:rsidRDefault="009472DF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50</w:t>
            </w:r>
          </w:p>
        </w:tc>
        <w:tc>
          <w:tcPr>
            <w:tcW w:w="1276" w:type="dxa"/>
          </w:tcPr>
          <w:p w:rsidR="00721644" w:rsidRPr="00F4619A" w:rsidRDefault="009472DF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1383" w:type="dxa"/>
          </w:tcPr>
          <w:p w:rsidR="00721644" w:rsidRPr="00F4619A" w:rsidRDefault="009472DF" w:rsidP="00E63254">
            <w:pPr>
              <w:ind w:firstLine="0"/>
              <w:rPr>
                <w:rFonts w:ascii="Times New Roman" w:hAnsi="Times New Roman"/>
                <w:sz w:val="28"/>
              </w:rPr>
            </w:pPr>
            <w:r w:rsidRPr="00F4619A">
              <w:rPr>
                <w:rFonts w:ascii="Times New Roman" w:hAnsi="Times New Roman"/>
                <w:sz w:val="28"/>
              </w:rPr>
              <w:t>1 000</w:t>
            </w:r>
          </w:p>
        </w:tc>
      </w:tr>
      <w:tr w:rsidR="00F4619A" w:rsidRPr="00F4619A" w:rsidTr="009F7F89">
        <w:tc>
          <w:tcPr>
            <w:tcW w:w="817" w:type="dxa"/>
          </w:tcPr>
          <w:p w:rsidR="00F4619A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13.</w:t>
            </w:r>
          </w:p>
        </w:tc>
        <w:tc>
          <w:tcPr>
            <w:tcW w:w="4394" w:type="dxa"/>
          </w:tcPr>
          <w:p w:rsidR="00F4619A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Листовки мероприятия</w:t>
            </w:r>
          </w:p>
        </w:tc>
        <w:tc>
          <w:tcPr>
            <w:tcW w:w="1701" w:type="dxa"/>
          </w:tcPr>
          <w:p w:rsidR="00F4619A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276" w:type="dxa"/>
          </w:tcPr>
          <w:p w:rsidR="00F4619A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5000</w:t>
            </w:r>
          </w:p>
        </w:tc>
        <w:tc>
          <w:tcPr>
            <w:tcW w:w="1383" w:type="dxa"/>
          </w:tcPr>
          <w:p w:rsidR="00F4619A" w:rsidRP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50 000</w:t>
            </w:r>
          </w:p>
        </w:tc>
      </w:tr>
      <w:tr w:rsidR="00F4619A" w:rsidRPr="00F4619A" w:rsidTr="009F7F89">
        <w:tc>
          <w:tcPr>
            <w:tcW w:w="817" w:type="dxa"/>
          </w:tcPr>
          <w:p w:rsid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14.</w:t>
            </w:r>
          </w:p>
        </w:tc>
        <w:tc>
          <w:tcPr>
            <w:tcW w:w="4394" w:type="dxa"/>
          </w:tcPr>
          <w:p w:rsid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Баннер мероприятия</w:t>
            </w:r>
          </w:p>
        </w:tc>
        <w:tc>
          <w:tcPr>
            <w:tcW w:w="1701" w:type="dxa"/>
          </w:tcPr>
          <w:p w:rsid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10000</w:t>
            </w:r>
          </w:p>
        </w:tc>
        <w:tc>
          <w:tcPr>
            <w:tcW w:w="1383" w:type="dxa"/>
          </w:tcPr>
          <w:p w:rsid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10 000</w:t>
            </w:r>
          </w:p>
        </w:tc>
      </w:tr>
      <w:tr w:rsidR="00F4619A" w:rsidRPr="00F4619A" w:rsidTr="009F7F89">
        <w:tc>
          <w:tcPr>
            <w:tcW w:w="817" w:type="dxa"/>
          </w:tcPr>
          <w:p w:rsid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15.</w:t>
            </w:r>
          </w:p>
        </w:tc>
        <w:tc>
          <w:tcPr>
            <w:tcW w:w="4394" w:type="dxa"/>
          </w:tcPr>
          <w:p w:rsid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Стенд с информацией о пожертвованиях</w:t>
            </w:r>
          </w:p>
        </w:tc>
        <w:tc>
          <w:tcPr>
            <w:tcW w:w="1701" w:type="dxa"/>
          </w:tcPr>
          <w:p w:rsid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276" w:type="dxa"/>
          </w:tcPr>
          <w:p w:rsid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10000</w:t>
            </w:r>
          </w:p>
        </w:tc>
        <w:tc>
          <w:tcPr>
            <w:tcW w:w="1383" w:type="dxa"/>
          </w:tcPr>
          <w:p w:rsidR="00F4619A" w:rsidRDefault="00F4619A" w:rsidP="00E63254">
            <w:pPr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20 000</w:t>
            </w:r>
          </w:p>
        </w:tc>
      </w:tr>
      <w:tr w:rsidR="009306B2" w:rsidRPr="00712643" w:rsidTr="009F7F89">
        <w:tc>
          <w:tcPr>
            <w:tcW w:w="817" w:type="dxa"/>
          </w:tcPr>
          <w:p w:rsidR="009306B2" w:rsidRPr="00712643" w:rsidRDefault="009306B2" w:rsidP="00E63254">
            <w:pPr>
              <w:ind w:firstLine="0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4394" w:type="dxa"/>
          </w:tcPr>
          <w:p w:rsidR="009306B2" w:rsidRPr="00712643" w:rsidRDefault="00557CA7" w:rsidP="00E63254">
            <w:pPr>
              <w:ind w:firstLine="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ВСЕ</w:t>
            </w:r>
            <w:r w:rsidR="00291E80" w:rsidRPr="00712643">
              <w:rPr>
                <w:rFonts w:ascii="Times New Roman" w:hAnsi="Times New Roman"/>
                <w:b/>
                <w:sz w:val="32"/>
                <w:szCs w:val="32"/>
              </w:rPr>
              <w:t>ГО:</w:t>
            </w:r>
          </w:p>
        </w:tc>
        <w:tc>
          <w:tcPr>
            <w:tcW w:w="1701" w:type="dxa"/>
          </w:tcPr>
          <w:p w:rsidR="009306B2" w:rsidRPr="00712643" w:rsidRDefault="009306B2" w:rsidP="00E63254">
            <w:pPr>
              <w:ind w:firstLine="0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</w:tcPr>
          <w:p w:rsidR="009306B2" w:rsidRPr="00712643" w:rsidRDefault="009306B2" w:rsidP="00E63254">
            <w:pPr>
              <w:ind w:firstLine="0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1383" w:type="dxa"/>
          </w:tcPr>
          <w:p w:rsidR="009306B2" w:rsidRPr="00712643" w:rsidRDefault="008C1F35" w:rsidP="00E63254">
            <w:pPr>
              <w:ind w:firstLine="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276 400</w:t>
            </w:r>
          </w:p>
        </w:tc>
      </w:tr>
    </w:tbl>
    <w:p w:rsidR="00E63254" w:rsidRPr="00E63254" w:rsidRDefault="00E63254" w:rsidP="00F4619A">
      <w:pPr>
        <w:ind w:firstLine="0"/>
        <w:rPr>
          <w:rFonts w:ascii="Times New Roman" w:hAnsi="Times New Roman"/>
          <w:sz w:val="28"/>
        </w:rPr>
      </w:pPr>
    </w:p>
    <w:sectPr w:rsidR="00E63254" w:rsidRPr="00E63254" w:rsidSect="002966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85B" w:rsidRDefault="00B3485B" w:rsidP="00E63254">
      <w:pPr>
        <w:spacing w:after="0"/>
      </w:pPr>
      <w:r>
        <w:separator/>
      </w:r>
    </w:p>
  </w:endnote>
  <w:endnote w:type="continuationSeparator" w:id="0">
    <w:p w:rsidR="00B3485B" w:rsidRDefault="00B3485B" w:rsidP="00E63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85B" w:rsidRDefault="00B3485B" w:rsidP="00E63254">
      <w:pPr>
        <w:spacing w:after="0"/>
      </w:pPr>
      <w:r>
        <w:separator/>
      </w:r>
    </w:p>
  </w:footnote>
  <w:footnote w:type="continuationSeparator" w:id="0">
    <w:p w:rsidR="00B3485B" w:rsidRDefault="00B3485B" w:rsidP="00E632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78775"/>
      <w:docPartObj>
        <w:docPartGallery w:val="Page Numbers (Top of Page)"/>
        <w:docPartUnique/>
      </w:docPartObj>
    </w:sdtPr>
    <w:sdtEndPr/>
    <w:sdtContent>
      <w:p w:rsidR="00721644" w:rsidRDefault="00D749F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7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1644" w:rsidRDefault="0072164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72961"/>
    <w:multiLevelType w:val="hybridMultilevel"/>
    <w:tmpl w:val="5A9C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96"/>
    <w:rsid w:val="00012BB7"/>
    <w:rsid w:val="00023BF3"/>
    <w:rsid w:val="00073744"/>
    <w:rsid w:val="000E0AE6"/>
    <w:rsid w:val="000E4022"/>
    <w:rsid w:val="000E45A2"/>
    <w:rsid w:val="00147F06"/>
    <w:rsid w:val="00176CA5"/>
    <w:rsid w:val="001774F9"/>
    <w:rsid w:val="001871CF"/>
    <w:rsid w:val="0019749D"/>
    <w:rsid w:val="00197942"/>
    <w:rsid w:val="001E7980"/>
    <w:rsid w:val="00210E0B"/>
    <w:rsid w:val="00257419"/>
    <w:rsid w:val="00260E36"/>
    <w:rsid w:val="002654CB"/>
    <w:rsid w:val="00290A20"/>
    <w:rsid w:val="00291E80"/>
    <w:rsid w:val="002966A5"/>
    <w:rsid w:val="002969D2"/>
    <w:rsid w:val="002B114E"/>
    <w:rsid w:val="002B7260"/>
    <w:rsid w:val="002C7302"/>
    <w:rsid w:val="00311843"/>
    <w:rsid w:val="00327A77"/>
    <w:rsid w:val="00342101"/>
    <w:rsid w:val="003521E9"/>
    <w:rsid w:val="003554AF"/>
    <w:rsid w:val="00375C2E"/>
    <w:rsid w:val="003C35B5"/>
    <w:rsid w:val="003E7E06"/>
    <w:rsid w:val="004D0590"/>
    <w:rsid w:val="004D2B24"/>
    <w:rsid w:val="004E31B5"/>
    <w:rsid w:val="004E4121"/>
    <w:rsid w:val="00530DB4"/>
    <w:rsid w:val="00536F0C"/>
    <w:rsid w:val="005437A7"/>
    <w:rsid w:val="00557CA7"/>
    <w:rsid w:val="005A14E8"/>
    <w:rsid w:val="005B3E5B"/>
    <w:rsid w:val="005E699F"/>
    <w:rsid w:val="005F18B7"/>
    <w:rsid w:val="005F5500"/>
    <w:rsid w:val="006102A4"/>
    <w:rsid w:val="0061578F"/>
    <w:rsid w:val="00627A49"/>
    <w:rsid w:val="006C0C4C"/>
    <w:rsid w:val="006F1AE0"/>
    <w:rsid w:val="00712643"/>
    <w:rsid w:val="00717023"/>
    <w:rsid w:val="00721644"/>
    <w:rsid w:val="00721F5A"/>
    <w:rsid w:val="00722C4D"/>
    <w:rsid w:val="00723AB0"/>
    <w:rsid w:val="00731B3B"/>
    <w:rsid w:val="00756396"/>
    <w:rsid w:val="007879EF"/>
    <w:rsid w:val="0079011F"/>
    <w:rsid w:val="007A516C"/>
    <w:rsid w:val="007B5C84"/>
    <w:rsid w:val="007E5738"/>
    <w:rsid w:val="008310E3"/>
    <w:rsid w:val="008600CE"/>
    <w:rsid w:val="008606A2"/>
    <w:rsid w:val="00864E1D"/>
    <w:rsid w:val="00882AC2"/>
    <w:rsid w:val="008C1F35"/>
    <w:rsid w:val="008F300B"/>
    <w:rsid w:val="00904F96"/>
    <w:rsid w:val="0090765B"/>
    <w:rsid w:val="00917C3B"/>
    <w:rsid w:val="009240CD"/>
    <w:rsid w:val="009256C5"/>
    <w:rsid w:val="009306B2"/>
    <w:rsid w:val="0094561A"/>
    <w:rsid w:val="009472DF"/>
    <w:rsid w:val="0095160B"/>
    <w:rsid w:val="009712CB"/>
    <w:rsid w:val="00982FF4"/>
    <w:rsid w:val="0098459E"/>
    <w:rsid w:val="009878DC"/>
    <w:rsid w:val="00993A7E"/>
    <w:rsid w:val="009D728D"/>
    <w:rsid w:val="009E1BB1"/>
    <w:rsid w:val="009E2713"/>
    <w:rsid w:val="009E78CE"/>
    <w:rsid w:val="009F50D3"/>
    <w:rsid w:val="009F7F89"/>
    <w:rsid w:val="00A064D4"/>
    <w:rsid w:val="00A16B25"/>
    <w:rsid w:val="00A20782"/>
    <w:rsid w:val="00A444EA"/>
    <w:rsid w:val="00A517C7"/>
    <w:rsid w:val="00A70128"/>
    <w:rsid w:val="00A72684"/>
    <w:rsid w:val="00A85782"/>
    <w:rsid w:val="00A95767"/>
    <w:rsid w:val="00AA67F4"/>
    <w:rsid w:val="00AB118C"/>
    <w:rsid w:val="00AB459D"/>
    <w:rsid w:val="00AC0830"/>
    <w:rsid w:val="00AC41FC"/>
    <w:rsid w:val="00AD14B9"/>
    <w:rsid w:val="00AE0A79"/>
    <w:rsid w:val="00AF140D"/>
    <w:rsid w:val="00B3485B"/>
    <w:rsid w:val="00B55D3E"/>
    <w:rsid w:val="00B71253"/>
    <w:rsid w:val="00B836F1"/>
    <w:rsid w:val="00B85A9A"/>
    <w:rsid w:val="00C02C78"/>
    <w:rsid w:val="00C21930"/>
    <w:rsid w:val="00C24479"/>
    <w:rsid w:val="00C304CF"/>
    <w:rsid w:val="00C316F5"/>
    <w:rsid w:val="00C54F35"/>
    <w:rsid w:val="00C6338D"/>
    <w:rsid w:val="00C763F4"/>
    <w:rsid w:val="00CA7655"/>
    <w:rsid w:val="00CB53FD"/>
    <w:rsid w:val="00CE34CD"/>
    <w:rsid w:val="00CF6132"/>
    <w:rsid w:val="00D30529"/>
    <w:rsid w:val="00D35EC8"/>
    <w:rsid w:val="00D638B9"/>
    <w:rsid w:val="00D749F7"/>
    <w:rsid w:val="00D80171"/>
    <w:rsid w:val="00D95E06"/>
    <w:rsid w:val="00DB050F"/>
    <w:rsid w:val="00DC01C3"/>
    <w:rsid w:val="00DE4917"/>
    <w:rsid w:val="00DF5C62"/>
    <w:rsid w:val="00E63254"/>
    <w:rsid w:val="00E63CA8"/>
    <w:rsid w:val="00E64FE4"/>
    <w:rsid w:val="00EA4666"/>
    <w:rsid w:val="00EB5125"/>
    <w:rsid w:val="00EF1FA8"/>
    <w:rsid w:val="00F12C3D"/>
    <w:rsid w:val="00F156F6"/>
    <w:rsid w:val="00F172FB"/>
    <w:rsid w:val="00F22BBD"/>
    <w:rsid w:val="00F27A71"/>
    <w:rsid w:val="00F373B9"/>
    <w:rsid w:val="00F42285"/>
    <w:rsid w:val="00F4619A"/>
    <w:rsid w:val="00F501D1"/>
    <w:rsid w:val="00F67106"/>
    <w:rsid w:val="00FA5EA9"/>
    <w:rsid w:val="00FA64F9"/>
    <w:rsid w:val="00FC44C2"/>
    <w:rsid w:val="00FC56E6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C720"/>
  <w15:docId w15:val="{F34AB7D1-6F48-4FA8-BC1B-77122C8D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6A5"/>
  </w:style>
  <w:style w:type="paragraph" w:styleId="2">
    <w:name w:val="heading 2"/>
    <w:basedOn w:val="a"/>
    <w:next w:val="a"/>
    <w:link w:val="20"/>
    <w:uiPriority w:val="9"/>
    <w:unhideWhenUsed/>
    <w:qFormat/>
    <w:rsid w:val="007E5738"/>
    <w:pPr>
      <w:keepNext/>
      <w:keepLines/>
      <w:spacing w:before="40" w:after="0" w:line="259" w:lineRule="auto"/>
      <w:ind w:firstLine="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9D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7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63254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63254"/>
  </w:style>
  <w:style w:type="paragraph" w:styleId="a7">
    <w:name w:val="footer"/>
    <w:basedOn w:val="a"/>
    <w:link w:val="a8"/>
    <w:uiPriority w:val="99"/>
    <w:semiHidden/>
    <w:unhideWhenUsed/>
    <w:rsid w:val="00E63254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63254"/>
  </w:style>
  <w:style w:type="table" w:styleId="a9">
    <w:name w:val="Table Grid"/>
    <w:basedOn w:val="a1"/>
    <w:uiPriority w:val="59"/>
    <w:rsid w:val="007563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E5738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1;\Documents\&#1055;&#1051;&#1040;&#1053;%20&#1056;&#1040;&#1047;&#1042;&#1048;&#1058;&#1048;&#1071;%20&#1064;&#1040;&#1061;&#1052;&#1040;&#1058;%20&#1042;%20&#1043;&#1054;&#1056;&#1054;&#1044;&#1045;%20&#1057;&#1045;&#1042;&#1040;&#1057;&#1058;&#1054;&#1055;&#1054;&#1051;&#1045;%20&#1053;&#1040;%20202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РАЗВИТИЯ ШАХМАТ В ГОРОДЕ СЕВАСТОПОЛЕ НА 2021.dotx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Ilya</cp:lastModifiedBy>
  <cp:revision>3</cp:revision>
  <dcterms:created xsi:type="dcterms:W3CDTF">2021-11-02T16:33:00Z</dcterms:created>
  <dcterms:modified xsi:type="dcterms:W3CDTF">2021-11-02T16:33:00Z</dcterms:modified>
</cp:coreProperties>
</file>