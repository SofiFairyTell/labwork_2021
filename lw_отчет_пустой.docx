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D325" w14:textId="77777777" w:rsidR="00B13897" w:rsidRPr="0091073C" w:rsidRDefault="00B13897" w:rsidP="009867E3">
      <w:pPr>
        <w:pStyle w:val="a"/>
        <w:ind w:hanging="284"/>
        <w:rPr>
          <w:lang w:val="en-US"/>
        </w:rPr>
      </w:pPr>
      <w:bookmarkStart w:id="0" w:name="_Hlk524861122"/>
      <w:bookmarkEnd w:id="0"/>
    </w:p>
    <w:p w14:paraId="44A101DE" w14:textId="46C25ED8" w:rsidR="00CE359A" w:rsidRPr="00C36D33" w:rsidRDefault="00EF1FB4" w:rsidP="00D76E3F">
      <w:pPr>
        <w:pStyle w:val="a0"/>
        <w:numPr>
          <w:ilvl w:val="1"/>
          <w:numId w:val="5"/>
        </w:numPr>
      </w:pPr>
      <w:r w:rsidRPr="00C36D33">
        <w:t>студента</w:t>
      </w:r>
      <w:r w:rsidR="00CE359A" w:rsidRPr="00C36D33">
        <w:t xml:space="preserve"> группы ИТ – </w:t>
      </w:r>
      <w:r w:rsidR="007E648B">
        <w:t>4</w:t>
      </w:r>
      <w:r w:rsidR="00CE359A" w:rsidRPr="00C36D33">
        <w:t>2</w:t>
      </w:r>
      <w:r w:rsidR="0019290F">
        <w:br/>
      </w:r>
      <w:r w:rsidR="00CE359A" w:rsidRPr="00C36D33"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36D33" w14:paraId="596FB372" w14:textId="77777777" w:rsidTr="00470D8C">
        <w:tc>
          <w:tcPr>
            <w:tcW w:w="2401" w:type="dxa"/>
          </w:tcPr>
          <w:p w14:paraId="6FD169CD" w14:textId="77777777" w:rsidR="00CE359A" w:rsidRPr="00C36D33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13" w:type="dxa"/>
          </w:tcPr>
          <w:p w14:paraId="33D32CF9" w14:textId="77777777" w:rsidR="00CE359A" w:rsidRPr="00C36D33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6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36D33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D440637" w14:textId="115A4EB1" w:rsidR="0064206B" w:rsidRPr="006E7C06" w:rsidRDefault="00C26E04" w:rsidP="005D53A9">
      <w:pPr>
        <w:pStyle w:val="a1"/>
      </w:pPr>
      <w:r>
        <w:t>ЗНАКОМСТВО С СИСТЕМОЙ 1С:ПРЕДПРИЯТИЕ. ВИЗУАЛЬНОЕ СОЗДАНИЕ СТРУКТУРЫ КОНФИГУРАЦИИ</w:t>
      </w:r>
    </w:p>
    <w:p w14:paraId="25AF31BE" w14:textId="696E3FFF" w:rsidR="003532A7" w:rsidRDefault="00CE359A" w:rsidP="00CF2D4A">
      <w:pPr>
        <w:pStyle w:val="Default"/>
        <w:jc w:val="both"/>
      </w:pPr>
      <w:r w:rsidRPr="004237A5">
        <w:rPr>
          <w:b/>
        </w:rPr>
        <w:t>Цель работы</w:t>
      </w:r>
      <w:r w:rsidR="00E90335" w:rsidRPr="0064206B">
        <w:t>:</w:t>
      </w:r>
      <w:r w:rsidR="00BC5EFD">
        <w:t xml:space="preserve"> </w:t>
      </w:r>
      <w:r w:rsidR="00C26E04">
        <w:t>получение практических навыков по установке и начальной работе с системой 1С:Предприятие; знакомство с интерфейсом программы и назначением основных объекто</w:t>
      </w:r>
      <w:r w:rsidR="00C26E04">
        <w:t>в</w:t>
      </w:r>
      <w:r w:rsidR="00BC5EFD" w:rsidRPr="00BC5EFD">
        <w:rPr>
          <w:rStyle w:val="af4"/>
        </w:rPr>
        <w:t>.</w:t>
      </w:r>
    </w:p>
    <w:p w14:paraId="1271C954" w14:textId="77777777" w:rsidR="004237A5" w:rsidRPr="0064206B" w:rsidRDefault="004237A5" w:rsidP="00754466">
      <w:pPr>
        <w:pStyle w:val="a2"/>
      </w:pPr>
    </w:p>
    <w:p w14:paraId="4D13FD9F" w14:textId="43B937AD" w:rsidR="00D76E3F" w:rsidRDefault="00673442" w:rsidP="003532A7">
      <w:pPr>
        <w:pStyle w:val="a2"/>
        <w:spacing w:after="240"/>
        <w:jc w:val="center"/>
      </w:pPr>
      <w:r w:rsidRPr="0019290F">
        <w:t>Содержание работы</w:t>
      </w:r>
    </w:p>
    <w:p w14:paraId="5C797067" w14:textId="77777777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Обязательная часть.</w:t>
      </w:r>
    </w:p>
    <w:p w14:paraId="4D2E3DF1" w14:textId="7F60C1F7" w:rsidR="003327CE" w:rsidRPr="00043546" w:rsidRDefault="003327CE" w:rsidP="00CF1958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1. Установите систему 1С:Предприятие 8. Учебная версия в папку по умолчанию технологической платформы («сетевая папка установки»\</w:t>
      </w:r>
      <w:proofErr w:type="spellStart"/>
      <w:r w:rsidRPr="00043546">
        <w:rPr>
          <w:sz w:val="24"/>
          <w:szCs w:val="24"/>
        </w:rPr>
        <w:t>platform</w:t>
      </w:r>
      <w:proofErr w:type="spellEnd"/>
      <w:r w:rsidRPr="00043546">
        <w:rPr>
          <w:sz w:val="24"/>
          <w:szCs w:val="24"/>
        </w:rPr>
        <w:t>\setup.exe).</w:t>
      </w:r>
    </w:p>
    <w:p w14:paraId="7F45753D" w14:textId="313360C7" w:rsidR="003327CE" w:rsidRPr="00043546" w:rsidRDefault="003327CE" w:rsidP="00702861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2. Ознакомьтесь с элементами окна Запуск 1С:Предприятия (учебной версии).</w:t>
      </w:r>
    </w:p>
    <w:p w14:paraId="3B6D8934" w14:textId="581172C3" w:rsidR="003327CE" w:rsidRPr="00043546" w:rsidRDefault="003327CE" w:rsidP="006B7779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3. Установите конфигурацию Бухгалтерия предприятия (учебная)</w:t>
      </w:r>
      <w:r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>(«сетевая папка установки»\</w:t>
      </w:r>
      <w:proofErr w:type="spellStart"/>
      <w:r w:rsidRPr="00043546">
        <w:rPr>
          <w:sz w:val="24"/>
          <w:szCs w:val="24"/>
        </w:rPr>
        <w:t>accounting</w:t>
      </w:r>
      <w:proofErr w:type="spellEnd"/>
      <w:r w:rsidRPr="00043546">
        <w:rPr>
          <w:sz w:val="24"/>
          <w:szCs w:val="24"/>
        </w:rPr>
        <w:t>\setup.exe).</w:t>
      </w:r>
    </w:p>
    <w:p w14:paraId="3D7CBB42" w14:textId="5027A117" w:rsidR="003327CE" w:rsidRPr="00043546" w:rsidRDefault="003327CE" w:rsidP="00794058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4. Создайте новую информационную базу Бухгалтерия предприятия учебная (демо) на основе одноименного шаблона.</w:t>
      </w:r>
    </w:p>
    <w:p w14:paraId="31500412" w14:textId="4A046825" w:rsidR="003327CE" w:rsidRPr="00043546" w:rsidRDefault="003327CE" w:rsidP="00C054F1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5. Создайте новую чистую информационную базу без </w:t>
      </w:r>
      <w:proofErr w:type="spellStart"/>
      <w:r w:rsidRPr="00043546">
        <w:rPr>
          <w:sz w:val="24"/>
          <w:szCs w:val="24"/>
        </w:rPr>
        <w:t>конфигура</w:t>
      </w:r>
      <w:proofErr w:type="spellEnd"/>
      <w:r w:rsidRPr="00043546">
        <w:rPr>
          <w:sz w:val="24"/>
          <w:szCs w:val="24"/>
        </w:rPr>
        <w:t/>
      </w:r>
      <w:proofErr w:type="spellStart"/>
      <w:r w:rsidRPr="00043546">
        <w:rPr>
          <w:sz w:val="24"/>
          <w:szCs w:val="24"/>
        </w:rPr>
        <w:t>ции</w:t>
      </w:r>
      <w:proofErr w:type="spellEnd"/>
      <w:r w:rsidRPr="00043546">
        <w:rPr>
          <w:sz w:val="24"/>
          <w:szCs w:val="24"/>
        </w:rPr>
        <w:t>, наименование информационной базы – 1СD_ФамилияИО_групп (ба</w:t>
      </w:r>
      <w:r w:rsidRPr="00043546">
        <w:rPr>
          <w:sz w:val="24"/>
          <w:szCs w:val="24"/>
        </w:rPr>
        <w:t>за будет использоваться в дальнейшем в течение всего семестра для конфигурирования по индивидуальным заданиям).</w:t>
      </w:r>
    </w:p>
    <w:p w14:paraId="68EF18A3" w14:textId="7C6D5849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6. Для корневого элемента дерева метаданных (по умолчанию –Конфигурация) через палитру свойств заполните свойства Имя, Синоним, Краткая информация, Подробная информация, Логотип, Заставка, Авторские права, Адрес информации о поставщике, Адрес информации о конфигурации, Поставщик, Версия. Изменения отразятся в разделе О Программе (команда Справка &gt; О программе…).</w:t>
      </w:r>
    </w:p>
    <w:p w14:paraId="37910965" w14:textId="0EE021C8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7. Добавьте общий реквизит Комментарий (тип Строка, Неограниченная длина, включен Многострочный режим).</w:t>
      </w:r>
    </w:p>
    <w:p w14:paraId="5E1AFFF3" w14:textId="15A7C10F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8. Создайте константы с общими сведениями об организации:</w:t>
      </w:r>
    </w:p>
    <w:p w14:paraId="5FA61EC2" w14:textId="5F9D8BDF" w:rsidR="003327CE" w:rsidRPr="00043546" w:rsidRDefault="003327CE" w:rsidP="003327CE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3A0BC2BB" wp14:editId="703A4CCF">
            <wp:extent cx="4176122" cy="1638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D1DF" w14:textId="5E12549C" w:rsidR="003327CE" w:rsidRPr="00043546" w:rsidRDefault="003327CE" w:rsidP="006A7E12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9. Создайте форму констант, разместите на ней все созданные</w:t>
      </w:r>
      <w:r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>константы. Для каждой константы заполните свойство Основная форма.</w:t>
      </w:r>
    </w:p>
    <w:p w14:paraId="7013AE64" w14:textId="59533021" w:rsidR="003327CE" w:rsidRPr="00043546" w:rsidRDefault="003327CE" w:rsidP="00C86585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10.В режиме 1С:Предприятие заполните созданные константы по вариантам заданий. Как повлияло свойство Основная форма на способ</w:t>
      </w:r>
      <w:r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>редактирования констант?</w:t>
      </w:r>
    </w:p>
    <w:p w14:paraId="3E1628DD" w14:textId="77777777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11.Создайте перечисление </w:t>
      </w:r>
      <w:proofErr w:type="spellStart"/>
      <w:r w:rsidRPr="00043546">
        <w:rPr>
          <w:sz w:val="24"/>
          <w:szCs w:val="24"/>
        </w:rPr>
        <w:t>СтавкиНДС</w:t>
      </w:r>
      <w:proofErr w:type="spellEnd"/>
      <w:r w:rsidRPr="00043546">
        <w:rPr>
          <w:sz w:val="24"/>
          <w:szCs w:val="24"/>
        </w:rPr>
        <w:t>.</w:t>
      </w:r>
    </w:p>
    <w:p w14:paraId="732A8DE8" w14:textId="386B5A34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Совет. Значения перечисления можно найти в конфигурации Бухгалтерия предприятия учебная (демо). Для этого в режиме Конфигуратор запустите Глобальный поиск по текстам (Правка &gt; Глобальный поиск…).</w:t>
      </w:r>
    </w:p>
    <w:p w14:paraId="42930580" w14:textId="02BE592B" w:rsidR="003327CE" w:rsidRPr="00043546" w:rsidRDefault="003327CE" w:rsidP="003327CE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lastRenderedPageBreak/>
        <w:drawing>
          <wp:inline distT="0" distB="0" distL="0" distR="0" wp14:anchorId="5B6F87A8" wp14:editId="60B42B59">
            <wp:extent cx="4198984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E208" w14:textId="28DCC6A0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12.Создайте перечисления </w:t>
      </w:r>
      <w:proofErr w:type="spellStart"/>
      <w:r w:rsidRPr="00043546">
        <w:rPr>
          <w:sz w:val="24"/>
          <w:szCs w:val="24"/>
        </w:rPr>
        <w:t>ТипыСкладов</w:t>
      </w:r>
      <w:proofErr w:type="spellEnd"/>
      <w:r w:rsidRPr="00043546">
        <w:rPr>
          <w:sz w:val="24"/>
          <w:szCs w:val="24"/>
        </w:rPr>
        <w:t xml:space="preserve">, </w:t>
      </w:r>
      <w:proofErr w:type="spellStart"/>
      <w:r w:rsidRPr="00043546">
        <w:rPr>
          <w:sz w:val="24"/>
          <w:szCs w:val="24"/>
        </w:rPr>
        <w:t>ВидыДоговоров</w:t>
      </w:r>
      <w:proofErr w:type="spellEnd"/>
      <w:r w:rsidRPr="00043546">
        <w:rPr>
          <w:sz w:val="24"/>
          <w:szCs w:val="24"/>
        </w:rPr>
        <w:t xml:space="preserve">, </w:t>
      </w:r>
      <w:proofErr w:type="spellStart"/>
      <w:r w:rsidRPr="00043546">
        <w:rPr>
          <w:sz w:val="24"/>
          <w:szCs w:val="24"/>
        </w:rPr>
        <w:t>ВидыЗанятости</w:t>
      </w:r>
      <w:proofErr w:type="spellEnd"/>
      <w:r w:rsidRPr="00043546">
        <w:rPr>
          <w:sz w:val="24"/>
          <w:szCs w:val="24"/>
        </w:rPr>
        <w:t xml:space="preserve">. Значения перечислений можно найти в конфигурации </w:t>
      </w:r>
      <w:proofErr w:type="spellStart"/>
      <w:r w:rsidRPr="00043546">
        <w:rPr>
          <w:sz w:val="24"/>
          <w:szCs w:val="24"/>
        </w:rPr>
        <w:t>Бухгалте</w:t>
      </w:r>
      <w:proofErr w:type="spellEnd"/>
      <w:r w:rsidRPr="00043546">
        <w:rPr>
          <w:sz w:val="24"/>
          <w:szCs w:val="24"/>
        </w:rPr>
        <w:t/>
      </w:r>
      <w:proofErr w:type="spellStart"/>
      <w:r w:rsidRPr="00043546">
        <w:rPr>
          <w:sz w:val="24"/>
          <w:szCs w:val="24"/>
        </w:rPr>
        <w:t>рия</w:t>
      </w:r>
      <w:proofErr w:type="spellEnd"/>
      <w:r w:rsidRPr="00043546">
        <w:rPr>
          <w:sz w:val="24"/>
          <w:szCs w:val="24"/>
        </w:rPr>
        <w:t xml:space="preserve"> предприятия учебная (демо).</w:t>
      </w:r>
    </w:p>
    <w:p w14:paraId="435A2147" w14:textId="77777777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13.Создайте перечисление </w:t>
      </w:r>
      <w:proofErr w:type="spellStart"/>
      <w:r w:rsidRPr="00043546">
        <w:rPr>
          <w:sz w:val="24"/>
          <w:szCs w:val="24"/>
        </w:rPr>
        <w:t>ПолФизическогоЛица</w:t>
      </w:r>
      <w:proofErr w:type="spellEnd"/>
      <w:r w:rsidRPr="00043546">
        <w:rPr>
          <w:sz w:val="24"/>
          <w:szCs w:val="24"/>
        </w:rPr>
        <w:t>.</w:t>
      </w:r>
    </w:p>
    <w:p w14:paraId="77A4C9D1" w14:textId="7C88D83E" w:rsidR="003327CE" w:rsidRPr="00043546" w:rsidRDefault="003327CE" w:rsidP="003F5C09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14.Создайте справочник Контрагенты по примеру, рассмотренному в описании лабораторной работы №1.</w:t>
      </w:r>
    </w:p>
    <w:p w14:paraId="1E075FC6" w14:textId="5ABF97EB" w:rsidR="003327CE" w:rsidRPr="00043546" w:rsidRDefault="003327CE" w:rsidP="00B24F1F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15.Создайте справочник Договоры. Владелец – справочник Контрагенты (свойство Использование подчинения = Элементам). Реквизиты справочника:</w:t>
      </w:r>
    </w:p>
    <w:p w14:paraId="5B8DDA5D" w14:textId="19618274" w:rsidR="003327CE" w:rsidRPr="00043546" w:rsidRDefault="003327CE" w:rsidP="003327CE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4CD64B0C" wp14:editId="5409D9F5">
            <wp:extent cx="4305673" cy="12421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824" w14:textId="221DD68D" w:rsidR="003327CE" w:rsidRPr="00043546" w:rsidRDefault="003327CE" w:rsidP="00C05D41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16.Создайте справочник </w:t>
      </w:r>
      <w:proofErr w:type="spellStart"/>
      <w:r w:rsidRPr="00043546">
        <w:rPr>
          <w:sz w:val="24"/>
          <w:szCs w:val="24"/>
        </w:rPr>
        <w:t>ЕдиницыИзмерения</w:t>
      </w:r>
      <w:proofErr w:type="spellEnd"/>
      <w:r w:rsidRPr="00043546">
        <w:rPr>
          <w:sz w:val="24"/>
          <w:szCs w:val="24"/>
        </w:rPr>
        <w:t>. Нужно предусмотреть</w:t>
      </w:r>
      <w:r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>набор предопределенных основных единиц (на ваше усмотрение). Реквизиты справочника:</w:t>
      </w:r>
    </w:p>
    <w:p w14:paraId="7AB2DC63" w14:textId="2C5F603E" w:rsidR="003327CE" w:rsidRPr="00043546" w:rsidRDefault="003327CE" w:rsidP="003327CE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61FBF11B" wp14:editId="195D8DB3">
            <wp:extent cx="4244708" cy="5410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F0DB" w14:textId="206DCEFC" w:rsidR="003327CE" w:rsidRPr="00043546" w:rsidRDefault="003327CE" w:rsidP="001F67C1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17.Создайте справочник Номенклатура. Справочник иерархический(иерархия групп и элементов), ограничение количества уровней иерархии</w:t>
      </w:r>
      <w:r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>снято. Реквизиты справочника:</w:t>
      </w:r>
    </w:p>
    <w:p w14:paraId="36E607FC" w14:textId="45B2470F" w:rsidR="003327CE" w:rsidRPr="00043546" w:rsidRDefault="003327CE" w:rsidP="003327CE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635CD4A0" wp14:editId="7B55F795">
            <wp:extent cx="4145639" cy="13793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DA1A" w14:textId="5C715CF0" w:rsidR="003327CE" w:rsidRPr="00043546" w:rsidRDefault="003327CE" w:rsidP="00D06FE1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Какие реквизиты целесообразно включить в построение индекса (свойство Индексировать)?</w:t>
      </w:r>
      <w:r w:rsidRPr="00043546">
        <w:rPr>
          <w:sz w:val="24"/>
          <w:szCs w:val="24"/>
        </w:rPr>
        <w:t xml:space="preserve"> </w:t>
      </w:r>
    </w:p>
    <w:p w14:paraId="62DC5786" w14:textId="53A8B797" w:rsidR="003327CE" w:rsidRPr="00043546" w:rsidRDefault="003327CE" w:rsidP="00E75B6C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Задействуйте в механизме Ввод по строке созданный реквизит </w:t>
      </w:r>
      <w:proofErr w:type="spellStart"/>
      <w:r w:rsidRPr="00043546">
        <w:rPr>
          <w:sz w:val="24"/>
          <w:szCs w:val="24"/>
        </w:rPr>
        <w:t>НаименованиеПолное</w:t>
      </w:r>
      <w:proofErr w:type="spellEnd"/>
      <w:r w:rsidRPr="00043546">
        <w:rPr>
          <w:sz w:val="24"/>
          <w:szCs w:val="24"/>
        </w:rPr>
        <w:t xml:space="preserve"> (Способ поиска строки = Любая часть). Какие требования предъявляются к реквизитам, участвующим в Вводе по строке?</w:t>
      </w:r>
    </w:p>
    <w:p w14:paraId="3A16962F" w14:textId="22262A69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18.</w:t>
      </w:r>
      <w:r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 xml:space="preserve">Создайте справочник Подразделения. Для справочника </w:t>
      </w:r>
      <w:proofErr w:type="spellStart"/>
      <w:r w:rsidRPr="00043546">
        <w:rPr>
          <w:sz w:val="24"/>
          <w:szCs w:val="24"/>
        </w:rPr>
        <w:t>устано</w:t>
      </w:r>
      <w:proofErr w:type="spellEnd"/>
      <w:r w:rsidRPr="00043546">
        <w:rPr>
          <w:sz w:val="24"/>
          <w:szCs w:val="24"/>
        </w:rPr>
        <w:t/>
      </w:r>
      <w:proofErr w:type="spellStart"/>
      <w:r w:rsidRPr="00043546">
        <w:rPr>
          <w:sz w:val="24"/>
          <w:szCs w:val="24"/>
        </w:rPr>
        <w:t>вите</w:t>
      </w:r>
      <w:proofErr w:type="spellEnd"/>
      <w:r w:rsidRPr="00043546">
        <w:rPr>
          <w:sz w:val="24"/>
          <w:szCs w:val="24"/>
        </w:rPr>
        <w:t xml:space="preserve"> иерархию элементов, без ограничения количества уровней. Рек</w:t>
      </w:r>
      <w:r w:rsidRPr="00043546">
        <w:rPr>
          <w:sz w:val="24"/>
          <w:szCs w:val="24"/>
        </w:rPr>
        <w:t>визиты справочника:</w:t>
      </w:r>
    </w:p>
    <w:p w14:paraId="00564DA7" w14:textId="5E8B4632" w:rsidR="003327CE" w:rsidRPr="00043546" w:rsidRDefault="003327CE" w:rsidP="003327CE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2010C88E" wp14:editId="3EEAA1A3">
            <wp:extent cx="4077053" cy="5334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C53" w14:textId="03717710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 xml:space="preserve">19.Создайте справочник </w:t>
      </w:r>
      <w:proofErr w:type="spellStart"/>
      <w:r w:rsidRPr="00043546">
        <w:rPr>
          <w:sz w:val="24"/>
          <w:szCs w:val="24"/>
        </w:rPr>
        <w:t>ФизическиеЛица</w:t>
      </w:r>
      <w:proofErr w:type="spellEnd"/>
      <w:r w:rsidRPr="00043546">
        <w:rPr>
          <w:sz w:val="24"/>
          <w:szCs w:val="24"/>
        </w:rPr>
        <w:t>. Для стандартного реквизита Наименование установите следующие свойства: Длина наименования = 50, Синоним = ФИО. Добавьте реквизиты:</w:t>
      </w:r>
    </w:p>
    <w:p w14:paraId="40278884" w14:textId="289302DD" w:rsidR="003327CE" w:rsidRPr="00043546" w:rsidRDefault="00500CA2" w:rsidP="00500CA2">
      <w:pPr>
        <w:pStyle w:val="a2"/>
        <w:jc w:val="center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2AE1A397" wp14:editId="2D4DA063">
            <wp:extent cx="4077053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2F36" w14:textId="4A47D0F1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lastRenderedPageBreak/>
        <w:t xml:space="preserve">Для реквизита </w:t>
      </w:r>
      <w:proofErr w:type="spellStart"/>
      <w:r w:rsidRPr="00043546">
        <w:rPr>
          <w:sz w:val="24"/>
          <w:szCs w:val="24"/>
        </w:rPr>
        <w:t>СтраховойНомерПФР</w:t>
      </w:r>
      <w:proofErr w:type="spellEnd"/>
      <w:r w:rsidRPr="00043546">
        <w:rPr>
          <w:sz w:val="24"/>
          <w:szCs w:val="24"/>
        </w:rPr>
        <w:t xml:space="preserve"> необходимо предусмотреть ввод в </w:t>
      </w:r>
    </w:p>
    <w:p w14:paraId="71FF0F65" w14:textId="77777777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формате ‘ЧЧЧ-ЧЧЧ-ЧЧЧ ЧЧ’, где Ч – число.</w:t>
      </w:r>
    </w:p>
    <w:p w14:paraId="1DCFB1B9" w14:textId="799D1BB2" w:rsidR="003327CE" w:rsidRPr="00043546" w:rsidRDefault="003327CE" w:rsidP="005E017D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Совет. Решить поставленную задачу можно с помощью свойства Маска реквизита справочника. О том, какие символы может содержать Маска – читайте Справку (по запросу «</w:t>
      </w:r>
      <w:proofErr w:type="spellStart"/>
      <w:r w:rsidRPr="00043546">
        <w:rPr>
          <w:sz w:val="24"/>
          <w:szCs w:val="24"/>
        </w:rPr>
        <w:t>ПолеВвода.Маска</w:t>
      </w:r>
      <w:proofErr w:type="spellEnd"/>
      <w:r w:rsidRPr="00043546">
        <w:rPr>
          <w:sz w:val="24"/>
          <w:szCs w:val="24"/>
        </w:rPr>
        <w:t>»).</w:t>
      </w:r>
    </w:p>
    <w:p w14:paraId="46BF932F" w14:textId="72B99D82" w:rsidR="003327CE" w:rsidRPr="00043546" w:rsidRDefault="003327CE" w:rsidP="00225CE3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20.Создайте справочник Должности. Длину кода для элементов справочника установите в 0. Реквизиты справочника:</w:t>
      </w:r>
    </w:p>
    <w:p w14:paraId="0650130B" w14:textId="51092064" w:rsidR="00500CA2" w:rsidRPr="00043546" w:rsidRDefault="000223AD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662C792A" wp14:editId="5A2DBB90">
            <wp:extent cx="4457699" cy="4953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1322"/>
                    <a:stretch/>
                  </pic:blipFill>
                  <pic:spPr bwMode="auto">
                    <a:xfrm>
                      <a:off x="0" y="0"/>
                      <a:ext cx="4458086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BC591" w14:textId="55DC7A63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21.Создайте справочник Сотрудники с реквизитами:</w:t>
      </w:r>
    </w:p>
    <w:p w14:paraId="4DF03078" w14:textId="12E3DD6A" w:rsidR="00500CA2" w:rsidRPr="00043546" w:rsidRDefault="000223AD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4AB1E474" wp14:editId="1FCF8B77">
            <wp:extent cx="4457065" cy="115570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383" b="31028"/>
                    <a:stretch/>
                  </pic:blipFill>
                  <pic:spPr bwMode="auto">
                    <a:xfrm>
                      <a:off x="0" y="0"/>
                      <a:ext cx="4458086" cy="115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A9850" w14:textId="48F72FC3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22.Создайте справочник Склады с реквизитами:</w:t>
      </w:r>
    </w:p>
    <w:p w14:paraId="7CD969E1" w14:textId="77777777" w:rsidR="000223AD" w:rsidRPr="00043546" w:rsidRDefault="000223AD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drawing>
          <wp:inline distT="0" distB="0" distL="0" distR="0" wp14:anchorId="0D7D201B" wp14:editId="604CCF11">
            <wp:extent cx="4457699" cy="626110"/>
            <wp:effectExtent l="0" t="0" r="63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389"/>
                    <a:stretch/>
                  </pic:blipFill>
                  <pic:spPr bwMode="auto">
                    <a:xfrm>
                      <a:off x="0" y="0"/>
                      <a:ext cx="4458086" cy="62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EDD22" w14:textId="13FA1F0E" w:rsidR="003327CE" w:rsidRPr="00043546" w:rsidRDefault="003327CE" w:rsidP="00320884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Включите использование общего реквизита Комментарий для данного справочника.</w:t>
      </w:r>
    </w:p>
    <w:p w14:paraId="2595A43E" w14:textId="2E7D805F" w:rsidR="003327CE" w:rsidRPr="00043546" w:rsidRDefault="003327CE" w:rsidP="007B5022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23.В режиме 1С:Предприятие заполните справочники согласно вариантам задания правдоподобными сведениями</w:t>
      </w:r>
      <w:r w:rsidR="0008494F" w:rsidRPr="00043546">
        <w:rPr>
          <w:sz w:val="24"/>
          <w:szCs w:val="24"/>
        </w:rPr>
        <w:t xml:space="preserve"> (см. </w:t>
      </w:r>
      <w:r w:rsidR="0008494F" w:rsidRPr="00043546">
        <w:rPr>
          <w:sz w:val="24"/>
          <w:szCs w:val="24"/>
        </w:rPr>
        <w:fldChar w:fldCharType="begin"/>
      </w:r>
      <w:r w:rsidR="0008494F" w:rsidRPr="00043546">
        <w:rPr>
          <w:sz w:val="24"/>
          <w:szCs w:val="24"/>
        </w:rPr>
        <w:instrText xml:space="preserve"> REF _Ref81410983 \r \h </w:instrText>
      </w:r>
      <w:r w:rsidR="0008494F" w:rsidRPr="00043546">
        <w:rPr>
          <w:sz w:val="24"/>
          <w:szCs w:val="24"/>
        </w:rPr>
      </w:r>
      <w:r w:rsidR="00043546">
        <w:rPr>
          <w:sz w:val="24"/>
          <w:szCs w:val="24"/>
        </w:rPr>
        <w:instrText xml:space="preserve"> \* MERGEFORMAT </w:instrText>
      </w:r>
      <w:r w:rsidR="0008494F" w:rsidRPr="00043546">
        <w:rPr>
          <w:sz w:val="24"/>
          <w:szCs w:val="24"/>
        </w:rPr>
        <w:fldChar w:fldCharType="separate"/>
      </w:r>
      <w:r w:rsidR="0008494F" w:rsidRPr="00043546">
        <w:rPr>
          <w:sz w:val="24"/>
          <w:szCs w:val="24"/>
        </w:rPr>
        <w:t>Рис. 1.1</w:t>
      </w:r>
      <w:r w:rsidR="0008494F" w:rsidRPr="00043546">
        <w:rPr>
          <w:sz w:val="24"/>
          <w:szCs w:val="24"/>
        </w:rPr>
        <w:fldChar w:fldCharType="end"/>
      </w:r>
      <w:r w:rsidR="0008494F" w:rsidRPr="00043546">
        <w:rPr>
          <w:sz w:val="24"/>
          <w:szCs w:val="24"/>
        </w:rPr>
        <w:t>)</w:t>
      </w:r>
      <w:r w:rsidRPr="00043546">
        <w:rPr>
          <w:sz w:val="24"/>
          <w:szCs w:val="24"/>
        </w:rPr>
        <w:t xml:space="preserve">. Количество элементов справочников не менее 5. Обратите внимание, как работают механизмы иерархии, подчинения и ввода по строке. </w:t>
      </w:r>
      <w:proofErr w:type="spellStart"/>
      <w:r w:rsidRPr="00043546">
        <w:rPr>
          <w:sz w:val="24"/>
          <w:szCs w:val="24"/>
        </w:rPr>
        <w:t>Поэкспериментурийте</w:t>
      </w:r>
      <w:proofErr w:type="spellEnd"/>
      <w:r w:rsidRPr="00043546">
        <w:rPr>
          <w:sz w:val="24"/>
          <w:szCs w:val="24"/>
        </w:rPr>
        <w:t xml:space="preserve"> с предопределенными элементами справочников.</w:t>
      </w:r>
    </w:p>
    <w:p w14:paraId="5F9FB828" w14:textId="465ECAF5" w:rsidR="003327CE" w:rsidRPr="00043546" w:rsidRDefault="003327CE" w:rsidP="00D672EB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24. Пометьте на удаление несколько элементов справочника Должности. Удалите их, используя стандартный механизм платформы (Все функции… &gt; Стандартные &gt; Удаление помеченных объектов). Если возникают конфликты (см. рисунок ниже), следует найти ссылки на помеченный объект, которые препятствуют его удалению. Для этих целей освойте еще один стандартный механизм – Поиск ссылок на объекты.</w:t>
      </w:r>
    </w:p>
    <w:p w14:paraId="6742BBD5" w14:textId="36BBA8C3" w:rsidR="003327CE" w:rsidRPr="00043546" w:rsidRDefault="003327CE" w:rsidP="00FE13D9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25. Из режима Конфигуратор поменяйте Режим совместимости интерфейса (свойство корневого элемента дерева метаданных). Запустите приложение, обратите внимание, как выглядит приложение с пользовательским интерфейсом Такси, Версия 8.2 и др.</w:t>
      </w:r>
    </w:p>
    <w:p w14:paraId="66308E9C" w14:textId="53D561C4" w:rsidR="003327CE" w:rsidRPr="00043546" w:rsidRDefault="003327CE" w:rsidP="00627368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26. Запустив приложение с интерфейсом Такси, освойте команды Настроить список… и Изменить форму… (командная панель формы списка любого справочника &gt; кнопка ).</w:t>
      </w:r>
    </w:p>
    <w:p w14:paraId="61F74AE7" w14:textId="186540F4" w:rsidR="003327CE" w:rsidRPr="00043546" w:rsidRDefault="003327CE" w:rsidP="000072C3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27. Произведите архивирование (выгрузку) рабочей информационной базы (команда Администрирование &gt; Выгрузить информационную базу…).</w:t>
      </w:r>
    </w:p>
    <w:p w14:paraId="67015AA7" w14:textId="77777777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Факультативная часть.</w:t>
      </w:r>
    </w:p>
    <w:p w14:paraId="39FFB799" w14:textId="416646AF" w:rsidR="003327CE" w:rsidRPr="00043546" w:rsidRDefault="003327CE" w:rsidP="003327CE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28. Модифицируйте созданные структуры данных согласно представлениям о нормализованных БД.</w:t>
      </w:r>
    </w:p>
    <w:p w14:paraId="5C900892" w14:textId="61FF40C9" w:rsidR="000D5C85" w:rsidRPr="00043546" w:rsidRDefault="003327CE" w:rsidP="00472E37">
      <w:pPr>
        <w:pStyle w:val="a2"/>
        <w:rPr>
          <w:sz w:val="24"/>
          <w:szCs w:val="24"/>
        </w:rPr>
      </w:pPr>
      <w:r w:rsidRPr="00043546">
        <w:rPr>
          <w:sz w:val="24"/>
          <w:szCs w:val="24"/>
        </w:rPr>
        <w:t>29.Добавьте в конфигурацию новые структуры данных исходя из</w:t>
      </w:r>
      <w:r w:rsidR="000223AD" w:rsidRPr="00043546">
        <w:rPr>
          <w:sz w:val="24"/>
          <w:szCs w:val="24"/>
        </w:rPr>
        <w:t xml:space="preserve"> </w:t>
      </w:r>
      <w:r w:rsidRPr="00043546">
        <w:rPr>
          <w:sz w:val="24"/>
          <w:szCs w:val="24"/>
        </w:rPr>
        <w:t>логики функционирования предприятия, профиль которого задан по варианту. В отч</w:t>
      </w:r>
      <w:r w:rsidR="000223AD" w:rsidRPr="00043546">
        <w:rPr>
          <w:sz w:val="24"/>
          <w:szCs w:val="24"/>
        </w:rPr>
        <w:t>е</w:t>
      </w:r>
      <w:r w:rsidRPr="00043546">
        <w:rPr>
          <w:sz w:val="24"/>
          <w:szCs w:val="24"/>
        </w:rPr>
        <w:t>те указать измен</w:t>
      </w:r>
      <w:r w:rsidR="000223AD" w:rsidRPr="00043546">
        <w:rPr>
          <w:sz w:val="24"/>
          <w:szCs w:val="24"/>
        </w:rPr>
        <w:t>е</w:t>
      </w:r>
      <w:r w:rsidRPr="00043546">
        <w:rPr>
          <w:sz w:val="24"/>
          <w:szCs w:val="24"/>
        </w:rPr>
        <w:t>нные/добавленные объекты и обосновать целесообразность внесенных измене</w:t>
      </w:r>
    </w:p>
    <w:p w14:paraId="13B79D25" w14:textId="79FB72FD" w:rsidR="00BC5EFD" w:rsidRDefault="0008494F" w:rsidP="0008494F">
      <w:pPr>
        <w:pStyle w:val="a2"/>
        <w:jc w:val="center"/>
      </w:pPr>
      <w:r w:rsidRPr="0008494F">
        <w:drawing>
          <wp:inline distT="0" distB="0" distL="0" distR="0" wp14:anchorId="7A58FE3C" wp14:editId="431E3C48">
            <wp:extent cx="4130398" cy="40389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5623" w14:textId="2E8BF6E2" w:rsidR="0008494F" w:rsidRDefault="0008494F" w:rsidP="0008494F">
      <w:pPr>
        <w:pStyle w:val="a4"/>
      </w:pPr>
      <w:bookmarkStart w:id="1" w:name="_Ref81410983"/>
      <w:r>
        <w:t>Вариант задания (профиль предприятия)</w:t>
      </w:r>
      <w:bookmarkEnd w:id="1"/>
    </w:p>
    <w:p w14:paraId="27B1F24E" w14:textId="3C7ADE89" w:rsidR="00BC5EFD" w:rsidRDefault="00BC5EFD" w:rsidP="00BC5EFD">
      <w:pPr>
        <w:pStyle w:val="a3"/>
      </w:pPr>
      <w:r>
        <w:t>Краткие теоретические сведения</w:t>
      </w:r>
    </w:p>
    <w:p w14:paraId="5B40856E" w14:textId="75047D61" w:rsidR="003B79F9" w:rsidRPr="00BC5EFD" w:rsidRDefault="003B79F9" w:rsidP="00124FE5">
      <w:pPr>
        <w:pStyle w:val="a2"/>
      </w:pPr>
    </w:p>
    <w:p w14:paraId="71EEC448" w14:textId="2DE6DD14" w:rsidR="0064206B" w:rsidRDefault="0042484A" w:rsidP="00514CBF">
      <w:pPr>
        <w:pStyle w:val="a3"/>
        <w:spacing w:before="240"/>
      </w:pPr>
      <w:r>
        <w:lastRenderedPageBreak/>
        <w:t>Ход работы</w:t>
      </w:r>
    </w:p>
    <w:p w14:paraId="3F6AFBD5" w14:textId="484AE6D4" w:rsidR="003A7452" w:rsidRDefault="0007519F" w:rsidP="00E15512">
      <w:pPr>
        <w:pStyle w:val="a2"/>
      </w:pPr>
      <w:r>
        <w:t xml:space="preserve">1. </w:t>
      </w:r>
    </w:p>
    <w:p w14:paraId="72671129" w14:textId="7BFE1A33" w:rsidR="00A74C7E" w:rsidRPr="00A74C7E" w:rsidRDefault="00DE305E" w:rsidP="00BA1902">
      <w:pPr>
        <w:pStyle w:val="a2"/>
        <w:rPr>
          <w:bCs/>
        </w:rPr>
      </w:pPr>
      <w:r w:rsidRPr="00E706D8">
        <w:rPr>
          <w:b/>
        </w:rPr>
        <w:t>Вывод:</w:t>
      </w:r>
      <w:r w:rsidR="00B0589C" w:rsidRPr="00E706D8">
        <w:rPr>
          <w:b/>
        </w:rPr>
        <w:t xml:space="preserve"> </w:t>
      </w:r>
      <w:r w:rsidR="00B0589C" w:rsidRPr="00E706D8">
        <w:rPr>
          <w:bCs/>
        </w:rPr>
        <w:t>Таким образом в ходе выполнения лабораторной работы</w:t>
      </w:r>
      <w:r w:rsidR="00E706D8" w:rsidRPr="00E706D8">
        <w:rPr>
          <w:bCs/>
        </w:rPr>
        <w:t xml:space="preserve"> </w:t>
      </w:r>
      <w:r w:rsidR="00E706D8">
        <w:rPr>
          <w:bCs/>
        </w:rPr>
        <w:t>был</w:t>
      </w:r>
      <w:r w:rsidR="00CF2D4A">
        <w:rPr>
          <w:bCs/>
        </w:rPr>
        <w:t xml:space="preserve">и </w:t>
      </w:r>
      <w:r w:rsidR="00CF2D4A">
        <w:t>получен</w:t>
      </w:r>
      <w:r w:rsidR="00CF2D4A">
        <w:t>ы</w:t>
      </w:r>
      <w:r w:rsidR="00CF2D4A">
        <w:t xml:space="preserve"> практически</w:t>
      </w:r>
      <w:r w:rsidR="00CF2D4A">
        <w:t>е</w:t>
      </w:r>
      <w:r w:rsidR="00CF2D4A">
        <w:t xml:space="preserve"> навык</w:t>
      </w:r>
      <w:r w:rsidR="00CF2D4A">
        <w:t>и</w:t>
      </w:r>
      <w:r w:rsidR="00CF2D4A">
        <w:t xml:space="preserve"> по установке и начальной работе с системой 1С:Предприятие; знакомство с интерфейсом программы и назначением основных объектов</w:t>
      </w:r>
      <w:r w:rsidR="00DE2A2D">
        <w:t xml:space="preserve">. </w:t>
      </w:r>
    </w:p>
    <w:sectPr w:rsidR="00A74C7E" w:rsidRPr="00A74C7E" w:rsidSect="005D7FE2">
      <w:footerReference w:type="default" r:id="rId1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AEC4" w14:textId="77777777" w:rsidR="00256B52" w:rsidRDefault="00256B52" w:rsidP="005D7FE2">
      <w:pPr>
        <w:spacing w:after="0" w:line="240" w:lineRule="auto"/>
      </w:pPr>
      <w:r>
        <w:separator/>
      </w:r>
    </w:p>
  </w:endnote>
  <w:endnote w:type="continuationSeparator" w:id="0">
    <w:p w14:paraId="0EB1F84F" w14:textId="77777777" w:rsidR="00256B52" w:rsidRDefault="00256B5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F003" w14:textId="77777777" w:rsidR="00256B52" w:rsidRDefault="00256B52" w:rsidP="005D7FE2">
      <w:pPr>
        <w:spacing w:after="0" w:line="240" w:lineRule="auto"/>
      </w:pPr>
      <w:r>
        <w:separator/>
      </w:r>
    </w:p>
  </w:footnote>
  <w:footnote w:type="continuationSeparator" w:id="0">
    <w:p w14:paraId="069DC57B" w14:textId="77777777" w:rsidR="00256B52" w:rsidRDefault="00256B5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0C"/>
    <w:rsid w:val="00001C67"/>
    <w:rsid w:val="00004243"/>
    <w:rsid w:val="00011C1A"/>
    <w:rsid w:val="00016389"/>
    <w:rsid w:val="000223AD"/>
    <w:rsid w:val="00025B21"/>
    <w:rsid w:val="00026AAE"/>
    <w:rsid w:val="00032A90"/>
    <w:rsid w:val="00040371"/>
    <w:rsid w:val="00043546"/>
    <w:rsid w:val="000526C9"/>
    <w:rsid w:val="0006003A"/>
    <w:rsid w:val="00063E85"/>
    <w:rsid w:val="00064369"/>
    <w:rsid w:val="00064B3A"/>
    <w:rsid w:val="0007519F"/>
    <w:rsid w:val="0008494F"/>
    <w:rsid w:val="00094050"/>
    <w:rsid w:val="0009760E"/>
    <w:rsid w:val="000A1034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B778B"/>
    <w:rsid w:val="001C14ED"/>
    <w:rsid w:val="001C71A0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6B52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27CE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87350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0CA2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4E1D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502"/>
    <w:rsid w:val="00B63DF8"/>
    <w:rsid w:val="00B75703"/>
    <w:rsid w:val="00B758EC"/>
    <w:rsid w:val="00B81882"/>
    <w:rsid w:val="00B85FAA"/>
    <w:rsid w:val="00B93DF5"/>
    <w:rsid w:val="00BA53B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26E04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E359A"/>
    <w:rsid w:val="00CE4AE8"/>
    <w:rsid w:val="00CF03A5"/>
    <w:rsid w:val="00CF1AEA"/>
    <w:rsid w:val="00CF2D4A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2A2D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035F-5810-4608-A311-E50DB3A8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20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12</cp:revision>
  <cp:lastPrinted>2021-02-28T18:29:00Z</cp:lastPrinted>
  <dcterms:created xsi:type="dcterms:W3CDTF">2021-09-01T14:32:00Z</dcterms:created>
  <dcterms:modified xsi:type="dcterms:W3CDTF">2021-09-01T14:51:00Z</dcterms:modified>
</cp:coreProperties>
</file>