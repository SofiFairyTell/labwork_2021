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511FC0" w:rsidRDefault="00B13897" w:rsidP="009867E3">
      <w:pPr>
        <w:pStyle w:val="a"/>
        <w:ind w:hanging="284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511FC0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511FC0">
        <w:rPr>
          <w:rFonts w:cs="Times New Roman"/>
          <w:sz w:val="24"/>
          <w:szCs w:val="24"/>
        </w:rPr>
        <w:t>студента</w:t>
      </w:r>
      <w:r w:rsidR="00CE359A" w:rsidRPr="00511FC0">
        <w:rPr>
          <w:rFonts w:cs="Times New Roman"/>
          <w:sz w:val="24"/>
          <w:szCs w:val="24"/>
        </w:rPr>
        <w:t xml:space="preserve"> группы ИТ – </w:t>
      </w:r>
      <w:r w:rsidR="007E648B" w:rsidRPr="00511FC0">
        <w:rPr>
          <w:rFonts w:cs="Times New Roman"/>
          <w:sz w:val="24"/>
          <w:szCs w:val="24"/>
        </w:rPr>
        <w:t>4</w:t>
      </w:r>
      <w:r w:rsidR="00CE359A" w:rsidRPr="00511FC0">
        <w:rPr>
          <w:rFonts w:cs="Times New Roman"/>
          <w:sz w:val="24"/>
          <w:szCs w:val="24"/>
        </w:rPr>
        <w:t>2</w:t>
      </w:r>
      <w:r w:rsidR="0019290F" w:rsidRPr="00511FC0">
        <w:rPr>
          <w:rFonts w:cs="Times New Roman"/>
          <w:sz w:val="24"/>
          <w:szCs w:val="24"/>
        </w:rPr>
        <w:br/>
      </w:r>
      <w:r w:rsidR="00CE359A" w:rsidRPr="00511FC0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511FC0" w14:paraId="596FB372" w14:textId="77777777" w:rsidTr="00470D8C">
        <w:tc>
          <w:tcPr>
            <w:tcW w:w="2401" w:type="dxa"/>
          </w:tcPr>
          <w:p w14:paraId="6FD169CD" w14:textId="77777777" w:rsidR="00CE359A" w:rsidRPr="00511FC0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1F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511FC0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511FC0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1FC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511FC0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D140CC3" w:rsidR="0064206B" w:rsidRPr="00511FC0" w:rsidRDefault="00AC01BD" w:rsidP="005D53A9">
      <w:pPr>
        <w:pStyle w:val="a1"/>
        <w:rPr>
          <w:sz w:val="24"/>
          <w:szCs w:val="24"/>
        </w:rPr>
      </w:pPr>
      <w:r w:rsidRPr="00511FC0">
        <w:rPr>
          <w:sz w:val="24"/>
          <w:szCs w:val="24"/>
        </w:rPr>
        <w:t>Определение вероятностей состояний системы массового обслуживания и финальных</w:t>
      </w:r>
      <w:r w:rsidRPr="00511FC0">
        <w:rPr>
          <w:sz w:val="24"/>
          <w:szCs w:val="24"/>
        </w:rPr>
        <w:t xml:space="preserve"> </w:t>
      </w:r>
      <w:r w:rsidRPr="00511FC0">
        <w:rPr>
          <w:sz w:val="24"/>
          <w:szCs w:val="24"/>
        </w:rPr>
        <w:t>вероятностей</w:t>
      </w:r>
      <w:r w:rsidRPr="00511FC0">
        <w:rPr>
          <w:sz w:val="24"/>
          <w:szCs w:val="24"/>
        </w:rPr>
        <w:t xml:space="preserve"> </w:t>
      </w:r>
    </w:p>
    <w:p w14:paraId="25AF31BE" w14:textId="315EE5AE" w:rsidR="003532A7" w:rsidRPr="00511FC0" w:rsidRDefault="00CE359A" w:rsidP="00BC5EFD">
      <w:pPr>
        <w:pStyle w:val="Default"/>
      </w:pPr>
      <w:r w:rsidRPr="00511FC0">
        <w:rPr>
          <w:b/>
        </w:rPr>
        <w:t xml:space="preserve">Цель </w:t>
      </w:r>
      <w:proofErr w:type="gramStart"/>
      <w:r w:rsidRPr="00511FC0">
        <w:rPr>
          <w:b/>
        </w:rPr>
        <w:t>работы</w:t>
      </w:r>
      <w:r w:rsidR="00E90335" w:rsidRPr="00511FC0">
        <w:t>:</w:t>
      </w:r>
      <w:r w:rsidR="00BC5EFD" w:rsidRPr="00511FC0">
        <w:t xml:space="preserve">  </w:t>
      </w:r>
      <w:r w:rsidR="00BC5EFD" w:rsidRPr="00511FC0">
        <w:rPr>
          <w:rStyle w:val="af4"/>
          <w:sz w:val="24"/>
          <w:szCs w:val="24"/>
        </w:rPr>
        <w:t>.</w:t>
      </w:r>
      <w:proofErr w:type="gramEnd"/>
    </w:p>
    <w:p w14:paraId="1271C954" w14:textId="77777777" w:rsidR="004237A5" w:rsidRPr="00511FC0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511FC0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511FC0">
        <w:rPr>
          <w:sz w:val="24"/>
          <w:szCs w:val="24"/>
        </w:rPr>
        <w:t>Содержание работы</w:t>
      </w:r>
    </w:p>
    <w:p w14:paraId="42183154" w14:textId="77777777" w:rsidR="00E70FC0" w:rsidRPr="00511FC0" w:rsidRDefault="00BC5EFD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>1.</w:t>
      </w:r>
      <w:r w:rsidR="00AC01BD" w:rsidRPr="00511FC0">
        <w:rPr>
          <w:sz w:val="24"/>
          <w:szCs w:val="24"/>
        </w:rPr>
        <w:t xml:space="preserve"> Ниже представлен граф состояний и переходов (ГСП) системы массового обслуживания (СМО)</w:t>
      </w:r>
      <w:r w:rsidR="00E70FC0" w:rsidRPr="00511FC0">
        <w:rPr>
          <w:sz w:val="24"/>
          <w:szCs w:val="24"/>
        </w:rPr>
        <w:t xml:space="preserve"> – «Секретариат»</w:t>
      </w:r>
      <w:r w:rsidR="00AC01BD" w:rsidRPr="00511FC0">
        <w:rPr>
          <w:sz w:val="24"/>
          <w:szCs w:val="24"/>
        </w:rPr>
        <w:t xml:space="preserve">, которая может находится в </w:t>
      </w:r>
      <w:r w:rsidR="00E70FC0" w:rsidRPr="00511FC0">
        <w:rPr>
          <w:sz w:val="24"/>
          <w:szCs w:val="24"/>
        </w:rPr>
        <w:t xml:space="preserve">4 возможный состояниях: </w:t>
      </w:r>
    </w:p>
    <w:p w14:paraId="0711713E" w14:textId="058DCF30" w:rsidR="00E70FC0" w:rsidRPr="00511FC0" w:rsidRDefault="00E70FC0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 xml:space="preserve">1. Ожидание </w:t>
      </w:r>
      <w:r w:rsidR="00B623B2" w:rsidRPr="00511FC0">
        <w:rPr>
          <w:sz w:val="24"/>
          <w:szCs w:val="24"/>
        </w:rPr>
        <w:t xml:space="preserve">посетителей (задания) – </w:t>
      </w:r>
      <w:r w:rsidR="00B623B2" w:rsidRPr="00511FC0">
        <w:rPr>
          <w:sz w:val="24"/>
          <w:szCs w:val="24"/>
          <w:lang w:val="en-US"/>
        </w:rPr>
        <w:t>S1</w:t>
      </w:r>
      <w:r w:rsidRPr="00511FC0">
        <w:rPr>
          <w:sz w:val="24"/>
          <w:szCs w:val="24"/>
          <w:lang w:val="en-US"/>
        </w:rPr>
        <w:t>;</w:t>
      </w:r>
    </w:p>
    <w:p w14:paraId="5C900892" w14:textId="08D8F078" w:rsidR="000D5C85" w:rsidRPr="00511FC0" w:rsidRDefault="00E70FC0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 xml:space="preserve">2. </w:t>
      </w:r>
      <w:r w:rsidR="00B623B2" w:rsidRPr="00511FC0">
        <w:rPr>
          <w:sz w:val="24"/>
          <w:szCs w:val="24"/>
        </w:rPr>
        <w:t xml:space="preserve">Перерыв – </w:t>
      </w:r>
      <w:r w:rsidR="00B623B2" w:rsidRPr="00511FC0">
        <w:rPr>
          <w:sz w:val="24"/>
          <w:szCs w:val="24"/>
          <w:lang w:val="en-US"/>
        </w:rPr>
        <w:t>S2;</w:t>
      </w:r>
    </w:p>
    <w:p w14:paraId="2C5222A1" w14:textId="2ED1D17A" w:rsidR="00B623B2" w:rsidRPr="00511FC0" w:rsidRDefault="00B623B2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  <w:lang w:val="en-US"/>
        </w:rPr>
        <w:t>3</w:t>
      </w:r>
      <w:r w:rsidRPr="00511FC0">
        <w:rPr>
          <w:sz w:val="24"/>
          <w:szCs w:val="24"/>
        </w:rPr>
        <w:t xml:space="preserve">. Общение с посетителями – </w:t>
      </w:r>
      <w:r w:rsidRPr="00511FC0">
        <w:rPr>
          <w:sz w:val="24"/>
          <w:szCs w:val="24"/>
          <w:lang w:val="en-US"/>
        </w:rPr>
        <w:t>S3;</w:t>
      </w:r>
    </w:p>
    <w:p w14:paraId="586ED442" w14:textId="1349CCBE" w:rsidR="00B623B2" w:rsidRPr="00511FC0" w:rsidRDefault="00B623B2" w:rsidP="00AC01BD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 xml:space="preserve">4. Обработка документов от посетителей – </w:t>
      </w:r>
      <w:r w:rsidRPr="00511FC0">
        <w:rPr>
          <w:sz w:val="24"/>
          <w:szCs w:val="24"/>
          <w:lang w:val="en-US"/>
        </w:rPr>
        <w:t>S</w:t>
      </w:r>
      <w:r w:rsidRPr="00511FC0">
        <w:rPr>
          <w:sz w:val="24"/>
          <w:szCs w:val="24"/>
        </w:rPr>
        <w:t>4;</w:t>
      </w:r>
    </w:p>
    <w:p w14:paraId="1140408F" w14:textId="77777777" w:rsidR="00B623B2" w:rsidRPr="00511FC0" w:rsidRDefault="00B623B2" w:rsidP="00AC01BD">
      <w:pPr>
        <w:pStyle w:val="a2"/>
        <w:rPr>
          <w:sz w:val="24"/>
          <w:szCs w:val="24"/>
        </w:rPr>
      </w:pPr>
    </w:p>
    <w:p w14:paraId="53FCFCDE" w14:textId="318104D9" w:rsidR="00CF6935" w:rsidRPr="00511FC0" w:rsidRDefault="00B623B2" w:rsidP="00511FC0">
      <w:pPr>
        <w:pStyle w:val="a2"/>
        <w:jc w:val="center"/>
        <w:rPr>
          <w:sz w:val="24"/>
          <w:szCs w:val="24"/>
        </w:rPr>
      </w:pPr>
      <w:r w:rsidRPr="00511FC0">
        <w:rPr>
          <w:noProof/>
          <w:sz w:val="24"/>
          <w:szCs w:val="24"/>
          <w:lang w:eastAsia="ru-RU"/>
        </w:rPr>
        <w:drawing>
          <wp:inline distT="0" distB="0" distL="0" distR="0" wp14:anchorId="3DA3BAD8" wp14:editId="1E0990FE">
            <wp:extent cx="5476323" cy="285541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280" cy="285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33C8" w14:textId="77777777" w:rsidR="001C2C34" w:rsidRPr="00511FC0" w:rsidRDefault="001C2C34" w:rsidP="001C2C34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>Переходы модели СМО "Секретариат"</w:t>
      </w:r>
    </w:p>
    <w:p w14:paraId="26A63B2B" w14:textId="10C9BBAF" w:rsidR="001C2C34" w:rsidRPr="00511FC0" w:rsidRDefault="00511FC0" w:rsidP="00511FC0">
      <w:pPr>
        <w:pStyle w:val="a2"/>
      </w:pPr>
      <w:r w:rsidRPr="00511FC0">
        <w:rPr>
          <w:sz w:val="24"/>
          <w:szCs w:val="24"/>
        </w:rPr>
        <w:t>λ</w:t>
      </w:r>
      <w:r w:rsidR="001C2C34" w:rsidRPr="00511FC0">
        <w:t>12 - Ушла на перерыв так как закончилось время ожидания</w:t>
      </w:r>
      <w:r w:rsidR="00873660" w:rsidRPr="00511FC0">
        <w:t xml:space="preserve"> (1 </w:t>
      </w:r>
      <w:r w:rsidR="00855D2F" w:rsidRPr="00511FC0">
        <w:t>действие</w:t>
      </w:r>
      <w:r w:rsidR="00873660" w:rsidRPr="00511FC0">
        <w:t xml:space="preserve"> в день)</w:t>
      </w:r>
    </w:p>
    <w:p w14:paraId="5238B417" w14:textId="6817CC45" w:rsidR="001C2C34" w:rsidRPr="00511FC0" w:rsidRDefault="00511FC0" w:rsidP="00511FC0">
      <w:pPr>
        <w:pStyle w:val="a2"/>
      </w:pPr>
      <w:r w:rsidRPr="00511FC0">
        <w:rPr>
          <w:sz w:val="24"/>
          <w:szCs w:val="24"/>
        </w:rPr>
        <w:t>λ</w:t>
      </w:r>
      <w:r w:rsidR="001C2C34" w:rsidRPr="00511FC0">
        <w:t>21 - Время перерыва закончилось и вернулись ждать посетителей</w:t>
      </w:r>
      <w:r w:rsidR="00873660" w:rsidRPr="00511FC0">
        <w:t xml:space="preserve"> (1 </w:t>
      </w:r>
      <w:r w:rsidR="00855D2F" w:rsidRPr="00511FC0">
        <w:t xml:space="preserve">действие </w:t>
      </w:r>
      <w:r w:rsidR="00873660" w:rsidRPr="00511FC0">
        <w:t>в день)</w:t>
      </w:r>
    </w:p>
    <w:p w14:paraId="7A0280AA" w14:textId="716982C1" w:rsidR="001C2C34" w:rsidRPr="00511FC0" w:rsidRDefault="00511FC0" w:rsidP="00511FC0">
      <w:pPr>
        <w:pStyle w:val="a2"/>
      </w:pPr>
      <w:r w:rsidRPr="00511FC0">
        <w:rPr>
          <w:sz w:val="24"/>
          <w:szCs w:val="24"/>
        </w:rPr>
        <w:t>λ</w:t>
      </w:r>
      <w:r w:rsidR="001C2C34" w:rsidRPr="00511FC0">
        <w:t>34 - Завершила работу с посетителями и начала обработку их документов</w:t>
      </w:r>
      <w:r w:rsidR="00873660" w:rsidRPr="00511FC0">
        <w:t xml:space="preserve"> (16 раз)</w:t>
      </w:r>
    </w:p>
    <w:p w14:paraId="4D0F0533" w14:textId="6D335FD6" w:rsidR="001C2C34" w:rsidRPr="00511FC0" w:rsidRDefault="00511FC0" w:rsidP="00511FC0">
      <w:pPr>
        <w:pStyle w:val="a2"/>
      </w:pPr>
      <w:r w:rsidRPr="00511FC0">
        <w:rPr>
          <w:sz w:val="24"/>
          <w:szCs w:val="24"/>
        </w:rPr>
        <w:t>λ</w:t>
      </w:r>
      <w:r w:rsidR="001C2C34" w:rsidRPr="00511FC0">
        <w:t>43- Завершили обработку документов от посетителей и вернулись к общению с ними (</w:t>
      </w:r>
      <w:proofErr w:type="gramStart"/>
      <w:r w:rsidR="001C2C34" w:rsidRPr="00511FC0">
        <w:t>например</w:t>
      </w:r>
      <w:proofErr w:type="gramEnd"/>
      <w:r w:rsidR="001C2C34" w:rsidRPr="00511FC0">
        <w:t xml:space="preserve"> вернули составленный договор на подпись)</w:t>
      </w:r>
      <w:r w:rsidR="00685FB5" w:rsidRPr="00511FC0">
        <w:t xml:space="preserve"> (7 </w:t>
      </w:r>
      <w:r w:rsidR="00855D2F" w:rsidRPr="00511FC0">
        <w:t>действий</w:t>
      </w:r>
      <w:r w:rsidR="00685FB5" w:rsidRPr="00511FC0">
        <w:t>)</w:t>
      </w:r>
    </w:p>
    <w:p w14:paraId="4EF0587E" w14:textId="43AC0FD5" w:rsidR="001C2C34" w:rsidRPr="00511FC0" w:rsidRDefault="00511FC0" w:rsidP="00511FC0">
      <w:pPr>
        <w:pStyle w:val="a2"/>
      </w:pPr>
      <w:r w:rsidRPr="00511FC0">
        <w:rPr>
          <w:sz w:val="24"/>
          <w:szCs w:val="24"/>
        </w:rPr>
        <w:t>λ</w:t>
      </w:r>
      <w:r w:rsidR="001C2C34" w:rsidRPr="00511FC0">
        <w:t>14 - Поступило задание на обработку документов</w:t>
      </w:r>
      <w:r w:rsidR="00685FB5" w:rsidRPr="00511FC0">
        <w:t xml:space="preserve"> (16 </w:t>
      </w:r>
      <w:r w:rsidR="00855D2F" w:rsidRPr="00511FC0">
        <w:t>действий</w:t>
      </w:r>
      <w:r w:rsidR="00685FB5" w:rsidRPr="00511FC0">
        <w:t>)</w:t>
      </w:r>
    </w:p>
    <w:p w14:paraId="757FB5B5" w14:textId="6D1A0A9A" w:rsidR="001C2C34" w:rsidRPr="00511FC0" w:rsidRDefault="00511FC0" w:rsidP="00511FC0">
      <w:pPr>
        <w:pStyle w:val="a2"/>
      </w:pPr>
      <w:r w:rsidRPr="00511FC0">
        <w:rPr>
          <w:sz w:val="24"/>
          <w:szCs w:val="24"/>
        </w:rPr>
        <w:t>λ</w:t>
      </w:r>
      <w:r w:rsidR="001C2C34" w:rsidRPr="00511FC0">
        <w:t>41 - Завершила обработку документов от посетителей и стала ждать новых</w:t>
      </w:r>
      <w:r w:rsidR="00685FB5" w:rsidRPr="00511FC0">
        <w:t xml:space="preserve"> (16 </w:t>
      </w:r>
      <w:r w:rsidR="00855D2F" w:rsidRPr="00511FC0">
        <w:t>действий</w:t>
      </w:r>
      <w:r w:rsidR="00685FB5" w:rsidRPr="00511FC0">
        <w:t>)</w:t>
      </w:r>
    </w:p>
    <w:p w14:paraId="018A113C" w14:textId="68A04D5C" w:rsidR="001C2C34" w:rsidRPr="00511FC0" w:rsidRDefault="00511FC0" w:rsidP="00511FC0">
      <w:pPr>
        <w:pStyle w:val="a2"/>
      </w:pPr>
      <w:r w:rsidRPr="00511FC0">
        <w:rPr>
          <w:sz w:val="24"/>
          <w:szCs w:val="24"/>
        </w:rPr>
        <w:t>λ</w:t>
      </w:r>
      <w:r w:rsidR="001C2C34" w:rsidRPr="00511FC0">
        <w:t>42 - После обработки документов наступило время обеда и ушли на перерыв</w:t>
      </w:r>
      <w:r w:rsidR="00685FB5" w:rsidRPr="00511FC0">
        <w:t xml:space="preserve"> (8 </w:t>
      </w:r>
      <w:r w:rsidR="00855D2F" w:rsidRPr="00511FC0">
        <w:t>действий</w:t>
      </w:r>
      <w:r w:rsidR="00685FB5" w:rsidRPr="00511FC0">
        <w:t>)</w:t>
      </w:r>
    </w:p>
    <w:p w14:paraId="7F1E7EFC" w14:textId="4070CB5C" w:rsidR="001C2C34" w:rsidRPr="00511FC0" w:rsidRDefault="001C2C34" w:rsidP="001C2C34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>R13 - Появился новый посетитель поэтому начинаем общение</w:t>
      </w:r>
      <w:r w:rsidR="00685FB5" w:rsidRPr="00511FC0">
        <w:rPr>
          <w:sz w:val="24"/>
          <w:szCs w:val="24"/>
        </w:rPr>
        <w:t xml:space="preserve"> (</w:t>
      </w:r>
      <w:r w:rsidR="00855D2F" w:rsidRPr="00511FC0">
        <w:rPr>
          <w:sz w:val="24"/>
          <w:szCs w:val="24"/>
        </w:rPr>
        <w:t>16 действий</w:t>
      </w:r>
      <w:r w:rsidR="00685FB5" w:rsidRPr="00511FC0">
        <w:rPr>
          <w:sz w:val="24"/>
          <w:szCs w:val="24"/>
        </w:rPr>
        <w:t>)</w:t>
      </w:r>
    </w:p>
    <w:p w14:paraId="13B79D25" w14:textId="4689D427" w:rsidR="00BC5EFD" w:rsidRPr="00511FC0" w:rsidRDefault="001C2C34" w:rsidP="001C2C34">
      <w:pPr>
        <w:pStyle w:val="a2"/>
        <w:rPr>
          <w:sz w:val="24"/>
          <w:szCs w:val="24"/>
        </w:rPr>
      </w:pPr>
      <w:r w:rsidRPr="00511FC0">
        <w:rPr>
          <w:sz w:val="24"/>
          <w:szCs w:val="24"/>
        </w:rPr>
        <w:t>R31 - После завершения общения с посетителями вернулись ждать новых</w:t>
      </w:r>
      <w:r w:rsidR="00685FB5" w:rsidRPr="00511FC0">
        <w:rPr>
          <w:sz w:val="24"/>
          <w:szCs w:val="24"/>
        </w:rPr>
        <w:t xml:space="preserve"> (16 </w:t>
      </w:r>
      <w:r w:rsidR="00855D2F" w:rsidRPr="00511FC0">
        <w:rPr>
          <w:sz w:val="24"/>
          <w:szCs w:val="24"/>
        </w:rPr>
        <w:t>действие</w:t>
      </w:r>
      <w:r w:rsidR="00685FB5" w:rsidRPr="00511FC0">
        <w:rPr>
          <w:sz w:val="24"/>
          <w:szCs w:val="24"/>
        </w:rPr>
        <w:t>)</w:t>
      </w:r>
      <w:r w:rsidR="00511FC0" w:rsidRPr="00511FC0">
        <w:rPr>
          <w:sz w:val="24"/>
          <w:szCs w:val="24"/>
        </w:rPr>
        <w:t xml:space="preserve">. </w:t>
      </w:r>
    </w:p>
    <w:bookmarkStart w:id="1" w:name="_MON_1693740138"/>
    <w:bookmarkEnd w:id="1"/>
    <w:p w14:paraId="7BA5B514" w14:textId="1B6A9A8C" w:rsidR="00074E11" w:rsidRPr="00511FC0" w:rsidRDefault="00511FC0" w:rsidP="00203DE8">
      <w:pPr>
        <w:pStyle w:val="a1"/>
        <w:jc w:val="left"/>
        <w:rPr>
          <w:sz w:val="24"/>
          <w:szCs w:val="24"/>
        </w:rPr>
      </w:pPr>
      <w:r w:rsidRPr="00511FC0">
        <w:rPr>
          <w:sz w:val="24"/>
          <w:szCs w:val="24"/>
        </w:rPr>
        <w:object w:dxaOrig="10478" w:dyaOrig="3814" w14:anchorId="1E786B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6pt;height:211.4pt" o:ole="">
            <v:imagedata r:id="rId9" o:title=""/>
          </v:shape>
          <o:OLEObject Type="Embed" ProgID="Excel.Sheet.12" ShapeID="_x0000_i1025" DrawAspect="Content" ObjectID="_1693745909" r:id="rId10"/>
        </w:object>
      </w:r>
    </w:p>
    <w:p w14:paraId="0BB7B5C1" w14:textId="77777777" w:rsidR="00873660" w:rsidRPr="00511FC0" w:rsidRDefault="00873660" w:rsidP="00E15512">
      <w:pPr>
        <w:pStyle w:val="a2"/>
        <w:rPr>
          <w:sz w:val="24"/>
          <w:szCs w:val="24"/>
        </w:rPr>
      </w:pPr>
      <w:bookmarkStart w:id="2" w:name="_GoBack"/>
      <w:bookmarkEnd w:id="2"/>
    </w:p>
    <w:p w14:paraId="72671129" w14:textId="68530D7F" w:rsidR="00A74C7E" w:rsidRPr="00511FC0" w:rsidRDefault="00DE305E" w:rsidP="00BA1902">
      <w:pPr>
        <w:pStyle w:val="a2"/>
        <w:rPr>
          <w:bCs/>
          <w:sz w:val="24"/>
          <w:szCs w:val="24"/>
        </w:rPr>
      </w:pPr>
      <w:r w:rsidRPr="00511FC0">
        <w:rPr>
          <w:b/>
          <w:sz w:val="24"/>
          <w:szCs w:val="24"/>
        </w:rPr>
        <w:t>Вывод:</w:t>
      </w:r>
      <w:r w:rsidR="00B0589C" w:rsidRPr="00511FC0">
        <w:rPr>
          <w:b/>
          <w:sz w:val="24"/>
          <w:szCs w:val="24"/>
        </w:rPr>
        <w:t xml:space="preserve"> </w:t>
      </w:r>
      <w:r w:rsidR="00B0589C" w:rsidRPr="00511FC0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511FC0">
        <w:rPr>
          <w:bCs/>
          <w:sz w:val="24"/>
          <w:szCs w:val="24"/>
        </w:rPr>
        <w:t xml:space="preserve"> было осуществлено</w:t>
      </w:r>
      <w:r w:rsidR="00D85F9F" w:rsidRPr="00511FC0">
        <w:rPr>
          <w:bCs/>
          <w:sz w:val="24"/>
          <w:szCs w:val="24"/>
        </w:rPr>
        <w:t xml:space="preserve">. </w:t>
      </w:r>
    </w:p>
    <w:p w14:paraId="0904A428" w14:textId="77777777" w:rsidR="00AC01BD" w:rsidRPr="00511FC0" w:rsidRDefault="00AC01BD">
      <w:pPr>
        <w:pStyle w:val="a2"/>
        <w:rPr>
          <w:bCs/>
          <w:sz w:val="24"/>
          <w:szCs w:val="24"/>
        </w:rPr>
      </w:pPr>
    </w:p>
    <w:sectPr w:rsidR="00AC01BD" w:rsidRPr="00511FC0" w:rsidSect="005D7FE2">
      <w:footerReference w:type="default" r:id="rId11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A54BFC" w14:textId="77777777" w:rsidR="003C799D" w:rsidRDefault="003C799D" w:rsidP="005D7FE2">
      <w:pPr>
        <w:spacing w:after="0" w:line="240" w:lineRule="auto"/>
      </w:pPr>
      <w:r>
        <w:separator/>
      </w:r>
    </w:p>
  </w:endnote>
  <w:endnote w:type="continuationSeparator" w:id="0">
    <w:p w14:paraId="776BF72F" w14:textId="77777777" w:rsidR="003C799D" w:rsidRDefault="003C799D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1FC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CB3B2" w14:textId="77777777" w:rsidR="003C799D" w:rsidRDefault="003C799D" w:rsidP="005D7FE2">
      <w:pPr>
        <w:spacing w:after="0" w:line="240" w:lineRule="auto"/>
      </w:pPr>
      <w:r>
        <w:separator/>
      </w:r>
    </w:p>
  </w:footnote>
  <w:footnote w:type="continuationSeparator" w:id="0">
    <w:p w14:paraId="29845C6F" w14:textId="77777777" w:rsidR="003C799D" w:rsidRDefault="003C799D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8F05497"/>
    <w:multiLevelType w:val="multilevel"/>
    <w:tmpl w:val="942A8D50"/>
    <w:lvl w:ilvl="0">
      <w:start w:val="1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9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3"/>
  </w:num>
  <w:num w:numId="2">
    <w:abstractNumId w:val="12"/>
  </w:num>
  <w:num w:numId="3">
    <w:abstractNumId w:val="6"/>
  </w:num>
  <w:num w:numId="4">
    <w:abstractNumId w:val="11"/>
  </w:num>
  <w:num w:numId="5">
    <w:abstractNumId w:val="11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1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1"/>
  </w:num>
  <w:num w:numId="8">
    <w:abstractNumId w:val="5"/>
  </w:num>
  <w:num w:numId="9">
    <w:abstractNumId w:val="7"/>
  </w:num>
  <w:num w:numId="10">
    <w:abstractNumId w:val="0"/>
  </w:num>
  <w:num w:numId="11">
    <w:abstractNumId w:val="14"/>
  </w:num>
  <w:num w:numId="12">
    <w:abstractNumId w:val="4"/>
  </w:num>
  <w:num w:numId="13">
    <w:abstractNumId w:val="15"/>
  </w:num>
  <w:num w:numId="1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0"/>
  </w:num>
  <w:num w:numId="17">
    <w:abstractNumId w:val="1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32A90"/>
    <w:rsid w:val="00040371"/>
    <w:rsid w:val="000526C9"/>
    <w:rsid w:val="0006003A"/>
    <w:rsid w:val="00063E85"/>
    <w:rsid w:val="00064369"/>
    <w:rsid w:val="00064B3A"/>
    <w:rsid w:val="00074E11"/>
    <w:rsid w:val="0007519F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600A"/>
    <w:rsid w:val="000F1227"/>
    <w:rsid w:val="000F2524"/>
    <w:rsid w:val="001011E2"/>
    <w:rsid w:val="00103F2D"/>
    <w:rsid w:val="00111D06"/>
    <w:rsid w:val="00114E61"/>
    <w:rsid w:val="00122223"/>
    <w:rsid w:val="0012502F"/>
    <w:rsid w:val="00125DBC"/>
    <w:rsid w:val="0012644C"/>
    <w:rsid w:val="00137048"/>
    <w:rsid w:val="00146A22"/>
    <w:rsid w:val="00151721"/>
    <w:rsid w:val="00151B3A"/>
    <w:rsid w:val="0015603A"/>
    <w:rsid w:val="00162195"/>
    <w:rsid w:val="0016317B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2C34"/>
    <w:rsid w:val="001C71A0"/>
    <w:rsid w:val="001D19BA"/>
    <w:rsid w:val="001D7C62"/>
    <w:rsid w:val="001E41E5"/>
    <w:rsid w:val="001F3C2E"/>
    <w:rsid w:val="001F4C0C"/>
    <w:rsid w:val="00203DE8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4C83"/>
    <w:rsid w:val="00257088"/>
    <w:rsid w:val="00262760"/>
    <w:rsid w:val="002644B1"/>
    <w:rsid w:val="002661FA"/>
    <w:rsid w:val="00274FB9"/>
    <w:rsid w:val="00275B5E"/>
    <w:rsid w:val="002768D3"/>
    <w:rsid w:val="002900E6"/>
    <w:rsid w:val="00293735"/>
    <w:rsid w:val="0029525F"/>
    <w:rsid w:val="00295C11"/>
    <w:rsid w:val="002A2292"/>
    <w:rsid w:val="002A46C8"/>
    <w:rsid w:val="002B374F"/>
    <w:rsid w:val="002B3B0A"/>
    <w:rsid w:val="002C6641"/>
    <w:rsid w:val="002D0F8C"/>
    <w:rsid w:val="002D43EE"/>
    <w:rsid w:val="002D45BB"/>
    <w:rsid w:val="002D5BEA"/>
    <w:rsid w:val="002E16FB"/>
    <w:rsid w:val="002E609B"/>
    <w:rsid w:val="002F4E4F"/>
    <w:rsid w:val="003146B6"/>
    <w:rsid w:val="003238F7"/>
    <w:rsid w:val="00334E7A"/>
    <w:rsid w:val="003358A9"/>
    <w:rsid w:val="00346987"/>
    <w:rsid w:val="00351534"/>
    <w:rsid w:val="003532A7"/>
    <w:rsid w:val="00356D75"/>
    <w:rsid w:val="0035738A"/>
    <w:rsid w:val="0036052B"/>
    <w:rsid w:val="00364864"/>
    <w:rsid w:val="0036796C"/>
    <w:rsid w:val="0037057D"/>
    <w:rsid w:val="00371476"/>
    <w:rsid w:val="00374DC7"/>
    <w:rsid w:val="0038323C"/>
    <w:rsid w:val="0039126E"/>
    <w:rsid w:val="0039219C"/>
    <w:rsid w:val="003A7452"/>
    <w:rsid w:val="003B79F9"/>
    <w:rsid w:val="003C087E"/>
    <w:rsid w:val="003C12D4"/>
    <w:rsid w:val="003C6E22"/>
    <w:rsid w:val="003C799D"/>
    <w:rsid w:val="003D49F4"/>
    <w:rsid w:val="003D4C11"/>
    <w:rsid w:val="003D664F"/>
    <w:rsid w:val="003E2F4D"/>
    <w:rsid w:val="003E7636"/>
    <w:rsid w:val="003E7F7D"/>
    <w:rsid w:val="003F7535"/>
    <w:rsid w:val="00402C87"/>
    <w:rsid w:val="00404116"/>
    <w:rsid w:val="004056AE"/>
    <w:rsid w:val="0041124C"/>
    <w:rsid w:val="00411B02"/>
    <w:rsid w:val="004148B1"/>
    <w:rsid w:val="0041601F"/>
    <w:rsid w:val="004227B0"/>
    <w:rsid w:val="004237A5"/>
    <w:rsid w:val="0042484A"/>
    <w:rsid w:val="004249B3"/>
    <w:rsid w:val="004423F0"/>
    <w:rsid w:val="00445388"/>
    <w:rsid w:val="00445812"/>
    <w:rsid w:val="00447DCE"/>
    <w:rsid w:val="00464974"/>
    <w:rsid w:val="004657B9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2275"/>
    <w:rsid w:val="004B6623"/>
    <w:rsid w:val="004C1AEF"/>
    <w:rsid w:val="004C4ACF"/>
    <w:rsid w:val="004C569B"/>
    <w:rsid w:val="004C76ED"/>
    <w:rsid w:val="004C7E85"/>
    <w:rsid w:val="004D7693"/>
    <w:rsid w:val="004E4DAB"/>
    <w:rsid w:val="00504B5C"/>
    <w:rsid w:val="00511FC0"/>
    <w:rsid w:val="00512F2B"/>
    <w:rsid w:val="00513243"/>
    <w:rsid w:val="00514CBF"/>
    <w:rsid w:val="00514F94"/>
    <w:rsid w:val="00517B7E"/>
    <w:rsid w:val="00517CD9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59A7"/>
    <w:rsid w:val="005B767D"/>
    <w:rsid w:val="005C16D9"/>
    <w:rsid w:val="005C5168"/>
    <w:rsid w:val="005D53A9"/>
    <w:rsid w:val="005D7FE2"/>
    <w:rsid w:val="005E1413"/>
    <w:rsid w:val="005E45DB"/>
    <w:rsid w:val="005F2134"/>
    <w:rsid w:val="005F7B41"/>
    <w:rsid w:val="00600C4C"/>
    <w:rsid w:val="00603D6A"/>
    <w:rsid w:val="006046EE"/>
    <w:rsid w:val="00606F5E"/>
    <w:rsid w:val="0062196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73442"/>
    <w:rsid w:val="0067457D"/>
    <w:rsid w:val="006816C9"/>
    <w:rsid w:val="00685FB5"/>
    <w:rsid w:val="0069317E"/>
    <w:rsid w:val="00696619"/>
    <w:rsid w:val="006A00B4"/>
    <w:rsid w:val="006B66AB"/>
    <w:rsid w:val="006D1D69"/>
    <w:rsid w:val="006E085F"/>
    <w:rsid w:val="006E344C"/>
    <w:rsid w:val="006E35B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B003C"/>
    <w:rsid w:val="007B1FD6"/>
    <w:rsid w:val="007B2423"/>
    <w:rsid w:val="007B3A0F"/>
    <w:rsid w:val="007C08C0"/>
    <w:rsid w:val="007C0FEA"/>
    <w:rsid w:val="007D1001"/>
    <w:rsid w:val="007D157D"/>
    <w:rsid w:val="007E1BC2"/>
    <w:rsid w:val="007E2498"/>
    <w:rsid w:val="007E648B"/>
    <w:rsid w:val="007E6F62"/>
    <w:rsid w:val="007F47C3"/>
    <w:rsid w:val="007F6E42"/>
    <w:rsid w:val="00800CD0"/>
    <w:rsid w:val="00802DEC"/>
    <w:rsid w:val="00803CC0"/>
    <w:rsid w:val="00804E1D"/>
    <w:rsid w:val="00807A9C"/>
    <w:rsid w:val="00812FBC"/>
    <w:rsid w:val="008144A9"/>
    <w:rsid w:val="00817DBA"/>
    <w:rsid w:val="0082623B"/>
    <w:rsid w:val="00827A6B"/>
    <w:rsid w:val="008308DD"/>
    <w:rsid w:val="00832918"/>
    <w:rsid w:val="008411A2"/>
    <w:rsid w:val="00846071"/>
    <w:rsid w:val="00851C7E"/>
    <w:rsid w:val="0085240A"/>
    <w:rsid w:val="00852B35"/>
    <w:rsid w:val="00855D2F"/>
    <w:rsid w:val="00873091"/>
    <w:rsid w:val="00873660"/>
    <w:rsid w:val="0088132B"/>
    <w:rsid w:val="008820C3"/>
    <w:rsid w:val="00882DA1"/>
    <w:rsid w:val="008847FF"/>
    <w:rsid w:val="00892A35"/>
    <w:rsid w:val="008A32AA"/>
    <w:rsid w:val="008B4606"/>
    <w:rsid w:val="008B5C35"/>
    <w:rsid w:val="008C45A2"/>
    <w:rsid w:val="008C4FC0"/>
    <w:rsid w:val="008C6355"/>
    <w:rsid w:val="008D060A"/>
    <w:rsid w:val="008D5EB8"/>
    <w:rsid w:val="008E0947"/>
    <w:rsid w:val="008F507B"/>
    <w:rsid w:val="00901B41"/>
    <w:rsid w:val="00905640"/>
    <w:rsid w:val="0091073C"/>
    <w:rsid w:val="00921531"/>
    <w:rsid w:val="0092223E"/>
    <w:rsid w:val="0094799F"/>
    <w:rsid w:val="00951044"/>
    <w:rsid w:val="009511ED"/>
    <w:rsid w:val="0095148E"/>
    <w:rsid w:val="0095430C"/>
    <w:rsid w:val="0095621F"/>
    <w:rsid w:val="009763DB"/>
    <w:rsid w:val="00980121"/>
    <w:rsid w:val="009867E3"/>
    <w:rsid w:val="00992BF8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D5B"/>
    <w:rsid w:val="009E55C4"/>
    <w:rsid w:val="009F3B57"/>
    <w:rsid w:val="009F558E"/>
    <w:rsid w:val="009F6E2B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2E73"/>
    <w:rsid w:val="00A6626E"/>
    <w:rsid w:val="00A74C7E"/>
    <w:rsid w:val="00A82D7D"/>
    <w:rsid w:val="00A842C1"/>
    <w:rsid w:val="00AA0E26"/>
    <w:rsid w:val="00AA1FFE"/>
    <w:rsid w:val="00AA62DE"/>
    <w:rsid w:val="00AC01BD"/>
    <w:rsid w:val="00AC0A74"/>
    <w:rsid w:val="00AC2B59"/>
    <w:rsid w:val="00AD5FC0"/>
    <w:rsid w:val="00AD6580"/>
    <w:rsid w:val="00AE07B5"/>
    <w:rsid w:val="00AE07EC"/>
    <w:rsid w:val="00AE1C31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42DF3"/>
    <w:rsid w:val="00B46F53"/>
    <w:rsid w:val="00B52BD7"/>
    <w:rsid w:val="00B623B2"/>
    <w:rsid w:val="00B62502"/>
    <w:rsid w:val="00B63DF8"/>
    <w:rsid w:val="00B75703"/>
    <w:rsid w:val="00B81882"/>
    <w:rsid w:val="00B85FAA"/>
    <w:rsid w:val="00B93DF5"/>
    <w:rsid w:val="00BA71D0"/>
    <w:rsid w:val="00BA7930"/>
    <w:rsid w:val="00BB5C16"/>
    <w:rsid w:val="00BC5EFD"/>
    <w:rsid w:val="00BD1F01"/>
    <w:rsid w:val="00BD3E37"/>
    <w:rsid w:val="00BD5015"/>
    <w:rsid w:val="00BE41D0"/>
    <w:rsid w:val="00BE6CA6"/>
    <w:rsid w:val="00BF0B20"/>
    <w:rsid w:val="00BF3DC8"/>
    <w:rsid w:val="00C00663"/>
    <w:rsid w:val="00C032F0"/>
    <w:rsid w:val="00C11180"/>
    <w:rsid w:val="00C13FEB"/>
    <w:rsid w:val="00C36D33"/>
    <w:rsid w:val="00C43D0A"/>
    <w:rsid w:val="00C4473C"/>
    <w:rsid w:val="00C518F2"/>
    <w:rsid w:val="00C5527B"/>
    <w:rsid w:val="00C66AD7"/>
    <w:rsid w:val="00C73C9D"/>
    <w:rsid w:val="00C80D30"/>
    <w:rsid w:val="00C8200D"/>
    <w:rsid w:val="00C8345A"/>
    <w:rsid w:val="00C83C1B"/>
    <w:rsid w:val="00C94CAB"/>
    <w:rsid w:val="00CA2D14"/>
    <w:rsid w:val="00CA34C6"/>
    <w:rsid w:val="00CA663F"/>
    <w:rsid w:val="00CB664F"/>
    <w:rsid w:val="00CB7ABE"/>
    <w:rsid w:val="00CE359A"/>
    <w:rsid w:val="00CE4AE8"/>
    <w:rsid w:val="00CF03A5"/>
    <w:rsid w:val="00CF1AEA"/>
    <w:rsid w:val="00CF6935"/>
    <w:rsid w:val="00D030FC"/>
    <w:rsid w:val="00D1206C"/>
    <w:rsid w:val="00D17D63"/>
    <w:rsid w:val="00D20E5E"/>
    <w:rsid w:val="00D20F03"/>
    <w:rsid w:val="00D4724C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69A9"/>
    <w:rsid w:val="00DE1734"/>
    <w:rsid w:val="00DE305E"/>
    <w:rsid w:val="00DE4199"/>
    <w:rsid w:val="00E00C4A"/>
    <w:rsid w:val="00E14337"/>
    <w:rsid w:val="00E15512"/>
    <w:rsid w:val="00E158B0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7AD6"/>
    <w:rsid w:val="00E706D8"/>
    <w:rsid w:val="00E70FC0"/>
    <w:rsid w:val="00E737F2"/>
    <w:rsid w:val="00E7551E"/>
    <w:rsid w:val="00E76F95"/>
    <w:rsid w:val="00E811D9"/>
    <w:rsid w:val="00E83FB2"/>
    <w:rsid w:val="00E86D41"/>
    <w:rsid w:val="00E87A7B"/>
    <w:rsid w:val="00E90335"/>
    <w:rsid w:val="00E93E0D"/>
    <w:rsid w:val="00EA1292"/>
    <w:rsid w:val="00EA7B67"/>
    <w:rsid w:val="00EB5F65"/>
    <w:rsid w:val="00EC1607"/>
    <w:rsid w:val="00EC192F"/>
    <w:rsid w:val="00ED0724"/>
    <w:rsid w:val="00ED39E2"/>
    <w:rsid w:val="00ED633D"/>
    <w:rsid w:val="00EE2218"/>
    <w:rsid w:val="00EE59B3"/>
    <w:rsid w:val="00EF1FB4"/>
    <w:rsid w:val="00EF3302"/>
    <w:rsid w:val="00EF6BA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4736"/>
    <w:rsid w:val="00F44A01"/>
    <w:rsid w:val="00F626CA"/>
    <w:rsid w:val="00F83F69"/>
    <w:rsid w:val="00F956B5"/>
    <w:rsid w:val="00FA79D8"/>
    <w:rsid w:val="00FA7A7A"/>
    <w:rsid w:val="00FB1C35"/>
    <w:rsid w:val="00FB3152"/>
    <w:rsid w:val="00FB3FFA"/>
    <w:rsid w:val="00FB751F"/>
    <w:rsid w:val="00FC0F25"/>
    <w:rsid w:val="00FD0E34"/>
    <w:rsid w:val="00FD33E9"/>
    <w:rsid w:val="00FD5ED7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package" Target="embeddings/_____Microsoft_Excel1.xlsx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23CDB-0B32-4D4C-A038-AA7178306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111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13</cp:revision>
  <cp:lastPrinted>2021-02-28T18:29:00Z</cp:lastPrinted>
  <dcterms:created xsi:type="dcterms:W3CDTF">2021-09-21T11:01:00Z</dcterms:created>
  <dcterms:modified xsi:type="dcterms:W3CDTF">2021-09-21T13:12:00Z</dcterms:modified>
</cp:coreProperties>
</file>