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7F5F4A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7F5F4A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7F5F4A">
        <w:rPr>
          <w:rFonts w:cs="Times New Roman"/>
          <w:sz w:val="24"/>
          <w:szCs w:val="24"/>
        </w:rPr>
        <w:t>студента</w:t>
      </w:r>
      <w:r w:rsidR="00CE359A" w:rsidRPr="007F5F4A">
        <w:rPr>
          <w:rFonts w:cs="Times New Roman"/>
          <w:sz w:val="24"/>
          <w:szCs w:val="24"/>
        </w:rPr>
        <w:t xml:space="preserve"> группы ИТ – </w:t>
      </w:r>
      <w:r w:rsidR="007E648B" w:rsidRPr="007F5F4A">
        <w:rPr>
          <w:rFonts w:cs="Times New Roman"/>
          <w:sz w:val="24"/>
          <w:szCs w:val="24"/>
        </w:rPr>
        <w:t>4</w:t>
      </w:r>
      <w:r w:rsidR="00CE359A" w:rsidRPr="007F5F4A">
        <w:rPr>
          <w:rFonts w:cs="Times New Roman"/>
          <w:sz w:val="24"/>
          <w:szCs w:val="24"/>
        </w:rPr>
        <w:t>2</w:t>
      </w:r>
      <w:r w:rsidR="0019290F" w:rsidRPr="007F5F4A">
        <w:rPr>
          <w:rFonts w:cs="Times New Roman"/>
          <w:sz w:val="24"/>
          <w:szCs w:val="24"/>
        </w:rPr>
        <w:br/>
      </w:r>
      <w:r w:rsidR="00CE359A" w:rsidRPr="007F5F4A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7F5F4A" w14:paraId="596FB372" w14:textId="77777777" w:rsidTr="00470D8C">
        <w:tc>
          <w:tcPr>
            <w:tcW w:w="2401" w:type="dxa"/>
          </w:tcPr>
          <w:p w14:paraId="6FD169CD" w14:textId="77777777" w:rsidR="00CE359A" w:rsidRPr="007F5F4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7F5F4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7F5F4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5F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7F5F4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7F5F4A" w:rsidRDefault="00AC01BD" w:rsidP="005D53A9">
      <w:pPr>
        <w:pStyle w:val="a1"/>
        <w:rPr>
          <w:sz w:val="24"/>
          <w:szCs w:val="24"/>
        </w:rPr>
      </w:pPr>
      <w:r w:rsidRPr="007F5F4A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362270C9" w:rsidR="003532A7" w:rsidRPr="007F5F4A" w:rsidRDefault="00CE359A" w:rsidP="00BC5EFD">
      <w:pPr>
        <w:pStyle w:val="Default"/>
      </w:pPr>
      <w:r w:rsidRPr="007F5F4A">
        <w:rPr>
          <w:b/>
        </w:rPr>
        <w:t>Цель работы</w:t>
      </w:r>
      <w:r w:rsidR="00E90335" w:rsidRPr="007F5F4A">
        <w:t>:</w:t>
      </w:r>
      <w:r w:rsidR="00BC5EFD" w:rsidRPr="007F5F4A">
        <w:t xml:space="preserve"> </w:t>
      </w:r>
      <w:r w:rsidR="004F4140" w:rsidRPr="007F5F4A">
        <w:t>определить вероятности состояний систем массового обслуживания и предельных (финальных) вероятностей</w:t>
      </w:r>
      <w:r w:rsidR="00BC5EFD" w:rsidRPr="007F5F4A">
        <w:rPr>
          <w:rStyle w:val="af4"/>
          <w:sz w:val="24"/>
          <w:szCs w:val="24"/>
        </w:rPr>
        <w:t>.</w:t>
      </w:r>
    </w:p>
    <w:p w14:paraId="1271C954" w14:textId="77777777" w:rsidR="004237A5" w:rsidRPr="007F5F4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7F5F4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7F5F4A">
        <w:rPr>
          <w:sz w:val="24"/>
          <w:szCs w:val="24"/>
        </w:rPr>
        <w:t>Содержание работы</w:t>
      </w:r>
    </w:p>
    <w:p w14:paraId="42183154" w14:textId="77777777" w:rsidR="00E70FC0" w:rsidRPr="007F5F4A" w:rsidRDefault="00BC5EFD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1.</w:t>
      </w:r>
      <w:r w:rsidR="00AC01BD" w:rsidRPr="007F5F4A">
        <w:rPr>
          <w:sz w:val="24"/>
          <w:szCs w:val="24"/>
        </w:rPr>
        <w:t xml:space="preserve"> Ниже представлен граф состояний и переходов (ГСП) системы массового обслуживания (СМО)</w:t>
      </w:r>
      <w:r w:rsidR="00E70FC0" w:rsidRPr="007F5F4A">
        <w:rPr>
          <w:sz w:val="24"/>
          <w:szCs w:val="24"/>
        </w:rPr>
        <w:t xml:space="preserve"> – «Секретариат»</w:t>
      </w:r>
      <w:r w:rsidR="00AC01BD" w:rsidRPr="007F5F4A">
        <w:rPr>
          <w:sz w:val="24"/>
          <w:szCs w:val="24"/>
        </w:rPr>
        <w:t xml:space="preserve">, которая может находится в </w:t>
      </w:r>
      <w:r w:rsidR="00E70FC0" w:rsidRPr="007F5F4A">
        <w:rPr>
          <w:sz w:val="24"/>
          <w:szCs w:val="24"/>
        </w:rPr>
        <w:t xml:space="preserve">4 возможный состояниях: </w:t>
      </w:r>
    </w:p>
    <w:p w14:paraId="0711713E" w14:textId="058DCF30" w:rsidR="00E70FC0" w:rsidRPr="007F5F4A" w:rsidRDefault="00E70FC0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1. Ожидание </w:t>
      </w:r>
      <w:r w:rsidR="00B623B2" w:rsidRPr="007F5F4A">
        <w:rPr>
          <w:sz w:val="24"/>
          <w:szCs w:val="24"/>
        </w:rPr>
        <w:t xml:space="preserve">посетителей (задания) – </w:t>
      </w:r>
      <w:r w:rsidR="00B623B2" w:rsidRPr="007F5F4A">
        <w:rPr>
          <w:sz w:val="24"/>
          <w:szCs w:val="24"/>
          <w:lang w:val="en-US"/>
        </w:rPr>
        <w:t>S1</w:t>
      </w:r>
      <w:r w:rsidRPr="007F5F4A">
        <w:rPr>
          <w:sz w:val="24"/>
          <w:szCs w:val="24"/>
          <w:lang w:val="en-US"/>
        </w:rPr>
        <w:t>;</w:t>
      </w:r>
    </w:p>
    <w:p w14:paraId="5C900892" w14:textId="08D8F078" w:rsidR="000D5C85" w:rsidRPr="007F5F4A" w:rsidRDefault="00E70FC0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2. </w:t>
      </w:r>
      <w:r w:rsidR="00B623B2" w:rsidRPr="007F5F4A">
        <w:rPr>
          <w:sz w:val="24"/>
          <w:szCs w:val="24"/>
        </w:rPr>
        <w:t xml:space="preserve">Перерыв – </w:t>
      </w:r>
      <w:r w:rsidR="00B623B2" w:rsidRPr="007F5F4A">
        <w:rPr>
          <w:sz w:val="24"/>
          <w:szCs w:val="24"/>
          <w:lang w:val="en-US"/>
        </w:rPr>
        <w:t>S2;</w:t>
      </w:r>
    </w:p>
    <w:p w14:paraId="2C5222A1" w14:textId="2ED1D17A" w:rsidR="00B623B2" w:rsidRPr="007F5F4A" w:rsidRDefault="00B623B2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  <w:lang w:val="en-US"/>
        </w:rPr>
        <w:t>3</w:t>
      </w:r>
      <w:r w:rsidRPr="007F5F4A">
        <w:rPr>
          <w:sz w:val="24"/>
          <w:szCs w:val="24"/>
        </w:rPr>
        <w:t xml:space="preserve">. Общение с посетителями – </w:t>
      </w:r>
      <w:r w:rsidRPr="007F5F4A">
        <w:rPr>
          <w:sz w:val="24"/>
          <w:szCs w:val="24"/>
          <w:lang w:val="en-US"/>
        </w:rPr>
        <w:t>S3;</w:t>
      </w:r>
    </w:p>
    <w:p w14:paraId="586ED442" w14:textId="1349CCBE" w:rsidR="00B623B2" w:rsidRPr="007F5F4A" w:rsidRDefault="00B623B2" w:rsidP="00AC01BD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4. Обработка документов от посетителей – </w:t>
      </w:r>
      <w:r w:rsidRPr="007F5F4A">
        <w:rPr>
          <w:sz w:val="24"/>
          <w:szCs w:val="24"/>
          <w:lang w:val="en-US"/>
        </w:rPr>
        <w:t>S</w:t>
      </w:r>
      <w:r w:rsidRPr="007F5F4A">
        <w:rPr>
          <w:sz w:val="24"/>
          <w:szCs w:val="24"/>
        </w:rPr>
        <w:t>4;</w:t>
      </w:r>
    </w:p>
    <w:p w14:paraId="1140408F" w14:textId="77777777" w:rsidR="00B623B2" w:rsidRPr="007F5F4A" w:rsidRDefault="00B623B2" w:rsidP="00AC01BD">
      <w:pPr>
        <w:pStyle w:val="a2"/>
        <w:rPr>
          <w:sz w:val="24"/>
          <w:szCs w:val="24"/>
        </w:rPr>
      </w:pPr>
    </w:p>
    <w:p w14:paraId="53FCFCDE" w14:textId="37751CA7" w:rsidR="00CF6935" w:rsidRPr="007F5F4A" w:rsidRDefault="002912D4" w:rsidP="00543967">
      <w:pPr>
        <w:pStyle w:val="a2"/>
        <w:jc w:val="center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22D9005F" wp14:editId="40602383">
            <wp:extent cx="59817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49" b="3049"/>
                    <a:stretch/>
                  </pic:blipFill>
                  <pic:spPr bwMode="auto">
                    <a:xfrm>
                      <a:off x="0" y="0"/>
                      <a:ext cx="59817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F33C8" w14:textId="4DA2C957" w:rsidR="001C2C34" w:rsidRPr="007F5F4A" w:rsidRDefault="001C2C34" w:rsidP="007B5E99">
      <w:pPr>
        <w:pStyle w:val="a4"/>
        <w:rPr>
          <w:szCs w:val="24"/>
        </w:rPr>
      </w:pPr>
      <w:r w:rsidRPr="007F5F4A">
        <w:rPr>
          <w:szCs w:val="24"/>
        </w:rPr>
        <w:t>Переходы модели СМО "Секретариат"</w:t>
      </w:r>
    </w:p>
    <w:p w14:paraId="7912F122" w14:textId="42327EAE" w:rsidR="007B3B12" w:rsidRPr="007F5F4A" w:rsidRDefault="007B3B12" w:rsidP="007B3B12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Описание переходов:</w:t>
      </w:r>
    </w:p>
    <w:p w14:paraId="26A63B2B" w14:textId="433F1E46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12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12)</w:t>
      </w:r>
      <w:r w:rsidR="001C2C34" w:rsidRPr="007F5F4A">
        <w:rPr>
          <w:sz w:val="24"/>
          <w:szCs w:val="24"/>
        </w:rPr>
        <w:t xml:space="preserve"> - Ушла на перерыв так как закончилось время ожидания</w:t>
      </w:r>
      <w:r w:rsidR="00873660" w:rsidRPr="007F5F4A">
        <w:rPr>
          <w:sz w:val="24"/>
          <w:szCs w:val="24"/>
        </w:rPr>
        <w:t xml:space="preserve"> </w:t>
      </w:r>
    </w:p>
    <w:p w14:paraId="5238B417" w14:textId="65D7BB0D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21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21)</w:t>
      </w:r>
      <w:r w:rsidR="001C2C34" w:rsidRPr="007F5F4A">
        <w:rPr>
          <w:sz w:val="24"/>
          <w:szCs w:val="24"/>
        </w:rPr>
        <w:t xml:space="preserve"> - Время перерыва закончилось и вернулись ждать посетителей</w:t>
      </w:r>
      <w:r w:rsidR="00873660" w:rsidRPr="007F5F4A">
        <w:rPr>
          <w:sz w:val="24"/>
          <w:szCs w:val="24"/>
        </w:rPr>
        <w:t xml:space="preserve"> </w:t>
      </w:r>
    </w:p>
    <w:p w14:paraId="7A0280AA" w14:textId="44DEB4E7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34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34) </w:t>
      </w:r>
      <w:r w:rsidR="001C2C34" w:rsidRPr="007F5F4A">
        <w:rPr>
          <w:sz w:val="24"/>
          <w:szCs w:val="24"/>
        </w:rPr>
        <w:t>- Завершила работу с посетителями и начала обработку их документов</w:t>
      </w:r>
      <w:r w:rsidR="00873660" w:rsidRPr="007F5F4A">
        <w:rPr>
          <w:sz w:val="24"/>
          <w:szCs w:val="24"/>
        </w:rPr>
        <w:t xml:space="preserve"> </w:t>
      </w:r>
    </w:p>
    <w:p w14:paraId="4D0F0533" w14:textId="4624B5A2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43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43)</w:t>
      </w:r>
      <w:r w:rsidR="001866CC" w:rsidRPr="007F5F4A">
        <w:rPr>
          <w:sz w:val="24"/>
          <w:szCs w:val="24"/>
        </w:rPr>
        <w:t xml:space="preserve"> </w:t>
      </w:r>
      <w:r w:rsidR="001C2C34" w:rsidRPr="007F5F4A">
        <w:rPr>
          <w:sz w:val="24"/>
          <w:szCs w:val="24"/>
        </w:rPr>
        <w:t>- Завершили обработку документов от посетителей и вернулись к общению с ними (</w:t>
      </w:r>
      <w:r w:rsidR="001866CC" w:rsidRPr="007F5F4A">
        <w:rPr>
          <w:sz w:val="24"/>
          <w:szCs w:val="24"/>
        </w:rPr>
        <w:t>пример:</w:t>
      </w:r>
      <w:r w:rsidR="001C2C34" w:rsidRPr="007F5F4A">
        <w:rPr>
          <w:sz w:val="24"/>
          <w:szCs w:val="24"/>
        </w:rPr>
        <w:t xml:space="preserve"> вернули составленный договор на подпись)</w:t>
      </w:r>
      <w:r w:rsidR="00685FB5" w:rsidRPr="007F5F4A">
        <w:rPr>
          <w:sz w:val="24"/>
          <w:szCs w:val="24"/>
        </w:rPr>
        <w:t xml:space="preserve"> </w:t>
      </w:r>
    </w:p>
    <w:p w14:paraId="4EF0587E" w14:textId="7345D0CC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14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14) </w:t>
      </w:r>
      <w:r w:rsidR="001C2C34" w:rsidRPr="007F5F4A">
        <w:rPr>
          <w:sz w:val="24"/>
          <w:szCs w:val="24"/>
        </w:rPr>
        <w:t>- Поступило задание на обработку документов</w:t>
      </w:r>
      <w:r w:rsidR="00685FB5" w:rsidRPr="007F5F4A">
        <w:rPr>
          <w:sz w:val="24"/>
          <w:szCs w:val="24"/>
        </w:rPr>
        <w:t xml:space="preserve"> </w:t>
      </w:r>
    </w:p>
    <w:p w14:paraId="757FB5B5" w14:textId="0669F94A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41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41) </w:t>
      </w:r>
      <w:r w:rsidR="001C2C34" w:rsidRPr="007F5F4A">
        <w:rPr>
          <w:sz w:val="24"/>
          <w:szCs w:val="24"/>
        </w:rPr>
        <w:t>- Завершила обработку документов от посетителей и стала ждать новых</w:t>
      </w:r>
      <w:r w:rsidR="00685FB5" w:rsidRPr="007F5F4A">
        <w:rPr>
          <w:sz w:val="24"/>
          <w:szCs w:val="24"/>
        </w:rPr>
        <w:t xml:space="preserve"> </w:t>
      </w:r>
    </w:p>
    <w:p w14:paraId="018A113C" w14:textId="50DABFA6" w:rsidR="001C2C34" w:rsidRPr="007F5F4A" w:rsidRDefault="00511FC0" w:rsidP="00511FC0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42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42) </w:t>
      </w:r>
      <w:r w:rsidR="001C2C34" w:rsidRPr="007F5F4A">
        <w:rPr>
          <w:sz w:val="24"/>
          <w:szCs w:val="24"/>
        </w:rPr>
        <w:t>- После обработки документов наступило время обеда и ушли на перерыв</w:t>
      </w:r>
      <w:r w:rsidR="00685FB5" w:rsidRPr="007F5F4A">
        <w:rPr>
          <w:sz w:val="24"/>
          <w:szCs w:val="24"/>
        </w:rPr>
        <w:t xml:space="preserve"> </w:t>
      </w:r>
    </w:p>
    <w:p w14:paraId="7F1E7EFC" w14:textId="438870D0" w:rsidR="001C2C34" w:rsidRPr="007F5F4A" w:rsidRDefault="00D347E6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 xml:space="preserve">13 </w:t>
      </w:r>
      <w:r w:rsidR="007B5E99" w:rsidRPr="007F5F4A">
        <w:rPr>
          <w:sz w:val="24"/>
          <w:szCs w:val="24"/>
        </w:rPr>
        <w:t>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>13)</w:t>
      </w:r>
      <w:r w:rsidR="00543967" w:rsidRPr="007F5F4A">
        <w:rPr>
          <w:sz w:val="24"/>
          <w:szCs w:val="24"/>
        </w:rPr>
        <w:t xml:space="preserve"> -</w:t>
      </w:r>
      <w:r w:rsidR="007B5E99" w:rsidRPr="007F5F4A">
        <w:rPr>
          <w:sz w:val="24"/>
          <w:szCs w:val="24"/>
        </w:rPr>
        <w:t xml:space="preserve"> </w:t>
      </w:r>
      <w:r w:rsidR="001C2C34" w:rsidRPr="007F5F4A">
        <w:rPr>
          <w:sz w:val="24"/>
          <w:szCs w:val="24"/>
        </w:rPr>
        <w:t>Появился новый посетитель поэтому начинаем общение</w:t>
      </w:r>
      <w:r w:rsidR="00685FB5" w:rsidRPr="007F5F4A">
        <w:rPr>
          <w:sz w:val="24"/>
          <w:szCs w:val="24"/>
        </w:rPr>
        <w:t xml:space="preserve"> </w:t>
      </w:r>
    </w:p>
    <w:p w14:paraId="13B79D25" w14:textId="266A7154" w:rsidR="00BC5EFD" w:rsidRPr="007F5F4A" w:rsidRDefault="00D347E6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="001C2C34" w:rsidRPr="007F5F4A">
        <w:rPr>
          <w:sz w:val="24"/>
          <w:szCs w:val="24"/>
        </w:rPr>
        <w:t>31</w:t>
      </w:r>
      <w:r w:rsidR="007B5E99" w:rsidRPr="007F5F4A">
        <w:rPr>
          <w:sz w:val="24"/>
          <w:szCs w:val="24"/>
        </w:rPr>
        <w:t xml:space="preserve"> (</w:t>
      </w:r>
      <w:r w:rsidR="007B5E99" w:rsidRPr="007F5F4A">
        <w:rPr>
          <w:sz w:val="24"/>
          <w:szCs w:val="24"/>
          <w:lang w:val="en-US"/>
        </w:rPr>
        <w:t>R</w:t>
      </w:r>
      <w:r w:rsidR="007B5E99" w:rsidRPr="007F5F4A">
        <w:rPr>
          <w:sz w:val="24"/>
          <w:szCs w:val="24"/>
        </w:rPr>
        <w:t xml:space="preserve">31) - </w:t>
      </w:r>
      <w:r w:rsidR="001C2C34" w:rsidRPr="007F5F4A">
        <w:rPr>
          <w:sz w:val="24"/>
          <w:szCs w:val="24"/>
        </w:rPr>
        <w:t xml:space="preserve">После завершения общения с посетителями вернулись ждать </w:t>
      </w:r>
      <w:r w:rsidR="00543967" w:rsidRPr="007F5F4A">
        <w:rPr>
          <w:sz w:val="24"/>
          <w:szCs w:val="24"/>
        </w:rPr>
        <w:t>новых</w:t>
      </w:r>
    </w:p>
    <w:p w14:paraId="31467CB7" w14:textId="31BF2222" w:rsidR="00543967" w:rsidRPr="007F5F4A" w:rsidRDefault="00543967" w:rsidP="00543967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Pr="007F5F4A">
        <w:rPr>
          <w:sz w:val="24"/>
          <w:szCs w:val="24"/>
        </w:rPr>
        <w:t>3</w:t>
      </w:r>
      <w:r w:rsidRPr="007F5F4A">
        <w:rPr>
          <w:sz w:val="24"/>
          <w:szCs w:val="24"/>
        </w:rPr>
        <w:t>2 (</w:t>
      </w:r>
      <w:r w:rsidRPr="007F5F4A">
        <w:rPr>
          <w:sz w:val="24"/>
          <w:szCs w:val="24"/>
          <w:lang w:val="en-US"/>
        </w:rPr>
        <w:t>R</w:t>
      </w:r>
      <w:r w:rsidRPr="007F5F4A">
        <w:rPr>
          <w:sz w:val="24"/>
          <w:szCs w:val="24"/>
        </w:rPr>
        <w:t>3</w:t>
      </w:r>
      <w:r w:rsidRPr="007F5F4A">
        <w:rPr>
          <w:sz w:val="24"/>
          <w:szCs w:val="24"/>
        </w:rPr>
        <w:t>2) - Ушл</w:t>
      </w:r>
      <w:r w:rsidRPr="007F5F4A">
        <w:rPr>
          <w:sz w:val="24"/>
          <w:szCs w:val="24"/>
        </w:rPr>
        <w:t>а на перерыв так как закончила</w:t>
      </w:r>
      <w:r w:rsidRPr="007F5F4A">
        <w:rPr>
          <w:sz w:val="24"/>
          <w:szCs w:val="24"/>
        </w:rPr>
        <w:t xml:space="preserve"> </w:t>
      </w:r>
      <w:r w:rsidRPr="007F5F4A">
        <w:rPr>
          <w:sz w:val="24"/>
          <w:szCs w:val="24"/>
        </w:rPr>
        <w:t>общение с посетителями</w:t>
      </w:r>
      <w:r w:rsidRPr="007F5F4A">
        <w:rPr>
          <w:sz w:val="24"/>
          <w:szCs w:val="24"/>
        </w:rPr>
        <w:t xml:space="preserve"> </w:t>
      </w:r>
    </w:p>
    <w:p w14:paraId="22A57181" w14:textId="446FEB8C" w:rsidR="00543967" w:rsidRPr="007F5F4A" w:rsidRDefault="00543967" w:rsidP="00543967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λ</w:t>
      </w:r>
      <w:r w:rsidRPr="007F5F4A">
        <w:rPr>
          <w:sz w:val="24"/>
          <w:szCs w:val="24"/>
        </w:rPr>
        <w:t>23</w:t>
      </w:r>
      <w:r w:rsidRPr="007F5F4A">
        <w:rPr>
          <w:sz w:val="24"/>
          <w:szCs w:val="24"/>
        </w:rPr>
        <w:t xml:space="preserve"> (</w:t>
      </w:r>
      <w:r w:rsidRPr="007F5F4A">
        <w:rPr>
          <w:sz w:val="24"/>
          <w:szCs w:val="24"/>
          <w:lang w:val="en-US"/>
        </w:rPr>
        <w:t>R</w:t>
      </w:r>
      <w:r w:rsidRPr="007F5F4A">
        <w:rPr>
          <w:sz w:val="24"/>
          <w:szCs w:val="24"/>
        </w:rPr>
        <w:t>2</w:t>
      </w:r>
      <w:r w:rsidRPr="007F5F4A">
        <w:rPr>
          <w:sz w:val="24"/>
          <w:szCs w:val="24"/>
        </w:rPr>
        <w:t>3</w:t>
      </w:r>
      <w:r w:rsidRPr="007F5F4A">
        <w:rPr>
          <w:sz w:val="24"/>
          <w:szCs w:val="24"/>
        </w:rPr>
        <w:t>) - Ушл</w:t>
      </w:r>
      <w:r w:rsidRPr="007F5F4A">
        <w:rPr>
          <w:sz w:val="24"/>
          <w:szCs w:val="24"/>
        </w:rPr>
        <w:t>а с</w:t>
      </w:r>
      <w:r w:rsidRPr="007F5F4A">
        <w:rPr>
          <w:sz w:val="24"/>
          <w:szCs w:val="24"/>
        </w:rPr>
        <w:t xml:space="preserve"> перерыв</w:t>
      </w:r>
      <w:r w:rsidRPr="007F5F4A">
        <w:rPr>
          <w:sz w:val="24"/>
          <w:szCs w:val="24"/>
        </w:rPr>
        <w:t>а</w:t>
      </w:r>
      <w:r w:rsidRPr="007F5F4A">
        <w:rPr>
          <w:sz w:val="24"/>
          <w:szCs w:val="24"/>
        </w:rPr>
        <w:t xml:space="preserve"> так как </w:t>
      </w:r>
      <w:r w:rsidRPr="007F5F4A">
        <w:rPr>
          <w:sz w:val="24"/>
          <w:szCs w:val="24"/>
        </w:rPr>
        <w:t>появился новый посетитель</w:t>
      </w:r>
      <w:r w:rsidRPr="007F5F4A">
        <w:rPr>
          <w:sz w:val="24"/>
          <w:szCs w:val="24"/>
        </w:rPr>
        <w:t xml:space="preserve"> </w:t>
      </w:r>
    </w:p>
    <w:p w14:paraId="291F4FD6" w14:textId="77777777" w:rsidR="00543967" w:rsidRPr="007F5F4A" w:rsidRDefault="00543967" w:rsidP="001C2C34">
      <w:pPr>
        <w:pStyle w:val="a2"/>
        <w:rPr>
          <w:sz w:val="24"/>
          <w:szCs w:val="24"/>
        </w:rPr>
      </w:pPr>
    </w:p>
    <w:p w14:paraId="4ED6CD4E" w14:textId="1036EB48" w:rsidR="007B3B12" w:rsidRPr="007F5F4A" w:rsidRDefault="007B3B12" w:rsidP="001C2C34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lastRenderedPageBreak/>
        <w:t xml:space="preserve">2. </w:t>
      </w:r>
      <w:r w:rsidR="002E3925" w:rsidRPr="007F5F4A">
        <w:rPr>
          <w:sz w:val="24"/>
          <w:szCs w:val="24"/>
        </w:rPr>
        <w:t>Плотность вероятностей переходов λ</w:t>
      </w:r>
      <w:r w:rsidR="002E3925" w:rsidRPr="007F5F4A">
        <w:rPr>
          <w:sz w:val="24"/>
          <w:szCs w:val="24"/>
          <w:lang w:val="en-US"/>
        </w:rPr>
        <w:t>ij</w:t>
      </w:r>
      <w:r w:rsidR="002E3925" w:rsidRPr="007F5F4A">
        <w:rPr>
          <w:sz w:val="24"/>
          <w:szCs w:val="24"/>
        </w:rPr>
        <w:t xml:space="preserve"> системы из состояния </w:t>
      </w:r>
      <w:r w:rsidR="002E3925" w:rsidRPr="007F5F4A">
        <w:rPr>
          <w:sz w:val="24"/>
          <w:szCs w:val="24"/>
          <w:lang w:val="en-US"/>
        </w:rPr>
        <w:t>Si</w:t>
      </w:r>
      <w:r w:rsidR="002E3925" w:rsidRPr="007F5F4A">
        <w:rPr>
          <w:sz w:val="24"/>
          <w:szCs w:val="24"/>
        </w:rPr>
        <w:t xml:space="preserve"> в </w:t>
      </w:r>
      <w:r w:rsidR="002E3925" w:rsidRPr="007F5F4A">
        <w:rPr>
          <w:sz w:val="24"/>
          <w:szCs w:val="24"/>
          <w:lang w:val="en-US"/>
        </w:rPr>
        <w:t>Sj</w:t>
      </w:r>
      <w:r w:rsidR="002E3925" w:rsidRPr="007F5F4A">
        <w:rPr>
          <w:sz w:val="24"/>
          <w:szCs w:val="24"/>
        </w:rPr>
        <w:t xml:space="preserve"> задавалась из личных предположений о возможном режиме работы секретариата в течение 8 часового рабочего дня. </w:t>
      </w:r>
    </w:p>
    <w:bookmarkStart w:id="1" w:name="_MON_1693740138"/>
    <w:bookmarkEnd w:id="1"/>
    <w:p w14:paraId="34C63D1D" w14:textId="7E029036" w:rsidR="004B4473" w:rsidRPr="007F5F4A" w:rsidRDefault="003F167C" w:rsidP="00337064">
      <w:pPr>
        <w:pStyle w:val="a2"/>
        <w:ind w:firstLine="0"/>
        <w:rPr>
          <w:sz w:val="24"/>
          <w:szCs w:val="24"/>
        </w:rPr>
      </w:pPr>
      <w:r w:rsidRPr="007F5F4A">
        <w:rPr>
          <w:sz w:val="24"/>
          <w:szCs w:val="24"/>
        </w:rPr>
        <w:object w:dxaOrig="9571" w:dyaOrig="4424" w14:anchorId="1E786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8pt;height:267.85pt" o:ole="">
            <v:imagedata r:id="rId9" o:title=""/>
          </v:shape>
          <o:OLEObject Type="Embed" ProgID="Excel.Sheet.12" ShapeID="_x0000_i1025" DrawAspect="Content" ObjectID="_1694875164" r:id="rId10"/>
        </w:object>
      </w:r>
    </w:p>
    <w:p w14:paraId="3D046B60" w14:textId="3E844D36" w:rsidR="004B4473" w:rsidRPr="007F5F4A" w:rsidRDefault="004B4473" w:rsidP="004B447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>3.</w:t>
      </w:r>
      <w:r w:rsidR="006F5F8C" w:rsidRPr="007F5F4A">
        <w:rPr>
          <w:sz w:val="24"/>
          <w:szCs w:val="24"/>
        </w:rPr>
        <w:t xml:space="preserve"> С применением мат.пакета </w:t>
      </w:r>
      <w:r w:rsidR="006F5F8C" w:rsidRPr="007F5F4A">
        <w:rPr>
          <w:sz w:val="24"/>
          <w:szCs w:val="24"/>
          <w:lang w:val="en-US"/>
        </w:rPr>
        <w:t>Maple</w:t>
      </w:r>
      <w:r w:rsidR="006F5F8C" w:rsidRPr="007F5F4A">
        <w:rPr>
          <w:sz w:val="24"/>
          <w:szCs w:val="24"/>
        </w:rPr>
        <w:t xml:space="preserve"> б</w:t>
      </w:r>
      <w:r w:rsidRPr="007F5F4A">
        <w:rPr>
          <w:sz w:val="24"/>
          <w:szCs w:val="24"/>
        </w:rPr>
        <w:t>ыла составлена система диф.уравнений Колмогорова</w:t>
      </w:r>
    </w:p>
    <w:p w14:paraId="24765722" w14:textId="77777777" w:rsidR="00BA328E" w:rsidRPr="007F5F4A" w:rsidRDefault="00616FB0" w:rsidP="00C20A49">
      <w:pPr>
        <w:pStyle w:val="a2"/>
        <w:ind w:firstLine="0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4DEA45A2" wp14:editId="7531621A">
            <wp:extent cx="6480175" cy="1637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F3B" w14:textId="7E3815AF" w:rsidR="00C20A49" w:rsidRPr="007F5F4A" w:rsidRDefault="00BA328E" w:rsidP="00BA328E">
      <w:pPr>
        <w:pStyle w:val="a4"/>
        <w:rPr>
          <w:szCs w:val="24"/>
        </w:rPr>
      </w:pPr>
      <w:r w:rsidRPr="007F5F4A">
        <w:rPr>
          <w:szCs w:val="24"/>
        </w:rPr>
        <w:t>СДУ Колмогорова для СМО</w:t>
      </w:r>
      <w:r w:rsidR="00C20A49" w:rsidRPr="007F5F4A">
        <w:rPr>
          <w:szCs w:val="24"/>
        </w:rPr>
        <w:br/>
      </w:r>
    </w:p>
    <w:p w14:paraId="2AD90A21" w14:textId="77777777" w:rsidR="00C20A49" w:rsidRPr="007F5F4A" w:rsidRDefault="00C20A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F4A">
        <w:rPr>
          <w:sz w:val="24"/>
          <w:szCs w:val="24"/>
        </w:rPr>
        <w:br w:type="page"/>
      </w:r>
    </w:p>
    <w:p w14:paraId="4136D353" w14:textId="115BA4E5" w:rsidR="006F5F8C" w:rsidRPr="007F5F4A" w:rsidRDefault="00245512" w:rsidP="006F5F8C">
      <w:pPr>
        <w:pStyle w:val="a2"/>
        <w:ind w:firstLine="0"/>
        <w:rPr>
          <w:sz w:val="24"/>
          <w:szCs w:val="24"/>
        </w:rPr>
      </w:pPr>
      <w:r w:rsidRPr="007F5F4A">
        <w:rPr>
          <w:sz w:val="24"/>
          <w:szCs w:val="24"/>
        </w:rPr>
        <w:lastRenderedPageBreak/>
        <w:t>Для системы было найдено решение с</w:t>
      </w:r>
      <w:r w:rsidR="00C20A49" w:rsidRPr="007F5F4A">
        <w:rPr>
          <w:sz w:val="24"/>
          <w:szCs w:val="24"/>
        </w:rPr>
        <w:t xml:space="preserve"> </w:t>
      </w:r>
      <w:r w:rsidR="00C20A49" w:rsidRPr="007F5F4A">
        <w:rPr>
          <w:sz w:val="24"/>
          <w:szCs w:val="24"/>
        </w:rPr>
        <w:t xml:space="preserve">применением мат.пакета </w:t>
      </w:r>
      <w:r w:rsidR="00C20A49" w:rsidRPr="007F5F4A">
        <w:rPr>
          <w:sz w:val="24"/>
          <w:szCs w:val="24"/>
          <w:lang w:val="en-US"/>
        </w:rPr>
        <w:t>Maple</w:t>
      </w:r>
      <w:r w:rsidR="00C20A49" w:rsidRPr="007F5F4A">
        <w:rPr>
          <w:sz w:val="24"/>
          <w:szCs w:val="24"/>
        </w:rPr>
        <w:t>:</w:t>
      </w:r>
    </w:p>
    <w:p w14:paraId="56C9A8C0" w14:textId="7EBCE4CA" w:rsidR="00C20A49" w:rsidRPr="007F5F4A" w:rsidRDefault="003A0968" w:rsidP="001866CC">
      <w:pPr>
        <w:pStyle w:val="a2"/>
        <w:ind w:firstLine="0"/>
        <w:jc w:val="center"/>
        <w:rPr>
          <w:sz w:val="24"/>
          <w:szCs w:val="24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2FA226EC" wp14:editId="7ED34AA8">
            <wp:extent cx="4421790" cy="77541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05" r="44518" b="38130"/>
                    <a:stretch/>
                  </pic:blipFill>
                  <pic:spPr bwMode="auto">
                    <a:xfrm>
                      <a:off x="0" y="0"/>
                      <a:ext cx="4436019" cy="77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7D47" w14:textId="7A3CEFB6" w:rsidR="00815ACD" w:rsidRPr="007F5F4A" w:rsidRDefault="00815ACD" w:rsidP="00815ACD">
      <w:pPr>
        <w:pStyle w:val="a2"/>
        <w:ind w:firstLine="0"/>
        <w:jc w:val="center"/>
        <w:rPr>
          <w:sz w:val="24"/>
          <w:szCs w:val="24"/>
        </w:rPr>
      </w:pPr>
      <w:r w:rsidRPr="007F5F4A">
        <w:rPr>
          <w:sz w:val="24"/>
          <w:szCs w:val="24"/>
        </w:rPr>
        <w:drawing>
          <wp:inline distT="0" distB="0" distL="0" distR="0" wp14:anchorId="6F19DCC5" wp14:editId="0DCA2134">
            <wp:extent cx="3742581" cy="57058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84" cy="57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D148" w14:textId="669FF4CB" w:rsidR="00815ACD" w:rsidRPr="007F5F4A" w:rsidRDefault="00815ACD" w:rsidP="00815ACD">
      <w:pPr>
        <w:pStyle w:val="a2"/>
        <w:ind w:firstLine="0"/>
        <w:jc w:val="center"/>
        <w:rPr>
          <w:sz w:val="24"/>
          <w:szCs w:val="24"/>
        </w:rPr>
      </w:pPr>
      <w:r w:rsidRPr="007F5F4A">
        <w:rPr>
          <w:sz w:val="24"/>
          <w:szCs w:val="24"/>
        </w:rPr>
        <w:drawing>
          <wp:inline distT="0" distB="0" distL="0" distR="0" wp14:anchorId="4E3775E4" wp14:editId="754802CA">
            <wp:extent cx="3694430" cy="563245"/>
            <wp:effectExtent l="0" t="0" r="127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6C75" w14:textId="5173BF95" w:rsidR="001866CC" w:rsidRPr="007F5F4A" w:rsidRDefault="001866CC" w:rsidP="001866CC">
      <w:pPr>
        <w:pStyle w:val="a4"/>
        <w:rPr>
          <w:szCs w:val="24"/>
        </w:rPr>
      </w:pPr>
      <w:r w:rsidRPr="007F5F4A">
        <w:rPr>
          <w:szCs w:val="24"/>
        </w:rPr>
        <w:t xml:space="preserve">Решение СДУ </w:t>
      </w:r>
    </w:p>
    <w:p w14:paraId="0BB7B5C1" w14:textId="00A744DB" w:rsidR="00873660" w:rsidRPr="007F5F4A" w:rsidRDefault="006F5F8C" w:rsidP="004B4473">
      <w:pPr>
        <w:pStyle w:val="a2"/>
        <w:numPr>
          <w:ilvl w:val="0"/>
          <w:numId w:val="0"/>
        </w:numPr>
        <w:rPr>
          <w:sz w:val="24"/>
          <w:szCs w:val="24"/>
        </w:rPr>
      </w:pPr>
      <w:r w:rsidRPr="007F5F4A">
        <w:rPr>
          <w:sz w:val="24"/>
          <w:szCs w:val="24"/>
        </w:rPr>
        <w:t>4.</w:t>
      </w:r>
      <w:r w:rsidR="00B802BC" w:rsidRPr="007F5F4A">
        <w:rPr>
          <w:sz w:val="24"/>
          <w:szCs w:val="24"/>
        </w:rPr>
        <w:t xml:space="preserve"> Была составлена система уравнений для определения предельных (финальных) вероятностей состояния системы:</w:t>
      </w:r>
    </w:p>
    <w:p w14:paraId="55538878" w14:textId="63679841" w:rsidR="00B802BC" w:rsidRPr="007F5F4A" w:rsidRDefault="001866CC" w:rsidP="001866CC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 w:rsidRPr="007F5F4A">
        <w:rPr>
          <w:noProof/>
          <w:sz w:val="24"/>
          <w:szCs w:val="24"/>
          <w:lang w:eastAsia="ru-RU"/>
        </w:rPr>
        <w:drawing>
          <wp:inline distT="0" distB="0" distL="0" distR="0" wp14:anchorId="1848EDF3" wp14:editId="6A7F429F">
            <wp:extent cx="3639260" cy="85666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056" cy="8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312" w14:textId="642D9D46" w:rsidR="00BA328E" w:rsidRPr="007F5F4A" w:rsidRDefault="00BA328E" w:rsidP="003B6B52">
      <w:pPr>
        <w:pStyle w:val="a4"/>
        <w:rPr>
          <w:szCs w:val="24"/>
        </w:rPr>
      </w:pPr>
      <w:r w:rsidRPr="007F5F4A">
        <w:rPr>
          <w:szCs w:val="24"/>
        </w:rPr>
        <w:t>СЛАУ</w:t>
      </w:r>
      <w:r w:rsidR="003B6B52" w:rsidRPr="007F5F4A">
        <w:rPr>
          <w:szCs w:val="24"/>
        </w:rPr>
        <w:t xml:space="preserve"> для СМО</w:t>
      </w:r>
    </w:p>
    <w:p w14:paraId="3D105CA1" w14:textId="22BE5ED9" w:rsidR="00BA328E" w:rsidRDefault="007F5F4A" w:rsidP="00BA328E">
      <w:pPr>
        <w:pStyle w:val="a2"/>
        <w:numPr>
          <w:ilvl w:val="0"/>
          <w:numId w:val="0"/>
        </w:numPr>
        <w:rPr>
          <w:sz w:val="24"/>
          <w:szCs w:val="24"/>
        </w:rPr>
      </w:pPr>
      <w:r w:rsidRPr="007F5F4A">
        <w:rPr>
          <w:sz w:val="24"/>
          <w:szCs w:val="24"/>
        </w:rPr>
        <w:t>Для системы было найдено решение с применением мат.пакета Maple:</w:t>
      </w:r>
    </w:p>
    <w:p w14:paraId="7C496E6A" w14:textId="7891E89E" w:rsidR="007F5F4A" w:rsidRDefault="0099377A" w:rsidP="0099377A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95E9B1" wp14:editId="6F8F8740">
            <wp:extent cx="5514569" cy="93323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3262" cy="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06C" w14:textId="160F454C" w:rsidR="0099377A" w:rsidRPr="007F5F4A" w:rsidRDefault="0099377A" w:rsidP="0099377A">
      <w:pPr>
        <w:pStyle w:val="a4"/>
        <w:rPr>
          <w:szCs w:val="24"/>
        </w:rPr>
      </w:pPr>
      <w:r w:rsidRPr="007F5F4A">
        <w:rPr>
          <w:szCs w:val="24"/>
        </w:rPr>
        <w:t>Р</w:t>
      </w:r>
      <w:r>
        <w:rPr>
          <w:szCs w:val="24"/>
        </w:rPr>
        <w:t>ешение СЛАУ</w:t>
      </w:r>
      <w:r w:rsidRPr="007F5F4A">
        <w:rPr>
          <w:szCs w:val="24"/>
        </w:rPr>
        <w:t xml:space="preserve"> </w:t>
      </w:r>
    </w:p>
    <w:p w14:paraId="554B7244" w14:textId="0797062C" w:rsidR="0099377A" w:rsidRDefault="000765E8" w:rsidP="00E7775C">
      <w:pPr>
        <w:pStyle w:val="a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5. Была составлена блок-схема алгоритма программы для определения вероятностей состояний системы</w:t>
      </w:r>
      <w:r w:rsidR="00742D4B">
        <w:rPr>
          <w:sz w:val="24"/>
          <w:szCs w:val="24"/>
        </w:rPr>
        <w:t xml:space="preserve"> (</w:t>
      </w:r>
      <w:r w:rsidR="00742D4B" w:rsidRPr="00742D4B">
        <w:rPr>
          <w:sz w:val="24"/>
          <w:szCs w:val="24"/>
        </w:rPr>
        <w:t>{</w:t>
      </w:r>
      <w:r w:rsidR="00742D4B">
        <w:rPr>
          <w:sz w:val="24"/>
          <w:szCs w:val="24"/>
          <w:lang w:val="en-US"/>
        </w:rPr>
        <w:t>P</w:t>
      </w:r>
      <w:r w:rsidR="00742D4B">
        <w:rPr>
          <w:sz w:val="24"/>
          <w:szCs w:val="24"/>
        </w:rPr>
        <w:t>нач</w:t>
      </w:r>
      <w:r w:rsidR="00742D4B" w:rsidRPr="00742D4B">
        <w:rPr>
          <w:sz w:val="24"/>
          <w:szCs w:val="24"/>
        </w:rPr>
        <w:t>}</w:t>
      </w:r>
      <w:r w:rsidR="00742D4B">
        <w:rPr>
          <w:sz w:val="24"/>
          <w:szCs w:val="24"/>
        </w:rPr>
        <w:t>)</w:t>
      </w:r>
      <w:r>
        <w:rPr>
          <w:sz w:val="24"/>
          <w:szCs w:val="24"/>
        </w:rPr>
        <w:t xml:space="preserve"> на отрезке времени </w:t>
      </w:r>
      <w:r w:rsidRPr="000765E8">
        <w:rPr>
          <w:sz w:val="24"/>
          <w:szCs w:val="24"/>
        </w:rPr>
        <w:t>[0..</w:t>
      </w:r>
      <w:r>
        <w:rPr>
          <w:sz w:val="24"/>
          <w:szCs w:val="24"/>
          <w:lang w:val="en-US"/>
        </w:rPr>
        <w:t>T</w:t>
      </w:r>
      <w:r w:rsidRPr="000765E8">
        <w:rPr>
          <w:sz w:val="24"/>
          <w:szCs w:val="24"/>
        </w:rPr>
        <w:t>]</w:t>
      </w:r>
      <w:r>
        <w:rPr>
          <w:sz w:val="24"/>
          <w:szCs w:val="24"/>
        </w:rPr>
        <w:t xml:space="preserve"> с шагом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предельных вероятностей систем</w:t>
      </w:r>
      <w:r w:rsidR="00742D4B">
        <w:rPr>
          <w:sz w:val="24"/>
          <w:szCs w:val="24"/>
        </w:rPr>
        <w:t>.</w:t>
      </w:r>
    </w:p>
    <w:p w14:paraId="391ADB59" w14:textId="58EA13C1" w:rsidR="000765E8" w:rsidRDefault="00C046C7" w:rsidP="00C046C7">
      <w:pPr>
        <w:pStyle w:val="a2"/>
        <w:numPr>
          <w:ilvl w:val="0"/>
          <w:numId w:val="0"/>
        </w:num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704B4AC" wp14:editId="192CA2C2">
            <wp:extent cx="1316736" cy="346691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93" b="3491"/>
                    <a:stretch/>
                  </pic:blipFill>
                  <pic:spPr bwMode="auto">
                    <a:xfrm>
                      <a:off x="0" y="0"/>
                      <a:ext cx="1329292" cy="349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3347" w14:textId="549706A1" w:rsidR="00C046C7" w:rsidRPr="00C046C7" w:rsidRDefault="00C046C7" w:rsidP="00C046C7">
      <w:pPr>
        <w:pStyle w:val="a4"/>
      </w:pPr>
      <w:r>
        <w:t>Блок-схема алгоритма</w:t>
      </w:r>
    </w:p>
    <w:p w14:paraId="0528EAFB" w14:textId="77777777" w:rsidR="00613593" w:rsidRDefault="00DE305E" w:rsidP="00613593">
      <w:pPr>
        <w:pStyle w:val="a2"/>
        <w:rPr>
          <w:sz w:val="24"/>
          <w:szCs w:val="24"/>
        </w:rPr>
      </w:pPr>
      <w:r w:rsidRPr="007B0D4C">
        <w:rPr>
          <w:b/>
          <w:sz w:val="24"/>
          <w:szCs w:val="24"/>
        </w:rPr>
        <w:lastRenderedPageBreak/>
        <w:t>Вывод:</w:t>
      </w:r>
      <w:r w:rsidR="00B0589C" w:rsidRPr="007B0D4C">
        <w:rPr>
          <w:b/>
          <w:sz w:val="24"/>
          <w:szCs w:val="24"/>
        </w:rPr>
        <w:t xml:space="preserve"> </w:t>
      </w:r>
      <w:r w:rsidR="00B0589C" w:rsidRPr="007B0D4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7B0D4C">
        <w:rPr>
          <w:bCs/>
          <w:sz w:val="24"/>
          <w:szCs w:val="24"/>
        </w:rPr>
        <w:t xml:space="preserve"> было осуществлено</w:t>
      </w:r>
      <w:r w:rsidR="007B0D4C" w:rsidRPr="007B0D4C">
        <w:rPr>
          <w:bCs/>
          <w:sz w:val="24"/>
          <w:szCs w:val="24"/>
        </w:rPr>
        <w:t xml:space="preserve"> определение вероятностей состояний системы массового обслуж</w:t>
      </w:r>
      <w:r w:rsidR="007B0D4C">
        <w:rPr>
          <w:bCs/>
          <w:sz w:val="24"/>
          <w:szCs w:val="24"/>
        </w:rPr>
        <w:t>ивания и финальных вероятностей для СМО «Секретариат»</w:t>
      </w:r>
      <w:r w:rsidR="00D85F9F" w:rsidRPr="007B0D4C">
        <w:rPr>
          <w:bCs/>
          <w:sz w:val="24"/>
          <w:szCs w:val="24"/>
        </w:rPr>
        <w:t xml:space="preserve">. </w:t>
      </w:r>
      <w:r w:rsidR="00613593">
        <w:rPr>
          <w:bCs/>
          <w:sz w:val="24"/>
          <w:szCs w:val="24"/>
        </w:rPr>
        <w:t xml:space="preserve">Было установлено, что вероятностей нахождения системы в состоянии </w:t>
      </w:r>
      <w:r w:rsidR="00613593" w:rsidRPr="007F5F4A">
        <w:rPr>
          <w:sz w:val="24"/>
          <w:szCs w:val="24"/>
        </w:rPr>
        <w:t xml:space="preserve">1. </w:t>
      </w:r>
    </w:p>
    <w:p w14:paraId="34564965" w14:textId="56C5DB33" w:rsidR="00613593" w:rsidRPr="007F5F4A" w:rsidRDefault="00613593" w:rsidP="00613593">
      <w:pPr>
        <w:pStyle w:val="a2"/>
        <w:rPr>
          <w:sz w:val="24"/>
          <w:szCs w:val="24"/>
        </w:rPr>
      </w:pPr>
      <w:r w:rsidRPr="00613593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7F5F4A">
        <w:rPr>
          <w:sz w:val="24"/>
          <w:szCs w:val="24"/>
        </w:rPr>
        <w:t xml:space="preserve">Ожидание посетителей (задания) – </w:t>
      </w:r>
      <w:r w:rsidRPr="007F5F4A">
        <w:rPr>
          <w:sz w:val="24"/>
          <w:szCs w:val="24"/>
          <w:lang w:val="en-US"/>
        </w:rPr>
        <w:t>S</w:t>
      </w:r>
      <w:r w:rsidRPr="00613593">
        <w:rPr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 w:rsidRPr="00613593">
        <w:rPr>
          <w:sz w:val="24"/>
          <w:szCs w:val="24"/>
        </w:rPr>
        <w:t xml:space="preserve">30% </w:t>
      </w:r>
      <w:r>
        <w:rPr>
          <w:sz w:val="24"/>
          <w:szCs w:val="24"/>
        </w:rPr>
        <w:t>рабочего времени</w:t>
      </w:r>
      <w:r w:rsidRPr="00613593">
        <w:rPr>
          <w:sz w:val="24"/>
          <w:szCs w:val="24"/>
        </w:rPr>
        <w:t>;</w:t>
      </w:r>
    </w:p>
    <w:p w14:paraId="6D4A649B" w14:textId="2422A472" w:rsidR="00613593" w:rsidRPr="007F5F4A" w:rsidRDefault="00613593" w:rsidP="0061359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2. Перерыв – </w:t>
      </w:r>
      <w:r w:rsidRPr="007F5F4A">
        <w:rPr>
          <w:sz w:val="24"/>
          <w:szCs w:val="24"/>
          <w:lang w:val="en-US"/>
        </w:rPr>
        <w:t>S2</w:t>
      </w:r>
      <w:r>
        <w:rPr>
          <w:sz w:val="24"/>
          <w:szCs w:val="24"/>
        </w:rPr>
        <w:t xml:space="preserve"> – 19% рабочего времени</w:t>
      </w:r>
      <w:r w:rsidRPr="007F5F4A">
        <w:rPr>
          <w:sz w:val="24"/>
          <w:szCs w:val="24"/>
          <w:lang w:val="en-US"/>
        </w:rPr>
        <w:t>;</w:t>
      </w:r>
    </w:p>
    <w:p w14:paraId="5A0281FF" w14:textId="4D490207" w:rsidR="00613593" w:rsidRPr="007F5F4A" w:rsidRDefault="00613593" w:rsidP="00613593">
      <w:pPr>
        <w:pStyle w:val="a2"/>
        <w:rPr>
          <w:sz w:val="24"/>
          <w:szCs w:val="24"/>
        </w:rPr>
      </w:pPr>
      <w:r w:rsidRPr="00613593">
        <w:rPr>
          <w:sz w:val="24"/>
          <w:szCs w:val="24"/>
        </w:rPr>
        <w:t>3</w:t>
      </w:r>
      <w:r w:rsidRPr="007F5F4A">
        <w:rPr>
          <w:sz w:val="24"/>
          <w:szCs w:val="24"/>
        </w:rPr>
        <w:t xml:space="preserve">. Общение с посетителями – </w:t>
      </w:r>
      <w:r w:rsidRPr="007F5F4A">
        <w:rPr>
          <w:sz w:val="24"/>
          <w:szCs w:val="24"/>
          <w:lang w:val="en-US"/>
        </w:rPr>
        <w:t>S</w:t>
      </w:r>
      <w:r w:rsidRPr="00613593">
        <w:rPr>
          <w:sz w:val="24"/>
          <w:szCs w:val="24"/>
        </w:rPr>
        <w:t>3</w:t>
      </w:r>
      <w:r>
        <w:rPr>
          <w:sz w:val="24"/>
          <w:szCs w:val="24"/>
        </w:rPr>
        <w:t xml:space="preserve"> – 17% рабочего времени</w:t>
      </w:r>
      <w:r w:rsidRPr="00613593">
        <w:rPr>
          <w:sz w:val="24"/>
          <w:szCs w:val="24"/>
        </w:rPr>
        <w:t>;</w:t>
      </w:r>
    </w:p>
    <w:p w14:paraId="2D41FEDC" w14:textId="047F8F82" w:rsidR="00613593" w:rsidRPr="007F5F4A" w:rsidRDefault="00613593" w:rsidP="00613593">
      <w:pPr>
        <w:pStyle w:val="a2"/>
        <w:rPr>
          <w:sz w:val="24"/>
          <w:szCs w:val="24"/>
        </w:rPr>
      </w:pPr>
      <w:r w:rsidRPr="007F5F4A">
        <w:rPr>
          <w:sz w:val="24"/>
          <w:szCs w:val="24"/>
        </w:rPr>
        <w:t xml:space="preserve">4. Обработка документов от посетителей – </w:t>
      </w:r>
      <w:r w:rsidRPr="007F5F4A">
        <w:rPr>
          <w:sz w:val="24"/>
          <w:szCs w:val="24"/>
          <w:lang w:val="en-US"/>
        </w:rPr>
        <w:t>S</w:t>
      </w:r>
      <w:r w:rsidRPr="007F5F4A">
        <w:rPr>
          <w:sz w:val="24"/>
          <w:szCs w:val="24"/>
        </w:rPr>
        <w:t>4</w:t>
      </w:r>
      <w:r>
        <w:rPr>
          <w:sz w:val="24"/>
          <w:szCs w:val="24"/>
        </w:rPr>
        <w:t xml:space="preserve"> – 32% рабочего времени</w:t>
      </w:r>
      <w:r w:rsidRPr="007F5F4A">
        <w:rPr>
          <w:sz w:val="24"/>
          <w:szCs w:val="24"/>
        </w:rPr>
        <w:t>;</w:t>
      </w:r>
      <w:bookmarkStart w:id="2" w:name="_GoBack"/>
      <w:bookmarkEnd w:id="2"/>
    </w:p>
    <w:sectPr w:rsidR="00613593" w:rsidRPr="007F5F4A" w:rsidSect="005D7FE2">
      <w:footerReference w:type="default" r:id="rId1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62972" w14:textId="77777777" w:rsidR="00BC0332" w:rsidRDefault="00BC0332" w:rsidP="005D7FE2">
      <w:pPr>
        <w:spacing w:after="0" w:line="240" w:lineRule="auto"/>
      </w:pPr>
      <w:r>
        <w:separator/>
      </w:r>
    </w:p>
  </w:endnote>
  <w:endnote w:type="continuationSeparator" w:id="0">
    <w:p w14:paraId="7F008A2D" w14:textId="77777777" w:rsidR="00BC0332" w:rsidRDefault="00BC0332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D17A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1A2E5" w14:textId="77777777" w:rsidR="00BC0332" w:rsidRDefault="00BC0332" w:rsidP="005D7FE2">
      <w:pPr>
        <w:spacing w:after="0" w:line="240" w:lineRule="auto"/>
      </w:pPr>
      <w:r>
        <w:separator/>
      </w:r>
    </w:p>
  </w:footnote>
  <w:footnote w:type="continuationSeparator" w:id="0">
    <w:p w14:paraId="71D185ED" w14:textId="77777777" w:rsidR="00BC0332" w:rsidRDefault="00BC0332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238F7"/>
    <w:rsid w:val="00334E7A"/>
    <w:rsid w:val="003358A9"/>
    <w:rsid w:val="00337064"/>
    <w:rsid w:val="003435D0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36D08"/>
    <w:rsid w:val="00541489"/>
    <w:rsid w:val="00543967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B6E5F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D17AA"/>
    <w:rsid w:val="00BD1F01"/>
    <w:rsid w:val="00BD3E37"/>
    <w:rsid w:val="00BD5015"/>
    <w:rsid w:val="00BE41D0"/>
    <w:rsid w:val="00BE6CA6"/>
    <w:rsid w:val="00BF0B20"/>
    <w:rsid w:val="00BF3DC8"/>
    <w:rsid w:val="00BF78F8"/>
    <w:rsid w:val="00C00663"/>
    <w:rsid w:val="00C032F0"/>
    <w:rsid w:val="00C046C7"/>
    <w:rsid w:val="00C11180"/>
    <w:rsid w:val="00C13FEB"/>
    <w:rsid w:val="00C20A49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347E6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Microsoft_Excel1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EBDF-298D-4B53-8577-84FEBDB7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1884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49</cp:revision>
  <cp:lastPrinted>2021-02-28T18:29:00Z</cp:lastPrinted>
  <dcterms:created xsi:type="dcterms:W3CDTF">2021-09-21T11:01:00Z</dcterms:created>
  <dcterms:modified xsi:type="dcterms:W3CDTF">2021-10-04T14:53:00Z</dcterms:modified>
</cp:coreProperties>
</file>