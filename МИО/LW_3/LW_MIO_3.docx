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FC7C8F" w:rsidRDefault="00B13897" w:rsidP="005532F2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Start w:id="1" w:name="_GoBack"/>
      <w:bookmarkEnd w:id="0"/>
    </w:p>
    <w:p w14:paraId="44A101DE" w14:textId="46C25ED8" w:rsidR="00CE359A" w:rsidRPr="00FC7C8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FC7C8F">
        <w:rPr>
          <w:rFonts w:cs="Times New Roman"/>
          <w:sz w:val="24"/>
          <w:szCs w:val="24"/>
        </w:rPr>
        <w:t>студента</w:t>
      </w:r>
      <w:r w:rsidR="00CE359A" w:rsidRPr="00FC7C8F">
        <w:rPr>
          <w:rFonts w:cs="Times New Roman"/>
          <w:sz w:val="24"/>
          <w:szCs w:val="24"/>
        </w:rPr>
        <w:t xml:space="preserve"> группы ИТ – </w:t>
      </w:r>
      <w:r w:rsidR="007E648B" w:rsidRPr="00FC7C8F">
        <w:rPr>
          <w:rFonts w:cs="Times New Roman"/>
          <w:sz w:val="24"/>
          <w:szCs w:val="24"/>
        </w:rPr>
        <w:t>4</w:t>
      </w:r>
      <w:r w:rsidR="00CE359A" w:rsidRPr="00FC7C8F">
        <w:rPr>
          <w:rFonts w:cs="Times New Roman"/>
          <w:sz w:val="24"/>
          <w:szCs w:val="24"/>
        </w:rPr>
        <w:t>2</w:t>
      </w:r>
      <w:r w:rsidR="0019290F" w:rsidRPr="00FC7C8F">
        <w:rPr>
          <w:rFonts w:cs="Times New Roman"/>
          <w:sz w:val="24"/>
          <w:szCs w:val="24"/>
        </w:rPr>
        <w:br/>
      </w:r>
      <w:r w:rsidR="00CE359A" w:rsidRPr="00FC7C8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FC7C8F" w14:paraId="596FB372" w14:textId="77777777" w:rsidTr="00470D8C">
        <w:tc>
          <w:tcPr>
            <w:tcW w:w="2401" w:type="dxa"/>
          </w:tcPr>
          <w:p w14:paraId="6FD169CD" w14:textId="77777777" w:rsidR="00CE359A" w:rsidRPr="00FC7C8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7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FC7C8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FC7C8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7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FC7C8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207EC793" w:rsidR="0064206B" w:rsidRPr="00FC7C8F" w:rsidRDefault="00F321F1" w:rsidP="00F321F1">
      <w:pPr>
        <w:pStyle w:val="a1"/>
        <w:rPr>
          <w:sz w:val="24"/>
          <w:szCs w:val="24"/>
        </w:rPr>
      </w:pPr>
      <w:r w:rsidRPr="00FC7C8F">
        <w:rPr>
          <w:sz w:val="24"/>
          <w:szCs w:val="24"/>
        </w:rPr>
        <w:t xml:space="preserve">Задача комплектования ресурсами </w:t>
      </w:r>
      <w:r w:rsidR="005532F2" w:rsidRPr="00FC7C8F">
        <w:rPr>
          <w:sz w:val="24"/>
          <w:szCs w:val="24"/>
        </w:rPr>
        <w:t>многоканальной</w:t>
      </w:r>
      <w:r w:rsidRPr="00FC7C8F">
        <w:rPr>
          <w:sz w:val="24"/>
          <w:szCs w:val="24"/>
        </w:rPr>
        <w:t xml:space="preserve"> модели СМО с отказами</w:t>
      </w:r>
    </w:p>
    <w:p w14:paraId="48778B3F" w14:textId="0826B0EB" w:rsidR="0097258A" w:rsidRPr="00FC7C8F" w:rsidRDefault="0097258A" w:rsidP="005532F2">
      <w:pPr>
        <w:pStyle w:val="a2"/>
        <w:rPr>
          <w:sz w:val="24"/>
          <w:szCs w:val="24"/>
        </w:rPr>
      </w:pPr>
      <w:r w:rsidRPr="00FC7C8F">
        <w:rPr>
          <w:b/>
          <w:sz w:val="24"/>
          <w:szCs w:val="24"/>
        </w:rPr>
        <w:t>Цель работы</w:t>
      </w:r>
      <w:r w:rsidRPr="00FC7C8F">
        <w:rPr>
          <w:sz w:val="24"/>
          <w:szCs w:val="24"/>
        </w:rPr>
        <w:t xml:space="preserve">: </w:t>
      </w:r>
      <w:r w:rsidR="005532F2" w:rsidRPr="00FC7C8F">
        <w:rPr>
          <w:sz w:val="24"/>
          <w:szCs w:val="24"/>
        </w:rPr>
        <w:t>приобрести практические навыки решения задачи комплектования ресурсами многоканальной СМО с отказами.</w:t>
      </w:r>
    </w:p>
    <w:p w14:paraId="4D13FD9F" w14:textId="43B937AD" w:rsidR="00D76E3F" w:rsidRPr="00FC7C8F" w:rsidRDefault="00673442" w:rsidP="0097258A">
      <w:pPr>
        <w:pStyle w:val="a2"/>
        <w:spacing w:before="240" w:after="240"/>
        <w:jc w:val="center"/>
        <w:rPr>
          <w:sz w:val="24"/>
          <w:szCs w:val="24"/>
        </w:rPr>
      </w:pPr>
      <w:r w:rsidRPr="00FC7C8F">
        <w:rPr>
          <w:sz w:val="24"/>
          <w:szCs w:val="24"/>
        </w:rPr>
        <w:t>Содержание работы</w:t>
      </w:r>
    </w:p>
    <w:p w14:paraId="61ECD67A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Рассмотреть n-канальную СМО с отказами, которую необходимо укомплектовать n единицами однотипных ресурсов с производительностью µa и µb.</w:t>
      </w:r>
    </w:p>
    <w:p w14:paraId="55ECFAC2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Определить:</w:t>
      </w:r>
    </w:p>
    <w:p w14:paraId="7F5CC8A7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вероятности состояний системы на интервале [0;T] с шагом h;</w:t>
      </w:r>
    </w:p>
    <w:p w14:paraId="258AA941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предельные вероятности системы;</w:t>
      </w:r>
    </w:p>
    <w:p w14:paraId="538BDC62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вероятность отказа в обслуживании заявки;</w:t>
      </w:r>
    </w:p>
    <w:p w14:paraId="3792772A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относительную пропускную способность системы;</w:t>
      </w:r>
    </w:p>
    <w:p w14:paraId="08F25EC0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абсолютную пропускную способность системы;</w:t>
      </w:r>
    </w:p>
    <w:p w14:paraId="5529B315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среднее число занятых каналов.</w:t>
      </w:r>
    </w:p>
    <w:p w14:paraId="78F77E83" w14:textId="77777777" w:rsidR="00F45F8F" w:rsidRPr="00FC7C8F" w:rsidRDefault="00F45F8F" w:rsidP="00F45F8F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При решении задачи считать, что:</w:t>
      </w:r>
    </w:p>
    <w:p w14:paraId="49BD5104" w14:textId="77777777" w:rsidR="00F45F8F" w:rsidRPr="00FC7C8F" w:rsidRDefault="00F45F8F" w:rsidP="00F45F8F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плотность распределения длительности интервалов между поступлениями заявок имеет вид: </w:t>
      </w:r>
      <w:proofErr w:type="spellStart"/>
      <w:r w:rsidRPr="00FC7C8F">
        <w:rPr>
          <w:sz w:val="24"/>
          <w:szCs w:val="24"/>
        </w:rPr>
        <w:t>λe</w:t>
      </w:r>
      <w:r w:rsidRPr="00FC7C8F">
        <w:rPr>
          <w:sz w:val="24"/>
          <w:szCs w:val="24"/>
          <w:vertAlign w:val="superscript"/>
        </w:rPr>
        <w:t>-λt</w:t>
      </w:r>
      <w:proofErr w:type="spellEnd"/>
    </w:p>
    <w:p w14:paraId="7ED9CFCE" w14:textId="77777777" w:rsidR="00F45F8F" w:rsidRPr="00FC7C8F" w:rsidRDefault="00F45F8F" w:rsidP="00F45F8F">
      <w:pPr>
        <w:pStyle w:val="a2"/>
        <w:rPr>
          <w:sz w:val="24"/>
          <w:szCs w:val="24"/>
          <w:vertAlign w:val="superscript"/>
        </w:rPr>
      </w:pPr>
      <w:r w:rsidRPr="00FC7C8F">
        <w:rPr>
          <w:sz w:val="24"/>
          <w:szCs w:val="24"/>
        </w:rPr>
        <w:t>плотность распределения длительности обслуживания имеет вид µe</w:t>
      </w:r>
      <w:r w:rsidRPr="00FC7C8F">
        <w:rPr>
          <w:sz w:val="24"/>
          <w:szCs w:val="24"/>
          <w:vertAlign w:val="superscript"/>
        </w:rPr>
        <w:t>-µt</w:t>
      </w:r>
    </w:p>
    <w:p w14:paraId="5883EF16" w14:textId="77777777" w:rsidR="00F45F8F" w:rsidRPr="00FC7C8F" w:rsidRDefault="00F45F8F" w:rsidP="005532F2">
      <w:pPr>
        <w:pStyle w:val="a2"/>
        <w:rPr>
          <w:sz w:val="24"/>
          <w:szCs w:val="24"/>
        </w:rPr>
      </w:pPr>
    </w:p>
    <w:p w14:paraId="3BC80379" w14:textId="77777777" w:rsidR="005532F2" w:rsidRPr="00FC7C8F" w:rsidRDefault="005532F2" w:rsidP="005532F2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Найти наиболее предпочтительный вариант решения задачи по выбранному критерию (критериям) оптимальности. Привести пример практического истолкования работы СМО.</w:t>
      </w:r>
    </w:p>
    <w:p w14:paraId="438E6554" w14:textId="5AF1CA73" w:rsidR="00F321F1" w:rsidRPr="00FC7C8F" w:rsidRDefault="00F321F1" w:rsidP="00F321F1">
      <w:pPr>
        <w:pStyle w:val="a2"/>
        <w:spacing w:before="240" w:after="240"/>
        <w:jc w:val="center"/>
        <w:rPr>
          <w:sz w:val="24"/>
          <w:szCs w:val="24"/>
        </w:rPr>
      </w:pPr>
      <w:r w:rsidRPr="00FC7C8F">
        <w:rPr>
          <w:sz w:val="24"/>
          <w:szCs w:val="24"/>
        </w:rPr>
        <w:t>Ход работы</w:t>
      </w:r>
    </w:p>
    <w:p w14:paraId="6E2BC5E7" w14:textId="59B0C46C" w:rsidR="004710C1" w:rsidRPr="00FC7C8F" w:rsidRDefault="005122B3" w:rsidP="004514BC">
      <w:pPr>
        <w:pStyle w:val="a2"/>
        <w:spacing w:before="240" w:after="240"/>
        <w:rPr>
          <w:sz w:val="24"/>
          <w:szCs w:val="24"/>
        </w:rPr>
      </w:pPr>
      <w:r w:rsidRPr="00FC7C8F">
        <w:rPr>
          <w:rFonts w:ascii="Liberation Serif" w:hAnsi="Liberation Serif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57057C6D" wp14:editId="74BC4ADC">
            <wp:simplePos x="0" y="0"/>
            <wp:positionH relativeFrom="column">
              <wp:posOffset>-367665</wp:posOffset>
            </wp:positionH>
            <wp:positionV relativeFrom="paragraph">
              <wp:posOffset>320675</wp:posOffset>
            </wp:positionV>
            <wp:extent cx="6311265" cy="771525"/>
            <wp:effectExtent l="0" t="0" r="0" b="9525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t="23857"/>
                    <a:stretch>
                      <a:fillRect/>
                    </a:stretch>
                  </pic:blipFill>
                  <pic:spPr>
                    <a:xfrm>
                      <a:off x="0" y="0"/>
                      <a:ext cx="631126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F76" w:rsidRPr="00FC7C8F">
        <w:rPr>
          <w:sz w:val="24"/>
          <w:szCs w:val="24"/>
        </w:rPr>
        <w:t xml:space="preserve">В общем виде система может быть представлена: </w:t>
      </w:r>
    </w:p>
    <w:p w14:paraId="56A79902" w14:textId="375A295D" w:rsidR="00071127" w:rsidRPr="00FC7C8F" w:rsidRDefault="0053110A" w:rsidP="00071127">
      <w:pPr>
        <w:pStyle w:val="a4"/>
        <w:rPr>
          <w:szCs w:val="24"/>
        </w:rPr>
      </w:pPr>
      <w:r w:rsidRPr="00FC7C8F">
        <w:rPr>
          <w:szCs w:val="24"/>
        </w:rPr>
        <w:t>Многоканальная СМО с отказами в общем виде</w:t>
      </w:r>
    </w:p>
    <w:p w14:paraId="043ABC94" w14:textId="77777777" w:rsidR="0053110A" w:rsidRPr="00FC7C8F" w:rsidRDefault="0053110A" w:rsidP="0053110A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S0 — в системе нет ни одной заявки, все каналы свободны;</w:t>
      </w:r>
    </w:p>
    <w:p w14:paraId="5C6134BC" w14:textId="77777777" w:rsidR="0053110A" w:rsidRPr="00FC7C8F" w:rsidRDefault="0053110A" w:rsidP="0053110A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S1 — в системе имеется одна заявка, она обслуживается одним каналом;</w:t>
      </w:r>
    </w:p>
    <w:p w14:paraId="6DF050D7" w14:textId="1830E844" w:rsidR="0053110A" w:rsidRPr="00FC7C8F" w:rsidRDefault="0053110A" w:rsidP="0053110A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S2 — в системе имеется две заявки, они обслуживается двумя каналами;</w:t>
      </w:r>
    </w:p>
    <w:p w14:paraId="59987559" w14:textId="77777777" w:rsidR="007066D8" w:rsidRPr="00FC7C8F" w:rsidRDefault="007066D8" w:rsidP="007066D8">
      <w:pPr>
        <w:pStyle w:val="a2"/>
        <w:rPr>
          <w:sz w:val="24"/>
          <w:szCs w:val="24"/>
        </w:rPr>
      </w:pPr>
      <w:proofErr w:type="spellStart"/>
      <w:r w:rsidRPr="00FC7C8F">
        <w:rPr>
          <w:sz w:val="24"/>
          <w:szCs w:val="24"/>
        </w:rPr>
        <w:t>Sk</w:t>
      </w:r>
      <w:proofErr w:type="spellEnd"/>
      <w:r w:rsidRPr="00FC7C8F">
        <w:rPr>
          <w:sz w:val="24"/>
          <w:szCs w:val="24"/>
        </w:rPr>
        <w:t xml:space="preserve"> — в системе имеется k-заявок, они обслуживаются k-каналами;</w:t>
      </w:r>
    </w:p>
    <w:p w14:paraId="48DAC22E" w14:textId="77777777" w:rsidR="007066D8" w:rsidRPr="00FC7C8F" w:rsidRDefault="007066D8" w:rsidP="007066D8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Sk+1 — в системе имеется (k+1)-заявок, они обслуживаются (k+1)-каналами;</w:t>
      </w:r>
    </w:p>
    <w:p w14:paraId="529B099A" w14:textId="77777777" w:rsidR="007066D8" w:rsidRPr="00FC7C8F" w:rsidRDefault="007066D8" w:rsidP="007066D8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Sn-1 — в системе имеется (n-1)-заявок, они обслуживаются (n-1)-каналами;</w:t>
      </w:r>
    </w:p>
    <w:p w14:paraId="571B8AC5" w14:textId="20CC2F7D" w:rsidR="00071127" w:rsidRPr="00FC7C8F" w:rsidRDefault="007066D8" w:rsidP="007066D8">
      <w:pPr>
        <w:pStyle w:val="a2"/>
        <w:rPr>
          <w:sz w:val="24"/>
          <w:szCs w:val="24"/>
        </w:rPr>
      </w:pPr>
      <w:proofErr w:type="spellStart"/>
      <w:r w:rsidRPr="00FC7C8F">
        <w:rPr>
          <w:sz w:val="24"/>
          <w:szCs w:val="24"/>
        </w:rPr>
        <w:t>Sn</w:t>
      </w:r>
      <w:proofErr w:type="spellEnd"/>
      <w:r w:rsidRPr="00FC7C8F">
        <w:rPr>
          <w:sz w:val="24"/>
          <w:szCs w:val="24"/>
        </w:rPr>
        <w:t xml:space="preserve"> — в системе имеется n-заявок, они обслуживаются n-каналами.</w:t>
      </w:r>
    </w:p>
    <w:p w14:paraId="34AB9D2D" w14:textId="04C1209D" w:rsidR="007066D8" w:rsidRPr="00FC7C8F" w:rsidRDefault="007066D8" w:rsidP="007066D8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На основании этого составим систему дифференциальных уравнений: </w:t>
      </w:r>
    </w:p>
    <w:p w14:paraId="44B8E8A0" w14:textId="2DE34E9E" w:rsidR="007066D8" w:rsidRPr="00FC7C8F" w:rsidRDefault="000D26B1" w:rsidP="000D26B1">
      <w:pPr>
        <w:pStyle w:val="a2"/>
        <w:jc w:val="center"/>
        <w:rPr>
          <w:sz w:val="24"/>
          <w:szCs w:val="24"/>
        </w:rPr>
      </w:pPr>
      <w:r w:rsidRPr="00FC7C8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B5A0D68" wp14:editId="33674983">
            <wp:extent cx="3846830" cy="208470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084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92432" w14:textId="6D1E77D7" w:rsidR="004601BC" w:rsidRPr="00FC7C8F" w:rsidRDefault="004601BC" w:rsidP="004601BC">
      <w:pPr>
        <w:pStyle w:val="a4"/>
        <w:rPr>
          <w:szCs w:val="24"/>
        </w:rPr>
      </w:pPr>
      <w:r w:rsidRPr="00FC7C8F">
        <w:rPr>
          <w:szCs w:val="24"/>
        </w:rPr>
        <w:t xml:space="preserve">Система </w:t>
      </w:r>
      <w:proofErr w:type="spellStart"/>
      <w:r w:rsidRPr="00FC7C8F">
        <w:rPr>
          <w:szCs w:val="24"/>
        </w:rPr>
        <w:t>диф.уравнений</w:t>
      </w:r>
      <w:proofErr w:type="spellEnd"/>
    </w:p>
    <w:p w14:paraId="55D62D47" w14:textId="17595541" w:rsidR="005122B3" w:rsidRPr="00FC7C8F" w:rsidRDefault="006B73EB" w:rsidP="006B73E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Чтобы найти предельные (финальные) вероятности, заменим в системе дифференциальных уравнений все вероятности </w:t>
      </w:r>
      <w:proofErr w:type="spellStart"/>
      <w:r w:rsidRPr="00FC7C8F">
        <w:rPr>
          <w:sz w:val="24"/>
          <w:szCs w:val="24"/>
        </w:rPr>
        <w:t>P_k</w:t>
      </w:r>
      <w:proofErr w:type="spellEnd"/>
      <w:r w:rsidRPr="00FC7C8F">
        <w:rPr>
          <w:sz w:val="24"/>
          <w:szCs w:val="24"/>
        </w:rPr>
        <w:t xml:space="preserve"> (t)(0≤k≤n) их пределами </w:t>
      </w:r>
      <w:proofErr w:type="spellStart"/>
      <w:r w:rsidRPr="00FC7C8F">
        <w:rPr>
          <w:sz w:val="24"/>
          <w:szCs w:val="24"/>
        </w:rPr>
        <w:t>Pk</w:t>
      </w:r>
      <w:proofErr w:type="spellEnd"/>
      <w:r w:rsidRPr="00FC7C8F">
        <w:rPr>
          <w:sz w:val="24"/>
          <w:szCs w:val="24"/>
        </w:rPr>
        <w:t>, а все производные положим равными нулю. Получим систему линейных уравнений</w:t>
      </w:r>
    </w:p>
    <w:p w14:paraId="2E30624F" w14:textId="5B0B0416" w:rsidR="006B73EB" w:rsidRPr="00FC7C8F" w:rsidRDefault="006B73EB" w:rsidP="006B73EB">
      <w:pPr>
        <w:pStyle w:val="a2"/>
        <w:jc w:val="center"/>
        <w:rPr>
          <w:sz w:val="24"/>
          <w:szCs w:val="24"/>
        </w:rPr>
      </w:pPr>
      <w:r w:rsidRPr="00FC7C8F">
        <w:rPr>
          <w:noProof/>
          <w:sz w:val="24"/>
          <w:szCs w:val="24"/>
          <w:lang w:eastAsia="ru-RU"/>
        </w:rPr>
        <w:drawing>
          <wp:inline distT="0" distB="0" distL="0" distR="0" wp14:anchorId="760FDE8E" wp14:editId="57925FF2">
            <wp:extent cx="3028950" cy="184744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88" cy="1848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1594A" w14:textId="35F8CF7E" w:rsidR="006B73EB" w:rsidRPr="00FC7C8F" w:rsidRDefault="006B73EB" w:rsidP="006B73EB">
      <w:pPr>
        <w:pStyle w:val="a4"/>
        <w:rPr>
          <w:szCs w:val="24"/>
        </w:rPr>
      </w:pPr>
      <w:r w:rsidRPr="00FC7C8F">
        <w:rPr>
          <w:szCs w:val="24"/>
        </w:rPr>
        <w:t>Система линейных уравнений</w:t>
      </w:r>
    </w:p>
    <w:p w14:paraId="1AB923F2" w14:textId="6693DEED" w:rsidR="009834A7" w:rsidRPr="00FC7C8F" w:rsidRDefault="009834A7" w:rsidP="003039F6">
      <w:pPr>
        <w:pStyle w:val="a2"/>
        <w:numPr>
          <w:ilvl w:val="0"/>
          <w:numId w:val="0"/>
        </w:numPr>
        <w:jc w:val="left"/>
        <w:rPr>
          <w:sz w:val="24"/>
          <w:szCs w:val="24"/>
        </w:rPr>
      </w:pPr>
      <w:r w:rsidRPr="00FC7C8F">
        <w:rPr>
          <w:rStyle w:val="af4"/>
          <w:sz w:val="24"/>
          <w:szCs w:val="24"/>
        </w:rPr>
        <w:t xml:space="preserve">Решаем систему относительно неизвестных </w:t>
      </w:r>
      <w:r w:rsidRPr="00FC7C8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</w:p>
    <w:p w14:paraId="3B827F99" w14:textId="186FA9AD" w:rsidR="009834A7" w:rsidRPr="00FC7C8F" w:rsidRDefault="0084010B" w:rsidP="0084010B">
      <w:pPr>
        <w:pStyle w:val="a2"/>
        <w:jc w:val="center"/>
        <w:rPr>
          <w:sz w:val="24"/>
          <w:szCs w:val="24"/>
        </w:rPr>
      </w:pPr>
      <w:r w:rsidRPr="00FC7C8F">
        <w:rPr>
          <w:noProof/>
          <w:sz w:val="24"/>
          <w:szCs w:val="24"/>
          <w:lang w:eastAsia="ru-RU"/>
        </w:rPr>
        <w:drawing>
          <wp:inline distT="0" distB="0" distL="0" distR="0" wp14:anchorId="52859789" wp14:editId="54786A66">
            <wp:extent cx="2667000" cy="34861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91" cy="3487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ABD03" w14:textId="209ED94E" w:rsidR="0084010B" w:rsidRPr="00FC7C8F" w:rsidRDefault="0084010B" w:rsidP="0084010B">
      <w:pPr>
        <w:pStyle w:val="a4"/>
        <w:rPr>
          <w:szCs w:val="24"/>
        </w:rPr>
      </w:pPr>
      <w:r w:rsidRPr="00FC7C8F">
        <w:rPr>
          <w:szCs w:val="24"/>
        </w:rPr>
        <w:t>Решение системы относительно неизвестных</w:t>
      </w:r>
    </w:p>
    <w:p w14:paraId="0903445B" w14:textId="5D620151" w:rsidR="0084010B" w:rsidRPr="00FC7C8F" w:rsidRDefault="0084010B" w:rsidP="0084010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Таким образом получаем решение системы. </w:t>
      </w:r>
    </w:p>
    <w:p w14:paraId="74F563F8" w14:textId="242EC15C" w:rsidR="0084010B" w:rsidRPr="00FC7C8F" w:rsidRDefault="0084010B" w:rsidP="0084010B">
      <w:pPr>
        <w:pStyle w:val="a2"/>
        <w:jc w:val="center"/>
        <w:rPr>
          <w:sz w:val="24"/>
          <w:szCs w:val="24"/>
        </w:rPr>
      </w:pPr>
      <w:r w:rsidRPr="00FC7C8F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0ECF58DE" wp14:editId="30BCA2D1">
            <wp:extent cx="2920365" cy="11645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EED6" w14:textId="0CB2ABFB" w:rsidR="0084010B" w:rsidRPr="00FC7C8F" w:rsidRDefault="0084010B" w:rsidP="0084010B">
      <w:pPr>
        <w:pStyle w:val="a4"/>
        <w:rPr>
          <w:szCs w:val="24"/>
        </w:rPr>
      </w:pPr>
      <w:r w:rsidRPr="00FC7C8F">
        <w:rPr>
          <w:szCs w:val="24"/>
        </w:rPr>
        <w:t>Решение системы</w:t>
      </w:r>
    </w:p>
    <w:p w14:paraId="08C52BAA" w14:textId="0A355D80" w:rsidR="0084010B" w:rsidRPr="00FC7C8F" w:rsidRDefault="0084010B" w:rsidP="0084010B">
      <w:pPr>
        <w:pStyle w:val="Textbody"/>
        <w:rPr>
          <w:rFonts w:ascii="Liberation Serif" w:hAnsi="Liberation Serif"/>
          <w:sz w:val="24"/>
        </w:rPr>
      </w:pPr>
      <w:r w:rsidRPr="00FC7C8F">
        <w:rPr>
          <w:rFonts w:ascii="Liberation Serif" w:hAnsi="Liberation Serif"/>
          <w:sz w:val="24"/>
        </w:rPr>
        <w:t xml:space="preserve">Или учитывая, что </w:t>
      </w:r>
      <m:oMath>
        <m:r>
          <w:rPr>
            <w:rFonts w:ascii="Cambria Math" w:hAnsi="Cambria Math"/>
            <w:sz w:val="24"/>
          </w:rPr>
          <m:t>ρ=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</m:oMath>
      <w:r w:rsidRPr="00FC7C8F">
        <w:rPr>
          <w:rFonts w:ascii="Liberation Serif" w:hAnsi="Liberation Serif"/>
          <w:sz w:val="24"/>
        </w:rPr>
        <w:t xml:space="preserve"> - интенсивность нагрузки (количество заявок, приходящих во время обработки одной заявки), можно записать в таком виде: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4010B" w:rsidRPr="00FC7C8F" w14:paraId="13F464E3" w14:textId="77777777" w:rsidTr="0053163F">
        <w:tblPrEx>
          <w:tblCellMar>
            <w:top w:w="0" w:type="dxa"/>
            <w:bottom w:w="0" w:type="dxa"/>
          </w:tblCellMar>
        </w:tblPrEx>
        <w:tc>
          <w:tcPr>
            <w:tcW w:w="467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8C365" w14:textId="5405A154" w:rsidR="0084010B" w:rsidRPr="00FC7C8F" w:rsidRDefault="0084010B" w:rsidP="0084010B">
            <w:pPr>
              <w:pStyle w:val="TableContents"/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k=0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k!</m:t>
                            </m:r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(12)</m:t>
                </m:r>
              </m:oMath>
            </m:oMathPara>
          </w:p>
        </w:tc>
        <w:tc>
          <w:tcPr>
            <w:tcW w:w="46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CBABB" w14:textId="16C04F4C" w:rsidR="0084010B" w:rsidRPr="00FC7C8F" w:rsidRDefault="0084010B" w:rsidP="0084010B">
            <w:pPr>
              <w:pStyle w:val="TableContents"/>
              <w:jc w:val="both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k!</m:t>
                        </m:r>
                      </m:den>
                    </m:f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ρ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i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i!</m:t>
                            </m:r>
                          </m:den>
                        </m:f>
                      </m:e>
                    </m:nary>
                  </m:den>
                </m:f>
                <m:r>
                  <w:rPr>
                    <w:rFonts w:ascii="Cambria Math" w:hAnsi="Cambria Math"/>
                    <w:sz w:val="24"/>
                  </w:rPr>
                  <m:t>(13)</m:t>
                </m:r>
              </m:oMath>
            </m:oMathPara>
          </w:p>
        </w:tc>
      </w:tr>
    </w:tbl>
    <w:p w14:paraId="21CF20D9" w14:textId="77777777" w:rsidR="0084010B" w:rsidRPr="00FC7C8F" w:rsidRDefault="0084010B" w:rsidP="0084010B">
      <w:pPr>
        <w:pStyle w:val="Standard"/>
        <w:spacing w:line="360" w:lineRule="auto"/>
        <w:rPr>
          <w:rFonts w:hint="eastAsia"/>
        </w:rPr>
      </w:pPr>
      <w:r w:rsidRPr="00FC7C8F">
        <w:t>Полагая, что все каналы заняты (k=n), получим вероятность отказа</w:t>
      </w:r>
    </w:p>
    <w:p w14:paraId="222BEA25" w14:textId="4A2450B3" w:rsidR="0084010B" w:rsidRPr="00FC7C8F" w:rsidRDefault="0084010B" w:rsidP="0084010B">
      <w:pPr>
        <w:pStyle w:val="Standard"/>
        <w:spacing w:line="360" w:lineRule="auto"/>
        <w:ind w:firstLine="709"/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отказа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nary>
            </m:den>
          </m:f>
        </m:oMath>
      </m:oMathPara>
    </w:p>
    <w:p w14:paraId="09C24198" w14:textId="77777777" w:rsidR="0084010B" w:rsidRPr="00FC7C8F" w:rsidRDefault="0084010B" w:rsidP="0084010B">
      <w:pPr>
        <w:pStyle w:val="Standard"/>
        <w:spacing w:line="360" w:lineRule="auto"/>
        <w:rPr>
          <w:rFonts w:hint="eastAsia"/>
        </w:rPr>
      </w:pPr>
      <w:r w:rsidRPr="00FC7C8F">
        <w:t xml:space="preserve">Относительная пропускная способность системы </w:t>
      </w:r>
      <m:oMath>
        <m:r>
          <w:rPr>
            <w:rFonts w:ascii="Cambria Math" w:hAnsi="Cambria Math"/>
          </w:rPr>
          <m:t>Q=1-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отказа</m:t>
            </m:r>
          </m:sub>
        </m:sSub>
      </m:oMath>
    </w:p>
    <w:p w14:paraId="34690272" w14:textId="77777777" w:rsidR="0084010B" w:rsidRPr="00FC7C8F" w:rsidRDefault="0084010B" w:rsidP="0084010B">
      <w:pPr>
        <w:pStyle w:val="Standard"/>
        <w:spacing w:line="360" w:lineRule="auto"/>
        <w:rPr>
          <w:rFonts w:hint="eastAsia"/>
        </w:rPr>
      </w:pPr>
      <w:r w:rsidRPr="00FC7C8F">
        <w:t xml:space="preserve">Абсолютная пропускная способность системы (количество обслуживаемых заявок в единицу времени) </w:t>
      </w:r>
      <m:oMath>
        <m:r>
          <w:rPr>
            <w:rFonts w:ascii="Cambria Math" w:hAnsi="Cambria Math"/>
          </w:rPr>
          <m:t>A=λ*Q</m:t>
        </m:r>
      </m:oMath>
    </w:p>
    <w:p w14:paraId="3B8FB039" w14:textId="77777777" w:rsidR="0084010B" w:rsidRPr="00FC7C8F" w:rsidRDefault="0084010B" w:rsidP="0084010B">
      <w:pPr>
        <w:pStyle w:val="Standard"/>
        <w:spacing w:line="360" w:lineRule="auto"/>
        <w:rPr>
          <w:rFonts w:hint="eastAsia"/>
        </w:rPr>
      </w:pPr>
      <w:r w:rsidRPr="00FC7C8F">
        <w:t xml:space="preserve">Интенсивность потока обслуживания </w:t>
      </w:r>
      <m:oMath>
        <m:r>
          <w:rPr>
            <w:rFonts w:ascii="Cambria Math" w:hAnsi="Cambria Math"/>
          </w:rPr>
          <m:t>µ=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обслуживания</m:t>
                </m:r>
              </m:sub>
            </m:sSub>
          </m:den>
        </m:f>
      </m:oMath>
    </w:p>
    <w:p w14:paraId="12684843" w14:textId="77777777" w:rsidR="0084010B" w:rsidRPr="00FC7C8F" w:rsidRDefault="0084010B" w:rsidP="0084010B">
      <w:pPr>
        <w:pStyle w:val="Textbody"/>
        <w:rPr>
          <w:rFonts w:ascii="Liberation Serif" w:hAnsi="Liberation Serif"/>
          <w:sz w:val="24"/>
        </w:rPr>
      </w:pPr>
      <w:r w:rsidRPr="00FC7C8F">
        <w:rPr>
          <w:rFonts w:ascii="Liberation Serif" w:hAnsi="Liberation Serif"/>
          <w:sz w:val="24"/>
        </w:rPr>
        <w:t xml:space="preserve">Объём работы, выполняемой за месяц </w:t>
      </w:r>
      <m:oMath>
        <m:r>
          <w:rPr>
            <w:rFonts w:ascii="Cambria Math" w:hAnsi="Cambria Math"/>
            <w:sz w:val="24"/>
          </w:rPr>
          <m:t>W=Α*30</m:t>
        </m:r>
      </m:oMath>
    </w:p>
    <w:p w14:paraId="45A8E5BE" w14:textId="77777777" w:rsidR="0084010B" w:rsidRPr="00FC7C8F" w:rsidRDefault="0084010B" w:rsidP="0084010B">
      <w:pPr>
        <w:pStyle w:val="Textbody"/>
        <w:rPr>
          <w:rFonts w:ascii="Liberation Serif" w:hAnsi="Liberation Serif"/>
          <w:sz w:val="24"/>
        </w:rPr>
      </w:pPr>
      <w:r w:rsidRPr="00FC7C8F">
        <w:rPr>
          <w:rFonts w:ascii="Liberation Serif" w:hAnsi="Liberation Serif"/>
          <w:sz w:val="24"/>
        </w:rPr>
        <w:t xml:space="preserve">Среднее число занятых каналов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занятых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A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λ*Q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λ*(1-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отказа</m:t>
                </m:r>
              </m:sub>
            </m:sSub>
            <m:r>
              <w:rPr>
                <w:rFonts w:ascii="Cambria Math" w:hAnsi="Cambria Math"/>
                <w:sz w:val="24"/>
              </w:rPr>
              <m:t>)</m:t>
            </m:r>
          </m:num>
          <m:den>
            <m:r>
              <w:rPr>
                <w:rFonts w:ascii="Cambria Math" w:hAnsi="Cambria Math"/>
                <w:sz w:val="24"/>
              </w:rPr>
              <m:t>µ</m:t>
            </m:r>
          </m:den>
        </m:f>
        <m:r>
          <w:rPr>
            <w:rFonts w:ascii="Cambria Math" w:hAnsi="Cambria Math"/>
            <w:sz w:val="24"/>
          </w:rPr>
          <m:t>=ρ*(1-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отказа</m:t>
            </m:r>
          </m:sub>
        </m:sSub>
        <m:r>
          <w:rPr>
            <w:rFonts w:ascii="Cambria Math" w:hAnsi="Cambria Math"/>
            <w:sz w:val="24"/>
          </w:rPr>
          <m:t>)</m:t>
        </m:r>
      </m:oMath>
    </w:p>
    <w:p w14:paraId="13D96B5A" w14:textId="1BE9D741" w:rsidR="0084010B" w:rsidRPr="00FC7C8F" w:rsidRDefault="0084010B" w:rsidP="0084010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В качестве предметной области возьмем область, определенную в лабораторной работе 2 и связанную с двумя станциями для зарядки электромобилей. </w:t>
      </w:r>
    </w:p>
    <w:p w14:paraId="3D3EE10B" w14:textId="77777777" w:rsidR="0084010B" w:rsidRPr="00FC7C8F" w:rsidRDefault="0084010B" w:rsidP="0084010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Первая станция работает на солнечных батареях, поэтому: </w:t>
      </w:r>
    </w:p>
    <w:p w14:paraId="304C48D3" w14:textId="77777777" w:rsidR="0084010B" w:rsidRPr="00FC7C8F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стоимость зарядки электромобиля— 0.2 </w:t>
      </w:r>
      <w:proofErr w:type="spellStart"/>
      <w:r w:rsidRPr="00FC7C8F">
        <w:rPr>
          <w:sz w:val="24"/>
          <w:szCs w:val="24"/>
        </w:rPr>
        <w:t>руб</w:t>
      </w:r>
      <w:proofErr w:type="spellEnd"/>
      <w:r w:rsidRPr="00FC7C8F">
        <w:rPr>
          <w:sz w:val="24"/>
          <w:szCs w:val="24"/>
        </w:rPr>
        <w:t>/кВт*ч</w:t>
      </w:r>
    </w:p>
    <w:p w14:paraId="79929AB8" w14:textId="77777777" w:rsidR="0084010B" w:rsidRPr="00FC7C8F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затраты на получение электричества — 0 </w:t>
      </w:r>
      <w:proofErr w:type="spellStart"/>
      <w:r w:rsidRPr="00FC7C8F">
        <w:rPr>
          <w:sz w:val="24"/>
          <w:szCs w:val="24"/>
        </w:rPr>
        <w:t>руб</w:t>
      </w:r>
      <w:proofErr w:type="spellEnd"/>
      <w:r w:rsidRPr="00FC7C8F">
        <w:rPr>
          <w:sz w:val="24"/>
          <w:szCs w:val="24"/>
        </w:rPr>
        <w:t>/кВт*ч</w:t>
      </w:r>
    </w:p>
    <w:p w14:paraId="08467D68" w14:textId="77777777" w:rsidR="0084010B" w:rsidRPr="00FC7C8F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FC7C8F">
        <w:rPr>
          <w:sz w:val="24"/>
          <w:szCs w:val="24"/>
        </w:rPr>
        <w:t>среднее время зарядки электромобиля (</w:t>
      </w:r>
      <w:proofErr w:type="spellStart"/>
      <w:r w:rsidRPr="00FC7C8F">
        <w:rPr>
          <w:sz w:val="24"/>
          <w:szCs w:val="24"/>
        </w:rPr>
        <w:t>tобсл</w:t>
      </w:r>
      <w:proofErr w:type="spellEnd"/>
      <w:r w:rsidRPr="00FC7C8F">
        <w:rPr>
          <w:sz w:val="24"/>
          <w:szCs w:val="24"/>
        </w:rPr>
        <w:t>) — 45 мин = 0.75 ч</w:t>
      </w:r>
    </w:p>
    <w:p w14:paraId="1345BC4D" w14:textId="77777777" w:rsidR="0084010B" w:rsidRPr="00FC7C8F" w:rsidRDefault="0084010B" w:rsidP="0084010B">
      <w:pPr>
        <w:pStyle w:val="a2"/>
        <w:numPr>
          <w:ilvl w:val="3"/>
          <w:numId w:val="19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стоимость обслуживания станции — 0 </w:t>
      </w:r>
      <w:proofErr w:type="spellStart"/>
      <w:r w:rsidRPr="00FC7C8F">
        <w:rPr>
          <w:sz w:val="24"/>
          <w:szCs w:val="24"/>
        </w:rPr>
        <w:t>руб</w:t>
      </w:r>
      <w:proofErr w:type="spellEnd"/>
      <w:r w:rsidRPr="00FC7C8F">
        <w:rPr>
          <w:sz w:val="24"/>
          <w:szCs w:val="24"/>
        </w:rPr>
        <w:t xml:space="preserve"> /</w:t>
      </w:r>
      <w:proofErr w:type="spellStart"/>
      <w:r w:rsidRPr="00FC7C8F">
        <w:rPr>
          <w:sz w:val="24"/>
          <w:szCs w:val="24"/>
        </w:rPr>
        <w:t>мес</w:t>
      </w:r>
      <w:proofErr w:type="spellEnd"/>
    </w:p>
    <w:p w14:paraId="75558E51" w14:textId="77777777" w:rsidR="0084010B" w:rsidRPr="00FC7C8F" w:rsidRDefault="0084010B" w:rsidP="0084010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Вторая станция работает на ископаемом топливе, поэтому:</w:t>
      </w:r>
    </w:p>
    <w:p w14:paraId="6E41AA0A" w14:textId="77777777" w:rsidR="0084010B" w:rsidRPr="00FC7C8F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стоимость зарядки электромобиля — 0.30 </w:t>
      </w:r>
      <w:proofErr w:type="spellStart"/>
      <w:r w:rsidRPr="00FC7C8F">
        <w:rPr>
          <w:sz w:val="24"/>
          <w:szCs w:val="24"/>
        </w:rPr>
        <w:t>руб</w:t>
      </w:r>
      <w:proofErr w:type="spellEnd"/>
      <w:r w:rsidRPr="00FC7C8F">
        <w:rPr>
          <w:sz w:val="24"/>
          <w:szCs w:val="24"/>
        </w:rPr>
        <w:t xml:space="preserve"> кВт*ч</w:t>
      </w:r>
    </w:p>
    <w:p w14:paraId="68254222" w14:textId="77777777" w:rsidR="0084010B" w:rsidRPr="00FC7C8F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затраты на получение электричества — 0.15 </w:t>
      </w:r>
      <w:proofErr w:type="spellStart"/>
      <w:r w:rsidRPr="00FC7C8F">
        <w:rPr>
          <w:sz w:val="24"/>
          <w:szCs w:val="24"/>
        </w:rPr>
        <w:t>руб</w:t>
      </w:r>
      <w:proofErr w:type="spellEnd"/>
      <w:r w:rsidRPr="00FC7C8F">
        <w:rPr>
          <w:sz w:val="24"/>
          <w:szCs w:val="24"/>
        </w:rPr>
        <w:t xml:space="preserve"> кВт*ч</w:t>
      </w:r>
    </w:p>
    <w:p w14:paraId="7866FFF8" w14:textId="77777777" w:rsidR="0084010B" w:rsidRPr="00FC7C8F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FC7C8F">
        <w:rPr>
          <w:sz w:val="24"/>
          <w:szCs w:val="24"/>
        </w:rPr>
        <w:t>среднее время зарядки электромобиля (</w:t>
      </w:r>
      <w:proofErr w:type="spellStart"/>
      <w:r w:rsidRPr="00FC7C8F">
        <w:rPr>
          <w:sz w:val="24"/>
          <w:szCs w:val="24"/>
        </w:rPr>
        <w:t>tобсл</w:t>
      </w:r>
      <w:proofErr w:type="spellEnd"/>
      <w:r w:rsidRPr="00FC7C8F">
        <w:rPr>
          <w:sz w:val="24"/>
          <w:szCs w:val="24"/>
        </w:rPr>
        <w:t>)— 30 мин = 0.5 ч</w:t>
      </w:r>
    </w:p>
    <w:p w14:paraId="2276C355" w14:textId="77777777" w:rsidR="0084010B" w:rsidRPr="00FC7C8F" w:rsidRDefault="0084010B" w:rsidP="0084010B">
      <w:pPr>
        <w:pStyle w:val="a2"/>
        <w:numPr>
          <w:ilvl w:val="3"/>
          <w:numId w:val="20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стоимость обслуживания станции— 350 </w:t>
      </w:r>
      <w:proofErr w:type="spellStart"/>
      <w:r w:rsidRPr="00FC7C8F">
        <w:rPr>
          <w:sz w:val="24"/>
          <w:szCs w:val="24"/>
        </w:rPr>
        <w:t>руб</w:t>
      </w:r>
      <w:proofErr w:type="spellEnd"/>
      <w:r w:rsidRPr="00FC7C8F">
        <w:rPr>
          <w:sz w:val="24"/>
          <w:szCs w:val="24"/>
        </w:rPr>
        <w:t xml:space="preserve"> </w:t>
      </w:r>
      <w:proofErr w:type="spellStart"/>
      <w:r w:rsidRPr="00FC7C8F">
        <w:rPr>
          <w:sz w:val="24"/>
          <w:szCs w:val="24"/>
        </w:rPr>
        <w:t>мес</w:t>
      </w:r>
      <w:proofErr w:type="spellEnd"/>
    </w:p>
    <w:p w14:paraId="41305FA2" w14:textId="77777777" w:rsidR="0084010B" w:rsidRPr="00FC7C8F" w:rsidRDefault="0084010B" w:rsidP="0084010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Количество электромобилей, желающих зарядиться на станции, примем за интенсивность поступления заявок, и тогда величина λ = 100 электромобилей/день. Среднюю ёмкость батареи электромобиля примем за 60 кВт*ч.</w:t>
      </w:r>
    </w:p>
    <w:p w14:paraId="254C9D90" w14:textId="77777777" w:rsidR="00F86425" w:rsidRPr="00FC7C8F" w:rsidRDefault="00F86425" w:rsidP="00F86425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Месячная прибыль = количество станций * (количество электромобилей в месяц * средняя ёмкость батареи * стоимость зарядки кВт*ч - количество электромобилей в месяц * средняя ёмкость батареи * затраты на получение кВт*ч - количество электромобилей в месяц *ставка за негативное воздействие на окружающую среду — стоимость обслуживания в месяц)</w:t>
      </w:r>
    </w:p>
    <w:p w14:paraId="1AAEBCEF" w14:textId="77777777" w:rsidR="00F86425" w:rsidRPr="00FC7C8F" w:rsidRDefault="00F86425" w:rsidP="0084010B">
      <w:pPr>
        <w:pStyle w:val="a2"/>
        <w:rPr>
          <w:sz w:val="24"/>
          <w:szCs w:val="24"/>
        </w:rPr>
      </w:pPr>
    </w:p>
    <w:p w14:paraId="0DDEF3E2" w14:textId="2137D23A" w:rsidR="0084010B" w:rsidRPr="00FC7C8F" w:rsidRDefault="00A92B8D" w:rsidP="0084010B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Предположим что на стоянке для автомобилей расположены 3 зарядные станции каждого вида. </w:t>
      </w:r>
    </w:p>
    <w:p w14:paraId="3F0FD59E" w14:textId="318F3D4B" w:rsidR="00A92B8D" w:rsidRPr="00FC7C8F" w:rsidRDefault="00F86425" w:rsidP="00A92B8D">
      <w:pPr>
        <w:pStyle w:val="a2"/>
        <w:rPr>
          <w:sz w:val="24"/>
          <w:szCs w:val="24"/>
        </w:rPr>
      </w:pPr>
      <w:r w:rsidRPr="00FC7C8F">
        <w:rPr>
          <w:noProof/>
          <w:sz w:val="24"/>
          <w:szCs w:val="24"/>
          <w:lang w:eastAsia="ru-RU"/>
        </w:rPr>
        <w:drawing>
          <wp:inline distT="0" distB="0" distL="0" distR="0" wp14:anchorId="2B7294BD" wp14:editId="5F2F3751">
            <wp:extent cx="5944235" cy="7131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AF21D" w14:textId="70BAC492" w:rsidR="00EB3E21" w:rsidRPr="00FC7C8F" w:rsidRDefault="00EB3E21" w:rsidP="00EB3E21">
      <w:pPr>
        <w:pStyle w:val="a4"/>
        <w:rPr>
          <w:szCs w:val="24"/>
        </w:rPr>
      </w:pPr>
      <w:r w:rsidRPr="00FC7C8F">
        <w:rPr>
          <w:szCs w:val="24"/>
        </w:rPr>
        <w:t>Модель СМО</w:t>
      </w:r>
    </w:p>
    <w:p w14:paraId="27D66880" w14:textId="508AE81A" w:rsidR="00D01A50" w:rsidRPr="00FC7C8F" w:rsidRDefault="00D92535" w:rsidP="00D92535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S0–система готова к работе, все станции свободны. P0(t)–вероятность того, что система в момент времени t находится в состоянии S0.</w:t>
      </w:r>
    </w:p>
    <w:p w14:paraId="30B3BEAA" w14:textId="77777777" w:rsidR="00D92535" w:rsidRPr="00FC7C8F" w:rsidRDefault="00D92535" w:rsidP="00D92535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S1–система выполняет работу, занята одна станция. P1(t)– вероятность того, что система в момент времени t находится в состоянии S1.</w:t>
      </w:r>
    </w:p>
    <w:p w14:paraId="7AA64A02" w14:textId="77777777" w:rsidR="00D92535" w:rsidRPr="00FC7C8F" w:rsidRDefault="00D92535" w:rsidP="00D92535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S2–система выполняет работу, занято две станции. P2(t)– вероятность того, что система в момент времени t находится в состоянии S2.</w:t>
      </w:r>
    </w:p>
    <w:p w14:paraId="2DE4CE69" w14:textId="58722F27" w:rsidR="00D92535" w:rsidRPr="00FC7C8F" w:rsidRDefault="00D92535" w:rsidP="00D92535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S3–система выполняет работу, занято три станции. P3(t)– вероятность того, что система в момент времени t находится в состоянии S3.</w:t>
      </w:r>
    </w:p>
    <w:p w14:paraId="4116F3E1" w14:textId="77777777" w:rsidR="00D92535" w:rsidRPr="00FC7C8F" w:rsidRDefault="00D92535" w:rsidP="00D92535">
      <w:pPr>
        <w:pStyle w:val="Textbody"/>
        <w:ind w:firstLine="708"/>
        <w:rPr>
          <w:rFonts w:ascii="Liberation Serif" w:hAnsi="Liberation Serif"/>
          <w:sz w:val="24"/>
        </w:rPr>
      </w:pPr>
      <w:r w:rsidRPr="00FC7C8F">
        <w:rPr>
          <w:rFonts w:ascii="Liberation Serif" w:hAnsi="Liberation Serif"/>
          <w:sz w:val="24"/>
        </w:rPr>
        <w:t>Система дифференциальных уравнений:</w:t>
      </w:r>
    </w:p>
    <w:p w14:paraId="71075363" w14:textId="2896CACB" w:rsidR="00D92535" w:rsidRPr="00FC7C8F" w:rsidRDefault="00D92535" w:rsidP="00D92535">
      <w:pPr>
        <w:pStyle w:val="a2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{</m:t>
        </m:r>
        <m:eqArr>
          <m:eqArrPr>
            <m:ctrlPr>
              <w:rPr>
                <w:rFonts w:ascii="Cambria Math" w:hAnsi="Cambria Math"/>
                <w:sz w:val="24"/>
                <w:szCs w:val="24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dP0(t)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=-λ*P0(t)+µ*P1(t)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dP1(t)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=λ*P0(t)-(λ+µ)*P1(t)+2µ*P2(t)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dP2(t)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=λ*P1(t)-(λ+2µ)*P2(t)+3µ*P2(t)</m:t>
            </m:r>
          </m:e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dP3(t)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dt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=λ*P2(t)-3µ*P3(t)</m:t>
            </m:r>
          </m:e>
          <m:e>
            <m:r>
              <w:rPr>
                <w:rFonts w:ascii="Cambria Math" w:hAnsi="Cambria Math"/>
                <w:sz w:val="24"/>
                <w:szCs w:val="24"/>
              </w:rPr>
              <m:t>P0(t)+P1(t)+P2(t)+P3(t)=1</m:t>
            </m:r>
          </m:e>
        </m:eqArr>
      </m:oMath>
    </w:p>
    <w:p w14:paraId="03D82AD2" w14:textId="5E99E415" w:rsidR="00703048" w:rsidRPr="00FC7C8F" w:rsidRDefault="00703048" w:rsidP="008E4121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Рассмотрим стоянку с зарядными станциями на солнечных батареях. </w:t>
      </w:r>
    </w:p>
    <w:p w14:paraId="414BDC4B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При помощи </w:t>
      </w:r>
      <w:proofErr w:type="spellStart"/>
      <w:r w:rsidRPr="00FC7C8F">
        <w:rPr>
          <w:sz w:val="24"/>
          <w:szCs w:val="24"/>
        </w:rPr>
        <w:t>Maple</w:t>
      </w:r>
      <w:proofErr w:type="spellEnd"/>
      <w:r w:rsidRPr="00FC7C8F">
        <w:rPr>
          <w:sz w:val="24"/>
          <w:szCs w:val="24"/>
        </w:rPr>
        <w:t xml:space="preserve"> найдены вероятности состояний системы на интервале [0;24] с шагом 1 час;</w:t>
      </w:r>
    </w:p>
    <w:p w14:paraId="164F0842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0., p0(t) = 1., p1(t) = 0., p2(t) = 0., p3(t) = 0.]</w:t>
      </w:r>
    </w:p>
    <w:p w14:paraId="70FC8BBD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1., p0(t) = 0.0709517950170549, p1(t) = 0.221724385136045, p2(t) = 0.346444295703786, p3(t) = 0.360879524143114]</w:t>
      </w:r>
    </w:p>
    <w:p w14:paraId="2389C19B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2., p0(t) = 0.0709517929009632, p1(t) = 0.221724396482970, p2(t) = 0.346444274261350, p3(t) = 0.360879536354716]</w:t>
      </w:r>
    </w:p>
    <w:p w14:paraId="76D5192B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3., p0(t) = 0.0709517913064594, p1(t) = 0.221724405033032, p2(t) = 0.346444258104183, p3(t) = 0.360879545556324]</w:t>
      </w:r>
    </w:p>
    <w:p w14:paraId="683379DC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4., p0(t) = 0.0709517912132742, p1(t) = 0.221724405532710, p2(t) = 0.346444257159934, p3(t) = 0.360879546094080]</w:t>
      </w:r>
    </w:p>
    <w:p w14:paraId="19D6D4DA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5., p0(t) = 0.0709517929555308, p1(t) = 0.221724396190367, p2(t) = 0.346444274814286, p3(t) = 0.360879536039816]</w:t>
      </w:r>
    </w:p>
    <w:p w14:paraId="61B06032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6., p0(t) = 0.0709517961434451, p1(t) = 0.221724379096104, p2(t) = 0.346444307117541, p3(t) = 0.360879517642908]</w:t>
      </w:r>
    </w:p>
    <w:p w14:paraId="4667566D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7., p0(t) = 0.0709517996634728, p1(t) = 0.221724360220981, p2(t) = 0.346444342786114, p3(t) = 0.360879497329432]</w:t>
      </w:r>
    </w:p>
    <w:p w14:paraId="056B5B88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8., p0(t) = 0.0709518019817577, p1(t) = 0.221724347789853, p2(t) = 0.346444366277382, p3(t) = 0.360879483951006]</w:t>
      </w:r>
    </w:p>
    <w:p w14:paraId="02A33246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9., p0(t) = 0.0709518040061024, p1(t) = 0.221724336934893, p2(t) = 0.346444386790143, p3(t) = 0.360879472268860]</w:t>
      </w:r>
    </w:p>
    <w:p w14:paraId="49CC4DF1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10., p0(t) = 0.0709518050453660, p1(t) = 0.221724331362145, p2(t) = 0.346444397321040, p3(t) = 0.360879466271448]</w:t>
      </w:r>
    </w:p>
    <w:p w14:paraId="3DD6FE54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11., p0(t) = 0.0709518043516120, p1(t) = 0.221724335082199, p2(t) = 0.346444390291205, p3(t) = 0.360879470274984]</w:t>
      </w:r>
    </w:p>
    <w:p w14:paraId="7BE7BCF2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lastRenderedPageBreak/>
        <w:t>[t = 12., p0(t) = 0.0709518019006644, p1(t) = 0.221724348224692, p2(t) = 0.346444365455660, p3(t) = 0.360879484418982]</w:t>
      </w:r>
    </w:p>
    <w:p w14:paraId="0448875B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13., p0(t) = 0.0709517983921075, p1(t) = 0.221724367038307, p2(t) = 0.346444329903321, p3(t) = 0.360879504666263]</w:t>
      </w:r>
    </w:p>
    <w:p w14:paraId="6D7D4FD9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14., p0(t) = 0.0709517952492871, p1(t) = 0.221724383890766, p2(t) = 0.346444298057004, p3(t) = 0.360879522802941]</w:t>
      </w:r>
    </w:p>
    <w:p w14:paraId="7B6D34F6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15., p0(t) = 0.0709517932010812, p1(t) = 0.221724394873675, p2(t) = 0.346444277302457, p3(t) = 0.360879534622787]</w:t>
      </w:r>
    </w:p>
    <w:p w14:paraId="2795A865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16., p0(t) = 0.0709517914604150, p1(t) = 0.221724404207490, p2(t) = 0.346444259664221, p3(t) = 0.360879544667873]</w:t>
      </w:r>
    </w:p>
    <w:p w14:paraId="3369FB3E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17., p0(t) = 0.0709517911135758, p1(t) = 0.221724406067314, p2(t) = 0.346444256149686, p3(t) = 0.360879546669423]</w:t>
      </w:r>
    </w:p>
    <w:p w14:paraId="03D8371E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18., p0(t) = 0.0709517925986991, p1(t) = 0.221724398103773, p2(t) = 0.346444271198496, p3(t) = 0.360879538099031]</w:t>
      </w:r>
    </w:p>
    <w:p w14:paraId="18C73937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19., p0(t) = 0.0709517956301596, p1(t) = 0.221724381848448, p2(t) = 0.346444301916400, p3(t) = 0.360879520604991]</w:t>
      </w:r>
    </w:p>
    <w:p w14:paraId="2DEAB91D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20., p0(t) = 0.0709517991985718, p1(t) = 0.221724362713877, p2(t) = 0.346444338075254, p3(t) = 0.360879500012296]</w:t>
      </w:r>
    </w:p>
    <w:p w14:paraId="20CC67FA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21., p0(t) = 0.0709518016868025, p1(t) = 0.221724349371465, p2(t) = 0.346444363288589, p3(t) = 0.360879485653143]</w:t>
      </w:r>
    </w:p>
    <w:p w14:paraId="5CBD9E83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22., p0(t) = 0.0709518037487751, p1(t) = 0.221724338314736, p2(t) = 0.346444384182636, p3(t) = 0.360879473753852]</w:t>
      </w:r>
    </w:p>
    <w:p w14:paraId="7176E65F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23., p0(t) = 0.0709518049928786, p1(t) = 0.221724331643594, p2(t) = 0.346444396789183, p3(t) = 0.360879466574344]</w:t>
      </w:r>
    </w:p>
    <w:p w14:paraId="7970C218" w14:textId="77777777" w:rsidR="004C2176" w:rsidRPr="00FC7C8F" w:rsidRDefault="004C2176" w:rsidP="004C2176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[t = 24., p0(t) = 0.0709518045670176, p1(t) = 0.221724333927149, p2(t) = 0.346444392473918, p3(t) = 0.360879469031915]</w:t>
      </w:r>
    </w:p>
    <w:p w14:paraId="38EB780E" w14:textId="77777777" w:rsidR="0095686C" w:rsidRPr="00FC7C8F" w:rsidRDefault="0095686C" w:rsidP="004C2176">
      <w:pPr>
        <w:pStyle w:val="a2"/>
        <w:rPr>
          <w:sz w:val="24"/>
          <w:szCs w:val="24"/>
        </w:rPr>
      </w:pPr>
    </w:p>
    <w:p w14:paraId="67D7F430" w14:textId="75D30F06" w:rsidR="004C2176" w:rsidRPr="00FC7C8F" w:rsidRDefault="004C2176" w:rsidP="00E56590">
      <w:pPr>
        <w:pStyle w:val="a2"/>
        <w:numPr>
          <w:ilvl w:val="0"/>
          <w:numId w:val="0"/>
        </w:numPr>
        <w:rPr>
          <w:sz w:val="24"/>
          <w:szCs w:val="24"/>
        </w:rPr>
      </w:pPr>
      <w:r w:rsidRPr="00FC7C8F">
        <w:rPr>
          <w:sz w:val="24"/>
          <w:szCs w:val="24"/>
        </w:rPr>
        <w:t xml:space="preserve">µ = 24 / </w:t>
      </w:r>
      <w:proofErr w:type="spellStart"/>
      <w:r w:rsidRPr="00FC7C8F">
        <w:rPr>
          <w:sz w:val="24"/>
          <w:szCs w:val="24"/>
        </w:rPr>
        <w:t>tобсл</w:t>
      </w:r>
      <w:proofErr w:type="spellEnd"/>
      <w:r w:rsidRPr="00FC7C8F">
        <w:rPr>
          <w:sz w:val="24"/>
          <w:szCs w:val="24"/>
        </w:rPr>
        <w:t xml:space="preserve"> = 24 / 0.75 = 32 электромобиля/день</w:t>
      </w:r>
    </w:p>
    <w:p w14:paraId="7A9F8879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w:r w:rsidRPr="00FC7C8F">
        <w:rPr>
          <w:rFonts w:ascii="Liberation Serif" w:hAnsi="Liberation Serif"/>
          <w:sz w:val="24"/>
        </w:rPr>
        <w:t>ρ = λ / µ = 100/32 = 3.125</w:t>
      </w:r>
    </w:p>
    <w:p w14:paraId="3C509EEA" w14:textId="1A6371D7" w:rsidR="00E56590" w:rsidRPr="00FC7C8F" w:rsidRDefault="00E56590" w:rsidP="00AD3E3B">
      <w:pPr>
        <w:pStyle w:val="Textbody"/>
        <w:jc w:val="left"/>
        <w:rPr>
          <w:rFonts w:ascii="Liberation Serif" w:hAnsi="Liberation Serif"/>
          <w:b/>
          <w:bCs/>
          <w:sz w:val="24"/>
        </w:rPr>
      </w:pPr>
      <w:r w:rsidRPr="00FC7C8F">
        <w:rPr>
          <w:rFonts w:ascii="Liberation Serif" w:hAnsi="Liberation Serif"/>
          <w:sz w:val="24"/>
        </w:rPr>
        <w:t xml:space="preserve">По формулам описанным в начале лабораторной работы рассчитаем вероятность отказа: </w:t>
      </w:r>
    </w:p>
    <w:p w14:paraId="55438596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  <m:e/>
              </m:nary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k!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0!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1!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2!</m:t>
                  </m:r>
                </m:den>
              </m:f>
              <m:r>
                <w:rPr>
                  <w:rFonts w:ascii="Cambria Math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3,125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3!</m:t>
                  </m:r>
                </m:den>
              </m:f>
            </m:den>
          </m:f>
          <m:r>
            <w:rPr>
              <w:rFonts w:ascii="Cambria Math" w:hAnsi="Cambria Math"/>
              <w:sz w:val="24"/>
            </w:rPr>
            <m:t>=0.071</m:t>
          </m:r>
        </m:oMath>
      </m:oMathPara>
    </w:p>
    <w:p w14:paraId="1A68C09C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3,125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1!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0,071</m:t>
          </m:r>
          <m:r>
            <w:rPr>
              <w:rFonts w:ascii="Cambria Math" w:hAnsi="Cambria Math"/>
              <w:sz w:val="24"/>
            </w:rPr>
            <m:t>=0.222</m:t>
          </m:r>
        </m:oMath>
      </m:oMathPara>
    </w:p>
    <w:p w14:paraId="3FB1D07A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3,125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2!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0,071</m:t>
          </m:r>
          <m:r>
            <w:rPr>
              <w:rFonts w:ascii="Cambria Math" w:hAnsi="Cambria Math"/>
              <w:sz w:val="24"/>
            </w:rPr>
            <m:t>=0.346</m:t>
          </m:r>
        </m:oMath>
      </m:oMathPara>
    </w:p>
    <w:p w14:paraId="2397ADD1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3,125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0,071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0,361</m:t>
          </m:r>
        </m:oMath>
      </m:oMathPara>
    </w:p>
    <w:p w14:paraId="0CF3E812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</w:rPr>
            <m:t>=1</m:t>
          </m:r>
        </m:oMath>
      </m:oMathPara>
    </w:p>
    <w:p w14:paraId="041AB669" w14:textId="77777777" w:rsidR="00AD3E3B" w:rsidRPr="00FC7C8F" w:rsidRDefault="00AD3E3B" w:rsidP="00AD3E3B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n!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3,125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3!</m:t>
              </m:r>
            </m:den>
          </m:f>
          <m:r>
            <w:rPr>
              <w:rFonts w:ascii="Cambria Math" w:hAnsi="Cambria Math"/>
              <w:sz w:val="24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</w:rPr>
            <m:t>0,071</m:t>
          </m:r>
          <m:r>
            <w:rPr>
              <w:rFonts w:ascii="Cambria Math" w:hAnsi="Cambria Math"/>
              <w:sz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</w:rPr>
            <m:t>0,361</m:t>
          </m:r>
        </m:oMath>
      </m:oMathPara>
    </w:p>
    <w:p w14:paraId="5C1E757B" w14:textId="77777777" w:rsidR="00E33F3A" w:rsidRPr="00FC7C8F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Q=1-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</w:rPr>
                <m:t>отказа</m:t>
              </m:r>
            </m:sub>
          </m:sSub>
          <m:r>
            <w:rPr>
              <w:rFonts w:ascii="Cambria Math" w:hAnsi="Cambria Math"/>
              <w:sz w:val="24"/>
            </w:rPr>
            <m:t>=1-0.361=0.639</m:t>
          </m:r>
        </m:oMath>
      </m:oMathPara>
    </w:p>
    <w:p w14:paraId="178DCDB9" w14:textId="77777777" w:rsidR="00E33F3A" w:rsidRPr="00FC7C8F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A=λ*Q=100*0.639=63.9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день</m:t>
              </m:r>
            </m:den>
          </m:f>
        </m:oMath>
      </m:oMathPara>
    </w:p>
    <w:p w14:paraId="3619E41C" w14:textId="77777777" w:rsidR="00E33F3A" w:rsidRPr="00FC7C8F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</w:rPr>
                <m:t>занятых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A</m:t>
              </m:r>
            </m:num>
            <m:den>
              <m:r>
                <w:rPr>
                  <w:rFonts w:ascii="Cambria Math" w:hAnsi="Cambria Math"/>
                  <w:sz w:val="24"/>
                </w:rPr>
                <m:t>µ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63.9</m:t>
              </m:r>
            </m:num>
            <m:den>
              <m:r>
                <w:rPr>
                  <w:rFonts w:ascii="Cambria Math" w:hAnsi="Cambria Math"/>
                  <w:sz w:val="24"/>
                </w:rPr>
                <m:t>32</m:t>
              </m:r>
            </m:den>
          </m:f>
          <m:r>
            <w:rPr>
              <w:rFonts w:ascii="Cambria Math" w:hAnsi="Cambria Math"/>
              <w:sz w:val="24"/>
            </w:rPr>
            <m:t>=1.997</m:t>
          </m:r>
        </m:oMath>
      </m:oMathPara>
    </w:p>
    <w:p w14:paraId="1A50DEF7" w14:textId="77777777" w:rsidR="00E33F3A" w:rsidRPr="00FC7C8F" w:rsidRDefault="00E33F3A" w:rsidP="00E33F3A">
      <w:pPr>
        <w:pStyle w:val="Textbody"/>
        <w:jc w:val="left"/>
        <w:rPr>
          <w:rFonts w:ascii="Liberation Serif" w:hAnsi="Liberation Serif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W=Α*30=63.9*30=1917</m:t>
          </m:r>
          <m:f>
            <m:fPr>
              <m:type m:val="lin"/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электромобилей</m:t>
              </m:r>
            </m:num>
            <m:den>
              <m:r>
                <w:rPr>
                  <w:rFonts w:ascii="Cambria Math" w:hAnsi="Cambria Math"/>
                  <w:sz w:val="24"/>
                </w:rPr>
                <m:t>мес</m:t>
              </m:r>
            </m:den>
          </m:f>
        </m:oMath>
      </m:oMathPara>
    </w:p>
    <w:p w14:paraId="24BBEE73" w14:textId="2B866693" w:rsidR="00AD3E3B" w:rsidRPr="00FC7C8F" w:rsidRDefault="00E33F3A" w:rsidP="00E33F3A">
      <w:pPr>
        <w:pStyle w:val="a2"/>
        <w:rPr>
          <w:sz w:val="24"/>
          <w:szCs w:val="24"/>
        </w:rPr>
      </w:pPr>
      <w:r w:rsidRPr="00FC7C8F">
        <w:rPr>
          <w:rFonts w:ascii="Liberation Serif" w:hAnsi="Liberation Serif"/>
          <w:i/>
          <w:iCs/>
          <w:sz w:val="24"/>
          <w:szCs w:val="24"/>
        </w:rPr>
        <w:t>Месячная прибыль = 3 * (1917 * 60 * 0.2 - 1917 * 60 * 0 — 0) = 69012$</w:t>
      </w:r>
    </w:p>
    <w:p w14:paraId="5E19DBC2" w14:textId="77777777" w:rsidR="00E33F3A" w:rsidRPr="00FC7C8F" w:rsidRDefault="00E33F3A" w:rsidP="00E33F3A">
      <w:pPr>
        <w:pStyle w:val="a2"/>
        <w:rPr>
          <w:sz w:val="24"/>
          <w:szCs w:val="24"/>
        </w:rPr>
      </w:pPr>
    </w:p>
    <w:p w14:paraId="738AF0C1" w14:textId="77777777" w:rsidR="008E4121" w:rsidRPr="00FC7C8F" w:rsidRDefault="00DE305E" w:rsidP="008E4121">
      <w:pPr>
        <w:pStyle w:val="a2"/>
        <w:rPr>
          <w:sz w:val="24"/>
          <w:szCs w:val="24"/>
        </w:rPr>
      </w:pPr>
      <w:r w:rsidRPr="00FC7C8F">
        <w:rPr>
          <w:b/>
          <w:sz w:val="24"/>
          <w:szCs w:val="24"/>
        </w:rPr>
        <w:t>Вывод:</w:t>
      </w:r>
      <w:r w:rsidR="00B0589C" w:rsidRPr="00FC7C8F">
        <w:rPr>
          <w:b/>
          <w:sz w:val="24"/>
          <w:szCs w:val="24"/>
        </w:rPr>
        <w:t xml:space="preserve"> </w:t>
      </w:r>
      <w:r w:rsidR="00E77D83" w:rsidRPr="00FC7C8F">
        <w:rPr>
          <w:sz w:val="24"/>
          <w:szCs w:val="24"/>
        </w:rPr>
        <w:t xml:space="preserve">изучен способ решения задачи комплектования ресурсами </w:t>
      </w:r>
      <w:r w:rsidR="008E4121" w:rsidRPr="00FC7C8F">
        <w:rPr>
          <w:sz w:val="24"/>
          <w:szCs w:val="24"/>
        </w:rPr>
        <w:t>многоканальной</w:t>
      </w:r>
      <w:r w:rsidR="00E77D83" w:rsidRPr="00FC7C8F">
        <w:rPr>
          <w:sz w:val="24"/>
          <w:szCs w:val="24"/>
        </w:rPr>
        <w:t xml:space="preserve"> модели СМО с отказами. </w:t>
      </w:r>
      <w:r w:rsidR="00071127" w:rsidRPr="00FC7C8F">
        <w:rPr>
          <w:sz w:val="24"/>
          <w:szCs w:val="24"/>
        </w:rPr>
        <w:t xml:space="preserve">Несмотря на то, что зарядная станция на солнечных батареях обслуживает меньше заявок, она показывает большую прибыль за счёт отсутствия издержек на обслуживание и получение энергии. </w:t>
      </w:r>
    </w:p>
    <w:p w14:paraId="7F18C5D0" w14:textId="6E7565FC" w:rsidR="008E4121" w:rsidRPr="00FC7C8F" w:rsidRDefault="008E4121" w:rsidP="008E4121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 xml:space="preserve">Следует заметить то, что в РФ существует плата за негативное воздействие на окружающую среду в соответствии с ФЗ от 10.01.2002 N 7-ФЗ (ред. от 02.07.2021) "Об охране окружающей среды". От зарядной станции на ископаемом топливе возможны </w:t>
      </w:r>
      <w:r w:rsidRPr="00FC7C8F">
        <w:rPr>
          <w:sz w:val="24"/>
          <w:szCs w:val="24"/>
        </w:rPr>
        <w:t>выбросы загрязняющих веществ в атмосферный воздух стационарными источниками (далее - выбросы загрязняющих веществ);</w:t>
      </w:r>
    </w:p>
    <w:p w14:paraId="3EFB1539" w14:textId="46A7BAA2" w:rsidR="008E4121" w:rsidRPr="00FC7C8F" w:rsidRDefault="002929A5" w:rsidP="008E4121">
      <w:pPr>
        <w:pStyle w:val="a2"/>
        <w:rPr>
          <w:sz w:val="24"/>
          <w:szCs w:val="24"/>
        </w:rPr>
      </w:pPr>
      <w:r w:rsidRPr="00FC7C8F">
        <w:rPr>
          <w:sz w:val="24"/>
          <w:szCs w:val="24"/>
        </w:rPr>
        <w:t>При этом от зарядной станции на солнечных батареях такого нет. И она</w:t>
      </w:r>
      <w:r w:rsidR="00071127" w:rsidRPr="00FC7C8F">
        <w:rPr>
          <w:sz w:val="24"/>
          <w:szCs w:val="24"/>
        </w:rPr>
        <w:t xml:space="preserve"> производит вредных выбросов CO2, что положительно сказывается на экологии планеты. </w:t>
      </w:r>
    </w:p>
    <w:p w14:paraId="1BDC581A" w14:textId="77777777" w:rsidR="008E4121" w:rsidRPr="00FC7C8F" w:rsidRDefault="008E4121" w:rsidP="008E4121">
      <w:pPr>
        <w:pStyle w:val="aa"/>
        <w:rPr>
          <w:bCs/>
          <w:sz w:val="24"/>
          <w:szCs w:val="24"/>
        </w:rPr>
      </w:pPr>
    </w:p>
    <w:p w14:paraId="0528EAFB" w14:textId="416A08B1" w:rsidR="0097258A" w:rsidRPr="00FC7C8F" w:rsidRDefault="00071127" w:rsidP="00071127">
      <w:pPr>
        <w:pStyle w:val="a2"/>
        <w:rPr>
          <w:sz w:val="24"/>
          <w:szCs w:val="24"/>
        </w:rPr>
      </w:pPr>
      <w:r w:rsidRPr="00FC7C8F">
        <w:rPr>
          <w:bCs/>
          <w:sz w:val="24"/>
          <w:szCs w:val="24"/>
        </w:rPr>
        <w:t>Исходя из всего выше перечисленного очевидно, что выбор зарядки на солнечных батареях является наилучшим.</w:t>
      </w:r>
    </w:p>
    <w:p w14:paraId="717D48E3" w14:textId="31246E30" w:rsidR="00C303B8" w:rsidRPr="00FC7C8F" w:rsidRDefault="00C303B8" w:rsidP="00613593">
      <w:pPr>
        <w:pStyle w:val="a2"/>
        <w:rPr>
          <w:sz w:val="24"/>
          <w:szCs w:val="24"/>
        </w:rPr>
      </w:pPr>
    </w:p>
    <w:bookmarkEnd w:id="1"/>
    <w:p w14:paraId="0FD492A5" w14:textId="77777777" w:rsidR="00AD3E3B" w:rsidRPr="00FC7C8F" w:rsidRDefault="00AD3E3B">
      <w:pPr>
        <w:pStyle w:val="a2"/>
        <w:rPr>
          <w:sz w:val="24"/>
          <w:szCs w:val="24"/>
        </w:rPr>
      </w:pPr>
    </w:p>
    <w:sectPr w:rsidR="00AD3E3B" w:rsidRPr="00FC7C8F" w:rsidSect="005D7FE2"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65B3F" w14:textId="77777777" w:rsidR="00D36010" w:rsidRDefault="00D36010" w:rsidP="005D7FE2">
      <w:pPr>
        <w:spacing w:after="0" w:line="240" w:lineRule="auto"/>
      </w:pPr>
      <w:r>
        <w:separator/>
      </w:r>
    </w:p>
  </w:endnote>
  <w:endnote w:type="continuationSeparator" w:id="0">
    <w:p w14:paraId="14343A47" w14:textId="77777777" w:rsidR="00D36010" w:rsidRDefault="00D36010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7C8F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834E1" w14:textId="77777777" w:rsidR="00D36010" w:rsidRDefault="00D36010" w:rsidP="005D7FE2">
      <w:pPr>
        <w:spacing w:after="0" w:line="240" w:lineRule="auto"/>
      </w:pPr>
      <w:r>
        <w:separator/>
      </w:r>
    </w:p>
  </w:footnote>
  <w:footnote w:type="continuationSeparator" w:id="0">
    <w:p w14:paraId="0D8FB111" w14:textId="77777777" w:rsidR="00D36010" w:rsidRDefault="00D36010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13D"/>
    <w:multiLevelType w:val="multilevel"/>
    <w:tmpl w:val="80A22F6C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A2402048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0" w15:restartNumberingAfterBreak="0">
    <w:nsid w:val="58BC7614"/>
    <w:multiLevelType w:val="multilevel"/>
    <w:tmpl w:val="630C4F46"/>
    <w:lvl w:ilvl="0">
      <w:start w:val="2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6"/>
  </w:num>
  <w:num w:numId="12">
    <w:abstractNumId w:val="5"/>
  </w:num>
  <w:num w:numId="13">
    <w:abstractNumId w:val="17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48A4"/>
    <w:rsid w:val="00040371"/>
    <w:rsid w:val="000526C9"/>
    <w:rsid w:val="0006003A"/>
    <w:rsid w:val="00063E85"/>
    <w:rsid w:val="00064369"/>
    <w:rsid w:val="00064B3A"/>
    <w:rsid w:val="00071127"/>
    <w:rsid w:val="000713B8"/>
    <w:rsid w:val="00074E11"/>
    <w:rsid w:val="0007519F"/>
    <w:rsid w:val="000765E8"/>
    <w:rsid w:val="00094050"/>
    <w:rsid w:val="0009760E"/>
    <w:rsid w:val="000A1034"/>
    <w:rsid w:val="000A220F"/>
    <w:rsid w:val="000A4503"/>
    <w:rsid w:val="000A4CD1"/>
    <w:rsid w:val="000A5533"/>
    <w:rsid w:val="000A6EE3"/>
    <w:rsid w:val="000B07DC"/>
    <w:rsid w:val="000C4AD0"/>
    <w:rsid w:val="000C6310"/>
    <w:rsid w:val="000D1F98"/>
    <w:rsid w:val="000D26B1"/>
    <w:rsid w:val="000D319D"/>
    <w:rsid w:val="000D44AC"/>
    <w:rsid w:val="000D517E"/>
    <w:rsid w:val="000D5C85"/>
    <w:rsid w:val="000E3545"/>
    <w:rsid w:val="000E3B24"/>
    <w:rsid w:val="000E590F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0E91"/>
    <w:rsid w:val="00162195"/>
    <w:rsid w:val="00162512"/>
    <w:rsid w:val="0016317B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1F65AC"/>
    <w:rsid w:val="00203DE8"/>
    <w:rsid w:val="0020574C"/>
    <w:rsid w:val="00205A15"/>
    <w:rsid w:val="00205D3A"/>
    <w:rsid w:val="0020645E"/>
    <w:rsid w:val="00207487"/>
    <w:rsid w:val="00207F48"/>
    <w:rsid w:val="00220E50"/>
    <w:rsid w:val="00234CEF"/>
    <w:rsid w:val="002419C2"/>
    <w:rsid w:val="0024207A"/>
    <w:rsid w:val="00242B48"/>
    <w:rsid w:val="00245512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12D4"/>
    <w:rsid w:val="002929A5"/>
    <w:rsid w:val="00293735"/>
    <w:rsid w:val="0029525F"/>
    <w:rsid w:val="00295C11"/>
    <w:rsid w:val="002A2292"/>
    <w:rsid w:val="002A46C8"/>
    <w:rsid w:val="002B034B"/>
    <w:rsid w:val="002B374F"/>
    <w:rsid w:val="002B3B0A"/>
    <w:rsid w:val="002C6641"/>
    <w:rsid w:val="002D0F8C"/>
    <w:rsid w:val="002D43EE"/>
    <w:rsid w:val="002D45BB"/>
    <w:rsid w:val="002D5BEA"/>
    <w:rsid w:val="002E16FB"/>
    <w:rsid w:val="002E3925"/>
    <w:rsid w:val="002E609B"/>
    <w:rsid w:val="002F4E4F"/>
    <w:rsid w:val="003146B6"/>
    <w:rsid w:val="00316108"/>
    <w:rsid w:val="003238F7"/>
    <w:rsid w:val="00334E7A"/>
    <w:rsid w:val="003358A9"/>
    <w:rsid w:val="00337064"/>
    <w:rsid w:val="003435D0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92363"/>
    <w:rsid w:val="003A0968"/>
    <w:rsid w:val="003A7452"/>
    <w:rsid w:val="003B6B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01BC"/>
    <w:rsid w:val="00464974"/>
    <w:rsid w:val="004657B9"/>
    <w:rsid w:val="00467888"/>
    <w:rsid w:val="00470D06"/>
    <w:rsid w:val="00470D8C"/>
    <w:rsid w:val="004710C1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4473"/>
    <w:rsid w:val="004B6623"/>
    <w:rsid w:val="004C1AEF"/>
    <w:rsid w:val="004C2176"/>
    <w:rsid w:val="004C4ACF"/>
    <w:rsid w:val="004C569B"/>
    <w:rsid w:val="004C76ED"/>
    <w:rsid w:val="004C7E85"/>
    <w:rsid w:val="004D7693"/>
    <w:rsid w:val="004E4DAB"/>
    <w:rsid w:val="004F4140"/>
    <w:rsid w:val="00504B5C"/>
    <w:rsid w:val="00511FC0"/>
    <w:rsid w:val="005122B3"/>
    <w:rsid w:val="00512F2B"/>
    <w:rsid w:val="00513243"/>
    <w:rsid w:val="00514CBF"/>
    <w:rsid w:val="00514F94"/>
    <w:rsid w:val="00517B7E"/>
    <w:rsid w:val="00517CD9"/>
    <w:rsid w:val="00530AE1"/>
    <w:rsid w:val="0053110A"/>
    <w:rsid w:val="00532650"/>
    <w:rsid w:val="00534904"/>
    <w:rsid w:val="00534E72"/>
    <w:rsid w:val="00536D08"/>
    <w:rsid w:val="00541489"/>
    <w:rsid w:val="005436D4"/>
    <w:rsid w:val="00543967"/>
    <w:rsid w:val="005520BF"/>
    <w:rsid w:val="005532F2"/>
    <w:rsid w:val="0055772C"/>
    <w:rsid w:val="00560272"/>
    <w:rsid w:val="00562BA7"/>
    <w:rsid w:val="00571BB9"/>
    <w:rsid w:val="0058280D"/>
    <w:rsid w:val="005839CA"/>
    <w:rsid w:val="005865AF"/>
    <w:rsid w:val="00587C90"/>
    <w:rsid w:val="00591CB3"/>
    <w:rsid w:val="00593085"/>
    <w:rsid w:val="00593EBD"/>
    <w:rsid w:val="005A16EA"/>
    <w:rsid w:val="005A59A7"/>
    <w:rsid w:val="005B5882"/>
    <w:rsid w:val="005B767D"/>
    <w:rsid w:val="005C16D9"/>
    <w:rsid w:val="005C5168"/>
    <w:rsid w:val="005D53A9"/>
    <w:rsid w:val="005D6CC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13593"/>
    <w:rsid w:val="00616FB0"/>
    <w:rsid w:val="00621965"/>
    <w:rsid w:val="00625672"/>
    <w:rsid w:val="0063304F"/>
    <w:rsid w:val="00633B63"/>
    <w:rsid w:val="00635AE5"/>
    <w:rsid w:val="00637126"/>
    <w:rsid w:val="0064206B"/>
    <w:rsid w:val="00642F76"/>
    <w:rsid w:val="00645249"/>
    <w:rsid w:val="00652D5F"/>
    <w:rsid w:val="00657D50"/>
    <w:rsid w:val="00663351"/>
    <w:rsid w:val="00673442"/>
    <w:rsid w:val="0067457D"/>
    <w:rsid w:val="006816C9"/>
    <w:rsid w:val="00685B8F"/>
    <w:rsid w:val="00685FB5"/>
    <w:rsid w:val="0069317E"/>
    <w:rsid w:val="0069400A"/>
    <w:rsid w:val="00696619"/>
    <w:rsid w:val="006A00B4"/>
    <w:rsid w:val="006B66AB"/>
    <w:rsid w:val="006B6E5F"/>
    <w:rsid w:val="006B73EB"/>
    <w:rsid w:val="006D1D69"/>
    <w:rsid w:val="006D2470"/>
    <w:rsid w:val="006E085F"/>
    <w:rsid w:val="006E344C"/>
    <w:rsid w:val="006E35BB"/>
    <w:rsid w:val="006E7C06"/>
    <w:rsid w:val="006F2BE9"/>
    <w:rsid w:val="006F4DDD"/>
    <w:rsid w:val="006F5F8C"/>
    <w:rsid w:val="00703048"/>
    <w:rsid w:val="0070307F"/>
    <w:rsid w:val="007066D8"/>
    <w:rsid w:val="00711570"/>
    <w:rsid w:val="00716096"/>
    <w:rsid w:val="00720A8E"/>
    <w:rsid w:val="00735A86"/>
    <w:rsid w:val="00740642"/>
    <w:rsid w:val="00742B66"/>
    <w:rsid w:val="00742D4B"/>
    <w:rsid w:val="007470E5"/>
    <w:rsid w:val="00747DFB"/>
    <w:rsid w:val="00754466"/>
    <w:rsid w:val="0076102A"/>
    <w:rsid w:val="007613F0"/>
    <w:rsid w:val="007627FF"/>
    <w:rsid w:val="0077342A"/>
    <w:rsid w:val="00776A19"/>
    <w:rsid w:val="007856BF"/>
    <w:rsid w:val="007900BF"/>
    <w:rsid w:val="007A1799"/>
    <w:rsid w:val="007A1B18"/>
    <w:rsid w:val="007B003C"/>
    <w:rsid w:val="007B0D4C"/>
    <w:rsid w:val="007B1FD6"/>
    <w:rsid w:val="007B2423"/>
    <w:rsid w:val="007B3A0F"/>
    <w:rsid w:val="007B3B12"/>
    <w:rsid w:val="007B5E99"/>
    <w:rsid w:val="007C08C0"/>
    <w:rsid w:val="007C0FEA"/>
    <w:rsid w:val="007D1001"/>
    <w:rsid w:val="007D11E3"/>
    <w:rsid w:val="007D157D"/>
    <w:rsid w:val="007E1BC2"/>
    <w:rsid w:val="007E2498"/>
    <w:rsid w:val="007E2F8A"/>
    <w:rsid w:val="007E648B"/>
    <w:rsid w:val="007E6F62"/>
    <w:rsid w:val="007F47C3"/>
    <w:rsid w:val="007F5F4A"/>
    <w:rsid w:val="007F6E42"/>
    <w:rsid w:val="00800CD0"/>
    <w:rsid w:val="00802DEC"/>
    <w:rsid w:val="00803CC0"/>
    <w:rsid w:val="00804E1D"/>
    <w:rsid w:val="00807A9C"/>
    <w:rsid w:val="00812FBC"/>
    <w:rsid w:val="008144A9"/>
    <w:rsid w:val="00815ACD"/>
    <w:rsid w:val="00817DBA"/>
    <w:rsid w:val="0082623B"/>
    <w:rsid w:val="00827A6B"/>
    <w:rsid w:val="008308DD"/>
    <w:rsid w:val="00830AC2"/>
    <w:rsid w:val="00832918"/>
    <w:rsid w:val="0084010B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4E2"/>
    <w:rsid w:val="00882DA1"/>
    <w:rsid w:val="008847FF"/>
    <w:rsid w:val="00892A35"/>
    <w:rsid w:val="008A32AA"/>
    <w:rsid w:val="008B223B"/>
    <w:rsid w:val="008B4606"/>
    <w:rsid w:val="008B5C35"/>
    <w:rsid w:val="008C45A2"/>
    <w:rsid w:val="008C4FC0"/>
    <w:rsid w:val="008C6355"/>
    <w:rsid w:val="008D060A"/>
    <w:rsid w:val="008D5EB8"/>
    <w:rsid w:val="008E0947"/>
    <w:rsid w:val="008E28EF"/>
    <w:rsid w:val="008E4121"/>
    <w:rsid w:val="008F507B"/>
    <w:rsid w:val="00901B41"/>
    <w:rsid w:val="00905640"/>
    <w:rsid w:val="0091073C"/>
    <w:rsid w:val="00921531"/>
    <w:rsid w:val="0092223E"/>
    <w:rsid w:val="009223C3"/>
    <w:rsid w:val="00940EAF"/>
    <w:rsid w:val="009427C1"/>
    <w:rsid w:val="0094799F"/>
    <w:rsid w:val="00951044"/>
    <w:rsid w:val="009511ED"/>
    <w:rsid w:val="0095148E"/>
    <w:rsid w:val="0095430C"/>
    <w:rsid w:val="0095621F"/>
    <w:rsid w:val="0095686C"/>
    <w:rsid w:val="0097258A"/>
    <w:rsid w:val="009763DB"/>
    <w:rsid w:val="00980121"/>
    <w:rsid w:val="009834A7"/>
    <w:rsid w:val="009867E3"/>
    <w:rsid w:val="00992BF8"/>
    <w:rsid w:val="0099377A"/>
    <w:rsid w:val="009A1A95"/>
    <w:rsid w:val="009A1EED"/>
    <w:rsid w:val="009A2045"/>
    <w:rsid w:val="009A255D"/>
    <w:rsid w:val="009A54F9"/>
    <w:rsid w:val="009A5F2F"/>
    <w:rsid w:val="009B2BC4"/>
    <w:rsid w:val="009B7BFE"/>
    <w:rsid w:val="009C1C29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074EE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37245"/>
    <w:rsid w:val="00A4297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76FD7"/>
    <w:rsid w:val="00A82D7D"/>
    <w:rsid w:val="00A842C1"/>
    <w:rsid w:val="00A92B8D"/>
    <w:rsid w:val="00AA0E26"/>
    <w:rsid w:val="00AA1FFE"/>
    <w:rsid w:val="00AA62DE"/>
    <w:rsid w:val="00AC01BD"/>
    <w:rsid w:val="00AC0A74"/>
    <w:rsid w:val="00AC2B59"/>
    <w:rsid w:val="00AC31C3"/>
    <w:rsid w:val="00AD3E3B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0DEB"/>
    <w:rsid w:val="00B42DF3"/>
    <w:rsid w:val="00B46F53"/>
    <w:rsid w:val="00B502FB"/>
    <w:rsid w:val="00B52BD7"/>
    <w:rsid w:val="00B623B2"/>
    <w:rsid w:val="00B62502"/>
    <w:rsid w:val="00B63DF8"/>
    <w:rsid w:val="00B73BF6"/>
    <w:rsid w:val="00B75703"/>
    <w:rsid w:val="00B802BC"/>
    <w:rsid w:val="00B81882"/>
    <w:rsid w:val="00B85FAA"/>
    <w:rsid w:val="00B93DF5"/>
    <w:rsid w:val="00BA328E"/>
    <w:rsid w:val="00BA71D0"/>
    <w:rsid w:val="00BA7930"/>
    <w:rsid w:val="00BB5C16"/>
    <w:rsid w:val="00BB711F"/>
    <w:rsid w:val="00BC0332"/>
    <w:rsid w:val="00BC5EFD"/>
    <w:rsid w:val="00BC7AD1"/>
    <w:rsid w:val="00BD17AA"/>
    <w:rsid w:val="00BD1F01"/>
    <w:rsid w:val="00BD3E37"/>
    <w:rsid w:val="00BD5015"/>
    <w:rsid w:val="00BE41D0"/>
    <w:rsid w:val="00BE6CA6"/>
    <w:rsid w:val="00BF0B20"/>
    <w:rsid w:val="00BF2D6A"/>
    <w:rsid w:val="00BF3DC8"/>
    <w:rsid w:val="00BF78F8"/>
    <w:rsid w:val="00C00663"/>
    <w:rsid w:val="00C032F0"/>
    <w:rsid w:val="00C046C7"/>
    <w:rsid w:val="00C11180"/>
    <w:rsid w:val="00C13FEB"/>
    <w:rsid w:val="00C20A49"/>
    <w:rsid w:val="00C303B8"/>
    <w:rsid w:val="00C36D33"/>
    <w:rsid w:val="00C43D0A"/>
    <w:rsid w:val="00C4473C"/>
    <w:rsid w:val="00C518F2"/>
    <w:rsid w:val="00C52AC2"/>
    <w:rsid w:val="00C5527B"/>
    <w:rsid w:val="00C66AD7"/>
    <w:rsid w:val="00C702CE"/>
    <w:rsid w:val="00C73C9D"/>
    <w:rsid w:val="00C80D30"/>
    <w:rsid w:val="00C8200D"/>
    <w:rsid w:val="00C8345A"/>
    <w:rsid w:val="00C83C1B"/>
    <w:rsid w:val="00C94CAB"/>
    <w:rsid w:val="00C96D74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1A50"/>
    <w:rsid w:val="00D030FC"/>
    <w:rsid w:val="00D1206C"/>
    <w:rsid w:val="00D17D63"/>
    <w:rsid w:val="00D20E5E"/>
    <w:rsid w:val="00D20F03"/>
    <w:rsid w:val="00D323E1"/>
    <w:rsid w:val="00D347E6"/>
    <w:rsid w:val="00D36010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2535"/>
    <w:rsid w:val="00D953C4"/>
    <w:rsid w:val="00DA1298"/>
    <w:rsid w:val="00DA2A76"/>
    <w:rsid w:val="00DA5B3E"/>
    <w:rsid w:val="00DB2072"/>
    <w:rsid w:val="00DB3CB2"/>
    <w:rsid w:val="00DC088A"/>
    <w:rsid w:val="00DC217A"/>
    <w:rsid w:val="00DC37D2"/>
    <w:rsid w:val="00DC4766"/>
    <w:rsid w:val="00DD12C3"/>
    <w:rsid w:val="00DD28DD"/>
    <w:rsid w:val="00DD69A9"/>
    <w:rsid w:val="00DE1687"/>
    <w:rsid w:val="00DE1734"/>
    <w:rsid w:val="00DE305E"/>
    <w:rsid w:val="00DE4199"/>
    <w:rsid w:val="00E00C4A"/>
    <w:rsid w:val="00E12641"/>
    <w:rsid w:val="00E14337"/>
    <w:rsid w:val="00E15512"/>
    <w:rsid w:val="00E158B0"/>
    <w:rsid w:val="00E16B6C"/>
    <w:rsid w:val="00E201E4"/>
    <w:rsid w:val="00E2338F"/>
    <w:rsid w:val="00E31910"/>
    <w:rsid w:val="00E33F3A"/>
    <w:rsid w:val="00E3441C"/>
    <w:rsid w:val="00E34907"/>
    <w:rsid w:val="00E40486"/>
    <w:rsid w:val="00E40C73"/>
    <w:rsid w:val="00E40FE2"/>
    <w:rsid w:val="00E47D07"/>
    <w:rsid w:val="00E50D69"/>
    <w:rsid w:val="00E56590"/>
    <w:rsid w:val="00E67AD6"/>
    <w:rsid w:val="00E706D8"/>
    <w:rsid w:val="00E70FC0"/>
    <w:rsid w:val="00E737F2"/>
    <w:rsid w:val="00E7551E"/>
    <w:rsid w:val="00E76F95"/>
    <w:rsid w:val="00E7775C"/>
    <w:rsid w:val="00E77D83"/>
    <w:rsid w:val="00E811D9"/>
    <w:rsid w:val="00E83FB2"/>
    <w:rsid w:val="00E86D41"/>
    <w:rsid w:val="00E87A7B"/>
    <w:rsid w:val="00E90335"/>
    <w:rsid w:val="00E93E0D"/>
    <w:rsid w:val="00EA1292"/>
    <w:rsid w:val="00EA7B67"/>
    <w:rsid w:val="00EB16FA"/>
    <w:rsid w:val="00EB3E21"/>
    <w:rsid w:val="00EB5F65"/>
    <w:rsid w:val="00EC1607"/>
    <w:rsid w:val="00EC192F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21F1"/>
    <w:rsid w:val="00F3328C"/>
    <w:rsid w:val="00F36689"/>
    <w:rsid w:val="00F400A1"/>
    <w:rsid w:val="00F44736"/>
    <w:rsid w:val="00F44A01"/>
    <w:rsid w:val="00F45F8F"/>
    <w:rsid w:val="00F54108"/>
    <w:rsid w:val="00F626CA"/>
    <w:rsid w:val="00F83F69"/>
    <w:rsid w:val="00F86425"/>
    <w:rsid w:val="00F956B5"/>
    <w:rsid w:val="00FA79D8"/>
    <w:rsid w:val="00FA7A7A"/>
    <w:rsid w:val="00FB1C35"/>
    <w:rsid w:val="00FB3152"/>
    <w:rsid w:val="00FB3FFA"/>
    <w:rsid w:val="00FB751F"/>
    <w:rsid w:val="00FC0F25"/>
    <w:rsid w:val="00FC7C8F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paragraph" w:customStyle="1" w:styleId="Textbody">
    <w:name w:val="Text body"/>
    <w:basedOn w:val="a5"/>
    <w:rsid w:val="00A42973"/>
    <w:pPr>
      <w:suppressAutoHyphens/>
      <w:autoSpaceDN w:val="0"/>
      <w:spacing w:after="140" w:line="36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Standard">
    <w:name w:val="Standard"/>
    <w:rsid w:val="0084010B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84010B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Footnote">
    <w:name w:val="Footnote"/>
    <w:basedOn w:val="Standard"/>
    <w:rsid w:val="00D92535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039B3-8103-4B78-83D0-9E36F0946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2705</TotalTime>
  <Pages>6</Pages>
  <Words>1438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110</cp:revision>
  <cp:lastPrinted>2021-02-28T18:29:00Z</cp:lastPrinted>
  <dcterms:created xsi:type="dcterms:W3CDTF">2021-09-21T11:01:00Z</dcterms:created>
  <dcterms:modified xsi:type="dcterms:W3CDTF">2021-12-09T08:32:00Z</dcterms:modified>
</cp:coreProperties>
</file>